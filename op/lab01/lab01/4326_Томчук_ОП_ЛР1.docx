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>. те</w:t>
            </w:r>
            <w:proofErr w:type="spellStart"/>
            <w:r w:rsidRPr="00111294">
              <w:rPr>
                <w:lang w:val="en-US"/>
              </w:rPr>
              <w:t>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6800E7A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F21C5C">
              <w:t xml:space="preserve"> № 1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2D09E607" w:rsidR="00413AAB" w:rsidRPr="00240C3E" w:rsidRDefault="00240C3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40C3E">
              <w:rPr>
                <w:b w:val="0"/>
                <w:szCs w:val="32"/>
              </w:rPr>
              <w:t>КЛАССЫ И ОБЪЕКТЫ. ПОЛЯ КЛАССОВ, КОНСТРУКТОР ПО УМОЛЧАНИЮ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11378057" w14:textId="77777777"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47191229" w:history="1">
        <w:r w:rsidRPr="008E472C">
          <w:rPr>
            <w:rStyle w:val="ad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9434DCB" w14:textId="77777777" w:rsidR="00CA1852" w:rsidRDefault="00755F69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47191230" w:history="1">
        <w:r w:rsidR="00CA1852" w:rsidRPr="008E472C">
          <w:rPr>
            <w:rStyle w:val="ad"/>
          </w:rPr>
          <w:t>1</w:t>
        </w:r>
        <w:r w:rsidR="00CA185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1852" w:rsidRPr="008E472C">
          <w:rPr>
            <w:rStyle w:val="ad"/>
          </w:rPr>
          <w:t>Раздел</w:t>
        </w:r>
        <w:r w:rsidR="00CA1852">
          <w:rPr>
            <w:webHidden/>
          </w:rPr>
          <w:tab/>
        </w:r>
        <w:r w:rsidR="00CA1852">
          <w:rPr>
            <w:webHidden/>
          </w:rPr>
          <w:fldChar w:fldCharType="begin"/>
        </w:r>
        <w:r w:rsidR="00CA1852">
          <w:rPr>
            <w:webHidden/>
          </w:rPr>
          <w:instrText xml:space="preserve"> PAGEREF _Toc147191230 \h </w:instrText>
        </w:r>
        <w:r w:rsidR="00CA1852">
          <w:rPr>
            <w:webHidden/>
          </w:rPr>
        </w:r>
        <w:r w:rsidR="00CA1852">
          <w:rPr>
            <w:webHidden/>
          </w:rPr>
          <w:fldChar w:fldCharType="separate"/>
        </w:r>
        <w:r w:rsidR="00C6314C">
          <w:rPr>
            <w:webHidden/>
          </w:rPr>
          <w:t>4</w:t>
        </w:r>
        <w:r w:rsidR="00CA1852">
          <w:rPr>
            <w:webHidden/>
          </w:rPr>
          <w:fldChar w:fldCharType="end"/>
        </w:r>
      </w:hyperlink>
    </w:p>
    <w:p w14:paraId="460C2376" w14:textId="77777777" w:rsidR="00CA1852" w:rsidRDefault="00755F6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1" w:history="1">
        <w:r w:rsidR="00CA1852" w:rsidRPr="008E472C">
          <w:rPr>
            <w:rStyle w:val="ad"/>
          </w:rPr>
          <w:t>1.1</w:t>
        </w:r>
        <w:r w:rsidR="00CA185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1852" w:rsidRPr="008E472C">
          <w:rPr>
            <w:rStyle w:val="ad"/>
          </w:rPr>
          <w:t>Подраздел</w:t>
        </w:r>
        <w:r w:rsidR="00CA1852">
          <w:rPr>
            <w:webHidden/>
          </w:rPr>
          <w:tab/>
        </w:r>
        <w:r w:rsidR="00CA1852">
          <w:rPr>
            <w:webHidden/>
          </w:rPr>
          <w:fldChar w:fldCharType="begin"/>
        </w:r>
        <w:r w:rsidR="00CA1852">
          <w:rPr>
            <w:webHidden/>
          </w:rPr>
          <w:instrText xml:space="preserve"> PAGEREF _Toc147191231 \h </w:instrText>
        </w:r>
        <w:r w:rsidR="00CA1852">
          <w:rPr>
            <w:webHidden/>
          </w:rPr>
        </w:r>
        <w:r w:rsidR="00CA1852">
          <w:rPr>
            <w:webHidden/>
          </w:rPr>
          <w:fldChar w:fldCharType="separate"/>
        </w:r>
        <w:r w:rsidR="00C6314C">
          <w:rPr>
            <w:webHidden/>
          </w:rPr>
          <w:t>4</w:t>
        </w:r>
        <w:r w:rsidR="00CA1852">
          <w:rPr>
            <w:webHidden/>
          </w:rPr>
          <w:fldChar w:fldCharType="end"/>
        </w:r>
      </w:hyperlink>
    </w:p>
    <w:p w14:paraId="5AB940FB" w14:textId="77777777" w:rsidR="00CA1852" w:rsidRDefault="00755F6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2" w:history="1">
        <w:r w:rsidR="00CA1852" w:rsidRPr="008E472C">
          <w:rPr>
            <w:rStyle w:val="ad"/>
          </w:rPr>
          <w:t>1.2</w:t>
        </w:r>
        <w:r w:rsidR="00CA185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1852" w:rsidRPr="008E472C">
          <w:rPr>
            <w:rStyle w:val="ad"/>
          </w:rPr>
          <w:t>Подраздел</w:t>
        </w:r>
        <w:r w:rsidR="00CA1852">
          <w:rPr>
            <w:webHidden/>
          </w:rPr>
          <w:tab/>
        </w:r>
        <w:r w:rsidR="00CA1852">
          <w:rPr>
            <w:webHidden/>
          </w:rPr>
          <w:fldChar w:fldCharType="begin"/>
        </w:r>
        <w:r w:rsidR="00CA1852">
          <w:rPr>
            <w:webHidden/>
          </w:rPr>
          <w:instrText xml:space="preserve"> PAGEREF _Toc147191232 \h </w:instrText>
        </w:r>
        <w:r w:rsidR="00CA1852">
          <w:rPr>
            <w:webHidden/>
          </w:rPr>
        </w:r>
        <w:r w:rsidR="00CA1852">
          <w:rPr>
            <w:webHidden/>
          </w:rPr>
          <w:fldChar w:fldCharType="separate"/>
        </w:r>
        <w:r w:rsidR="00C6314C">
          <w:rPr>
            <w:webHidden/>
          </w:rPr>
          <w:t>4</w:t>
        </w:r>
        <w:r w:rsidR="00CA1852">
          <w:rPr>
            <w:webHidden/>
          </w:rPr>
          <w:fldChar w:fldCharType="end"/>
        </w:r>
      </w:hyperlink>
    </w:p>
    <w:p w14:paraId="0FFEB23B" w14:textId="77777777" w:rsidR="00CA1852" w:rsidRDefault="00755F6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3" w:history="1">
        <w:r w:rsidR="00CA1852" w:rsidRPr="008E472C">
          <w:rPr>
            <w:rStyle w:val="ad"/>
          </w:rPr>
          <w:t>1.3</w:t>
        </w:r>
        <w:r w:rsidR="00CA185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1852" w:rsidRPr="008E472C">
          <w:rPr>
            <w:rStyle w:val="ad"/>
          </w:rPr>
          <w:t>Подраздел</w:t>
        </w:r>
        <w:r w:rsidR="00CA1852">
          <w:rPr>
            <w:webHidden/>
          </w:rPr>
          <w:tab/>
        </w:r>
        <w:r w:rsidR="00CA1852">
          <w:rPr>
            <w:webHidden/>
          </w:rPr>
          <w:fldChar w:fldCharType="begin"/>
        </w:r>
        <w:r w:rsidR="00CA1852">
          <w:rPr>
            <w:webHidden/>
          </w:rPr>
          <w:instrText xml:space="preserve"> PAGEREF _Toc147191233 \h </w:instrText>
        </w:r>
        <w:r w:rsidR="00CA1852">
          <w:rPr>
            <w:webHidden/>
          </w:rPr>
        </w:r>
        <w:r w:rsidR="00CA1852">
          <w:rPr>
            <w:webHidden/>
          </w:rPr>
          <w:fldChar w:fldCharType="separate"/>
        </w:r>
        <w:r w:rsidR="00C6314C">
          <w:rPr>
            <w:webHidden/>
          </w:rPr>
          <w:t>4</w:t>
        </w:r>
        <w:r w:rsidR="00CA1852">
          <w:rPr>
            <w:webHidden/>
          </w:rPr>
          <w:fldChar w:fldCharType="end"/>
        </w:r>
      </w:hyperlink>
    </w:p>
    <w:p w14:paraId="39083B21" w14:textId="77777777" w:rsidR="00CA1852" w:rsidRDefault="00755F6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4" w:history="1">
        <w:r w:rsidR="00CA1852" w:rsidRPr="008E472C">
          <w:rPr>
            <w:rStyle w:val="ad"/>
          </w:rPr>
          <w:t>ЗАКЛЮЧЕНИЕ</w:t>
        </w:r>
        <w:r w:rsidR="00CA1852">
          <w:rPr>
            <w:webHidden/>
          </w:rPr>
          <w:tab/>
        </w:r>
        <w:r w:rsidR="00CA1852">
          <w:rPr>
            <w:webHidden/>
          </w:rPr>
          <w:fldChar w:fldCharType="begin"/>
        </w:r>
        <w:r w:rsidR="00CA1852">
          <w:rPr>
            <w:webHidden/>
          </w:rPr>
          <w:instrText xml:space="preserve"> PAGEREF _Toc147191234 \h </w:instrText>
        </w:r>
        <w:r w:rsidR="00CA1852">
          <w:rPr>
            <w:webHidden/>
          </w:rPr>
        </w:r>
        <w:r w:rsidR="00CA1852">
          <w:rPr>
            <w:webHidden/>
          </w:rPr>
          <w:fldChar w:fldCharType="separate"/>
        </w:r>
        <w:r w:rsidR="00C6314C">
          <w:rPr>
            <w:webHidden/>
          </w:rPr>
          <w:t>5</w:t>
        </w:r>
        <w:r w:rsidR="00CA1852">
          <w:rPr>
            <w:webHidden/>
          </w:rPr>
          <w:fldChar w:fldCharType="end"/>
        </w:r>
      </w:hyperlink>
    </w:p>
    <w:p w14:paraId="0BD13596" w14:textId="77777777" w:rsidR="00CA1852" w:rsidRDefault="00755F6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5" w:history="1">
        <w:r w:rsidR="00CA1852" w:rsidRPr="008E472C">
          <w:rPr>
            <w:rStyle w:val="ad"/>
          </w:rPr>
          <w:t>СПИСОК ИСПОЛЬЗОВАННЫХ ИСТОЧНИКОВ</w:t>
        </w:r>
        <w:r w:rsidR="00CA1852">
          <w:rPr>
            <w:webHidden/>
          </w:rPr>
          <w:tab/>
        </w:r>
        <w:r w:rsidR="00CA1852">
          <w:rPr>
            <w:webHidden/>
          </w:rPr>
          <w:fldChar w:fldCharType="begin"/>
        </w:r>
        <w:r w:rsidR="00CA1852">
          <w:rPr>
            <w:webHidden/>
          </w:rPr>
          <w:instrText xml:space="preserve"> PAGEREF _Toc147191235 \h </w:instrText>
        </w:r>
        <w:r w:rsidR="00CA1852">
          <w:rPr>
            <w:webHidden/>
          </w:rPr>
        </w:r>
        <w:r w:rsidR="00CA1852">
          <w:rPr>
            <w:webHidden/>
          </w:rPr>
          <w:fldChar w:fldCharType="separate"/>
        </w:r>
        <w:r w:rsidR="00C6314C">
          <w:rPr>
            <w:webHidden/>
          </w:rPr>
          <w:t>6</w:t>
        </w:r>
        <w:r w:rsidR="00CA1852">
          <w:rPr>
            <w:webHidden/>
          </w:rPr>
          <w:fldChar w:fldCharType="end"/>
        </w:r>
      </w:hyperlink>
    </w:p>
    <w:p w14:paraId="49589DE4" w14:textId="5C5BDC8C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CA1852">
      <w:pPr>
        <w:pStyle w:val="DIV1"/>
      </w:pPr>
      <w:r w:rsidRPr="0008123E">
        <w:lastRenderedPageBreak/>
        <w:t>Цель работы</w:t>
      </w:r>
    </w:p>
    <w:p w14:paraId="001B6825" w14:textId="51D25E2B" w:rsidR="00654636" w:rsidRDefault="00654636" w:rsidP="00654636">
      <w:pPr>
        <w:pStyle w:val="MAINTEXT"/>
      </w:pPr>
      <w:r>
        <w:t>Целью лабораторной работы является создание класса</w:t>
      </w:r>
      <w:r w:rsidR="00415ECB">
        <w:t>. В</w:t>
      </w:r>
      <w:r>
        <w:t>вод классов должен производит</w:t>
      </w:r>
      <w:r w:rsidR="00D62B1E">
        <w:t>ь</w:t>
      </w:r>
      <w:r>
        <w:t xml:space="preserve">ся с помощью </w:t>
      </w:r>
      <w:r w:rsidR="00D62B1E">
        <w:rPr>
          <w:lang w:val="en-US"/>
        </w:rPr>
        <w:t>W</w:t>
      </w:r>
      <w:proofErr w:type="spellStart"/>
      <w:r>
        <w:t>indows</w:t>
      </w:r>
      <w:proofErr w:type="spellEnd"/>
      <w:r>
        <w:t xml:space="preserve"> </w:t>
      </w:r>
      <w:r w:rsidR="00D62B1E">
        <w:rPr>
          <w:lang w:val="en-US"/>
        </w:rPr>
        <w:t>F</w:t>
      </w:r>
      <w:proofErr w:type="spellStart"/>
      <w:r>
        <w:t>orms</w:t>
      </w:r>
      <w:proofErr w:type="spellEnd"/>
      <w:r>
        <w:t>.</w:t>
      </w:r>
    </w:p>
    <w:p w14:paraId="36770B30" w14:textId="77777777" w:rsidR="00654636" w:rsidRDefault="00654636" w:rsidP="00654636">
      <w:pPr>
        <w:pStyle w:val="MAINTEXT"/>
      </w:pPr>
      <w:r>
        <w:t>Вопросы, изучаемые в работе:</w:t>
      </w:r>
    </w:p>
    <w:p w14:paraId="0FF50FAD" w14:textId="027C49B8" w:rsidR="00654636" w:rsidRDefault="00654636" w:rsidP="00654636">
      <w:pPr>
        <w:pStyle w:val="MAINTEXT"/>
        <w:numPr>
          <w:ilvl w:val="0"/>
          <w:numId w:val="3"/>
        </w:numPr>
      </w:pPr>
      <w:r>
        <w:tab/>
        <w:t>Классы и работа с ними</w:t>
      </w:r>
      <w:r>
        <w:t>;</w:t>
      </w:r>
    </w:p>
    <w:p w14:paraId="2BA11945" w14:textId="0C2CEAF3" w:rsidR="00E14232" w:rsidRDefault="00654636" w:rsidP="00654636">
      <w:pPr>
        <w:pStyle w:val="MAINTEXT"/>
        <w:numPr>
          <w:ilvl w:val="0"/>
          <w:numId w:val="3"/>
        </w:numPr>
      </w:pPr>
      <w:r>
        <w:t xml:space="preserve">Работа с </w:t>
      </w:r>
      <w:r w:rsidR="00C13BF0">
        <w:rPr>
          <w:lang w:val="en-US"/>
        </w:rPr>
        <w:t>W</w:t>
      </w:r>
      <w:proofErr w:type="spellStart"/>
      <w:r>
        <w:t>indows</w:t>
      </w:r>
      <w:proofErr w:type="spellEnd"/>
      <w:r>
        <w:t xml:space="preserve"> </w:t>
      </w:r>
      <w:r w:rsidR="00C13BF0">
        <w:rPr>
          <w:lang w:val="en-US"/>
        </w:rPr>
        <w:t>F</w:t>
      </w:r>
      <w:proofErr w:type="spellStart"/>
      <w:r>
        <w:t>orms</w:t>
      </w:r>
      <w:proofErr w:type="spellEnd"/>
      <w:r>
        <w:t>.</w:t>
      </w:r>
    </w:p>
    <w:p w14:paraId="5E53302D" w14:textId="77777777"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2219E1E" wp14:editId="6EBBC807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0C75" w14:textId="77777777" w:rsidR="000214A2" w:rsidRPr="000214A2" w:rsidRDefault="000214A2" w:rsidP="001D7ED5">
      <w:pPr>
        <w:pStyle w:val="af0"/>
        <w:jc w:val="center"/>
      </w:pPr>
      <w:r>
        <w:t xml:space="preserve">Рисунок </w:t>
      </w:r>
      <w:r w:rsidR="00755F69">
        <w:fldChar w:fldCharType="begin"/>
      </w:r>
      <w:r w:rsidR="00755F69">
        <w:instrText xml:space="preserve"> SEQ Рисунок \* ARABIC </w:instrText>
      </w:r>
      <w:r w:rsidR="00755F69">
        <w:fldChar w:fldCharType="separate"/>
      </w:r>
      <w:r w:rsidR="00983142">
        <w:rPr>
          <w:noProof/>
        </w:rPr>
        <w:t>1</w:t>
      </w:r>
      <w:r w:rsidR="00755F69">
        <w:rPr>
          <w:noProof/>
        </w:rPr>
        <w:fldChar w:fldCharType="end"/>
      </w:r>
      <w:r w:rsidRPr="000214A2">
        <w:t xml:space="preserve"> – </w:t>
      </w:r>
      <w:r>
        <w:t>Логотип ГУАП</w:t>
      </w:r>
    </w:p>
    <w:p w14:paraId="34B59F00" w14:textId="45698FDB" w:rsidR="0008123E" w:rsidRPr="00CA1852" w:rsidRDefault="0008123E" w:rsidP="0008123E">
      <w:pPr>
        <w:pStyle w:val="DIV1"/>
      </w:pPr>
      <w:r>
        <w:t>Задача</w:t>
      </w:r>
    </w:p>
    <w:p w14:paraId="36A18204" w14:textId="6E6E07BE" w:rsidR="0008123E" w:rsidRDefault="008A367E" w:rsidP="0008123E">
      <w:pPr>
        <w:pStyle w:val="MAINTEXT"/>
      </w:pPr>
      <w:r>
        <w:t>1</w:t>
      </w:r>
      <w:r>
        <w:t xml:space="preserve">1. </w:t>
      </w:r>
      <w:r>
        <w:t>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</w:p>
    <w:p w14:paraId="060B3CF8" w14:textId="171DCF06" w:rsidR="0008123E" w:rsidRPr="00CA1852" w:rsidRDefault="00CB23E2" w:rsidP="0008123E">
      <w:pPr>
        <w:pStyle w:val="DIV1"/>
      </w:pPr>
      <w:r>
        <w:t>К</w:t>
      </w:r>
      <w:r w:rsidRPr="00CB23E2">
        <w:t>лючевые позиции</w:t>
      </w:r>
    </w:p>
    <w:p w14:paraId="6A32865A" w14:textId="279A0341" w:rsidR="00DC0C2C" w:rsidRDefault="00DC0C2C" w:rsidP="00DC0C2C">
      <w:pPr>
        <w:pStyle w:val="DIV2"/>
      </w:pPr>
      <w:r>
        <w:t>Создание класса</w:t>
      </w:r>
    </w:p>
    <w:p w14:paraId="782EAB24" w14:textId="0209198F" w:rsidR="0008123E" w:rsidRDefault="0008123E" w:rsidP="00DC0C2C">
      <w:pPr>
        <w:pStyle w:val="MAINTEXT"/>
        <w:ind w:left="238"/>
      </w:pPr>
      <w:r w:rsidRPr="003B3807">
        <w:t>Текст</w:t>
      </w:r>
    </w:p>
    <w:p w14:paraId="7F5341A6" w14:textId="77777777" w:rsidR="003958F7" w:rsidRDefault="003958F7" w:rsidP="003958F7">
      <w:pPr>
        <w:pStyle w:val="DIV2"/>
      </w:pPr>
      <w:r>
        <w:t>Создание класса</w:t>
      </w:r>
    </w:p>
    <w:p w14:paraId="380A6D66" w14:textId="77777777" w:rsidR="003958F7" w:rsidRDefault="003958F7" w:rsidP="003958F7">
      <w:pPr>
        <w:pStyle w:val="MAINTEXT"/>
        <w:ind w:left="238"/>
      </w:pPr>
      <w:r w:rsidRPr="003B3807">
        <w:t>Текст</w:t>
      </w:r>
    </w:p>
    <w:p w14:paraId="1B49C426" w14:textId="77777777" w:rsidR="003958F7" w:rsidRDefault="003958F7" w:rsidP="003958F7">
      <w:pPr>
        <w:pStyle w:val="DIV2"/>
      </w:pPr>
      <w:r>
        <w:t>Создание класса</w:t>
      </w:r>
    </w:p>
    <w:p w14:paraId="77F69648" w14:textId="77777777" w:rsidR="003958F7" w:rsidRDefault="003958F7" w:rsidP="003958F7">
      <w:pPr>
        <w:pStyle w:val="MAINTEXT"/>
        <w:ind w:left="238"/>
      </w:pPr>
      <w:r w:rsidRPr="003B3807">
        <w:t>Текст</w:t>
      </w:r>
    </w:p>
    <w:p w14:paraId="1C707B8B" w14:textId="77777777" w:rsidR="003958F7" w:rsidRDefault="003958F7" w:rsidP="003958F7">
      <w:pPr>
        <w:pStyle w:val="DIV2"/>
      </w:pPr>
      <w:r>
        <w:t>Создание класса</w:t>
      </w:r>
    </w:p>
    <w:p w14:paraId="22403540" w14:textId="77777777" w:rsidR="003958F7" w:rsidRDefault="003958F7" w:rsidP="003958F7">
      <w:pPr>
        <w:pStyle w:val="MAINTEXT"/>
        <w:ind w:left="238"/>
      </w:pPr>
      <w:r w:rsidRPr="003B3807">
        <w:t>Текст</w:t>
      </w:r>
    </w:p>
    <w:p w14:paraId="53A91233" w14:textId="77777777" w:rsidR="003958F7" w:rsidRDefault="003958F7" w:rsidP="003958F7">
      <w:pPr>
        <w:pStyle w:val="DIV2"/>
      </w:pPr>
      <w:r>
        <w:t>Создание класса</w:t>
      </w:r>
    </w:p>
    <w:p w14:paraId="32263886" w14:textId="38057134" w:rsidR="003958F7" w:rsidRDefault="003958F7" w:rsidP="003958F7">
      <w:pPr>
        <w:pStyle w:val="MAINTEXT"/>
        <w:ind w:left="238"/>
      </w:pPr>
      <w:r w:rsidRPr="003B3807">
        <w:t>Текст</w:t>
      </w:r>
    </w:p>
    <w:p w14:paraId="3D62850B" w14:textId="2ABAF876" w:rsidR="0008123E" w:rsidRPr="00CA1852" w:rsidRDefault="006E0FFD" w:rsidP="0008123E">
      <w:pPr>
        <w:pStyle w:val="DIV1"/>
      </w:pPr>
      <w:r>
        <w:t>Р</w:t>
      </w:r>
      <w:r w:rsidRPr="006E0FFD">
        <w:t>езультат выполнения программы</w:t>
      </w:r>
    </w:p>
    <w:p w14:paraId="0796CA9F" w14:textId="77777777" w:rsidR="0008123E" w:rsidRDefault="0008123E" w:rsidP="0008123E">
      <w:pPr>
        <w:pStyle w:val="MAINTEXT"/>
      </w:pPr>
      <w:r w:rsidRPr="003B3807">
        <w:t>Текст</w:t>
      </w:r>
    </w:p>
    <w:p w14:paraId="2426C3BD" w14:textId="79D865F8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7E2FFE53" w14:textId="2A613A44" w:rsidR="00EA3B1D" w:rsidRPr="00414DE7" w:rsidRDefault="00414DE7" w:rsidP="00EA3B1D">
      <w:pPr>
        <w:pStyle w:val="H1"/>
      </w:pPr>
      <w:r>
        <w:lastRenderedPageBreak/>
        <w:t>ВЫВОДЫ</w:t>
      </w:r>
    </w:p>
    <w:p w14:paraId="3C9C521D" w14:textId="77777777" w:rsidR="00A336D4" w:rsidRDefault="00A336D4" w:rsidP="00566C17">
      <w:pPr>
        <w:pStyle w:val="MAINTEXT"/>
      </w:pPr>
      <w:r w:rsidRPr="00A336D4">
        <w:t>В ходе выполнения лабораторной работы мной были изучены:</w:t>
      </w:r>
    </w:p>
    <w:p w14:paraId="3FFB931F" w14:textId="77777777" w:rsidR="00A336D4" w:rsidRDefault="00A336D4" w:rsidP="00A336D4">
      <w:pPr>
        <w:pStyle w:val="MAINTEXT"/>
        <w:numPr>
          <w:ilvl w:val="0"/>
          <w:numId w:val="4"/>
        </w:numPr>
      </w:pPr>
      <w:r w:rsidRPr="00A336D4">
        <w:t>работа</w:t>
      </w:r>
      <w:r w:rsidRPr="00A336D4">
        <w:rPr>
          <w:lang w:val="en-US"/>
        </w:rPr>
        <w:t xml:space="preserve"> </w:t>
      </w:r>
      <w:r w:rsidRPr="00A336D4">
        <w:t>с</w:t>
      </w:r>
      <w:r w:rsidRPr="00A336D4">
        <w:rPr>
          <w:lang w:val="en-US"/>
        </w:rPr>
        <w:t xml:space="preserve"> </w:t>
      </w:r>
      <w:r w:rsidRPr="00A336D4">
        <w:t>классами</w:t>
      </w:r>
    </w:p>
    <w:p w14:paraId="02A71CBF" w14:textId="77777777" w:rsidR="00A336D4" w:rsidRPr="00A336D4" w:rsidRDefault="00A336D4" w:rsidP="00A336D4">
      <w:pPr>
        <w:pStyle w:val="MAINTEXT"/>
        <w:numPr>
          <w:ilvl w:val="0"/>
          <w:numId w:val="4"/>
        </w:numPr>
      </w:pPr>
      <w:r w:rsidRPr="00A336D4">
        <w:t xml:space="preserve">модификаторы доступа: </w:t>
      </w:r>
      <w:r w:rsidRPr="00A336D4">
        <w:rPr>
          <w:lang w:val="en-US"/>
        </w:rPr>
        <w:t>public</w:t>
      </w:r>
      <w:r w:rsidRPr="00A336D4">
        <w:t xml:space="preserve">, </w:t>
      </w:r>
      <w:r w:rsidRPr="00A336D4">
        <w:rPr>
          <w:lang w:val="en-US"/>
        </w:rPr>
        <w:t>protected</w:t>
      </w:r>
      <w:r w:rsidRPr="00A336D4">
        <w:t xml:space="preserve">, </w:t>
      </w:r>
      <w:r w:rsidRPr="00A336D4">
        <w:rPr>
          <w:lang w:val="en-US"/>
        </w:rPr>
        <w:t>internal</w:t>
      </w:r>
      <w:r w:rsidRPr="00A336D4">
        <w:t xml:space="preserve">, </w:t>
      </w:r>
      <w:r w:rsidRPr="00A336D4">
        <w:rPr>
          <w:lang w:val="en-US"/>
        </w:rPr>
        <w:t>protected</w:t>
      </w:r>
      <w:r w:rsidRPr="00A336D4">
        <w:t xml:space="preserve"> </w:t>
      </w:r>
      <w:r w:rsidRPr="00A336D4">
        <w:rPr>
          <w:lang w:val="en-US"/>
        </w:rPr>
        <w:t>internal</w:t>
      </w:r>
      <w:r w:rsidRPr="00A336D4">
        <w:t xml:space="preserve">, </w:t>
      </w:r>
      <w:r w:rsidRPr="00A336D4">
        <w:rPr>
          <w:lang w:val="en-US"/>
        </w:rPr>
        <w:t>private</w:t>
      </w:r>
    </w:p>
    <w:p w14:paraId="2CE46C75" w14:textId="76EEB052" w:rsidR="003B3807" w:rsidRPr="00414DE7" w:rsidRDefault="00A336D4" w:rsidP="00A336D4">
      <w:pPr>
        <w:pStyle w:val="MAINTEXT"/>
        <w:numPr>
          <w:ilvl w:val="0"/>
          <w:numId w:val="4"/>
        </w:numPr>
      </w:pPr>
      <w:r w:rsidRPr="00A336D4">
        <w:t xml:space="preserve">работа с </w:t>
      </w:r>
      <w:r>
        <w:rPr>
          <w:lang w:val="en-US"/>
        </w:rPr>
        <w:t>W</w:t>
      </w:r>
      <w:proofErr w:type="spellStart"/>
      <w:r w:rsidRPr="00A336D4">
        <w:t>indows</w:t>
      </w:r>
      <w:proofErr w:type="spellEnd"/>
      <w:r w:rsidRPr="00A336D4">
        <w:t xml:space="preserve"> </w:t>
      </w:r>
      <w:r>
        <w:rPr>
          <w:lang w:val="en-US"/>
        </w:rPr>
        <w:t>F</w:t>
      </w:r>
      <w:proofErr w:type="spellStart"/>
      <w:r w:rsidRPr="00A336D4">
        <w:t>orm</w:t>
      </w:r>
      <w:proofErr w:type="spellEnd"/>
      <w:r>
        <w:rPr>
          <w:lang w:val="en-US"/>
        </w:rPr>
        <w:t>s</w:t>
      </w:r>
    </w:p>
    <w:sectPr w:rsidR="003B3807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C939" w14:textId="77777777" w:rsidR="00755F69" w:rsidRDefault="00755F69" w:rsidP="0002180F">
      <w:r>
        <w:separator/>
      </w:r>
    </w:p>
  </w:endnote>
  <w:endnote w:type="continuationSeparator" w:id="0">
    <w:p w14:paraId="4D389FA1" w14:textId="77777777" w:rsidR="00755F69" w:rsidRDefault="00755F6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057B4" w14:textId="77777777" w:rsidR="00755F69" w:rsidRDefault="00755F69" w:rsidP="0002180F">
      <w:r>
        <w:separator/>
      </w:r>
    </w:p>
  </w:footnote>
  <w:footnote w:type="continuationSeparator" w:id="0">
    <w:p w14:paraId="6D27FD4F" w14:textId="77777777" w:rsidR="00755F69" w:rsidRDefault="00755F6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214A2"/>
    <w:rsid w:val="0002180F"/>
    <w:rsid w:val="000244B3"/>
    <w:rsid w:val="0004168B"/>
    <w:rsid w:val="0005223A"/>
    <w:rsid w:val="000707C8"/>
    <w:rsid w:val="0008123E"/>
    <w:rsid w:val="000928CE"/>
    <w:rsid w:val="000A2CF1"/>
    <w:rsid w:val="000A67BE"/>
    <w:rsid w:val="000C004E"/>
    <w:rsid w:val="000C031F"/>
    <w:rsid w:val="00111294"/>
    <w:rsid w:val="00112A1F"/>
    <w:rsid w:val="00116F39"/>
    <w:rsid w:val="00187D39"/>
    <w:rsid w:val="001D7ED5"/>
    <w:rsid w:val="00240C3E"/>
    <w:rsid w:val="00271C67"/>
    <w:rsid w:val="00284869"/>
    <w:rsid w:val="00300DD1"/>
    <w:rsid w:val="00326699"/>
    <w:rsid w:val="00352422"/>
    <w:rsid w:val="00353F7B"/>
    <w:rsid w:val="00374808"/>
    <w:rsid w:val="003958F7"/>
    <w:rsid w:val="003B3807"/>
    <w:rsid w:val="003F448A"/>
    <w:rsid w:val="00404D15"/>
    <w:rsid w:val="00405D24"/>
    <w:rsid w:val="00413AAB"/>
    <w:rsid w:val="00414DE7"/>
    <w:rsid w:val="00415ECB"/>
    <w:rsid w:val="00474DAE"/>
    <w:rsid w:val="00490A54"/>
    <w:rsid w:val="004C674A"/>
    <w:rsid w:val="004E7C23"/>
    <w:rsid w:val="00524674"/>
    <w:rsid w:val="005364DC"/>
    <w:rsid w:val="00552C4F"/>
    <w:rsid w:val="00566C17"/>
    <w:rsid w:val="00591F7F"/>
    <w:rsid w:val="005A2A15"/>
    <w:rsid w:val="005B566D"/>
    <w:rsid w:val="005C6680"/>
    <w:rsid w:val="005E3C66"/>
    <w:rsid w:val="006375AF"/>
    <w:rsid w:val="00651F7A"/>
    <w:rsid w:val="00654636"/>
    <w:rsid w:val="00657326"/>
    <w:rsid w:val="006854F9"/>
    <w:rsid w:val="006A42CB"/>
    <w:rsid w:val="006E0FFD"/>
    <w:rsid w:val="006F20BB"/>
    <w:rsid w:val="00707EE1"/>
    <w:rsid w:val="007151DF"/>
    <w:rsid w:val="00747212"/>
    <w:rsid w:val="007536E4"/>
    <w:rsid w:val="00755F69"/>
    <w:rsid w:val="007B2A9E"/>
    <w:rsid w:val="007C55D8"/>
    <w:rsid w:val="00810104"/>
    <w:rsid w:val="008331DB"/>
    <w:rsid w:val="008618DD"/>
    <w:rsid w:val="008A367E"/>
    <w:rsid w:val="008C7F36"/>
    <w:rsid w:val="008D1AAC"/>
    <w:rsid w:val="00904878"/>
    <w:rsid w:val="009265C5"/>
    <w:rsid w:val="00926DFF"/>
    <w:rsid w:val="00950472"/>
    <w:rsid w:val="00951A99"/>
    <w:rsid w:val="00983142"/>
    <w:rsid w:val="00986BC9"/>
    <w:rsid w:val="00992C96"/>
    <w:rsid w:val="009B751E"/>
    <w:rsid w:val="009C14CB"/>
    <w:rsid w:val="009D55AD"/>
    <w:rsid w:val="009E13DE"/>
    <w:rsid w:val="00A336D4"/>
    <w:rsid w:val="00A37C30"/>
    <w:rsid w:val="00A73C84"/>
    <w:rsid w:val="00A74901"/>
    <w:rsid w:val="00AD3198"/>
    <w:rsid w:val="00AF6555"/>
    <w:rsid w:val="00B20256"/>
    <w:rsid w:val="00B2042C"/>
    <w:rsid w:val="00B632F0"/>
    <w:rsid w:val="00B71FEE"/>
    <w:rsid w:val="00B727FC"/>
    <w:rsid w:val="00B923A5"/>
    <w:rsid w:val="00BA50FA"/>
    <w:rsid w:val="00BF2651"/>
    <w:rsid w:val="00BF7993"/>
    <w:rsid w:val="00C03BE7"/>
    <w:rsid w:val="00C13BF0"/>
    <w:rsid w:val="00C51E65"/>
    <w:rsid w:val="00C60A88"/>
    <w:rsid w:val="00C6314C"/>
    <w:rsid w:val="00C7552A"/>
    <w:rsid w:val="00C969C1"/>
    <w:rsid w:val="00CA1852"/>
    <w:rsid w:val="00CB23E2"/>
    <w:rsid w:val="00D165FC"/>
    <w:rsid w:val="00D347D3"/>
    <w:rsid w:val="00D45F03"/>
    <w:rsid w:val="00D62B1E"/>
    <w:rsid w:val="00DA7C82"/>
    <w:rsid w:val="00DC0C2C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E3F95"/>
    <w:rsid w:val="00EF07F5"/>
    <w:rsid w:val="00F04F95"/>
    <w:rsid w:val="00F21C5C"/>
    <w:rsid w:val="00F50713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24</cp:revision>
  <cp:lastPrinted>2010-01-18T13:20:00Z</cp:lastPrinted>
  <dcterms:created xsi:type="dcterms:W3CDTF">2024-09-12T22:28:00Z</dcterms:created>
  <dcterms:modified xsi:type="dcterms:W3CDTF">2024-09-13T00:05:00Z</dcterms:modified>
  <cp:category/>
</cp:coreProperties>
</file>