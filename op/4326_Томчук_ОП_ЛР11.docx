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7691D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7084099" w14:textId="49957EFF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904878">
        <w:t>42</w:t>
      </w:r>
    </w:p>
    <w:p w14:paraId="32A2F6DD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0E5487D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413AAB" w14:paraId="0611D543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71AB2D5" w14:textId="2295D113" w:rsidR="00413AAB" w:rsidRPr="00AD3198" w:rsidRDefault="00111294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111294">
              <w:rPr>
                <w:lang w:val="en-US"/>
              </w:rPr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B83E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A0FE55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D61A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DF89FA8" w14:textId="6FB869F0" w:rsidR="00413AAB" w:rsidRPr="00AD3198" w:rsidRDefault="0011129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111294">
              <w:t>Н. В. Богословская</w:t>
            </w:r>
            <w:r w:rsidR="00AD3198">
              <w:t xml:space="preserve"> </w:t>
            </w:r>
          </w:p>
        </w:tc>
      </w:tr>
      <w:tr w:rsidR="00413AAB" w14:paraId="640E56B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F2E0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58F5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903D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596B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3C02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5211162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351576F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0A495D9" w14:textId="6DCCF20E" w:rsidR="00413AAB" w:rsidRPr="00845A18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F21C5C">
              <w:t xml:space="preserve"> № </w:t>
            </w:r>
            <w:r w:rsidR="00845A18">
              <w:t>1</w:t>
            </w:r>
            <w:r w:rsidR="002172A6">
              <w:t>1</w:t>
            </w:r>
          </w:p>
        </w:tc>
      </w:tr>
      <w:tr w:rsidR="00413AAB" w14:paraId="0863CB9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3824A29" w14:textId="1830C1AB" w:rsidR="00413AAB" w:rsidRPr="00240C3E" w:rsidRDefault="00821267" w:rsidP="002C7A8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821267">
              <w:rPr>
                <w:b w:val="0"/>
                <w:szCs w:val="32"/>
              </w:rPr>
              <w:t>ИНТЕРФЕЙСЫ</w:t>
            </w:r>
          </w:p>
        </w:tc>
      </w:tr>
      <w:tr w:rsidR="00413AAB" w14:paraId="07DE275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786C26F" w14:textId="77777777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71A00D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097262A" w14:textId="1720E78A" w:rsidR="00413AAB" w:rsidRDefault="00240C3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240C3E"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413AAB" w14:paraId="244F1F1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445C97A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A67AF8A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59ED0B0B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C5E4E0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A3181" w14:textId="77777777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9EA5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1F181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B1A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671713" w14:textId="77777777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270C762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D885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4B8F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9A91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888F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2372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B0A7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41CAB1A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ADCD97C" w14:textId="34406024"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8618DD">
        <w:t>2024</w:t>
      </w:r>
      <w:r w:rsidR="008618DD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14:paraId="05907079" w14:textId="77777777" w:rsidR="00413AAB" w:rsidRDefault="00810104" w:rsidP="00707EE1">
      <w:pPr>
        <w:pStyle w:val="H1excluded"/>
      </w:pPr>
      <w:r w:rsidRPr="00810104">
        <w:lastRenderedPageBreak/>
        <w:t>СОДЕРЖАНИЕ</w:t>
      </w:r>
    </w:p>
    <w:p w14:paraId="759A05AC" w14:textId="45DE5AFD" w:rsidR="005D1DE1" w:rsidRDefault="00627057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r>
        <w:fldChar w:fldCharType="begin"/>
      </w:r>
      <w:r>
        <w:instrText xml:space="preserve"> TOC \h \z \t "H1;1;DIV1;1;DIV2;2" </w:instrText>
      </w:r>
      <w:r>
        <w:fldChar w:fldCharType="separate"/>
      </w:r>
      <w:hyperlink w:anchor="_Toc190260569" w:history="1">
        <w:r w:rsidR="005D1DE1" w:rsidRPr="00310C45">
          <w:rPr>
            <w:rStyle w:val="ad"/>
          </w:rPr>
          <w:t>1</w:t>
        </w:r>
        <w:r w:rsidR="005D1DE1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5D1DE1" w:rsidRPr="00310C45">
          <w:rPr>
            <w:rStyle w:val="ad"/>
          </w:rPr>
          <w:t>Цель работы</w:t>
        </w:r>
        <w:r w:rsidR="005D1DE1">
          <w:rPr>
            <w:webHidden/>
          </w:rPr>
          <w:tab/>
        </w:r>
        <w:r w:rsidR="005D1DE1">
          <w:rPr>
            <w:webHidden/>
          </w:rPr>
          <w:fldChar w:fldCharType="begin"/>
        </w:r>
        <w:r w:rsidR="005D1DE1">
          <w:rPr>
            <w:webHidden/>
          </w:rPr>
          <w:instrText xml:space="preserve"> PAGEREF _Toc190260569 \h </w:instrText>
        </w:r>
        <w:r w:rsidR="005D1DE1">
          <w:rPr>
            <w:webHidden/>
          </w:rPr>
        </w:r>
        <w:r w:rsidR="005D1DE1">
          <w:rPr>
            <w:webHidden/>
          </w:rPr>
          <w:fldChar w:fldCharType="separate"/>
        </w:r>
        <w:r w:rsidR="005D1DE1">
          <w:rPr>
            <w:webHidden/>
          </w:rPr>
          <w:t>3</w:t>
        </w:r>
        <w:r w:rsidR="005D1DE1">
          <w:rPr>
            <w:webHidden/>
          </w:rPr>
          <w:fldChar w:fldCharType="end"/>
        </w:r>
      </w:hyperlink>
    </w:p>
    <w:p w14:paraId="30D88541" w14:textId="76426A86" w:rsidR="005D1DE1" w:rsidRDefault="005D1DE1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0260570" w:history="1">
        <w:r w:rsidRPr="00310C45">
          <w:rPr>
            <w:rStyle w:val="ad"/>
          </w:rPr>
          <w:t>2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310C45">
          <w:rPr>
            <w:rStyle w:val="ad"/>
          </w:rPr>
          <w:t>Задача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_Toc190260570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D7CEC7F" w14:textId="17E69AA0" w:rsidR="005D1DE1" w:rsidRDefault="005D1DE1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0260571" w:history="1">
        <w:r w:rsidRPr="00310C45">
          <w:rPr>
            <w:rStyle w:val="ad"/>
          </w:rPr>
          <w:t>3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310C45">
          <w:rPr>
            <w:rStyle w:val="ad"/>
          </w:rPr>
          <w:t>Ключевые позиции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_Toc190260571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C89B4D4" w14:textId="19D95809" w:rsidR="005D1DE1" w:rsidRDefault="005D1DE1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0260572" w:history="1">
        <w:r w:rsidRPr="00310C45">
          <w:rPr>
            <w:rStyle w:val="ad"/>
          </w:rPr>
          <w:t>4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310C45">
          <w:rPr>
            <w:rStyle w:val="ad"/>
          </w:rPr>
          <w:t>Тестирование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_Toc190260572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9EB0A0D" w14:textId="1C2D8AF9" w:rsidR="005D1DE1" w:rsidRDefault="005D1DE1">
      <w:pPr>
        <w:pStyle w:val="11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0260573" w:history="1">
        <w:r w:rsidRPr="00310C45">
          <w:rPr>
            <w:rStyle w:val="ad"/>
          </w:rPr>
          <w:t>ВЫВОДЫ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_Toc190260573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9589DE4" w14:textId="18ED50D1" w:rsidR="00EA3B1D" w:rsidRDefault="00627057" w:rsidP="00D165FC">
      <w:pPr>
        <w:pStyle w:val="MAINTEXT"/>
        <w:ind w:firstLine="0"/>
      </w:pPr>
      <w:r>
        <w:fldChar w:fldCharType="end"/>
      </w:r>
      <w:r w:rsidR="00EA3B1D" w:rsidRPr="00C6314C">
        <w:br w:type="page"/>
      </w:r>
    </w:p>
    <w:p w14:paraId="67AE1994" w14:textId="4F906032" w:rsidR="008331DB" w:rsidRPr="00CA1852" w:rsidRDefault="0008123E" w:rsidP="0085302F">
      <w:pPr>
        <w:pStyle w:val="DIV1"/>
        <w:widowControl w:val="0"/>
      </w:pPr>
      <w:bookmarkStart w:id="0" w:name="_Toc190260569"/>
      <w:r w:rsidRPr="0008123E">
        <w:lastRenderedPageBreak/>
        <w:t>Цель работы</w:t>
      </w:r>
      <w:bookmarkEnd w:id="0"/>
    </w:p>
    <w:p w14:paraId="2BA11945" w14:textId="77FDDDA1" w:rsidR="00E14232" w:rsidRPr="0008520C" w:rsidRDefault="002F3055" w:rsidP="004840C7">
      <w:pPr>
        <w:pStyle w:val="MAINTEXT"/>
      </w:pPr>
      <w:r w:rsidRPr="002F3055">
        <w:t>Изучить принципы проектирования и реализации интерфейсов в C#, а также их применение для обеспечения взаимодействия между объектами различных классов.</w:t>
      </w:r>
    </w:p>
    <w:p w14:paraId="34B59F00" w14:textId="7CDBAB90" w:rsidR="0008123E" w:rsidRPr="00CA1852" w:rsidRDefault="0008123E" w:rsidP="0085302F">
      <w:pPr>
        <w:pStyle w:val="DIV1"/>
        <w:widowControl w:val="0"/>
      </w:pPr>
      <w:bookmarkStart w:id="1" w:name="_Toc190260570"/>
      <w:r>
        <w:t>Задача</w:t>
      </w:r>
      <w:bookmarkEnd w:id="1"/>
    </w:p>
    <w:p w14:paraId="36A18204" w14:textId="1AF32003" w:rsidR="0008123E" w:rsidRDefault="008A367E" w:rsidP="0085302F">
      <w:pPr>
        <w:pStyle w:val="MAINTEXT"/>
        <w:keepNext w:val="0"/>
      </w:pPr>
      <w:r>
        <w:t>11. В приложении пользователь может создать объект класса Текстовый файл, используя классы Файл, Директория. Методы для работы с файлами должны полностью обеспечить пользователя возможностями создания, удаления, изменения, переименования файлов.</w:t>
      </w:r>
      <w:r w:rsidR="00A84FA7">
        <w:t xml:space="preserve"> Подзадачи лабораторной работы № </w:t>
      </w:r>
      <w:r w:rsidR="00D40C81">
        <w:t>1</w:t>
      </w:r>
      <w:r w:rsidR="00795013">
        <w:t>1</w:t>
      </w:r>
      <w:r w:rsidR="00A84FA7">
        <w:t xml:space="preserve"> включают в себя:</w:t>
      </w:r>
    </w:p>
    <w:p w14:paraId="65CE6E62" w14:textId="77777777" w:rsidR="006F1D47" w:rsidRDefault="006F1D47" w:rsidP="006F1D47">
      <w:pPr>
        <w:pStyle w:val="MAINTEXT"/>
        <w:numPr>
          <w:ilvl w:val="0"/>
          <w:numId w:val="9"/>
        </w:numPr>
      </w:pPr>
      <w:r>
        <w:t>Разработать интерфейс(ы), содержащие общие методы и свойства для нескольких классов.</w:t>
      </w:r>
    </w:p>
    <w:p w14:paraId="3B6D8330" w14:textId="77777777" w:rsidR="006F1D47" w:rsidRDefault="006F1D47" w:rsidP="006F1D47">
      <w:pPr>
        <w:pStyle w:val="MAINTEXT"/>
        <w:numPr>
          <w:ilvl w:val="0"/>
          <w:numId w:val="9"/>
        </w:numPr>
      </w:pPr>
      <w:r>
        <w:t>Реализовать интерфейсы в соответствующих классах, обеспечив их функциональность.</w:t>
      </w:r>
    </w:p>
    <w:p w14:paraId="3693E9B9" w14:textId="734E9D41" w:rsidR="0083738F" w:rsidRDefault="006F1D47" w:rsidP="006F1D47">
      <w:pPr>
        <w:pStyle w:val="MAINTEXT"/>
        <w:keepNext w:val="0"/>
        <w:numPr>
          <w:ilvl w:val="0"/>
          <w:numId w:val="9"/>
        </w:numPr>
      </w:pPr>
      <w:r>
        <w:t>Продемонстрировать взаимодействие объектов различных классов через интерфейс, подтверждая соблюдение контракта, установленного интерфейсом.</w:t>
      </w:r>
    </w:p>
    <w:p w14:paraId="2F5CD93B" w14:textId="77777777" w:rsidR="0083738F" w:rsidRDefault="0083738F">
      <w:pPr>
        <w:spacing w:after="200" w:line="276" w:lineRule="auto"/>
        <w:rPr>
          <w:sz w:val="28"/>
          <w:szCs w:val="28"/>
        </w:rPr>
      </w:pPr>
      <w:r>
        <w:br w:type="page"/>
      </w:r>
    </w:p>
    <w:p w14:paraId="060B3CF8" w14:textId="1DAF546C" w:rsidR="0008123E" w:rsidRPr="00CA1852" w:rsidRDefault="00CB23E2" w:rsidP="0085302F">
      <w:pPr>
        <w:pStyle w:val="DIV1"/>
        <w:widowControl w:val="0"/>
      </w:pPr>
      <w:bookmarkStart w:id="2" w:name="_Toc190260571"/>
      <w:r>
        <w:lastRenderedPageBreak/>
        <w:t>К</w:t>
      </w:r>
      <w:r w:rsidRPr="00CB23E2">
        <w:t>лючевые позиции</w:t>
      </w:r>
      <w:bookmarkEnd w:id="2"/>
    </w:p>
    <w:p w14:paraId="782EAB24" w14:textId="1377187D" w:rsidR="0008123E" w:rsidRPr="006F5350" w:rsidRDefault="00265591" w:rsidP="003D4631">
      <w:pPr>
        <w:pStyle w:val="MAINTEXT"/>
        <w:keepNext w:val="0"/>
      </w:pPr>
      <w:r>
        <w:t>На рис. 1</w:t>
      </w:r>
      <w:r w:rsidR="00E95B5E" w:rsidRPr="00E95B5E">
        <w:t xml:space="preserve"> </w:t>
      </w:r>
      <w:r w:rsidR="00E95B5E">
        <w:t>изображено определение</w:t>
      </w:r>
      <w:r w:rsidR="00C140D5" w:rsidRPr="00E71A6D">
        <w:t xml:space="preserve"> </w:t>
      </w:r>
      <w:r w:rsidR="00C140D5">
        <w:t>интерфейса узла файловой системы</w:t>
      </w:r>
      <w:r w:rsidR="008D1217">
        <w:t>.</w:t>
      </w:r>
    </w:p>
    <w:p w14:paraId="0A6629BC" w14:textId="77777777" w:rsidR="00D14549" w:rsidRDefault="00D14549" w:rsidP="003D4631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7DDAE80" wp14:editId="3DEA4E9D">
            <wp:extent cx="5332699" cy="2885846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699" cy="288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755D" w14:textId="2517141C" w:rsidR="00D14549" w:rsidRDefault="00D14549" w:rsidP="003D4631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5D1DE1">
          <w:rPr>
            <w:noProof/>
          </w:rPr>
          <w:t>1</w:t>
        </w:r>
      </w:fldSimple>
    </w:p>
    <w:p w14:paraId="0DBB12F8" w14:textId="271B6670" w:rsidR="00041EDB" w:rsidRPr="00041EDB" w:rsidRDefault="00041EDB" w:rsidP="00041EDB">
      <w:pPr>
        <w:pStyle w:val="MAINTEXT"/>
      </w:pPr>
      <w:r>
        <w:t>На рис. 2 показан</w:t>
      </w:r>
      <w:r w:rsidR="004C1606">
        <w:t>ы методы для тестирования</w:t>
      </w:r>
      <w:r w:rsidR="00E71A6D">
        <w:t xml:space="preserve"> совместного взаимодействия классов, подписанных на интерфейс</w:t>
      </w:r>
      <w:r w:rsidR="004E33E5">
        <w:t>.</w:t>
      </w:r>
    </w:p>
    <w:p w14:paraId="67D4E968" w14:textId="77777777" w:rsidR="00437FD8" w:rsidRDefault="00437FD8" w:rsidP="003D4631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BB55754" wp14:editId="458549B0">
            <wp:extent cx="5708193" cy="2717800"/>
            <wp:effectExtent l="0" t="0" r="0" b="0"/>
            <wp:docPr id="1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0382" cy="271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DFAD" w14:textId="7CB08B6F" w:rsidR="00CF3702" w:rsidRDefault="00437FD8" w:rsidP="003D4631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5D1DE1">
          <w:rPr>
            <w:noProof/>
          </w:rPr>
          <w:t>2</w:t>
        </w:r>
      </w:fldSimple>
    </w:p>
    <w:p w14:paraId="4B79BE68" w14:textId="188A6B35" w:rsidR="00D56B01" w:rsidRDefault="00D56B01">
      <w:pPr>
        <w:spacing w:after="200" w:line="276" w:lineRule="auto"/>
      </w:pPr>
      <w:r>
        <w:br w:type="page"/>
      </w:r>
    </w:p>
    <w:p w14:paraId="0796CA9F" w14:textId="2B560E94" w:rsidR="0008123E" w:rsidRDefault="00735B67" w:rsidP="0085302F">
      <w:pPr>
        <w:pStyle w:val="DIV1"/>
        <w:widowControl w:val="0"/>
      </w:pPr>
      <w:bookmarkStart w:id="3" w:name="_Toc190260572"/>
      <w:r>
        <w:lastRenderedPageBreak/>
        <w:t xml:space="preserve">Тестирование </w:t>
      </w:r>
      <w:r w:rsidR="006E0FFD" w:rsidRPr="006E0FFD">
        <w:t>программы</w:t>
      </w:r>
      <w:bookmarkEnd w:id="3"/>
    </w:p>
    <w:p w14:paraId="1F7A06D4" w14:textId="4361A8A6" w:rsidR="00E356A1" w:rsidRPr="00845A18" w:rsidRDefault="00E356A1" w:rsidP="0085302F">
      <w:pPr>
        <w:pStyle w:val="MAINTEXT"/>
        <w:keepNext w:val="0"/>
      </w:pPr>
      <w:r>
        <w:t xml:space="preserve">На рис. </w:t>
      </w:r>
      <w:r w:rsidR="00F10922">
        <w:t>3</w:t>
      </w:r>
      <w:r w:rsidR="00A84CB4">
        <w:t xml:space="preserve"> </w:t>
      </w:r>
      <w:r>
        <w:rPr>
          <w:noProof/>
        </w:rPr>
        <w:t>представлены результаты тестирования программы.</w:t>
      </w:r>
      <w:r w:rsidR="00945F96">
        <w:rPr>
          <w:noProof/>
        </w:rPr>
        <w:t xml:space="preserve"> Файл и диектория, будучи подписанными на один интерфейс, были созданы с помощью одной операции.</w:t>
      </w:r>
    </w:p>
    <w:p w14:paraId="3F9537FD" w14:textId="77777777" w:rsidR="000B75B4" w:rsidRDefault="000B75B4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4B9F8A4" wp14:editId="69F211CD">
            <wp:extent cx="4202969" cy="3194257"/>
            <wp:effectExtent l="0" t="0" r="0" b="0"/>
            <wp:docPr id="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2969" cy="319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C185" w14:textId="4255D050" w:rsidR="00456745" w:rsidRDefault="000B75B4" w:rsidP="0085302F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5D1DE1">
          <w:rPr>
            <w:noProof/>
          </w:rPr>
          <w:t>3</w:t>
        </w:r>
      </w:fldSimple>
    </w:p>
    <w:p w14:paraId="686C8C1E" w14:textId="77777777" w:rsidR="00BA0B58" w:rsidRPr="00BA0B58" w:rsidRDefault="00BA0B58" w:rsidP="00BA0B58"/>
    <w:p w14:paraId="6C59FE29" w14:textId="53786BFF" w:rsidR="00D06B82" w:rsidRDefault="00D06B82">
      <w:pPr>
        <w:spacing w:after="200" w:line="276" w:lineRule="auto"/>
      </w:pPr>
      <w:r>
        <w:br w:type="page"/>
      </w:r>
    </w:p>
    <w:p w14:paraId="5D0898A8" w14:textId="68CEF309" w:rsidR="00C45645" w:rsidRPr="00414DE7" w:rsidRDefault="00414DE7" w:rsidP="0085302F">
      <w:pPr>
        <w:pStyle w:val="H1"/>
        <w:keepNext w:val="0"/>
      </w:pPr>
      <w:bookmarkStart w:id="4" w:name="_Toc190260573"/>
      <w:r>
        <w:lastRenderedPageBreak/>
        <w:t>ВЫВОДЫ</w:t>
      </w:r>
      <w:bookmarkEnd w:id="4"/>
    </w:p>
    <w:p w14:paraId="356A5546" w14:textId="77777777" w:rsidR="00A058A5" w:rsidRDefault="00A058A5" w:rsidP="00A058A5">
      <w:pPr>
        <w:pStyle w:val="MAINTEXT"/>
        <w:numPr>
          <w:ilvl w:val="0"/>
          <w:numId w:val="10"/>
        </w:numPr>
      </w:pPr>
      <w:r>
        <w:t>Использование интерфейсов позволяет обеспечить единый контракт для работы с объектами разных типов, повышая гибкость и расширяемость кода.</w:t>
      </w:r>
    </w:p>
    <w:p w14:paraId="4B56345F" w14:textId="77777777" w:rsidR="00A058A5" w:rsidRDefault="00A058A5" w:rsidP="00A058A5">
      <w:pPr>
        <w:pStyle w:val="MAINTEXT"/>
        <w:numPr>
          <w:ilvl w:val="0"/>
          <w:numId w:val="10"/>
        </w:numPr>
      </w:pPr>
      <w:r>
        <w:t>Реализация интерфейсов улучшает архитектуру приложения, позволяя создавать универсальные механизмы взаимодействия без жёстких связей между классами.</w:t>
      </w:r>
    </w:p>
    <w:p w14:paraId="089DFCFA" w14:textId="45240777" w:rsidR="003C4630" w:rsidRPr="00414DE7" w:rsidRDefault="00A058A5" w:rsidP="00A058A5">
      <w:pPr>
        <w:pStyle w:val="MAINTEXT"/>
        <w:numPr>
          <w:ilvl w:val="0"/>
          <w:numId w:val="10"/>
        </w:numPr>
      </w:pPr>
      <w:r>
        <w:t>Демонстрация взаимодействия объектов через интерфейс показала, что благодаря полиморфизму можно работать с разными классами единообразно, не зная их конкретных реализаций.</w:t>
      </w:r>
    </w:p>
    <w:sectPr w:rsidR="003C4630" w:rsidRPr="00414DE7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34FBD" w14:textId="77777777" w:rsidR="00F32F08" w:rsidRDefault="00F32F08" w:rsidP="0002180F">
      <w:r>
        <w:separator/>
      </w:r>
    </w:p>
  </w:endnote>
  <w:endnote w:type="continuationSeparator" w:id="0">
    <w:p w14:paraId="78EA1D09" w14:textId="77777777" w:rsidR="00F32F08" w:rsidRDefault="00F32F08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19641891"/>
      <w:docPartObj>
        <w:docPartGallery w:val="Page Numbers (Bottom of Page)"/>
        <w:docPartUnique/>
      </w:docPartObj>
    </w:sdtPr>
    <w:sdtContent>
      <w:p w14:paraId="70C67DCC" w14:textId="77777777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D4E5BC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94261" w14:textId="77777777" w:rsidR="00F32F08" w:rsidRDefault="00F32F08" w:rsidP="0002180F">
      <w:r>
        <w:separator/>
      </w:r>
    </w:p>
  </w:footnote>
  <w:footnote w:type="continuationSeparator" w:id="0">
    <w:p w14:paraId="7DEC6B35" w14:textId="77777777" w:rsidR="00F32F08" w:rsidRDefault="00F32F08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F168C"/>
    <w:multiLevelType w:val="hybridMultilevel"/>
    <w:tmpl w:val="9D123F84"/>
    <w:lvl w:ilvl="0" w:tplc="77928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14C1A"/>
    <w:multiLevelType w:val="hybridMultilevel"/>
    <w:tmpl w:val="A07C3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19D2B3C"/>
    <w:multiLevelType w:val="hybridMultilevel"/>
    <w:tmpl w:val="93D6E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52805"/>
    <w:multiLevelType w:val="hybridMultilevel"/>
    <w:tmpl w:val="EE2A5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A520E5"/>
    <w:multiLevelType w:val="hybridMultilevel"/>
    <w:tmpl w:val="474E0A56"/>
    <w:lvl w:ilvl="0" w:tplc="77928AB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062896"/>
    <w:multiLevelType w:val="hybridMultilevel"/>
    <w:tmpl w:val="9A0C40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8" w15:restartNumberingAfterBreak="0">
    <w:nsid w:val="5AD973A0"/>
    <w:multiLevelType w:val="hybridMultilevel"/>
    <w:tmpl w:val="202A3E82"/>
    <w:lvl w:ilvl="0" w:tplc="77928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35376"/>
    <w:multiLevelType w:val="hybridMultilevel"/>
    <w:tmpl w:val="573C1C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98081560">
    <w:abstractNumId w:val="7"/>
  </w:num>
  <w:num w:numId="2" w16cid:durableId="981882419">
    <w:abstractNumId w:val="2"/>
  </w:num>
  <w:num w:numId="3" w16cid:durableId="1064789639">
    <w:abstractNumId w:val="1"/>
  </w:num>
  <w:num w:numId="4" w16cid:durableId="1650092071">
    <w:abstractNumId w:val="6"/>
  </w:num>
  <w:num w:numId="5" w16cid:durableId="979071377">
    <w:abstractNumId w:val="9"/>
  </w:num>
  <w:num w:numId="6" w16cid:durableId="307176297">
    <w:abstractNumId w:val="4"/>
  </w:num>
  <w:num w:numId="7" w16cid:durableId="1703675900">
    <w:abstractNumId w:val="3"/>
  </w:num>
  <w:num w:numId="8" w16cid:durableId="2059358185">
    <w:abstractNumId w:val="0"/>
  </w:num>
  <w:num w:numId="9" w16cid:durableId="1647585295">
    <w:abstractNumId w:val="8"/>
  </w:num>
  <w:num w:numId="10" w16cid:durableId="16395309">
    <w:abstractNumId w:val="5"/>
  </w:num>
  <w:num w:numId="11" w16cid:durableId="193543475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142"/>
    <w:rsid w:val="00001083"/>
    <w:rsid w:val="00010AF4"/>
    <w:rsid w:val="000158D8"/>
    <w:rsid w:val="000214A2"/>
    <w:rsid w:val="0002180F"/>
    <w:rsid w:val="000238F9"/>
    <w:rsid w:val="000244B3"/>
    <w:rsid w:val="00030413"/>
    <w:rsid w:val="00033C62"/>
    <w:rsid w:val="0004168B"/>
    <w:rsid w:val="00041EDB"/>
    <w:rsid w:val="0004466B"/>
    <w:rsid w:val="0005223A"/>
    <w:rsid w:val="000641C6"/>
    <w:rsid w:val="000707C8"/>
    <w:rsid w:val="0008123E"/>
    <w:rsid w:val="0008520C"/>
    <w:rsid w:val="00086D79"/>
    <w:rsid w:val="000927FC"/>
    <w:rsid w:val="000928CE"/>
    <w:rsid w:val="000A2CF1"/>
    <w:rsid w:val="000A4062"/>
    <w:rsid w:val="000A67BE"/>
    <w:rsid w:val="000B75B4"/>
    <w:rsid w:val="000B7F29"/>
    <w:rsid w:val="000C004E"/>
    <w:rsid w:val="000C031F"/>
    <w:rsid w:val="000D3F4F"/>
    <w:rsid w:val="000F399E"/>
    <w:rsid w:val="000F409D"/>
    <w:rsid w:val="00111163"/>
    <w:rsid w:val="00111294"/>
    <w:rsid w:val="00112A1F"/>
    <w:rsid w:val="0011401C"/>
    <w:rsid w:val="00116F39"/>
    <w:rsid w:val="001214CA"/>
    <w:rsid w:val="00137C47"/>
    <w:rsid w:val="00141A7A"/>
    <w:rsid w:val="0014203A"/>
    <w:rsid w:val="00150206"/>
    <w:rsid w:val="00174092"/>
    <w:rsid w:val="001830BE"/>
    <w:rsid w:val="001845F2"/>
    <w:rsid w:val="00187D39"/>
    <w:rsid w:val="00193BE7"/>
    <w:rsid w:val="001941DE"/>
    <w:rsid w:val="001B2D05"/>
    <w:rsid w:val="001B5253"/>
    <w:rsid w:val="001C2F30"/>
    <w:rsid w:val="001D7ED5"/>
    <w:rsid w:val="001F7B4E"/>
    <w:rsid w:val="0020774B"/>
    <w:rsid w:val="002172A6"/>
    <w:rsid w:val="00221D88"/>
    <w:rsid w:val="00240C3E"/>
    <w:rsid w:val="0024310A"/>
    <w:rsid w:val="00243610"/>
    <w:rsid w:val="00244F95"/>
    <w:rsid w:val="00250EF1"/>
    <w:rsid w:val="00254435"/>
    <w:rsid w:val="00264710"/>
    <w:rsid w:val="00265591"/>
    <w:rsid w:val="00270F03"/>
    <w:rsid w:val="00271C67"/>
    <w:rsid w:val="00284869"/>
    <w:rsid w:val="002B090E"/>
    <w:rsid w:val="002C7A83"/>
    <w:rsid w:val="002D0E01"/>
    <w:rsid w:val="002D5D3D"/>
    <w:rsid w:val="002E67A9"/>
    <w:rsid w:val="002F3055"/>
    <w:rsid w:val="002F40B8"/>
    <w:rsid w:val="002F4B64"/>
    <w:rsid w:val="00300DD1"/>
    <w:rsid w:val="00304707"/>
    <w:rsid w:val="00310B32"/>
    <w:rsid w:val="0032177E"/>
    <w:rsid w:val="00326699"/>
    <w:rsid w:val="00330229"/>
    <w:rsid w:val="00337C0C"/>
    <w:rsid w:val="00352422"/>
    <w:rsid w:val="00353F7B"/>
    <w:rsid w:val="00357D1E"/>
    <w:rsid w:val="00374808"/>
    <w:rsid w:val="003958F7"/>
    <w:rsid w:val="00397030"/>
    <w:rsid w:val="003B001D"/>
    <w:rsid w:val="003B2D5E"/>
    <w:rsid w:val="003B2FFF"/>
    <w:rsid w:val="003B3807"/>
    <w:rsid w:val="003C1361"/>
    <w:rsid w:val="003C3E6E"/>
    <w:rsid w:val="003C4630"/>
    <w:rsid w:val="003C6D9A"/>
    <w:rsid w:val="003D262B"/>
    <w:rsid w:val="003D4631"/>
    <w:rsid w:val="003E4656"/>
    <w:rsid w:val="003F448A"/>
    <w:rsid w:val="003F5D7C"/>
    <w:rsid w:val="00403502"/>
    <w:rsid w:val="00404D15"/>
    <w:rsid w:val="00405D24"/>
    <w:rsid w:val="00413AAB"/>
    <w:rsid w:val="00414DE7"/>
    <w:rsid w:val="00415ECB"/>
    <w:rsid w:val="00424C6C"/>
    <w:rsid w:val="00426D1E"/>
    <w:rsid w:val="004344FD"/>
    <w:rsid w:val="00437FD8"/>
    <w:rsid w:val="00444694"/>
    <w:rsid w:val="004464DA"/>
    <w:rsid w:val="004505F3"/>
    <w:rsid w:val="00456745"/>
    <w:rsid w:val="00474DAE"/>
    <w:rsid w:val="00475875"/>
    <w:rsid w:val="004820AE"/>
    <w:rsid w:val="004840C7"/>
    <w:rsid w:val="004873DD"/>
    <w:rsid w:val="00490944"/>
    <w:rsid w:val="00490A54"/>
    <w:rsid w:val="00496280"/>
    <w:rsid w:val="004A76A0"/>
    <w:rsid w:val="004B31D0"/>
    <w:rsid w:val="004B6843"/>
    <w:rsid w:val="004B76A8"/>
    <w:rsid w:val="004C07D9"/>
    <w:rsid w:val="004C1606"/>
    <w:rsid w:val="004C4001"/>
    <w:rsid w:val="004C4D8A"/>
    <w:rsid w:val="004C674A"/>
    <w:rsid w:val="004C7DD0"/>
    <w:rsid w:val="004D48A1"/>
    <w:rsid w:val="004D7F8E"/>
    <w:rsid w:val="004E33E5"/>
    <w:rsid w:val="004E7C23"/>
    <w:rsid w:val="004F21E0"/>
    <w:rsid w:val="0052145C"/>
    <w:rsid w:val="00521485"/>
    <w:rsid w:val="005224FF"/>
    <w:rsid w:val="00524674"/>
    <w:rsid w:val="005364DC"/>
    <w:rsid w:val="0054699C"/>
    <w:rsid w:val="00546D15"/>
    <w:rsid w:val="00551973"/>
    <w:rsid w:val="00552C4F"/>
    <w:rsid w:val="00562F5C"/>
    <w:rsid w:val="00566C17"/>
    <w:rsid w:val="005718B2"/>
    <w:rsid w:val="00573698"/>
    <w:rsid w:val="005759E9"/>
    <w:rsid w:val="00575D89"/>
    <w:rsid w:val="005801EF"/>
    <w:rsid w:val="00582F9B"/>
    <w:rsid w:val="00584C2B"/>
    <w:rsid w:val="00586321"/>
    <w:rsid w:val="005866BE"/>
    <w:rsid w:val="00591F7F"/>
    <w:rsid w:val="005A0FCC"/>
    <w:rsid w:val="005A2A15"/>
    <w:rsid w:val="005B36D9"/>
    <w:rsid w:val="005B53EA"/>
    <w:rsid w:val="005B566D"/>
    <w:rsid w:val="005C6680"/>
    <w:rsid w:val="005D1DE1"/>
    <w:rsid w:val="005D78BF"/>
    <w:rsid w:val="005E3C66"/>
    <w:rsid w:val="005F0409"/>
    <w:rsid w:val="00602583"/>
    <w:rsid w:val="00607D8C"/>
    <w:rsid w:val="00610623"/>
    <w:rsid w:val="006214FF"/>
    <w:rsid w:val="00627057"/>
    <w:rsid w:val="006372D4"/>
    <w:rsid w:val="006375AF"/>
    <w:rsid w:val="00641310"/>
    <w:rsid w:val="006423AF"/>
    <w:rsid w:val="00650FD9"/>
    <w:rsid w:val="00651F7A"/>
    <w:rsid w:val="00654636"/>
    <w:rsid w:val="00655AFB"/>
    <w:rsid w:val="00655FC3"/>
    <w:rsid w:val="00656F75"/>
    <w:rsid w:val="00657326"/>
    <w:rsid w:val="00672751"/>
    <w:rsid w:val="006757DF"/>
    <w:rsid w:val="006834F6"/>
    <w:rsid w:val="006854F9"/>
    <w:rsid w:val="006917EA"/>
    <w:rsid w:val="00694D28"/>
    <w:rsid w:val="00695963"/>
    <w:rsid w:val="006A1848"/>
    <w:rsid w:val="006A42CB"/>
    <w:rsid w:val="006B0A9C"/>
    <w:rsid w:val="006B3DF9"/>
    <w:rsid w:val="006B5238"/>
    <w:rsid w:val="006B6339"/>
    <w:rsid w:val="006C155E"/>
    <w:rsid w:val="006C335C"/>
    <w:rsid w:val="006E0FFD"/>
    <w:rsid w:val="006F1D47"/>
    <w:rsid w:val="006F20BB"/>
    <w:rsid w:val="006F5350"/>
    <w:rsid w:val="006F69EE"/>
    <w:rsid w:val="00700DB8"/>
    <w:rsid w:val="00707EE1"/>
    <w:rsid w:val="00714D22"/>
    <w:rsid w:val="007151DF"/>
    <w:rsid w:val="00717596"/>
    <w:rsid w:val="0072259E"/>
    <w:rsid w:val="00735B67"/>
    <w:rsid w:val="00740062"/>
    <w:rsid w:val="00742B28"/>
    <w:rsid w:val="00743125"/>
    <w:rsid w:val="00747212"/>
    <w:rsid w:val="007516D4"/>
    <w:rsid w:val="007536E4"/>
    <w:rsid w:val="00755F69"/>
    <w:rsid w:val="007562CD"/>
    <w:rsid w:val="0076390B"/>
    <w:rsid w:val="00795013"/>
    <w:rsid w:val="007A64AB"/>
    <w:rsid w:val="007B0C7A"/>
    <w:rsid w:val="007B2887"/>
    <w:rsid w:val="007B2A9E"/>
    <w:rsid w:val="007B4BFE"/>
    <w:rsid w:val="007C55D8"/>
    <w:rsid w:val="007D4E6C"/>
    <w:rsid w:val="007E30C4"/>
    <w:rsid w:val="007F5763"/>
    <w:rsid w:val="007F6F32"/>
    <w:rsid w:val="00810104"/>
    <w:rsid w:val="00811956"/>
    <w:rsid w:val="00820522"/>
    <w:rsid w:val="0082084E"/>
    <w:rsid w:val="00821267"/>
    <w:rsid w:val="008309BE"/>
    <w:rsid w:val="008331DB"/>
    <w:rsid w:val="00836E30"/>
    <w:rsid w:val="0083738F"/>
    <w:rsid w:val="00845A18"/>
    <w:rsid w:val="00846204"/>
    <w:rsid w:val="0085302F"/>
    <w:rsid w:val="00856E5A"/>
    <w:rsid w:val="00860C06"/>
    <w:rsid w:val="008618DD"/>
    <w:rsid w:val="00861D10"/>
    <w:rsid w:val="008700EE"/>
    <w:rsid w:val="00870718"/>
    <w:rsid w:val="00872AB9"/>
    <w:rsid w:val="00881242"/>
    <w:rsid w:val="008859B1"/>
    <w:rsid w:val="00895A88"/>
    <w:rsid w:val="00895C5E"/>
    <w:rsid w:val="008A200C"/>
    <w:rsid w:val="008A2112"/>
    <w:rsid w:val="008A367E"/>
    <w:rsid w:val="008C7F36"/>
    <w:rsid w:val="008D07D8"/>
    <w:rsid w:val="008D1217"/>
    <w:rsid w:val="008D1AAC"/>
    <w:rsid w:val="008E2D68"/>
    <w:rsid w:val="008E75F5"/>
    <w:rsid w:val="008F3CB4"/>
    <w:rsid w:val="00901CE5"/>
    <w:rsid w:val="00904878"/>
    <w:rsid w:val="0092083C"/>
    <w:rsid w:val="00922171"/>
    <w:rsid w:val="009265C5"/>
    <w:rsid w:val="00926DFF"/>
    <w:rsid w:val="00940C1D"/>
    <w:rsid w:val="00945F96"/>
    <w:rsid w:val="00950472"/>
    <w:rsid w:val="00951A99"/>
    <w:rsid w:val="009534A3"/>
    <w:rsid w:val="00953CBD"/>
    <w:rsid w:val="009561A9"/>
    <w:rsid w:val="0095727E"/>
    <w:rsid w:val="00960080"/>
    <w:rsid w:val="00983142"/>
    <w:rsid w:val="00986BC9"/>
    <w:rsid w:val="00992C96"/>
    <w:rsid w:val="009942C7"/>
    <w:rsid w:val="009946A9"/>
    <w:rsid w:val="009A00DA"/>
    <w:rsid w:val="009A2486"/>
    <w:rsid w:val="009A2E77"/>
    <w:rsid w:val="009A396C"/>
    <w:rsid w:val="009B06B3"/>
    <w:rsid w:val="009B2BB2"/>
    <w:rsid w:val="009B751E"/>
    <w:rsid w:val="009C14CB"/>
    <w:rsid w:val="009C1A9E"/>
    <w:rsid w:val="009D55AD"/>
    <w:rsid w:val="009E13DE"/>
    <w:rsid w:val="009E67E6"/>
    <w:rsid w:val="009E78FF"/>
    <w:rsid w:val="009F4C94"/>
    <w:rsid w:val="00A058A5"/>
    <w:rsid w:val="00A12350"/>
    <w:rsid w:val="00A27DD7"/>
    <w:rsid w:val="00A303F3"/>
    <w:rsid w:val="00A336D4"/>
    <w:rsid w:val="00A3566E"/>
    <w:rsid w:val="00A35BAB"/>
    <w:rsid w:val="00A35F61"/>
    <w:rsid w:val="00A37C30"/>
    <w:rsid w:val="00A54F7C"/>
    <w:rsid w:val="00A67930"/>
    <w:rsid w:val="00A73C84"/>
    <w:rsid w:val="00A74901"/>
    <w:rsid w:val="00A83493"/>
    <w:rsid w:val="00A84CB4"/>
    <w:rsid w:val="00A84FA7"/>
    <w:rsid w:val="00A85BEF"/>
    <w:rsid w:val="00A94BC8"/>
    <w:rsid w:val="00AB2D1C"/>
    <w:rsid w:val="00AB7422"/>
    <w:rsid w:val="00AD3198"/>
    <w:rsid w:val="00AE0A6C"/>
    <w:rsid w:val="00AF6555"/>
    <w:rsid w:val="00B041D1"/>
    <w:rsid w:val="00B078BE"/>
    <w:rsid w:val="00B1708B"/>
    <w:rsid w:val="00B20256"/>
    <w:rsid w:val="00B2042C"/>
    <w:rsid w:val="00B3092B"/>
    <w:rsid w:val="00B34DD2"/>
    <w:rsid w:val="00B350E5"/>
    <w:rsid w:val="00B458E3"/>
    <w:rsid w:val="00B60761"/>
    <w:rsid w:val="00B632F0"/>
    <w:rsid w:val="00B63FF4"/>
    <w:rsid w:val="00B71FEE"/>
    <w:rsid w:val="00B72195"/>
    <w:rsid w:val="00B727FC"/>
    <w:rsid w:val="00B7617C"/>
    <w:rsid w:val="00B923A5"/>
    <w:rsid w:val="00B95FC8"/>
    <w:rsid w:val="00BA0B58"/>
    <w:rsid w:val="00BA139B"/>
    <w:rsid w:val="00BA50FA"/>
    <w:rsid w:val="00BB2FAC"/>
    <w:rsid w:val="00BC56F3"/>
    <w:rsid w:val="00BD202A"/>
    <w:rsid w:val="00BE55F9"/>
    <w:rsid w:val="00BF16C4"/>
    <w:rsid w:val="00BF1C4B"/>
    <w:rsid w:val="00BF2651"/>
    <w:rsid w:val="00BF3A7F"/>
    <w:rsid w:val="00BF77AA"/>
    <w:rsid w:val="00BF7993"/>
    <w:rsid w:val="00BF7FB3"/>
    <w:rsid w:val="00C02C57"/>
    <w:rsid w:val="00C03BE7"/>
    <w:rsid w:val="00C13BF0"/>
    <w:rsid w:val="00C140D5"/>
    <w:rsid w:val="00C20157"/>
    <w:rsid w:val="00C21C66"/>
    <w:rsid w:val="00C2353A"/>
    <w:rsid w:val="00C23B45"/>
    <w:rsid w:val="00C34CE6"/>
    <w:rsid w:val="00C42E3F"/>
    <w:rsid w:val="00C45645"/>
    <w:rsid w:val="00C45700"/>
    <w:rsid w:val="00C50911"/>
    <w:rsid w:val="00C51E65"/>
    <w:rsid w:val="00C60A88"/>
    <w:rsid w:val="00C61169"/>
    <w:rsid w:val="00C6314C"/>
    <w:rsid w:val="00C648A2"/>
    <w:rsid w:val="00C6767A"/>
    <w:rsid w:val="00C7469C"/>
    <w:rsid w:val="00C7552A"/>
    <w:rsid w:val="00C86BB3"/>
    <w:rsid w:val="00C969C1"/>
    <w:rsid w:val="00C9723D"/>
    <w:rsid w:val="00CA1148"/>
    <w:rsid w:val="00CA1852"/>
    <w:rsid w:val="00CA19AD"/>
    <w:rsid w:val="00CA64FC"/>
    <w:rsid w:val="00CA7D93"/>
    <w:rsid w:val="00CB23E2"/>
    <w:rsid w:val="00CC44CB"/>
    <w:rsid w:val="00CD444D"/>
    <w:rsid w:val="00CE1A89"/>
    <w:rsid w:val="00CE616F"/>
    <w:rsid w:val="00CF3702"/>
    <w:rsid w:val="00D0582C"/>
    <w:rsid w:val="00D06B82"/>
    <w:rsid w:val="00D14549"/>
    <w:rsid w:val="00D165FC"/>
    <w:rsid w:val="00D16711"/>
    <w:rsid w:val="00D203BF"/>
    <w:rsid w:val="00D23773"/>
    <w:rsid w:val="00D26912"/>
    <w:rsid w:val="00D347D3"/>
    <w:rsid w:val="00D40C81"/>
    <w:rsid w:val="00D41931"/>
    <w:rsid w:val="00D45F03"/>
    <w:rsid w:val="00D51F9B"/>
    <w:rsid w:val="00D56997"/>
    <w:rsid w:val="00D56B01"/>
    <w:rsid w:val="00D62838"/>
    <w:rsid w:val="00D62B1E"/>
    <w:rsid w:val="00D66F8B"/>
    <w:rsid w:val="00D71050"/>
    <w:rsid w:val="00D83E60"/>
    <w:rsid w:val="00DA7C82"/>
    <w:rsid w:val="00DC0C2C"/>
    <w:rsid w:val="00DC19CE"/>
    <w:rsid w:val="00DC1B09"/>
    <w:rsid w:val="00DD6B8D"/>
    <w:rsid w:val="00DD77AE"/>
    <w:rsid w:val="00DE1E56"/>
    <w:rsid w:val="00DE703B"/>
    <w:rsid w:val="00DF362A"/>
    <w:rsid w:val="00DF7735"/>
    <w:rsid w:val="00E07358"/>
    <w:rsid w:val="00E11FBE"/>
    <w:rsid w:val="00E14232"/>
    <w:rsid w:val="00E179F6"/>
    <w:rsid w:val="00E224E1"/>
    <w:rsid w:val="00E22832"/>
    <w:rsid w:val="00E25C36"/>
    <w:rsid w:val="00E26F1D"/>
    <w:rsid w:val="00E345ED"/>
    <w:rsid w:val="00E356A1"/>
    <w:rsid w:val="00E42099"/>
    <w:rsid w:val="00E51362"/>
    <w:rsid w:val="00E61CE1"/>
    <w:rsid w:val="00E705E7"/>
    <w:rsid w:val="00E71A6D"/>
    <w:rsid w:val="00E87122"/>
    <w:rsid w:val="00E91D33"/>
    <w:rsid w:val="00E95B5E"/>
    <w:rsid w:val="00EA2B75"/>
    <w:rsid w:val="00EA3B1D"/>
    <w:rsid w:val="00EB094A"/>
    <w:rsid w:val="00EB51DF"/>
    <w:rsid w:val="00EC5108"/>
    <w:rsid w:val="00ED3322"/>
    <w:rsid w:val="00ED438A"/>
    <w:rsid w:val="00EE1F7E"/>
    <w:rsid w:val="00EE3F95"/>
    <w:rsid w:val="00EF07F5"/>
    <w:rsid w:val="00F0072D"/>
    <w:rsid w:val="00F04F95"/>
    <w:rsid w:val="00F10922"/>
    <w:rsid w:val="00F117C2"/>
    <w:rsid w:val="00F1399F"/>
    <w:rsid w:val="00F157B4"/>
    <w:rsid w:val="00F21C5C"/>
    <w:rsid w:val="00F32F08"/>
    <w:rsid w:val="00F50713"/>
    <w:rsid w:val="00F57193"/>
    <w:rsid w:val="00F57E13"/>
    <w:rsid w:val="00F6072F"/>
    <w:rsid w:val="00F65A25"/>
    <w:rsid w:val="00F7208F"/>
    <w:rsid w:val="00F82D0A"/>
    <w:rsid w:val="00F86236"/>
    <w:rsid w:val="00F87EBD"/>
    <w:rsid w:val="00F93567"/>
    <w:rsid w:val="00FA1A07"/>
    <w:rsid w:val="00FA1CB4"/>
    <w:rsid w:val="00FA3569"/>
    <w:rsid w:val="00FB3E70"/>
    <w:rsid w:val="00FC3A0B"/>
    <w:rsid w:val="00FC6F2D"/>
    <w:rsid w:val="00FC7F65"/>
    <w:rsid w:val="00FD5A59"/>
    <w:rsid w:val="00FE0328"/>
    <w:rsid w:val="00FE1551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ACB0F0"/>
  <w15:docId w15:val="{9DA234F8-F30B-463E-AA32-C809BF98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240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  <w:style w:type="character" w:customStyle="1" w:styleId="50">
    <w:name w:val="Заголовок 5 Знак"/>
    <w:basedOn w:val="a0"/>
    <w:link w:val="5"/>
    <w:semiHidden/>
    <w:rsid w:val="00240C3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C46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suai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841</TotalTime>
  <Pages>6</Pages>
  <Words>381</Words>
  <Characters>2172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358</cp:revision>
  <cp:lastPrinted>2024-11-29T08:59:00Z</cp:lastPrinted>
  <dcterms:created xsi:type="dcterms:W3CDTF">2024-09-12T22:28:00Z</dcterms:created>
  <dcterms:modified xsi:type="dcterms:W3CDTF">2025-02-12T10:49:00Z</dcterms:modified>
  <cp:category/>
</cp:coreProperties>
</file>