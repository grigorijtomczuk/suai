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7691D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17084099" w14:textId="49957EFF" w:rsidR="00413AAB" w:rsidRPr="009265C5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904878">
        <w:t>42</w:t>
      </w:r>
    </w:p>
    <w:p w14:paraId="32A2F6DD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30E5487D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413AAB" w14:paraId="0611D543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71AB2D5" w14:textId="2295D113" w:rsidR="00413AAB" w:rsidRPr="00AD3198" w:rsidRDefault="00111294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111294">
              <w:rPr>
                <w:lang w:val="en-US"/>
              </w:rPr>
              <w:t>канд. техн.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B83E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1A0FE55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DD61A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3DF89FA8" w14:textId="6FB869F0" w:rsidR="00413AAB" w:rsidRPr="00AD3198" w:rsidRDefault="0011129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 w:rsidRPr="00111294">
              <w:t>Н. В. Богословская</w:t>
            </w:r>
            <w:r w:rsidR="00AD3198">
              <w:t xml:space="preserve"> </w:t>
            </w:r>
          </w:p>
        </w:tc>
      </w:tr>
      <w:tr w:rsidR="00413AAB" w14:paraId="640E56B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2F2E0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058F5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903D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596B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A3C02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5211162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351576FB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0A495D9" w14:textId="2AA5BCD4" w:rsidR="00413AAB" w:rsidRPr="00820522" w:rsidRDefault="00413AAB">
            <w:pPr>
              <w:pStyle w:val="a5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F21C5C">
              <w:t xml:space="preserve"> № </w:t>
            </w:r>
            <w:r w:rsidR="00820522">
              <w:rPr>
                <w:lang w:val="en-US"/>
              </w:rPr>
              <w:t>7</w:t>
            </w:r>
          </w:p>
        </w:tc>
      </w:tr>
      <w:tr w:rsidR="00413AAB" w14:paraId="0863CB9C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3824A29" w14:textId="56E0293B" w:rsidR="00413AAB" w:rsidRPr="00240C3E" w:rsidRDefault="00820522" w:rsidP="002C7A83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820522">
              <w:rPr>
                <w:b w:val="0"/>
                <w:szCs w:val="32"/>
              </w:rPr>
              <w:t>ПОЛИМОРФИЗМ. ВИРТУАЛЬНЫЕ МЕТОДЫ КЛАССОВ</w:t>
            </w:r>
          </w:p>
        </w:tc>
      </w:tr>
      <w:tr w:rsidR="00413AAB" w14:paraId="07DE275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786C26F" w14:textId="77777777" w:rsidR="00413AAB" w:rsidRPr="00AD3198" w:rsidRDefault="00413AAB" w:rsidP="00DA7C82">
            <w:pPr>
              <w:pStyle w:val="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 w14:paraId="71A00DFE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097262A" w14:textId="1720E78A" w:rsidR="00413AAB" w:rsidRDefault="00240C3E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  <w:r w:rsidRPr="00240C3E"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413AAB" w14:paraId="244F1F1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445C97A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A67AF8A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59ED0B0B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C5E4E0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A3181" w14:textId="77777777"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9EA5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1F181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B1A9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671713" w14:textId="77777777"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14:paraId="270C7622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D885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F4B8F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69A91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888F6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F2372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B0A7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41CAB1A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ADCD97C" w14:textId="34406024" w:rsidR="00271C67" w:rsidRPr="006F20BB" w:rsidRDefault="00413AAB" w:rsidP="006F20B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  <w:sectPr w:rsidR="00271C67" w:rsidRPr="006F20BB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8618DD">
        <w:t>2024</w:t>
      </w:r>
      <w:r w:rsidR="008618DD">
        <w:rPr>
          <w:lang w:val="en-US"/>
        </w:rPr>
        <w:t xml:space="preserve"> </w:t>
      </w:r>
      <w:r w:rsidR="003B3807">
        <w:rPr>
          <w:lang w:val="en-US"/>
        </w:rPr>
        <w:br w:type="page"/>
      </w:r>
    </w:p>
    <w:p w14:paraId="05907079" w14:textId="77777777" w:rsidR="00413AAB" w:rsidRDefault="00810104" w:rsidP="00707EE1">
      <w:pPr>
        <w:pStyle w:val="H1excluded"/>
      </w:pPr>
      <w:r w:rsidRPr="00810104">
        <w:lastRenderedPageBreak/>
        <w:t>СОДЕРЖАНИЕ</w:t>
      </w:r>
    </w:p>
    <w:p w14:paraId="5A0BF948" w14:textId="04AFB81B" w:rsidR="00475201" w:rsidRDefault="00475201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r>
        <w:fldChar w:fldCharType="begin"/>
      </w:r>
      <w:r>
        <w:instrText xml:space="preserve"> TOC \h \z \t "H1;1;DIV1;1;DIV2;2" </w:instrText>
      </w:r>
      <w:r>
        <w:fldChar w:fldCharType="separate"/>
      </w:r>
      <w:hyperlink w:anchor="_Toc190250111" w:history="1">
        <w:r w:rsidRPr="002F676F">
          <w:rPr>
            <w:rStyle w:val="ad"/>
          </w:rPr>
          <w:t>1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2F676F">
          <w:rPr>
            <w:rStyle w:val="ad"/>
          </w:rPr>
          <w:t>Цель работы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_Toc190250111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8672224" w14:textId="05079F67" w:rsidR="00475201" w:rsidRDefault="00475201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90250112" w:history="1">
        <w:r w:rsidRPr="002F676F">
          <w:rPr>
            <w:rStyle w:val="ad"/>
          </w:rPr>
          <w:t>2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2F676F">
          <w:rPr>
            <w:rStyle w:val="ad"/>
          </w:rPr>
          <w:t>Задача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_Toc190250112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7957088" w14:textId="2E5A33A4" w:rsidR="00475201" w:rsidRDefault="00475201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90250113" w:history="1">
        <w:r w:rsidRPr="002F676F">
          <w:rPr>
            <w:rStyle w:val="ad"/>
          </w:rPr>
          <w:t>3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2F676F">
          <w:rPr>
            <w:rStyle w:val="ad"/>
          </w:rPr>
          <w:t>Ключевые позиции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_Toc190250113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B0AE6C0" w14:textId="15DB87AF" w:rsidR="00475201" w:rsidRDefault="00475201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90250114" w:history="1">
        <w:r w:rsidRPr="002F676F">
          <w:rPr>
            <w:rStyle w:val="ad"/>
          </w:rPr>
          <w:t>4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2F676F">
          <w:rPr>
            <w:rStyle w:val="ad"/>
          </w:rPr>
          <w:t>Тестирование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_Toc190250114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C432951" w14:textId="5729F605" w:rsidR="00475201" w:rsidRDefault="00475201">
      <w:pPr>
        <w:pStyle w:val="11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90250115" w:history="1">
        <w:r w:rsidRPr="002F676F">
          <w:rPr>
            <w:rStyle w:val="ad"/>
          </w:rPr>
          <w:t>ВЫВОДЫ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_Toc190250115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9589DE4" w14:textId="3794F2E6" w:rsidR="00EA3B1D" w:rsidRDefault="00475201" w:rsidP="00D165FC">
      <w:pPr>
        <w:pStyle w:val="MAINTEXT"/>
        <w:ind w:firstLine="0"/>
      </w:pPr>
      <w:r>
        <w:fldChar w:fldCharType="end"/>
      </w:r>
      <w:r w:rsidR="00EA3B1D" w:rsidRPr="00C6314C">
        <w:br w:type="page"/>
      </w:r>
    </w:p>
    <w:p w14:paraId="67AE1994" w14:textId="4F906032" w:rsidR="008331DB" w:rsidRPr="00CA1852" w:rsidRDefault="0008123E" w:rsidP="0085302F">
      <w:pPr>
        <w:pStyle w:val="DIV1"/>
        <w:widowControl w:val="0"/>
      </w:pPr>
      <w:bookmarkStart w:id="0" w:name="_Toc190250111"/>
      <w:r w:rsidRPr="0008123E">
        <w:lastRenderedPageBreak/>
        <w:t>Цель работы</w:t>
      </w:r>
      <w:bookmarkEnd w:id="0"/>
    </w:p>
    <w:p w14:paraId="2BA11945" w14:textId="4A37E9D0" w:rsidR="00E14232" w:rsidRPr="0077652C" w:rsidRDefault="00426D1E" w:rsidP="0077652C">
      <w:pPr>
        <w:pStyle w:val="MAINTEXT"/>
      </w:pPr>
      <w:r w:rsidRPr="0077652C">
        <w:t>Выполнение работы</w:t>
      </w:r>
      <w:r w:rsidR="004464DA" w:rsidRPr="0077652C">
        <w:t xml:space="preserve"> име</w:t>
      </w:r>
      <w:r w:rsidRPr="0077652C">
        <w:t>ло</w:t>
      </w:r>
      <w:r w:rsidR="004464DA" w:rsidRPr="0077652C">
        <w:t xml:space="preserve"> следующие цели:</w:t>
      </w:r>
      <w:r w:rsidR="00472575" w:rsidRPr="0077652C">
        <w:t xml:space="preserve"> освоить принципы полиморфизма в объектно-ориентированном программировании. Научиться использовать виртуальные методы, свойства и их переопределение, а также исследовать механизмы сокрытия и запрета переопределения в классах.</w:t>
      </w:r>
    </w:p>
    <w:p w14:paraId="34B59F00" w14:textId="7CDBAB90" w:rsidR="0008123E" w:rsidRPr="00CA1852" w:rsidRDefault="0008123E" w:rsidP="0085302F">
      <w:pPr>
        <w:pStyle w:val="DIV1"/>
        <w:widowControl w:val="0"/>
      </w:pPr>
      <w:bookmarkStart w:id="1" w:name="_Toc190250112"/>
      <w:r>
        <w:t>Задача</w:t>
      </w:r>
      <w:bookmarkEnd w:id="1"/>
    </w:p>
    <w:p w14:paraId="36A18204" w14:textId="3342203B" w:rsidR="0008123E" w:rsidRDefault="008A367E" w:rsidP="0085302F">
      <w:pPr>
        <w:pStyle w:val="MAINTEXT"/>
        <w:keepNext w:val="0"/>
      </w:pPr>
      <w:r>
        <w:t>11. В приложении пользователь может создать объект класса Текстовый файл, используя классы Файл, Директория. Методы для работы с файлами должны полностью обеспечить пользователя возможностями создания, удаления, изменения, переименования файлов.</w:t>
      </w:r>
      <w:r w:rsidR="00A84FA7">
        <w:t xml:space="preserve"> Подзадачи лабораторной работы № </w:t>
      </w:r>
      <w:r w:rsidR="006B5238">
        <w:rPr>
          <w:lang w:val="en-US"/>
        </w:rPr>
        <w:t>7</w:t>
      </w:r>
      <w:r w:rsidR="00A84FA7">
        <w:t xml:space="preserve"> включают в себя:</w:t>
      </w:r>
    </w:p>
    <w:p w14:paraId="16C20B01" w14:textId="77777777" w:rsidR="001557C6" w:rsidRDefault="001557C6" w:rsidP="001557C6">
      <w:pPr>
        <w:pStyle w:val="MAINTEXT"/>
        <w:numPr>
          <w:ilvl w:val="0"/>
          <w:numId w:val="9"/>
        </w:numPr>
      </w:pPr>
      <w:r>
        <w:t>Реализовать и протестировать виртуальный метод базового класса, создать его переопределённый вариант в производном классе.</w:t>
      </w:r>
    </w:p>
    <w:p w14:paraId="2D2CD0F9" w14:textId="77777777" w:rsidR="001557C6" w:rsidRDefault="001557C6" w:rsidP="001557C6">
      <w:pPr>
        <w:pStyle w:val="MAINTEXT"/>
        <w:numPr>
          <w:ilvl w:val="0"/>
          <w:numId w:val="9"/>
        </w:numPr>
      </w:pPr>
      <w:r>
        <w:t>Реализовать виртуальное свойство базового класса и протестировать его переопределение в производном классе.</w:t>
      </w:r>
    </w:p>
    <w:p w14:paraId="2B59AF5C" w14:textId="77777777" w:rsidR="001557C6" w:rsidRDefault="001557C6" w:rsidP="001557C6">
      <w:pPr>
        <w:pStyle w:val="MAINTEXT"/>
        <w:numPr>
          <w:ilvl w:val="0"/>
          <w:numId w:val="9"/>
        </w:numPr>
      </w:pPr>
      <w:r>
        <w:t>Изучить и реализовать механизм запрета переопределения метода или свойства с использованием ключевого слова sealed.</w:t>
      </w:r>
    </w:p>
    <w:p w14:paraId="2AA91A2A" w14:textId="77777777" w:rsidR="001557C6" w:rsidRDefault="001557C6" w:rsidP="001557C6">
      <w:pPr>
        <w:pStyle w:val="MAINTEXT"/>
        <w:numPr>
          <w:ilvl w:val="0"/>
          <w:numId w:val="9"/>
        </w:numPr>
      </w:pPr>
      <w:r>
        <w:t>Изучить альтернативу переопределения — сокрытие методов и свойств с использованием ключевого слова new, продемонстрировав примеры его применения.</w:t>
      </w:r>
    </w:p>
    <w:p w14:paraId="41623059" w14:textId="345D8A83" w:rsidR="009E78FF" w:rsidRPr="00751484" w:rsidRDefault="001557C6" w:rsidP="001557C6">
      <w:pPr>
        <w:pStyle w:val="MAINTEXT"/>
        <w:keepNext w:val="0"/>
        <w:numPr>
          <w:ilvl w:val="0"/>
          <w:numId w:val="9"/>
        </w:numPr>
      </w:pPr>
      <w:r>
        <w:t>Протестировать разработанные примеры, сравнив результаты выполнения переопределения, запрета переопределения и сокрытия.</w:t>
      </w:r>
    </w:p>
    <w:p w14:paraId="29ABC299" w14:textId="4A7EBEBD" w:rsidR="00751484" w:rsidRPr="00751484" w:rsidRDefault="00751484" w:rsidP="00751484">
      <w:pPr>
        <w:spacing w:after="200" w:line="276" w:lineRule="auto"/>
        <w:rPr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60B3CF8" w14:textId="171DCF06" w:rsidR="0008123E" w:rsidRPr="00CA1852" w:rsidRDefault="00CB23E2" w:rsidP="0085302F">
      <w:pPr>
        <w:pStyle w:val="DIV1"/>
        <w:widowControl w:val="0"/>
      </w:pPr>
      <w:bookmarkStart w:id="2" w:name="_Toc190250113"/>
      <w:r>
        <w:lastRenderedPageBreak/>
        <w:t>К</w:t>
      </w:r>
      <w:r w:rsidRPr="00CB23E2">
        <w:t>лючевые позиции</w:t>
      </w:r>
      <w:bookmarkEnd w:id="2"/>
    </w:p>
    <w:p w14:paraId="782EAB24" w14:textId="2287FB6F" w:rsidR="0008123E" w:rsidRPr="00EC2DE0" w:rsidRDefault="00265591" w:rsidP="007277F7">
      <w:pPr>
        <w:pStyle w:val="MAINTEXT"/>
        <w:keepNext w:val="0"/>
        <w:rPr>
          <w:lang w:val="en-US"/>
        </w:rPr>
      </w:pPr>
      <w:r>
        <w:t>На рис. 1, 2</w:t>
      </w:r>
      <w:r w:rsidR="00751484" w:rsidRPr="00751484">
        <w:t>, 3</w:t>
      </w:r>
      <w:r w:rsidR="00751484">
        <w:t xml:space="preserve"> изображены соответственно: виртуальный метод класса </w:t>
      </w:r>
      <w:r w:rsidR="00751484" w:rsidRPr="00751484">
        <w:t>BrowserFileSystemItem</w:t>
      </w:r>
      <w:r w:rsidR="00751484">
        <w:t xml:space="preserve">, переопределение этого метода в классе </w:t>
      </w:r>
      <w:r w:rsidR="00751484">
        <w:rPr>
          <w:lang w:val="en-US"/>
        </w:rPr>
        <w:t>BrowserFile</w:t>
      </w:r>
      <w:r w:rsidR="00751484" w:rsidRPr="00751484">
        <w:t xml:space="preserve"> </w:t>
      </w:r>
      <w:r w:rsidR="00751484">
        <w:t xml:space="preserve">и </w:t>
      </w:r>
      <w:r w:rsidR="00751484">
        <w:rPr>
          <w:lang w:val="en-US"/>
        </w:rPr>
        <w:t>BrowserDirectory</w:t>
      </w:r>
      <w:r w:rsidR="006F5350" w:rsidRPr="006F5350">
        <w:t>.</w:t>
      </w:r>
      <w:r w:rsidR="00EC2DE0">
        <w:t xml:space="preserve"> Метод на рис. 2 также имеет модификатор </w:t>
      </w:r>
      <w:r w:rsidR="00EC2DE0">
        <w:rPr>
          <w:lang w:val="en-US"/>
        </w:rPr>
        <w:t>sealed.</w:t>
      </w:r>
    </w:p>
    <w:p w14:paraId="0A6629BC" w14:textId="77777777" w:rsidR="00D14549" w:rsidRDefault="00D14549" w:rsidP="007277F7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37DDAE80" wp14:editId="48477E0A">
            <wp:extent cx="4715019" cy="14732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6457" cy="147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755D" w14:textId="7FB19FDA" w:rsidR="00D14549" w:rsidRDefault="00D14549" w:rsidP="007277F7">
      <w:pPr>
        <w:pStyle w:val="af0"/>
        <w:keepNext w:val="0"/>
        <w:widowControl w:val="0"/>
        <w:jc w:val="center"/>
        <w:rPr>
          <w:noProof/>
        </w:rPr>
      </w:pPr>
      <w:r>
        <w:t xml:space="preserve">Рисунок </w:t>
      </w:r>
      <w:fldSimple w:instr=" SEQ Рисунок \* ARABIC ">
        <w:r w:rsidR="00475201">
          <w:rPr>
            <w:noProof/>
          </w:rPr>
          <w:t>1</w:t>
        </w:r>
      </w:fldSimple>
    </w:p>
    <w:p w14:paraId="67D4E968" w14:textId="77777777" w:rsidR="00437FD8" w:rsidRDefault="00437FD8" w:rsidP="007277F7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3BB55754" wp14:editId="4CA6B5D7">
            <wp:extent cx="5162285" cy="1498600"/>
            <wp:effectExtent l="0" t="0" r="0" b="0"/>
            <wp:docPr id="1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7046" cy="149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DFAD" w14:textId="0E702461" w:rsidR="00CF3702" w:rsidRDefault="00437FD8" w:rsidP="007277F7">
      <w:pPr>
        <w:pStyle w:val="af0"/>
        <w:keepNext w:val="0"/>
        <w:widowControl w:val="0"/>
        <w:jc w:val="center"/>
        <w:rPr>
          <w:noProof/>
        </w:rPr>
      </w:pPr>
      <w:r>
        <w:t xml:space="preserve">Рисунок </w:t>
      </w:r>
      <w:fldSimple w:instr=" SEQ Рисунок \* ARABIC ">
        <w:r w:rsidR="00475201">
          <w:rPr>
            <w:noProof/>
          </w:rPr>
          <w:t>2</w:t>
        </w:r>
      </w:fldSimple>
    </w:p>
    <w:p w14:paraId="4CFBB70D" w14:textId="77777777" w:rsidR="00ED3322" w:rsidRDefault="00ED3322" w:rsidP="007277F7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3B043A9" wp14:editId="78DD7C9C">
            <wp:extent cx="5526680" cy="1502398"/>
            <wp:effectExtent l="0" t="0" r="0" b="0"/>
            <wp:docPr id="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6680" cy="150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D0B2" w14:textId="1C9D4D43" w:rsidR="002E67A9" w:rsidRDefault="002E67A9" w:rsidP="007277F7">
      <w:pPr>
        <w:pStyle w:val="af0"/>
        <w:keepNext w:val="0"/>
        <w:widowControl w:val="0"/>
        <w:jc w:val="center"/>
        <w:rPr>
          <w:noProof/>
        </w:rPr>
      </w:pPr>
      <w:r>
        <w:t xml:space="preserve">Рисунок </w:t>
      </w:r>
      <w:fldSimple w:instr=" SEQ Рисунок \* ARABIC ">
        <w:r w:rsidR="00475201">
          <w:rPr>
            <w:noProof/>
          </w:rPr>
          <w:t>3</w:t>
        </w:r>
      </w:fldSimple>
    </w:p>
    <w:p w14:paraId="6AC1ECEF" w14:textId="35F48EC5" w:rsidR="00B95FC8" w:rsidRPr="001F7B4E" w:rsidRDefault="00B95FC8" w:rsidP="007277F7">
      <w:pPr>
        <w:pStyle w:val="MAINTEXT"/>
        <w:keepNext w:val="0"/>
      </w:pPr>
      <w:r>
        <w:t>На рис.</w:t>
      </w:r>
      <w:r w:rsidR="00D71050" w:rsidRPr="00D71050">
        <w:t xml:space="preserve"> 4</w:t>
      </w:r>
      <w:r w:rsidR="005746B1" w:rsidRPr="001A64AF">
        <w:t>, 5, 6</w:t>
      </w:r>
      <w:r>
        <w:t xml:space="preserve"> показан</w:t>
      </w:r>
      <w:r w:rsidR="00A12350">
        <w:t>ы</w:t>
      </w:r>
      <w:r w:rsidR="001A64AF">
        <w:t xml:space="preserve">: виртуальное свойство класса </w:t>
      </w:r>
      <w:r w:rsidR="001A64AF" w:rsidRPr="001A64AF">
        <w:t>BrowserFileSystemItem</w:t>
      </w:r>
      <w:r w:rsidR="001A64AF">
        <w:t xml:space="preserve"> и переопределения этого свойства в классах </w:t>
      </w:r>
      <w:r w:rsidR="001A64AF">
        <w:rPr>
          <w:lang w:val="en-US"/>
        </w:rPr>
        <w:t>BrowserFile</w:t>
      </w:r>
      <w:r w:rsidR="001A64AF" w:rsidRPr="001A64AF">
        <w:t xml:space="preserve"> </w:t>
      </w:r>
      <w:r w:rsidR="001A64AF">
        <w:t xml:space="preserve">и </w:t>
      </w:r>
      <w:r w:rsidR="001A64AF">
        <w:rPr>
          <w:lang w:val="en-US"/>
        </w:rPr>
        <w:t>BrowserDirectory</w:t>
      </w:r>
      <w:r w:rsidR="00FE1551">
        <w:t>.</w:t>
      </w:r>
    </w:p>
    <w:p w14:paraId="2CAB6C5C" w14:textId="77777777" w:rsidR="00B95FC8" w:rsidRDefault="00B95FC8" w:rsidP="007277F7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1AF11A0B" wp14:editId="4A58660E">
            <wp:extent cx="6035581" cy="704850"/>
            <wp:effectExtent l="0" t="0" r="0" b="0"/>
            <wp:docPr id="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6784" cy="70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3CF8" w14:textId="74AFBA29" w:rsidR="00290751" w:rsidRDefault="002E67A9" w:rsidP="007277F7">
      <w:pPr>
        <w:pStyle w:val="MAINTEXT"/>
        <w:keepNext w:val="0"/>
        <w:ind w:firstLine="0"/>
        <w:jc w:val="center"/>
      </w:pPr>
      <w:r>
        <w:t xml:space="preserve">Рисунок </w:t>
      </w:r>
      <w:fldSimple w:instr=" SEQ Рисунок \* ARABIC ">
        <w:r w:rsidR="00475201">
          <w:rPr>
            <w:noProof/>
          </w:rPr>
          <w:t>4</w:t>
        </w:r>
      </w:fldSimple>
      <w:r w:rsidR="00290751">
        <w:rPr>
          <w:noProof/>
          <w:lang w:val="en-US"/>
        </w:rPr>
        <w:drawing>
          <wp:inline distT="0" distB="0" distL="0" distR="0" wp14:anchorId="7BE5EC7B" wp14:editId="65ECC765">
            <wp:extent cx="6462395" cy="815125"/>
            <wp:effectExtent l="0" t="0" r="0" b="0"/>
            <wp:docPr id="115885863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58635" name="Graphic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3275" cy="82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BB67" w14:textId="12F5E4C9" w:rsidR="00290751" w:rsidRPr="0085302F" w:rsidRDefault="00290751" w:rsidP="007277F7">
      <w:pPr>
        <w:pStyle w:val="af0"/>
        <w:keepNext w:val="0"/>
        <w:widowControl w:val="0"/>
        <w:jc w:val="center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75201">
        <w:rPr>
          <w:noProof/>
        </w:rPr>
        <w:t>5</w:t>
      </w:r>
      <w:r>
        <w:rPr>
          <w:noProof/>
        </w:rPr>
        <w:fldChar w:fldCharType="end"/>
      </w:r>
    </w:p>
    <w:p w14:paraId="3AD296A9" w14:textId="77777777" w:rsidR="00290751" w:rsidRDefault="00290751" w:rsidP="007277F7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3408965C" wp14:editId="60B1254A">
            <wp:extent cx="6025880" cy="706158"/>
            <wp:effectExtent l="0" t="0" r="0" b="0"/>
            <wp:docPr id="124212802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28022" name="Graphic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5880" cy="70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B0D0" w14:textId="77777777" w:rsidR="00CC1178" w:rsidRDefault="00290751" w:rsidP="007277F7">
      <w:pPr>
        <w:pStyle w:val="MAINTEXT"/>
        <w:keepNext w:val="0"/>
        <w:ind w:firstLine="0"/>
        <w:jc w:val="center"/>
        <w:rPr>
          <w:noProof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75201">
        <w:rPr>
          <w:noProof/>
        </w:rPr>
        <w:t>6</w:t>
      </w:r>
      <w:r>
        <w:rPr>
          <w:noProof/>
        </w:rPr>
        <w:fldChar w:fldCharType="end"/>
      </w:r>
    </w:p>
    <w:p w14:paraId="0C0C8661" w14:textId="1AD8FFF4" w:rsidR="00CC1178" w:rsidRPr="00CC1178" w:rsidRDefault="00CC1178" w:rsidP="00CC1178">
      <w:pPr>
        <w:pStyle w:val="MAINTEXT"/>
      </w:pPr>
      <w:r>
        <w:t xml:space="preserve">На рис. 7 показан метод класса </w:t>
      </w:r>
      <w:r>
        <w:rPr>
          <w:lang w:val="en-US"/>
        </w:rPr>
        <w:t>BrowserTextFile</w:t>
      </w:r>
      <w:r>
        <w:t xml:space="preserve">, изначальная реализация которого была сокрыта с помощью модификатора </w:t>
      </w:r>
      <w:r>
        <w:rPr>
          <w:lang w:val="en-US"/>
        </w:rPr>
        <w:t>new</w:t>
      </w:r>
      <w:r w:rsidRPr="00CC1178">
        <w:t>.</w:t>
      </w:r>
    </w:p>
    <w:p w14:paraId="23F3A696" w14:textId="4A53CDD7" w:rsidR="00B40921" w:rsidRDefault="00B40921" w:rsidP="007277F7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12377DF9" wp14:editId="2ED0AA98">
            <wp:extent cx="5975350" cy="1198713"/>
            <wp:effectExtent l="0" t="0" r="0" b="0"/>
            <wp:docPr id="204302514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25143" name="Graphic 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1417" cy="120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CFA8" w14:textId="64FDA303" w:rsidR="00CF3702" w:rsidRPr="0085302F" w:rsidRDefault="00B40921" w:rsidP="007277F7">
      <w:pPr>
        <w:pStyle w:val="af0"/>
        <w:keepNext w:val="0"/>
        <w:widowControl w:val="0"/>
        <w:jc w:val="center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75201">
        <w:rPr>
          <w:noProof/>
        </w:rPr>
        <w:t>7</w:t>
      </w:r>
      <w:r>
        <w:rPr>
          <w:noProof/>
        </w:rPr>
        <w:fldChar w:fldCharType="end"/>
      </w:r>
    </w:p>
    <w:p w14:paraId="0796CA9F" w14:textId="2B560E94" w:rsidR="0008123E" w:rsidRDefault="00735B67" w:rsidP="0085302F">
      <w:pPr>
        <w:pStyle w:val="DIV1"/>
        <w:widowControl w:val="0"/>
      </w:pPr>
      <w:bookmarkStart w:id="3" w:name="_Toc190250114"/>
      <w:r>
        <w:t xml:space="preserve">Тестирование </w:t>
      </w:r>
      <w:r w:rsidR="006E0FFD" w:rsidRPr="006E0FFD">
        <w:t>программы</w:t>
      </w:r>
      <w:bookmarkEnd w:id="3"/>
    </w:p>
    <w:p w14:paraId="1F7A06D4" w14:textId="55A6E8EB" w:rsidR="00E356A1" w:rsidRPr="00E356A1" w:rsidRDefault="00E356A1" w:rsidP="0085302F">
      <w:pPr>
        <w:pStyle w:val="MAINTEXT"/>
        <w:keepNext w:val="0"/>
      </w:pPr>
      <w:r>
        <w:t xml:space="preserve">На рис. </w:t>
      </w:r>
      <w:r w:rsidR="00CE616F">
        <w:t xml:space="preserve">8, </w:t>
      </w:r>
      <w:r w:rsidR="006214FF">
        <w:t>9, 10</w:t>
      </w:r>
      <w:r>
        <w:rPr>
          <w:noProof/>
        </w:rPr>
        <w:t xml:space="preserve"> представлены результаты тестирования программы.</w:t>
      </w:r>
    </w:p>
    <w:p w14:paraId="3F9537FD" w14:textId="77777777" w:rsidR="000B75B4" w:rsidRDefault="000B75B4" w:rsidP="0085302F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4B9F8A4" wp14:editId="17D63E51">
            <wp:extent cx="4197350" cy="3205951"/>
            <wp:effectExtent l="0" t="0" r="0" b="0"/>
            <wp:docPr id="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3331" cy="321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C185" w14:textId="0F6BD3DC" w:rsidR="000B75B4" w:rsidRDefault="000B75B4" w:rsidP="0085302F">
      <w:pPr>
        <w:pStyle w:val="af0"/>
        <w:keepNext w:val="0"/>
        <w:widowControl w:val="0"/>
        <w:jc w:val="center"/>
        <w:rPr>
          <w:noProof/>
        </w:rPr>
      </w:pPr>
      <w:r>
        <w:t xml:space="preserve">Рисунок </w:t>
      </w:r>
      <w:fldSimple w:instr=" SEQ Рисунок \* ARABIC ">
        <w:r w:rsidR="00475201">
          <w:rPr>
            <w:noProof/>
          </w:rPr>
          <w:t>8</w:t>
        </w:r>
      </w:fldSimple>
    </w:p>
    <w:p w14:paraId="419FC5F5" w14:textId="77777777" w:rsidR="00C23B45" w:rsidRDefault="00C23B45" w:rsidP="0085302F">
      <w:pPr>
        <w:pStyle w:val="MAINTEXT"/>
        <w:keepNext w:val="0"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BC2008A" wp14:editId="3CF9803E">
            <wp:extent cx="5213140" cy="1635494"/>
            <wp:effectExtent l="0" t="0" r="0" b="0"/>
            <wp:docPr id="1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3140" cy="163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4C35" w14:textId="1FF8B1C5" w:rsidR="00C23B45" w:rsidRDefault="00C23B45" w:rsidP="0085302F">
      <w:pPr>
        <w:pStyle w:val="af0"/>
        <w:keepNext w:val="0"/>
        <w:widowControl w:val="0"/>
        <w:jc w:val="center"/>
        <w:rPr>
          <w:noProof/>
        </w:rPr>
      </w:pPr>
      <w:r>
        <w:t xml:space="preserve">Рисунок </w:t>
      </w:r>
      <w:fldSimple w:instr=" SEQ Рисунок \* ARABIC ">
        <w:r w:rsidR="00475201">
          <w:rPr>
            <w:noProof/>
          </w:rPr>
          <w:t>9</w:t>
        </w:r>
      </w:fldSimple>
    </w:p>
    <w:p w14:paraId="0C27F0E7" w14:textId="77777777" w:rsidR="00C23B45" w:rsidRDefault="00C23B45" w:rsidP="0085302F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19F1C4F3" wp14:editId="747A9BB9">
            <wp:extent cx="5573839" cy="1816100"/>
            <wp:effectExtent l="0" t="0" r="0" b="0"/>
            <wp:docPr id="1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7028" cy="181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76B79" w14:textId="3A27E9C7" w:rsidR="00870718" w:rsidRPr="00140ED1" w:rsidRDefault="00C23B45" w:rsidP="00140ED1">
      <w:pPr>
        <w:pStyle w:val="af0"/>
        <w:keepNext w:val="0"/>
        <w:widowControl w:val="0"/>
        <w:jc w:val="center"/>
        <w:rPr>
          <w:noProof/>
        </w:rPr>
      </w:pPr>
      <w:r>
        <w:t xml:space="preserve">Рисунок </w:t>
      </w:r>
      <w:fldSimple w:instr=" SEQ Рисунок \* ARABIC ">
        <w:r w:rsidR="00475201">
          <w:rPr>
            <w:noProof/>
          </w:rPr>
          <w:t>10</w:t>
        </w:r>
      </w:fldSimple>
      <w:r w:rsidR="00870718">
        <w:rPr>
          <w:lang w:val="en-US"/>
        </w:rPr>
        <w:br w:type="page"/>
      </w:r>
    </w:p>
    <w:p w14:paraId="5D0898A8" w14:textId="68CEF309" w:rsidR="00C45645" w:rsidRPr="00414DE7" w:rsidRDefault="00414DE7" w:rsidP="0085302F">
      <w:pPr>
        <w:pStyle w:val="H1"/>
        <w:keepNext w:val="0"/>
      </w:pPr>
      <w:bookmarkStart w:id="4" w:name="_Toc190250115"/>
      <w:r>
        <w:lastRenderedPageBreak/>
        <w:t>ВЫВОДЫ</w:t>
      </w:r>
      <w:bookmarkEnd w:id="4"/>
    </w:p>
    <w:p w14:paraId="4B7E3C94" w14:textId="77777777" w:rsidR="002E3481" w:rsidRDefault="002E3481" w:rsidP="002E3481">
      <w:pPr>
        <w:pStyle w:val="MAINTEXT"/>
        <w:numPr>
          <w:ilvl w:val="0"/>
          <w:numId w:val="10"/>
        </w:numPr>
      </w:pPr>
      <w:r>
        <w:t>Полиморфизм и виртуальные методы: Полиморфизм позволяет работать с объектами производных классов через интерфейсы или ссылки на базовый класс, обеспечивая гибкость и расширяемость программы.</w:t>
      </w:r>
    </w:p>
    <w:p w14:paraId="44E6CF09" w14:textId="77777777" w:rsidR="002E3481" w:rsidRDefault="002E3481" w:rsidP="002E3481">
      <w:pPr>
        <w:pStyle w:val="MAINTEXT"/>
        <w:numPr>
          <w:ilvl w:val="0"/>
          <w:numId w:val="10"/>
        </w:numPr>
      </w:pPr>
      <w:r>
        <w:t>Переопределение: Ключевое слово override используется для модификации поведения виртуальных методов или свойств базового класса в производном классе. Это позволяет настраивать функциональность под конкретные задачи, сохраняя общий интерфейс.</w:t>
      </w:r>
    </w:p>
    <w:p w14:paraId="65A15ADE" w14:textId="77777777" w:rsidR="002E3481" w:rsidRDefault="002E3481" w:rsidP="002E3481">
      <w:pPr>
        <w:pStyle w:val="MAINTEXT"/>
        <w:numPr>
          <w:ilvl w:val="0"/>
          <w:numId w:val="10"/>
        </w:numPr>
      </w:pPr>
      <w:r>
        <w:t>Запрет переопределения: Ключевое слово sealed позволяет предотвратить дальнейшее изменение методов или свойств в наследуемых классах, что полезно для создания строго контролируемого поведения.</w:t>
      </w:r>
    </w:p>
    <w:p w14:paraId="7A27E53D" w14:textId="77777777" w:rsidR="002E3481" w:rsidRDefault="002E3481" w:rsidP="002E3481">
      <w:pPr>
        <w:pStyle w:val="MAINTEXT"/>
        <w:numPr>
          <w:ilvl w:val="0"/>
          <w:numId w:val="10"/>
        </w:numPr>
      </w:pPr>
      <w:r>
        <w:t>Сокрытие: Ключевое слово new используется для создания альтернативных реализаций методов или свойств без изменения их в базовом классе. Этот механизм подходит для ситуаций, когда требуется сохранить исходную функциональность.</w:t>
      </w:r>
    </w:p>
    <w:p w14:paraId="089DFCFA" w14:textId="67925942" w:rsidR="003C4630" w:rsidRPr="00414DE7" w:rsidRDefault="002E3481" w:rsidP="002E3481">
      <w:pPr>
        <w:pStyle w:val="MAINTEXT"/>
        <w:keepNext w:val="0"/>
        <w:numPr>
          <w:ilvl w:val="0"/>
          <w:numId w:val="10"/>
        </w:numPr>
      </w:pPr>
      <w:r>
        <w:t>Практическая значимость: Изученные механизмы помогают проектировать более гибкие, защищённые и расширяемые системы, позволяя разработчику выбирать оптимальный способ взаимодействия между классами в зависимости от поставленной задачи.</w:t>
      </w:r>
    </w:p>
    <w:sectPr w:rsidR="003C4630" w:rsidRPr="00414DE7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EE46C1" w14:textId="77777777" w:rsidR="006E1AC6" w:rsidRDefault="006E1AC6" w:rsidP="0002180F">
      <w:r>
        <w:separator/>
      </w:r>
    </w:p>
  </w:endnote>
  <w:endnote w:type="continuationSeparator" w:id="0">
    <w:p w14:paraId="1533F6C4" w14:textId="77777777" w:rsidR="006E1AC6" w:rsidRDefault="006E1AC6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19641891"/>
      <w:docPartObj>
        <w:docPartGallery w:val="Page Numbers (Bottom of Page)"/>
        <w:docPartUnique/>
      </w:docPartObj>
    </w:sdtPr>
    <w:sdtContent>
      <w:p w14:paraId="70C67DCC" w14:textId="77777777" w:rsidR="0002180F" w:rsidRDefault="0002180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D4E5BC" w14:textId="77777777" w:rsidR="0002180F" w:rsidRDefault="000218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C7EF06" w14:textId="77777777" w:rsidR="006E1AC6" w:rsidRDefault="006E1AC6" w:rsidP="0002180F">
      <w:r>
        <w:separator/>
      </w:r>
    </w:p>
  </w:footnote>
  <w:footnote w:type="continuationSeparator" w:id="0">
    <w:p w14:paraId="553375E7" w14:textId="77777777" w:rsidR="006E1AC6" w:rsidRDefault="006E1AC6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F168C"/>
    <w:multiLevelType w:val="hybridMultilevel"/>
    <w:tmpl w:val="9D123F84"/>
    <w:lvl w:ilvl="0" w:tplc="77928A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14C1A"/>
    <w:multiLevelType w:val="hybridMultilevel"/>
    <w:tmpl w:val="A07C3E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19D2B3C"/>
    <w:multiLevelType w:val="hybridMultilevel"/>
    <w:tmpl w:val="93D6E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52805"/>
    <w:multiLevelType w:val="hybridMultilevel"/>
    <w:tmpl w:val="EE2A5A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A520E5"/>
    <w:multiLevelType w:val="hybridMultilevel"/>
    <w:tmpl w:val="474E0A56"/>
    <w:lvl w:ilvl="0" w:tplc="77928AB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062896"/>
    <w:multiLevelType w:val="hybridMultilevel"/>
    <w:tmpl w:val="9A0C40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7052BB6"/>
    <w:multiLevelType w:val="multilevel"/>
    <w:tmpl w:val="9732F2CA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8" w15:restartNumberingAfterBreak="0">
    <w:nsid w:val="5AD973A0"/>
    <w:multiLevelType w:val="hybridMultilevel"/>
    <w:tmpl w:val="202A3E82"/>
    <w:lvl w:ilvl="0" w:tplc="77928A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B35376"/>
    <w:multiLevelType w:val="hybridMultilevel"/>
    <w:tmpl w:val="573C1C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59540905">
    <w:abstractNumId w:val="7"/>
  </w:num>
  <w:num w:numId="2" w16cid:durableId="1769308010">
    <w:abstractNumId w:val="2"/>
  </w:num>
  <w:num w:numId="3" w16cid:durableId="549848950">
    <w:abstractNumId w:val="1"/>
  </w:num>
  <w:num w:numId="4" w16cid:durableId="1406033100">
    <w:abstractNumId w:val="6"/>
  </w:num>
  <w:num w:numId="5" w16cid:durableId="1352419653">
    <w:abstractNumId w:val="9"/>
  </w:num>
  <w:num w:numId="6" w16cid:durableId="2089111017">
    <w:abstractNumId w:val="4"/>
  </w:num>
  <w:num w:numId="7" w16cid:durableId="2051685061">
    <w:abstractNumId w:val="3"/>
  </w:num>
  <w:num w:numId="8" w16cid:durableId="919481646">
    <w:abstractNumId w:val="0"/>
  </w:num>
  <w:num w:numId="9" w16cid:durableId="1750810526">
    <w:abstractNumId w:val="8"/>
  </w:num>
  <w:num w:numId="10" w16cid:durableId="883370154">
    <w:abstractNumId w:val="5"/>
  </w:num>
  <w:num w:numId="11" w16cid:durableId="159875390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3142"/>
    <w:rsid w:val="00001083"/>
    <w:rsid w:val="00010AF4"/>
    <w:rsid w:val="000214A2"/>
    <w:rsid w:val="0002180F"/>
    <w:rsid w:val="000238F9"/>
    <w:rsid w:val="000244B3"/>
    <w:rsid w:val="00030413"/>
    <w:rsid w:val="00033C62"/>
    <w:rsid w:val="0004168B"/>
    <w:rsid w:val="0004466B"/>
    <w:rsid w:val="0005223A"/>
    <w:rsid w:val="000641C6"/>
    <w:rsid w:val="000707C8"/>
    <w:rsid w:val="0008123E"/>
    <w:rsid w:val="0008520C"/>
    <w:rsid w:val="000927FC"/>
    <w:rsid w:val="000928CE"/>
    <w:rsid w:val="000A2CF1"/>
    <w:rsid w:val="000A4062"/>
    <w:rsid w:val="000A67BE"/>
    <w:rsid w:val="000B75B4"/>
    <w:rsid w:val="000B7F29"/>
    <w:rsid w:val="000C004E"/>
    <w:rsid w:val="000C031F"/>
    <w:rsid w:val="000D3F4F"/>
    <w:rsid w:val="000F399E"/>
    <w:rsid w:val="000F409D"/>
    <w:rsid w:val="001106B3"/>
    <w:rsid w:val="00111163"/>
    <w:rsid w:val="00111294"/>
    <w:rsid w:val="00112A1F"/>
    <w:rsid w:val="0011401C"/>
    <w:rsid w:val="00116F39"/>
    <w:rsid w:val="001214CA"/>
    <w:rsid w:val="00137C47"/>
    <w:rsid w:val="00140ED1"/>
    <w:rsid w:val="001410F6"/>
    <w:rsid w:val="00141A7A"/>
    <w:rsid w:val="0014203A"/>
    <w:rsid w:val="00150206"/>
    <w:rsid w:val="001557C6"/>
    <w:rsid w:val="001830BE"/>
    <w:rsid w:val="00187D39"/>
    <w:rsid w:val="00193BE7"/>
    <w:rsid w:val="001941DE"/>
    <w:rsid w:val="001A0290"/>
    <w:rsid w:val="001A64AF"/>
    <w:rsid w:val="001B2D05"/>
    <w:rsid w:val="001B5253"/>
    <w:rsid w:val="001C2F30"/>
    <w:rsid w:val="001D7ED5"/>
    <w:rsid w:val="001F7B4E"/>
    <w:rsid w:val="0020774B"/>
    <w:rsid w:val="00220ABB"/>
    <w:rsid w:val="00221D88"/>
    <w:rsid w:val="00240C3E"/>
    <w:rsid w:val="0024310A"/>
    <w:rsid w:val="00243610"/>
    <w:rsid w:val="00246D98"/>
    <w:rsid w:val="00250EF1"/>
    <w:rsid w:val="00264710"/>
    <w:rsid w:val="00265591"/>
    <w:rsid w:val="00270F03"/>
    <w:rsid w:val="00271C67"/>
    <w:rsid w:val="00284869"/>
    <w:rsid w:val="00290751"/>
    <w:rsid w:val="002B090E"/>
    <w:rsid w:val="002C7A83"/>
    <w:rsid w:val="002D0E01"/>
    <w:rsid w:val="002D5D3D"/>
    <w:rsid w:val="002D604E"/>
    <w:rsid w:val="002E3481"/>
    <w:rsid w:val="002E67A9"/>
    <w:rsid w:val="002F40B8"/>
    <w:rsid w:val="002F4B64"/>
    <w:rsid w:val="00300DD1"/>
    <w:rsid w:val="00304707"/>
    <w:rsid w:val="00310B32"/>
    <w:rsid w:val="0032177E"/>
    <w:rsid w:val="00326699"/>
    <w:rsid w:val="00330229"/>
    <w:rsid w:val="00337C0C"/>
    <w:rsid w:val="00352422"/>
    <w:rsid w:val="00353F7B"/>
    <w:rsid w:val="00357D1E"/>
    <w:rsid w:val="00374808"/>
    <w:rsid w:val="003958F7"/>
    <w:rsid w:val="00397030"/>
    <w:rsid w:val="003B001D"/>
    <w:rsid w:val="003B2D5E"/>
    <w:rsid w:val="003B2FFF"/>
    <w:rsid w:val="003B3807"/>
    <w:rsid w:val="003C1361"/>
    <w:rsid w:val="003C4630"/>
    <w:rsid w:val="003C6D9A"/>
    <w:rsid w:val="003D262B"/>
    <w:rsid w:val="003E4656"/>
    <w:rsid w:val="003F448A"/>
    <w:rsid w:val="003F5D7C"/>
    <w:rsid w:val="00403502"/>
    <w:rsid w:val="00404D15"/>
    <w:rsid w:val="00405D24"/>
    <w:rsid w:val="00413AAB"/>
    <w:rsid w:val="00414DE7"/>
    <w:rsid w:val="00415ECB"/>
    <w:rsid w:val="00424C6C"/>
    <w:rsid w:val="00426D1E"/>
    <w:rsid w:val="004344FD"/>
    <w:rsid w:val="00437FD8"/>
    <w:rsid w:val="00444694"/>
    <w:rsid w:val="004464DA"/>
    <w:rsid w:val="00472575"/>
    <w:rsid w:val="00474DAE"/>
    <w:rsid w:val="00475201"/>
    <w:rsid w:val="004820AE"/>
    <w:rsid w:val="004873DD"/>
    <w:rsid w:val="00490A54"/>
    <w:rsid w:val="00496280"/>
    <w:rsid w:val="004A76A0"/>
    <w:rsid w:val="004B31D0"/>
    <w:rsid w:val="004B6843"/>
    <w:rsid w:val="004B76A8"/>
    <w:rsid w:val="004C07D9"/>
    <w:rsid w:val="004C674A"/>
    <w:rsid w:val="004C7DD0"/>
    <w:rsid w:val="004D0924"/>
    <w:rsid w:val="004D48A1"/>
    <w:rsid w:val="004D7F8E"/>
    <w:rsid w:val="004E0604"/>
    <w:rsid w:val="004E7C23"/>
    <w:rsid w:val="004F21E0"/>
    <w:rsid w:val="00502F19"/>
    <w:rsid w:val="0052145C"/>
    <w:rsid w:val="00521485"/>
    <w:rsid w:val="005224FF"/>
    <w:rsid w:val="00524674"/>
    <w:rsid w:val="005364DC"/>
    <w:rsid w:val="0054699C"/>
    <w:rsid w:val="00546D15"/>
    <w:rsid w:val="00551973"/>
    <w:rsid w:val="00552C4F"/>
    <w:rsid w:val="00566C17"/>
    <w:rsid w:val="005718B2"/>
    <w:rsid w:val="005746B1"/>
    <w:rsid w:val="005759E9"/>
    <w:rsid w:val="00575D89"/>
    <w:rsid w:val="005801EF"/>
    <w:rsid w:val="00582F9B"/>
    <w:rsid w:val="00584C2B"/>
    <w:rsid w:val="00586321"/>
    <w:rsid w:val="00591F7F"/>
    <w:rsid w:val="005A0FCC"/>
    <w:rsid w:val="005A2A15"/>
    <w:rsid w:val="005B36D9"/>
    <w:rsid w:val="005B53EA"/>
    <w:rsid w:val="005B566D"/>
    <w:rsid w:val="005C6680"/>
    <w:rsid w:val="005D78BF"/>
    <w:rsid w:val="005E3C66"/>
    <w:rsid w:val="00607D8C"/>
    <w:rsid w:val="006214FF"/>
    <w:rsid w:val="006372D4"/>
    <w:rsid w:val="006375AF"/>
    <w:rsid w:val="00641310"/>
    <w:rsid w:val="00650FD9"/>
    <w:rsid w:val="00651F7A"/>
    <w:rsid w:val="00654636"/>
    <w:rsid w:val="00655AFB"/>
    <w:rsid w:val="00655FC3"/>
    <w:rsid w:val="00657326"/>
    <w:rsid w:val="00657771"/>
    <w:rsid w:val="00672751"/>
    <w:rsid w:val="006757DF"/>
    <w:rsid w:val="006834F6"/>
    <w:rsid w:val="006854F9"/>
    <w:rsid w:val="006917EA"/>
    <w:rsid w:val="00694D28"/>
    <w:rsid w:val="00695963"/>
    <w:rsid w:val="006A42CB"/>
    <w:rsid w:val="006B3DF9"/>
    <w:rsid w:val="006B5238"/>
    <w:rsid w:val="006B6339"/>
    <w:rsid w:val="006C155E"/>
    <w:rsid w:val="006C335C"/>
    <w:rsid w:val="006E0FFD"/>
    <w:rsid w:val="006E1AC6"/>
    <w:rsid w:val="006F20BB"/>
    <w:rsid w:val="006F5350"/>
    <w:rsid w:val="006F69EE"/>
    <w:rsid w:val="00700DB8"/>
    <w:rsid w:val="00707EE1"/>
    <w:rsid w:val="00714D22"/>
    <w:rsid w:val="007151DF"/>
    <w:rsid w:val="00717596"/>
    <w:rsid w:val="0072259E"/>
    <w:rsid w:val="007277F7"/>
    <w:rsid w:val="00735B67"/>
    <w:rsid w:val="00740062"/>
    <w:rsid w:val="00742B28"/>
    <w:rsid w:val="00747212"/>
    <w:rsid w:val="00751484"/>
    <w:rsid w:val="007516D4"/>
    <w:rsid w:val="007536E4"/>
    <w:rsid w:val="00755F69"/>
    <w:rsid w:val="007562CD"/>
    <w:rsid w:val="0076390B"/>
    <w:rsid w:val="0077652C"/>
    <w:rsid w:val="007A64AB"/>
    <w:rsid w:val="007B0C7A"/>
    <w:rsid w:val="007B2A9E"/>
    <w:rsid w:val="007B4BFE"/>
    <w:rsid w:val="007C38B6"/>
    <w:rsid w:val="007C55D8"/>
    <w:rsid w:val="007D4E6C"/>
    <w:rsid w:val="007D5E6A"/>
    <w:rsid w:val="007E30C4"/>
    <w:rsid w:val="007F5763"/>
    <w:rsid w:val="007F6F32"/>
    <w:rsid w:val="00810104"/>
    <w:rsid w:val="00811956"/>
    <w:rsid w:val="00820522"/>
    <w:rsid w:val="0082084E"/>
    <w:rsid w:val="008309BE"/>
    <w:rsid w:val="008331DB"/>
    <w:rsid w:val="00846204"/>
    <w:rsid w:val="0085302F"/>
    <w:rsid w:val="00856E5A"/>
    <w:rsid w:val="00860C06"/>
    <w:rsid w:val="008618DD"/>
    <w:rsid w:val="00861D10"/>
    <w:rsid w:val="008700EE"/>
    <w:rsid w:val="00870718"/>
    <w:rsid w:val="00872AB9"/>
    <w:rsid w:val="00881242"/>
    <w:rsid w:val="008859B1"/>
    <w:rsid w:val="00895A88"/>
    <w:rsid w:val="00895C5E"/>
    <w:rsid w:val="008A200C"/>
    <w:rsid w:val="008A2112"/>
    <w:rsid w:val="008A367E"/>
    <w:rsid w:val="008C7F36"/>
    <w:rsid w:val="008D07D8"/>
    <w:rsid w:val="008D1AAC"/>
    <w:rsid w:val="008E2D68"/>
    <w:rsid w:val="008E75F5"/>
    <w:rsid w:val="008F3CB4"/>
    <w:rsid w:val="00901CE5"/>
    <w:rsid w:val="00904878"/>
    <w:rsid w:val="0091186B"/>
    <w:rsid w:val="0092083C"/>
    <w:rsid w:val="00922171"/>
    <w:rsid w:val="009265C5"/>
    <w:rsid w:val="00926DFF"/>
    <w:rsid w:val="00940C1D"/>
    <w:rsid w:val="00950472"/>
    <w:rsid w:val="00951A99"/>
    <w:rsid w:val="00953CBD"/>
    <w:rsid w:val="009561A9"/>
    <w:rsid w:val="00960080"/>
    <w:rsid w:val="00983142"/>
    <w:rsid w:val="00986BC9"/>
    <w:rsid w:val="00992C96"/>
    <w:rsid w:val="009942C7"/>
    <w:rsid w:val="009946A9"/>
    <w:rsid w:val="009A00DA"/>
    <w:rsid w:val="009A2486"/>
    <w:rsid w:val="009A2E77"/>
    <w:rsid w:val="009A396C"/>
    <w:rsid w:val="009B751E"/>
    <w:rsid w:val="009C14CB"/>
    <w:rsid w:val="009C1A9E"/>
    <w:rsid w:val="009D55AD"/>
    <w:rsid w:val="009E13DE"/>
    <w:rsid w:val="009E186D"/>
    <w:rsid w:val="009E67E6"/>
    <w:rsid w:val="009E78FF"/>
    <w:rsid w:val="009F4C94"/>
    <w:rsid w:val="00A12350"/>
    <w:rsid w:val="00A336D4"/>
    <w:rsid w:val="00A3566E"/>
    <w:rsid w:val="00A35F61"/>
    <w:rsid w:val="00A37C30"/>
    <w:rsid w:val="00A44A72"/>
    <w:rsid w:val="00A54F7C"/>
    <w:rsid w:val="00A67930"/>
    <w:rsid w:val="00A73C84"/>
    <w:rsid w:val="00A74901"/>
    <w:rsid w:val="00A83493"/>
    <w:rsid w:val="00A84FA7"/>
    <w:rsid w:val="00A85BEF"/>
    <w:rsid w:val="00AB2D1C"/>
    <w:rsid w:val="00AB7422"/>
    <w:rsid w:val="00AD3198"/>
    <w:rsid w:val="00AF6555"/>
    <w:rsid w:val="00B041D1"/>
    <w:rsid w:val="00B078BE"/>
    <w:rsid w:val="00B1708B"/>
    <w:rsid w:val="00B20256"/>
    <w:rsid w:val="00B2042C"/>
    <w:rsid w:val="00B3092B"/>
    <w:rsid w:val="00B34DD2"/>
    <w:rsid w:val="00B40921"/>
    <w:rsid w:val="00B458E3"/>
    <w:rsid w:val="00B60761"/>
    <w:rsid w:val="00B632F0"/>
    <w:rsid w:val="00B71FEE"/>
    <w:rsid w:val="00B72195"/>
    <w:rsid w:val="00B727FC"/>
    <w:rsid w:val="00B923A5"/>
    <w:rsid w:val="00B95FC8"/>
    <w:rsid w:val="00BA139B"/>
    <w:rsid w:val="00BA3A5D"/>
    <w:rsid w:val="00BA50FA"/>
    <w:rsid w:val="00BB2FAC"/>
    <w:rsid w:val="00BC56F3"/>
    <w:rsid w:val="00BD202A"/>
    <w:rsid w:val="00BE55F9"/>
    <w:rsid w:val="00BF16C4"/>
    <w:rsid w:val="00BF2651"/>
    <w:rsid w:val="00BF3A7F"/>
    <w:rsid w:val="00BF77AA"/>
    <w:rsid w:val="00BF7993"/>
    <w:rsid w:val="00BF7FB3"/>
    <w:rsid w:val="00C02C57"/>
    <w:rsid w:val="00C03BE7"/>
    <w:rsid w:val="00C13BF0"/>
    <w:rsid w:val="00C23B45"/>
    <w:rsid w:val="00C34CE6"/>
    <w:rsid w:val="00C42E3F"/>
    <w:rsid w:val="00C45645"/>
    <w:rsid w:val="00C45700"/>
    <w:rsid w:val="00C50911"/>
    <w:rsid w:val="00C51E65"/>
    <w:rsid w:val="00C60A88"/>
    <w:rsid w:val="00C61169"/>
    <w:rsid w:val="00C6314C"/>
    <w:rsid w:val="00C648A2"/>
    <w:rsid w:val="00C6767A"/>
    <w:rsid w:val="00C7469C"/>
    <w:rsid w:val="00C7552A"/>
    <w:rsid w:val="00C86BB3"/>
    <w:rsid w:val="00C969C1"/>
    <w:rsid w:val="00C9723D"/>
    <w:rsid w:val="00CA1148"/>
    <w:rsid w:val="00CA1852"/>
    <w:rsid w:val="00CA64FC"/>
    <w:rsid w:val="00CB23E2"/>
    <w:rsid w:val="00CC1178"/>
    <w:rsid w:val="00CC44CB"/>
    <w:rsid w:val="00CE1A89"/>
    <w:rsid w:val="00CE616F"/>
    <w:rsid w:val="00CF3702"/>
    <w:rsid w:val="00D0582C"/>
    <w:rsid w:val="00D14549"/>
    <w:rsid w:val="00D165FC"/>
    <w:rsid w:val="00D16711"/>
    <w:rsid w:val="00D203BF"/>
    <w:rsid w:val="00D23773"/>
    <w:rsid w:val="00D26912"/>
    <w:rsid w:val="00D347D3"/>
    <w:rsid w:val="00D45F03"/>
    <w:rsid w:val="00D51F9B"/>
    <w:rsid w:val="00D56997"/>
    <w:rsid w:val="00D62838"/>
    <w:rsid w:val="00D62B1E"/>
    <w:rsid w:val="00D71050"/>
    <w:rsid w:val="00D83E60"/>
    <w:rsid w:val="00DA7C82"/>
    <w:rsid w:val="00DC0C2C"/>
    <w:rsid w:val="00DC1B09"/>
    <w:rsid w:val="00DD77AE"/>
    <w:rsid w:val="00DE1E56"/>
    <w:rsid w:val="00DE703B"/>
    <w:rsid w:val="00DF362A"/>
    <w:rsid w:val="00DF7735"/>
    <w:rsid w:val="00E07358"/>
    <w:rsid w:val="00E11FBE"/>
    <w:rsid w:val="00E14232"/>
    <w:rsid w:val="00E179F6"/>
    <w:rsid w:val="00E224E1"/>
    <w:rsid w:val="00E22832"/>
    <w:rsid w:val="00E25C36"/>
    <w:rsid w:val="00E345ED"/>
    <w:rsid w:val="00E356A1"/>
    <w:rsid w:val="00E51362"/>
    <w:rsid w:val="00E705E7"/>
    <w:rsid w:val="00E87122"/>
    <w:rsid w:val="00E91D33"/>
    <w:rsid w:val="00EA2926"/>
    <w:rsid w:val="00EA2B75"/>
    <w:rsid w:val="00EA3B1D"/>
    <w:rsid w:val="00EB094A"/>
    <w:rsid w:val="00EB51DF"/>
    <w:rsid w:val="00EC2DE0"/>
    <w:rsid w:val="00EC5108"/>
    <w:rsid w:val="00ED26EA"/>
    <w:rsid w:val="00ED3322"/>
    <w:rsid w:val="00ED438A"/>
    <w:rsid w:val="00EE1F7E"/>
    <w:rsid w:val="00EE3F95"/>
    <w:rsid w:val="00EF07F5"/>
    <w:rsid w:val="00F0072D"/>
    <w:rsid w:val="00F04F95"/>
    <w:rsid w:val="00F117C2"/>
    <w:rsid w:val="00F1399F"/>
    <w:rsid w:val="00F157B4"/>
    <w:rsid w:val="00F21C5C"/>
    <w:rsid w:val="00F50713"/>
    <w:rsid w:val="00F57193"/>
    <w:rsid w:val="00F57E13"/>
    <w:rsid w:val="00F6072F"/>
    <w:rsid w:val="00F65A25"/>
    <w:rsid w:val="00F82D0A"/>
    <w:rsid w:val="00F86236"/>
    <w:rsid w:val="00F87EBD"/>
    <w:rsid w:val="00F93567"/>
    <w:rsid w:val="00FA1CB4"/>
    <w:rsid w:val="00FA3569"/>
    <w:rsid w:val="00FB3E70"/>
    <w:rsid w:val="00FC3A0B"/>
    <w:rsid w:val="00FC6F2D"/>
    <w:rsid w:val="00FC7F65"/>
    <w:rsid w:val="00FD5A59"/>
    <w:rsid w:val="00FE0328"/>
    <w:rsid w:val="00FE1551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ACB0F0"/>
  <w15:docId w15:val="{9DA234F8-F30B-463E-AA32-C809BF98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240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a"/>
    <w:link w:val="H10"/>
    <w:qFormat/>
    <w:rsid w:val="003B3807"/>
    <w:pPr>
      <w:keepNext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a0"/>
    <w:link w:val="H1"/>
    <w:rsid w:val="003B3807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180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180F"/>
    <w:rPr>
      <w:sz w:val="24"/>
      <w:szCs w:val="24"/>
    </w:rPr>
  </w:style>
  <w:style w:type="paragraph" w:customStyle="1" w:styleId="DIV1">
    <w:name w:val="DIV1"/>
    <w:basedOn w:val="ab"/>
    <w:qFormat/>
    <w:rsid w:val="00CA1852"/>
    <w:pPr>
      <w:numPr>
        <w:numId w:val="1"/>
      </w:numPr>
      <w:adjustRightInd w:val="0"/>
      <w:spacing w:line="360" w:lineRule="auto"/>
      <w:outlineLvl w:val="0"/>
    </w:pPr>
    <w:rPr>
      <w:b/>
      <w:sz w:val="28"/>
    </w:rPr>
  </w:style>
  <w:style w:type="paragraph" w:styleId="ab">
    <w:name w:val="List Paragraph"/>
    <w:basedOn w:val="a"/>
    <w:uiPriority w:val="34"/>
    <w:qFormat/>
    <w:rsid w:val="008331DB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EE1F7E"/>
  </w:style>
  <w:style w:type="paragraph" w:customStyle="1" w:styleId="DIV2">
    <w:name w:val="DIV2"/>
    <w:basedOn w:val="ab"/>
    <w:qFormat/>
    <w:rsid w:val="00CA1852"/>
    <w:pPr>
      <w:numPr>
        <w:ilvl w:val="1"/>
        <w:numId w:val="1"/>
      </w:numPr>
      <w:adjustRightInd w:val="0"/>
      <w:spacing w:line="360" w:lineRule="auto"/>
      <w:outlineLvl w:val="1"/>
    </w:pPr>
    <w:rPr>
      <w:b/>
      <w:sz w:val="28"/>
    </w:rPr>
  </w:style>
  <w:style w:type="paragraph" w:styleId="31">
    <w:name w:val="toc 3"/>
    <w:basedOn w:val="a"/>
    <w:next w:val="a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11">
    <w:name w:val="toc 1"/>
    <w:basedOn w:val="a"/>
    <w:next w:val="a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21">
    <w:name w:val="toc 2"/>
    <w:basedOn w:val="a"/>
    <w:next w:val="a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ad">
    <w:name w:val="Hyperlink"/>
    <w:basedOn w:val="a0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707EE1"/>
    <w:pPr>
      <w:outlineLvl w:val="9"/>
    </w:pPr>
  </w:style>
  <w:style w:type="character" w:styleId="ae">
    <w:name w:val="Placeholder Text"/>
    <w:basedOn w:val="a0"/>
    <w:uiPriority w:val="99"/>
    <w:semiHidden/>
    <w:rsid w:val="00ED438A"/>
    <w:rPr>
      <w:color w:val="808080"/>
    </w:rPr>
  </w:style>
  <w:style w:type="table" w:styleId="af">
    <w:name w:val="Table Grid"/>
    <w:basedOn w:val="a1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41">
    <w:name w:val="toc 4"/>
    <w:basedOn w:val="a"/>
    <w:next w:val="a"/>
    <w:autoRedefine/>
    <w:locked/>
    <w:rsid w:val="00CA1852"/>
    <w:pPr>
      <w:spacing w:after="100"/>
      <w:ind w:left="720"/>
    </w:pPr>
    <w:rPr>
      <w:sz w:val="28"/>
    </w:rPr>
  </w:style>
  <w:style w:type="character" w:customStyle="1" w:styleId="50">
    <w:name w:val="Заголовок 5 Знак"/>
    <w:basedOn w:val="a0"/>
    <w:link w:val="5"/>
    <w:semiHidden/>
    <w:rsid w:val="00240C3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C46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igorijtomczuk\Desktop\suai\lab-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971</TotalTime>
  <Pages>7</Pages>
  <Words>613</Words>
  <Characters>3497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315</cp:revision>
  <cp:lastPrinted>2024-11-29T08:59:00Z</cp:lastPrinted>
  <dcterms:created xsi:type="dcterms:W3CDTF">2024-09-12T22:28:00Z</dcterms:created>
  <dcterms:modified xsi:type="dcterms:W3CDTF">2025-02-12T08:03:00Z</dcterms:modified>
  <cp:category/>
</cp:coreProperties>
</file>