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5.1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БИНАРНЫЕ ОПЕРАЦИИ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 xml:space="preserve">Задача: реализовать алгоритм на языке C/С++, выполняющий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</w:t>
      </w:r>
      <w:r>
        <w:rPr/>
        <w:t>использование дополнительных функций.</w:t>
      </w:r>
    </w:p>
    <w:p>
      <w:pPr>
        <w:pStyle w:val="MAINTEXT1"/>
        <w:rPr>
          <w:lang w:val="ru-RU"/>
        </w:rPr>
      </w:pPr>
      <w:r>
        <w:rPr/>
        <w:t>Обязательно использование только поразрядных операций для выполнения задания, математические операции с индексами и счетчиками разрешены.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518"/>
        <w:gridCol w:w="211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518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5518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Реализовать функцию, которая обнуляет K заданных случайных бит, текущее значение которых равно 1, числа Int. Если в числе недостаточно единичных бит, то вывести 0. Значения обнуляемых позиций вывести в качестве отладочной информации. Нулевой позицией считается младший бит числа Int.</w:t>
            </w:r>
          </w:p>
        </w:tc>
        <w:tc>
          <w:tcPr>
            <w:tcW w:w="211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255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=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1111 1111,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61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=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0011 1101,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2,6,7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645535" cy="815721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81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MAINTEXT1"/>
        <w:rPr>
          <w:lang w:val="ru-RU"/>
        </w:rPr>
      </w:pPr>
      <w:r>
        <w:rPr/>
        <w:t>Функция reset_random_bits обнуляет k случайных битов, равных 1, в числе number и сохраняет позиции обнуленных битов в векторе positions.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int number: Число, в котором будут обнуляться биты.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int k: Количество битов, которые нужно обнулить.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std::vector&lt;int&gt; &amp;positions: Вектор для хранения позиций обнуленных битов.</w:t>
      </w:r>
    </w:p>
    <w:p>
      <w:pPr>
        <w:pStyle w:val="MAINTEXT1"/>
        <w:rPr>
          <w:lang w:val="ru-RU"/>
        </w:rPr>
      </w:pPr>
      <w:r>
        <w:rPr/>
        <w:t xml:space="preserve">Возвращает int — </w:t>
      </w:r>
      <w:r>
        <w:rPr/>
        <w:t>ч</w:t>
      </w:r>
      <w:r>
        <w:rPr/>
        <w:t xml:space="preserve">исло после обнуления </w:t>
      </w:r>
      <w:r>
        <w:rPr/>
        <w:t xml:space="preserve">его </w:t>
      </w:r>
      <w:r>
        <w:rPr/>
        <w:t>k случайных битов. Если недостаточно единичных битов для обнуления, возвращает 0.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Подсчет единичных битов: цикл</w:t>
      </w:r>
      <w:r>
        <w:rPr>
          <w:lang w:val="ru-RU"/>
        </w:rPr>
        <w:t>ом</w:t>
      </w:r>
      <w:r>
        <w:rPr>
          <w:lang w:val="ru-RU"/>
        </w:rPr>
        <w:t xml:space="preserve"> перебирае</w:t>
      </w:r>
      <w:r>
        <w:rPr>
          <w:lang w:val="ru-RU"/>
        </w:rPr>
        <w:t>м</w:t>
      </w:r>
      <w:r>
        <w:rPr>
          <w:lang w:val="ru-RU"/>
        </w:rPr>
        <w:t xml:space="preserve"> все 32 бита числа и </w:t>
      </w:r>
      <w:r>
        <w:rPr>
          <w:lang w:val="ru-RU"/>
        </w:rPr>
        <w:t xml:space="preserve">с помощью единичной битовой маски </w:t>
      </w:r>
      <w:r>
        <w:rPr>
          <w:lang w:val="ru-RU"/>
        </w:rPr>
        <w:t>подсчитывае</w:t>
      </w:r>
      <w:r>
        <w:rPr>
          <w:lang w:val="ru-RU"/>
        </w:rPr>
        <w:t>м</w:t>
      </w:r>
      <w:r>
        <w:rPr>
          <w:lang w:val="ru-RU"/>
        </w:rPr>
        <w:t>, сколько из них равны 1.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</w:t>
      </w:r>
      <w:r>
        <w:rPr>
          <w:lang w:val="ru-RU"/>
        </w:rPr>
        <w:t>сли единичных битов меньше, чем k, функция возвращает 0, сигнализируя, что обнуление невозможно.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Инициализируем генератор случайных чисел текущим временем.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Обнуление случайных битов: </w:t>
      </w:r>
      <w:r>
        <w:rPr>
          <w:lang w:val="ru-RU"/>
        </w:rPr>
        <w:t>в</w:t>
      </w:r>
      <w:r>
        <w:rPr>
          <w:lang w:val="ru-RU"/>
        </w:rPr>
        <w:t xml:space="preserve"> цикле генерируются случайные позиции от 0 до 31 и </w:t>
      </w:r>
      <w:r>
        <w:rPr>
          <w:lang w:val="ru-RU"/>
        </w:rPr>
        <w:t xml:space="preserve">с помощью той же маски </w:t>
      </w:r>
      <w:r>
        <w:rPr>
          <w:lang w:val="ru-RU"/>
        </w:rPr>
        <w:t xml:space="preserve">проверяется, является ли бит на этой позиции единичным. Если да, бит обнуляется </w:t>
      </w:r>
      <w:r>
        <w:rPr>
          <w:lang w:val="ru-RU"/>
        </w:rPr>
        <w:t>с помощью обратной единичной битовой маски</w:t>
      </w:r>
      <w:r>
        <w:rPr>
          <w:lang w:val="ru-RU"/>
        </w:rPr>
        <w:t xml:space="preserve">, и позиция сохраняется в векторе positions. Уменьшаем k на 1 после каждого обнуления, </w:t>
      </w:r>
      <w:r>
        <w:rPr>
          <w:lang w:val="ru-RU"/>
        </w:rPr>
        <w:t>пока k &gt; 0</w:t>
      </w:r>
      <w:r>
        <w:rPr>
          <w:lang w:val="ru-RU"/>
        </w:rPr>
        <w:t>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Сортируем </w:t>
      </w:r>
      <w:r>
        <w:rPr>
          <w:lang w:val="ru-RU"/>
        </w:rPr>
        <w:t xml:space="preserve">вектор </w:t>
      </w:r>
      <w:r>
        <w:rPr>
          <w:lang w:val="ru-RU"/>
        </w:rPr>
        <w:t>позици</w:t>
      </w:r>
      <w:r>
        <w:rPr>
          <w:lang w:val="ru-RU"/>
        </w:rPr>
        <w:t>й</w:t>
      </w:r>
      <w:r>
        <w:rPr>
          <w:lang w:val="ru-RU"/>
        </w:rPr>
        <w:t xml:space="preserve"> обнуленных битов для упорядоченного вывода.</w:t>
      </w:r>
    </w:p>
    <w:p>
      <w:pPr>
        <w:pStyle w:val="MAINTEXT1"/>
        <w:rPr>
          <w:lang w:val="ru-RU"/>
        </w:rPr>
      </w:pPr>
      <w:r>
        <w:rPr/>
        <w:t xml:space="preserve">Также </w:t>
      </w:r>
      <w:r>
        <w:rPr/>
        <w:t>в main</w:t>
      </w:r>
      <w:r>
        <w:rPr/>
        <w:t xml:space="preserve"> </w:t>
      </w:r>
      <w:r>
        <w:rPr/>
        <w:t xml:space="preserve">происходит вывод отладочной информации: выводится число-результат, </w:t>
      </w:r>
      <w:r>
        <w:rPr/>
        <w:t xml:space="preserve">с помощью побитового сдвига и единичной битовой маски </w:t>
      </w:r>
      <w:r>
        <w:rPr/>
        <w:t>в цикле выводится двоичное представление числа-результата, а также вектор с позициями обнуленных битов.</w:t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5_316780651"/>
      <w:bookmarkStart w:id="8" w:name="_Toc160063883"/>
      <w:bookmarkEnd w:id="7"/>
      <w:r>
        <w:rPr>
          <w:lang w:val="ru-RU"/>
        </w:rPr>
        <w:t>Листинг программы</w:t>
      </w:r>
      <w:bookmarkEnd w:id="8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&lt;iostream&gt;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&lt;vector&gt;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&lt;algorithm&gt;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reset_random_bits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number,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k,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>&gt; &amp;positions)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Считаем количество единичных битов в числе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one_bits_count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1740E6"/>
          <w:sz w:val="21"/>
        </w:rPr>
        <w:t>32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(number &amp; (</w:t>
      </w:r>
      <w:r>
        <w:rPr>
          <w:rFonts w:ascii="Cascadia Code" w:hAnsi="Cascadia Code"/>
          <w:b w:val="false"/>
          <w:i w:val="false"/>
          <w:color w:val="1740E6"/>
          <w:sz w:val="21"/>
        </w:rPr>
        <w:t xml:space="preserve">1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one_bits_count</w:t>
      </w:r>
      <w:r>
        <w:rPr>
          <w:rFonts w:ascii="Cascadia Code" w:hAnsi="Cascadia Code"/>
          <w:b w:val="false"/>
          <w:i w:val="false"/>
          <w:color w:val="262626"/>
          <w:sz w:val="21"/>
        </w:rPr>
        <w:t>++;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one_bits_count </w:t>
      </w:r>
      <w:r>
        <w:rPr>
          <w:rFonts w:ascii="Cascadia Code" w:hAnsi="Cascadia Code"/>
          <w:b w:val="false"/>
          <w:i w:val="false"/>
          <w:color w:val="262626"/>
          <w:sz w:val="21"/>
        </w:rPr>
        <w:t>&lt; k)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Единичных битов недостаточно для обнуления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</w:rPr>
        <w:t>srand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time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>nullptr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));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Установка начала последовательности чисел, генерируемой rand()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// Обнуляем случайные биты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(k &gt;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random_position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rand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% </w:t>
      </w:r>
      <w:r>
        <w:rPr>
          <w:rFonts w:ascii="Cascadia Code" w:hAnsi="Cascadia Code"/>
          <w:b w:val="false"/>
          <w:i w:val="false"/>
          <w:color w:val="1740E6"/>
          <w:sz w:val="21"/>
        </w:rPr>
        <w:t>32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Генерация случайной позиции от 0 до 31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(number &amp; (</w:t>
      </w:r>
      <w:r>
        <w:rPr>
          <w:rFonts w:ascii="Cascadia Code" w:hAnsi="Cascadia Code"/>
          <w:b w:val="false"/>
          <w:i w:val="false"/>
          <w:color w:val="1740E6"/>
          <w:sz w:val="21"/>
        </w:rPr>
        <w:t xml:space="preserve">1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random_position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)) {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Проверка, является ли текущий бит единицей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262626"/>
          <w:sz w:val="21"/>
        </w:rPr>
        <w:t>number &amp;= ~(</w:t>
      </w:r>
      <w:r>
        <w:rPr>
          <w:rFonts w:ascii="Cascadia Code" w:hAnsi="Cascadia Code"/>
          <w:b w:val="false"/>
          <w:i w:val="false"/>
          <w:color w:val="1740E6"/>
          <w:sz w:val="21"/>
        </w:rPr>
        <w:t xml:space="preserve">1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random_position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Обнуление текущего бита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262626"/>
          <w:sz w:val="21"/>
        </w:rPr>
        <w:t>positions.</w:t>
      </w:r>
      <w:r>
        <w:rPr>
          <w:rFonts w:ascii="Cascadia Code" w:hAnsi="Cascadia Code"/>
          <w:b w:val="false"/>
          <w:i w:val="false"/>
          <w:color w:val="000000"/>
          <w:sz w:val="21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random_position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Сохранение позиции обнуленного бита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262626"/>
          <w:sz w:val="21"/>
        </w:rPr>
        <w:t>k--;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sort</w:t>
      </w:r>
      <w:r>
        <w:rPr>
          <w:rFonts w:ascii="Cascadia Code" w:hAnsi="Cascadia Code"/>
          <w:b w:val="false"/>
          <w:i w:val="false"/>
          <w:color w:val="262626"/>
          <w:sz w:val="21"/>
        </w:rPr>
        <w:t>(positions.</w:t>
      </w:r>
      <w:r>
        <w:rPr>
          <w:rFonts w:ascii="Cascadia Code" w:hAnsi="Cascadia Code"/>
          <w:b w:val="false"/>
          <w:i w:val="false"/>
          <w:color w:val="000000"/>
          <w:sz w:val="21"/>
        </w:rPr>
        <w:t>begin</w:t>
      </w:r>
      <w:r>
        <w:rPr>
          <w:rFonts w:ascii="Cascadia Code" w:hAnsi="Cascadia Code"/>
          <w:b w:val="false"/>
          <w:i w:val="false"/>
          <w:color w:val="262626"/>
          <w:sz w:val="21"/>
        </w:rPr>
        <w:t>(), positions.</w:t>
      </w:r>
      <w:r>
        <w:rPr>
          <w:rFonts w:ascii="Cascadia Code" w:hAnsi="Cascadia Code"/>
          <w:b w:val="false"/>
          <w:i w:val="false"/>
          <w:color w:val="000000"/>
          <w:sz w:val="21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</w:rPr>
        <w:t>());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262626"/>
          <w:sz w:val="21"/>
        </w:rPr>
        <w:t>number;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number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k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"Число: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number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cin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fail</w:t>
      </w:r>
      <w:r>
        <w:rPr>
          <w:rFonts w:ascii="Cascadia Code" w:hAnsi="Cascadia Code"/>
          <w:b w:val="false"/>
          <w:i w:val="false"/>
          <w:color w:val="262626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cerr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"Число слишком большое"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"K: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k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result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reset_random_bits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number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k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</w:t>
      </w:r>
      <w:r>
        <w:rPr>
          <w:lang w:val="ru-RU"/>
        </w:rPr>
        <w:t>истинг</w:t>
      </w:r>
      <w:r>
        <w:rPr>
          <w:lang w:val="ru-RU"/>
        </w:rPr>
        <w:t>а</w:t>
      </w:r>
      <w:r>
        <w:rPr>
          <w:lang w:val="ru-RU"/>
        </w:rPr>
        <w:t xml:space="preserve">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Выводим отладочную информацию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result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else </w:t>
      </w:r>
      <w:r>
        <w:rPr>
          <w:rFonts w:ascii="Cascadia Code" w:hAnsi="Cascadia Code"/>
          <w:b w:val="false"/>
          <w:i w:val="false"/>
          <w:color w:val="262626"/>
          <w:sz w:val="21"/>
        </w:rPr>
        <w:t>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result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 =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bit_counter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31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 --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bit_counter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740E6"/>
          <w:sz w:val="21"/>
        </w:rPr>
        <w:t>4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bit_counter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262626"/>
          <w:sz w:val="21"/>
        </w:rPr>
        <w:t>((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result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&amp;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bit_counter</w:t>
      </w:r>
      <w:r>
        <w:rPr>
          <w:rFonts w:ascii="Cascadia Code" w:hAnsi="Cascadia Code"/>
          <w:b w:val="false"/>
          <w:i w:val="false"/>
          <w:color w:val="262626"/>
          <w:sz w:val="21"/>
        </w:rPr>
        <w:t>++;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>();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positions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-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",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9" w:name="__RefHeading___Toc803_316780651"/>
      <w:bookmarkEnd w:id="9"/>
      <w:r>
        <w:rPr>
          <w:lang w:val="ru-RU"/>
        </w:rPr>
        <w:t>Р</w:t>
      </w:r>
      <w:bookmarkStart w:id="10" w:name="_Toc160063884"/>
      <w:r>
        <w:rPr>
          <w:lang w:val="ru-RU"/>
        </w:rPr>
        <w:t>езультаты тестирования программы</w:t>
      </w:r>
      <w:bookmarkEnd w:id="10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br w:type="page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519295" cy="115697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490720" cy="115697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490720" cy="115697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</w:p>
    <w:sectPr>
      <w:footerReference w:type="default" r:id="rId9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00452636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2262</TotalTime>
  <Application>LibreOffice/7.3.7.2$Linux_X86_64 LibreOffice_project/30$Build-2</Application>
  <AppVersion>15.0000</AppVersion>
  <Pages>8</Pages>
  <Words>687</Words>
  <Characters>3913</Characters>
  <CharactersWithSpaces>4904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2024-05-25T20:58:57Z</dcterms:modified>
  <cp:revision>323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