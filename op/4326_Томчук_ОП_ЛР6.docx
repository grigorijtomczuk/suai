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1129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72896D1B" w:rsidR="00413AAB" w:rsidRPr="002C7A83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150206">
              <w:t>6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388B375E" w:rsidR="00413AAB" w:rsidRPr="00240C3E" w:rsidRDefault="00150206" w:rsidP="002C7A8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150206">
              <w:rPr>
                <w:b w:val="0"/>
                <w:szCs w:val="32"/>
              </w:rPr>
              <w:t>МЕХАНИЗМЫ НАСЛЕДОВАНИЯ: КОНСТРУКТОРЫ ПРОИЗВОДНЫХ КЛАССОВ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0207C5B2" w14:textId="14F23300" w:rsidR="0025678B" w:rsidRDefault="00CA185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5591438" w:history="1">
        <w:r w:rsidR="0025678B" w:rsidRPr="00F407C2">
          <w:rPr>
            <w:rStyle w:val="Hyperlink"/>
          </w:rPr>
          <w:t>1</w:t>
        </w:r>
        <w:r w:rsidR="0025678B"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="0025678B" w:rsidRPr="00F407C2">
          <w:rPr>
            <w:rStyle w:val="Hyperlink"/>
          </w:rPr>
          <w:t>Цель работы</w:t>
        </w:r>
        <w:r w:rsidR="0025678B">
          <w:rPr>
            <w:webHidden/>
          </w:rPr>
          <w:tab/>
        </w:r>
        <w:r w:rsidR="0025678B">
          <w:rPr>
            <w:webHidden/>
          </w:rPr>
          <w:fldChar w:fldCharType="begin"/>
        </w:r>
        <w:r w:rsidR="0025678B">
          <w:rPr>
            <w:webHidden/>
          </w:rPr>
          <w:instrText xml:space="preserve"> PAGEREF _Toc185591438 \h </w:instrText>
        </w:r>
        <w:r w:rsidR="0025678B">
          <w:rPr>
            <w:webHidden/>
          </w:rPr>
        </w:r>
        <w:r w:rsidR="0025678B">
          <w:rPr>
            <w:webHidden/>
          </w:rPr>
          <w:fldChar w:fldCharType="separate"/>
        </w:r>
        <w:r w:rsidR="0025678B">
          <w:rPr>
            <w:webHidden/>
          </w:rPr>
          <w:t>3</w:t>
        </w:r>
        <w:r w:rsidR="0025678B">
          <w:rPr>
            <w:webHidden/>
          </w:rPr>
          <w:fldChar w:fldCharType="end"/>
        </w:r>
      </w:hyperlink>
    </w:p>
    <w:p w14:paraId="7F37F482" w14:textId="376F7287" w:rsidR="0025678B" w:rsidRDefault="0025678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591439" w:history="1">
        <w:r w:rsidRPr="00F407C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F407C2">
          <w:rPr>
            <w:rStyle w:val="Hyperlink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_Toc185591439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AC1DEF" w14:textId="6B45B290" w:rsidR="0025678B" w:rsidRDefault="0025678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591440" w:history="1">
        <w:r w:rsidRPr="00F407C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F407C2">
          <w:rPr>
            <w:rStyle w:val="Hyperlink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_Toc185591440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052A3A" w14:textId="5DB31EC9" w:rsidR="0025678B" w:rsidRDefault="0025678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5591441" w:history="1">
        <w:r w:rsidRPr="00F407C2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F407C2">
          <w:rPr>
            <w:rStyle w:val="Hyperlink"/>
          </w:rPr>
          <w:t>Реализация методов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_Toc185591441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F31A2BA" w14:textId="05CC0768" w:rsidR="0025678B" w:rsidRDefault="0025678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hyperlink w:anchor="_Toc185591442" w:history="1">
        <w:r w:rsidRPr="00F407C2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F407C2">
          <w:rPr>
            <w:rStyle w:val="Hyperlink"/>
          </w:rPr>
          <w:t>Создание интерфейса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_Toc185591442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3C8120" w14:textId="5C1FFCC9" w:rsidR="0025678B" w:rsidRDefault="0025678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591443" w:history="1">
        <w:r w:rsidRPr="00F407C2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F407C2">
          <w:rPr>
            <w:rStyle w:val="Hyperlink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_Toc185591443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32945F" w14:textId="4E2999E7" w:rsidR="0025678B" w:rsidRDefault="0025678B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591444" w:history="1">
        <w:r w:rsidRPr="00F407C2">
          <w:rPr>
            <w:rStyle w:val="Hyperlink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_Toc185591444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9589DE4" w14:textId="1972E225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85591438"/>
      <w:r w:rsidRPr="0008123E">
        <w:lastRenderedPageBreak/>
        <w:t>Цель работы</w:t>
      </w:r>
      <w:bookmarkEnd w:id="0"/>
    </w:p>
    <w:p w14:paraId="2BA11945" w14:textId="27B99EB0" w:rsidR="00E14232" w:rsidRPr="00F3782D" w:rsidRDefault="00426D1E" w:rsidP="00F3782D">
      <w:pPr>
        <w:pStyle w:val="MAINTEXT"/>
      </w:pPr>
      <w:r w:rsidRPr="00F3782D">
        <w:t>Выполнение работы</w:t>
      </w:r>
      <w:r w:rsidR="004464DA" w:rsidRPr="00F3782D">
        <w:t xml:space="preserve"> име</w:t>
      </w:r>
      <w:r w:rsidRPr="00F3782D">
        <w:t>ло</w:t>
      </w:r>
      <w:r w:rsidR="004464DA" w:rsidRPr="00F3782D">
        <w:t xml:space="preserve"> следующие цели:</w:t>
      </w:r>
      <w:r w:rsidR="0064014E" w:rsidRPr="00F3782D">
        <w:t xml:space="preserve"> изучить механизмы наследования в </w:t>
      </w:r>
      <w:r w:rsidR="0064014E" w:rsidRPr="0071074F">
        <w:t>объектно</w:t>
      </w:r>
      <w:r w:rsidR="0064014E" w:rsidRPr="00F3782D">
        <w:t>-ориентированном программировании, включая реализацию конструкторов производных классов, работу с восходящими и нисходящими преобразованиями типов, а также особенности наследования от типа Object.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85591439"/>
      <w:r>
        <w:t>Задача</w:t>
      </w:r>
      <w:bookmarkEnd w:id="1"/>
    </w:p>
    <w:p w14:paraId="36A18204" w14:textId="244A41B3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F157B4" w:rsidRPr="00FF1378">
        <w:t>6</w:t>
      </w:r>
      <w:r w:rsidR="00A84FA7">
        <w:t xml:space="preserve"> включают в себя:</w:t>
      </w:r>
    </w:p>
    <w:p w14:paraId="0154B1B9" w14:textId="4BC1AC0F" w:rsidR="00FF1378" w:rsidRDefault="00FF1378" w:rsidP="00FF1378">
      <w:pPr>
        <w:pStyle w:val="MAINTEXT"/>
        <w:numPr>
          <w:ilvl w:val="0"/>
          <w:numId w:val="9"/>
        </w:numPr>
      </w:pPr>
      <w:r>
        <w:t>Добавить и протестировать необходимые конструкторы в классах-наследниках, с учетом особенностей базового класса.</w:t>
      </w:r>
    </w:p>
    <w:p w14:paraId="2932ADB2" w14:textId="5FF29151" w:rsidR="00FF1378" w:rsidRDefault="00FF1378" w:rsidP="00FF1378">
      <w:pPr>
        <w:pStyle w:val="MAINTEXT"/>
        <w:numPr>
          <w:ilvl w:val="0"/>
          <w:numId w:val="9"/>
        </w:numPr>
      </w:pPr>
      <w:r>
        <w:t>Реализовать новые поля, свойства и методы для созданных классов, подтвердив, что все они неявно наследуют от типа Object.</w:t>
      </w:r>
    </w:p>
    <w:p w14:paraId="183E54F1" w14:textId="0FBD5B4D" w:rsidR="00FF1378" w:rsidRDefault="00FF1378" w:rsidP="00FF1378">
      <w:pPr>
        <w:pStyle w:val="MAINTEXT"/>
        <w:numPr>
          <w:ilvl w:val="0"/>
          <w:numId w:val="9"/>
        </w:numPr>
      </w:pPr>
      <w:r>
        <w:t>Выполнить восходящее и нисходящее преобразования типов, показав:</w:t>
      </w:r>
    </w:p>
    <w:p w14:paraId="2A4D6746" w14:textId="77777777" w:rsidR="00FF1378" w:rsidRDefault="00FF1378" w:rsidP="00AA4D57">
      <w:pPr>
        <w:pStyle w:val="MAINTEXT"/>
        <w:numPr>
          <w:ilvl w:val="1"/>
          <w:numId w:val="9"/>
        </w:numPr>
      </w:pPr>
      <w:r>
        <w:t>Ограничения базового класса в доступе к полям производного класса.</w:t>
      </w:r>
    </w:p>
    <w:p w14:paraId="41623059" w14:textId="0DB3ABE6" w:rsidR="009E78FF" w:rsidRPr="00437FD8" w:rsidRDefault="00FF1378" w:rsidP="00AA4D57">
      <w:pPr>
        <w:pStyle w:val="MAINTEXT"/>
        <w:numPr>
          <w:ilvl w:val="1"/>
          <w:numId w:val="9"/>
        </w:numPr>
      </w:pPr>
      <w:r>
        <w:t>Корректность преобразований объектов различных типов.</w:t>
      </w:r>
    </w:p>
    <w:p w14:paraId="060B3CF8" w14:textId="171DCF06" w:rsidR="0008123E" w:rsidRPr="00CA1852" w:rsidRDefault="00CB23E2" w:rsidP="0085302F">
      <w:pPr>
        <w:pStyle w:val="DIV1"/>
        <w:widowControl w:val="0"/>
      </w:pPr>
      <w:bookmarkStart w:id="2" w:name="_Toc185591440"/>
      <w:r>
        <w:t>К</w:t>
      </w:r>
      <w:r w:rsidRPr="00CB23E2">
        <w:t>лючевые позиции</w:t>
      </w:r>
      <w:bookmarkEnd w:id="2"/>
    </w:p>
    <w:p w14:paraId="6A32865A" w14:textId="47CE64C0" w:rsidR="00DC0C2C" w:rsidRPr="00742B28" w:rsidRDefault="0032177E" w:rsidP="0085302F">
      <w:pPr>
        <w:pStyle w:val="DIV2"/>
        <w:widowControl w:val="0"/>
      </w:pPr>
      <w:bookmarkStart w:id="3" w:name="_Toc185591441"/>
      <w:r>
        <w:t>Реализация методов</w:t>
      </w:r>
      <w:bookmarkEnd w:id="3"/>
    </w:p>
    <w:p w14:paraId="782EAB24" w14:textId="40F6C441" w:rsidR="0008123E" w:rsidRPr="006F5350" w:rsidRDefault="00265591" w:rsidP="0085302F">
      <w:pPr>
        <w:pStyle w:val="MAINTEXT"/>
        <w:keepNext w:val="0"/>
        <w:ind w:left="238"/>
      </w:pPr>
      <w:r>
        <w:t>На рис. 1, 2 показан</w:t>
      </w:r>
      <w:r w:rsidR="00A35F61">
        <w:t>ы</w:t>
      </w:r>
      <w:r w:rsidR="00C0779F">
        <w:t xml:space="preserve"> производные от </w:t>
      </w:r>
      <w:r w:rsidR="00C0779F">
        <w:rPr>
          <w:lang w:val="en-US"/>
        </w:rPr>
        <w:t>BrowserFileSystemItem</w:t>
      </w:r>
      <w:r w:rsidR="00C0779F" w:rsidRPr="00C0779F">
        <w:t xml:space="preserve"> </w:t>
      </w:r>
      <w:r w:rsidR="00C0779F">
        <w:t>классы</w:t>
      </w:r>
      <w:r w:rsidR="00C0779F" w:rsidRPr="00C0779F">
        <w:t xml:space="preserve"> </w:t>
      </w:r>
      <w:r w:rsidR="00C0779F">
        <w:rPr>
          <w:lang w:val="en-US"/>
        </w:rPr>
        <w:t>BrowserFile</w:t>
      </w:r>
      <w:r w:rsidR="00C0779F" w:rsidRPr="00C0779F">
        <w:t xml:space="preserve">, </w:t>
      </w:r>
      <w:r w:rsidR="00C0779F">
        <w:rPr>
          <w:lang w:val="en-US"/>
        </w:rPr>
        <w:t>BrowserDirectory</w:t>
      </w:r>
      <w:r w:rsidR="00C0779F" w:rsidRPr="00C0779F">
        <w:t xml:space="preserve">, </w:t>
      </w:r>
      <w:r w:rsidR="00C0779F">
        <w:t>их конструкторы и т.д</w:t>
      </w:r>
      <w:r w:rsidR="006F5350" w:rsidRPr="006F5350">
        <w:t>.</w:t>
      </w:r>
    </w:p>
    <w:p w14:paraId="0A6629BC" w14:textId="77777777" w:rsidR="00D14549" w:rsidRDefault="00D14549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7DDAE80" wp14:editId="6CF1A7A1">
            <wp:extent cx="4081101" cy="3597442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743" cy="36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2C33FE7D" w:rsidR="00D14549" w:rsidRDefault="00D14549" w:rsidP="0085302F">
      <w:pPr>
        <w:pStyle w:val="Caption"/>
        <w:keepNext w:val="0"/>
        <w:widowControl w:val="0"/>
        <w:jc w:val="center"/>
        <w:rPr>
          <w:noProof/>
        </w:rPr>
      </w:pPr>
      <w:r>
        <w:t xml:space="preserve">Рисунок </w:t>
      </w:r>
      <w:r w:rsidR="005D6FBC">
        <w:fldChar w:fldCharType="begin"/>
      </w:r>
      <w:r w:rsidR="005D6FBC">
        <w:instrText xml:space="preserve"> SEQ Рисунок \* ARABIC </w:instrText>
      </w:r>
      <w:r w:rsidR="005D6FBC">
        <w:fldChar w:fldCharType="separate"/>
      </w:r>
      <w:r w:rsidR="0025678B">
        <w:rPr>
          <w:noProof/>
        </w:rPr>
        <w:t>1</w:t>
      </w:r>
      <w:r w:rsidR="005D6FBC">
        <w:rPr>
          <w:noProof/>
        </w:rPr>
        <w:fldChar w:fldCharType="end"/>
      </w:r>
    </w:p>
    <w:p w14:paraId="67D4E968" w14:textId="77777777" w:rsidR="00437FD8" w:rsidRDefault="00437FD8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5401E731">
            <wp:extent cx="4278707" cy="3086100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955" cy="30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03794FF2" w:rsidR="00CF3702" w:rsidRDefault="00437FD8" w:rsidP="0085302F">
      <w:pPr>
        <w:pStyle w:val="Caption"/>
        <w:keepNext w:val="0"/>
        <w:widowControl w:val="0"/>
        <w:jc w:val="center"/>
        <w:rPr>
          <w:noProof/>
        </w:rPr>
      </w:pPr>
      <w:r>
        <w:t xml:space="preserve">Рисунок </w:t>
      </w:r>
      <w:r w:rsidR="005D6FBC">
        <w:fldChar w:fldCharType="begin"/>
      </w:r>
      <w:r w:rsidR="005D6FBC">
        <w:instrText xml:space="preserve"> SEQ Рисунок \* ARABIC </w:instrText>
      </w:r>
      <w:r w:rsidR="005D6FBC">
        <w:fldChar w:fldCharType="separate"/>
      </w:r>
      <w:r w:rsidR="0025678B">
        <w:rPr>
          <w:noProof/>
        </w:rPr>
        <w:t>2</w:t>
      </w:r>
      <w:r w:rsidR="005D6FBC">
        <w:rPr>
          <w:noProof/>
        </w:rPr>
        <w:fldChar w:fldCharType="end"/>
      </w:r>
    </w:p>
    <w:p w14:paraId="1537F0C9" w14:textId="5BFDB63B" w:rsidR="00861D10" w:rsidRPr="007516D4" w:rsidRDefault="00861D10" w:rsidP="0085302F">
      <w:pPr>
        <w:pStyle w:val="MAINTEXT"/>
        <w:keepNext w:val="0"/>
        <w:rPr>
          <w:noProof/>
        </w:rPr>
      </w:pPr>
      <w:r>
        <w:rPr>
          <w:noProof/>
        </w:rPr>
        <w:t>На рис. 3 изображен</w:t>
      </w:r>
      <w:r w:rsidR="00171F5E">
        <w:rPr>
          <w:noProof/>
        </w:rPr>
        <w:t>а диаграмма классов библиотеки</w:t>
      </w:r>
      <w:r w:rsidR="007516D4" w:rsidRPr="007516D4">
        <w:rPr>
          <w:noProof/>
        </w:rPr>
        <w:t>.</w:t>
      </w:r>
    </w:p>
    <w:p w14:paraId="4CFBB70D" w14:textId="77777777" w:rsidR="00ED3322" w:rsidRDefault="00ED3322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B043A9" wp14:editId="5C994CF3">
            <wp:extent cx="5425886" cy="3548667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886" cy="35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1BEBFD6B" w:rsidR="002E67A9" w:rsidRDefault="002E67A9" w:rsidP="0085302F">
      <w:pPr>
        <w:pStyle w:val="Caption"/>
        <w:keepNext w:val="0"/>
        <w:widowControl w:val="0"/>
        <w:jc w:val="center"/>
        <w:rPr>
          <w:noProof/>
        </w:rPr>
      </w:pPr>
      <w:r>
        <w:t xml:space="preserve">Рисунок </w:t>
      </w:r>
      <w:r w:rsidR="005D6FBC">
        <w:fldChar w:fldCharType="begin"/>
      </w:r>
      <w:r w:rsidR="005D6FBC">
        <w:instrText xml:space="preserve"> SEQ Рисунок \* ARABIC </w:instrText>
      </w:r>
      <w:r w:rsidR="005D6FBC">
        <w:fldChar w:fldCharType="separate"/>
      </w:r>
      <w:r w:rsidR="0025678B">
        <w:rPr>
          <w:noProof/>
        </w:rPr>
        <w:t>3</w:t>
      </w:r>
      <w:r w:rsidR="005D6FBC">
        <w:rPr>
          <w:noProof/>
        </w:rPr>
        <w:fldChar w:fldCharType="end"/>
      </w:r>
    </w:p>
    <w:p w14:paraId="77F69648" w14:textId="3737B8F9" w:rsidR="003958F7" w:rsidRDefault="0032177E" w:rsidP="0085302F">
      <w:pPr>
        <w:pStyle w:val="DIV2"/>
        <w:widowControl w:val="0"/>
      </w:pPr>
      <w:bookmarkStart w:id="4" w:name="_Toc185591442"/>
      <w:r>
        <w:t>Создание интерфейса</w:t>
      </w:r>
      <w:bookmarkEnd w:id="4"/>
    </w:p>
    <w:p w14:paraId="51F98D47" w14:textId="77777777" w:rsidR="005B3FD7" w:rsidRPr="001F7B4E" w:rsidRDefault="005B3FD7" w:rsidP="005B3FD7">
      <w:pPr>
        <w:pStyle w:val="MAINTEXT"/>
        <w:keepNext w:val="0"/>
      </w:pPr>
      <w:r>
        <w:t>На рис.</w:t>
      </w:r>
      <w:r w:rsidRPr="00D71050">
        <w:t xml:space="preserve"> 4</w:t>
      </w:r>
      <w:r>
        <w:t xml:space="preserve"> показан метод для тестирования объектов производных классов и их</w:t>
      </w:r>
      <w:r w:rsidRPr="003158DD">
        <w:t xml:space="preserve"> </w:t>
      </w:r>
      <w:r>
        <w:rPr>
          <w:lang w:val="en-US"/>
        </w:rPr>
        <w:t>UpCasting</w:t>
      </w:r>
      <w:r w:rsidRPr="003158DD">
        <w:t xml:space="preserve">, </w:t>
      </w:r>
      <w:r>
        <w:rPr>
          <w:lang w:val="en-US"/>
        </w:rPr>
        <w:t>DownCasting</w:t>
      </w:r>
      <w:r>
        <w:t xml:space="preserve"> преобразований.</w:t>
      </w:r>
    </w:p>
    <w:p w14:paraId="6DADCFA8" w14:textId="77777777" w:rsidR="005B3FD7" w:rsidRDefault="005B3FD7" w:rsidP="005B3FD7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FCAB38C" wp14:editId="1E57007E">
            <wp:extent cx="6048081" cy="2213810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9941" cy="22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C99" w14:textId="5F09C9BF" w:rsidR="006917EA" w:rsidRDefault="005B3FD7" w:rsidP="005B3FD7">
      <w:pPr>
        <w:pStyle w:val="Caption"/>
        <w:keepNext w:val="0"/>
        <w:widowControl w:val="0"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5678B">
        <w:rPr>
          <w:noProof/>
        </w:rPr>
        <w:t>4</w:t>
      </w:r>
      <w:r>
        <w:rPr>
          <w:noProof/>
        </w:rPr>
        <w:fldChar w:fldCharType="end"/>
      </w:r>
    </w:p>
    <w:p w14:paraId="3A72113E" w14:textId="450C442D" w:rsidR="00080137" w:rsidRDefault="0008013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796CA9F" w14:textId="2B560E94" w:rsidR="0008123E" w:rsidRDefault="00735B67" w:rsidP="0085302F">
      <w:pPr>
        <w:pStyle w:val="DIV1"/>
        <w:widowControl w:val="0"/>
      </w:pPr>
      <w:bookmarkStart w:id="5" w:name="_Toc185591443"/>
      <w:r>
        <w:lastRenderedPageBreak/>
        <w:t xml:space="preserve">Тестирование </w:t>
      </w:r>
      <w:r w:rsidR="006E0FFD" w:rsidRPr="006E0FFD">
        <w:t>программы</w:t>
      </w:r>
      <w:bookmarkEnd w:id="5"/>
    </w:p>
    <w:p w14:paraId="1F7A06D4" w14:textId="674833E0" w:rsidR="00E356A1" w:rsidRPr="00E356A1" w:rsidRDefault="00E356A1" w:rsidP="0085302F">
      <w:pPr>
        <w:pStyle w:val="MAINTEXT"/>
        <w:keepNext w:val="0"/>
      </w:pPr>
      <w:r>
        <w:t xml:space="preserve">На рис. </w:t>
      </w:r>
      <w:r w:rsidR="00A22CAF" w:rsidRPr="00A22CAF">
        <w:t>5</w:t>
      </w:r>
      <w:r w:rsidR="00CE616F">
        <w:t xml:space="preserve">, </w:t>
      </w:r>
      <w:r w:rsidR="00A22CAF" w:rsidRPr="00A22CAF">
        <w:t>6</w:t>
      </w:r>
      <w:r>
        <w:rPr>
          <w:noProof/>
        </w:rPr>
        <w:t xml:space="preserve"> представлены результаты тестирования программы.</w:t>
      </w:r>
      <w:r w:rsidR="0052145C">
        <w:rPr>
          <w:noProof/>
        </w:rPr>
        <w:t xml:space="preserve"> На рис. </w:t>
      </w:r>
      <w:r w:rsidR="00A22CAF" w:rsidRPr="00080137">
        <w:rPr>
          <w:noProof/>
        </w:rPr>
        <w:t>5</w:t>
      </w:r>
      <w:r w:rsidR="0052145C">
        <w:rPr>
          <w:noProof/>
        </w:rPr>
        <w:t xml:space="preserve"> </w:t>
      </w:r>
      <w:r w:rsidR="00264710">
        <w:rPr>
          <w:noProof/>
        </w:rPr>
        <w:t>изображено</w:t>
      </w:r>
      <w:r w:rsidR="00022D3B">
        <w:rPr>
          <w:noProof/>
        </w:rPr>
        <w:t xml:space="preserve"> основное окно программы</w:t>
      </w:r>
      <w:r w:rsidR="00264710">
        <w:rPr>
          <w:noProof/>
        </w:rPr>
        <w:t xml:space="preserve">. 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5F3DD7A9">
            <wp:extent cx="4690699" cy="3561347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639" cy="35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69BE1F53" w:rsidR="000B75B4" w:rsidRDefault="000B75B4" w:rsidP="0085302F">
      <w:pPr>
        <w:pStyle w:val="Caption"/>
        <w:keepNext w:val="0"/>
        <w:widowControl w:val="0"/>
        <w:jc w:val="center"/>
        <w:rPr>
          <w:noProof/>
        </w:rPr>
      </w:pPr>
      <w:r>
        <w:t xml:space="preserve">Рисунок </w:t>
      </w:r>
      <w:r w:rsidR="005D6FBC">
        <w:fldChar w:fldCharType="begin"/>
      </w:r>
      <w:r w:rsidR="005D6FBC">
        <w:instrText xml:space="preserve"> SEQ Рисунок \* ARABIC </w:instrText>
      </w:r>
      <w:r w:rsidR="005D6FBC">
        <w:fldChar w:fldCharType="separate"/>
      </w:r>
      <w:r w:rsidR="0025678B">
        <w:rPr>
          <w:noProof/>
        </w:rPr>
        <w:t>5</w:t>
      </w:r>
      <w:r w:rsidR="005D6FBC">
        <w:rPr>
          <w:noProof/>
        </w:rPr>
        <w:fldChar w:fldCharType="end"/>
      </w:r>
    </w:p>
    <w:p w14:paraId="4AF49AC0" w14:textId="338E2574" w:rsidR="005D78BF" w:rsidRPr="001307CA" w:rsidRDefault="005D78BF" w:rsidP="005D78BF">
      <w:pPr>
        <w:pStyle w:val="MAINTEXT"/>
      </w:pPr>
      <w:r>
        <w:lastRenderedPageBreak/>
        <w:t xml:space="preserve">На рис. </w:t>
      </w:r>
      <w:r w:rsidR="0025678B" w:rsidRPr="0025678B">
        <w:t>6</w:t>
      </w:r>
      <w:r>
        <w:t xml:space="preserve"> показан</w:t>
      </w:r>
      <w:r w:rsidR="00063E21">
        <w:t xml:space="preserve">о окно вызова метода </w:t>
      </w:r>
      <w:r w:rsidR="00DA13B5">
        <w:t>тестирования объектов производных классов и их</w:t>
      </w:r>
      <w:r w:rsidR="00DA13B5" w:rsidRPr="003158DD">
        <w:t xml:space="preserve"> </w:t>
      </w:r>
      <w:r w:rsidR="00DA13B5">
        <w:rPr>
          <w:lang w:val="en-US"/>
        </w:rPr>
        <w:t>UpCasting</w:t>
      </w:r>
      <w:r w:rsidR="00DA13B5" w:rsidRPr="003158DD">
        <w:t xml:space="preserve">, </w:t>
      </w:r>
      <w:r w:rsidR="00DA13B5">
        <w:rPr>
          <w:lang w:val="en-US"/>
        </w:rPr>
        <w:t>DownCasting</w:t>
      </w:r>
      <w:r w:rsidR="00DA13B5">
        <w:t xml:space="preserve"> преобразований</w:t>
      </w:r>
      <w:r>
        <w:t>.</w:t>
      </w:r>
      <w:r w:rsidR="00617C94">
        <w:t xml:space="preserve"> Выведенная информация говорит о том, что </w:t>
      </w:r>
      <w:r w:rsidR="00E20CE6">
        <w:rPr>
          <w:lang w:val="en-US"/>
        </w:rPr>
        <w:t>BrowserFile</w:t>
      </w:r>
      <w:r w:rsidR="00E20CE6">
        <w:t xml:space="preserve">, как и все остальные классы неявно происходят от класса </w:t>
      </w:r>
      <w:r w:rsidR="00E20CE6">
        <w:rPr>
          <w:lang w:val="en-US"/>
        </w:rPr>
        <w:t>Object</w:t>
      </w:r>
      <w:r w:rsidR="00E20CE6" w:rsidRPr="00E20CE6">
        <w:t xml:space="preserve">. </w:t>
      </w:r>
      <w:r w:rsidR="00E20CE6" w:rsidRPr="00E20CE6">
        <w:rPr>
          <w:lang w:val="en-US"/>
        </w:rPr>
        <w:t>UpCasting</w:t>
      </w:r>
      <w:r w:rsidR="00E20CE6" w:rsidRPr="00B5783A">
        <w:t xml:space="preserve"> - объект производного класса </w:t>
      </w:r>
      <w:r w:rsidR="00E20CE6" w:rsidRPr="00E20CE6">
        <w:rPr>
          <w:lang w:val="en-US"/>
        </w:rPr>
        <w:t>BrowserFile</w:t>
      </w:r>
      <w:r w:rsidR="00E20CE6" w:rsidRPr="00B5783A">
        <w:t xml:space="preserve"> представляет объект </w:t>
      </w:r>
      <w:r w:rsidR="00B5783A">
        <w:rPr>
          <w:lang w:val="en-US"/>
        </w:rPr>
        <w:t>fsItem</w:t>
      </w:r>
      <w:r w:rsidR="00B5783A" w:rsidRPr="00B5783A">
        <w:t xml:space="preserve">1 </w:t>
      </w:r>
      <w:r w:rsidR="00B5783A">
        <w:t xml:space="preserve">класса </w:t>
      </w:r>
      <w:r w:rsidR="00E20CE6" w:rsidRPr="00E20CE6">
        <w:rPr>
          <w:lang w:val="en-US"/>
        </w:rPr>
        <w:t>BrowserFileSystemItem</w:t>
      </w:r>
      <w:r w:rsidR="00BD0F48">
        <w:t xml:space="preserve">, однако </w:t>
      </w:r>
      <w:r w:rsidR="00BD0F48" w:rsidRPr="00BD0F48">
        <w:t xml:space="preserve">объекту </w:t>
      </w:r>
      <w:r w:rsidR="00CF117E">
        <w:rPr>
          <w:lang w:val="en-US"/>
        </w:rPr>
        <w:t>fsItem</w:t>
      </w:r>
      <w:r w:rsidR="00CF117E" w:rsidRPr="00B5783A">
        <w:t xml:space="preserve">1 </w:t>
      </w:r>
      <w:r w:rsidR="00BD0F48" w:rsidRPr="00BD0F48">
        <w:t xml:space="preserve">недоступны параметры объекта </w:t>
      </w:r>
      <w:r w:rsidR="004B3D01">
        <w:rPr>
          <w:lang w:val="en-US"/>
        </w:rPr>
        <w:t>b</w:t>
      </w:r>
      <w:r w:rsidR="00BD0F48" w:rsidRPr="00BD0F48">
        <w:rPr>
          <w:lang w:val="en-US"/>
        </w:rPr>
        <w:t>rowserFile</w:t>
      </w:r>
      <w:r w:rsidR="004B3D01" w:rsidRPr="00D20AD3">
        <w:t>.</w:t>
      </w:r>
      <w:r w:rsidR="00D20AD3" w:rsidRPr="00D20AD3">
        <w:t xml:space="preserve"> </w:t>
      </w:r>
      <w:r w:rsidR="00D20AD3" w:rsidRPr="00D20AD3">
        <w:rPr>
          <w:lang w:val="en-US"/>
        </w:rPr>
        <w:t>DownCasting</w:t>
      </w:r>
      <w:r w:rsidR="00D20AD3" w:rsidRPr="001307CA">
        <w:t xml:space="preserve"> - явно преобразуем объект </w:t>
      </w:r>
      <w:r w:rsidR="00CB2BFD">
        <w:rPr>
          <w:lang w:val="en-US"/>
        </w:rPr>
        <w:t>fsItem</w:t>
      </w:r>
      <w:r w:rsidR="00CB2BFD" w:rsidRPr="00B5783A">
        <w:t xml:space="preserve">1 </w:t>
      </w:r>
      <w:r w:rsidR="00D20AD3" w:rsidRPr="001307CA">
        <w:t xml:space="preserve">к объекту производного класса </w:t>
      </w:r>
      <w:r w:rsidR="00D20AD3" w:rsidRPr="00D20AD3">
        <w:rPr>
          <w:lang w:val="en-US"/>
        </w:rPr>
        <w:t>BrowserFile</w:t>
      </w:r>
      <w:r w:rsidR="001307CA" w:rsidRPr="001307CA">
        <w:t xml:space="preserve"> </w:t>
      </w:r>
      <w:r w:rsidR="001307CA">
        <w:t xml:space="preserve">и тем самым получаем доступ к параметрам объекта </w:t>
      </w:r>
      <w:r w:rsidR="001307CA">
        <w:rPr>
          <w:lang w:val="en-US"/>
        </w:rPr>
        <w:t>browserFile</w:t>
      </w:r>
      <w:r w:rsidR="001307CA" w:rsidRPr="001307CA">
        <w:t>.</w:t>
      </w:r>
    </w:p>
    <w:p w14:paraId="419FC5F5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1EC9CF54">
            <wp:extent cx="4476858" cy="3386890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876" cy="339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6B79" w14:textId="4A23151D" w:rsidR="00870718" w:rsidRPr="004051E2" w:rsidRDefault="00C23B45" w:rsidP="00B43C71">
      <w:pPr>
        <w:pStyle w:val="Caption"/>
        <w:keepNext w:val="0"/>
        <w:widowControl w:val="0"/>
        <w:jc w:val="center"/>
        <w:rPr>
          <w:noProof/>
        </w:rPr>
      </w:pPr>
      <w:r>
        <w:t xml:space="preserve">Рисунок </w:t>
      </w:r>
      <w:r w:rsidR="005D6FBC">
        <w:fldChar w:fldCharType="begin"/>
      </w:r>
      <w:r w:rsidR="005D6FBC">
        <w:instrText xml:space="preserve"> SEQ Рисунок \* ARABIC </w:instrText>
      </w:r>
      <w:r w:rsidR="005D6FBC">
        <w:fldChar w:fldCharType="separate"/>
      </w:r>
      <w:r w:rsidR="0025678B">
        <w:rPr>
          <w:noProof/>
        </w:rPr>
        <w:t>6</w:t>
      </w:r>
      <w:r w:rsidR="005D6FBC">
        <w:rPr>
          <w:noProof/>
        </w:rPr>
        <w:fldChar w:fldCharType="end"/>
      </w:r>
      <w:r w:rsidR="00870718" w:rsidRPr="004051E2">
        <w:br w:type="page"/>
      </w:r>
    </w:p>
    <w:p w14:paraId="5D0898A8" w14:textId="68CEF309" w:rsidR="00C45645" w:rsidRPr="00414DE7" w:rsidRDefault="00414DE7" w:rsidP="0085302F">
      <w:pPr>
        <w:pStyle w:val="H1"/>
        <w:keepNext w:val="0"/>
      </w:pPr>
      <w:bookmarkStart w:id="6" w:name="_Toc185591444"/>
      <w:r>
        <w:lastRenderedPageBreak/>
        <w:t>ВЫВОДЫ</w:t>
      </w:r>
      <w:bookmarkEnd w:id="6"/>
    </w:p>
    <w:p w14:paraId="230F7940" w14:textId="09598C71" w:rsidR="004051E2" w:rsidRDefault="004051E2" w:rsidP="004051E2">
      <w:pPr>
        <w:pStyle w:val="MAINTEXT"/>
        <w:numPr>
          <w:ilvl w:val="0"/>
          <w:numId w:val="10"/>
        </w:numPr>
      </w:pPr>
      <w:r>
        <w:t>Конструкторы в наследуемых классах: Конструкторы производных классов могут использовать базовые конструкторы через ключевое слово base, что позволяет избегать дублирования кода и обеспечивает согласованность между классами.</w:t>
      </w:r>
    </w:p>
    <w:p w14:paraId="23AB40B4" w14:textId="70D673EE" w:rsidR="004051E2" w:rsidRDefault="004051E2" w:rsidP="004051E2">
      <w:pPr>
        <w:pStyle w:val="MAINTEXT"/>
        <w:numPr>
          <w:ilvl w:val="0"/>
          <w:numId w:val="10"/>
        </w:numPr>
      </w:pPr>
      <w:r>
        <w:t>Наследование от Object: Все классы в C# неявно наследуются от Object, что подтверждается наличием у любого класса методов ToString(), GetHashCode() и других, доступных по умолчанию.</w:t>
      </w:r>
    </w:p>
    <w:p w14:paraId="7BDE0990" w14:textId="6E2A7389" w:rsidR="004051E2" w:rsidRDefault="004051E2" w:rsidP="004051E2">
      <w:pPr>
        <w:pStyle w:val="MAINTEXT"/>
        <w:numPr>
          <w:ilvl w:val="0"/>
          <w:numId w:val="10"/>
        </w:numPr>
      </w:pPr>
      <w:r>
        <w:t>Преобразования типов:</w:t>
      </w:r>
    </w:p>
    <w:p w14:paraId="1021C0CB" w14:textId="77777777" w:rsidR="004051E2" w:rsidRDefault="004051E2" w:rsidP="001A191B">
      <w:pPr>
        <w:pStyle w:val="MAINTEXT"/>
        <w:numPr>
          <w:ilvl w:val="1"/>
          <w:numId w:val="10"/>
        </w:numPr>
      </w:pPr>
      <w:r>
        <w:t>Восходящее преобразование (из производного класса в базовый) безопасно и не требует явного указания. Однако базовый класс теряет доступ к уникальным полям и методам производного класса.</w:t>
      </w:r>
    </w:p>
    <w:p w14:paraId="79EDD960" w14:textId="77777777" w:rsidR="004051E2" w:rsidRDefault="004051E2" w:rsidP="001A191B">
      <w:pPr>
        <w:pStyle w:val="MAINTEXT"/>
        <w:numPr>
          <w:ilvl w:val="1"/>
          <w:numId w:val="10"/>
        </w:numPr>
      </w:pPr>
      <w:r>
        <w:t>Нисходящее преобразование (из базового класса в производный) требует явного указания и проверки, что объект действительно является экземпляром производного класса. В противном случае возникает исключение.</w:t>
      </w:r>
    </w:p>
    <w:p w14:paraId="089DFCFA" w14:textId="6D9F3532" w:rsidR="003C4630" w:rsidRPr="00414DE7" w:rsidRDefault="004051E2" w:rsidP="004051E2">
      <w:pPr>
        <w:pStyle w:val="MAINTEXT"/>
        <w:keepNext w:val="0"/>
        <w:numPr>
          <w:ilvl w:val="0"/>
          <w:numId w:val="10"/>
        </w:numPr>
      </w:pPr>
      <w:r>
        <w:t>Практическая значимость: Использование наследования и преобразований типов позволяет эффективно проектировать системы, где объекты разных типов могут обрабатываться единообразно, сохраняя при этом гибкость и расширяемость кода.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10C4" w14:textId="77777777" w:rsidR="0010423B" w:rsidRDefault="0010423B" w:rsidP="0002180F">
      <w:r>
        <w:separator/>
      </w:r>
    </w:p>
  </w:endnote>
  <w:endnote w:type="continuationSeparator" w:id="0">
    <w:p w14:paraId="3D794DCC" w14:textId="77777777" w:rsidR="0010423B" w:rsidRDefault="0010423B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Content>
      <w:p w14:paraId="70C67DCC" w14:textId="77777777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77D4" w14:textId="77777777" w:rsidR="0010423B" w:rsidRDefault="0010423B" w:rsidP="0002180F">
      <w:r>
        <w:separator/>
      </w:r>
    </w:p>
  </w:footnote>
  <w:footnote w:type="continuationSeparator" w:id="0">
    <w:p w14:paraId="0615B979" w14:textId="77777777" w:rsidR="0010423B" w:rsidRDefault="0010423B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4138789">
    <w:abstractNumId w:val="7"/>
  </w:num>
  <w:num w:numId="2" w16cid:durableId="837503228">
    <w:abstractNumId w:val="2"/>
  </w:num>
  <w:num w:numId="3" w16cid:durableId="905453156">
    <w:abstractNumId w:val="1"/>
  </w:num>
  <w:num w:numId="4" w16cid:durableId="1322006729">
    <w:abstractNumId w:val="6"/>
  </w:num>
  <w:num w:numId="5" w16cid:durableId="1397435643">
    <w:abstractNumId w:val="9"/>
  </w:num>
  <w:num w:numId="6" w16cid:durableId="343672698">
    <w:abstractNumId w:val="4"/>
  </w:num>
  <w:num w:numId="7" w16cid:durableId="966737410">
    <w:abstractNumId w:val="3"/>
  </w:num>
  <w:num w:numId="8" w16cid:durableId="1109933877">
    <w:abstractNumId w:val="0"/>
  </w:num>
  <w:num w:numId="9" w16cid:durableId="331840895">
    <w:abstractNumId w:val="8"/>
  </w:num>
  <w:num w:numId="10" w16cid:durableId="1404452675">
    <w:abstractNumId w:val="5"/>
  </w:num>
  <w:num w:numId="11" w16cid:durableId="20054696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214A2"/>
    <w:rsid w:val="0002180F"/>
    <w:rsid w:val="00022D3B"/>
    <w:rsid w:val="000238F9"/>
    <w:rsid w:val="000244B3"/>
    <w:rsid w:val="00030413"/>
    <w:rsid w:val="00033C62"/>
    <w:rsid w:val="0004168B"/>
    <w:rsid w:val="0004466B"/>
    <w:rsid w:val="0005223A"/>
    <w:rsid w:val="00063E21"/>
    <w:rsid w:val="000641C6"/>
    <w:rsid w:val="000707C8"/>
    <w:rsid w:val="00080137"/>
    <w:rsid w:val="0008123E"/>
    <w:rsid w:val="0008520C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D3F4F"/>
    <w:rsid w:val="000F399E"/>
    <w:rsid w:val="000F409D"/>
    <w:rsid w:val="0010423B"/>
    <w:rsid w:val="00111163"/>
    <w:rsid w:val="00111294"/>
    <w:rsid w:val="00112A1F"/>
    <w:rsid w:val="0011401C"/>
    <w:rsid w:val="00116F39"/>
    <w:rsid w:val="001214CA"/>
    <w:rsid w:val="001307CA"/>
    <w:rsid w:val="00137C47"/>
    <w:rsid w:val="00141A7A"/>
    <w:rsid w:val="0014203A"/>
    <w:rsid w:val="00150206"/>
    <w:rsid w:val="00161F5E"/>
    <w:rsid w:val="00171F5E"/>
    <w:rsid w:val="001830BE"/>
    <w:rsid w:val="00187D39"/>
    <w:rsid w:val="00193BE7"/>
    <w:rsid w:val="001941DE"/>
    <w:rsid w:val="001A191B"/>
    <w:rsid w:val="001B2D05"/>
    <w:rsid w:val="001B5253"/>
    <w:rsid w:val="001C2F30"/>
    <w:rsid w:val="001D7ED5"/>
    <w:rsid w:val="001F7B4E"/>
    <w:rsid w:val="0020774B"/>
    <w:rsid w:val="00221D88"/>
    <w:rsid w:val="00240C3E"/>
    <w:rsid w:val="0024310A"/>
    <w:rsid w:val="00243610"/>
    <w:rsid w:val="00250EF1"/>
    <w:rsid w:val="0025678B"/>
    <w:rsid w:val="00264710"/>
    <w:rsid w:val="00265591"/>
    <w:rsid w:val="00270F03"/>
    <w:rsid w:val="00271C67"/>
    <w:rsid w:val="00284869"/>
    <w:rsid w:val="002B090E"/>
    <w:rsid w:val="002C7A83"/>
    <w:rsid w:val="002D0E01"/>
    <w:rsid w:val="002D5D3D"/>
    <w:rsid w:val="002E37FE"/>
    <w:rsid w:val="002E67A9"/>
    <w:rsid w:val="002F40B8"/>
    <w:rsid w:val="002F4B64"/>
    <w:rsid w:val="00300DD1"/>
    <w:rsid w:val="00304707"/>
    <w:rsid w:val="00310B32"/>
    <w:rsid w:val="003158DD"/>
    <w:rsid w:val="0032177E"/>
    <w:rsid w:val="00326699"/>
    <w:rsid w:val="00330229"/>
    <w:rsid w:val="00337C0C"/>
    <w:rsid w:val="00352422"/>
    <w:rsid w:val="00353F7B"/>
    <w:rsid w:val="00357D1E"/>
    <w:rsid w:val="00374808"/>
    <w:rsid w:val="003958F7"/>
    <w:rsid w:val="00397030"/>
    <w:rsid w:val="003B001D"/>
    <w:rsid w:val="003B2D5E"/>
    <w:rsid w:val="003B2FFF"/>
    <w:rsid w:val="003B3807"/>
    <w:rsid w:val="003C1361"/>
    <w:rsid w:val="003C4630"/>
    <w:rsid w:val="003C6D9A"/>
    <w:rsid w:val="003D262B"/>
    <w:rsid w:val="003E4656"/>
    <w:rsid w:val="003F448A"/>
    <w:rsid w:val="003F5D7C"/>
    <w:rsid w:val="00403502"/>
    <w:rsid w:val="00404D15"/>
    <w:rsid w:val="004051E2"/>
    <w:rsid w:val="00405D24"/>
    <w:rsid w:val="00413AAB"/>
    <w:rsid w:val="00414DE7"/>
    <w:rsid w:val="00415ECB"/>
    <w:rsid w:val="00424C6C"/>
    <w:rsid w:val="00426D1E"/>
    <w:rsid w:val="004344FD"/>
    <w:rsid w:val="00437FD8"/>
    <w:rsid w:val="00444694"/>
    <w:rsid w:val="004464DA"/>
    <w:rsid w:val="00474DAE"/>
    <w:rsid w:val="004820AE"/>
    <w:rsid w:val="004873DD"/>
    <w:rsid w:val="00490A54"/>
    <w:rsid w:val="00496280"/>
    <w:rsid w:val="004A76A0"/>
    <w:rsid w:val="004B31D0"/>
    <w:rsid w:val="004B3D01"/>
    <w:rsid w:val="004B6843"/>
    <w:rsid w:val="004B76A8"/>
    <w:rsid w:val="004C07D9"/>
    <w:rsid w:val="004C674A"/>
    <w:rsid w:val="004C7DD0"/>
    <w:rsid w:val="004D48A1"/>
    <w:rsid w:val="004D7F8E"/>
    <w:rsid w:val="004E7C23"/>
    <w:rsid w:val="004F21E0"/>
    <w:rsid w:val="0052145C"/>
    <w:rsid w:val="00521485"/>
    <w:rsid w:val="005224FF"/>
    <w:rsid w:val="00524674"/>
    <w:rsid w:val="005364DC"/>
    <w:rsid w:val="0054699C"/>
    <w:rsid w:val="00546D15"/>
    <w:rsid w:val="00551973"/>
    <w:rsid w:val="00552C4F"/>
    <w:rsid w:val="00566C17"/>
    <w:rsid w:val="005718B2"/>
    <w:rsid w:val="005759E9"/>
    <w:rsid w:val="00575D89"/>
    <w:rsid w:val="005801EF"/>
    <w:rsid w:val="0058091E"/>
    <w:rsid w:val="00582F9B"/>
    <w:rsid w:val="00584C2B"/>
    <w:rsid w:val="00586321"/>
    <w:rsid w:val="00591F7F"/>
    <w:rsid w:val="005A0FCC"/>
    <w:rsid w:val="005A2A15"/>
    <w:rsid w:val="005B36D9"/>
    <w:rsid w:val="005B3FD7"/>
    <w:rsid w:val="005B53EA"/>
    <w:rsid w:val="005B566D"/>
    <w:rsid w:val="005C6680"/>
    <w:rsid w:val="005D6FBC"/>
    <w:rsid w:val="005D78BF"/>
    <w:rsid w:val="005E3C66"/>
    <w:rsid w:val="00607D8C"/>
    <w:rsid w:val="00617C94"/>
    <w:rsid w:val="006214FF"/>
    <w:rsid w:val="006310C5"/>
    <w:rsid w:val="006372D4"/>
    <w:rsid w:val="006375AF"/>
    <w:rsid w:val="0064014E"/>
    <w:rsid w:val="00641310"/>
    <w:rsid w:val="00650FD9"/>
    <w:rsid w:val="00651F7A"/>
    <w:rsid w:val="00654636"/>
    <w:rsid w:val="00655AFB"/>
    <w:rsid w:val="00655FC3"/>
    <w:rsid w:val="00657326"/>
    <w:rsid w:val="00672751"/>
    <w:rsid w:val="006757DF"/>
    <w:rsid w:val="006834F6"/>
    <w:rsid w:val="006854F9"/>
    <w:rsid w:val="006917EA"/>
    <w:rsid w:val="00694D28"/>
    <w:rsid w:val="00695963"/>
    <w:rsid w:val="006A42CB"/>
    <w:rsid w:val="006B3DF9"/>
    <w:rsid w:val="006B6339"/>
    <w:rsid w:val="006C155E"/>
    <w:rsid w:val="006C335C"/>
    <w:rsid w:val="006E0FFD"/>
    <w:rsid w:val="006F20BB"/>
    <w:rsid w:val="006F5350"/>
    <w:rsid w:val="006F69EE"/>
    <w:rsid w:val="00700DB8"/>
    <w:rsid w:val="00707EE1"/>
    <w:rsid w:val="0071074F"/>
    <w:rsid w:val="00714D22"/>
    <w:rsid w:val="007151DF"/>
    <w:rsid w:val="00717596"/>
    <w:rsid w:val="0072259E"/>
    <w:rsid w:val="00735B67"/>
    <w:rsid w:val="00740062"/>
    <w:rsid w:val="00742B28"/>
    <w:rsid w:val="00747212"/>
    <w:rsid w:val="007516D4"/>
    <w:rsid w:val="007536E4"/>
    <w:rsid w:val="00755F69"/>
    <w:rsid w:val="007562CD"/>
    <w:rsid w:val="0076390B"/>
    <w:rsid w:val="007A64AB"/>
    <w:rsid w:val="007B0C7A"/>
    <w:rsid w:val="007B2A9E"/>
    <w:rsid w:val="007B4BFE"/>
    <w:rsid w:val="007C55D8"/>
    <w:rsid w:val="007D4E6C"/>
    <w:rsid w:val="007E30C4"/>
    <w:rsid w:val="007F5763"/>
    <w:rsid w:val="007F590A"/>
    <w:rsid w:val="007F6F32"/>
    <w:rsid w:val="00810104"/>
    <w:rsid w:val="00811956"/>
    <w:rsid w:val="0082084E"/>
    <w:rsid w:val="008309BE"/>
    <w:rsid w:val="008331DB"/>
    <w:rsid w:val="00846204"/>
    <w:rsid w:val="0085302F"/>
    <w:rsid w:val="00856E5A"/>
    <w:rsid w:val="00860C06"/>
    <w:rsid w:val="008618DD"/>
    <w:rsid w:val="00861D10"/>
    <w:rsid w:val="008700EE"/>
    <w:rsid w:val="00870718"/>
    <w:rsid w:val="00872AB9"/>
    <w:rsid w:val="00881242"/>
    <w:rsid w:val="008859B1"/>
    <w:rsid w:val="00895A88"/>
    <w:rsid w:val="00895C5E"/>
    <w:rsid w:val="008A200C"/>
    <w:rsid w:val="008A367E"/>
    <w:rsid w:val="008C7F36"/>
    <w:rsid w:val="008D07D8"/>
    <w:rsid w:val="008D1AAC"/>
    <w:rsid w:val="008E2D68"/>
    <w:rsid w:val="008E75F5"/>
    <w:rsid w:val="008F1B15"/>
    <w:rsid w:val="008F3CB4"/>
    <w:rsid w:val="00901CE5"/>
    <w:rsid w:val="00904878"/>
    <w:rsid w:val="00911BC8"/>
    <w:rsid w:val="0092083C"/>
    <w:rsid w:val="00922171"/>
    <w:rsid w:val="009265C5"/>
    <w:rsid w:val="00926DFF"/>
    <w:rsid w:val="0093068A"/>
    <w:rsid w:val="00940C1D"/>
    <w:rsid w:val="00945F01"/>
    <w:rsid w:val="00950472"/>
    <w:rsid w:val="00951A99"/>
    <w:rsid w:val="00953CBD"/>
    <w:rsid w:val="009561A9"/>
    <w:rsid w:val="00960080"/>
    <w:rsid w:val="00983142"/>
    <w:rsid w:val="00986BC9"/>
    <w:rsid w:val="00992C96"/>
    <w:rsid w:val="009942C7"/>
    <w:rsid w:val="009946A9"/>
    <w:rsid w:val="009A00DA"/>
    <w:rsid w:val="009A2486"/>
    <w:rsid w:val="009A2E77"/>
    <w:rsid w:val="009A396C"/>
    <w:rsid w:val="009B751E"/>
    <w:rsid w:val="009C14CB"/>
    <w:rsid w:val="009C1A9E"/>
    <w:rsid w:val="009D55AD"/>
    <w:rsid w:val="009E13DE"/>
    <w:rsid w:val="009E67E6"/>
    <w:rsid w:val="009E78FF"/>
    <w:rsid w:val="009F4C94"/>
    <w:rsid w:val="00A12350"/>
    <w:rsid w:val="00A22CAF"/>
    <w:rsid w:val="00A336D4"/>
    <w:rsid w:val="00A3566E"/>
    <w:rsid w:val="00A35F61"/>
    <w:rsid w:val="00A37C30"/>
    <w:rsid w:val="00A54E48"/>
    <w:rsid w:val="00A54F7C"/>
    <w:rsid w:val="00A67930"/>
    <w:rsid w:val="00A73C84"/>
    <w:rsid w:val="00A74901"/>
    <w:rsid w:val="00A83493"/>
    <w:rsid w:val="00A84FA7"/>
    <w:rsid w:val="00A85BEF"/>
    <w:rsid w:val="00AA4D57"/>
    <w:rsid w:val="00AB2D1C"/>
    <w:rsid w:val="00AB7422"/>
    <w:rsid w:val="00AD3198"/>
    <w:rsid w:val="00AF6555"/>
    <w:rsid w:val="00B041D1"/>
    <w:rsid w:val="00B078BE"/>
    <w:rsid w:val="00B1708B"/>
    <w:rsid w:val="00B20256"/>
    <w:rsid w:val="00B2042C"/>
    <w:rsid w:val="00B3092B"/>
    <w:rsid w:val="00B34DD2"/>
    <w:rsid w:val="00B43C71"/>
    <w:rsid w:val="00B458E3"/>
    <w:rsid w:val="00B5783A"/>
    <w:rsid w:val="00B60761"/>
    <w:rsid w:val="00B632F0"/>
    <w:rsid w:val="00B71FEE"/>
    <w:rsid w:val="00B72195"/>
    <w:rsid w:val="00B727FC"/>
    <w:rsid w:val="00B923A5"/>
    <w:rsid w:val="00B95FC8"/>
    <w:rsid w:val="00BA139B"/>
    <w:rsid w:val="00BA50FA"/>
    <w:rsid w:val="00BB2FAC"/>
    <w:rsid w:val="00BC56F3"/>
    <w:rsid w:val="00BD0F48"/>
    <w:rsid w:val="00BD202A"/>
    <w:rsid w:val="00BE55F9"/>
    <w:rsid w:val="00BF16C4"/>
    <w:rsid w:val="00BF2651"/>
    <w:rsid w:val="00BF3A7F"/>
    <w:rsid w:val="00BF77AA"/>
    <w:rsid w:val="00BF7993"/>
    <w:rsid w:val="00BF7FB3"/>
    <w:rsid w:val="00C02C57"/>
    <w:rsid w:val="00C03BE7"/>
    <w:rsid w:val="00C0779F"/>
    <w:rsid w:val="00C13BF0"/>
    <w:rsid w:val="00C23B45"/>
    <w:rsid w:val="00C34CE6"/>
    <w:rsid w:val="00C42E3F"/>
    <w:rsid w:val="00C45645"/>
    <w:rsid w:val="00C45700"/>
    <w:rsid w:val="00C50911"/>
    <w:rsid w:val="00C51E65"/>
    <w:rsid w:val="00C60A88"/>
    <w:rsid w:val="00C61169"/>
    <w:rsid w:val="00C6314C"/>
    <w:rsid w:val="00C648A2"/>
    <w:rsid w:val="00C6767A"/>
    <w:rsid w:val="00C7469C"/>
    <w:rsid w:val="00C7552A"/>
    <w:rsid w:val="00C86BB3"/>
    <w:rsid w:val="00C969C1"/>
    <w:rsid w:val="00C9723D"/>
    <w:rsid w:val="00CA1148"/>
    <w:rsid w:val="00CA1852"/>
    <w:rsid w:val="00CA64FC"/>
    <w:rsid w:val="00CB23E2"/>
    <w:rsid w:val="00CB2BFD"/>
    <w:rsid w:val="00CC44CB"/>
    <w:rsid w:val="00CE1A89"/>
    <w:rsid w:val="00CE616F"/>
    <w:rsid w:val="00CF117E"/>
    <w:rsid w:val="00CF3702"/>
    <w:rsid w:val="00D0582C"/>
    <w:rsid w:val="00D14549"/>
    <w:rsid w:val="00D165FC"/>
    <w:rsid w:val="00D16711"/>
    <w:rsid w:val="00D203BF"/>
    <w:rsid w:val="00D20AD3"/>
    <w:rsid w:val="00D23773"/>
    <w:rsid w:val="00D26912"/>
    <w:rsid w:val="00D27FF1"/>
    <w:rsid w:val="00D347D3"/>
    <w:rsid w:val="00D45F03"/>
    <w:rsid w:val="00D51F9B"/>
    <w:rsid w:val="00D56997"/>
    <w:rsid w:val="00D62838"/>
    <w:rsid w:val="00D62B1E"/>
    <w:rsid w:val="00D71050"/>
    <w:rsid w:val="00D83E60"/>
    <w:rsid w:val="00DA13B5"/>
    <w:rsid w:val="00DA7C82"/>
    <w:rsid w:val="00DB1455"/>
    <w:rsid w:val="00DC0C2C"/>
    <w:rsid w:val="00DC1B09"/>
    <w:rsid w:val="00DD77AE"/>
    <w:rsid w:val="00DE1E56"/>
    <w:rsid w:val="00DE703B"/>
    <w:rsid w:val="00DF362A"/>
    <w:rsid w:val="00DF7735"/>
    <w:rsid w:val="00E07358"/>
    <w:rsid w:val="00E11FBE"/>
    <w:rsid w:val="00E14232"/>
    <w:rsid w:val="00E179F6"/>
    <w:rsid w:val="00E20CE6"/>
    <w:rsid w:val="00E224E1"/>
    <w:rsid w:val="00E22832"/>
    <w:rsid w:val="00E25C36"/>
    <w:rsid w:val="00E25F0D"/>
    <w:rsid w:val="00E345ED"/>
    <w:rsid w:val="00E356A1"/>
    <w:rsid w:val="00E51362"/>
    <w:rsid w:val="00E705E7"/>
    <w:rsid w:val="00E87122"/>
    <w:rsid w:val="00E91D33"/>
    <w:rsid w:val="00EA2B75"/>
    <w:rsid w:val="00EA3B1D"/>
    <w:rsid w:val="00EB094A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17C2"/>
    <w:rsid w:val="00F1399F"/>
    <w:rsid w:val="00F157B4"/>
    <w:rsid w:val="00F21C5C"/>
    <w:rsid w:val="00F3782D"/>
    <w:rsid w:val="00F50713"/>
    <w:rsid w:val="00F57193"/>
    <w:rsid w:val="00F57E13"/>
    <w:rsid w:val="00F6072F"/>
    <w:rsid w:val="00F65A25"/>
    <w:rsid w:val="00F82D0A"/>
    <w:rsid w:val="00F86236"/>
    <w:rsid w:val="00F87EBD"/>
    <w:rsid w:val="00F93567"/>
    <w:rsid w:val="00FA1CB4"/>
    <w:rsid w:val="00FA2F5C"/>
    <w:rsid w:val="00FA3569"/>
    <w:rsid w:val="00FB3E70"/>
    <w:rsid w:val="00FC3A0B"/>
    <w:rsid w:val="00FC6F2D"/>
    <w:rsid w:val="00FC7F65"/>
    <w:rsid w:val="00FD5A59"/>
    <w:rsid w:val="00FE0328"/>
    <w:rsid w:val="00FE1551"/>
    <w:rsid w:val="00FF137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Heading5Char">
    <w:name w:val="Heading 5 Char"/>
    <w:basedOn w:val="DefaultParagraphFont"/>
    <w:link w:val="Heading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1374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323</cp:revision>
  <cp:lastPrinted>2024-11-29T08:59:00Z</cp:lastPrinted>
  <dcterms:created xsi:type="dcterms:W3CDTF">2024-09-12T22:28:00Z</dcterms:created>
  <dcterms:modified xsi:type="dcterms:W3CDTF">2024-12-20T09:51:00Z</dcterms:modified>
  <cp:category/>
</cp:coreProperties>
</file>