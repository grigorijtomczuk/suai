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74C88" w14:textId="77777777" w:rsidR="00413AAB" w:rsidRDefault="00413AAB">
      <w:pPr>
        <w:widowControl w:val="0"/>
        <w:autoSpaceDE w:val="0"/>
        <w:autoSpaceDN w:val="0"/>
        <w:adjustRightInd w:val="0"/>
        <w:jc w:val="center"/>
      </w:pPr>
      <w:r>
        <w:t>ГУАП</w:t>
      </w:r>
    </w:p>
    <w:p w14:paraId="1FEFBE73" w14:textId="4A970B0C" w:rsidR="00413AAB" w:rsidRPr="00FC1461" w:rsidRDefault="00413AAB">
      <w:pPr>
        <w:widowControl w:val="0"/>
        <w:autoSpaceDE w:val="0"/>
        <w:autoSpaceDN w:val="0"/>
        <w:adjustRightInd w:val="0"/>
        <w:spacing w:before="480"/>
        <w:jc w:val="center"/>
        <w:rPr>
          <w:lang w:val="en-US"/>
        </w:rPr>
      </w:pPr>
      <w:r>
        <w:t>КАФЕДРА №</w:t>
      </w:r>
      <w:r w:rsidRPr="009265C5">
        <w:t xml:space="preserve"> </w:t>
      </w:r>
      <w:r w:rsidR="00FC1461" w:rsidRPr="00FC1461">
        <w:t>4</w:t>
      </w:r>
      <w:r w:rsidR="00FC1461">
        <w:rPr>
          <w:lang w:val="en-US"/>
        </w:rPr>
        <w:t>2</w:t>
      </w:r>
    </w:p>
    <w:p w14:paraId="4B69F3DE" w14:textId="77777777" w:rsidR="00413AAB" w:rsidRDefault="00413AAB">
      <w:pPr>
        <w:widowControl w:val="0"/>
        <w:autoSpaceDE w:val="0"/>
        <w:autoSpaceDN w:val="0"/>
        <w:adjustRightInd w:val="0"/>
        <w:spacing w:before="1200"/>
      </w:pPr>
      <w:r>
        <w:t xml:space="preserve">ОТЧЕТ </w:t>
      </w:r>
      <w:r>
        <w:br/>
        <w:t>ЗАЩИЩЕН С ОЦЕНКОЙ</w:t>
      </w:r>
    </w:p>
    <w:p w14:paraId="3ABD62AE" w14:textId="77777777" w:rsidR="00413AAB" w:rsidRDefault="00413AAB">
      <w:pPr>
        <w:widowControl w:val="0"/>
        <w:autoSpaceDE w:val="0"/>
        <w:autoSpaceDN w:val="0"/>
        <w:adjustRightInd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43"/>
        <w:gridCol w:w="284"/>
        <w:gridCol w:w="2821"/>
        <w:gridCol w:w="277"/>
        <w:gridCol w:w="3014"/>
      </w:tblGrid>
      <w:tr w:rsidR="00413AAB" w14:paraId="74FB5135" w14:textId="77777777">
        <w:tc>
          <w:tcPr>
            <w:tcW w:w="3260" w:type="dxa"/>
            <w:tcBorders>
              <w:top w:val="nil"/>
              <w:left w:val="nil"/>
              <w:right w:val="nil"/>
            </w:tcBorders>
            <w:vAlign w:val="center"/>
          </w:tcPr>
          <w:p w14:paraId="0E7F72E6" w14:textId="0E9501CA" w:rsidR="00413AAB" w:rsidRPr="00FC1461" w:rsidRDefault="00FC1461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доцент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6792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835" w:type="dxa"/>
            <w:tcBorders>
              <w:top w:val="nil"/>
              <w:left w:val="nil"/>
              <w:right w:val="nil"/>
            </w:tcBorders>
            <w:vAlign w:val="center"/>
          </w:tcPr>
          <w:p w14:paraId="025FEA7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B3C0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3028" w:type="dxa"/>
            <w:tcBorders>
              <w:top w:val="nil"/>
              <w:left w:val="nil"/>
              <w:right w:val="nil"/>
            </w:tcBorders>
            <w:vAlign w:val="center"/>
          </w:tcPr>
          <w:p w14:paraId="6EE57D0D" w14:textId="2A1D7DEE" w:rsidR="00413AAB" w:rsidRPr="00FC1461" w:rsidRDefault="00FC1461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В.</w:t>
            </w:r>
            <w:r w:rsidR="004D5E14">
              <w:rPr>
                <w:lang w:val="en-US"/>
              </w:rPr>
              <w:t xml:space="preserve"> </w:t>
            </w:r>
            <w:r>
              <w:t xml:space="preserve">А. </w:t>
            </w:r>
            <w:r w:rsidRPr="00FC1461">
              <w:t>Кузнецов</w:t>
            </w:r>
          </w:p>
        </w:tc>
      </w:tr>
      <w:tr w:rsidR="00413AAB" w14:paraId="373A13AC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675743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B8CAA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A0421C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4D25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D50BFE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4A1185D3" w14:textId="77777777" w:rsidR="00413AAB" w:rsidRDefault="00413AAB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413AAB" w14:paraId="66ECCE3A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1D47CF6A" w14:textId="74B80A8C" w:rsidR="00413AAB" w:rsidRDefault="00413AAB">
            <w:pPr>
              <w:pStyle w:val="a5"/>
              <w:spacing w:before="960"/>
            </w:pPr>
            <w:r>
              <w:t>ОТЧЕТ О ЛАБОРАТОРНОЙ РАБОТЕ</w:t>
            </w:r>
            <w:r w:rsidR="00FC1461">
              <w:t xml:space="preserve"> № 1.1</w:t>
            </w:r>
          </w:p>
        </w:tc>
      </w:tr>
      <w:tr w:rsidR="00413AAB" w14:paraId="7D655B14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25B0742B" w14:textId="4D4B0B5E" w:rsidR="00413AAB" w:rsidRPr="00FC1461" w:rsidRDefault="00FC1461" w:rsidP="00F57E13">
            <w:pPr>
              <w:pStyle w:val="1"/>
              <w:spacing w:before="720" w:after="720"/>
              <w:rPr>
                <w:b w:val="0"/>
                <w:szCs w:val="32"/>
              </w:rPr>
            </w:pPr>
            <w:r w:rsidRPr="00FC1461">
              <w:rPr>
                <w:b w:val="0"/>
                <w:szCs w:val="32"/>
              </w:rPr>
              <w:t>ПРОСТОЙ АЛГОРИТМ С ИСПОЛЬЗОВАНИЕМ УСЛОВНОГО ОПЕРАТОРА</w:t>
            </w:r>
          </w:p>
        </w:tc>
      </w:tr>
      <w:tr w:rsidR="00413AAB" w14:paraId="79FCAC6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3463F6B7" w14:textId="77777777" w:rsidR="00413AAB" w:rsidRPr="00AD3198" w:rsidRDefault="00413AAB" w:rsidP="00DA7C82">
            <w:pPr>
              <w:pStyle w:val="3"/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 w:rsidR="00413AAB" w14:paraId="5B64C799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6D6F217E" w14:textId="040DE079" w:rsidR="00413AAB" w:rsidRDefault="00FC1461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  <w:r w:rsidRPr="00FC1461"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 w:rsidR="00413AAB" w14:paraId="695E0325" w14:textId="77777777">
        <w:tc>
          <w:tcPr>
            <w:tcW w:w="9465" w:type="dxa"/>
            <w:tcBorders>
              <w:top w:val="nil"/>
              <w:left w:val="nil"/>
              <w:bottom w:val="nil"/>
              <w:right w:val="nil"/>
            </w:tcBorders>
          </w:tcPr>
          <w:p w14:paraId="444A16EB" w14:textId="77777777" w:rsidR="00413AAB" w:rsidRDefault="00413AAB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</w:tbl>
    <w:p w14:paraId="56AB911C" w14:textId="77777777" w:rsidR="00413AAB" w:rsidRPr="00F57E13" w:rsidRDefault="00F57E13">
      <w:pPr>
        <w:widowControl w:val="0"/>
        <w:autoSpaceDE w:val="0"/>
        <w:autoSpaceDN w:val="0"/>
        <w:adjustRightInd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6"/>
        <w:gridCol w:w="2639"/>
        <w:gridCol w:w="236"/>
        <w:gridCol w:w="2629"/>
      </w:tblGrid>
      <w:tr w:rsidR="00413AAB" w14:paraId="10616B67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EAC3E1" w14:textId="77777777" w:rsidR="00413AAB" w:rsidRDefault="00F57E13" w:rsidP="00DA7C82">
            <w:pPr>
              <w:widowControl w:val="0"/>
              <w:autoSpaceDE w:val="0"/>
              <w:autoSpaceDN w:val="0"/>
              <w:adjustRightInd w:val="0"/>
              <w:ind w:left="-108"/>
            </w:pPr>
            <w:r>
              <w:t>СТУДЕНТ</w:t>
            </w:r>
            <w:r w:rsidR="00413AAB">
              <w:t xml:space="preserve"> </w:t>
            </w:r>
            <w:r w:rsidR="00DA7C82">
              <w:t>гр</w:t>
            </w:r>
            <w:r w:rsidR="00413AAB" w:rsidRPr="009B751E">
              <w:t>.</w:t>
            </w:r>
            <w:r w:rsidR="00284869" w:rsidRPr="009B751E">
              <w:t xml:space="preserve"> №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F694702" w14:textId="77777777" w:rsidR="00413AAB" w:rsidRPr="00AD3198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4326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D6016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FF9E10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5F8BA6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17D5638" w14:textId="77777777" w:rsidR="00413AAB" w:rsidRDefault="00AD3198">
            <w:pPr>
              <w:widowControl w:val="0"/>
              <w:autoSpaceDE w:val="0"/>
              <w:autoSpaceDN w:val="0"/>
              <w:adjustRightInd w:val="0"/>
              <w:spacing w:before="120"/>
              <w:jc w:val="center"/>
            </w:pPr>
            <w:r>
              <w:t>Г. С. Томчук</w:t>
            </w:r>
          </w:p>
        </w:tc>
      </w:tr>
      <w:tr w:rsidR="00413AAB" w14:paraId="2653D940" w14:textId="77777777">
        <w:tc>
          <w:tcPr>
            <w:tcW w:w="21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6205B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F821945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103318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71852769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45E58D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84162F" w14:textId="77777777" w:rsidR="00413AAB" w:rsidRDefault="00413AAB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79C22D5C" w14:textId="77777777" w:rsidR="00413AAB" w:rsidRDefault="00413AAB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9531CB5" w14:textId="3C2D77BA" w:rsidR="00271C67" w:rsidRPr="006F20BB" w:rsidRDefault="00413AAB" w:rsidP="006F20BB">
      <w:pPr>
        <w:widowControl w:val="0"/>
        <w:autoSpaceDE w:val="0"/>
        <w:autoSpaceDN w:val="0"/>
        <w:adjustRightInd w:val="0"/>
        <w:spacing w:before="1800"/>
        <w:jc w:val="center"/>
        <w:rPr>
          <w:lang w:val="en-US"/>
        </w:rPr>
        <w:sectPr w:rsidR="00271C67" w:rsidRPr="006F20BB" w:rsidSect="0002180F">
          <w:footerReference w:type="default" r:id="rId8"/>
          <w:type w:val="continuous"/>
          <w:pgSz w:w="11909" w:h="16834"/>
          <w:pgMar w:top="1134" w:right="567" w:bottom="1134" w:left="1701" w:header="720" w:footer="720" w:gutter="0"/>
          <w:pgNumType w:start="1"/>
          <w:cols w:space="720"/>
          <w:noEndnote/>
          <w:titlePg/>
          <w:docGrid w:linePitch="326"/>
        </w:sectPr>
      </w:pPr>
      <w:r>
        <w:t>Санкт-Петербург</w:t>
      </w:r>
      <w:r w:rsidR="005B566D">
        <w:rPr>
          <w:lang w:val="en-US"/>
        </w:rPr>
        <w:t xml:space="preserve"> </w:t>
      </w:r>
      <w:r w:rsidR="00FC1461">
        <w:t>2024</w:t>
      </w:r>
      <w:r w:rsidR="003B3807">
        <w:rPr>
          <w:lang w:val="en-US"/>
        </w:rPr>
        <w:br w:type="page"/>
      </w:r>
    </w:p>
    <w:p w14:paraId="74811003" w14:textId="77777777" w:rsidR="00413AAB" w:rsidRDefault="00810104" w:rsidP="00707EE1">
      <w:pPr>
        <w:pStyle w:val="H1excluded"/>
      </w:pPr>
      <w:r w:rsidRPr="00810104">
        <w:lastRenderedPageBreak/>
        <w:t>СОДЕРЖАНИЕ</w:t>
      </w:r>
    </w:p>
    <w:p w14:paraId="42F99BF4" w14:textId="62D57906" w:rsidR="00091A05" w:rsidRDefault="00CA1852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r>
        <w:fldChar w:fldCharType="begin"/>
      </w:r>
      <w:r>
        <w:instrText xml:space="preserve"> TOC \h \z \t "H1,1,DIV1,1,DIV2,2" </w:instrText>
      </w:r>
      <w:r>
        <w:fldChar w:fldCharType="separate"/>
      </w:r>
      <w:hyperlink w:anchor="_Toc160063880" w:history="1">
        <w:r w:rsidR="00091A05" w:rsidRPr="007C0A66">
          <w:rPr>
            <w:rStyle w:val="ad"/>
          </w:rPr>
          <w:t>1</w:t>
        </w:r>
        <w:r w:rsidR="00091A05"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="00091A05" w:rsidRPr="007C0A66">
          <w:rPr>
            <w:rStyle w:val="ad"/>
          </w:rPr>
          <w:t>Постановка задачи</w:t>
        </w:r>
        <w:r w:rsidR="00091A05">
          <w:rPr>
            <w:webHidden/>
          </w:rPr>
          <w:tab/>
        </w:r>
        <w:r w:rsidR="00091A05">
          <w:rPr>
            <w:webHidden/>
          </w:rPr>
          <w:fldChar w:fldCharType="begin"/>
        </w:r>
        <w:r w:rsidR="00091A05">
          <w:rPr>
            <w:webHidden/>
          </w:rPr>
          <w:instrText xml:space="preserve"> PAGEREF _Toc160063880 \h </w:instrText>
        </w:r>
        <w:r w:rsidR="00091A05">
          <w:rPr>
            <w:webHidden/>
          </w:rPr>
        </w:r>
        <w:r w:rsidR="00091A05">
          <w:rPr>
            <w:webHidden/>
          </w:rPr>
          <w:fldChar w:fldCharType="separate"/>
        </w:r>
        <w:r w:rsidR="006D2744">
          <w:rPr>
            <w:webHidden/>
          </w:rPr>
          <w:t>3</w:t>
        </w:r>
        <w:r w:rsidR="00091A05">
          <w:rPr>
            <w:webHidden/>
          </w:rPr>
          <w:fldChar w:fldCharType="end"/>
        </w:r>
      </w:hyperlink>
    </w:p>
    <w:p w14:paraId="7CE0C4A4" w14:textId="505C4E36" w:rsidR="00091A05" w:rsidRDefault="00091A05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60063881" w:history="1">
        <w:r w:rsidRPr="007C0A66">
          <w:rPr>
            <w:rStyle w:val="ad"/>
          </w:rPr>
          <w:t>2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C0A66">
          <w:rPr>
            <w:rStyle w:val="ad"/>
          </w:rPr>
          <w:t>Схема алгоритма решения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_Toc160063881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D2744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14:paraId="55E4C216" w14:textId="7DA34444" w:rsidR="00091A05" w:rsidRDefault="00091A05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60063882" w:history="1">
        <w:r w:rsidRPr="007C0A66">
          <w:rPr>
            <w:rStyle w:val="ad"/>
          </w:rPr>
          <w:t>3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C0A66">
          <w:rPr>
            <w:rStyle w:val="ad"/>
          </w:rPr>
          <w:t>Полное описание реализованной функции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_Toc160063882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D2744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14:paraId="43F69F3B" w14:textId="4F7C48B1" w:rsidR="00091A05" w:rsidRDefault="00091A05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60063883" w:history="1">
        <w:r w:rsidRPr="007C0A66">
          <w:rPr>
            <w:rStyle w:val="ad"/>
          </w:rPr>
          <w:t>4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C0A66">
          <w:rPr>
            <w:rStyle w:val="ad"/>
          </w:rPr>
          <w:t>Листинг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_Toc160063883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D2744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14:paraId="67478115" w14:textId="3199278C" w:rsidR="00091A05" w:rsidRDefault="00091A05">
      <w:pPr>
        <w:pStyle w:val="11"/>
        <w:tabs>
          <w:tab w:val="left" w:pos="480"/>
        </w:tabs>
        <w:rPr>
          <w:rFonts w:asciiTheme="minorHAnsi" w:eastAsiaTheme="minorEastAsia" w:hAnsiTheme="minorHAnsi" w:cstheme="minorBidi"/>
          <w:sz w:val="22"/>
          <w:szCs w:val="22"/>
        </w:rPr>
      </w:pPr>
      <w:hyperlink w:anchor="_Toc160063884" w:history="1">
        <w:r w:rsidRPr="007C0A66">
          <w:rPr>
            <w:rStyle w:val="ad"/>
          </w:rPr>
          <w:t>5</w:t>
        </w:r>
        <w:r>
          <w:rPr>
            <w:rFonts w:asciiTheme="minorHAnsi" w:eastAsiaTheme="minorEastAsia" w:hAnsiTheme="minorHAnsi" w:cstheme="minorBidi"/>
            <w:sz w:val="22"/>
            <w:szCs w:val="22"/>
          </w:rPr>
          <w:tab/>
        </w:r>
        <w:r w:rsidRPr="007C0A66">
          <w:rPr>
            <w:rStyle w:val="ad"/>
          </w:rPr>
          <w:t>Несколько тестов работы программы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_Toc160063884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6D2744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14:paraId="327AA38E" w14:textId="3D2FFCFD" w:rsidR="00EA3B1D" w:rsidRPr="00C969C1" w:rsidRDefault="00CA1852" w:rsidP="00C969C1">
      <w:pPr>
        <w:pStyle w:val="MAINTEXT"/>
        <w:ind w:firstLine="0"/>
      </w:pPr>
      <w:r>
        <w:rPr>
          <w:noProof/>
          <w:szCs w:val="24"/>
        </w:rPr>
        <w:fldChar w:fldCharType="end"/>
      </w:r>
      <w:r w:rsidR="00EA3B1D" w:rsidRPr="00C6314C">
        <w:br w:type="page"/>
      </w:r>
    </w:p>
    <w:p w14:paraId="0F996DDC" w14:textId="7E401BDD" w:rsidR="008331DB" w:rsidRPr="00CA1852" w:rsidRDefault="008E206C" w:rsidP="00CA1852">
      <w:pPr>
        <w:pStyle w:val="DIV1"/>
      </w:pPr>
      <w:bookmarkStart w:id="0" w:name="_Toc160063880"/>
      <w:r>
        <w:lastRenderedPageBreak/>
        <w:t>П</w:t>
      </w:r>
      <w:r w:rsidRPr="008E206C">
        <w:t>остановка задачи</w:t>
      </w:r>
      <w:bookmarkEnd w:id="0"/>
    </w:p>
    <w:p w14:paraId="1D2C8A63" w14:textId="7CCE591B" w:rsidR="00C60A88" w:rsidRDefault="00F44B1A" w:rsidP="00F44B1A">
      <w:pPr>
        <w:pStyle w:val="MAINTEXT"/>
      </w:pPr>
      <w:r>
        <w:t>Задача: р</w:t>
      </w:r>
      <w:r>
        <w:t>еализовать программную функцию на языке C/С++,</w:t>
      </w:r>
      <w:r>
        <w:t xml:space="preserve"> </w:t>
      </w:r>
      <w:r>
        <w:t>выполняющую поставленную задачу. Вариант задания, пример входных и</w:t>
      </w:r>
      <w:r>
        <w:t xml:space="preserve"> </w:t>
      </w:r>
      <w:r>
        <w:t>выходных данных представлен в таблице 1. Глобальные параметры</w:t>
      </w:r>
      <w:r>
        <w:t xml:space="preserve"> </w:t>
      </w:r>
      <w:r>
        <w:t>использовать запрещено; допустимо использование дополнительных</w:t>
      </w:r>
      <w:r>
        <w:t xml:space="preserve"> </w:t>
      </w:r>
      <w:r>
        <w:t>функций.</w:t>
      </w:r>
    </w:p>
    <w:p w14:paraId="35AB373C" w14:textId="740837C5" w:rsidR="00E47101" w:rsidRPr="000214A2" w:rsidRDefault="00E47101" w:rsidP="00E47101">
      <w:pPr>
        <w:pStyle w:val="af0"/>
      </w:pPr>
      <w:bookmarkStart w:id="1" w:name="_Hlk160055113"/>
      <w:r w:rsidRPr="000214A2"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D2744">
        <w:rPr>
          <w:noProof/>
        </w:rPr>
        <w:t>1</w:t>
      </w:r>
      <w:r>
        <w:rPr>
          <w:noProof/>
        </w:rPr>
        <w:fldChar w:fldCharType="end"/>
      </w:r>
      <w:r w:rsidRPr="000214A2">
        <w:t xml:space="preserve"> – </w:t>
      </w:r>
      <w:r w:rsidR="00EB56AD">
        <w:t>Вариант</w:t>
      </w:r>
    </w:p>
    <w:tbl>
      <w:tblPr>
        <w:tblStyle w:val="af"/>
        <w:tblW w:w="0" w:type="auto"/>
        <w:jc w:val="center"/>
        <w:tblLook w:val="04A0" w:firstRow="1" w:lastRow="0" w:firstColumn="1" w:lastColumn="0" w:noHBand="0" w:noVBand="1"/>
      </w:tblPr>
      <w:tblGrid>
        <w:gridCol w:w="419"/>
        <w:gridCol w:w="6068"/>
        <w:gridCol w:w="1559"/>
        <w:gridCol w:w="1527"/>
      </w:tblGrid>
      <w:tr w:rsidR="00BE4363" w14:paraId="6B3EC11C" w14:textId="77777777" w:rsidTr="00A24F35">
        <w:trPr>
          <w:jc w:val="center"/>
        </w:trPr>
        <w:tc>
          <w:tcPr>
            <w:tcW w:w="419" w:type="dxa"/>
            <w:vAlign w:val="center"/>
          </w:tcPr>
          <w:bookmarkEnd w:id="1"/>
          <w:p w14:paraId="0472BA23" w14:textId="5516C729" w:rsidR="00E47101" w:rsidRPr="00E47101" w:rsidRDefault="00E47101" w:rsidP="00EF67B9">
            <w:pPr>
              <w:pStyle w:val="MAINTEXT"/>
              <w:spacing w:line="240" w:lineRule="auto"/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6068" w:type="dxa"/>
            <w:vAlign w:val="center"/>
          </w:tcPr>
          <w:p w14:paraId="405B932D" w14:textId="2DBBD139" w:rsidR="00E47101" w:rsidRDefault="00E47101" w:rsidP="00EF67B9">
            <w:pPr>
              <w:pStyle w:val="MAINTEXT"/>
              <w:spacing w:line="240" w:lineRule="auto"/>
              <w:ind w:firstLine="0"/>
              <w:jc w:val="center"/>
            </w:pPr>
            <w:r>
              <w:t>Текст задания</w:t>
            </w:r>
          </w:p>
        </w:tc>
        <w:tc>
          <w:tcPr>
            <w:tcW w:w="1559" w:type="dxa"/>
            <w:vAlign w:val="center"/>
          </w:tcPr>
          <w:p w14:paraId="142A039C" w14:textId="684AD619" w:rsidR="00E47101" w:rsidRDefault="00E47101" w:rsidP="00EF67B9">
            <w:pPr>
              <w:pStyle w:val="MAINTEXT"/>
              <w:spacing w:line="240" w:lineRule="auto"/>
              <w:ind w:firstLine="0"/>
              <w:jc w:val="center"/>
            </w:pPr>
            <w:r>
              <w:t>Вход</w:t>
            </w:r>
          </w:p>
        </w:tc>
        <w:tc>
          <w:tcPr>
            <w:tcW w:w="1527" w:type="dxa"/>
            <w:vAlign w:val="center"/>
          </w:tcPr>
          <w:p w14:paraId="2AD93E7B" w14:textId="0CED1370" w:rsidR="00E47101" w:rsidRDefault="00E47101" w:rsidP="00EF67B9">
            <w:pPr>
              <w:pStyle w:val="MAINTEXT"/>
              <w:spacing w:line="240" w:lineRule="auto"/>
              <w:ind w:firstLine="0"/>
              <w:jc w:val="center"/>
            </w:pPr>
            <w:r>
              <w:t>Выход</w:t>
            </w:r>
          </w:p>
        </w:tc>
      </w:tr>
      <w:tr w:rsidR="00EF67B9" w14:paraId="0F0B2284" w14:textId="77777777" w:rsidTr="00A24F35">
        <w:trPr>
          <w:jc w:val="center"/>
        </w:trPr>
        <w:tc>
          <w:tcPr>
            <w:tcW w:w="419" w:type="dxa"/>
          </w:tcPr>
          <w:p w14:paraId="61833380" w14:textId="4FD22D73" w:rsidR="00E47101" w:rsidRDefault="00193A38" w:rsidP="00EF67B9">
            <w:pPr>
              <w:pStyle w:val="MAINTEXT"/>
              <w:spacing w:line="240" w:lineRule="auto"/>
              <w:ind w:firstLine="0"/>
              <w:jc w:val="center"/>
            </w:pPr>
            <w:r>
              <w:t>7</w:t>
            </w:r>
          </w:p>
        </w:tc>
        <w:tc>
          <w:tcPr>
            <w:tcW w:w="6068" w:type="dxa"/>
          </w:tcPr>
          <w:p w14:paraId="5FF70919" w14:textId="2324DBD3" w:rsidR="00193A38" w:rsidRDefault="00E47101" w:rsidP="00EF67B9">
            <w:pPr>
              <w:pStyle w:val="MAINTEXT"/>
              <w:spacing w:line="240" w:lineRule="auto"/>
              <w:ind w:firstLine="0"/>
              <w:jc w:val="left"/>
            </w:pPr>
            <w:r>
              <w:t>Реализовать функцию, которая возвращает номер соответствующей области, в которой находится заданная точка P, согласно схеме ниже.</w:t>
            </w:r>
          </w:p>
          <w:p w14:paraId="5811FC07" w14:textId="5BA02AD6" w:rsidR="00193A38" w:rsidRDefault="00193A38" w:rsidP="00EF67B9">
            <w:pPr>
              <w:pStyle w:val="MAINTEXT"/>
              <w:spacing w:line="240" w:lineRule="auto"/>
              <w:ind w:firstLine="0"/>
              <w:jc w:val="left"/>
            </w:pPr>
            <w:r w:rsidRPr="00193A38">
              <w:drawing>
                <wp:inline distT="0" distB="0" distL="0" distR="0" wp14:anchorId="2A984543" wp14:editId="48C75229">
                  <wp:extent cx="1800225" cy="1488186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3089" cy="14905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5B97BC" w14:textId="2E326FC8" w:rsidR="00E47101" w:rsidRDefault="00E47101" w:rsidP="00EF67B9">
            <w:pPr>
              <w:pStyle w:val="MAINTEXT"/>
              <w:spacing w:line="240" w:lineRule="auto"/>
              <w:ind w:firstLine="0"/>
              <w:jc w:val="left"/>
            </w:pPr>
            <w:r>
              <w:t>По заданным P, a, b, R. Центр круга в точке [0,0]. a &gt; b.</w:t>
            </w:r>
          </w:p>
        </w:tc>
        <w:tc>
          <w:tcPr>
            <w:tcW w:w="1559" w:type="dxa"/>
          </w:tcPr>
          <w:p w14:paraId="4B5ED83E" w14:textId="77777777" w:rsidR="00193A38" w:rsidRDefault="00193A38" w:rsidP="00EF67B9">
            <w:pPr>
              <w:pStyle w:val="MAINTEXT"/>
              <w:spacing w:line="240" w:lineRule="auto"/>
              <w:ind w:firstLine="0"/>
              <w:jc w:val="left"/>
            </w:pPr>
            <w:r>
              <w:t>2,2</w:t>
            </w:r>
          </w:p>
          <w:p w14:paraId="109A9E50" w14:textId="77777777" w:rsidR="00193A38" w:rsidRDefault="00193A38" w:rsidP="00EF67B9">
            <w:pPr>
              <w:pStyle w:val="MAINTEXT"/>
              <w:spacing w:line="240" w:lineRule="auto"/>
              <w:ind w:firstLine="0"/>
              <w:jc w:val="left"/>
            </w:pPr>
            <w:r>
              <w:t>1</w:t>
            </w:r>
          </w:p>
          <w:p w14:paraId="16B82A19" w14:textId="77777777" w:rsidR="00193A38" w:rsidRDefault="00193A38" w:rsidP="00EF67B9">
            <w:pPr>
              <w:pStyle w:val="MAINTEXT"/>
              <w:spacing w:line="240" w:lineRule="auto"/>
              <w:ind w:firstLine="0"/>
              <w:jc w:val="left"/>
            </w:pPr>
            <w:r>
              <w:t>-1</w:t>
            </w:r>
          </w:p>
          <w:p w14:paraId="31D8BFCB" w14:textId="3233BC0D" w:rsidR="00E47101" w:rsidRDefault="00193A38" w:rsidP="00EF67B9">
            <w:pPr>
              <w:pStyle w:val="MAINTEXT"/>
              <w:spacing w:line="240" w:lineRule="auto"/>
              <w:ind w:firstLine="0"/>
              <w:jc w:val="left"/>
            </w:pPr>
            <w:r>
              <w:t>3</w:t>
            </w:r>
          </w:p>
        </w:tc>
        <w:tc>
          <w:tcPr>
            <w:tcW w:w="1527" w:type="dxa"/>
          </w:tcPr>
          <w:p w14:paraId="6342A6F0" w14:textId="77777777" w:rsidR="00E47101" w:rsidRDefault="00E47101" w:rsidP="00EF67B9">
            <w:pPr>
              <w:pStyle w:val="MAINTEXT"/>
              <w:spacing w:line="240" w:lineRule="auto"/>
              <w:ind w:firstLine="0"/>
              <w:jc w:val="left"/>
            </w:pPr>
            <w:r>
              <w:t>1</w:t>
            </w:r>
          </w:p>
        </w:tc>
      </w:tr>
    </w:tbl>
    <w:p w14:paraId="71CED779" w14:textId="77777777" w:rsidR="00934031" w:rsidRDefault="00934031">
      <w:pPr>
        <w:spacing w:after="200" w:line="276" w:lineRule="auto"/>
        <w:rPr>
          <w:b/>
          <w:sz w:val="28"/>
        </w:rPr>
      </w:pPr>
      <w:r>
        <w:br w:type="page"/>
      </w:r>
    </w:p>
    <w:p w14:paraId="673EB221" w14:textId="3F0BDD52" w:rsidR="00A01546" w:rsidRPr="00CA1852" w:rsidRDefault="00A01546" w:rsidP="008620BD">
      <w:pPr>
        <w:pStyle w:val="DIV1"/>
        <w:spacing w:before="240"/>
      </w:pPr>
      <w:bookmarkStart w:id="2" w:name="_Toc160063881"/>
      <w:r>
        <w:lastRenderedPageBreak/>
        <w:t>С</w:t>
      </w:r>
      <w:r w:rsidRPr="00A01546">
        <w:t>хема алгоритма решения</w:t>
      </w:r>
      <w:bookmarkEnd w:id="2"/>
    </w:p>
    <w:p w14:paraId="01981A76" w14:textId="56727D5E" w:rsidR="00350C21" w:rsidRDefault="00350C21" w:rsidP="00D94FB9">
      <w:pPr>
        <w:pStyle w:val="MAINTEXT"/>
        <w:spacing w:before="240" w:after="240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8BA77FF" wp14:editId="7E7A52CF">
            <wp:extent cx="3962400" cy="7736565"/>
            <wp:effectExtent l="0" t="0" r="0" b="0"/>
            <wp:docPr id="1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phic 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7347" cy="776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CFD9" w14:textId="4E03FD40" w:rsidR="00350C21" w:rsidRPr="00E43CF5" w:rsidRDefault="00350C21" w:rsidP="00350C21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2744">
        <w:rPr>
          <w:noProof/>
        </w:rPr>
        <w:t>1</w:t>
      </w:r>
      <w:r>
        <w:rPr>
          <w:noProof/>
        </w:rPr>
        <w:fldChar w:fldCharType="end"/>
      </w:r>
      <w:r>
        <w:rPr>
          <w:noProof/>
        </w:rPr>
        <w:t xml:space="preserve"> </w:t>
      </w:r>
      <w:r w:rsidRPr="00350C21">
        <w:rPr>
          <w:noProof/>
        </w:rPr>
        <w:t xml:space="preserve">– </w:t>
      </w:r>
      <w:r>
        <w:rPr>
          <w:noProof/>
        </w:rPr>
        <w:t>Блок-схема алгоритма</w:t>
      </w:r>
    </w:p>
    <w:p w14:paraId="6B447C92" w14:textId="272D3E0F" w:rsidR="00934031" w:rsidRDefault="00934031">
      <w:pPr>
        <w:spacing w:after="200" w:line="276" w:lineRule="auto"/>
        <w:rPr>
          <w:sz w:val="28"/>
          <w:szCs w:val="28"/>
        </w:rPr>
      </w:pPr>
      <w:r>
        <w:br w:type="page"/>
      </w:r>
    </w:p>
    <w:p w14:paraId="2E441B2D" w14:textId="51C0B531" w:rsidR="00A01546" w:rsidRPr="00CA1852" w:rsidRDefault="00A01546" w:rsidP="00A01546">
      <w:pPr>
        <w:pStyle w:val="DIV1"/>
      </w:pPr>
      <w:bookmarkStart w:id="3" w:name="_Toc160063882"/>
      <w:r>
        <w:lastRenderedPageBreak/>
        <w:t>П</w:t>
      </w:r>
      <w:r w:rsidRPr="00A01546">
        <w:t>олное описание реализованной функции</w:t>
      </w:r>
      <w:bookmarkEnd w:id="3"/>
    </w:p>
    <w:p w14:paraId="05D359A2" w14:textId="4B4E7ACA" w:rsidR="00A01546" w:rsidRDefault="00F4267A" w:rsidP="00A01546">
      <w:pPr>
        <w:pStyle w:val="MAINTEXT"/>
      </w:pPr>
      <w:r>
        <w:t xml:space="preserve">Функция </w:t>
      </w:r>
      <w:proofErr w:type="spellStart"/>
      <w:r>
        <w:rPr>
          <w:lang w:val="en-US"/>
        </w:rPr>
        <w:t>func</w:t>
      </w:r>
      <w:proofErr w:type="spellEnd"/>
      <w:r w:rsidRPr="00F4267A">
        <w:t xml:space="preserve"> </w:t>
      </w:r>
      <w:r>
        <w:t>принимает следующие аргументы:</w:t>
      </w:r>
    </w:p>
    <w:p w14:paraId="1CC96B3B" w14:textId="533B403B" w:rsidR="00F4267A" w:rsidRDefault="00F4267A" w:rsidP="00F4267A">
      <w:pPr>
        <w:pStyle w:val="MAINTEXT"/>
        <w:numPr>
          <w:ilvl w:val="0"/>
          <w:numId w:val="4"/>
        </w:numPr>
      </w:pPr>
      <w:r>
        <w:rPr>
          <w:lang w:val="en-US"/>
        </w:rPr>
        <w:t>Point</w:t>
      </w:r>
      <w:r w:rsidRPr="00F4267A">
        <w:t>2</w:t>
      </w:r>
      <w:r>
        <w:rPr>
          <w:lang w:val="en-US"/>
        </w:rPr>
        <w:t>D</w:t>
      </w:r>
      <w:r w:rsidRPr="00F4267A">
        <w:t xml:space="preserve"> </w:t>
      </w:r>
      <w:r w:rsidR="009D152C">
        <w:rPr>
          <w:lang w:val="en-US"/>
        </w:rPr>
        <w:t>point</w:t>
      </w:r>
      <w:r w:rsidR="009D152C" w:rsidRPr="009D152C">
        <w:t xml:space="preserve"> </w:t>
      </w:r>
      <w:r w:rsidRPr="00F4267A">
        <w:t xml:space="preserve">– </w:t>
      </w:r>
      <w:r>
        <w:t>структура, содержащая в себе два компонента (</w:t>
      </w:r>
      <w:r>
        <w:rPr>
          <w:lang w:val="en-US"/>
        </w:rPr>
        <w:t>int</w:t>
      </w:r>
      <w:r w:rsidRPr="00F4267A">
        <w:t xml:space="preserve"> </w:t>
      </w:r>
      <w:r>
        <w:rPr>
          <w:lang w:val="en-US"/>
        </w:rPr>
        <w:t>x</w:t>
      </w:r>
      <w:r w:rsidRPr="00F4267A">
        <w:t xml:space="preserve">, </w:t>
      </w:r>
      <w:r>
        <w:rPr>
          <w:lang w:val="en-US"/>
        </w:rPr>
        <w:t>int</w:t>
      </w:r>
      <w:r w:rsidRPr="00F4267A">
        <w:t xml:space="preserve"> </w:t>
      </w:r>
      <w:r>
        <w:rPr>
          <w:lang w:val="en-US"/>
        </w:rPr>
        <w:t>y</w:t>
      </w:r>
      <w:r>
        <w:t>), представляющая собой точку в двумерном пространстве.</w:t>
      </w:r>
    </w:p>
    <w:p w14:paraId="437F4B52" w14:textId="747EFB8B" w:rsidR="009D152C" w:rsidRDefault="009D152C" w:rsidP="00F4267A">
      <w:pPr>
        <w:pStyle w:val="MAINTEXT"/>
        <w:numPr>
          <w:ilvl w:val="0"/>
          <w:numId w:val="4"/>
        </w:numPr>
      </w:pPr>
      <w:r>
        <w:rPr>
          <w:lang w:val="en-US"/>
        </w:rPr>
        <w:t>short</w:t>
      </w:r>
      <w:r w:rsidRPr="009D152C">
        <w:t xml:space="preserve"> </w:t>
      </w:r>
      <w:r>
        <w:rPr>
          <w:lang w:val="en-US"/>
        </w:rPr>
        <w:t>a</w:t>
      </w:r>
      <w:r w:rsidRPr="009D152C">
        <w:t xml:space="preserve"> – </w:t>
      </w:r>
      <w:r>
        <w:t>значение</w:t>
      </w:r>
      <w:r w:rsidRPr="009D152C">
        <w:t xml:space="preserve">, </w:t>
      </w:r>
      <w:r>
        <w:t xml:space="preserve">задающее высоту прямой </w:t>
      </w:r>
      <w:r>
        <w:rPr>
          <w:lang w:val="en-US"/>
        </w:rPr>
        <w:t>y</w:t>
      </w:r>
      <w:r w:rsidRPr="009D152C">
        <w:t>=</w:t>
      </w:r>
      <w:r>
        <w:rPr>
          <w:lang w:val="en-US"/>
        </w:rPr>
        <w:t>a</w:t>
      </w:r>
      <w:r w:rsidR="005A1C87" w:rsidRPr="005A1C87">
        <w:t>.</w:t>
      </w:r>
    </w:p>
    <w:p w14:paraId="4684EE58" w14:textId="44CB2A49" w:rsidR="005A1C87" w:rsidRDefault="005A1C87" w:rsidP="005A1C87">
      <w:pPr>
        <w:pStyle w:val="MAINTEXT"/>
        <w:numPr>
          <w:ilvl w:val="0"/>
          <w:numId w:val="4"/>
        </w:numPr>
      </w:pPr>
      <w:r>
        <w:rPr>
          <w:lang w:val="en-US"/>
        </w:rPr>
        <w:t>short</w:t>
      </w:r>
      <w:r w:rsidRPr="009D152C">
        <w:t xml:space="preserve"> </w:t>
      </w:r>
      <w:r>
        <w:rPr>
          <w:lang w:val="en-US"/>
        </w:rPr>
        <w:t>b</w:t>
      </w:r>
      <w:r w:rsidRPr="009D152C">
        <w:t xml:space="preserve"> – </w:t>
      </w:r>
      <w:r>
        <w:t>значение</w:t>
      </w:r>
      <w:r w:rsidRPr="009D152C">
        <w:t xml:space="preserve">, </w:t>
      </w:r>
      <w:r>
        <w:t xml:space="preserve">задающее высоту прямой </w:t>
      </w:r>
      <w:r>
        <w:rPr>
          <w:lang w:val="en-US"/>
        </w:rPr>
        <w:t>y</w:t>
      </w:r>
      <w:r w:rsidRPr="009D152C">
        <w:t>=</w:t>
      </w:r>
      <w:r>
        <w:rPr>
          <w:lang w:val="en-US"/>
        </w:rPr>
        <w:t>b</w:t>
      </w:r>
      <w:r w:rsidRPr="005A1C87">
        <w:t>.</w:t>
      </w:r>
    </w:p>
    <w:p w14:paraId="3E14E4A5" w14:textId="23F71512" w:rsidR="00B6265F" w:rsidRDefault="005A1C87" w:rsidP="00B6265F">
      <w:pPr>
        <w:pStyle w:val="MAINTEXT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unsigned short R – </w:t>
      </w:r>
      <w:r>
        <w:t>радиус</w:t>
      </w:r>
      <w:r w:rsidRPr="005A1C87">
        <w:rPr>
          <w:lang w:val="en-US"/>
        </w:rPr>
        <w:t xml:space="preserve"> </w:t>
      </w:r>
      <w:r>
        <w:t>окружности.</w:t>
      </w:r>
    </w:p>
    <w:p w14:paraId="58F00750" w14:textId="0C7A3C9B" w:rsidR="00B6265F" w:rsidRDefault="00B6265F" w:rsidP="00B6265F">
      <w:pPr>
        <w:pStyle w:val="MAINTEXT"/>
      </w:pPr>
      <w:r>
        <w:t xml:space="preserve">Возвращает функция число </w:t>
      </w:r>
      <w:r>
        <w:rPr>
          <w:lang w:val="en-US"/>
        </w:rPr>
        <w:t>int</w:t>
      </w:r>
      <w:r>
        <w:t xml:space="preserve"> от 0 до 3 включ</w:t>
      </w:r>
      <w:r w:rsidR="005046C6">
        <w:t>ительно</w:t>
      </w:r>
      <w:r w:rsidR="00AC70A8">
        <w:t xml:space="preserve">, в зависимости от того, в какой области согласно входным данным находится точка </w:t>
      </w:r>
      <w:r w:rsidR="00AC70A8">
        <w:rPr>
          <w:lang w:val="en-US"/>
        </w:rPr>
        <w:t>point</w:t>
      </w:r>
      <w:r>
        <w:t>.</w:t>
      </w:r>
    </w:p>
    <w:p w14:paraId="4873C7CC" w14:textId="1E547081" w:rsidR="00494EED" w:rsidRDefault="00494EED" w:rsidP="00B6265F">
      <w:pPr>
        <w:pStyle w:val="MAINTEXT"/>
      </w:pPr>
      <w:r>
        <w:t xml:space="preserve">Помимо основной функции </w:t>
      </w:r>
      <w:proofErr w:type="spellStart"/>
      <w:r>
        <w:rPr>
          <w:lang w:val="en-US"/>
        </w:rPr>
        <w:t>func</w:t>
      </w:r>
      <w:proofErr w:type="spellEnd"/>
      <w:r>
        <w:t xml:space="preserve">, в теле функции </w:t>
      </w:r>
      <w:r>
        <w:rPr>
          <w:lang w:val="en-US"/>
        </w:rPr>
        <w:t>main</w:t>
      </w:r>
      <w:r w:rsidRPr="00494EED">
        <w:t xml:space="preserve"> </w:t>
      </w:r>
      <w:r>
        <w:t xml:space="preserve">была реализована проверка на ввод целочисленных аргументов </w:t>
      </w:r>
      <w:r>
        <w:rPr>
          <w:lang w:val="en-US"/>
        </w:rPr>
        <w:t>a</w:t>
      </w:r>
      <w:r w:rsidRPr="00494EED">
        <w:t xml:space="preserve">, </w:t>
      </w:r>
      <w:r>
        <w:rPr>
          <w:lang w:val="en-US"/>
        </w:rPr>
        <w:t>b</w:t>
      </w:r>
      <w:r w:rsidRPr="00494EED">
        <w:t xml:space="preserve"> </w:t>
      </w:r>
      <w:r>
        <w:t xml:space="preserve">и </w:t>
      </w:r>
      <w:r>
        <w:rPr>
          <w:lang w:val="en-US"/>
        </w:rPr>
        <w:t>R</w:t>
      </w:r>
      <w:r>
        <w:t xml:space="preserve">, а также проверка на условие </w:t>
      </w:r>
      <w:r>
        <w:rPr>
          <w:lang w:val="en-US"/>
        </w:rPr>
        <w:t>a</w:t>
      </w:r>
      <w:r w:rsidRPr="00494EED">
        <w:t xml:space="preserve"> &gt; </w:t>
      </w:r>
      <w:r>
        <w:rPr>
          <w:lang w:val="en-US"/>
        </w:rPr>
        <w:t>b</w:t>
      </w:r>
      <w:r w:rsidRPr="00494EED">
        <w:t>.</w:t>
      </w:r>
    </w:p>
    <w:p w14:paraId="286CC155" w14:textId="3575230B" w:rsidR="00C27775" w:rsidRDefault="005F3F1A" w:rsidP="00B6265F">
      <w:pPr>
        <w:pStyle w:val="MAINTEXT"/>
      </w:pPr>
      <w:r>
        <w:t>Присвоение</w:t>
      </w:r>
      <w:r w:rsidR="00C27775">
        <w:t xml:space="preserve"> значений </w:t>
      </w:r>
      <w:r w:rsidR="00C27775">
        <w:rPr>
          <w:lang w:val="en-US"/>
        </w:rPr>
        <w:t>x</w:t>
      </w:r>
      <w:r w:rsidR="00C27775" w:rsidRPr="00C27775">
        <w:t xml:space="preserve"> </w:t>
      </w:r>
      <w:r w:rsidR="00C27775">
        <w:t xml:space="preserve">и </w:t>
      </w:r>
      <w:r w:rsidR="00C27775">
        <w:rPr>
          <w:lang w:val="en-US"/>
        </w:rPr>
        <w:t>y</w:t>
      </w:r>
      <w:r w:rsidR="00C27775">
        <w:t xml:space="preserve"> осуществляется путём </w:t>
      </w:r>
      <w:r>
        <w:t>ввода строки типа "</w:t>
      </w:r>
      <w:proofErr w:type="spellStart"/>
      <w:r>
        <w:t>число,число</w:t>
      </w:r>
      <w:proofErr w:type="spellEnd"/>
      <w:r>
        <w:t>"</w:t>
      </w:r>
      <w:r w:rsidR="00B01E51">
        <w:t xml:space="preserve"> и последующ</w:t>
      </w:r>
      <w:r w:rsidR="008E31DC">
        <w:t>и</w:t>
      </w:r>
      <w:r w:rsidR="00B01E51">
        <w:t>м</w:t>
      </w:r>
      <w:r>
        <w:t xml:space="preserve"> </w:t>
      </w:r>
      <w:r w:rsidR="00C27775">
        <w:t>разбиени</w:t>
      </w:r>
      <w:r w:rsidR="008E6B14">
        <w:t>ем</w:t>
      </w:r>
      <w:r w:rsidR="00C27775">
        <w:t xml:space="preserve"> строки на два числа через запятую</w:t>
      </w:r>
      <w:r w:rsidR="00383330">
        <w:t>:</w:t>
      </w:r>
    </w:p>
    <w:p w14:paraId="69CE1C3C" w14:textId="1F7FC3C7" w:rsidR="00383330" w:rsidRDefault="00383330" w:rsidP="00383330">
      <w:pPr>
        <w:pStyle w:val="MAINTEXT"/>
        <w:numPr>
          <w:ilvl w:val="0"/>
          <w:numId w:val="5"/>
        </w:numPr>
      </w:pPr>
      <w:r w:rsidRPr="00383330">
        <w:rPr>
          <w:lang w:val="en-US"/>
        </w:rPr>
        <w:t>char</w:t>
      </w:r>
      <w:r w:rsidRPr="00383330">
        <w:t xml:space="preserve"> *</w:t>
      </w:r>
      <w:proofErr w:type="spellStart"/>
      <w:r w:rsidRPr="00383330">
        <w:rPr>
          <w:lang w:val="en-US"/>
        </w:rPr>
        <w:t>ptr</w:t>
      </w:r>
      <w:proofErr w:type="spellEnd"/>
      <w:r w:rsidRPr="00383330">
        <w:t xml:space="preserve"> = </w:t>
      </w:r>
      <w:proofErr w:type="spellStart"/>
      <w:r w:rsidRPr="00383330">
        <w:rPr>
          <w:lang w:val="en-US"/>
        </w:rPr>
        <w:t>strtok</w:t>
      </w:r>
      <w:proofErr w:type="spellEnd"/>
      <w:r w:rsidRPr="00383330">
        <w:t>(</w:t>
      </w:r>
      <w:r w:rsidRPr="00383330">
        <w:rPr>
          <w:lang w:val="en-US"/>
        </w:rPr>
        <w:t>point</w:t>
      </w:r>
      <w:r w:rsidRPr="00383330">
        <w:t>_</w:t>
      </w:r>
      <w:r w:rsidRPr="00383330">
        <w:rPr>
          <w:lang w:val="en-US"/>
        </w:rPr>
        <w:t>str</w:t>
      </w:r>
      <w:r w:rsidRPr="00383330">
        <w:t>, ",");</w:t>
      </w:r>
      <w:r w:rsidRPr="00383330">
        <w:t xml:space="preserve"> – </w:t>
      </w:r>
      <w:proofErr w:type="spellStart"/>
      <w:r>
        <w:rPr>
          <w:lang w:val="en-US"/>
        </w:rPr>
        <w:t>strtok</w:t>
      </w:r>
      <w:proofErr w:type="spellEnd"/>
      <w:r w:rsidRPr="00383330">
        <w:t xml:space="preserve"> </w:t>
      </w:r>
      <w:r>
        <w:t>возвращает</w:t>
      </w:r>
      <w:r w:rsidRPr="00383330">
        <w:t xml:space="preserve"> </w:t>
      </w:r>
      <w:r w:rsidRPr="00383330">
        <w:t xml:space="preserve">указатель </w:t>
      </w:r>
      <w:r w:rsidR="003C06AA">
        <w:t>типа</w:t>
      </w:r>
      <w:r w:rsidR="00C45266" w:rsidRPr="00C45266">
        <w:t xml:space="preserve"> </w:t>
      </w:r>
      <w:r w:rsidR="003C06AA">
        <w:rPr>
          <w:lang w:val="en-US"/>
        </w:rPr>
        <w:t>char</w:t>
      </w:r>
      <w:r w:rsidR="003C06AA" w:rsidRPr="00974A46">
        <w:t>*</w:t>
      </w:r>
      <w:r w:rsidR="006226FE" w:rsidRPr="006226FE">
        <w:t xml:space="preserve"> </w:t>
      </w:r>
      <w:r w:rsidRPr="00383330">
        <w:t>на первую найденную лексему</w:t>
      </w:r>
      <w:r w:rsidR="003C06AA" w:rsidRPr="003C06AA">
        <w:t xml:space="preserve"> </w:t>
      </w:r>
      <w:r w:rsidRPr="00383330">
        <w:t>в строке</w:t>
      </w:r>
      <w:r>
        <w:t xml:space="preserve"> </w:t>
      </w:r>
      <w:r>
        <w:rPr>
          <w:lang w:val="en-US"/>
        </w:rPr>
        <w:t>point</w:t>
      </w:r>
      <w:r w:rsidRPr="00383330">
        <w:t>_</w:t>
      </w:r>
      <w:r>
        <w:rPr>
          <w:lang w:val="en-US"/>
        </w:rPr>
        <w:t>str</w:t>
      </w:r>
      <w:r>
        <w:t xml:space="preserve"> с разделением по запятой.</w:t>
      </w:r>
    </w:p>
    <w:p w14:paraId="54047AEC" w14:textId="77777777" w:rsidR="0062079B" w:rsidRDefault="0062079B" w:rsidP="0062079B">
      <w:pPr>
        <w:pStyle w:val="MAINTEXT"/>
        <w:numPr>
          <w:ilvl w:val="0"/>
          <w:numId w:val="5"/>
        </w:numPr>
        <w:ind w:left="1069" w:firstLine="0"/>
        <w:jc w:val="left"/>
        <w:rPr>
          <w:lang w:val="en-US"/>
        </w:rPr>
      </w:pPr>
      <w:r w:rsidRPr="0062079B">
        <w:rPr>
          <w:lang w:val="en-US"/>
        </w:rPr>
        <w:t xml:space="preserve">int x = </w:t>
      </w:r>
      <w:proofErr w:type="spellStart"/>
      <w:r w:rsidRPr="0062079B">
        <w:rPr>
          <w:lang w:val="en-US"/>
        </w:rPr>
        <w:t>strtol</w:t>
      </w:r>
      <w:proofErr w:type="spellEnd"/>
      <w:r w:rsidRPr="0062079B">
        <w:rPr>
          <w:lang w:val="en-US"/>
        </w:rPr>
        <w:t>(</w:t>
      </w:r>
      <w:proofErr w:type="spellStart"/>
      <w:r w:rsidRPr="0062079B">
        <w:rPr>
          <w:lang w:val="en-US"/>
        </w:rPr>
        <w:t>ptr</w:t>
      </w:r>
      <w:proofErr w:type="spellEnd"/>
      <w:r w:rsidRPr="0062079B">
        <w:rPr>
          <w:lang w:val="en-US"/>
        </w:rPr>
        <w:t xml:space="preserve">, </w:t>
      </w:r>
      <w:proofErr w:type="spellStart"/>
      <w:r w:rsidRPr="0062079B">
        <w:rPr>
          <w:lang w:val="en-US"/>
        </w:rPr>
        <w:t>nullptr</w:t>
      </w:r>
      <w:proofErr w:type="spellEnd"/>
      <w:r w:rsidRPr="0062079B">
        <w:rPr>
          <w:lang w:val="en-US"/>
        </w:rPr>
        <w:t>, 10);</w:t>
      </w:r>
    </w:p>
    <w:p w14:paraId="3339396C" w14:textId="77777777" w:rsidR="0062079B" w:rsidRDefault="0062079B" w:rsidP="0062079B">
      <w:pPr>
        <w:pStyle w:val="MAINTEXT"/>
        <w:ind w:left="1440" w:firstLine="0"/>
        <w:jc w:val="left"/>
        <w:rPr>
          <w:lang w:val="en-US"/>
        </w:rPr>
      </w:pPr>
      <w:proofErr w:type="spellStart"/>
      <w:r w:rsidRPr="0062079B">
        <w:rPr>
          <w:lang w:val="en-US"/>
        </w:rPr>
        <w:t>ptr</w:t>
      </w:r>
      <w:proofErr w:type="spellEnd"/>
      <w:r w:rsidRPr="0062079B">
        <w:rPr>
          <w:lang w:val="en-US"/>
        </w:rPr>
        <w:t xml:space="preserve"> = </w:t>
      </w:r>
      <w:proofErr w:type="spellStart"/>
      <w:r w:rsidRPr="0062079B">
        <w:rPr>
          <w:lang w:val="en-US"/>
        </w:rPr>
        <w:t>strtok</w:t>
      </w:r>
      <w:proofErr w:type="spellEnd"/>
      <w:r w:rsidRPr="0062079B">
        <w:rPr>
          <w:lang w:val="en-US"/>
        </w:rPr>
        <w:t>(</w:t>
      </w:r>
      <w:proofErr w:type="spellStart"/>
      <w:r w:rsidRPr="0062079B">
        <w:rPr>
          <w:lang w:val="en-US"/>
        </w:rPr>
        <w:t>nullptr</w:t>
      </w:r>
      <w:proofErr w:type="spellEnd"/>
      <w:r w:rsidRPr="0062079B">
        <w:rPr>
          <w:lang w:val="en-US"/>
        </w:rPr>
        <w:t>, ",");</w:t>
      </w:r>
    </w:p>
    <w:p w14:paraId="0386762C" w14:textId="757244D5" w:rsidR="0062079B" w:rsidRDefault="0062079B" w:rsidP="0062079B">
      <w:pPr>
        <w:pStyle w:val="MAINTEXT"/>
        <w:ind w:left="1440" w:firstLine="0"/>
        <w:jc w:val="left"/>
        <w:rPr>
          <w:lang w:val="en-US"/>
        </w:rPr>
      </w:pPr>
      <w:r w:rsidRPr="0062079B">
        <w:rPr>
          <w:lang w:val="en-US"/>
        </w:rPr>
        <w:t xml:space="preserve">int y = </w:t>
      </w:r>
      <w:proofErr w:type="spellStart"/>
      <w:r w:rsidRPr="0062079B">
        <w:rPr>
          <w:lang w:val="en-US"/>
        </w:rPr>
        <w:t>strtol</w:t>
      </w:r>
      <w:proofErr w:type="spellEnd"/>
      <w:r w:rsidRPr="0062079B">
        <w:rPr>
          <w:lang w:val="en-US"/>
        </w:rPr>
        <w:t>(</w:t>
      </w:r>
      <w:proofErr w:type="spellStart"/>
      <w:r w:rsidRPr="0062079B">
        <w:rPr>
          <w:lang w:val="en-US"/>
        </w:rPr>
        <w:t>ptr</w:t>
      </w:r>
      <w:proofErr w:type="spellEnd"/>
      <w:r w:rsidRPr="0062079B">
        <w:rPr>
          <w:lang w:val="en-US"/>
        </w:rPr>
        <w:t xml:space="preserve">, </w:t>
      </w:r>
      <w:proofErr w:type="spellStart"/>
      <w:r w:rsidRPr="0062079B">
        <w:rPr>
          <w:lang w:val="en-US"/>
        </w:rPr>
        <w:t>nullptr</w:t>
      </w:r>
      <w:proofErr w:type="spellEnd"/>
      <w:r w:rsidRPr="0062079B">
        <w:rPr>
          <w:lang w:val="en-US"/>
        </w:rPr>
        <w:t>, 10);</w:t>
      </w:r>
    </w:p>
    <w:p w14:paraId="3BC7970A" w14:textId="14334013" w:rsidR="00B858F0" w:rsidRPr="00357DE4" w:rsidRDefault="00B858F0" w:rsidP="0062079B">
      <w:pPr>
        <w:pStyle w:val="MAINTEXT"/>
        <w:ind w:left="1440" w:firstLine="0"/>
        <w:jc w:val="left"/>
      </w:pPr>
      <w:proofErr w:type="spellStart"/>
      <w:r>
        <w:rPr>
          <w:lang w:val="en-US"/>
        </w:rPr>
        <w:t>strtol</w:t>
      </w:r>
      <w:proofErr w:type="spellEnd"/>
      <w:r w:rsidRPr="00B858F0">
        <w:t xml:space="preserve"> </w:t>
      </w:r>
      <w:r>
        <w:t>возвращает и</w:t>
      </w:r>
      <w:r w:rsidRPr="00B858F0">
        <w:t>нтерпретир</w:t>
      </w:r>
      <w:r>
        <w:t>ованное</w:t>
      </w:r>
      <w:r w:rsidRPr="00B858F0">
        <w:t xml:space="preserve"> целочисленное значение</w:t>
      </w:r>
      <w:r w:rsidR="00357DE4">
        <w:t xml:space="preserve"> </w:t>
      </w:r>
      <w:r w:rsidR="00357DE4">
        <w:rPr>
          <w:lang w:val="en-US"/>
        </w:rPr>
        <w:t>x</w:t>
      </w:r>
      <w:r w:rsidRPr="00B858F0">
        <w:t xml:space="preserve"> в строке байтов, на которую указывает </w:t>
      </w:r>
      <w:proofErr w:type="spellStart"/>
      <w:r w:rsidR="001D0A34" w:rsidRPr="0062079B">
        <w:rPr>
          <w:lang w:val="en-US"/>
        </w:rPr>
        <w:t>ptr</w:t>
      </w:r>
      <w:proofErr w:type="spellEnd"/>
      <w:r w:rsidR="00357DE4">
        <w:t xml:space="preserve">; после повторного </w:t>
      </w:r>
      <w:r w:rsidR="001229A4">
        <w:t xml:space="preserve">присвоения </w:t>
      </w:r>
      <w:proofErr w:type="spellStart"/>
      <w:r w:rsidR="001229A4">
        <w:rPr>
          <w:lang w:val="en-US"/>
        </w:rPr>
        <w:t>ptr</w:t>
      </w:r>
      <w:proofErr w:type="spellEnd"/>
      <w:r w:rsidR="001229A4" w:rsidRPr="001229A4">
        <w:t xml:space="preserve"> </w:t>
      </w:r>
      <w:r w:rsidR="001229A4">
        <w:t xml:space="preserve">и </w:t>
      </w:r>
      <w:r w:rsidR="00357DE4">
        <w:t xml:space="preserve">обращения к </w:t>
      </w:r>
      <w:proofErr w:type="spellStart"/>
      <w:r w:rsidR="00357DE4">
        <w:rPr>
          <w:lang w:val="en-US"/>
        </w:rPr>
        <w:t>strtok</w:t>
      </w:r>
      <w:proofErr w:type="spellEnd"/>
      <w:r w:rsidR="00357DE4" w:rsidRPr="00357DE4">
        <w:t xml:space="preserve"> </w:t>
      </w:r>
      <w:r w:rsidR="00357DE4">
        <w:t xml:space="preserve">с указанием пустого указателя, </w:t>
      </w:r>
      <w:proofErr w:type="spellStart"/>
      <w:r w:rsidR="00357DE4">
        <w:rPr>
          <w:lang w:val="en-US"/>
        </w:rPr>
        <w:t>strtol</w:t>
      </w:r>
      <w:proofErr w:type="spellEnd"/>
      <w:r w:rsidR="00357DE4" w:rsidRPr="00357DE4">
        <w:t xml:space="preserve"> </w:t>
      </w:r>
      <w:r w:rsidR="00357DE4">
        <w:t xml:space="preserve">аналогично возвращает значение </w:t>
      </w:r>
      <w:r w:rsidR="00357DE4">
        <w:rPr>
          <w:lang w:val="en-US"/>
        </w:rPr>
        <w:t>y</w:t>
      </w:r>
      <w:r w:rsidR="00E6482E">
        <w:t xml:space="preserve"> (т.е. </w:t>
      </w:r>
      <w:proofErr w:type="spellStart"/>
      <w:r w:rsidR="00E6482E">
        <w:rPr>
          <w:lang w:val="en-US"/>
        </w:rPr>
        <w:t>strtok</w:t>
      </w:r>
      <w:proofErr w:type="spellEnd"/>
      <w:r w:rsidR="00E6482E">
        <w:t xml:space="preserve"> продолжает обрабатывать оригинальную строку, если передать </w:t>
      </w:r>
      <w:proofErr w:type="spellStart"/>
      <w:r w:rsidR="00E6482E">
        <w:rPr>
          <w:lang w:val="en-US"/>
        </w:rPr>
        <w:t>nullptr</w:t>
      </w:r>
      <w:proofErr w:type="spellEnd"/>
      <w:r w:rsidR="00E6482E">
        <w:t>)</w:t>
      </w:r>
      <w:r w:rsidR="00357DE4" w:rsidRPr="00357DE4">
        <w:t>.</w:t>
      </w:r>
    </w:p>
    <w:p w14:paraId="754A0371" w14:textId="3372F71E" w:rsidR="00F31548" w:rsidRPr="00B858F0" w:rsidRDefault="00F31548">
      <w:pPr>
        <w:spacing w:after="200" w:line="276" w:lineRule="auto"/>
        <w:rPr>
          <w:sz w:val="28"/>
          <w:szCs w:val="28"/>
        </w:rPr>
      </w:pPr>
      <w:r w:rsidRPr="00B858F0">
        <w:br w:type="page"/>
      </w:r>
    </w:p>
    <w:p w14:paraId="11A39123" w14:textId="4F686CAA" w:rsidR="00A01546" w:rsidRDefault="00A01546" w:rsidP="00A01546">
      <w:pPr>
        <w:pStyle w:val="DIV1"/>
      </w:pPr>
      <w:bookmarkStart w:id="4" w:name="_Toc160063883"/>
      <w:r>
        <w:lastRenderedPageBreak/>
        <w:t>Л</w:t>
      </w:r>
      <w:r w:rsidRPr="00A01546">
        <w:t>истинг программы</w:t>
      </w:r>
      <w:bookmarkEnd w:id="4"/>
    </w:p>
    <w:p w14:paraId="426CA8DE" w14:textId="7EC7A27F" w:rsidR="00DC5C37" w:rsidRDefault="00DC5C37" w:rsidP="00DC5C37">
      <w:pPr>
        <w:pStyle w:val="af0"/>
        <w:rPr>
          <w:lang w:val="en-US"/>
        </w:rPr>
      </w:pPr>
      <w:r w:rsidRPr="00DC5C37">
        <w:rPr>
          <w:lang w:val="en-US"/>
        </w:rPr>
        <w:t xml:space="preserve">Листинг </w:t>
      </w:r>
      <w:r w:rsidR="00BB10F6" w:rsidRPr="00BB10F6">
        <w:rPr>
          <w:lang w:val="en-US"/>
        </w:rPr>
        <w:t>1</w:t>
      </w:r>
    </w:p>
    <w:p w14:paraId="33004D4E" w14:textId="41F6D666" w:rsidR="008577D5" w:rsidRDefault="00BA572B" w:rsidP="008577D5">
      <w:pPr>
        <w:shd w:val="clear" w:color="auto" w:fill="2B2B2B"/>
        <w:rPr>
          <w:rFonts w:ascii="Cascadia Code" w:hAnsi="Cascadia Code" w:cs="Cascadia Code"/>
          <w:color w:val="A9B7C6"/>
          <w:sz w:val="22"/>
          <w:szCs w:val="22"/>
          <w:lang w:val="en-US"/>
        </w:rPr>
      </w:pPr>
      <w:r w:rsidRPr="00BA572B">
        <w:rPr>
          <w:rFonts w:ascii="Cascadia Code" w:hAnsi="Cascadia Code" w:cs="Cascadia Code"/>
          <w:color w:val="BBB529"/>
          <w:sz w:val="22"/>
          <w:szCs w:val="22"/>
          <w:lang w:val="en-US"/>
        </w:rPr>
        <w:t xml:space="preserve">#include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&lt;iostream&gt;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BBB529"/>
          <w:sz w:val="22"/>
          <w:szCs w:val="22"/>
          <w:lang w:val="en-US"/>
        </w:rPr>
        <w:t xml:space="preserve">#include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&lt;</w:t>
      </w:r>
      <w:proofErr w:type="spellStart"/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cmath</w:t>
      </w:r>
      <w:proofErr w:type="spellEnd"/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&gt;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BBB529"/>
          <w:sz w:val="22"/>
          <w:szCs w:val="22"/>
          <w:lang w:val="en-US"/>
        </w:rPr>
        <w:t xml:space="preserve">#include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&lt;</w:t>
      </w:r>
      <w:proofErr w:type="spellStart"/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windows.h</w:t>
      </w:r>
      <w:proofErr w:type="spellEnd"/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&gt;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BBB529"/>
          <w:sz w:val="22"/>
          <w:szCs w:val="22"/>
          <w:lang w:val="en-US"/>
        </w:rPr>
        <w:t xml:space="preserve">#include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&lt;</w:t>
      </w:r>
      <w:proofErr w:type="spellStart"/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cstring</w:t>
      </w:r>
      <w:proofErr w:type="spellEnd"/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&gt;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struct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 xml:space="preserve">Point2D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int </w:t>
      </w:r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>x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int </w:t>
      </w:r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>y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}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int </w:t>
      </w:r>
      <w:proofErr w:type="spellStart"/>
      <w:r w:rsidRPr="00BA572B">
        <w:rPr>
          <w:rFonts w:ascii="Cascadia Code" w:hAnsi="Cascadia Code" w:cs="Cascadia Code"/>
          <w:color w:val="FFC66D"/>
          <w:sz w:val="22"/>
          <w:szCs w:val="22"/>
          <w:lang w:val="en-US"/>
        </w:rPr>
        <w:t>func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 xml:space="preserve">Point2D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short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a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short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b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unsigned short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R)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int </w:t>
      </w:r>
      <w:proofErr w:type="spellStart"/>
      <w:r w:rsidRPr="00BA572B">
        <w:rPr>
          <w:rFonts w:ascii="Cascadia Code" w:hAnsi="Cascadia Code" w:cs="Cascadia Code"/>
          <w:color w:val="FFC66D"/>
          <w:sz w:val="22"/>
          <w:szCs w:val="22"/>
          <w:lang w:val="en-US"/>
        </w:rPr>
        <w:t>invalid_input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int </w:t>
      </w:r>
      <w:r w:rsidRPr="00BA572B">
        <w:rPr>
          <w:rFonts w:ascii="Cascadia Code" w:hAnsi="Cascadia Code" w:cs="Cascadia Code"/>
          <w:color w:val="FFC66D"/>
          <w:sz w:val="22"/>
          <w:szCs w:val="22"/>
          <w:lang w:val="en-US"/>
        </w:rPr>
        <w:t>main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SetConsoleOutputCP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r w:rsidRPr="00BA572B">
        <w:rPr>
          <w:rFonts w:ascii="Cascadia Code" w:hAnsi="Cascadia Code" w:cs="Cascadia Code"/>
          <w:color w:val="908B25"/>
          <w:sz w:val="22"/>
          <w:szCs w:val="22"/>
          <w:lang w:val="en-US"/>
        </w:rPr>
        <w:t>CP_UTF8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char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point_str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[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32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]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short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a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b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unsigned short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R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cout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"</w:t>
      </w:r>
      <w:proofErr w:type="spellStart"/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x,y</w:t>
      </w:r>
      <w:proofErr w:type="spellEnd"/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: "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cin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&gt;&gt;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point_str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char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*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ptr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=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strtok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point_str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","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int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x =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strtol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ptr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proofErr w:type="spellStart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nullptr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10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ptr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=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strtok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proofErr w:type="spellStart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nullptr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","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int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y =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strtol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ptr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proofErr w:type="spellStart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nullptr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10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cout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"a: "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cin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&gt;&gt;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a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if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cin.fail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())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invalid_input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}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cout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"b: "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cin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&gt;&gt;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b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if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cin.fail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())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invalid_input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}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if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(a &lt;</w:t>
      </w:r>
      <w:r w:rsidR="00DC7931">
        <w:rPr>
          <w:rFonts w:ascii="Cascadia Code" w:hAnsi="Cascadia Code" w:cs="Cascadia Code"/>
          <w:color w:val="A9B7C6"/>
          <w:sz w:val="22"/>
          <w:szCs w:val="22"/>
          <w:lang w:val="en-US"/>
        </w:rPr>
        <w:t>=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b)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cerr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"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Должно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выполнятся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условие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: a &gt; b"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endl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    return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1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}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cout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"R: "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cin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&gt;&gt;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R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if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cin.fail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())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   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invalid_input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}</w:t>
      </w:r>
    </w:p>
    <w:p w14:paraId="3CABA7A5" w14:textId="49112D36" w:rsidR="00BA572B" w:rsidRDefault="00BA572B" w:rsidP="008577D5">
      <w:pPr>
        <w:shd w:val="clear" w:color="auto" w:fill="2B2B2B"/>
        <w:rPr>
          <w:rFonts w:ascii="Cascadia Code" w:hAnsi="Cascadia Code" w:cs="Cascadia Code"/>
          <w:color w:val="A9B7C6"/>
          <w:sz w:val="22"/>
          <w:szCs w:val="22"/>
          <w:lang w:val="en-US"/>
        </w:rPr>
      </w:pPr>
      <w:r>
        <w:rPr>
          <w:rFonts w:ascii="Cascadia Code" w:hAnsi="Cascadia Code" w:cs="Cascadia Code"/>
          <w:color w:val="A9B7C6"/>
          <w:sz w:val="22"/>
          <w:szCs w:val="22"/>
          <w:lang w:val="en-US"/>
        </w:rPr>
        <w:br w:type="page"/>
      </w:r>
    </w:p>
    <w:p w14:paraId="711E5BFC" w14:textId="77777777" w:rsidR="00BA572B" w:rsidRPr="00BB10F6" w:rsidRDefault="00BA572B" w:rsidP="00BA572B">
      <w:pPr>
        <w:pStyle w:val="af0"/>
        <w:contextualSpacing/>
        <w:rPr>
          <w:lang w:val="en-US"/>
        </w:rPr>
      </w:pPr>
      <w:r>
        <w:lastRenderedPageBreak/>
        <w:t>Продолжение</w:t>
      </w:r>
      <w:r w:rsidRPr="005E1DDB">
        <w:rPr>
          <w:lang w:val="en-US"/>
        </w:rPr>
        <w:t xml:space="preserve"> </w:t>
      </w:r>
      <w:r>
        <w:t>л</w:t>
      </w:r>
      <w:proofErr w:type="spellStart"/>
      <w:r w:rsidRPr="00DC5C37">
        <w:rPr>
          <w:lang w:val="en-US"/>
        </w:rPr>
        <w:t>истинг</w:t>
      </w:r>
      <w:proofErr w:type="spellEnd"/>
      <w:r>
        <w:t>а</w:t>
      </w:r>
      <w:r w:rsidRPr="00DC5C37">
        <w:rPr>
          <w:lang w:val="en-US"/>
        </w:rPr>
        <w:t xml:space="preserve"> </w:t>
      </w:r>
      <w:r w:rsidRPr="00BB10F6">
        <w:rPr>
          <w:lang w:val="en-US"/>
        </w:rPr>
        <w:t>1</w:t>
      </w:r>
    </w:p>
    <w:p w14:paraId="320E9419" w14:textId="5B596924" w:rsidR="00BA572B" w:rsidRPr="00BA572B" w:rsidRDefault="00BA572B" w:rsidP="00BA572B">
      <w:pPr>
        <w:shd w:val="clear" w:color="auto" w:fill="2B2B2B"/>
        <w:rPr>
          <w:rFonts w:ascii="Cascadia Code" w:hAnsi="Cascadia Code" w:cs="Cascadia Code"/>
          <w:color w:val="A9B7C6"/>
          <w:sz w:val="22"/>
          <w:szCs w:val="22"/>
          <w:lang w:val="en-US"/>
        </w:rPr>
      </w:pP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  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int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result =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func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({x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y}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a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b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R)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cout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"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Область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: "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result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endl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return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0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}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int </w:t>
      </w:r>
      <w:proofErr w:type="spellStart"/>
      <w:r w:rsidRPr="00BA572B">
        <w:rPr>
          <w:rFonts w:ascii="Cascadia Code" w:hAnsi="Cascadia Code" w:cs="Cascadia Code"/>
          <w:color w:val="FFC66D"/>
          <w:sz w:val="22"/>
          <w:szCs w:val="22"/>
          <w:lang w:val="en-US"/>
        </w:rPr>
        <w:t>func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 xml:space="preserve">Point2D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short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a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short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b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unsigned short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R)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if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(pow(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point.</w:t>
      </w:r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>x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2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 + pow(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point.</w:t>
      </w:r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>y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2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 &gt; pow(R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2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   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return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0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}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else if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(pow(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point.</w:t>
      </w:r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>x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2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 + pow(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point.</w:t>
      </w:r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>y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2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 &lt; pow(R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,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2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   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if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point.</w:t>
      </w:r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>y</w:t>
      </w:r>
      <w:proofErr w:type="spellEnd"/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&gt; a)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       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return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1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   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}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   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if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point.</w:t>
      </w:r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>y</w:t>
      </w:r>
      <w:proofErr w:type="spellEnd"/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&lt; a &amp;&amp; 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point.</w:t>
      </w:r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>y</w:t>
      </w:r>
      <w:proofErr w:type="spellEnd"/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&gt; b)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       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return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2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   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}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   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if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point.</w:t>
      </w:r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>y</w:t>
      </w:r>
      <w:proofErr w:type="spellEnd"/>
      <w:r w:rsidRPr="00BA572B">
        <w:rPr>
          <w:rFonts w:ascii="Cascadia Code" w:hAnsi="Cascadia Code" w:cs="Cascadia Code"/>
          <w:color w:val="9373A5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&lt; b)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        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return 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3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   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}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}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cout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"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Точка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находится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на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одной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из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линий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"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endl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exit(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0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}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 xml:space="preserve">int </w:t>
      </w:r>
      <w:proofErr w:type="spellStart"/>
      <w:r w:rsidRPr="00BA572B">
        <w:rPr>
          <w:rFonts w:ascii="Cascadia Code" w:hAnsi="Cascadia Code" w:cs="Cascadia Code"/>
          <w:color w:val="FFC66D"/>
          <w:sz w:val="22"/>
          <w:szCs w:val="22"/>
          <w:lang w:val="en-US"/>
        </w:rPr>
        <w:t>invalid_input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() {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cerr</w:t>
      </w:r>
      <w:proofErr w:type="spellEnd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>"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Введите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целое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 </w:t>
      </w:r>
      <w:r w:rsidRPr="00BA572B">
        <w:rPr>
          <w:rFonts w:ascii="Cascadia Code" w:hAnsi="Cascadia Code" w:cs="Cascadia Code"/>
          <w:color w:val="6A8759"/>
          <w:sz w:val="22"/>
          <w:szCs w:val="22"/>
        </w:rPr>
        <w:t>число</w:t>
      </w:r>
      <w:r w:rsidRPr="00BA572B">
        <w:rPr>
          <w:rFonts w:ascii="Cascadia Code" w:hAnsi="Cascadia Code" w:cs="Cascadia Code"/>
          <w:color w:val="6A8759"/>
          <w:sz w:val="22"/>
          <w:szCs w:val="22"/>
          <w:lang w:val="en-US"/>
        </w:rPr>
        <w:t xml:space="preserve">" </w:t>
      </w:r>
      <w:r w:rsidRPr="00BA572B">
        <w:rPr>
          <w:rFonts w:ascii="Cascadia Code" w:hAnsi="Cascadia Code" w:cs="Cascadia Code"/>
          <w:color w:val="5F8C8A"/>
          <w:sz w:val="22"/>
          <w:szCs w:val="22"/>
          <w:lang w:val="en-US"/>
        </w:rPr>
        <w:t xml:space="preserve">&lt;&lt; </w:t>
      </w:r>
      <w:r w:rsidRPr="00BA572B">
        <w:rPr>
          <w:rFonts w:ascii="Cascadia Code" w:hAnsi="Cascadia Code" w:cs="Cascadia Code"/>
          <w:color w:val="B5B6E3"/>
          <w:sz w:val="22"/>
          <w:szCs w:val="22"/>
          <w:lang w:val="en-US"/>
        </w:rPr>
        <w:t>std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::</w:t>
      </w:r>
      <w:proofErr w:type="spellStart"/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endl</w:t>
      </w:r>
      <w:proofErr w:type="spellEnd"/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  <w:t xml:space="preserve">    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exit(</w:t>
      </w:r>
      <w:r w:rsidRPr="00BA572B">
        <w:rPr>
          <w:rFonts w:ascii="Cascadia Code" w:hAnsi="Cascadia Code" w:cs="Cascadia Code"/>
          <w:color w:val="6897BB"/>
          <w:sz w:val="22"/>
          <w:szCs w:val="22"/>
          <w:lang w:val="en-US"/>
        </w:rPr>
        <w:t>1</w:t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)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t>;</w:t>
      </w:r>
      <w:r w:rsidRPr="00BA572B">
        <w:rPr>
          <w:rFonts w:ascii="Cascadia Code" w:hAnsi="Cascadia Code" w:cs="Cascadia Code"/>
          <w:color w:val="CC7832"/>
          <w:sz w:val="22"/>
          <w:szCs w:val="22"/>
          <w:lang w:val="en-US"/>
        </w:rPr>
        <w:br/>
      </w:r>
      <w:r w:rsidRPr="00BA572B">
        <w:rPr>
          <w:rFonts w:ascii="Cascadia Code" w:hAnsi="Cascadia Code" w:cs="Cascadia Code"/>
          <w:color w:val="A9B7C6"/>
          <w:sz w:val="22"/>
          <w:szCs w:val="22"/>
          <w:lang w:val="en-US"/>
        </w:rPr>
        <w:t>}</w:t>
      </w:r>
    </w:p>
    <w:p w14:paraId="68F37589" w14:textId="5AF44327" w:rsidR="00A01546" w:rsidRPr="00CA1852" w:rsidRDefault="00A01546" w:rsidP="00AF5AC8">
      <w:pPr>
        <w:pStyle w:val="DIV1"/>
        <w:spacing w:before="240"/>
        <w:contextualSpacing w:val="0"/>
      </w:pPr>
      <w:bookmarkStart w:id="5" w:name="_Toc160063884"/>
      <w:r>
        <w:t>Н</w:t>
      </w:r>
      <w:r w:rsidRPr="00A01546">
        <w:t>есколько тестов работы программы</w:t>
      </w:r>
      <w:bookmarkEnd w:id="5"/>
    </w:p>
    <w:p w14:paraId="3521DC8D" w14:textId="77777777" w:rsidR="000214A2" w:rsidRDefault="000214A2" w:rsidP="001D7ED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57ECF59" wp14:editId="1B743C42">
            <wp:extent cx="2628900" cy="1254153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44479" cy="126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6D680" w14:textId="410BD8DA" w:rsidR="000214A2" w:rsidRDefault="000214A2" w:rsidP="001D7ED5">
      <w:pPr>
        <w:pStyle w:val="af0"/>
        <w:jc w:val="center"/>
        <w:rPr>
          <w:noProof/>
        </w:rPr>
      </w:pPr>
      <w:r>
        <w:t xml:space="preserve">Рисунок </w:t>
      </w:r>
      <w:fldSimple w:instr=" SEQ Рисунок \* ARABIC ">
        <w:r w:rsidR="006D2744">
          <w:rPr>
            <w:noProof/>
          </w:rPr>
          <w:t>2</w:t>
        </w:r>
      </w:fldSimple>
    </w:p>
    <w:p w14:paraId="5FCF535A" w14:textId="77777777" w:rsidR="00E43CF5" w:rsidRDefault="00E43CF5" w:rsidP="00E43CF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451D943" wp14:editId="6EB9800C">
            <wp:extent cx="2644479" cy="1247395"/>
            <wp:effectExtent l="0" t="0" r="0" b="0"/>
            <wp:docPr id="6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phic 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4479" cy="12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D82DB" w14:textId="645C251B" w:rsidR="00E43CF5" w:rsidRDefault="00E43CF5" w:rsidP="00E43CF5">
      <w:pPr>
        <w:pStyle w:val="af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2744">
        <w:rPr>
          <w:noProof/>
        </w:rPr>
        <w:t>3</w:t>
      </w:r>
      <w:r>
        <w:rPr>
          <w:noProof/>
        </w:rPr>
        <w:fldChar w:fldCharType="end"/>
      </w:r>
    </w:p>
    <w:p w14:paraId="7B2962BC" w14:textId="77777777" w:rsidR="005C2505" w:rsidRPr="005C2505" w:rsidRDefault="005C2505" w:rsidP="005C2505"/>
    <w:p w14:paraId="3373575E" w14:textId="77777777" w:rsidR="00E43CF5" w:rsidRDefault="00E43CF5" w:rsidP="00E43CF5">
      <w:pPr>
        <w:pStyle w:val="MAINTEXT"/>
        <w:ind w:firstLine="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693CFDB6" wp14:editId="00FC2F96">
            <wp:extent cx="2644479" cy="1181751"/>
            <wp:effectExtent l="0" t="0" r="0" b="0"/>
            <wp:docPr id="7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phic 1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4479" cy="1181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8AE9" w14:textId="5D11E5CD" w:rsidR="00E43CF5" w:rsidRPr="00E43CF5" w:rsidRDefault="00E43CF5" w:rsidP="00E43CF5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2744">
        <w:rPr>
          <w:noProof/>
        </w:rPr>
        <w:t>4</w:t>
      </w:r>
      <w:r>
        <w:rPr>
          <w:noProof/>
        </w:rPr>
        <w:fldChar w:fldCharType="end"/>
      </w:r>
    </w:p>
    <w:p w14:paraId="0F9753F1" w14:textId="77777777" w:rsidR="00E43CF5" w:rsidRDefault="00E43CF5" w:rsidP="00E43CF5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1EBBACA6" wp14:editId="48D4D551">
            <wp:extent cx="2644479" cy="1049261"/>
            <wp:effectExtent l="0" t="0" r="0" b="0"/>
            <wp:docPr id="8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phic 1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4479" cy="104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4C967" w14:textId="26BAF57E" w:rsidR="00E43CF5" w:rsidRDefault="00E43CF5" w:rsidP="00B07629">
      <w:pPr>
        <w:pStyle w:val="af0"/>
        <w:jc w:val="center"/>
        <w:rPr>
          <w:noProof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2744">
        <w:rPr>
          <w:noProof/>
        </w:rPr>
        <w:t>5</w:t>
      </w:r>
      <w:r>
        <w:rPr>
          <w:noProof/>
        </w:rPr>
        <w:fldChar w:fldCharType="end"/>
      </w:r>
    </w:p>
    <w:p w14:paraId="6F876CB5" w14:textId="77777777" w:rsidR="00B07629" w:rsidRDefault="00B07629" w:rsidP="00B07629">
      <w:pPr>
        <w:pStyle w:val="MAINTEXT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0E3D8E71" wp14:editId="11452AC9">
            <wp:extent cx="2600325" cy="1199505"/>
            <wp:effectExtent l="0" t="0" r="0" b="0"/>
            <wp:docPr id="10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phic 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14601" cy="12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2615A" w14:textId="40925594" w:rsidR="00B07629" w:rsidRPr="00E43CF5" w:rsidRDefault="00B07629" w:rsidP="00B07629">
      <w:pPr>
        <w:pStyle w:val="af0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6D2744">
        <w:rPr>
          <w:noProof/>
        </w:rPr>
        <w:t>6</w:t>
      </w:r>
      <w:r>
        <w:rPr>
          <w:noProof/>
        </w:rPr>
        <w:fldChar w:fldCharType="end"/>
      </w:r>
    </w:p>
    <w:sectPr w:rsidR="00B07629" w:rsidRPr="00E43CF5" w:rsidSect="00271C67">
      <w:type w:val="continuous"/>
      <w:pgSz w:w="11909" w:h="16834"/>
      <w:pgMar w:top="1134" w:right="851" w:bottom="1134" w:left="170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D2D46" w14:textId="77777777" w:rsidR="00EE6049" w:rsidRDefault="00EE6049" w:rsidP="0002180F">
      <w:r>
        <w:separator/>
      </w:r>
    </w:p>
  </w:endnote>
  <w:endnote w:type="continuationSeparator" w:id="0">
    <w:p w14:paraId="36B6139F" w14:textId="77777777" w:rsidR="00EE6049" w:rsidRDefault="00EE6049" w:rsidP="0002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19641891"/>
      <w:docPartObj>
        <w:docPartGallery w:val="Page Numbers (Bottom of Page)"/>
        <w:docPartUnique/>
      </w:docPartObj>
    </w:sdtPr>
    <w:sdtEndPr/>
    <w:sdtContent>
      <w:p w14:paraId="7961CE80" w14:textId="77777777" w:rsidR="0002180F" w:rsidRDefault="0002180F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83C084D" w14:textId="77777777" w:rsidR="0002180F" w:rsidRDefault="0002180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72BFD" w14:textId="77777777" w:rsidR="00EE6049" w:rsidRDefault="00EE6049" w:rsidP="0002180F">
      <w:r>
        <w:separator/>
      </w:r>
    </w:p>
  </w:footnote>
  <w:footnote w:type="continuationSeparator" w:id="0">
    <w:p w14:paraId="3050165B" w14:textId="77777777" w:rsidR="00EE6049" w:rsidRDefault="00EE6049" w:rsidP="000218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BE678F"/>
    <w:multiLevelType w:val="hybridMultilevel"/>
    <w:tmpl w:val="6B3EC3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DCD7FF8"/>
    <w:multiLevelType w:val="multilevel"/>
    <w:tmpl w:val="1FD6A5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280480D"/>
    <w:multiLevelType w:val="hybridMultilevel"/>
    <w:tmpl w:val="E3A6EEAA"/>
    <w:lvl w:ilvl="0" w:tplc="77928AB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31D533E"/>
    <w:multiLevelType w:val="hybridMultilevel"/>
    <w:tmpl w:val="53323CE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7052BB6"/>
    <w:multiLevelType w:val="multilevel"/>
    <w:tmpl w:val="9732F2CA"/>
    <w:lvl w:ilvl="0">
      <w:start w:val="1"/>
      <w:numFmt w:val="decimal"/>
      <w:pStyle w:val="DIV1"/>
      <w:lvlText w:val="%1"/>
      <w:lvlJc w:val="left"/>
      <w:pPr>
        <w:ind w:left="476" w:hanging="476"/>
      </w:pPr>
      <w:rPr>
        <w:rFonts w:hint="default"/>
      </w:rPr>
    </w:lvl>
    <w:lvl w:ilvl="1">
      <w:start w:val="1"/>
      <w:numFmt w:val="decimal"/>
      <w:pStyle w:val="DIV2"/>
      <w:lvlText w:val="%1.%2"/>
      <w:lvlJc w:val="left"/>
      <w:pPr>
        <w:ind w:left="714" w:hanging="4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52" w:hanging="4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90" w:hanging="4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28" w:hanging="476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66" w:hanging="476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04" w:hanging="4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42" w:hanging="47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80" w:hanging="476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461"/>
    <w:rsid w:val="000214A2"/>
    <w:rsid w:val="0002180F"/>
    <w:rsid w:val="000244B3"/>
    <w:rsid w:val="0004168B"/>
    <w:rsid w:val="000707C8"/>
    <w:rsid w:val="00091A05"/>
    <w:rsid w:val="000928CE"/>
    <w:rsid w:val="000A2CF1"/>
    <w:rsid w:val="000A67BE"/>
    <w:rsid w:val="000C031F"/>
    <w:rsid w:val="000E6212"/>
    <w:rsid w:val="00116F39"/>
    <w:rsid w:val="001229A4"/>
    <w:rsid w:val="00187D39"/>
    <w:rsid w:val="00193A38"/>
    <w:rsid w:val="001D0A34"/>
    <w:rsid w:val="001D7ED5"/>
    <w:rsid w:val="002108BC"/>
    <w:rsid w:val="00271C67"/>
    <w:rsid w:val="00284869"/>
    <w:rsid w:val="00300DD1"/>
    <w:rsid w:val="00326699"/>
    <w:rsid w:val="00350C21"/>
    <w:rsid w:val="00352422"/>
    <w:rsid w:val="00353F7B"/>
    <w:rsid w:val="00357DE4"/>
    <w:rsid w:val="00374808"/>
    <w:rsid w:val="00383330"/>
    <w:rsid w:val="003B3807"/>
    <w:rsid w:val="003C06AA"/>
    <w:rsid w:val="003F448A"/>
    <w:rsid w:val="00404D15"/>
    <w:rsid w:val="00405D24"/>
    <w:rsid w:val="00413AAB"/>
    <w:rsid w:val="004519AD"/>
    <w:rsid w:val="00474DAE"/>
    <w:rsid w:val="00490A54"/>
    <w:rsid w:val="00494EED"/>
    <w:rsid w:val="004A14FF"/>
    <w:rsid w:val="004C674A"/>
    <w:rsid w:val="004D3D70"/>
    <w:rsid w:val="004D5E14"/>
    <w:rsid w:val="004E7C23"/>
    <w:rsid w:val="005046C6"/>
    <w:rsid w:val="00524674"/>
    <w:rsid w:val="005364DC"/>
    <w:rsid w:val="00552C4F"/>
    <w:rsid w:val="005A1C87"/>
    <w:rsid w:val="005A2A15"/>
    <w:rsid w:val="005B566D"/>
    <w:rsid w:val="005C2505"/>
    <w:rsid w:val="005C6680"/>
    <w:rsid w:val="005E1DDB"/>
    <w:rsid w:val="005E3C66"/>
    <w:rsid w:val="005F3F1A"/>
    <w:rsid w:val="005F7137"/>
    <w:rsid w:val="0062079B"/>
    <w:rsid w:val="006226FE"/>
    <w:rsid w:val="00631D5C"/>
    <w:rsid w:val="006375AF"/>
    <w:rsid w:val="00651F7A"/>
    <w:rsid w:val="00657326"/>
    <w:rsid w:val="006854F9"/>
    <w:rsid w:val="006A42CB"/>
    <w:rsid w:val="006D2744"/>
    <w:rsid w:val="006F20BB"/>
    <w:rsid w:val="00707EE1"/>
    <w:rsid w:val="007151DF"/>
    <w:rsid w:val="00747212"/>
    <w:rsid w:val="007B2A9E"/>
    <w:rsid w:val="007B341F"/>
    <w:rsid w:val="007C55D8"/>
    <w:rsid w:val="00810104"/>
    <w:rsid w:val="008331DB"/>
    <w:rsid w:val="008577D5"/>
    <w:rsid w:val="008620BD"/>
    <w:rsid w:val="008A5FC3"/>
    <w:rsid w:val="008C7F36"/>
    <w:rsid w:val="008D1AAC"/>
    <w:rsid w:val="008E206C"/>
    <w:rsid w:val="008E31DC"/>
    <w:rsid w:val="008E6B14"/>
    <w:rsid w:val="009265C5"/>
    <w:rsid w:val="00926DFF"/>
    <w:rsid w:val="00934031"/>
    <w:rsid w:val="00950472"/>
    <w:rsid w:val="00951A99"/>
    <w:rsid w:val="00974A46"/>
    <w:rsid w:val="00986BC9"/>
    <w:rsid w:val="00992C96"/>
    <w:rsid w:val="009B751E"/>
    <w:rsid w:val="009C14CB"/>
    <w:rsid w:val="009D152C"/>
    <w:rsid w:val="009D55AD"/>
    <w:rsid w:val="009E13DE"/>
    <w:rsid w:val="00A01546"/>
    <w:rsid w:val="00A24F35"/>
    <w:rsid w:val="00A31723"/>
    <w:rsid w:val="00A37C30"/>
    <w:rsid w:val="00A73C84"/>
    <w:rsid w:val="00A74901"/>
    <w:rsid w:val="00AC70A8"/>
    <w:rsid w:val="00AD3198"/>
    <w:rsid w:val="00AF5AC8"/>
    <w:rsid w:val="00AF6555"/>
    <w:rsid w:val="00B01E51"/>
    <w:rsid w:val="00B07629"/>
    <w:rsid w:val="00B20256"/>
    <w:rsid w:val="00B2042C"/>
    <w:rsid w:val="00B277B3"/>
    <w:rsid w:val="00B6265F"/>
    <w:rsid w:val="00B632F0"/>
    <w:rsid w:val="00B71FEE"/>
    <w:rsid w:val="00B727FC"/>
    <w:rsid w:val="00B858F0"/>
    <w:rsid w:val="00B923A5"/>
    <w:rsid w:val="00BA50FA"/>
    <w:rsid w:val="00BA572B"/>
    <w:rsid w:val="00BB10F6"/>
    <w:rsid w:val="00BE4363"/>
    <w:rsid w:val="00BF7993"/>
    <w:rsid w:val="00C03BE7"/>
    <w:rsid w:val="00C27775"/>
    <w:rsid w:val="00C45266"/>
    <w:rsid w:val="00C51E65"/>
    <w:rsid w:val="00C60A88"/>
    <w:rsid w:val="00C6314C"/>
    <w:rsid w:val="00C7552A"/>
    <w:rsid w:val="00C83AD1"/>
    <w:rsid w:val="00C969C1"/>
    <w:rsid w:val="00CA1852"/>
    <w:rsid w:val="00D347D3"/>
    <w:rsid w:val="00D45F03"/>
    <w:rsid w:val="00D94FB9"/>
    <w:rsid w:val="00DA746B"/>
    <w:rsid w:val="00DA7C82"/>
    <w:rsid w:val="00DC1B09"/>
    <w:rsid w:val="00DC5C37"/>
    <w:rsid w:val="00DC7931"/>
    <w:rsid w:val="00DF362A"/>
    <w:rsid w:val="00DF7735"/>
    <w:rsid w:val="00E14232"/>
    <w:rsid w:val="00E22832"/>
    <w:rsid w:val="00E30E86"/>
    <w:rsid w:val="00E43CF5"/>
    <w:rsid w:val="00E47101"/>
    <w:rsid w:val="00E51362"/>
    <w:rsid w:val="00E6482E"/>
    <w:rsid w:val="00E8220D"/>
    <w:rsid w:val="00EA3B1D"/>
    <w:rsid w:val="00EB56AD"/>
    <w:rsid w:val="00EC2586"/>
    <w:rsid w:val="00ED438A"/>
    <w:rsid w:val="00EE1F7E"/>
    <w:rsid w:val="00EE3F95"/>
    <w:rsid w:val="00EE6049"/>
    <w:rsid w:val="00EF07F5"/>
    <w:rsid w:val="00EF67B9"/>
    <w:rsid w:val="00F04F95"/>
    <w:rsid w:val="00F31548"/>
    <w:rsid w:val="00F4267A"/>
    <w:rsid w:val="00F44B1A"/>
    <w:rsid w:val="00F50713"/>
    <w:rsid w:val="00F57E13"/>
    <w:rsid w:val="00F65A25"/>
    <w:rsid w:val="00F87EBD"/>
    <w:rsid w:val="00FA1CB4"/>
    <w:rsid w:val="00FA3569"/>
    <w:rsid w:val="00FC1461"/>
    <w:rsid w:val="00FD1BD7"/>
    <w:rsid w:val="00FF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330362"/>
  <w15:docId w15:val="{A8006937-898A-46AF-AFF7-5BC2C7E4B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101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1"/>
    </w:pPr>
    <w:rPr>
      <w:b/>
      <w:bCs/>
      <w:sz w:val="20"/>
      <w:szCs w:val="20"/>
    </w:rPr>
  </w:style>
  <w:style w:type="paragraph" w:styleId="3">
    <w:name w:val="heading 3"/>
    <w:basedOn w:val="a"/>
    <w:next w:val="a"/>
    <w:link w:val="30"/>
    <w:uiPriority w:val="99"/>
    <w:qFormat/>
    <w:rsid w:val="005A2A15"/>
    <w:pPr>
      <w:keepNext/>
      <w:widowControl w:val="0"/>
      <w:autoSpaceDE w:val="0"/>
      <w:autoSpaceDN w:val="0"/>
      <w:adjustRightInd w:val="0"/>
      <w:spacing w:before="360"/>
      <w:jc w:val="center"/>
      <w:outlineLvl w:val="2"/>
    </w:pPr>
    <w:rPr>
      <w:sz w:val="32"/>
      <w:szCs w:val="32"/>
      <w:lang w:val="en-US"/>
    </w:rPr>
  </w:style>
  <w:style w:type="paragraph" w:styleId="4">
    <w:name w:val="heading 4"/>
    <w:basedOn w:val="a"/>
    <w:next w:val="a"/>
    <w:link w:val="40"/>
    <w:uiPriority w:val="99"/>
    <w:qFormat/>
    <w:rsid w:val="005A2A15"/>
    <w:pPr>
      <w:keepNext/>
      <w:widowControl w:val="0"/>
      <w:autoSpaceDE w:val="0"/>
      <w:autoSpaceDN w:val="0"/>
      <w:adjustRightInd w:val="0"/>
      <w:jc w:val="center"/>
      <w:outlineLvl w:val="3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0"/>
    <w:semiHidden/>
    <w:unhideWhenUsed/>
    <w:qFormat/>
    <w:locked/>
    <w:rsid w:val="00FC1461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5A2A15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9"/>
    <w:semiHidden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9"/>
    <w:semiHidden/>
    <w:locked/>
    <w:rsid w:val="005A2A15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9"/>
    <w:semiHidden/>
    <w:locked/>
    <w:rsid w:val="005A2A15"/>
    <w:rPr>
      <w:rFonts w:ascii="Calibri" w:hAnsi="Calibri" w:cs="Times New Roman"/>
      <w:b/>
      <w:bCs/>
      <w:sz w:val="28"/>
      <w:szCs w:val="28"/>
    </w:rPr>
  </w:style>
  <w:style w:type="paragraph" w:styleId="a3">
    <w:name w:val="Title"/>
    <w:basedOn w:val="a"/>
    <w:link w:val="a4"/>
    <w:uiPriority w:val="99"/>
    <w:qFormat/>
    <w:rsid w:val="005A2A15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basedOn w:val="a0"/>
    <w:link w:val="a3"/>
    <w:uiPriority w:val="99"/>
    <w:locked/>
    <w:rsid w:val="005A2A15"/>
    <w:rPr>
      <w:rFonts w:ascii="Cambria" w:hAnsi="Cambria" w:cs="Times New Roman"/>
      <w:b/>
      <w:bCs/>
      <w:kern w:val="28"/>
      <w:sz w:val="32"/>
      <w:szCs w:val="32"/>
    </w:rPr>
  </w:style>
  <w:style w:type="paragraph" w:styleId="a5">
    <w:name w:val="Body Text"/>
    <w:basedOn w:val="a"/>
    <w:link w:val="a6"/>
    <w:uiPriority w:val="99"/>
    <w:rsid w:val="005A2A15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basedOn w:val="a0"/>
    <w:link w:val="a5"/>
    <w:uiPriority w:val="99"/>
    <w:semiHidden/>
    <w:locked/>
    <w:rsid w:val="005A2A15"/>
    <w:rPr>
      <w:rFonts w:cs="Times New Roman"/>
      <w:sz w:val="24"/>
      <w:szCs w:val="24"/>
    </w:rPr>
  </w:style>
  <w:style w:type="paragraph" w:customStyle="1" w:styleId="H1">
    <w:name w:val="H1"/>
    <w:basedOn w:val="a"/>
    <w:link w:val="H10"/>
    <w:qFormat/>
    <w:rsid w:val="003B3807"/>
    <w:pPr>
      <w:keepNext/>
      <w:widowControl w:val="0"/>
      <w:autoSpaceDE w:val="0"/>
      <w:autoSpaceDN w:val="0"/>
      <w:adjustRightInd w:val="0"/>
      <w:spacing w:line="360" w:lineRule="auto"/>
      <w:jc w:val="center"/>
      <w:outlineLvl w:val="0"/>
    </w:pPr>
    <w:rPr>
      <w:b/>
      <w:bCs/>
      <w:sz w:val="28"/>
      <w:szCs w:val="28"/>
    </w:rPr>
  </w:style>
  <w:style w:type="paragraph" w:customStyle="1" w:styleId="MAINTEXT">
    <w:name w:val="MAIN TEXT"/>
    <w:basedOn w:val="H1"/>
    <w:link w:val="MAINTEXT0"/>
    <w:qFormat/>
    <w:rsid w:val="003B3807"/>
    <w:pPr>
      <w:ind w:firstLine="709"/>
      <w:jc w:val="both"/>
      <w:outlineLvl w:val="9"/>
    </w:pPr>
    <w:rPr>
      <w:b w:val="0"/>
      <w:bCs w:val="0"/>
    </w:rPr>
  </w:style>
  <w:style w:type="character" w:customStyle="1" w:styleId="H10">
    <w:name w:val="H1 Знак"/>
    <w:basedOn w:val="a0"/>
    <w:link w:val="H1"/>
    <w:rsid w:val="003B3807"/>
    <w:rPr>
      <w:b/>
      <w:bCs/>
      <w:sz w:val="28"/>
      <w:szCs w:val="28"/>
    </w:rPr>
  </w:style>
  <w:style w:type="character" w:customStyle="1" w:styleId="MAINTEXT0">
    <w:name w:val="MAIN TEXT Знак"/>
    <w:basedOn w:val="H10"/>
    <w:link w:val="MAINTEXT"/>
    <w:rsid w:val="003B3807"/>
    <w:rPr>
      <w:b w:val="0"/>
      <w:bCs w:val="0"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2180F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02180F"/>
    <w:pPr>
      <w:tabs>
        <w:tab w:val="center" w:pos="4513"/>
        <w:tab w:val="right" w:pos="9026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2180F"/>
    <w:rPr>
      <w:sz w:val="24"/>
      <w:szCs w:val="24"/>
    </w:rPr>
  </w:style>
  <w:style w:type="paragraph" w:customStyle="1" w:styleId="DIV1">
    <w:name w:val="DIV1"/>
    <w:basedOn w:val="ab"/>
    <w:qFormat/>
    <w:rsid w:val="00CA1852"/>
    <w:pPr>
      <w:numPr>
        <w:numId w:val="1"/>
      </w:numPr>
      <w:adjustRightInd w:val="0"/>
      <w:spacing w:line="360" w:lineRule="auto"/>
      <w:outlineLvl w:val="0"/>
    </w:pPr>
    <w:rPr>
      <w:b/>
      <w:sz w:val="28"/>
    </w:rPr>
  </w:style>
  <w:style w:type="paragraph" w:styleId="ab">
    <w:name w:val="List Paragraph"/>
    <w:basedOn w:val="a"/>
    <w:uiPriority w:val="34"/>
    <w:qFormat/>
    <w:rsid w:val="008331DB"/>
    <w:pPr>
      <w:ind w:left="720"/>
      <w:contextualSpacing/>
    </w:pPr>
  </w:style>
  <w:style w:type="paragraph" w:styleId="ac">
    <w:name w:val="Bibliography"/>
    <w:basedOn w:val="a"/>
    <w:next w:val="a"/>
    <w:uiPriority w:val="37"/>
    <w:unhideWhenUsed/>
    <w:rsid w:val="00EE1F7E"/>
  </w:style>
  <w:style w:type="paragraph" w:customStyle="1" w:styleId="DIV2">
    <w:name w:val="DIV2"/>
    <w:basedOn w:val="ab"/>
    <w:qFormat/>
    <w:rsid w:val="00CA1852"/>
    <w:pPr>
      <w:numPr>
        <w:ilvl w:val="1"/>
        <w:numId w:val="1"/>
      </w:numPr>
      <w:adjustRightInd w:val="0"/>
      <w:spacing w:line="360" w:lineRule="auto"/>
      <w:outlineLvl w:val="1"/>
    </w:pPr>
    <w:rPr>
      <w:b/>
      <w:sz w:val="28"/>
    </w:rPr>
  </w:style>
  <w:style w:type="paragraph" w:styleId="31">
    <w:name w:val="toc 3"/>
    <w:basedOn w:val="a"/>
    <w:next w:val="a"/>
    <w:autoRedefine/>
    <w:uiPriority w:val="39"/>
    <w:locked/>
    <w:rsid w:val="00CA1852"/>
    <w:pPr>
      <w:spacing w:after="100"/>
      <w:ind w:left="480"/>
    </w:pPr>
    <w:rPr>
      <w:sz w:val="28"/>
    </w:rPr>
  </w:style>
  <w:style w:type="paragraph" w:styleId="11">
    <w:name w:val="toc 1"/>
    <w:basedOn w:val="a"/>
    <w:next w:val="a"/>
    <w:autoRedefine/>
    <w:uiPriority w:val="39"/>
    <w:locked/>
    <w:rsid w:val="00374808"/>
    <w:pPr>
      <w:tabs>
        <w:tab w:val="right" w:leader="dot" w:pos="9347"/>
      </w:tabs>
      <w:spacing w:after="100"/>
    </w:pPr>
    <w:rPr>
      <w:noProof/>
      <w:sz w:val="28"/>
    </w:rPr>
  </w:style>
  <w:style w:type="paragraph" w:styleId="21">
    <w:name w:val="toc 2"/>
    <w:basedOn w:val="a"/>
    <w:next w:val="a"/>
    <w:autoRedefine/>
    <w:uiPriority w:val="39"/>
    <w:locked/>
    <w:rsid w:val="00747212"/>
    <w:pPr>
      <w:tabs>
        <w:tab w:val="left" w:pos="720"/>
        <w:tab w:val="right" w:leader="dot" w:pos="9347"/>
      </w:tabs>
      <w:spacing w:after="100"/>
      <w:ind w:left="240"/>
    </w:pPr>
    <w:rPr>
      <w:noProof/>
      <w:sz w:val="28"/>
      <w:szCs w:val="28"/>
    </w:rPr>
  </w:style>
  <w:style w:type="character" w:styleId="ad">
    <w:name w:val="Hyperlink"/>
    <w:basedOn w:val="a0"/>
    <w:uiPriority w:val="99"/>
    <w:unhideWhenUsed/>
    <w:rsid w:val="00C03BE7"/>
    <w:rPr>
      <w:color w:val="0000FF" w:themeColor="hyperlink"/>
      <w:u w:val="single"/>
    </w:rPr>
  </w:style>
  <w:style w:type="paragraph" w:customStyle="1" w:styleId="H1excluded">
    <w:name w:val="H1 (excluded)"/>
    <w:basedOn w:val="H1"/>
    <w:qFormat/>
    <w:rsid w:val="00707EE1"/>
    <w:pPr>
      <w:outlineLvl w:val="9"/>
    </w:pPr>
  </w:style>
  <w:style w:type="character" w:styleId="ae">
    <w:name w:val="Placeholder Text"/>
    <w:basedOn w:val="a0"/>
    <w:uiPriority w:val="99"/>
    <w:semiHidden/>
    <w:rsid w:val="00ED438A"/>
    <w:rPr>
      <w:color w:val="808080"/>
    </w:rPr>
  </w:style>
  <w:style w:type="table" w:styleId="af">
    <w:name w:val="Table Grid"/>
    <w:basedOn w:val="a1"/>
    <w:locked/>
    <w:rsid w:val="007151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caption"/>
    <w:basedOn w:val="a"/>
    <w:next w:val="a"/>
    <w:unhideWhenUsed/>
    <w:qFormat/>
    <w:locked/>
    <w:rsid w:val="000214A2"/>
    <w:pPr>
      <w:keepNext/>
      <w:spacing w:after="200"/>
      <w:jc w:val="right"/>
    </w:pPr>
    <w:rPr>
      <w:iCs/>
      <w:color w:val="000000" w:themeColor="text1"/>
      <w:sz w:val="28"/>
      <w:szCs w:val="28"/>
    </w:rPr>
  </w:style>
  <w:style w:type="paragraph" w:styleId="41">
    <w:name w:val="toc 4"/>
    <w:basedOn w:val="a"/>
    <w:next w:val="a"/>
    <w:autoRedefine/>
    <w:locked/>
    <w:rsid w:val="00CA1852"/>
    <w:pPr>
      <w:spacing w:after="100"/>
      <w:ind w:left="720"/>
    </w:pPr>
    <w:rPr>
      <w:sz w:val="28"/>
    </w:rPr>
  </w:style>
  <w:style w:type="character" w:customStyle="1" w:styleId="50">
    <w:name w:val="Заголовок 5 Знак"/>
    <w:basedOn w:val="a0"/>
    <w:link w:val="5"/>
    <w:semiHidden/>
    <w:rsid w:val="00FC1461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09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22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95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8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88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0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8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75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2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5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8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2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9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9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9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7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2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8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9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7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3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8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9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9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3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9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7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1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6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9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jp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rigorijtomczuk\Desktop\University\lab-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173</TotalTime>
  <Pages>8</Pages>
  <Words>715</Words>
  <Characters>4076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4782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Grigory Tomchuk</dc:creator>
  <cp:keywords/>
  <dc:description/>
  <cp:lastModifiedBy>Grigory Tomchuk</cp:lastModifiedBy>
  <cp:revision>66</cp:revision>
  <cp:lastPrinted>2024-02-28T22:52:00Z</cp:lastPrinted>
  <dcterms:created xsi:type="dcterms:W3CDTF">2024-02-28T19:49:00Z</dcterms:created>
  <dcterms:modified xsi:type="dcterms:W3CDTF">2024-02-28T22:52:00Z</dcterms:modified>
  <cp:category/>
</cp:coreProperties>
</file>