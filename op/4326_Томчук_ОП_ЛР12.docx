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7691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084099" w14:textId="49957EF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904878">
        <w:t>42</w:t>
      </w:r>
    </w:p>
    <w:p w14:paraId="32A2F6D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0E5487D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 w14:paraId="0611D543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1AB2D5" w14:textId="2295D113" w:rsidR="00413AAB" w:rsidRPr="00AD3198" w:rsidRDefault="0011129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111294">
              <w:rPr>
                <w:lang w:val="en-US"/>
              </w:rPr>
              <w:t>канд</w:t>
            </w:r>
            <w:proofErr w:type="spellEnd"/>
            <w:r w:rsidRPr="00111294">
              <w:rPr>
                <w:lang w:val="en-US"/>
              </w:rPr>
              <w:t xml:space="preserve">. </w:t>
            </w:r>
            <w:proofErr w:type="spellStart"/>
            <w:r w:rsidRPr="00111294">
              <w:rPr>
                <w:lang w:val="en-US"/>
              </w:rPr>
              <w:t>техн</w:t>
            </w:r>
            <w:proofErr w:type="spellEnd"/>
            <w:r w:rsidRPr="00111294">
              <w:rPr>
                <w:lang w:val="en-US"/>
              </w:rPr>
              <w:t xml:space="preserve">. </w:t>
            </w:r>
            <w:proofErr w:type="spellStart"/>
            <w:r w:rsidRPr="00111294">
              <w:rPr>
                <w:lang w:val="en-US"/>
              </w:rPr>
              <w:t>наук</w:t>
            </w:r>
            <w:proofErr w:type="spellEnd"/>
            <w:r w:rsidRPr="00111294">
              <w:rPr>
                <w:lang w:val="en-US"/>
              </w:rPr>
              <w:t xml:space="preserve">, </w:t>
            </w:r>
            <w:proofErr w:type="spellStart"/>
            <w:r w:rsidRPr="00111294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B83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0FE5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61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F89FA8" w14:textId="6FB869F0" w:rsidR="00413AAB" w:rsidRPr="00AD3198" w:rsidRDefault="001112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111294">
              <w:t>Н. В. Богословская</w:t>
            </w:r>
            <w:r w:rsidR="00AD3198">
              <w:t xml:space="preserve"> </w:t>
            </w:r>
          </w:p>
        </w:tc>
      </w:tr>
      <w:tr w:rsidR="00413AAB" w14:paraId="640E56B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E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8F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03D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596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C0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211162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51576F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A495D9" w14:textId="2BE14415" w:rsidR="00413AAB" w:rsidRPr="00086D79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F21C5C">
              <w:t xml:space="preserve"> № </w:t>
            </w:r>
            <w:r w:rsidR="00CF7AE9">
              <w:t>12</w:t>
            </w:r>
          </w:p>
        </w:tc>
      </w:tr>
      <w:tr w:rsidR="00413AAB" w14:paraId="0863CB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824A29" w14:textId="788BF7F8" w:rsidR="00413AAB" w:rsidRPr="00240C3E" w:rsidRDefault="00CF7AE9" w:rsidP="00CF7AE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CF7AE9">
              <w:rPr>
                <w:b w:val="0"/>
                <w:szCs w:val="32"/>
              </w:rPr>
              <w:t>ОТНОШЕНИЯ МЕЖДУ КЛАССАМИ И ОБЪЕКТАМИ</w:t>
            </w:r>
          </w:p>
        </w:tc>
      </w:tr>
      <w:tr w:rsidR="00413AAB" w14:paraId="07DE275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86C26F" w14:textId="77777777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71A00D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97262A" w14:textId="1720E78A" w:rsidR="00413AAB" w:rsidRDefault="00240C3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240C3E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244F1F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5C97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67AF8A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9ED0B0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5E4E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A3181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EA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F181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B1A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71713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70C762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88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4B8F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9A9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888F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372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B0A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41CAB1A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DCD97C" w14:textId="34406024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8618DD">
        <w:t>2024</w:t>
      </w:r>
      <w:r w:rsidR="008618D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05907079" w14:textId="77777777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5D1833E6" w14:textId="5FD9282B" w:rsidR="00B6349C" w:rsidRDefault="00CF5A0A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r>
        <w:fldChar w:fldCharType="begin"/>
      </w:r>
      <w:r>
        <w:instrText xml:space="preserve"> TOC \h \z \t "H1;1;DIV1;1;DIV2;2" </w:instrText>
      </w:r>
      <w:r>
        <w:fldChar w:fldCharType="separate"/>
      </w:r>
      <w:hyperlink w:anchor="_Toc190261120" w:history="1">
        <w:r w:rsidR="00B6349C" w:rsidRPr="002044BE">
          <w:rPr>
            <w:rStyle w:val="ad"/>
          </w:rPr>
          <w:t>1</w:t>
        </w:r>
        <w:r w:rsidR="00B6349C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B6349C" w:rsidRPr="002044BE">
          <w:rPr>
            <w:rStyle w:val="ad"/>
          </w:rPr>
          <w:t>Цель работы</w:t>
        </w:r>
        <w:r w:rsidR="00B6349C">
          <w:rPr>
            <w:webHidden/>
          </w:rPr>
          <w:tab/>
        </w:r>
        <w:r w:rsidR="00B6349C">
          <w:rPr>
            <w:webHidden/>
          </w:rPr>
          <w:fldChar w:fldCharType="begin"/>
        </w:r>
        <w:r w:rsidR="00B6349C">
          <w:rPr>
            <w:webHidden/>
          </w:rPr>
          <w:instrText xml:space="preserve"> PAGEREF _Toc190261120 \h </w:instrText>
        </w:r>
        <w:r w:rsidR="00B6349C">
          <w:rPr>
            <w:webHidden/>
          </w:rPr>
        </w:r>
        <w:r w:rsidR="00B6349C">
          <w:rPr>
            <w:webHidden/>
          </w:rPr>
          <w:fldChar w:fldCharType="separate"/>
        </w:r>
        <w:r w:rsidR="00B6349C">
          <w:rPr>
            <w:webHidden/>
          </w:rPr>
          <w:t>3</w:t>
        </w:r>
        <w:r w:rsidR="00B6349C">
          <w:rPr>
            <w:webHidden/>
          </w:rPr>
          <w:fldChar w:fldCharType="end"/>
        </w:r>
      </w:hyperlink>
    </w:p>
    <w:p w14:paraId="048BDA0C" w14:textId="7D78F439" w:rsidR="00B6349C" w:rsidRDefault="00B6349C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61121" w:history="1">
        <w:r w:rsidRPr="002044BE">
          <w:rPr>
            <w:rStyle w:val="ad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044BE">
          <w:rPr>
            <w:rStyle w:val="ad"/>
          </w:rPr>
          <w:t>Задача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_Toc190261121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438A986" w14:textId="18FE8F94" w:rsidR="00B6349C" w:rsidRDefault="00B6349C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61122" w:history="1">
        <w:r w:rsidRPr="002044BE">
          <w:rPr>
            <w:rStyle w:val="ad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044BE">
          <w:rPr>
            <w:rStyle w:val="ad"/>
          </w:rPr>
          <w:t>Ключевые позиции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_Toc190261122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CCC1EC6" w14:textId="4F5E0A46" w:rsidR="00B6349C" w:rsidRDefault="00B6349C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61123" w:history="1">
        <w:r w:rsidRPr="002044BE">
          <w:rPr>
            <w:rStyle w:val="ad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044BE">
          <w:rPr>
            <w:rStyle w:val="ad"/>
          </w:rPr>
          <w:t>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_Toc190261123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DC54209" w14:textId="7523D478" w:rsidR="00B6349C" w:rsidRDefault="00B6349C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61124" w:history="1">
        <w:r w:rsidRPr="002044BE">
          <w:rPr>
            <w:rStyle w:val="ad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_Toc190261124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9589DE4" w14:textId="63831E45" w:rsidR="00EA3B1D" w:rsidRDefault="00CF5A0A" w:rsidP="00D165FC">
      <w:pPr>
        <w:pStyle w:val="MAINTEXT"/>
        <w:ind w:firstLine="0"/>
      </w:pPr>
      <w:r>
        <w:fldChar w:fldCharType="end"/>
      </w:r>
      <w:r w:rsidR="00EA3B1D" w:rsidRPr="00C6314C">
        <w:br w:type="page"/>
      </w:r>
    </w:p>
    <w:p w14:paraId="67AE1994" w14:textId="4F906032" w:rsidR="008331DB" w:rsidRPr="00CA1852" w:rsidRDefault="0008123E" w:rsidP="0085302F">
      <w:pPr>
        <w:pStyle w:val="DIV1"/>
        <w:widowControl w:val="0"/>
      </w:pPr>
      <w:bookmarkStart w:id="0" w:name="_Toc190261120"/>
      <w:r w:rsidRPr="0008123E">
        <w:lastRenderedPageBreak/>
        <w:t>Цель работы</w:t>
      </w:r>
      <w:bookmarkEnd w:id="0"/>
    </w:p>
    <w:p w14:paraId="2BA11945" w14:textId="652D8474" w:rsidR="00E14232" w:rsidRPr="0008520C" w:rsidRDefault="00426D1E" w:rsidP="00CF5A0A">
      <w:pPr>
        <w:pStyle w:val="MAINTEXT"/>
      </w:pPr>
      <w:r>
        <w:t>Выполнение работы</w:t>
      </w:r>
      <w:r w:rsidR="004464DA">
        <w:t xml:space="preserve"> име</w:t>
      </w:r>
      <w:r>
        <w:t>ло</w:t>
      </w:r>
      <w:r w:rsidR="004464DA">
        <w:t xml:space="preserve"> следующие цели:</w:t>
      </w:r>
      <w:r w:rsidR="00662FDA">
        <w:t xml:space="preserve"> н</w:t>
      </w:r>
      <w:r w:rsidR="00662FDA" w:rsidRPr="00662FDA">
        <w:t xml:space="preserve">аучиться проектировать </w:t>
      </w:r>
      <w:r w:rsidR="00662FDA" w:rsidRPr="00CF5A0A">
        <w:t>взаимодействие</w:t>
      </w:r>
      <w:r w:rsidR="00662FDA" w:rsidRPr="00662FDA">
        <w:t xml:space="preserve"> между классами в объектно-ориентированном программировании с использованием интерфейсов, ассоциации, агрегации и композиции, а также реализовать эти механизмы в библиотеке классов для решения конкретных задач.</w:t>
      </w:r>
    </w:p>
    <w:p w14:paraId="34B59F00" w14:textId="7CDBAB90" w:rsidR="0008123E" w:rsidRPr="00CA1852" w:rsidRDefault="0008123E" w:rsidP="0085302F">
      <w:pPr>
        <w:pStyle w:val="DIV1"/>
        <w:widowControl w:val="0"/>
      </w:pPr>
      <w:bookmarkStart w:id="1" w:name="_Toc190261121"/>
      <w:r>
        <w:t>Задача</w:t>
      </w:r>
      <w:bookmarkEnd w:id="1"/>
    </w:p>
    <w:p w14:paraId="36A18204" w14:textId="34F4A95D" w:rsidR="0008123E" w:rsidRDefault="008A367E" w:rsidP="0085302F">
      <w:pPr>
        <w:pStyle w:val="MAINTEXT"/>
        <w:keepNext w:val="0"/>
      </w:pPr>
      <w:r>
        <w:t>11. В приложении пользователь может создать объект класса Текстовый файл, используя классы Файл, Директория. Методы для работы с файлами должны полностью обеспечить пользователя возможностями создания, удаления, изменения, переименования файлов.</w:t>
      </w:r>
      <w:r w:rsidR="00A84FA7">
        <w:t xml:space="preserve"> Подзадачи лабораторной работы № </w:t>
      </w:r>
      <w:r w:rsidR="00F32D2C">
        <w:t>12</w:t>
      </w:r>
      <w:r w:rsidR="00A84FA7">
        <w:t xml:space="preserve"> включают в себя:</w:t>
      </w:r>
    </w:p>
    <w:p w14:paraId="6C442A72" w14:textId="77777777" w:rsidR="00F74969" w:rsidRDefault="00F74969" w:rsidP="00F74969">
      <w:pPr>
        <w:pStyle w:val="MAINTEXT"/>
        <w:numPr>
          <w:ilvl w:val="0"/>
          <w:numId w:val="9"/>
        </w:numPr>
      </w:pPr>
      <w:r>
        <w:t>Разработать интерфейс, обеспечивающий взаимодействие между объектами различных классов.</w:t>
      </w:r>
    </w:p>
    <w:p w14:paraId="0E1D3873" w14:textId="77777777" w:rsidR="00F74969" w:rsidRDefault="00F74969" w:rsidP="00F74969">
      <w:pPr>
        <w:pStyle w:val="MAINTEXT"/>
        <w:numPr>
          <w:ilvl w:val="0"/>
          <w:numId w:val="9"/>
        </w:numPr>
      </w:pPr>
      <w:r>
        <w:t>Реализовать ассоциацию между классами, описав конкретный сценарий взаимодействия объектов.</w:t>
      </w:r>
    </w:p>
    <w:p w14:paraId="120B4FF3" w14:textId="77777777" w:rsidR="00F74969" w:rsidRDefault="00F74969" w:rsidP="00F74969">
      <w:pPr>
        <w:pStyle w:val="MAINTEXT"/>
        <w:numPr>
          <w:ilvl w:val="0"/>
          <w:numId w:val="9"/>
        </w:numPr>
      </w:pPr>
      <w:r>
        <w:t>Выполнить агрегацию классов, продемонстрировав, как один класс использует другой в качестве независимого компонента.</w:t>
      </w:r>
    </w:p>
    <w:p w14:paraId="5706CB48" w14:textId="77777777" w:rsidR="00F74969" w:rsidRDefault="00F74969" w:rsidP="00F74969">
      <w:pPr>
        <w:pStyle w:val="MAINTEXT"/>
        <w:numPr>
          <w:ilvl w:val="0"/>
          <w:numId w:val="9"/>
        </w:numPr>
      </w:pPr>
      <w:r>
        <w:t>Реализовать композицию, где один класс управляет жизненным циклом другого, описав задачу взаимодействия в рамках этой связи.</w:t>
      </w:r>
    </w:p>
    <w:p w14:paraId="3CCFBEE3" w14:textId="4723D4B7" w:rsidR="00294AE3" w:rsidRDefault="00294AE3">
      <w:pPr>
        <w:spacing w:after="200" w:line="276" w:lineRule="auto"/>
        <w:rPr>
          <w:sz w:val="28"/>
          <w:szCs w:val="28"/>
        </w:rPr>
      </w:pPr>
      <w:r>
        <w:br w:type="page"/>
      </w:r>
    </w:p>
    <w:p w14:paraId="060B3CF8" w14:textId="171DCF06" w:rsidR="0008123E" w:rsidRPr="00CA1852" w:rsidRDefault="00CB23E2" w:rsidP="0085302F">
      <w:pPr>
        <w:pStyle w:val="DIV1"/>
        <w:widowControl w:val="0"/>
      </w:pPr>
      <w:bookmarkStart w:id="2" w:name="_Toc190261122"/>
      <w:r>
        <w:lastRenderedPageBreak/>
        <w:t>К</w:t>
      </w:r>
      <w:r w:rsidRPr="00CB23E2">
        <w:t>лючевые позиции</w:t>
      </w:r>
      <w:bookmarkEnd w:id="2"/>
    </w:p>
    <w:p w14:paraId="782EAB24" w14:textId="0EBE881C" w:rsidR="0008123E" w:rsidRPr="006F5350" w:rsidRDefault="00265591" w:rsidP="000B145F">
      <w:pPr>
        <w:pStyle w:val="MAINTEXT"/>
        <w:keepNext w:val="0"/>
      </w:pPr>
      <w:r>
        <w:t>На рис. 1</w:t>
      </w:r>
      <w:r w:rsidR="00114C22">
        <w:t xml:space="preserve"> </w:t>
      </w:r>
      <w:r>
        <w:t>показан</w:t>
      </w:r>
      <w:r w:rsidR="00114C22">
        <w:t xml:space="preserve"> реализованный интерфейс для взаимодействия узлов файловой системы</w:t>
      </w:r>
      <w:r w:rsidR="006F5350" w:rsidRPr="006F5350">
        <w:t>.</w:t>
      </w:r>
    </w:p>
    <w:p w14:paraId="0A6629BC" w14:textId="77777777" w:rsidR="00D14549" w:rsidRDefault="00D14549" w:rsidP="000B145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7DDAE80" wp14:editId="20FB5EBB">
            <wp:extent cx="3855364" cy="2077923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364" cy="207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55D" w14:textId="50E3F7BD" w:rsidR="00D14549" w:rsidRDefault="00D14549" w:rsidP="000B145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B6349C">
          <w:rPr>
            <w:noProof/>
          </w:rPr>
          <w:t>1</w:t>
        </w:r>
      </w:fldSimple>
    </w:p>
    <w:p w14:paraId="736ACF9C" w14:textId="25900D2F" w:rsidR="001E7D5D" w:rsidRPr="001E7D5D" w:rsidRDefault="001E7D5D" w:rsidP="001E7D5D">
      <w:pPr>
        <w:pStyle w:val="MAINTEXT"/>
      </w:pPr>
      <w:r>
        <w:t>На рис. 2 показана ассоциация между файлом и директорией, в которой он находится (каждый файл имеет родительскую директорию)</w:t>
      </w:r>
      <w:r w:rsidR="007A67EF">
        <w:t>.</w:t>
      </w:r>
    </w:p>
    <w:p w14:paraId="67D4E968" w14:textId="77777777" w:rsidR="00437FD8" w:rsidRDefault="00437FD8" w:rsidP="000B145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BB55754" wp14:editId="3A86FD4C">
            <wp:extent cx="6256431" cy="927100"/>
            <wp:effectExtent l="0" t="0" r="0" b="0"/>
            <wp:docPr id="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575" cy="9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FAD" w14:textId="1199851F" w:rsidR="00CF3702" w:rsidRDefault="00437FD8" w:rsidP="000B145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B6349C">
          <w:rPr>
            <w:noProof/>
          </w:rPr>
          <w:t>2</w:t>
        </w:r>
      </w:fldSimple>
    </w:p>
    <w:p w14:paraId="1537F0C9" w14:textId="60BECD38" w:rsidR="00861D10" w:rsidRPr="007516D4" w:rsidRDefault="00861D10" w:rsidP="000B145F">
      <w:pPr>
        <w:pStyle w:val="MAINTEXT"/>
        <w:keepNext w:val="0"/>
        <w:rPr>
          <w:noProof/>
        </w:rPr>
      </w:pPr>
      <w:r>
        <w:rPr>
          <w:noProof/>
        </w:rPr>
        <w:t>На рис. 3 изображен</w:t>
      </w:r>
      <w:r w:rsidR="007C2A38">
        <w:rPr>
          <w:noProof/>
        </w:rPr>
        <w:t>а агрегация между метафайлом и текстовым файлом</w:t>
      </w:r>
      <w:r w:rsidR="007516D4" w:rsidRPr="007516D4">
        <w:rPr>
          <w:noProof/>
        </w:rPr>
        <w:t>.</w:t>
      </w:r>
    </w:p>
    <w:p w14:paraId="4CFBB70D" w14:textId="77777777" w:rsidR="00ED3322" w:rsidRDefault="00ED3322" w:rsidP="000B145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3B043A9" wp14:editId="78F33044">
            <wp:extent cx="5909978" cy="1466850"/>
            <wp:effectExtent l="0" t="0" r="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139" cy="14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0B2" w14:textId="295F7385" w:rsidR="002E67A9" w:rsidRDefault="002E67A9" w:rsidP="000B145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B6349C">
          <w:rPr>
            <w:noProof/>
          </w:rPr>
          <w:t>3</w:t>
        </w:r>
      </w:fldSimple>
    </w:p>
    <w:p w14:paraId="6AC1ECEF" w14:textId="1AAA238D" w:rsidR="00B95FC8" w:rsidRPr="001F7B4E" w:rsidRDefault="00B95FC8" w:rsidP="000B145F">
      <w:pPr>
        <w:pStyle w:val="MAINTEXT"/>
        <w:keepNext w:val="0"/>
      </w:pPr>
      <w:r>
        <w:t>На рис.</w:t>
      </w:r>
      <w:r w:rsidR="00D71050" w:rsidRPr="00D71050">
        <w:t xml:space="preserve"> 4</w:t>
      </w:r>
      <w:r>
        <w:t xml:space="preserve"> показан</w:t>
      </w:r>
      <w:r w:rsidR="009C283C">
        <w:t>а композиция между текстовым файлом и его метафайлом</w:t>
      </w:r>
      <w:r w:rsidR="00FE1551">
        <w:t>.</w:t>
      </w:r>
    </w:p>
    <w:p w14:paraId="2CAB6C5C" w14:textId="77777777" w:rsidR="00B95FC8" w:rsidRDefault="00B95FC8" w:rsidP="000B145F">
      <w:pPr>
        <w:pStyle w:val="MAINTEXT"/>
        <w:keepNext w:val="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AF11A0B" wp14:editId="7DF6B420">
            <wp:extent cx="5835893" cy="1270000"/>
            <wp:effectExtent l="0" t="0" r="0" b="0"/>
            <wp:docPr id="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4629" cy="12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CFA8" w14:textId="0E717312" w:rsidR="00CF3702" w:rsidRPr="0085302F" w:rsidRDefault="002E67A9" w:rsidP="000B145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B6349C">
          <w:rPr>
            <w:noProof/>
          </w:rPr>
          <w:t>4</w:t>
        </w:r>
      </w:fldSimple>
    </w:p>
    <w:p w14:paraId="0796CA9F" w14:textId="2B560E94" w:rsidR="0008123E" w:rsidRDefault="00735B67" w:rsidP="0085302F">
      <w:pPr>
        <w:pStyle w:val="DIV1"/>
        <w:widowControl w:val="0"/>
      </w:pPr>
      <w:bookmarkStart w:id="3" w:name="_Toc190261123"/>
      <w:r>
        <w:t xml:space="preserve">Тестирование </w:t>
      </w:r>
      <w:r w:rsidR="006E0FFD" w:rsidRPr="006E0FFD">
        <w:t>программы</w:t>
      </w:r>
      <w:bookmarkEnd w:id="3"/>
    </w:p>
    <w:p w14:paraId="1F7A06D4" w14:textId="2188FA63" w:rsidR="00E356A1" w:rsidRPr="00E356A1" w:rsidRDefault="00E356A1" w:rsidP="0085302F">
      <w:pPr>
        <w:pStyle w:val="MAINTEXT"/>
        <w:keepNext w:val="0"/>
      </w:pPr>
      <w:r>
        <w:t xml:space="preserve">На рис. </w:t>
      </w:r>
      <w:r w:rsidR="0016296A" w:rsidRPr="0016296A">
        <w:t>5</w:t>
      </w:r>
      <w:r w:rsidR="0016296A" w:rsidRPr="007611E2">
        <w:t>, 6</w:t>
      </w:r>
      <w:r>
        <w:rPr>
          <w:noProof/>
        </w:rPr>
        <w:t xml:space="preserve"> представлены результаты тестирования программы.</w:t>
      </w:r>
      <w:r w:rsidR="00264710">
        <w:rPr>
          <w:noProof/>
        </w:rPr>
        <w:t xml:space="preserve"> </w:t>
      </w:r>
    </w:p>
    <w:p w14:paraId="3F9537FD" w14:textId="77777777" w:rsidR="000B75B4" w:rsidRDefault="000B75B4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B9F8A4" wp14:editId="4B4D9001">
            <wp:extent cx="3968750" cy="3031515"/>
            <wp:effectExtent l="0" t="0" r="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430" cy="303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185" w14:textId="17409DEF" w:rsidR="000B75B4" w:rsidRDefault="000B75B4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B6349C">
          <w:rPr>
            <w:noProof/>
          </w:rPr>
          <w:t>5</w:t>
        </w:r>
      </w:fldSimple>
    </w:p>
    <w:p w14:paraId="419FC5F5" w14:textId="77777777" w:rsidR="00C23B45" w:rsidRDefault="00C23B45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BC2008A" wp14:editId="0E64D754">
            <wp:extent cx="4438650" cy="1179351"/>
            <wp:effectExtent l="0" t="0" r="0" b="0"/>
            <wp:docPr id="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4414" cy="11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4C35" w14:textId="581AE21F" w:rsidR="00C23B45" w:rsidRDefault="00C23B45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B6349C">
          <w:rPr>
            <w:noProof/>
          </w:rPr>
          <w:t>6</w:t>
        </w:r>
      </w:fldSimple>
    </w:p>
    <w:p w14:paraId="35D76B79" w14:textId="2442C020" w:rsidR="00870718" w:rsidRDefault="00870718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5D0898A8" w14:textId="68CEF309" w:rsidR="00C45645" w:rsidRPr="00414DE7" w:rsidRDefault="00414DE7" w:rsidP="0085302F">
      <w:pPr>
        <w:pStyle w:val="H1"/>
        <w:keepNext w:val="0"/>
      </w:pPr>
      <w:bookmarkStart w:id="4" w:name="_Toc190261124"/>
      <w:r>
        <w:lastRenderedPageBreak/>
        <w:t>ВЫВОДЫ</w:t>
      </w:r>
      <w:bookmarkEnd w:id="4"/>
    </w:p>
    <w:p w14:paraId="4DF1F007" w14:textId="77777777" w:rsidR="00010694" w:rsidRDefault="00010694" w:rsidP="00010694">
      <w:pPr>
        <w:pStyle w:val="MAINTEXT"/>
        <w:numPr>
          <w:ilvl w:val="0"/>
          <w:numId w:val="10"/>
        </w:numPr>
      </w:pPr>
      <w:r>
        <w:t>Интерфейсы: Интерфейсы позволяют определять общие методы взаимодействия для различных классов, обеспечивая гибкость и совместимость при проектировании систем.</w:t>
      </w:r>
    </w:p>
    <w:p w14:paraId="55921123" w14:textId="77777777" w:rsidR="00010694" w:rsidRDefault="00010694" w:rsidP="00010694">
      <w:pPr>
        <w:pStyle w:val="MAINTEXT"/>
        <w:numPr>
          <w:ilvl w:val="0"/>
          <w:numId w:val="10"/>
        </w:numPr>
      </w:pPr>
      <w:r>
        <w:t>Ассоциация: Ассоциация описывает слабую связь между объектами, где они могут взаимодействовать, но не зависят друг от друга напрямую. Это полезно для задач, где объекты временно обмениваются данными или выполняют совместные действия.</w:t>
      </w:r>
    </w:p>
    <w:p w14:paraId="5FA84853" w14:textId="77777777" w:rsidR="00010694" w:rsidRDefault="00010694" w:rsidP="00010694">
      <w:pPr>
        <w:pStyle w:val="MAINTEXT"/>
        <w:numPr>
          <w:ilvl w:val="0"/>
          <w:numId w:val="10"/>
        </w:numPr>
      </w:pPr>
      <w:r>
        <w:t>Агрегация: Агрегация предполагает, что один объект содержит ссылки на другие объекты, которые могут существовать самостоятельно. Этот механизм удобен для случаев, когда компонент может быть использован в нескольких местах.</w:t>
      </w:r>
    </w:p>
    <w:p w14:paraId="55EB8579" w14:textId="77777777" w:rsidR="00010694" w:rsidRDefault="00010694" w:rsidP="00010694">
      <w:pPr>
        <w:pStyle w:val="MAINTEXT"/>
        <w:numPr>
          <w:ilvl w:val="0"/>
          <w:numId w:val="10"/>
        </w:numPr>
      </w:pPr>
      <w:r>
        <w:t>Композиция: Композиция обеспечивает сильную связь, при которой один объект управляет жизненным циклом другого. Это подходит для задач, где дочерние объекты не должны существовать без родительского.</w:t>
      </w:r>
    </w:p>
    <w:p w14:paraId="089DFCFA" w14:textId="476C4D52" w:rsidR="003C4630" w:rsidRPr="00414DE7" w:rsidRDefault="00010694" w:rsidP="00010694">
      <w:pPr>
        <w:pStyle w:val="MAINTEXT"/>
        <w:keepNext w:val="0"/>
        <w:numPr>
          <w:ilvl w:val="0"/>
          <w:numId w:val="10"/>
        </w:numPr>
      </w:pPr>
      <w:r>
        <w:t>Практическая значимость: Использование интерфейсов, ассоциации, агрегации и композиции позволяет проектировать гибкие, масштабируемые и устойчивые к изменениям системы. Эти механизмы облегчают разработку сложных программных решений, обеспечивая модульность и четкую структуру.</w:t>
      </w:r>
    </w:p>
    <w:sectPr w:rsidR="003C4630" w:rsidRPr="00414DE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44FA5" w14:textId="77777777" w:rsidR="00E44F73" w:rsidRDefault="00E44F73" w:rsidP="0002180F">
      <w:r>
        <w:separator/>
      </w:r>
    </w:p>
  </w:endnote>
  <w:endnote w:type="continuationSeparator" w:id="0">
    <w:p w14:paraId="02B4E23C" w14:textId="77777777" w:rsidR="00E44F73" w:rsidRDefault="00E44F73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9641891"/>
      <w:docPartObj>
        <w:docPartGallery w:val="Page Numbers (Bottom of Page)"/>
        <w:docPartUnique/>
      </w:docPartObj>
    </w:sdtPr>
    <w:sdtContent>
      <w:p w14:paraId="70C67DCC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4E5BC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C59C8" w14:textId="77777777" w:rsidR="00E44F73" w:rsidRDefault="00E44F73" w:rsidP="0002180F">
      <w:r>
        <w:separator/>
      </w:r>
    </w:p>
  </w:footnote>
  <w:footnote w:type="continuationSeparator" w:id="0">
    <w:p w14:paraId="216A480F" w14:textId="77777777" w:rsidR="00E44F73" w:rsidRDefault="00E44F73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168C"/>
    <w:multiLevelType w:val="hybridMultilevel"/>
    <w:tmpl w:val="9D123F84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C1A"/>
    <w:multiLevelType w:val="hybridMultilevel"/>
    <w:tmpl w:val="A07C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9D2B3C"/>
    <w:multiLevelType w:val="hybridMultilevel"/>
    <w:tmpl w:val="93D6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805"/>
    <w:multiLevelType w:val="hybridMultilevel"/>
    <w:tmpl w:val="EE2A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520E5"/>
    <w:multiLevelType w:val="hybridMultilevel"/>
    <w:tmpl w:val="474E0A56"/>
    <w:lvl w:ilvl="0" w:tplc="77928A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062896"/>
    <w:multiLevelType w:val="hybridMultilevel"/>
    <w:tmpl w:val="9A0C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AD973A0"/>
    <w:multiLevelType w:val="hybridMultilevel"/>
    <w:tmpl w:val="202A3E82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35376"/>
    <w:multiLevelType w:val="hybridMultilevel"/>
    <w:tmpl w:val="573C1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89841666">
    <w:abstractNumId w:val="7"/>
  </w:num>
  <w:num w:numId="2" w16cid:durableId="809790557">
    <w:abstractNumId w:val="2"/>
  </w:num>
  <w:num w:numId="3" w16cid:durableId="1390224788">
    <w:abstractNumId w:val="1"/>
  </w:num>
  <w:num w:numId="4" w16cid:durableId="1862233911">
    <w:abstractNumId w:val="6"/>
  </w:num>
  <w:num w:numId="5" w16cid:durableId="394552899">
    <w:abstractNumId w:val="9"/>
  </w:num>
  <w:num w:numId="6" w16cid:durableId="237599373">
    <w:abstractNumId w:val="4"/>
  </w:num>
  <w:num w:numId="7" w16cid:durableId="274020748">
    <w:abstractNumId w:val="3"/>
  </w:num>
  <w:num w:numId="8" w16cid:durableId="299923841">
    <w:abstractNumId w:val="0"/>
  </w:num>
  <w:num w:numId="9" w16cid:durableId="1082947155">
    <w:abstractNumId w:val="8"/>
  </w:num>
  <w:num w:numId="10" w16cid:durableId="2010060417">
    <w:abstractNumId w:val="5"/>
  </w:num>
  <w:num w:numId="11" w16cid:durableId="15851450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142"/>
    <w:rsid w:val="00001083"/>
    <w:rsid w:val="00010694"/>
    <w:rsid w:val="00010AF4"/>
    <w:rsid w:val="000158D8"/>
    <w:rsid w:val="000214A2"/>
    <w:rsid w:val="0002180F"/>
    <w:rsid w:val="000238F9"/>
    <w:rsid w:val="000244B3"/>
    <w:rsid w:val="00030413"/>
    <w:rsid w:val="00033C62"/>
    <w:rsid w:val="0004168B"/>
    <w:rsid w:val="0004466B"/>
    <w:rsid w:val="0005223A"/>
    <w:rsid w:val="000641C6"/>
    <w:rsid w:val="000707C8"/>
    <w:rsid w:val="0008123E"/>
    <w:rsid w:val="0008520C"/>
    <w:rsid w:val="00086D79"/>
    <w:rsid w:val="000927FC"/>
    <w:rsid w:val="000928CE"/>
    <w:rsid w:val="000A2CF1"/>
    <w:rsid w:val="000A4062"/>
    <w:rsid w:val="000A67BE"/>
    <w:rsid w:val="000B145F"/>
    <w:rsid w:val="000B75B4"/>
    <w:rsid w:val="000B7F29"/>
    <w:rsid w:val="000C004E"/>
    <w:rsid w:val="000C031F"/>
    <w:rsid w:val="000D3F4F"/>
    <w:rsid w:val="000F399E"/>
    <w:rsid w:val="000F409D"/>
    <w:rsid w:val="00111163"/>
    <w:rsid w:val="00111294"/>
    <w:rsid w:val="00112A1F"/>
    <w:rsid w:val="0011401C"/>
    <w:rsid w:val="00114C22"/>
    <w:rsid w:val="00116F39"/>
    <w:rsid w:val="001214CA"/>
    <w:rsid w:val="001345AC"/>
    <w:rsid w:val="00137C47"/>
    <w:rsid w:val="00141A7A"/>
    <w:rsid w:val="0014203A"/>
    <w:rsid w:val="00150206"/>
    <w:rsid w:val="0016296A"/>
    <w:rsid w:val="001830BE"/>
    <w:rsid w:val="00187D39"/>
    <w:rsid w:val="00193BE7"/>
    <w:rsid w:val="001941DE"/>
    <w:rsid w:val="001B2D05"/>
    <w:rsid w:val="001B5253"/>
    <w:rsid w:val="001C2F30"/>
    <w:rsid w:val="001D04DC"/>
    <w:rsid w:val="001D16E5"/>
    <w:rsid w:val="001D2B8A"/>
    <w:rsid w:val="001D7ED5"/>
    <w:rsid w:val="001E7D5D"/>
    <w:rsid w:val="001F7B4E"/>
    <w:rsid w:val="0020774B"/>
    <w:rsid w:val="00221D88"/>
    <w:rsid w:val="00240C3E"/>
    <w:rsid w:val="0024310A"/>
    <w:rsid w:val="00243610"/>
    <w:rsid w:val="00250EF1"/>
    <w:rsid w:val="00264710"/>
    <w:rsid w:val="00265591"/>
    <w:rsid w:val="00270F03"/>
    <w:rsid w:val="00271C67"/>
    <w:rsid w:val="00284869"/>
    <w:rsid w:val="00294AE3"/>
    <w:rsid w:val="002B090E"/>
    <w:rsid w:val="002C7A83"/>
    <w:rsid w:val="002D0E01"/>
    <w:rsid w:val="002D5D3D"/>
    <w:rsid w:val="002E67A9"/>
    <w:rsid w:val="002F40B8"/>
    <w:rsid w:val="002F4B64"/>
    <w:rsid w:val="00300DD1"/>
    <w:rsid w:val="00304707"/>
    <w:rsid w:val="00310B32"/>
    <w:rsid w:val="0032177E"/>
    <w:rsid w:val="00326699"/>
    <w:rsid w:val="00330229"/>
    <w:rsid w:val="00337C0C"/>
    <w:rsid w:val="00352422"/>
    <w:rsid w:val="00353AF7"/>
    <w:rsid w:val="00353F7B"/>
    <w:rsid w:val="00357D1E"/>
    <w:rsid w:val="00374808"/>
    <w:rsid w:val="003958F7"/>
    <w:rsid w:val="00397030"/>
    <w:rsid w:val="003B001D"/>
    <w:rsid w:val="003B2D5E"/>
    <w:rsid w:val="003B2FFF"/>
    <w:rsid w:val="003B3807"/>
    <w:rsid w:val="003C1361"/>
    <w:rsid w:val="003C4630"/>
    <w:rsid w:val="003C6D9A"/>
    <w:rsid w:val="003D262B"/>
    <w:rsid w:val="003E4656"/>
    <w:rsid w:val="003F448A"/>
    <w:rsid w:val="003F5D7C"/>
    <w:rsid w:val="00403502"/>
    <w:rsid w:val="00404D15"/>
    <w:rsid w:val="00405D24"/>
    <w:rsid w:val="00413AAB"/>
    <w:rsid w:val="00414DE7"/>
    <w:rsid w:val="00415ECB"/>
    <w:rsid w:val="00424C6C"/>
    <w:rsid w:val="00426D1E"/>
    <w:rsid w:val="004344FD"/>
    <w:rsid w:val="00437FD8"/>
    <w:rsid w:val="00444694"/>
    <w:rsid w:val="004464DA"/>
    <w:rsid w:val="00474DAE"/>
    <w:rsid w:val="004820AE"/>
    <w:rsid w:val="004873DD"/>
    <w:rsid w:val="00490A54"/>
    <w:rsid w:val="00496280"/>
    <w:rsid w:val="004A76A0"/>
    <w:rsid w:val="004B31D0"/>
    <w:rsid w:val="004B6843"/>
    <w:rsid w:val="004B76A8"/>
    <w:rsid w:val="004C07D9"/>
    <w:rsid w:val="004C674A"/>
    <w:rsid w:val="004C7DD0"/>
    <w:rsid w:val="004D48A1"/>
    <w:rsid w:val="004D7F8E"/>
    <w:rsid w:val="004E7C23"/>
    <w:rsid w:val="004F21E0"/>
    <w:rsid w:val="0052145C"/>
    <w:rsid w:val="00521485"/>
    <w:rsid w:val="005224FF"/>
    <w:rsid w:val="00524674"/>
    <w:rsid w:val="005364DC"/>
    <w:rsid w:val="0054699C"/>
    <w:rsid w:val="00546D15"/>
    <w:rsid w:val="00551973"/>
    <w:rsid w:val="00552C4F"/>
    <w:rsid w:val="00566C17"/>
    <w:rsid w:val="005718B2"/>
    <w:rsid w:val="005759E9"/>
    <w:rsid w:val="00575D89"/>
    <w:rsid w:val="005801EF"/>
    <w:rsid w:val="00582F9B"/>
    <w:rsid w:val="00584C2B"/>
    <w:rsid w:val="00586321"/>
    <w:rsid w:val="00591F7F"/>
    <w:rsid w:val="005A0FCC"/>
    <w:rsid w:val="005A2A15"/>
    <w:rsid w:val="005B36D9"/>
    <w:rsid w:val="005B53EA"/>
    <w:rsid w:val="005B566D"/>
    <w:rsid w:val="005C6680"/>
    <w:rsid w:val="005D78BF"/>
    <w:rsid w:val="005E3C66"/>
    <w:rsid w:val="00607D8C"/>
    <w:rsid w:val="00617355"/>
    <w:rsid w:val="006214FF"/>
    <w:rsid w:val="00634A02"/>
    <w:rsid w:val="006372D4"/>
    <w:rsid w:val="006375AF"/>
    <w:rsid w:val="00641310"/>
    <w:rsid w:val="00650FD9"/>
    <w:rsid w:val="00651F7A"/>
    <w:rsid w:val="00654636"/>
    <w:rsid w:val="00654E29"/>
    <w:rsid w:val="00655AFB"/>
    <w:rsid w:val="00655FC3"/>
    <w:rsid w:val="00657326"/>
    <w:rsid w:val="00662FDA"/>
    <w:rsid w:val="00672751"/>
    <w:rsid w:val="006757DF"/>
    <w:rsid w:val="006834F6"/>
    <w:rsid w:val="006854F9"/>
    <w:rsid w:val="006917EA"/>
    <w:rsid w:val="00694D28"/>
    <w:rsid w:val="00695963"/>
    <w:rsid w:val="006A1848"/>
    <w:rsid w:val="006A42CB"/>
    <w:rsid w:val="006B3DF9"/>
    <w:rsid w:val="006B5238"/>
    <w:rsid w:val="006B6339"/>
    <w:rsid w:val="006C155E"/>
    <w:rsid w:val="006C335C"/>
    <w:rsid w:val="006E0FFD"/>
    <w:rsid w:val="006F20BB"/>
    <w:rsid w:val="006F5350"/>
    <w:rsid w:val="006F69EE"/>
    <w:rsid w:val="00700DB8"/>
    <w:rsid w:val="00707EE1"/>
    <w:rsid w:val="00714D22"/>
    <w:rsid w:val="007151DF"/>
    <w:rsid w:val="00717596"/>
    <w:rsid w:val="0072259E"/>
    <w:rsid w:val="00735B67"/>
    <w:rsid w:val="00740062"/>
    <w:rsid w:val="00742B28"/>
    <w:rsid w:val="00747212"/>
    <w:rsid w:val="007516D4"/>
    <w:rsid w:val="007536E4"/>
    <w:rsid w:val="00755F69"/>
    <w:rsid w:val="007562CD"/>
    <w:rsid w:val="007611E2"/>
    <w:rsid w:val="0076390B"/>
    <w:rsid w:val="007A64AB"/>
    <w:rsid w:val="007A67EF"/>
    <w:rsid w:val="007B0C7A"/>
    <w:rsid w:val="007B2A9E"/>
    <w:rsid w:val="007B4BFE"/>
    <w:rsid w:val="007C2A38"/>
    <w:rsid w:val="007C55D8"/>
    <w:rsid w:val="007D4E6C"/>
    <w:rsid w:val="007E30C4"/>
    <w:rsid w:val="007F5763"/>
    <w:rsid w:val="007F6F32"/>
    <w:rsid w:val="00810104"/>
    <w:rsid w:val="00811956"/>
    <w:rsid w:val="00820522"/>
    <w:rsid w:val="0082084E"/>
    <w:rsid w:val="008309BE"/>
    <w:rsid w:val="008331DB"/>
    <w:rsid w:val="00846204"/>
    <w:rsid w:val="0085302F"/>
    <w:rsid w:val="00856E5A"/>
    <w:rsid w:val="00860C06"/>
    <w:rsid w:val="008618DD"/>
    <w:rsid w:val="00861D10"/>
    <w:rsid w:val="008700EE"/>
    <w:rsid w:val="00870718"/>
    <w:rsid w:val="00872AB9"/>
    <w:rsid w:val="00881242"/>
    <w:rsid w:val="008859B1"/>
    <w:rsid w:val="00895A88"/>
    <w:rsid w:val="00895C5E"/>
    <w:rsid w:val="008A200C"/>
    <w:rsid w:val="008A2112"/>
    <w:rsid w:val="008A367E"/>
    <w:rsid w:val="008A7298"/>
    <w:rsid w:val="008C7F36"/>
    <w:rsid w:val="008D07D8"/>
    <w:rsid w:val="008D1AAC"/>
    <w:rsid w:val="008E2D68"/>
    <w:rsid w:val="008E75F5"/>
    <w:rsid w:val="008F3CB4"/>
    <w:rsid w:val="00901CE5"/>
    <w:rsid w:val="00904878"/>
    <w:rsid w:val="0092083C"/>
    <w:rsid w:val="00922171"/>
    <w:rsid w:val="009265C5"/>
    <w:rsid w:val="00926DFF"/>
    <w:rsid w:val="00940C1D"/>
    <w:rsid w:val="00950472"/>
    <w:rsid w:val="00951A99"/>
    <w:rsid w:val="00953CBD"/>
    <w:rsid w:val="009561A9"/>
    <w:rsid w:val="00960080"/>
    <w:rsid w:val="00983142"/>
    <w:rsid w:val="00986BC9"/>
    <w:rsid w:val="00992C96"/>
    <w:rsid w:val="009942C7"/>
    <w:rsid w:val="009946A9"/>
    <w:rsid w:val="009A00DA"/>
    <w:rsid w:val="009A2486"/>
    <w:rsid w:val="009A2E77"/>
    <w:rsid w:val="009A396C"/>
    <w:rsid w:val="009B2BB2"/>
    <w:rsid w:val="009B751E"/>
    <w:rsid w:val="009C14CB"/>
    <w:rsid w:val="009C1A9E"/>
    <w:rsid w:val="009C283C"/>
    <w:rsid w:val="009D55AD"/>
    <w:rsid w:val="009E13DE"/>
    <w:rsid w:val="009E5647"/>
    <w:rsid w:val="009E67E6"/>
    <w:rsid w:val="009E78FF"/>
    <w:rsid w:val="009F4C94"/>
    <w:rsid w:val="00A12350"/>
    <w:rsid w:val="00A336D4"/>
    <w:rsid w:val="00A3566E"/>
    <w:rsid w:val="00A35F61"/>
    <w:rsid w:val="00A37C30"/>
    <w:rsid w:val="00A54F7C"/>
    <w:rsid w:val="00A5668C"/>
    <w:rsid w:val="00A67930"/>
    <w:rsid w:val="00A73C84"/>
    <w:rsid w:val="00A74901"/>
    <w:rsid w:val="00A83493"/>
    <w:rsid w:val="00A84FA7"/>
    <w:rsid w:val="00A85BEF"/>
    <w:rsid w:val="00AB2D1C"/>
    <w:rsid w:val="00AB7422"/>
    <w:rsid w:val="00AD3198"/>
    <w:rsid w:val="00AF6555"/>
    <w:rsid w:val="00B041D1"/>
    <w:rsid w:val="00B078BE"/>
    <w:rsid w:val="00B1708B"/>
    <w:rsid w:val="00B20256"/>
    <w:rsid w:val="00B2042C"/>
    <w:rsid w:val="00B3092B"/>
    <w:rsid w:val="00B34DD2"/>
    <w:rsid w:val="00B411ED"/>
    <w:rsid w:val="00B43FA6"/>
    <w:rsid w:val="00B458E3"/>
    <w:rsid w:val="00B60761"/>
    <w:rsid w:val="00B632F0"/>
    <w:rsid w:val="00B6349C"/>
    <w:rsid w:val="00B71FEE"/>
    <w:rsid w:val="00B72195"/>
    <w:rsid w:val="00B727FC"/>
    <w:rsid w:val="00B923A5"/>
    <w:rsid w:val="00B95FC8"/>
    <w:rsid w:val="00BA139B"/>
    <w:rsid w:val="00BA50FA"/>
    <w:rsid w:val="00BB2FAC"/>
    <w:rsid w:val="00BC56F3"/>
    <w:rsid w:val="00BD202A"/>
    <w:rsid w:val="00BE55F9"/>
    <w:rsid w:val="00BF16C4"/>
    <w:rsid w:val="00BF2651"/>
    <w:rsid w:val="00BF3A7F"/>
    <w:rsid w:val="00BF77AA"/>
    <w:rsid w:val="00BF7993"/>
    <w:rsid w:val="00BF7FB3"/>
    <w:rsid w:val="00C02C57"/>
    <w:rsid w:val="00C03BE7"/>
    <w:rsid w:val="00C13BF0"/>
    <w:rsid w:val="00C23B45"/>
    <w:rsid w:val="00C34CE6"/>
    <w:rsid w:val="00C42E3F"/>
    <w:rsid w:val="00C45645"/>
    <w:rsid w:val="00C45700"/>
    <w:rsid w:val="00C50911"/>
    <w:rsid w:val="00C51E65"/>
    <w:rsid w:val="00C60A88"/>
    <w:rsid w:val="00C61169"/>
    <w:rsid w:val="00C6314C"/>
    <w:rsid w:val="00C648A2"/>
    <w:rsid w:val="00C6767A"/>
    <w:rsid w:val="00C7469C"/>
    <w:rsid w:val="00C7552A"/>
    <w:rsid w:val="00C86BB3"/>
    <w:rsid w:val="00C969C1"/>
    <w:rsid w:val="00C9723D"/>
    <w:rsid w:val="00CA1148"/>
    <w:rsid w:val="00CA1852"/>
    <w:rsid w:val="00CA64FC"/>
    <w:rsid w:val="00CB23E2"/>
    <w:rsid w:val="00CC44CB"/>
    <w:rsid w:val="00CE1A89"/>
    <w:rsid w:val="00CE616F"/>
    <w:rsid w:val="00CF3702"/>
    <w:rsid w:val="00CF5A0A"/>
    <w:rsid w:val="00CF7AE9"/>
    <w:rsid w:val="00D0582C"/>
    <w:rsid w:val="00D14549"/>
    <w:rsid w:val="00D165FC"/>
    <w:rsid w:val="00D16711"/>
    <w:rsid w:val="00D203BF"/>
    <w:rsid w:val="00D23773"/>
    <w:rsid w:val="00D26912"/>
    <w:rsid w:val="00D347D3"/>
    <w:rsid w:val="00D45F03"/>
    <w:rsid w:val="00D51F9B"/>
    <w:rsid w:val="00D56997"/>
    <w:rsid w:val="00D62838"/>
    <w:rsid w:val="00D62B1E"/>
    <w:rsid w:val="00D71050"/>
    <w:rsid w:val="00D83E60"/>
    <w:rsid w:val="00DA7C82"/>
    <w:rsid w:val="00DC0C2C"/>
    <w:rsid w:val="00DC1B09"/>
    <w:rsid w:val="00DD77AE"/>
    <w:rsid w:val="00DE1E56"/>
    <w:rsid w:val="00DE703B"/>
    <w:rsid w:val="00DF362A"/>
    <w:rsid w:val="00DF6CF7"/>
    <w:rsid w:val="00DF7735"/>
    <w:rsid w:val="00E07358"/>
    <w:rsid w:val="00E11FBE"/>
    <w:rsid w:val="00E14232"/>
    <w:rsid w:val="00E179F6"/>
    <w:rsid w:val="00E224E1"/>
    <w:rsid w:val="00E22832"/>
    <w:rsid w:val="00E25C36"/>
    <w:rsid w:val="00E345ED"/>
    <w:rsid w:val="00E356A1"/>
    <w:rsid w:val="00E44F73"/>
    <w:rsid w:val="00E51362"/>
    <w:rsid w:val="00E705E7"/>
    <w:rsid w:val="00E75D1A"/>
    <w:rsid w:val="00E87122"/>
    <w:rsid w:val="00E91D33"/>
    <w:rsid w:val="00EA2B75"/>
    <w:rsid w:val="00EA3B1D"/>
    <w:rsid w:val="00EB094A"/>
    <w:rsid w:val="00EB51DF"/>
    <w:rsid w:val="00EC5108"/>
    <w:rsid w:val="00ED3322"/>
    <w:rsid w:val="00ED438A"/>
    <w:rsid w:val="00EE1F7E"/>
    <w:rsid w:val="00EE3F95"/>
    <w:rsid w:val="00EF07F5"/>
    <w:rsid w:val="00EF1C7F"/>
    <w:rsid w:val="00F0072D"/>
    <w:rsid w:val="00F04F95"/>
    <w:rsid w:val="00F117C2"/>
    <w:rsid w:val="00F1399F"/>
    <w:rsid w:val="00F157B4"/>
    <w:rsid w:val="00F21C5C"/>
    <w:rsid w:val="00F32D2C"/>
    <w:rsid w:val="00F46471"/>
    <w:rsid w:val="00F50713"/>
    <w:rsid w:val="00F57193"/>
    <w:rsid w:val="00F57E13"/>
    <w:rsid w:val="00F6072F"/>
    <w:rsid w:val="00F65A25"/>
    <w:rsid w:val="00F7208F"/>
    <w:rsid w:val="00F74969"/>
    <w:rsid w:val="00F82D0A"/>
    <w:rsid w:val="00F86236"/>
    <w:rsid w:val="00F87EBD"/>
    <w:rsid w:val="00F93567"/>
    <w:rsid w:val="00FA1CB4"/>
    <w:rsid w:val="00FA3569"/>
    <w:rsid w:val="00FB3E70"/>
    <w:rsid w:val="00FC3A0B"/>
    <w:rsid w:val="00FC6F2D"/>
    <w:rsid w:val="00FC7F65"/>
    <w:rsid w:val="00FD5A59"/>
    <w:rsid w:val="00FE0328"/>
    <w:rsid w:val="00FE155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ACB0F0"/>
  <w15:docId w15:val="{9DA234F8-F30B-463E-AA32-C809BF9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240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50">
    <w:name w:val="Заголовок 5 Знак"/>
    <w:basedOn w:val="a0"/>
    <w:link w:val="5"/>
    <w:semiHidden/>
    <w:rsid w:val="00240C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4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772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319</cp:revision>
  <cp:lastPrinted>2024-11-29T08:59:00Z</cp:lastPrinted>
  <dcterms:created xsi:type="dcterms:W3CDTF">2024-09-12T22:28:00Z</dcterms:created>
  <dcterms:modified xsi:type="dcterms:W3CDTF">2025-02-12T10:58:00Z</dcterms:modified>
  <cp:category/>
</cp:coreProperties>
</file>