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111294">
              <w:rPr>
                <w:lang w:val="en-US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4CF652B5" w:rsidR="00413AAB" w:rsidRPr="0011401C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21C5C">
              <w:t xml:space="preserve"> № </w:t>
            </w:r>
            <w:r w:rsidR="00F117C2">
              <w:t>4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142BDA34" w:rsidR="00413AAB" w:rsidRPr="00240C3E" w:rsidRDefault="00F117C2" w:rsidP="00F117C2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117C2">
              <w:rPr>
                <w:b w:val="0"/>
                <w:szCs w:val="32"/>
              </w:rPr>
              <w:t>ПРОЕКТИРОВАНИЕ ИНТЕРФЕЙСОВ ПОЛЬЗОВАТЕЛЯ. СИНХРОНИЗАЦИЯ ЭЛЕМЕНТОВ</w:t>
            </w:r>
            <w:r w:rsidRPr="009B0740">
              <w:rPr>
                <w:b w:val="0"/>
                <w:szCs w:val="32"/>
              </w:rPr>
              <w:t xml:space="preserve"> </w:t>
            </w:r>
            <w:r w:rsidRPr="00F117C2">
              <w:rPr>
                <w:b w:val="0"/>
                <w:szCs w:val="32"/>
              </w:rPr>
              <w:t>УПРАВЛЕНИЯ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5F226B44" w14:textId="59D8C856" w:rsidR="00F46A0D" w:rsidRDefault="00CA18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80732731" w:history="1">
        <w:r w:rsidR="00F46A0D" w:rsidRPr="00F72971">
          <w:rPr>
            <w:rStyle w:val="ad"/>
          </w:rPr>
          <w:t>1</w:t>
        </w:r>
        <w:r w:rsidR="00F46A0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46A0D" w:rsidRPr="00F72971">
          <w:rPr>
            <w:rStyle w:val="ad"/>
          </w:rPr>
          <w:t>Цель работы</w:t>
        </w:r>
        <w:r w:rsidR="00F46A0D">
          <w:rPr>
            <w:webHidden/>
          </w:rPr>
          <w:tab/>
        </w:r>
        <w:r w:rsidR="00F46A0D">
          <w:rPr>
            <w:webHidden/>
          </w:rPr>
          <w:fldChar w:fldCharType="begin"/>
        </w:r>
        <w:r w:rsidR="00F46A0D">
          <w:rPr>
            <w:webHidden/>
          </w:rPr>
          <w:instrText xml:space="preserve"> PAGEREF _Toc180732731 \h </w:instrText>
        </w:r>
        <w:r w:rsidR="00F46A0D">
          <w:rPr>
            <w:webHidden/>
          </w:rPr>
        </w:r>
        <w:r w:rsidR="00F46A0D">
          <w:rPr>
            <w:webHidden/>
          </w:rPr>
          <w:fldChar w:fldCharType="separate"/>
        </w:r>
        <w:r w:rsidR="00F46A0D">
          <w:rPr>
            <w:webHidden/>
          </w:rPr>
          <w:t>3</w:t>
        </w:r>
        <w:r w:rsidR="00F46A0D">
          <w:rPr>
            <w:webHidden/>
          </w:rPr>
          <w:fldChar w:fldCharType="end"/>
        </w:r>
      </w:hyperlink>
    </w:p>
    <w:p w14:paraId="4679FC20" w14:textId="0CFC4004" w:rsidR="00F46A0D" w:rsidRDefault="00F46A0D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80732732" w:history="1">
        <w:r w:rsidRPr="00F72971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72971">
          <w:rPr>
            <w:rStyle w:val="ad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_Toc180732732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0CA2B18" w14:textId="11CA07D0" w:rsidR="00F46A0D" w:rsidRDefault="00F46A0D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80732733" w:history="1">
        <w:r w:rsidRPr="00F72971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72971">
          <w:rPr>
            <w:rStyle w:val="ad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_Toc180732733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6E41EE4" w14:textId="7D6178EF" w:rsidR="00F46A0D" w:rsidRDefault="00F46A0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80732734" w:history="1">
        <w:r w:rsidRPr="00F72971">
          <w:rPr>
            <w:rStyle w:val="ad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72971">
          <w:rPr>
            <w:rStyle w:val="ad"/>
          </w:rPr>
          <w:t>Исследование синхронной работы элементов управления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_Toc180732734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82159A" w14:textId="47F81188" w:rsidR="00F46A0D" w:rsidRDefault="00F46A0D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80732735" w:history="1">
        <w:r w:rsidRPr="00F72971">
          <w:rPr>
            <w:rStyle w:val="ad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72971">
          <w:rPr>
            <w:rStyle w:val="ad"/>
          </w:rPr>
          <w:t>Отрисовка изображения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_Toc180732735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18389B1" w14:textId="54FF8F46" w:rsidR="00F46A0D" w:rsidRDefault="00F46A0D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80732736" w:history="1">
        <w:r w:rsidRPr="00F72971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72971">
          <w:rPr>
            <w:rStyle w:val="ad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_Toc180732736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460F7C" w14:textId="423D6F62" w:rsidR="00F46A0D" w:rsidRDefault="00F46A0D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80732737" w:history="1">
        <w:r w:rsidRPr="00F72971">
          <w:rPr>
            <w:rStyle w:val="ad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_Toc180732737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9589DE4" w14:textId="70CCED1F" w:rsidR="00EA3B1D" w:rsidRDefault="00CA1852" w:rsidP="00D165FC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8A2C3E">
      <w:pPr>
        <w:pStyle w:val="DIV1"/>
        <w:widowControl w:val="0"/>
      </w:pPr>
      <w:bookmarkStart w:id="0" w:name="_Toc180732731"/>
      <w:r w:rsidRPr="0008123E">
        <w:lastRenderedPageBreak/>
        <w:t>Цель работы</w:t>
      </w:r>
      <w:bookmarkEnd w:id="0"/>
    </w:p>
    <w:p w14:paraId="5A535E6E" w14:textId="52B6462F" w:rsidR="004464DA" w:rsidRDefault="00426D1E" w:rsidP="008A2C3E">
      <w:pPr>
        <w:pStyle w:val="MAINTEXT"/>
        <w:keepNext w:val="0"/>
        <w:ind w:left="360" w:firstLine="0"/>
      </w:pPr>
      <w:r>
        <w:t>Выполнение работы</w:t>
      </w:r>
      <w:r w:rsidR="004464DA">
        <w:t xml:space="preserve"> име</w:t>
      </w:r>
      <w:r>
        <w:t>ло</w:t>
      </w:r>
      <w:r w:rsidR="004464DA">
        <w:t xml:space="preserve"> следующие цели:</w:t>
      </w:r>
    </w:p>
    <w:p w14:paraId="439E9F49" w14:textId="77777777" w:rsidR="009B0740" w:rsidRDefault="009B0740" w:rsidP="008A2C3E">
      <w:pPr>
        <w:pStyle w:val="MAINTEXT"/>
        <w:keepNext w:val="0"/>
        <w:numPr>
          <w:ilvl w:val="0"/>
          <w:numId w:val="8"/>
        </w:numPr>
      </w:pPr>
      <w:r>
        <w:t>Научиться проектировать пользовательский интерфейс в Windows Forms с использованием синхронизированных элементов управления.</w:t>
      </w:r>
    </w:p>
    <w:p w14:paraId="37518BB6" w14:textId="77777777" w:rsidR="009B0740" w:rsidRDefault="009B0740" w:rsidP="008A2C3E">
      <w:pPr>
        <w:pStyle w:val="MAINTEXT"/>
        <w:keepNext w:val="0"/>
        <w:numPr>
          <w:ilvl w:val="0"/>
          <w:numId w:val="8"/>
        </w:numPr>
      </w:pPr>
      <w:r>
        <w:t>Освоить методы привязки данных в C# для связи элементов управления с объектами класса.</w:t>
      </w:r>
    </w:p>
    <w:p w14:paraId="4E6996F0" w14:textId="77777777" w:rsidR="009B0740" w:rsidRDefault="009B0740" w:rsidP="008A2C3E">
      <w:pPr>
        <w:pStyle w:val="MAINTEXT"/>
        <w:keepNext w:val="0"/>
        <w:numPr>
          <w:ilvl w:val="0"/>
          <w:numId w:val="8"/>
        </w:numPr>
      </w:pPr>
      <w:r>
        <w:t>Практически исследовать работу с коллекциями данных и их привязкой к элементам управления, таким как ListBox.</w:t>
      </w:r>
    </w:p>
    <w:p w14:paraId="43D05C84" w14:textId="77777777" w:rsidR="009B0740" w:rsidRDefault="009B0740" w:rsidP="008A2C3E">
      <w:pPr>
        <w:pStyle w:val="MAINTEXT"/>
        <w:keepNext w:val="0"/>
        <w:numPr>
          <w:ilvl w:val="0"/>
          <w:numId w:val="8"/>
        </w:numPr>
      </w:pPr>
      <w:r>
        <w:t>Научиться использовать свойства класса для отображения и редактирования информации на форме.</w:t>
      </w:r>
    </w:p>
    <w:p w14:paraId="2B79F9F0" w14:textId="77777777" w:rsidR="009B0740" w:rsidRDefault="009B0740" w:rsidP="008A2C3E">
      <w:pPr>
        <w:pStyle w:val="MAINTEXT"/>
        <w:keepNext w:val="0"/>
        <w:numPr>
          <w:ilvl w:val="0"/>
          <w:numId w:val="8"/>
        </w:numPr>
      </w:pPr>
      <w:r>
        <w:t>Изучить и применить возможности DataBindings для синхронизации данных между объектами и элементами интерфейса.</w:t>
      </w:r>
    </w:p>
    <w:p w14:paraId="2BA11945" w14:textId="017638B2" w:rsidR="00E14232" w:rsidRPr="0008520C" w:rsidRDefault="009B0740" w:rsidP="008A2C3E">
      <w:pPr>
        <w:pStyle w:val="MAINTEXT"/>
        <w:keepNext w:val="0"/>
        <w:numPr>
          <w:ilvl w:val="0"/>
          <w:numId w:val="8"/>
        </w:numPr>
      </w:pPr>
      <w:r>
        <w:t>Овладеть навыками работы с диалоговыми окнами для выбора файлов (например, загрузки пользовательской иконки).</w:t>
      </w:r>
    </w:p>
    <w:p w14:paraId="34B59F00" w14:textId="6AECDF7D" w:rsidR="0008123E" w:rsidRPr="00CA1852" w:rsidRDefault="0008123E" w:rsidP="008A2C3E">
      <w:pPr>
        <w:pStyle w:val="DIV1"/>
        <w:widowControl w:val="0"/>
      </w:pPr>
      <w:bookmarkStart w:id="1" w:name="_Toc180732732"/>
      <w:r>
        <w:t>Задача</w:t>
      </w:r>
      <w:bookmarkEnd w:id="1"/>
    </w:p>
    <w:p w14:paraId="36A18204" w14:textId="14FA4690" w:rsidR="0008123E" w:rsidRDefault="008A367E" w:rsidP="008A2C3E">
      <w:pPr>
        <w:pStyle w:val="MAINTEXT"/>
        <w:keepNext w:val="0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  <w:r w:rsidR="00A84FA7">
        <w:t xml:space="preserve"> Подзадачи лабораторной работы № </w:t>
      </w:r>
      <w:r w:rsidR="00221D88">
        <w:rPr>
          <w:lang w:val="en-US"/>
        </w:rPr>
        <w:t>4</w:t>
      </w:r>
      <w:r w:rsidR="00A84FA7">
        <w:t xml:space="preserve"> включают в себя:</w:t>
      </w:r>
    </w:p>
    <w:p w14:paraId="0B22A613" w14:textId="77777777" w:rsidR="008204D4" w:rsidRDefault="008204D4" w:rsidP="008A2C3E">
      <w:pPr>
        <w:pStyle w:val="MAINTEXT"/>
        <w:keepNext w:val="0"/>
        <w:numPr>
          <w:ilvl w:val="0"/>
          <w:numId w:val="9"/>
        </w:numPr>
      </w:pPr>
      <w:r>
        <w:t>Разработать интерфейс в Windows Forms для исследования синхронизации данных, связав ListBox с коллекцией объектов класса FileClass.</w:t>
      </w:r>
    </w:p>
    <w:p w14:paraId="4B49E970" w14:textId="77777777" w:rsidR="008204D4" w:rsidRDefault="008204D4" w:rsidP="008A2C3E">
      <w:pPr>
        <w:pStyle w:val="MAINTEXT"/>
        <w:keepNext w:val="0"/>
        <w:numPr>
          <w:ilvl w:val="0"/>
          <w:numId w:val="9"/>
        </w:numPr>
      </w:pPr>
      <w:r>
        <w:t>Настроить свойства ListBox (DataSource и DisplayMember) для автоматического отображения данных из коллекции файлов в выбранной директории.</w:t>
      </w:r>
    </w:p>
    <w:p w14:paraId="6D8D52EA" w14:textId="77777777" w:rsidR="008204D4" w:rsidRDefault="008204D4" w:rsidP="008A2C3E">
      <w:pPr>
        <w:pStyle w:val="MAINTEXT"/>
        <w:keepNext w:val="0"/>
        <w:numPr>
          <w:ilvl w:val="0"/>
          <w:numId w:val="9"/>
        </w:numPr>
      </w:pPr>
      <w:r>
        <w:t>Реализовать привязку данных (свойств) объекта класса к элементам управления (TextBox, DateTimePicker, CheckBox) с использованием DataBindings.</w:t>
      </w:r>
    </w:p>
    <w:p w14:paraId="61B2C40E" w14:textId="77777777" w:rsidR="008204D4" w:rsidRDefault="008204D4" w:rsidP="008A2C3E">
      <w:pPr>
        <w:pStyle w:val="MAINTEXT"/>
        <w:keepNext w:val="0"/>
        <w:numPr>
          <w:ilvl w:val="0"/>
          <w:numId w:val="9"/>
        </w:numPr>
      </w:pPr>
      <w:r>
        <w:lastRenderedPageBreak/>
        <w:t>Добавить в класс FileClass поле icon_photo для хранения пути к иконке файла и создать перегруженные методы ShowPhoto() для отображения иконки в PictureBox.</w:t>
      </w:r>
    </w:p>
    <w:p w14:paraId="22184067" w14:textId="77777777" w:rsidR="008204D4" w:rsidRDefault="008204D4" w:rsidP="008A2C3E">
      <w:pPr>
        <w:pStyle w:val="MAINTEXT"/>
        <w:keepNext w:val="0"/>
        <w:numPr>
          <w:ilvl w:val="0"/>
          <w:numId w:val="9"/>
        </w:numPr>
      </w:pPr>
      <w:r>
        <w:t>Создать механизм выбора пользовательской иконки файла с использованием диалогового окна OpenFileDialog.</w:t>
      </w:r>
    </w:p>
    <w:p w14:paraId="176B77CD" w14:textId="77777777" w:rsidR="008204D4" w:rsidRDefault="008204D4" w:rsidP="008A2C3E">
      <w:pPr>
        <w:pStyle w:val="MAINTEXT"/>
        <w:keepNext w:val="0"/>
        <w:numPr>
          <w:ilvl w:val="0"/>
          <w:numId w:val="9"/>
        </w:numPr>
      </w:pPr>
      <w:r>
        <w:t>Настроить отображение различных типов данных (строковые, числовые, логические, дата-время) через соответствующие элементы управления на форме.</w:t>
      </w:r>
    </w:p>
    <w:p w14:paraId="41623059" w14:textId="2E797E99" w:rsidR="009E78FF" w:rsidRPr="00437FD8" w:rsidRDefault="008204D4" w:rsidP="0005680F">
      <w:pPr>
        <w:pStyle w:val="MAINTEXT"/>
        <w:keepNext w:val="0"/>
        <w:numPr>
          <w:ilvl w:val="0"/>
          <w:numId w:val="9"/>
        </w:numPr>
      </w:pPr>
      <w:r>
        <w:t>Обеспечить синхронизацию элементов управления так, чтобы при выборе файла в списке изменялись данные в связанных полях интерфейса.</w:t>
      </w:r>
    </w:p>
    <w:p w14:paraId="060B3CF8" w14:textId="171DCF06" w:rsidR="0008123E" w:rsidRPr="00CA1852" w:rsidRDefault="00CB23E2" w:rsidP="008A2C3E">
      <w:pPr>
        <w:pStyle w:val="DIV1"/>
        <w:widowControl w:val="0"/>
      </w:pPr>
      <w:bookmarkStart w:id="2" w:name="_Toc180732733"/>
      <w:r>
        <w:t>К</w:t>
      </w:r>
      <w:r w:rsidRPr="00CB23E2">
        <w:t>лючевые позиции</w:t>
      </w:r>
      <w:bookmarkEnd w:id="2"/>
    </w:p>
    <w:p w14:paraId="6A32865A" w14:textId="264B268F" w:rsidR="00DC0C2C" w:rsidRPr="00742B28" w:rsidRDefault="008A35DD" w:rsidP="008A2C3E">
      <w:pPr>
        <w:pStyle w:val="DIV2"/>
        <w:widowControl w:val="0"/>
      </w:pPr>
      <w:bookmarkStart w:id="3" w:name="_Toc180732734"/>
      <w:r>
        <w:t>И</w:t>
      </w:r>
      <w:r w:rsidRPr="008A35DD">
        <w:t>сследовани</w:t>
      </w:r>
      <w:r>
        <w:t>е</w:t>
      </w:r>
      <w:r w:rsidRPr="008A35DD">
        <w:t xml:space="preserve"> синхронной работы элементов управления</w:t>
      </w:r>
      <w:bookmarkEnd w:id="3"/>
    </w:p>
    <w:p w14:paraId="782EAB24" w14:textId="62EB277E" w:rsidR="0008123E" w:rsidRPr="00344B81" w:rsidRDefault="00265591" w:rsidP="008A2C3E">
      <w:pPr>
        <w:pStyle w:val="MAINTEXT"/>
        <w:keepNext w:val="0"/>
        <w:ind w:left="238"/>
      </w:pPr>
      <w:r>
        <w:t>На рис. 1</w:t>
      </w:r>
      <w:r w:rsidR="00E4617C">
        <w:t xml:space="preserve"> изображен код инициализации коллекции </w:t>
      </w:r>
      <w:r w:rsidR="00E4617C">
        <w:rPr>
          <w:lang w:val="en-US"/>
        </w:rPr>
        <w:t>fileList</w:t>
      </w:r>
      <w:r w:rsidR="00E4617C" w:rsidRPr="00E4617C">
        <w:t xml:space="preserve"> </w:t>
      </w:r>
      <w:r w:rsidR="00E4617C">
        <w:t xml:space="preserve">типа </w:t>
      </w:r>
      <w:r w:rsidR="00E4617C">
        <w:rPr>
          <w:lang w:val="en-US"/>
        </w:rPr>
        <w:t>BindingList</w:t>
      </w:r>
      <w:r w:rsidR="00E4617C" w:rsidRPr="00E4617C">
        <w:t>&lt;</w:t>
      </w:r>
      <w:r w:rsidR="00E4617C">
        <w:rPr>
          <w:lang w:val="en-US"/>
        </w:rPr>
        <w:t>FileClass</w:t>
      </w:r>
      <w:r w:rsidR="00E4617C" w:rsidRPr="00E4617C">
        <w:t>&gt;</w:t>
      </w:r>
      <w:r w:rsidR="00E4617C">
        <w:t xml:space="preserve">, в которой хранятся все </w:t>
      </w:r>
      <w:r w:rsidR="004B45F2">
        <w:t>объекты файлов</w:t>
      </w:r>
      <w:r w:rsidR="002701FC">
        <w:t>, находящихся</w:t>
      </w:r>
      <w:r w:rsidR="004B45F2">
        <w:t xml:space="preserve"> в рабочей папке программы.</w:t>
      </w:r>
      <w:r w:rsidR="00344B81">
        <w:t xml:space="preserve"> Также в конструкторе форм вызываются функции </w:t>
      </w:r>
      <w:r w:rsidR="008329C8">
        <w:t>наполнения</w:t>
      </w:r>
      <w:r w:rsidR="00344B81">
        <w:t xml:space="preserve"> все того же </w:t>
      </w:r>
      <w:r w:rsidR="00344B81">
        <w:rPr>
          <w:lang w:val="en-US"/>
        </w:rPr>
        <w:t>fileList</w:t>
      </w:r>
      <w:r w:rsidR="00344B81" w:rsidRPr="00344B81">
        <w:t xml:space="preserve"> </w:t>
      </w:r>
      <w:r w:rsidR="00344B81">
        <w:t>и установки связей с данными.</w:t>
      </w:r>
    </w:p>
    <w:p w14:paraId="0A6629BC" w14:textId="77777777" w:rsidR="00D14549" w:rsidRDefault="00D14549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5EBC5C18">
            <wp:extent cx="4359675" cy="160972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802" cy="16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4FD76C8E" w:rsidR="00D14549" w:rsidRDefault="00D14549" w:rsidP="008A2C3E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1</w:t>
      </w:r>
      <w:r w:rsidR="00C071BC">
        <w:rPr>
          <w:noProof/>
        </w:rPr>
        <w:fldChar w:fldCharType="end"/>
      </w:r>
    </w:p>
    <w:p w14:paraId="4444907B" w14:textId="52A35E78" w:rsidR="00FE45F5" w:rsidRPr="00FE45F5" w:rsidRDefault="00FE45F5" w:rsidP="00FE45F5">
      <w:pPr>
        <w:pStyle w:val="MAINTEXT"/>
        <w:keepNext w:val="0"/>
        <w:ind w:left="238"/>
      </w:pPr>
      <w:r>
        <w:t xml:space="preserve">На рис. </w:t>
      </w:r>
      <w:r>
        <w:t>2</w:t>
      </w:r>
      <w:r>
        <w:t xml:space="preserve"> изображен</w:t>
      </w:r>
      <w:r w:rsidR="008329C8">
        <w:t xml:space="preserve">а функция </w:t>
      </w:r>
      <w:r w:rsidR="008329C8">
        <w:rPr>
          <w:lang w:val="en-US"/>
        </w:rPr>
        <w:t>InitializeFiles</w:t>
      </w:r>
      <w:r w:rsidR="008329C8">
        <w:t xml:space="preserve">, в которой происходит наполнение списка </w:t>
      </w:r>
      <w:r w:rsidR="008329C8">
        <w:rPr>
          <w:lang w:val="en-US"/>
        </w:rPr>
        <w:t>fileList</w:t>
      </w:r>
      <w:r w:rsidR="007F0205" w:rsidRPr="007F0205">
        <w:t xml:space="preserve">, </w:t>
      </w:r>
      <w:r w:rsidR="007F0205">
        <w:t xml:space="preserve">а также привязка данного списка к элементу интерфейса </w:t>
      </w:r>
      <w:r w:rsidR="007F0205">
        <w:rPr>
          <w:lang w:val="en-US"/>
        </w:rPr>
        <w:t>ListBox</w:t>
      </w:r>
      <w:r>
        <w:t>.</w:t>
      </w:r>
    </w:p>
    <w:p w14:paraId="67D4E968" w14:textId="77777777" w:rsidR="00437FD8" w:rsidRDefault="00437FD8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BB55754" wp14:editId="0C07825A">
            <wp:extent cx="5644152" cy="2143125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977" cy="21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03A5EE9B" w:rsidR="00CF3702" w:rsidRDefault="00437FD8" w:rsidP="008A2C3E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fldSimple w:instr=" SEQ Рисунок \* ARABIC ">
        <w:r w:rsidR="00F46A0D">
          <w:rPr>
            <w:noProof/>
          </w:rPr>
          <w:t>2</w:t>
        </w:r>
      </w:fldSimple>
    </w:p>
    <w:p w14:paraId="1537F0C9" w14:textId="782585D9" w:rsidR="00861D10" w:rsidRPr="001618A2" w:rsidRDefault="00861D10" w:rsidP="008A2C3E">
      <w:pPr>
        <w:pStyle w:val="MAINTEXT"/>
        <w:keepNext w:val="0"/>
        <w:rPr>
          <w:noProof/>
        </w:rPr>
      </w:pPr>
      <w:r>
        <w:rPr>
          <w:noProof/>
        </w:rPr>
        <w:t>На рис. 3 изображен</w:t>
      </w:r>
      <w:r w:rsidR="001618A2">
        <w:rPr>
          <w:noProof/>
        </w:rPr>
        <w:t xml:space="preserve">а функция установки связей между данными из списка </w:t>
      </w:r>
      <w:r w:rsidR="001618A2">
        <w:rPr>
          <w:noProof/>
          <w:lang w:val="en-US"/>
        </w:rPr>
        <w:t>fileList</w:t>
      </w:r>
      <w:r w:rsidR="001618A2" w:rsidRPr="001618A2">
        <w:rPr>
          <w:noProof/>
        </w:rPr>
        <w:t xml:space="preserve"> </w:t>
      </w:r>
      <w:r w:rsidR="001618A2">
        <w:rPr>
          <w:noProof/>
        </w:rPr>
        <w:t>и элементами управления формы</w:t>
      </w:r>
      <w:r w:rsidR="006A6F14">
        <w:rPr>
          <w:noProof/>
        </w:rPr>
        <w:t>.</w:t>
      </w:r>
    </w:p>
    <w:p w14:paraId="4CFBB70D" w14:textId="77777777" w:rsidR="00ED3322" w:rsidRDefault="00ED3322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B043A9" wp14:editId="04DF1812">
            <wp:extent cx="4906475" cy="1714500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275" cy="17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0B2" w14:textId="68DF187F" w:rsidR="002E67A9" w:rsidRDefault="002E67A9" w:rsidP="008A2C3E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3</w:t>
      </w:r>
      <w:r w:rsidR="00C071BC">
        <w:rPr>
          <w:noProof/>
        </w:rPr>
        <w:fldChar w:fldCharType="end"/>
      </w:r>
    </w:p>
    <w:p w14:paraId="6AC1ECEF" w14:textId="6E8E7F61" w:rsidR="00B95FC8" w:rsidRPr="00066DA3" w:rsidRDefault="00B95FC8" w:rsidP="008A2C3E">
      <w:pPr>
        <w:pStyle w:val="MAINTEXT"/>
        <w:keepNext w:val="0"/>
      </w:pPr>
      <w:r>
        <w:t>На рис.</w:t>
      </w:r>
      <w:r w:rsidR="00D71050" w:rsidRPr="00D71050">
        <w:t xml:space="preserve"> 4</w:t>
      </w:r>
      <w:r>
        <w:t xml:space="preserve"> показан</w:t>
      </w:r>
      <w:r w:rsidR="00066DA3">
        <w:t xml:space="preserve"> обработчик события смены выбранного файла в списке </w:t>
      </w:r>
      <w:r w:rsidR="00066DA3">
        <w:rPr>
          <w:lang w:val="en-US"/>
        </w:rPr>
        <w:t>fileList</w:t>
      </w:r>
      <w:r w:rsidR="00066DA3" w:rsidRPr="00066DA3">
        <w:t>.</w:t>
      </w:r>
    </w:p>
    <w:p w14:paraId="2CAB6C5C" w14:textId="77777777" w:rsidR="00B95FC8" w:rsidRDefault="00B95FC8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AF11A0B" wp14:editId="48067B57">
            <wp:extent cx="4943146" cy="1067173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146" cy="10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CFA8" w14:textId="3B080E5A" w:rsidR="00CF3702" w:rsidRPr="0085302F" w:rsidRDefault="002E67A9" w:rsidP="008A2C3E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4</w:t>
      </w:r>
      <w:r w:rsidR="00C071BC">
        <w:rPr>
          <w:noProof/>
        </w:rPr>
        <w:fldChar w:fldCharType="end"/>
      </w:r>
    </w:p>
    <w:p w14:paraId="6E1FC966" w14:textId="2AF2FE0E" w:rsidR="006372D4" w:rsidRPr="00E20E47" w:rsidRDefault="006372D4" w:rsidP="008A2C3E">
      <w:pPr>
        <w:pStyle w:val="MAINTEXT"/>
        <w:keepNext w:val="0"/>
      </w:pPr>
      <w:r>
        <w:t xml:space="preserve">На рис. </w:t>
      </w:r>
      <w:r w:rsidR="0004466B" w:rsidRPr="007562CD">
        <w:t xml:space="preserve">5 </w:t>
      </w:r>
      <w:r>
        <w:t>изображен</w:t>
      </w:r>
      <w:r w:rsidR="00E20E47" w:rsidRPr="00E20E47">
        <w:t xml:space="preserve"> </w:t>
      </w:r>
      <w:r w:rsidR="00E20E47">
        <w:t xml:space="preserve">обработчик клика по кнопке </w:t>
      </w:r>
      <w:r w:rsidR="00E20E47" w:rsidRPr="00E20E47">
        <w:t>несвязанного</w:t>
      </w:r>
      <w:r w:rsidR="00E20E47">
        <w:t xml:space="preserve"> обновления имени файла</w:t>
      </w:r>
      <w:r w:rsidR="007F7623">
        <w:t>. Это нужно, чтобы продемонстрировать разницу между несинхронизированными и синхронизированными элементами управления.</w:t>
      </w:r>
    </w:p>
    <w:p w14:paraId="50F0E041" w14:textId="77777777" w:rsidR="000B75B4" w:rsidRDefault="000B75B4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03FA32C" wp14:editId="0CE68FF5">
            <wp:extent cx="6024091" cy="866775"/>
            <wp:effectExtent l="0" t="0" r="0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5936" cy="8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E32" w14:textId="2399BF62" w:rsidR="000B75B4" w:rsidRDefault="000B75B4" w:rsidP="008A2C3E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5</w:t>
      </w:r>
      <w:r w:rsidR="00C071BC">
        <w:rPr>
          <w:noProof/>
        </w:rPr>
        <w:fldChar w:fldCharType="end"/>
      </w:r>
    </w:p>
    <w:p w14:paraId="0367B22C" w14:textId="76151EF4" w:rsidR="00126794" w:rsidRDefault="00EF613F" w:rsidP="00126794">
      <w:pPr>
        <w:pStyle w:val="DIV2"/>
        <w:widowControl w:val="0"/>
        <w:numPr>
          <w:ilvl w:val="1"/>
          <w:numId w:val="12"/>
        </w:numPr>
      </w:pPr>
      <w:bookmarkStart w:id="4" w:name="_Toc180732735"/>
      <w:r>
        <w:t>Отрисовка изображения</w:t>
      </w:r>
      <w:bookmarkEnd w:id="4"/>
    </w:p>
    <w:p w14:paraId="0D1E5242" w14:textId="07FEFFC1" w:rsidR="007E30C4" w:rsidRPr="00233C6C" w:rsidRDefault="007E30C4" w:rsidP="008A2C3E">
      <w:pPr>
        <w:pStyle w:val="MAINTEXT"/>
        <w:keepNext w:val="0"/>
      </w:pPr>
      <w:r>
        <w:t>На рис. 6 показан</w:t>
      </w:r>
      <w:r w:rsidR="00E11723">
        <w:t xml:space="preserve">о объявление полей </w:t>
      </w:r>
      <w:r w:rsidR="00E11723">
        <w:rPr>
          <w:lang w:val="en-US"/>
        </w:rPr>
        <w:t>iconPhotoPath</w:t>
      </w:r>
      <w:r w:rsidR="00E11723" w:rsidRPr="00E11723">
        <w:t xml:space="preserve"> </w:t>
      </w:r>
      <w:r w:rsidR="00E11723">
        <w:t xml:space="preserve">и </w:t>
      </w:r>
      <w:r w:rsidR="00E11723">
        <w:rPr>
          <w:lang w:val="en-US"/>
        </w:rPr>
        <w:t>iconGraphics</w:t>
      </w:r>
      <w:r w:rsidR="00E11723" w:rsidRPr="00E11723">
        <w:t xml:space="preserve"> </w:t>
      </w:r>
      <w:r w:rsidR="00E11723">
        <w:t xml:space="preserve">в классе </w:t>
      </w:r>
      <w:r w:rsidR="00E11723">
        <w:rPr>
          <w:lang w:val="en-US"/>
        </w:rPr>
        <w:t>FileClass</w:t>
      </w:r>
      <w:r w:rsidR="00233C6C" w:rsidRPr="00233C6C">
        <w:t>.</w:t>
      </w:r>
    </w:p>
    <w:p w14:paraId="623F1C41" w14:textId="77777777" w:rsidR="009C1A9E" w:rsidRDefault="009C1A9E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CA562EC" wp14:editId="7EB2CA06">
            <wp:extent cx="4333875" cy="1092783"/>
            <wp:effectExtent l="0" t="0" r="0" b="0"/>
            <wp:docPr id="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976" cy="11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C806" w14:textId="1ACFD019" w:rsidR="009C1A9E" w:rsidRDefault="009C1A9E" w:rsidP="008A2C3E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6</w:t>
      </w:r>
      <w:r w:rsidR="00C071BC">
        <w:rPr>
          <w:noProof/>
        </w:rPr>
        <w:fldChar w:fldCharType="end"/>
      </w:r>
    </w:p>
    <w:p w14:paraId="42D4DF14" w14:textId="79250AC0" w:rsidR="004B6843" w:rsidRPr="009907EA" w:rsidRDefault="004B6843" w:rsidP="008A2C3E">
      <w:pPr>
        <w:pStyle w:val="MAINTEXT"/>
        <w:keepNext w:val="0"/>
      </w:pPr>
      <w:r>
        <w:t>На рис. 7 показан</w:t>
      </w:r>
      <w:r w:rsidR="00F800FD">
        <w:t xml:space="preserve">ы методы класса </w:t>
      </w:r>
      <w:r w:rsidR="00F800FD">
        <w:rPr>
          <w:lang w:val="en-US"/>
        </w:rPr>
        <w:t>FileClass</w:t>
      </w:r>
      <w:r w:rsidR="00F800FD" w:rsidRPr="00F800FD">
        <w:t xml:space="preserve"> </w:t>
      </w:r>
      <w:r w:rsidR="00F800FD">
        <w:t>для отображения иконок файлов.</w:t>
      </w:r>
      <w:r w:rsidR="00AC6B59">
        <w:t xml:space="preserve"> Два перегруженных метода отрисовки и два метода удаления изображения</w:t>
      </w:r>
      <w:r w:rsidR="00914CC1">
        <w:t xml:space="preserve"> – для </w:t>
      </w:r>
      <w:r w:rsidR="00914CC1">
        <w:rPr>
          <w:lang w:val="en-US"/>
        </w:rPr>
        <w:t>PictureBox</w:t>
      </w:r>
      <w:r w:rsidR="00914CC1" w:rsidRPr="00914CC1">
        <w:t xml:space="preserve"> </w:t>
      </w:r>
      <w:r w:rsidR="00914CC1">
        <w:t xml:space="preserve">и для </w:t>
      </w:r>
      <w:r w:rsidR="00914CC1">
        <w:rPr>
          <w:lang w:val="en-US"/>
        </w:rPr>
        <w:t>Form</w:t>
      </w:r>
      <w:r w:rsidR="009907EA" w:rsidRPr="009907EA">
        <w:t>.</w:t>
      </w:r>
    </w:p>
    <w:p w14:paraId="63F6325B" w14:textId="77777777" w:rsidR="009C1A9E" w:rsidRDefault="009C1A9E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11FA3B2" wp14:editId="422808E1">
            <wp:extent cx="4867275" cy="2702821"/>
            <wp:effectExtent l="0" t="0" r="0" b="0"/>
            <wp:docPr id="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6" cy="27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4E9D" w14:textId="0149A276" w:rsidR="00521485" w:rsidRPr="00BE55F9" w:rsidRDefault="009C1A9E" w:rsidP="008A2C3E">
      <w:pPr>
        <w:pStyle w:val="af0"/>
        <w:keepNext w:val="0"/>
        <w:widowControl w:val="0"/>
        <w:jc w:val="center"/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7</w:t>
      </w:r>
      <w:r w:rsidR="00C071BC">
        <w:rPr>
          <w:noProof/>
        </w:rPr>
        <w:fldChar w:fldCharType="end"/>
      </w:r>
    </w:p>
    <w:p w14:paraId="1A88E794" w14:textId="1F1153A2" w:rsidR="00C6767A" w:rsidRPr="001E2A45" w:rsidRDefault="00C6767A" w:rsidP="008A2C3E">
      <w:pPr>
        <w:pStyle w:val="MAINTEXT"/>
        <w:keepNext w:val="0"/>
        <w:rPr>
          <w:rFonts w:asciiTheme="minorHAnsi" w:hAnsiTheme="minorHAnsi"/>
        </w:rPr>
      </w:pPr>
      <w:r>
        <w:t xml:space="preserve">На рис. </w:t>
      </w:r>
      <w:r w:rsidR="009561A9" w:rsidRPr="009561A9">
        <w:t>8</w:t>
      </w:r>
      <w:r>
        <w:t xml:space="preserve"> изображен</w:t>
      </w:r>
      <w:r w:rsidR="001E2A45">
        <w:t>а функция в классе формы, необходимая для корректного отображения иконки в зависимости от способа отображения.</w:t>
      </w:r>
    </w:p>
    <w:p w14:paraId="79F33E9A" w14:textId="77777777" w:rsidR="000B75B4" w:rsidRDefault="000B75B4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55DFE36" wp14:editId="29776F4A">
            <wp:extent cx="4143375" cy="2192459"/>
            <wp:effectExtent l="0" t="0" r="0" b="0"/>
            <wp:docPr id="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8730" cy="21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73CC" w14:textId="1C582467" w:rsidR="00C51883" w:rsidRDefault="000B75B4" w:rsidP="00775E10">
      <w:pPr>
        <w:pStyle w:val="af0"/>
        <w:keepNext w:val="0"/>
        <w:widowControl w:val="0"/>
        <w:jc w:val="center"/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8</w:t>
      </w:r>
      <w:r w:rsidR="00C071BC">
        <w:fldChar w:fldCharType="end"/>
      </w:r>
    </w:p>
    <w:p w14:paraId="42D19860" w14:textId="4A8602E0" w:rsidR="00C51883" w:rsidRPr="00AA0847" w:rsidRDefault="00C51883" w:rsidP="00C51883">
      <w:pPr>
        <w:pStyle w:val="MAINTEXT"/>
        <w:rPr>
          <w:rFonts w:asciiTheme="minorHAnsi" w:hAnsiTheme="minorHAnsi"/>
        </w:rPr>
      </w:pPr>
      <w:r>
        <w:t xml:space="preserve">На рис. </w:t>
      </w:r>
      <w:r w:rsidR="00775E10" w:rsidRPr="00AA0847">
        <w:t>9</w:t>
      </w:r>
      <w:r>
        <w:t xml:space="preserve"> изображено</w:t>
      </w:r>
      <w:r w:rsidR="00AA0847">
        <w:t xml:space="preserve"> использование </w:t>
      </w:r>
      <w:r w:rsidR="00AA0847">
        <w:rPr>
          <w:lang w:val="en-US"/>
        </w:rPr>
        <w:t>OpenFileDialog</w:t>
      </w:r>
      <w:r w:rsidR="00AA0847" w:rsidRPr="00AA0847">
        <w:t xml:space="preserve"> </w:t>
      </w:r>
      <w:r w:rsidR="00AA0847">
        <w:t>для получения файла картинки.</w:t>
      </w:r>
    </w:p>
    <w:p w14:paraId="7DCF602E" w14:textId="77777777" w:rsidR="00C51883" w:rsidRDefault="00C51883" w:rsidP="00C51883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70DF583" wp14:editId="41317EC8">
            <wp:extent cx="4148730" cy="1668951"/>
            <wp:effectExtent l="0" t="0" r="0" b="0"/>
            <wp:docPr id="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8730" cy="16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3C99" w14:textId="1E255FBC" w:rsidR="006917EA" w:rsidRDefault="00C51883" w:rsidP="00C51883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6A0D">
        <w:rPr>
          <w:noProof/>
        </w:rPr>
        <w:t>9</w:t>
      </w:r>
      <w:r>
        <w:rPr>
          <w:noProof/>
        </w:rPr>
        <w:fldChar w:fldCharType="end"/>
      </w:r>
    </w:p>
    <w:p w14:paraId="0796CA9F" w14:textId="2B560E94" w:rsidR="0008123E" w:rsidRDefault="00735B67" w:rsidP="008A2C3E">
      <w:pPr>
        <w:pStyle w:val="DIV1"/>
        <w:widowControl w:val="0"/>
      </w:pPr>
      <w:bookmarkStart w:id="5" w:name="_Toc180732736"/>
      <w:r>
        <w:t xml:space="preserve">Тестирование </w:t>
      </w:r>
      <w:r w:rsidR="006E0FFD" w:rsidRPr="006E0FFD">
        <w:t>программы</w:t>
      </w:r>
      <w:bookmarkEnd w:id="5"/>
    </w:p>
    <w:p w14:paraId="1F7A06D4" w14:textId="0AA11520" w:rsidR="00E356A1" w:rsidRPr="00E356A1" w:rsidRDefault="00E356A1" w:rsidP="008A2C3E">
      <w:pPr>
        <w:pStyle w:val="MAINTEXT"/>
        <w:keepNext w:val="0"/>
      </w:pPr>
      <w:r>
        <w:t xml:space="preserve">На рис. </w:t>
      </w:r>
      <w:r w:rsidR="00F46A0D">
        <w:t>10-13</w:t>
      </w:r>
      <w:r>
        <w:rPr>
          <w:noProof/>
        </w:rPr>
        <w:t xml:space="preserve"> представлены результаты тестирования программы.</w:t>
      </w:r>
    </w:p>
    <w:p w14:paraId="3F9537FD" w14:textId="77777777" w:rsidR="000B75B4" w:rsidRDefault="000B75B4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4B9F8A4" wp14:editId="271815B8">
            <wp:extent cx="4543425" cy="3711090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7896" cy="37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702C1F2E" w:rsidR="000B75B4" w:rsidRDefault="000B75B4" w:rsidP="008A2C3E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10</w:t>
      </w:r>
      <w:r w:rsidR="00C071BC">
        <w:rPr>
          <w:noProof/>
        </w:rPr>
        <w:fldChar w:fldCharType="end"/>
      </w:r>
    </w:p>
    <w:p w14:paraId="419FC5F5" w14:textId="77777777" w:rsidR="00C23B45" w:rsidRDefault="00C23B45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C2008A" wp14:editId="55B4157F">
            <wp:extent cx="4400550" cy="3592161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5556" cy="35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C35" w14:textId="46AB6F3C" w:rsidR="00C23B45" w:rsidRDefault="00C23B45" w:rsidP="008A2C3E">
      <w:pPr>
        <w:pStyle w:val="af0"/>
        <w:keepNext w:val="0"/>
        <w:widowControl w:val="0"/>
        <w:jc w:val="center"/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11</w:t>
      </w:r>
      <w:r w:rsidR="00C071BC">
        <w:rPr>
          <w:noProof/>
        </w:rPr>
        <w:fldChar w:fldCharType="end"/>
      </w:r>
    </w:p>
    <w:p w14:paraId="0C27F0E7" w14:textId="77777777" w:rsidR="00C23B45" w:rsidRDefault="00C23B45" w:rsidP="008A2C3E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F1C4F3" wp14:editId="6FC7398E">
            <wp:extent cx="4629150" cy="3775910"/>
            <wp:effectExtent l="0" t="0" r="0" b="0"/>
            <wp:docPr id="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4987" cy="37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896" w14:textId="51710A68" w:rsidR="00C23B45" w:rsidRDefault="00C23B45" w:rsidP="008A2C3E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 w:rsidR="00C071BC">
        <w:fldChar w:fldCharType="begin"/>
      </w:r>
      <w:r w:rsidR="00C071BC">
        <w:instrText xml:space="preserve"> SEQ Рисунок \* ARABIC </w:instrText>
      </w:r>
      <w:r w:rsidR="00C071BC">
        <w:fldChar w:fldCharType="separate"/>
      </w:r>
      <w:r w:rsidR="00F46A0D">
        <w:rPr>
          <w:noProof/>
        </w:rPr>
        <w:t>12</w:t>
      </w:r>
      <w:r w:rsidR="00C071BC">
        <w:rPr>
          <w:noProof/>
        </w:rPr>
        <w:fldChar w:fldCharType="end"/>
      </w:r>
    </w:p>
    <w:p w14:paraId="502CBCB6" w14:textId="77777777" w:rsidR="00856E72" w:rsidRDefault="00856E72" w:rsidP="00856E72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A3C33D6" wp14:editId="24EA70C7">
            <wp:extent cx="4625820" cy="3788828"/>
            <wp:effectExtent l="0" t="0" r="0" b="0"/>
            <wp:docPr id="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5820" cy="37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C3BD" w14:textId="53DAFCD9" w:rsidR="00EA3B1D" w:rsidRDefault="00856E72" w:rsidP="00856E72">
      <w:pPr>
        <w:pStyle w:val="af0"/>
        <w:keepNext w:val="0"/>
        <w:widowControl w:val="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6A0D">
        <w:rPr>
          <w:noProof/>
        </w:rPr>
        <w:t>13</w:t>
      </w:r>
      <w:r>
        <w:rPr>
          <w:noProof/>
        </w:rPr>
        <w:fldChar w:fldCharType="end"/>
      </w:r>
    </w:p>
    <w:p w14:paraId="5379E688" w14:textId="6DB779A3" w:rsidR="00856E72" w:rsidRPr="00856E72" w:rsidRDefault="00856E72" w:rsidP="00856E72">
      <w:pPr>
        <w:spacing w:after="200" w:line="276" w:lineRule="auto"/>
      </w:pPr>
      <w:r>
        <w:br w:type="page"/>
      </w:r>
    </w:p>
    <w:p w14:paraId="5D0898A8" w14:textId="68CEF309" w:rsidR="00C45645" w:rsidRPr="00414DE7" w:rsidRDefault="00414DE7" w:rsidP="008A2C3E">
      <w:pPr>
        <w:pStyle w:val="H1"/>
        <w:keepNext w:val="0"/>
      </w:pPr>
      <w:bookmarkStart w:id="6" w:name="_Toc180732737"/>
      <w:r>
        <w:lastRenderedPageBreak/>
        <w:t>ВЫВОДЫ</w:t>
      </w:r>
      <w:bookmarkEnd w:id="6"/>
    </w:p>
    <w:p w14:paraId="36CB662D" w14:textId="25C6D981" w:rsidR="00FB5211" w:rsidRDefault="00FB5211" w:rsidP="00FB5211">
      <w:pPr>
        <w:pStyle w:val="MAINTEXT"/>
      </w:pPr>
      <w:r>
        <w:t xml:space="preserve">В ходе выполнения работы </w:t>
      </w:r>
      <w:r w:rsidR="001B2CD0">
        <w:t xml:space="preserve">мной </w:t>
      </w:r>
      <w:r>
        <w:t xml:space="preserve">были освоены основные принципы синхронизации элементов управления в Windows Forms с объектами класса и их свойствами. </w:t>
      </w:r>
      <w:r w:rsidR="00F00D88">
        <w:t>Я</w:t>
      </w:r>
      <w:r>
        <w:t xml:space="preserve"> научил</w:t>
      </w:r>
      <w:r w:rsidR="00F00D88">
        <w:t>ся</w:t>
      </w:r>
      <w:r>
        <w:t xml:space="preserve"> привязывать коллекции данных к элементам интерфейса, что позволяет упростить отображение и обновление информации для пользователя.</w:t>
      </w:r>
    </w:p>
    <w:p w14:paraId="2316E456" w14:textId="338522AE" w:rsidR="00FB5211" w:rsidRDefault="00FB5211" w:rsidP="00D27327">
      <w:pPr>
        <w:pStyle w:val="MAINTEXT"/>
        <w:numPr>
          <w:ilvl w:val="0"/>
          <w:numId w:val="10"/>
        </w:numPr>
      </w:pPr>
      <w:r>
        <w:t>Использование DataSource и DataBindings позволяет связать элементы управления с коллекциями объектов и отдельными свойствами класса, обеспечивая динамическое обновление данных при взаимодействии с интерфейсом. Это значительно улучшает удобство и скорость работы с интерфейсом.</w:t>
      </w:r>
    </w:p>
    <w:p w14:paraId="504F77A4" w14:textId="45F2F671" w:rsidR="00FB5211" w:rsidRDefault="00FB5211" w:rsidP="00C85E93">
      <w:pPr>
        <w:pStyle w:val="MAINTEXT"/>
        <w:numPr>
          <w:ilvl w:val="0"/>
          <w:numId w:val="10"/>
        </w:numPr>
      </w:pPr>
      <w:r>
        <w:t>Привязка свойств таких элементов, как TextBox, DateTimePicker, и CheckBox, к свойствам класса помогает легко отображать и редактировать данные объекта, реагируя на изменения выбора в ListBox.</w:t>
      </w:r>
    </w:p>
    <w:p w14:paraId="0BC91884" w14:textId="06B51F7D" w:rsidR="00FB5211" w:rsidRDefault="00FB5211" w:rsidP="008B310E">
      <w:pPr>
        <w:pStyle w:val="MAINTEXT"/>
        <w:numPr>
          <w:ilvl w:val="0"/>
          <w:numId w:val="10"/>
        </w:numPr>
      </w:pPr>
      <w:r>
        <w:t>Реализация методов для загрузки и отображения пользовательских иконок с использованием PictureBox</w:t>
      </w:r>
      <w:r w:rsidR="00E27622">
        <w:t xml:space="preserve">, </w:t>
      </w:r>
      <w:r w:rsidR="00E27622">
        <w:rPr>
          <w:lang w:val="en-US"/>
        </w:rPr>
        <w:t>Graphics</w:t>
      </w:r>
      <w:r>
        <w:t xml:space="preserve"> и OpenFileDialog позволила изучить методы работы с графическими элементами в Windows Forms и дала возможность добавить наглядные визуальные элементы в интерфейс.</w:t>
      </w:r>
    </w:p>
    <w:p w14:paraId="089DFCFA" w14:textId="5F289E77" w:rsidR="003C4630" w:rsidRPr="00414DE7" w:rsidRDefault="00FB5211" w:rsidP="00FB5211">
      <w:pPr>
        <w:pStyle w:val="MAINTEXT"/>
      </w:pPr>
      <w:r>
        <w:t xml:space="preserve">Таким образом, </w:t>
      </w:r>
      <w:r w:rsidR="000B0067">
        <w:t xml:space="preserve">я </w:t>
      </w:r>
      <w:r>
        <w:t>научил</w:t>
      </w:r>
      <w:r w:rsidR="000B0067">
        <w:t>ся</w:t>
      </w:r>
      <w:r>
        <w:t xml:space="preserve"> эффективно связывать данные и элементы управления, создавать удобный интерфейс для пользователя и реализовывать возможности настройки и изменения данных с минимальным кодом.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58D9" w14:textId="77777777" w:rsidR="00C071BC" w:rsidRDefault="00C071BC" w:rsidP="0002180F">
      <w:r>
        <w:separator/>
      </w:r>
    </w:p>
  </w:endnote>
  <w:endnote w:type="continuationSeparator" w:id="0">
    <w:p w14:paraId="60E07192" w14:textId="77777777" w:rsidR="00C071BC" w:rsidRDefault="00C071BC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4A7E" w14:textId="77777777" w:rsidR="00C071BC" w:rsidRDefault="00C071BC" w:rsidP="0002180F">
      <w:r>
        <w:separator/>
      </w:r>
    </w:p>
  </w:footnote>
  <w:footnote w:type="continuationSeparator" w:id="0">
    <w:p w14:paraId="2E1B755E" w14:textId="77777777" w:rsidR="00C071BC" w:rsidRDefault="00C071BC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01083"/>
    <w:rsid w:val="00010AF4"/>
    <w:rsid w:val="000214A2"/>
    <w:rsid w:val="0002180F"/>
    <w:rsid w:val="000238F9"/>
    <w:rsid w:val="000244B3"/>
    <w:rsid w:val="00030413"/>
    <w:rsid w:val="00033C62"/>
    <w:rsid w:val="0004168B"/>
    <w:rsid w:val="0004466B"/>
    <w:rsid w:val="0005223A"/>
    <w:rsid w:val="0005680F"/>
    <w:rsid w:val="000641C6"/>
    <w:rsid w:val="00066DA3"/>
    <w:rsid w:val="000707C8"/>
    <w:rsid w:val="0008123E"/>
    <w:rsid w:val="0008520C"/>
    <w:rsid w:val="000927FC"/>
    <w:rsid w:val="000928CE"/>
    <w:rsid w:val="000A2CF1"/>
    <w:rsid w:val="000A4062"/>
    <w:rsid w:val="000A67BE"/>
    <w:rsid w:val="000B0067"/>
    <w:rsid w:val="000B75B4"/>
    <w:rsid w:val="000B7F29"/>
    <w:rsid w:val="000C004E"/>
    <w:rsid w:val="000C031F"/>
    <w:rsid w:val="000F409D"/>
    <w:rsid w:val="00111163"/>
    <w:rsid w:val="00111294"/>
    <w:rsid w:val="00112A1F"/>
    <w:rsid w:val="0011401C"/>
    <w:rsid w:val="00116F39"/>
    <w:rsid w:val="001214CA"/>
    <w:rsid w:val="00126794"/>
    <w:rsid w:val="00137C47"/>
    <w:rsid w:val="0014203A"/>
    <w:rsid w:val="0015006D"/>
    <w:rsid w:val="001618A2"/>
    <w:rsid w:val="001830BE"/>
    <w:rsid w:val="00187D39"/>
    <w:rsid w:val="00193BE7"/>
    <w:rsid w:val="001B2CD0"/>
    <w:rsid w:val="001B2D05"/>
    <w:rsid w:val="001C2F30"/>
    <w:rsid w:val="001D7ED5"/>
    <w:rsid w:val="001E2A45"/>
    <w:rsid w:val="0020774B"/>
    <w:rsid w:val="00221D88"/>
    <w:rsid w:val="00233C6C"/>
    <w:rsid w:val="00240C3E"/>
    <w:rsid w:val="0024310A"/>
    <w:rsid w:val="00243610"/>
    <w:rsid w:val="00250EF1"/>
    <w:rsid w:val="00265591"/>
    <w:rsid w:val="002701FC"/>
    <w:rsid w:val="00270F03"/>
    <w:rsid w:val="00271C67"/>
    <w:rsid w:val="00281F15"/>
    <w:rsid w:val="00284869"/>
    <w:rsid w:val="002B090E"/>
    <w:rsid w:val="002E67A9"/>
    <w:rsid w:val="002F40B8"/>
    <w:rsid w:val="00300DD1"/>
    <w:rsid w:val="00326699"/>
    <w:rsid w:val="00330229"/>
    <w:rsid w:val="00333080"/>
    <w:rsid w:val="00344B81"/>
    <w:rsid w:val="00352422"/>
    <w:rsid w:val="00353F7B"/>
    <w:rsid w:val="00357D1E"/>
    <w:rsid w:val="00374808"/>
    <w:rsid w:val="003958F7"/>
    <w:rsid w:val="00397AD1"/>
    <w:rsid w:val="003B2D5E"/>
    <w:rsid w:val="003B2FFF"/>
    <w:rsid w:val="003B3807"/>
    <w:rsid w:val="003C1361"/>
    <w:rsid w:val="003C4630"/>
    <w:rsid w:val="003E4656"/>
    <w:rsid w:val="003F448A"/>
    <w:rsid w:val="003F5D7C"/>
    <w:rsid w:val="00404D15"/>
    <w:rsid w:val="00405D24"/>
    <w:rsid w:val="00413AAB"/>
    <w:rsid w:val="00414DE7"/>
    <w:rsid w:val="00415ECB"/>
    <w:rsid w:val="00426D1E"/>
    <w:rsid w:val="004344FD"/>
    <w:rsid w:val="00437FD8"/>
    <w:rsid w:val="004464DA"/>
    <w:rsid w:val="00474DAE"/>
    <w:rsid w:val="004820AE"/>
    <w:rsid w:val="004873DD"/>
    <w:rsid w:val="00490A54"/>
    <w:rsid w:val="00496280"/>
    <w:rsid w:val="004B45F2"/>
    <w:rsid w:val="004B6843"/>
    <w:rsid w:val="004B76A8"/>
    <w:rsid w:val="004C674A"/>
    <w:rsid w:val="004C7DD0"/>
    <w:rsid w:val="004D48A1"/>
    <w:rsid w:val="004D7F8E"/>
    <w:rsid w:val="004E7C23"/>
    <w:rsid w:val="00521485"/>
    <w:rsid w:val="005224FF"/>
    <w:rsid w:val="00524674"/>
    <w:rsid w:val="005364DC"/>
    <w:rsid w:val="00546D15"/>
    <w:rsid w:val="00551973"/>
    <w:rsid w:val="00552C4F"/>
    <w:rsid w:val="00566C17"/>
    <w:rsid w:val="005718B2"/>
    <w:rsid w:val="00575D89"/>
    <w:rsid w:val="005801EF"/>
    <w:rsid w:val="005845E7"/>
    <w:rsid w:val="005871A8"/>
    <w:rsid w:val="00591F7F"/>
    <w:rsid w:val="005A0FCC"/>
    <w:rsid w:val="005A2A15"/>
    <w:rsid w:val="005B36D9"/>
    <w:rsid w:val="005B53EA"/>
    <w:rsid w:val="005B566D"/>
    <w:rsid w:val="005C6680"/>
    <w:rsid w:val="005E3C66"/>
    <w:rsid w:val="005E4C21"/>
    <w:rsid w:val="00607D8C"/>
    <w:rsid w:val="00611900"/>
    <w:rsid w:val="00612249"/>
    <w:rsid w:val="006214FF"/>
    <w:rsid w:val="006372D4"/>
    <w:rsid w:val="006375AF"/>
    <w:rsid w:val="00641310"/>
    <w:rsid w:val="00650FD9"/>
    <w:rsid w:val="00651F7A"/>
    <w:rsid w:val="00654636"/>
    <w:rsid w:val="00655AFB"/>
    <w:rsid w:val="00655FC3"/>
    <w:rsid w:val="00657326"/>
    <w:rsid w:val="006578AE"/>
    <w:rsid w:val="006834F6"/>
    <w:rsid w:val="006854F9"/>
    <w:rsid w:val="006917EA"/>
    <w:rsid w:val="00694D28"/>
    <w:rsid w:val="00695963"/>
    <w:rsid w:val="006A42CB"/>
    <w:rsid w:val="006A6F14"/>
    <w:rsid w:val="006B6339"/>
    <w:rsid w:val="006C155E"/>
    <w:rsid w:val="006E0FFD"/>
    <w:rsid w:val="006F20BB"/>
    <w:rsid w:val="006F69EE"/>
    <w:rsid w:val="00700DB8"/>
    <w:rsid w:val="00707EE1"/>
    <w:rsid w:val="00714D22"/>
    <w:rsid w:val="007151DF"/>
    <w:rsid w:val="00717596"/>
    <w:rsid w:val="0072259E"/>
    <w:rsid w:val="00735B67"/>
    <w:rsid w:val="00740062"/>
    <w:rsid w:val="00742B28"/>
    <w:rsid w:val="00747212"/>
    <w:rsid w:val="007536E4"/>
    <w:rsid w:val="00755F69"/>
    <w:rsid w:val="007562CD"/>
    <w:rsid w:val="00775E10"/>
    <w:rsid w:val="007B0C7A"/>
    <w:rsid w:val="007B2A9E"/>
    <w:rsid w:val="007B4BFE"/>
    <w:rsid w:val="007C1635"/>
    <w:rsid w:val="007C55D8"/>
    <w:rsid w:val="007E30C4"/>
    <w:rsid w:val="007F0205"/>
    <w:rsid w:val="007F5763"/>
    <w:rsid w:val="007F7623"/>
    <w:rsid w:val="00810104"/>
    <w:rsid w:val="008204D4"/>
    <w:rsid w:val="0082084E"/>
    <w:rsid w:val="008329C8"/>
    <w:rsid w:val="008331DB"/>
    <w:rsid w:val="00846204"/>
    <w:rsid w:val="00846AF5"/>
    <w:rsid w:val="00846B10"/>
    <w:rsid w:val="0085302F"/>
    <w:rsid w:val="00856E5A"/>
    <w:rsid w:val="00856E72"/>
    <w:rsid w:val="008618DD"/>
    <w:rsid w:val="00861D10"/>
    <w:rsid w:val="008700EE"/>
    <w:rsid w:val="00871C1B"/>
    <w:rsid w:val="00872AB9"/>
    <w:rsid w:val="00881242"/>
    <w:rsid w:val="008859B1"/>
    <w:rsid w:val="00890C83"/>
    <w:rsid w:val="00895C5E"/>
    <w:rsid w:val="008A200C"/>
    <w:rsid w:val="008A2C3E"/>
    <w:rsid w:val="008A35DD"/>
    <w:rsid w:val="008A367E"/>
    <w:rsid w:val="008B1A19"/>
    <w:rsid w:val="008C7F36"/>
    <w:rsid w:val="008D1AAC"/>
    <w:rsid w:val="008E2D68"/>
    <w:rsid w:val="008E75F5"/>
    <w:rsid w:val="008F3CB4"/>
    <w:rsid w:val="00901CE5"/>
    <w:rsid w:val="00904878"/>
    <w:rsid w:val="00914CC1"/>
    <w:rsid w:val="0092083C"/>
    <w:rsid w:val="00922171"/>
    <w:rsid w:val="009265C5"/>
    <w:rsid w:val="00926DFF"/>
    <w:rsid w:val="00940C1D"/>
    <w:rsid w:val="00947559"/>
    <w:rsid w:val="00950472"/>
    <w:rsid w:val="00951A99"/>
    <w:rsid w:val="009561A9"/>
    <w:rsid w:val="00960080"/>
    <w:rsid w:val="00983142"/>
    <w:rsid w:val="00986BC9"/>
    <w:rsid w:val="009907EA"/>
    <w:rsid w:val="00992C96"/>
    <w:rsid w:val="009942C7"/>
    <w:rsid w:val="009946A9"/>
    <w:rsid w:val="009A2486"/>
    <w:rsid w:val="009A2E77"/>
    <w:rsid w:val="009A396C"/>
    <w:rsid w:val="009B0740"/>
    <w:rsid w:val="009B751E"/>
    <w:rsid w:val="009C14CB"/>
    <w:rsid w:val="009C1A9E"/>
    <w:rsid w:val="009D55AD"/>
    <w:rsid w:val="009E13DE"/>
    <w:rsid w:val="009E67E6"/>
    <w:rsid w:val="009E78FF"/>
    <w:rsid w:val="009F4C94"/>
    <w:rsid w:val="00A336D4"/>
    <w:rsid w:val="00A3566E"/>
    <w:rsid w:val="00A37C30"/>
    <w:rsid w:val="00A54F7C"/>
    <w:rsid w:val="00A67930"/>
    <w:rsid w:val="00A73C84"/>
    <w:rsid w:val="00A74901"/>
    <w:rsid w:val="00A83493"/>
    <w:rsid w:val="00A84FA7"/>
    <w:rsid w:val="00A85BEF"/>
    <w:rsid w:val="00AA0847"/>
    <w:rsid w:val="00AB2D1C"/>
    <w:rsid w:val="00AC6B59"/>
    <w:rsid w:val="00AD3198"/>
    <w:rsid w:val="00AE20B2"/>
    <w:rsid w:val="00AF6555"/>
    <w:rsid w:val="00B041D1"/>
    <w:rsid w:val="00B20256"/>
    <w:rsid w:val="00B2042C"/>
    <w:rsid w:val="00B34DD2"/>
    <w:rsid w:val="00B60761"/>
    <w:rsid w:val="00B632F0"/>
    <w:rsid w:val="00B65675"/>
    <w:rsid w:val="00B71FEE"/>
    <w:rsid w:val="00B727FC"/>
    <w:rsid w:val="00B923A5"/>
    <w:rsid w:val="00B95FC8"/>
    <w:rsid w:val="00BA50FA"/>
    <w:rsid w:val="00BB2FAC"/>
    <w:rsid w:val="00BC1E18"/>
    <w:rsid w:val="00BC56F3"/>
    <w:rsid w:val="00BD202A"/>
    <w:rsid w:val="00BE55F9"/>
    <w:rsid w:val="00BF16C4"/>
    <w:rsid w:val="00BF2651"/>
    <w:rsid w:val="00BF3A7F"/>
    <w:rsid w:val="00BF7993"/>
    <w:rsid w:val="00BF7FB3"/>
    <w:rsid w:val="00C02C57"/>
    <w:rsid w:val="00C03BE7"/>
    <w:rsid w:val="00C071BC"/>
    <w:rsid w:val="00C13BF0"/>
    <w:rsid w:val="00C23B45"/>
    <w:rsid w:val="00C42E3F"/>
    <w:rsid w:val="00C45645"/>
    <w:rsid w:val="00C45700"/>
    <w:rsid w:val="00C51883"/>
    <w:rsid w:val="00C51E65"/>
    <w:rsid w:val="00C60A88"/>
    <w:rsid w:val="00C61169"/>
    <w:rsid w:val="00C6314C"/>
    <w:rsid w:val="00C648A2"/>
    <w:rsid w:val="00C6767A"/>
    <w:rsid w:val="00C7552A"/>
    <w:rsid w:val="00C86BB3"/>
    <w:rsid w:val="00C969C1"/>
    <w:rsid w:val="00C9723D"/>
    <w:rsid w:val="00CA1148"/>
    <w:rsid w:val="00CA1852"/>
    <w:rsid w:val="00CB23E2"/>
    <w:rsid w:val="00CE1A89"/>
    <w:rsid w:val="00CF3702"/>
    <w:rsid w:val="00D0582C"/>
    <w:rsid w:val="00D14549"/>
    <w:rsid w:val="00D165FC"/>
    <w:rsid w:val="00D16711"/>
    <w:rsid w:val="00D203BF"/>
    <w:rsid w:val="00D23773"/>
    <w:rsid w:val="00D26912"/>
    <w:rsid w:val="00D347D3"/>
    <w:rsid w:val="00D45F03"/>
    <w:rsid w:val="00D56997"/>
    <w:rsid w:val="00D62838"/>
    <w:rsid w:val="00D62B1E"/>
    <w:rsid w:val="00D71050"/>
    <w:rsid w:val="00DA7C82"/>
    <w:rsid w:val="00DC0C2C"/>
    <w:rsid w:val="00DC1B09"/>
    <w:rsid w:val="00DD77AE"/>
    <w:rsid w:val="00DE1E56"/>
    <w:rsid w:val="00DE703B"/>
    <w:rsid w:val="00DF362A"/>
    <w:rsid w:val="00DF7735"/>
    <w:rsid w:val="00E07358"/>
    <w:rsid w:val="00E11723"/>
    <w:rsid w:val="00E11FBE"/>
    <w:rsid w:val="00E14232"/>
    <w:rsid w:val="00E20E47"/>
    <w:rsid w:val="00E22832"/>
    <w:rsid w:val="00E27622"/>
    <w:rsid w:val="00E356A1"/>
    <w:rsid w:val="00E4617C"/>
    <w:rsid w:val="00E51362"/>
    <w:rsid w:val="00E70CC8"/>
    <w:rsid w:val="00E91D33"/>
    <w:rsid w:val="00EA2B75"/>
    <w:rsid w:val="00EA3B1D"/>
    <w:rsid w:val="00EB51DF"/>
    <w:rsid w:val="00EC5108"/>
    <w:rsid w:val="00ED3322"/>
    <w:rsid w:val="00ED438A"/>
    <w:rsid w:val="00EE1F7E"/>
    <w:rsid w:val="00EE3F95"/>
    <w:rsid w:val="00EF07F5"/>
    <w:rsid w:val="00EF613F"/>
    <w:rsid w:val="00F0072D"/>
    <w:rsid w:val="00F00D88"/>
    <w:rsid w:val="00F04F95"/>
    <w:rsid w:val="00F117C2"/>
    <w:rsid w:val="00F1399F"/>
    <w:rsid w:val="00F21C5C"/>
    <w:rsid w:val="00F44F7F"/>
    <w:rsid w:val="00F46A0D"/>
    <w:rsid w:val="00F50713"/>
    <w:rsid w:val="00F57193"/>
    <w:rsid w:val="00F57E13"/>
    <w:rsid w:val="00F6072F"/>
    <w:rsid w:val="00F638CA"/>
    <w:rsid w:val="00F65A25"/>
    <w:rsid w:val="00F800FD"/>
    <w:rsid w:val="00F82D0A"/>
    <w:rsid w:val="00F86236"/>
    <w:rsid w:val="00F87EBD"/>
    <w:rsid w:val="00F93567"/>
    <w:rsid w:val="00F93C00"/>
    <w:rsid w:val="00FA1CB4"/>
    <w:rsid w:val="00FA3569"/>
    <w:rsid w:val="00FB3E70"/>
    <w:rsid w:val="00FB5211"/>
    <w:rsid w:val="00FC3A0B"/>
    <w:rsid w:val="00FC6F2D"/>
    <w:rsid w:val="00FC7F65"/>
    <w:rsid w:val="00FD5A59"/>
    <w:rsid w:val="00FE45F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1100</TotalTime>
  <Pages>10</Pages>
  <Words>931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263</cp:revision>
  <cp:lastPrinted>2024-09-13T05:37:00Z</cp:lastPrinted>
  <dcterms:created xsi:type="dcterms:W3CDTF">2024-09-12T22:28:00Z</dcterms:created>
  <dcterms:modified xsi:type="dcterms:W3CDTF">2024-10-25T04:12:00Z</dcterms:modified>
  <cp:category/>
</cp:coreProperties>
</file>