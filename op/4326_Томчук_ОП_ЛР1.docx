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7691D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17084099" w14:textId="49957EFF"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904878">
        <w:t>42</w:t>
      </w:r>
    </w:p>
    <w:p w14:paraId="32A2F6DD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30E5487D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20"/>
        <w:gridCol w:w="277"/>
        <w:gridCol w:w="3016"/>
      </w:tblGrid>
      <w:tr w:rsidR="00413AAB" w14:paraId="0611D543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671AB2D5" w14:textId="2295D113" w:rsidR="00413AAB" w:rsidRPr="00AD3198" w:rsidRDefault="00111294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111294">
              <w:rPr>
                <w:lang w:val="en-US"/>
              </w:rPr>
              <w:t>канд</w:t>
            </w:r>
            <w:proofErr w:type="spellEnd"/>
            <w:r w:rsidRPr="00111294">
              <w:rPr>
                <w:lang w:val="en-US"/>
              </w:rPr>
              <w:t xml:space="preserve">. </w:t>
            </w:r>
            <w:proofErr w:type="spellStart"/>
            <w:r w:rsidRPr="00111294">
              <w:rPr>
                <w:lang w:val="en-US"/>
              </w:rPr>
              <w:t>техн</w:t>
            </w:r>
            <w:proofErr w:type="spellEnd"/>
            <w:r w:rsidRPr="00111294">
              <w:rPr>
                <w:lang w:val="en-US"/>
              </w:rPr>
              <w:t xml:space="preserve">. </w:t>
            </w:r>
            <w:proofErr w:type="spellStart"/>
            <w:r w:rsidRPr="00111294">
              <w:rPr>
                <w:lang w:val="en-US"/>
              </w:rPr>
              <w:t>наук</w:t>
            </w:r>
            <w:proofErr w:type="spellEnd"/>
            <w:r w:rsidRPr="00111294">
              <w:rPr>
                <w:lang w:val="en-US"/>
              </w:rPr>
              <w:t xml:space="preserve">, </w:t>
            </w:r>
            <w:proofErr w:type="spellStart"/>
            <w:r w:rsidRPr="00111294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4B83E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1A0FE55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DD61A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3DF89FA8" w14:textId="6FB869F0" w:rsidR="00413AAB" w:rsidRPr="00AD3198" w:rsidRDefault="0011129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 w:rsidRPr="00111294">
              <w:t>Н. В. Богословская</w:t>
            </w:r>
            <w:r w:rsidR="00AD3198">
              <w:t xml:space="preserve"> </w:t>
            </w:r>
          </w:p>
        </w:tc>
      </w:tr>
      <w:tr w:rsidR="00413AAB" w14:paraId="640E56B4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2F2E0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058F5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5903D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F596B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A3C02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5211162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351576F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0A495D9" w14:textId="6800E7A7" w:rsidR="00413AAB" w:rsidRDefault="00413AAB">
            <w:pPr>
              <w:pStyle w:val="a5"/>
              <w:spacing w:before="960"/>
            </w:pPr>
            <w:r>
              <w:t>ОТЧЕТ О ЛАБОРАТОРНОЙ РАБОТЕ</w:t>
            </w:r>
            <w:r w:rsidR="00F21C5C">
              <w:t xml:space="preserve"> № 1</w:t>
            </w:r>
          </w:p>
        </w:tc>
      </w:tr>
      <w:tr w:rsidR="00413AAB" w14:paraId="0863CB9C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3824A29" w14:textId="2D09E607" w:rsidR="00413AAB" w:rsidRPr="00240C3E" w:rsidRDefault="00240C3E" w:rsidP="00F57E13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240C3E">
              <w:rPr>
                <w:b w:val="0"/>
                <w:szCs w:val="32"/>
              </w:rPr>
              <w:t>КЛАССЫ И ОБЪЕКТЫ. ПОЛЯ КЛАССОВ, КОНСТРУКТОР ПО УМОЛЧАНИЮ</w:t>
            </w:r>
          </w:p>
        </w:tc>
      </w:tr>
      <w:tr w:rsidR="00413AAB" w14:paraId="07DE275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786C26F" w14:textId="77777777" w:rsidR="00413AAB" w:rsidRPr="00AD3198" w:rsidRDefault="00413AAB" w:rsidP="00DA7C82">
            <w:pPr>
              <w:pStyle w:val="3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71A00DF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097262A" w14:textId="1720E78A" w:rsidR="00413AAB" w:rsidRDefault="00240C3E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  <w:r w:rsidRPr="00240C3E">
              <w:rPr>
                <w:sz w:val="28"/>
                <w:szCs w:val="28"/>
                <w:lang w:val="ru-RU"/>
              </w:rPr>
              <w:t>ОСНОВЫ ПРОГРАММИРОВАНИЯ</w:t>
            </w:r>
          </w:p>
        </w:tc>
      </w:tr>
      <w:tr w:rsidR="00413AAB" w14:paraId="244F1F1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445C97A" w14:textId="77777777"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0A67AF8A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 w14:paraId="59ED0B0B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C5E4E0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EA3181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79EA5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1F181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B1A9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C671713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270C7622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CD885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F4B8F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69A91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888F6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F2372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3B0A7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41CAB1A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7ADCD97C" w14:textId="34406024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8618DD">
        <w:t>2024</w:t>
      </w:r>
      <w:r w:rsidR="008618DD">
        <w:rPr>
          <w:lang w:val="en-US"/>
        </w:rPr>
        <w:t xml:space="preserve"> </w:t>
      </w:r>
      <w:r w:rsidR="003B3807">
        <w:rPr>
          <w:lang w:val="en-US"/>
        </w:rPr>
        <w:br w:type="page"/>
      </w:r>
    </w:p>
    <w:p w14:paraId="05907079" w14:textId="77777777" w:rsidR="00413AAB" w:rsidRDefault="00810104" w:rsidP="00707EE1">
      <w:pPr>
        <w:pStyle w:val="H1excluded"/>
      </w:pPr>
      <w:r w:rsidRPr="00810104">
        <w:lastRenderedPageBreak/>
        <w:t>СОДЕРЖАНИЕ</w:t>
      </w:r>
    </w:p>
    <w:p w14:paraId="04B3A0E8" w14:textId="70786DF5" w:rsidR="001830BE" w:rsidRDefault="00CA1852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r>
        <w:fldChar w:fldCharType="begin"/>
      </w:r>
      <w:r>
        <w:instrText xml:space="preserve"> TOC \h \z \t "H1,1,DIV1,1,DIV2,2" </w:instrText>
      </w:r>
      <w:r>
        <w:fldChar w:fldCharType="separate"/>
      </w:r>
      <w:hyperlink w:anchor="_Toc177109047" w:history="1">
        <w:r w:rsidR="001830BE" w:rsidRPr="006F71E3">
          <w:rPr>
            <w:rStyle w:val="ad"/>
          </w:rPr>
          <w:t>1</w:t>
        </w:r>
        <w:r w:rsidR="001830BE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830BE" w:rsidRPr="006F71E3">
          <w:rPr>
            <w:rStyle w:val="ad"/>
          </w:rPr>
          <w:t>Цель работы</w:t>
        </w:r>
        <w:r w:rsidR="001830BE">
          <w:rPr>
            <w:webHidden/>
          </w:rPr>
          <w:tab/>
        </w:r>
        <w:r w:rsidR="001830BE">
          <w:rPr>
            <w:webHidden/>
          </w:rPr>
          <w:fldChar w:fldCharType="begin"/>
        </w:r>
        <w:r w:rsidR="001830BE">
          <w:rPr>
            <w:webHidden/>
          </w:rPr>
          <w:instrText xml:space="preserve"> PAGEREF _Toc177109047 \h </w:instrText>
        </w:r>
        <w:r w:rsidR="001830BE">
          <w:rPr>
            <w:webHidden/>
          </w:rPr>
        </w:r>
        <w:r w:rsidR="001830BE">
          <w:rPr>
            <w:webHidden/>
          </w:rPr>
          <w:fldChar w:fldCharType="separate"/>
        </w:r>
        <w:r w:rsidR="00EC5108">
          <w:rPr>
            <w:webHidden/>
          </w:rPr>
          <w:t>3</w:t>
        </w:r>
        <w:r w:rsidR="001830BE">
          <w:rPr>
            <w:webHidden/>
          </w:rPr>
          <w:fldChar w:fldCharType="end"/>
        </w:r>
      </w:hyperlink>
    </w:p>
    <w:p w14:paraId="7A30A983" w14:textId="2890D3E4" w:rsidR="001830BE" w:rsidRDefault="001830BE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77109048" w:history="1">
        <w:r w:rsidRPr="006F71E3">
          <w:rPr>
            <w:rStyle w:val="ad"/>
          </w:rPr>
          <w:t>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F71E3">
          <w:rPr>
            <w:rStyle w:val="ad"/>
          </w:rPr>
          <w:t>Задача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_Toc177109048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C510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7E40080" w14:textId="27F0B510" w:rsidR="001830BE" w:rsidRDefault="001830BE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77109049" w:history="1">
        <w:r w:rsidRPr="006F71E3">
          <w:rPr>
            <w:rStyle w:val="ad"/>
          </w:rPr>
          <w:t>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F71E3">
          <w:rPr>
            <w:rStyle w:val="ad"/>
          </w:rPr>
          <w:t>Ключевые позиции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_Toc177109049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C510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0F3F65B" w14:textId="4CF9D740" w:rsidR="001830BE" w:rsidRDefault="001830BE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77109050" w:history="1">
        <w:r w:rsidRPr="006F71E3">
          <w:rPr>
            <w:rStyle w:val="ad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F71E3">
          <w:rPr>
            <w:rStyle w:val="ad"/>
          </w:rPr>
          <w:t>Разработка интерфейса формы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_Toc177109050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C5108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6A3EE250" w14:textId="11F0D667" w:rsidR="001830BE" w:rsidRDefault="001830BE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77109051" w:history="1">
        <w:r w:rsidRPr="006F71E3">
          <w:rPr>
            <w:rStyle w:val="ad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F71E3">
          <w:rPr>
            <w:rStyle w:val="ad"/>
          </w:rPr>
          <w:t>Диаграмма классов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_Toc177109051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C5108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97D0E6D" w14:textId="32D3BCF9" w:rsidR="001830BE" w:rsidRDefault="001830BE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77109052" w:history="1">
        <w:r w:rsidRPr="006F71E3">
          <w:rPr>
            <w:rStyle w:val="ad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F71E3">
          <w:rPr>
            <w:rStyle w:val="ad"/>
          </w:rPr>
          <w:t>Класс сущности файловой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_Toc177109052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C5108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D9F2CA3" w14:textId="69CC537B" w:rsidR="001830BE" w:rsidRDefault="001830BE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77109053" w:history="1">
        <w:r w:rsidRPr="006F71E3">
          <w:rPr>
            <w:rStyle w:val="ad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F71E3">
          <w:rPr>
            <w:rStyle w:val="ad"/>
          </w:rPr>
          <w:t>Класс файла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_Toc177109053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C5108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E80362A" w14:textId="761DF674" w:rsidR="001830BE" w:rsidRDefault="001830BE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77109054" w:history="1">
        <w:r w:rsidRPr="006F71E3">
          <w:rPr>
            <w:rStyle w:val="ad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F71E3">
          <w:rPr>
            <w:rStyle w:val="ad"/>
          </w:rPr>
          <w:t>Класс директории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_Toc177109054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C5108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7AAD801" w14:textId="5E5DBB82" w:rsidR="001830BE" w:rsidRDefault="001830BE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77109055" w:history="1">
        <w:r w:rsidRPr="006F71E3">
          <w:rPr>
            <w:rStyle w:val="ad"/>
          </w:rPr>
          <w:t>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F71E3">
          <w:rPr>
            <w:rStyle w:val="ad"/>
          </w:rPr>
          <w:t>Тестирование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_Toc177109055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C5108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102D63D3" w14:textId="122A10D1" w:rsidR="001830BE" w:rsidRDefault="001830BE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177109056" w:history="1">
        <w:r w:rsidRPr="006F71E3">
          <w:rPr>
            <w:rStyle w:val="ad"/>
          </w:rPr>
          <w:t>ВЫВОДЫ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_Toc177109056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C5108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9589DE4" w14:textId="385B57BD" w:rsidR="00EA3B1D" w:rsidRDefault="00CA1852" w:rsidP="00D165FC">
      <w:pPr>
        <w:pStyle w:val="MAINTEXT"/>
        <w:ind w:firstLine="0"/>
      </w:pPr>
      <w:r>
        <w:rPr>
          <w:noProof/>
          <w:szCs w:val="24"/>
        </w:rPr>
        <w:fldChar w:fldCharType="end"/>
      </w:r>
      <w:r w:rsidR="00EA3B1D" w:rsidRPr="00C6314C">
        <w:br w:type="page"/>
      </w:r>
    </w:p>
    <w:p w14:paraId="67AE1994" w14:textId="4F906032" w:rsidR="008331DB" w:rsidRPr="00CA1852" w:rsidRDefault="0008123E" w:rsidP="00CA1852">
      <w:pPr>
        <w:pStyle w:val="DIV1"/>
      </w:pPr>
      <w:bookmarkStart w:id="0" w:name="_Toc177109047"/>
      <w:r w:rsidRPr="0008123E">
        <w:lastRenderedPageBreak/>
        <w:t>Цель работы</w:t>
      </w:r>
      <w:bookmarkEnd w:id="0"/>
    </w:p>
    <w:p w14:paraId="001B6825" w14:textId="16B0A51B" w:rsidR="00654636" w:rsidRDefault="00654636" w:rsidP="00654636">
      <w:pPr>
        <w:pStyle w:val="MAINTEXT"/>
      </w:pPr>
      <w:r>
        <w:t xml:space="preserve">Целью лабораторной работы является создание </w:t>
      </w:r>
      <w:r w:rsidR="00137C47">
        <w:t xml:space="preserve">функционирующего приложения </w:t>
      </w:r>
      <w:r w:rsidR="00137C47">
        <w:rPr>
          <w:lang w:val="en-US"/>
        </w:rPr>
        <w:t>Windows</w:t>
      </w:r>
      <w:r w:rsidR="00137C47" w:rsidRPr="00137C47">
        <w:t xml:space="preserve"> </w:t>
      </w:r>
      <w:r w:rsidR="00137C47">
        <w:rPr>
          <w:lang w:val="en-US"/>
        </w:rPr>
        <w:t>Forms</w:t>
      </w:r>
      <w:r w:rsidR="00137C47">
        <w:t xml:space="preserve"> на определенную тематику</w:t>
      </w:r>
      <w:r w:rsidR="00415ECB">
        <w:t>.</w:t>
      </w:r>
    </w:p>
    <w:p w14:paraId="36770B30" w14:textId="77777777" w:rsidR="00654636" w:rsidRDefault="00654636" w:rsidP="00654636">
      <w:pPr>
        <w:pStyle w:val="MAINTEXT"/>
      </w:pPr>
      <w:r>
        <w:t>Вопросы, изучаемые в работе:</w:t>
      </w:r>
    </w:p>
    <w:p w14:paraId="0FF50FAD" w14:textId="6C4499C5" w:rsidR="00654636" w:rsidRDefault="00654636" w:rsidP="00654636">
      <w:pPr>
        <w:pStyle w:val="MAINTEXT"/>
        <w:numPr>
          <w:ilvl w:val="0"/>
          <w:numId w:val="3"/>
        </w:numPr>
      </w:pPr>
      <w:r>
        <w:tab/>
        <w:t>Классы</w:t>
      </w:r>
      <w:r w:rsidR="0024310A">
        <w:t>, объекты, методы, поля</w:t>
      </w:r>
      <w:r>
        <w:t xml:space="preserve"> и работа с ними;</w:t>
      </w:r>
    </w:p>
    <w:p w14:paraId="2BA11945" w14:textId="398EBF58" w:rsidR="00E14232" w:rsidRDefault="00650FD9" w:rsidP="00654636">
      <w:pPr>
        <w:pStyle w:val="MAINTEXT"/>
        <w:numPr>
          <w:ilvl w:val="0"/>
          <w:numId w:val="3"/>
        </w:numPr>
      </w:pPr>
      <w:r>
        <w:rPr>
          <w:lang w:val="en-US"/>
        </w:rPr>
        <w:t xml:space="preserve">C#, </w:t>
      </w:r>
      <w:r w:rsidR="00881242">
        <w:rPr>
          <w:lang w:val="en-US"/>
        </w:rPr>
        <w:t>W</w:t>
      </w:r>
      <w:proofErr w:type="spellStart"/>
      <w:r w:rsidR="00654636">
        <w:t>indows</w:t>
      </w:r>
      <w:proofErr w:type="spellEnd"/>
      <w:r w:rsidR="00654636">
        <w:t xml:space="preserve"> </w:t>
      </w:r>
      <w:r w:rsidR="00C13BF0">
        <w:rPr>
          <w:lang w:val="en-US"/>
        </w:rPr>
        <w:t>F</w:t>
      </w:r>
      <w:proofErr w:type="spellStart"/>
      <w:r w:rsidR="00654636">
        <w:t>orms</w:t>
      </w:r>
      <w:proofErr w:type="spellEnd"/>
      <w:r w:rsidR="00654636">
        <w:t>.</w:t>
      </w:r>
    </w:p>
    <w:p w14:paraId="34B59F00" w14:textId="45698FDB" w:rsidR="0008123E" w:rsidRPr="00CA1852" w:rsidRDefault="0008123E" w:rsidP="0008123E">
      <w:pPr>
        <w:pStyle w:val="DIV1"/>
      </w:pPr>
      <w:bookmarkStart w:id="1" w:name="_Toc177109048"/>
      <w:r>
        <w:t>Задача</w:t>
      </w:r>
      <w:bookmarkEnd w:id="1"/>
    </w:p>
    <w:p w14:paraId="36A18204" w14:textId="6E6E07BE" w:rsidR="0008123E" w:rsidRDefault="008A367E" w:rsidP="0008123E">
      <w:pPr>
        <w:pStyle w:val="MAINTEXT"/>
      </w:pPr>
      <w:r>
        <w:t>11. В приложении пользователь может создать объект класса Текстовый файл, используя классы Файл, Директория. Методы для работы с файлами должны полностью обеспечить пользователя возможностями создания, удаления, изменения, переименования файлов.</w:t>
      </w:r>
    </w:p>
    <w:p w14:paraId="060B3CF8" w14:textId="171DCF06" w:rsidR="0008123E" w:rsidRPr="00CA1852" w:rsidRDefault="00CB23E2" w:rsidP="0008123E">
      <w:pPr>
        <w:pStyle w:val="DIV1"/>
      </w:pPr>
      <w:bookmarkStart w:id="2" w:name="_Toc177109049"/>
      <w:r>
        <w:t>К</w:t>
      </w:r>
      <w:r w:rsidRPr="00CB23E2">
        <w:t>лючевые позиции</w:t>
      </w:r>
      <w:bookmarkEnd w:id="2"/>
    </w:p>
    <w:p w14:paraId="6A32865A" w14:textId="2FF39339" w:rsidR="00DC0C2C" w:rsidRDefault="00D14549" w:rsidP="00DC0C2C">
      <w:pPr>
        <w:pStyle w:val="DIV2"/>
      </w:pPr>
      <w:bookmarkStart w:id="3" w:name="_Toc177109050"/>
      <w:r>
        <w:t>Разработка</w:t>
      </w:r>
      <w:r w:rsidR="00DC0C2C">
        <w:t xml:space="preserve"> </w:t>
      </w:r>
      <w:r>
        <w:t>интерфейса формы</w:t>
      </w:r>
      <w:bookmarkEnd w:id="3"/>
    </w:p>
    <w:p w14:paraId="782EAB24" w14:textId="1E406441" w:rsidR="0008123E" w:rsidRDefault="00BF7FB3" w:rsidP="00DC0C2C">
      <w:pPr>
        <w:pStyle w:val="MAINTEXT"/>
        <w:ind w:left="238"/>
      </w:pPr>
      <w:r>
        <w:t>Интерфейс был исполнен в виде трех текстовых полей, необходимых для ввода пути, имени и содержимого файла, нескольких кнопок, отвечающих за главный функционал и одной надписи, отображающей текущий рабочий файл</w:t>
      </w:r>
      <w:r w:rsidR="00F1399F">
        <w:t>.</w:t>
      </w:r>
    </w:p>
    <w:p w14:paraId="0A6629BC" w14:textId="77777777" w:rsidR="00D14549" w:rsidRDefault="00D14549" w:rsidP="00D14549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7DDAE80" wp14:editId="33E37267">
            <wp:extent cx="3981450" cy="2586862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9795" cy="259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755D" w14:textId="30B60CC8" w:rsidR="00D14549" w:rsidRDefault="00D14549" w:rsidP="00D14549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C5108">
        <w:rPr>
          <w:noProof/>
        </w:rPr>
        <w:t>1</w:t>
      </w:r>
      <w:r>
        <w:rPr>
          <w:noProof/>
        </w:rPr>
        <w:fldChar w:fldCharType="end"/>
      </w:r>
    </w:p>
    <w:p w14:paraId="4F80DFAD" w14:textId="77777777" w:rsidR="00700DB8" w:rsidRDefault="00700DB8">
      <w:pPr>
        <w:spacing w:after="200" w:line="276" w:lineRule="auto"/>
        <w:rPr>
          <w:b/>
          <w:sz w:val="28"/>
        </w:rPr>
      </w:pPr>
      <w:r>
        <w:br w:type="page"/>
      </w:r>
    </w:p>
    <w:p w14:paraId="380A6D66" w14:textId="60845369" w:rsidR="003958F7" w:rsidRDefault="005A0FCC" w:rsidP="00C9723D">
      <w:pPr>
        <w:pStyle w:val="DIV2"/>
      </w:pPr>
      <w:bookmarkStart w:id="4" w:name="_Toc177109051"/>
      <w:r>
        <w:lastRenderedPageBreak/>
        <w:t>Диаграмма классов</w:t>
      </w:r>
      <w:bookmarkEnd w:id="4"/>
    </w:p>
    <w:p w14:paraId="3B4BD04D" w14:textId="77777777" w:rsidR="000B75B4" w:rsidRDefault="000B75B4" w:rsidP="000B75B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52CEE23" wp14:editId="67B8869C">
            <wp:extent cx="4552950" cy="3478922"/>
            <wp:effectExtent l="0" t="0" r="0" b="0"/>
            <wp:docPr id="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4894" cy="34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DB88" w14:textId="70565740" w:rsidR="000B75B4" w:rsidRDefault="000B75B4" w:rsidP="000B75B4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C5108">
        <w:rPr>
          <w:noProof/>
        </w:rPr>
        <w:t>2</w:t>
      </w:r>
      <w:r>
        <w:rPr>
          <w:noProof/>
        </w:rPr>
        <w:fldChar w:fldCharType="end"/>
      </w:r>
    </w:p>
    <w:p w14:paraId="21CF0ED5" w14:textId="2B3B3A56" w:rsidR="000B75B4" w:rsidRDefault="000B75B4" w:rsidP="00D23773">
      <w:pPr>
        <w:pStyle w:val="MAINTEXT"/>
      </w:pPr>
    </w:p>
    <w:p w14:paraId="77F69648" w14:textId="73BD8AFA" w:rsidR="003958F7" w:rsidRDefault="00901CE5" w:rsidP="00033C62">
      <w:pPr>
        <w:pStyle w:val="DIV2"/>
      </w:pPr>
      <w:bookmarkStart w:id="5" w:name="_Toc177109052"/>
      <w:r>
        <w:t>Класс сущности файловой системы</w:t>
      </w:r>
      <w:bookmarkEnd w:id="5"/>
    </w:p>
    <w:p w14:paraId="50F0E041" w14:textId="77777777" w:rsidR="000B75B4" w:rsidRDefault="000B75B4" w:rsidP="000B75B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03FA32C" wp14:editId="1CB46676">
            <wp:extent cx="4554894" cy="2590301"/>
            <wp:effectExtent l="0" t="0" r="0" b="0"/>
            <wp:docPr id="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4894" cy="259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FE32" w14:textId="6594D048" w:rsidR="000B75B4" w:rsidRDefault="000B75B4" w:rsidP="000B75B4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C5108">
        <w:rPr>
          <w:noProof/>
        </w:rPr>
        <w:t>3</w:t>
      </w:r>
      <w:r>
        <w:rPr>
          <w:noProof/>
        </w:rPr>
        <w:fldChar w:fldCharType="end"/>
      </w:r>
    </w:p>
    <w:p w14:paraId="4387EF37" w14:textId="77777777" w:rsidR="000B75B4" w:rsidRDefault="000B75B4" w:rsidP="003958F7">
      <w:pPr>
        <w:pStyle w:val="MAINTEXT"/>
        <w:ind w:left="238"/>
      </w:pPr>
    </w:p>
    <w:p w14:paraId="7D614E9D" w14:textId="77777777" w:rsidR="00521485" w:rsidRDefault="00521485">
      <w:pPr>
        <w:spacing w:after="200" w:line="276" w:lineRule="auto"/>
        <w:rPr>
          <w:b/>
          <w:sz w:val="28"/>
        </w:rPr>
      </w:pPr>
      <w:r>
        <w:br w:type="page"/>
      </w:r>
    </w:p>
    <w:p w14:paraId="1C707B8B" w14:textId="03DD0885" w:rsidR="003958F7" w:rsidRDefault="00521485" w:rsidP="003958F7">
      <w:pPr>
        <w:pStyle w:val="DIV2"/>
      </w:pPr>
      <w:bookmarkStart w:id="6" w:name="_Toc177109053"/>
      <w:r>
        <w:lastRenderedPageBreak/>
        <w:t>Класс файла</w:t>
      </w:r>
      <w:bookmarkEnd w:id="6"/>
    </w:p>
    <w:p w14:paraId="79F33E9A" w14:textId="77777777" w:rsidR="000B75B4" w:rsidRDefault="000B75B4" w:rsidP="000B75B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55DFE36" wp14:editId="64B7AF8C">
            <wp:extent cx="4257675" cy="3483553"/>
            <wp:effectExtent l="0" t="0" r="0" b="0"/>
            <wp:docPr id="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6583" cy="349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828D" w14:textId="08600BD8" w:rsidR="000B75B4" w:rsidRDefault="000B75B4" w:rsidP="000B75B4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C5108">
        <w:rPr>
          <w:noProof/>
        </w:rPr>
        <w:t>4</w:t>
      </w:r>
      <w:r>
        <w:rPr>
          <w:noProof/>
        </w:rPr>
        <w:fldChar w:fldCharType="end"/>
      </w:r>
    </w:p>
    <w:p w14:paraId="07FFC347" w14:textId="77777777" w:rsidR="000B75B4" w:rsidRDefault="000B75B4" w:rsidP="003958F7">
      <w:pPr>
        <w:pStyle w:val="MAINTEXT"/>
        <w:ind w:left="238"/>
      </w:pPr>
    </w:p>
    <w:p w14:paraId="32263886" w14:textId="78271B0B" w:rsidR="003958F7" w:rsidRDefault="00243610" w:rsidP="00243610">
      <w:pPr>
        <w:pStyle w:val="DIV2"/>
      </w:pPr>
      <w:bookmarkStart w:id="7" w:name="_Toc177109054"/>
      <w:r>
        <w:t>Класс директории</w:t>
      </w:r>
      <w:bookmarkEnd w:id="7"/>
    </w:p>
    <w:p w14:paraId="6F2BC6F2" w14:textId="77777777" w:rsidR="000B75B4" w:rsidRDefault="000B75B4" w:rsidP="000B75B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0C97894" wp14:editId="5BFB5EE8">
            <wp:extent cx="4305300" cy="3023840"/>
            <wp:effectExtent l="0" t="0" r="0" b="0"/>
            <wp:docPr id="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9173" cy="302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3350" w14:textId="1F5C51B6" w:rsidR="000B75B4" w:rsidRDefault="000B75B4" w:rsidP="000B75B4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C5108">
        <w:rPr>
          <w:noProof/>
        </w:rPr>
        <w:t>5</w:t>
      </w:r>
      <w:r>
        <w:rPr>
          <w:noProof/>
        </w:rPr>
        <w:fldChar w:fldCharType="end"/>
      </w:r>
    </w:p>
    <w:p w14:paraId="5960BC7C" w14:textId="77777777" w:rsidR="000B75B4" w:rsidRDefault="000B75B4" w:rsidP="003958F7">
      <w:pPr>
        <w:pStyle w:val="MAINTEXT"/>
        <w:ind w:left="238"/>
      </w:pPr>
    </w:p>
    <w:p w14:paraId="44203C99" w14:textId="77777777" w:rsidR="00735B67" w:rsidRDefault="00735B67">
      <w:pPr>
        <w:spacing w:after="200" w:line="276" w:lineRule="auto"/>
        <w:rPr>
          <w:b/>
          <w:sz w:val="28"/>
        </w:rPr>
      </w:pPr>
      <w:r>
        <w:br w:type="page"/>
      </w:r>
    </w:p>
    <w:p w14:paraId="0796CA9F" w14:textId="06B85FD0" w:rsidR="0008123E" w:rsidRDefault="00735B67" w:rsidP="00735B67">
      <w:pPr>
        <w:pStyle w:val="DIV1"/>
      </w:pPr>
      <w:bookmarkStart w:id="8" w:name="_Toc177109055"/>
      <w:r>
        <w:lastRenderedPageBreak/>
        <w:t xml:space="preserve">Тестирование </w:t>
      </w:r>
      <w:r w:rsidR="006E0FFD" w:rsidRPr="006E0FFD">
        <w:t>программы</w:t>
      </w:r>
      <w:bookmarkEnd w:id="8"/>
    </w:p>
    <w:p w14:paraId="3F9537FD" w14:textId="77777777" w:rsidR="000B75B4" w:rsidRDefault="000B75B4" w:rsidP="000B75B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4B9F8A4" wp14:editId="293BD15B">
            <wp:extent cx="3999795" cy="2366076"/>
            <wp:effectExtent l="0" t="0" r="0" b="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795" cy="236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C185" w14:textId="129C3FDF" w:rsidR="000B75B4" w:rsidRDefault="000B75B4" w:rsidP="000B75B4">
      <w:pPr>
        <w:pStyle w:val="af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C5108">
        <w:rPr>
          <w:noProof/>
        </w:rPr>
        <w:t>6</w:t>
      </w:r>
      <w:r>
        <w:rPr>
          <w:noProof/>
        </w:rPr>
        <w:fldChar w:fldCharType="end"/>
      </w:r>
    </w:p>
    <w:p w14:paraId="419FC5F5" w14:textId="77777777" w:rsidR="00C23B45" w:rsidRDefault="00C23B45" w:rsidP="00C23B45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BC2008A" wp14:editId="7F929C8A">
            <wp:extent cx="3999795" cy="2344141"/>
            <wp:effectExtent l="0" t="0" r="0" b="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9795" cy="234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C35" w14:textId="0322656C" w:rsidR="00C23B45" w:rsidRDefault="00C23B45" w:rsidP="00C23B45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C5108">
        <w:rPr>
          <w:noProof/>
        </w:rPr>
        <w:t>7</w:t>
      </w:r>
      <w:r>
        <w:rPr>
          <w:noProof/>
        </w:rPr>
        <w:fldChar w:fldCharType="end"/>
      </w:r>
    </w:p>
    <w:p w14:paraId="0C27F0E7" w14:textId="77777777" w:rsidR="00C23B45" w:rsidRDefault="00C23B45" w:rsidP="00C23B45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9F1C4F3" wp14:editId="43A5CDA4">
            <wp:extent cx="3959891" cy="2366076"/>
            <wp:effectExtent l="0" t="0" r="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9891" cy="236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8896" w14:textId="4F4B84F6" w:rsidR="00C23B45" w:rsidRDefault="00C23B45" w:rsidP="00C23B45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C5108">
        <w:rPr>
          <w:noProof/>
        </w:rPr>
        <w:t>8</w:t>
      </w:r>
      <w:r>
        <w:rPr>
          <w:noProof/>
        </w:rPr>
        <w:fldChar w:fldCharType="end"/>
      </w:r>
    </w:p>
    <w:p w14:paraId="2426C3BD" w14:textId="3DFB99F2" w:rsidR="00EA3B1D" w:rsidRDefault="00EA3B1D">
      <w:pPr>
        <w:spacing w:after="200" w:line="276" w:lineRule="auto"/>
        <w:rPr>
          <w:sz w:val="28"/>
          <w:szCs w:val="28"/>
        </w:rPr>
      </w:pPr>
    </w:p>
    <w:p w14:paraId="7E2FFE53" w14:textId="2A613A44" w:rsidR="00EA3B1D" w:rsidRPr="00414DE7" w:rsidRDefault="00414DE7" w:rsidP="00EA3B1D">
      <w:pPr>
        <w:pStyle w:val="H1"/>
      </w:pPr>
      <w:bookmarkStart w:id="9" w:name="_Toc177109056"/>
      <w:r>
        <w:lastRenderedPageBreak/>
        <w:t>ВЫВОДЫ</w:t>
      </w:r>
      <w:bookmarkEnd w:id="9"/>
    </w:p>
    <w:p w14:paraId="57756DD8" w14:textId="10FD17B2" w:rsidR="00A54F7C" w:rsidRPr="00D26912" w:rsidRDefault="00A54F7C" w:rsidP="00A54F7C">
      <w:pPr>
        <w:pStyle w:val="MAINTEXT"/>
      </w:pPr>
      <w:r>
        <w:t>В C# классы являются основными строительными блоками объектно-ориентированного программирования. Класс — это шаблон, описывающий объект. Он включает в себя поля (данные), методы (поведение) и конструкторы для инициализации объектов</w:t>
      </w:r>
      <w:r w:rsidR="000F409D">
        <w:t xml:space="preserve">. </w:t>
      </w:r>
      <w:r w:rsidR="000F409D">
        <w:t>Классы помогают структурировать код и делать его более понятным</w:t>
      </w:r>
      <w:r>
        <w:t>.</w:t>
      </w:r>
      <w:r w:rsidR="00D26912" w:rsidRPr="00D26912">
        <w:t xml:space="preserve"> </w:t>
      </w:r>
      <w:r w:rsidR="00D26912">
        <w:t>Выполняя данную работу, я усвоил следующее:</w:t>
      </w:r>
    </w:p>
    <w:p w14:paraId="2CE46C75" w14:textId="60EFE888" w:rsidR="003B3807" w:rsidRDefault="00A54F7C" w:rsidP="00A67930">
      <w:pPr>
        <w:pStyle w:val="MAINTEXT"/>
      </w:pPr>
      <w:r>
        <w:t>Класс</w:t>
      </w:r>
      <w:r w:rsidR="000641C6">
        <w:t xml:space="preserve"> </w:t>
      </w:r>
      <w:r>
        <w:t>может содержать поля (переменные), методы (функции), свойства, события и конструкторы.</w:t>
      </w:r>
    </w:p>
    <w:p w14:paraId="396FFBA1" w14:textId="7E6BC220" w:rsidR="00A54F7C" w:rsidRDefault="009F4C94" w:rsidP="00A54F7C">
      <w:pPr>
        <w:pStyle w:val="MAINTEXT"/>
      </w:pPr>
      <w:r w:rsidRPr="009F4C94">
        <w:t>Модификаторы доступа позволяют контролировать видимость полей и методов</w:t>
      </w:r>
      <w:r w:rsidR="00A54F7C">
        <w:t>:</w:t>
      </w:r>
    </w:p>
    <w:p w14:paraId="18151E04" w14:textId="4C579937" w:rsidR="00A54F7C" w:rsidRDefault="00A54F7C" w:rsidP="00A54F7C">
      <w:pPr>
        <w:pStyle w:val="MAINTEXT"/>
        <w:numPr>
          <w:ilvl w:val="0"/>
          <w:numId w:val="6"/>
        </w:numPr>
      </w:pPr>
      <w:proofErr w:type="spellStart"/>
      <w:r>
        <w:t>public</w:t>
      </w:r>
      <w:proofErr w:type="spellEnd"/>
      <w:r>
        <w:t xml:space="preserve">: </w:t>
      </w:r>
      <w:r w:rsidR="00C86BB3">
        <w:t>д</w:t>
      </w:r>
      <w:r>
        <w:t>оступен всем, кто использует объект данного класса. Поля и методы с этим модификатором могут быть вызваны из любого места программы.</w:t>
      </w:r>
    </w:p>
    <w:p w14:paraId="7D2D40B6" w14:textId="586BB568" w:rsidR="00A54F7C" w:rsidRDefault="00A54F7C" w:rsidP="00A54F7C">
      <w:pPr>
        <w:pStyle w:val="MAINTEXT"/>
        <w:numPr>
          <w:ilvl w:val="0"/>
          <w:numId w:val="6"/>
        </w:numPr>
      </w:pPr>
      <w:proofErr w:type="spellStart"/>
      <w:r>
        <w:t>private</w:t>
      </w:r>
      <w:proofErr w:type="spellEnd"/>
      <w:r>
        <w:t xml:space="preserve">: </w:t>
      </w:r>
      <w:r w:rsidR="00C86BB3">
        <w:t>д</w:t>
      </w:r>
      <w:r>
        <w:t>оступен только внутри самого класса. Используется для инкапсуляции данных и защиты их от внешнего вмешательства.</w:t>
      </w:r>
    </w:p>
    <w:p w14:paraId="4C188E56" w14:textId="25023E52" w:rsidR="00A54F7C" w:rsidRDefault="00A54F7C" w:rsidP="00A54F7C">
      <w:pPr>
        <w:pStyle w:val="MAINTEXT"/>
        <w:numPr>
          <w:ilvl w:val="0"/>
          <w:numId w:val="6"/>
        </w:numPr>
      </w:pPr>
      <w:proofErr w:type="spellStart"/>
      <w:r>
        <w:t>protected</w:t>
      </w:r>
      <w:proofErr w:type="spellEnd"/>
      <w:r>
        <w:t xml:space="preserve">: </w:t>
      </w:r>
      <w:r w:rsidR="00C86BB3">
        <w:t>д</w:t>
      </w:r>
      <w:r>
        <w:t>оступен внутри класса и его наследников.</w:t>
      </w:r>
    </w:p>
    <w:p w14:paraId="65195BC5" w14:textId="4F24BB12" w:rsidR="00A54F7C" w:rsidRDefault="00A54F7C" w:rsidP="00A54F7C">
      <w:pPr>
        <w:pStyle w:val="MAINTEXT"/>
        <w:numPr>
          <w:ilvl w:val="0"/>
          <w:numId w:val="6"/>
        </w:numPr>
      </w:pPr>
      <w:proofErr w:type="spellStart"/>
      <w:r>
        <w:t>internal</w:t>
      </w:r>
      <w:proofErr w:type="spellEnd"/>
      <w:r>
        <w:t xml:space="preserve">: </w:t>
      </w:r>
      <w:r w:rsidR="00C86BB3">
        <w:t>до</w:t>
      </w:r>
      <w:r>
        <w:t>ступен внутри текущей сборки (проекта).</w:t>
      </w:r>
    </w:p>
    <w:p w14:paraId="5412A391" w14:textId="379DD246" w:rsidR="00A54F7C" w:rsidRDefault="00A54F7C" w:rsidP="00A54F7C">
      <w:pPr>
        <w:pStyle w:val="MAINTEXT"/>
        <w:numPr>
          <w:ilvl w:val="0"/>
          <w:numId w:val="6"/>
        </w:numPr>
      </w:pPr>
      <w:proofErr w:type="spellStart"/>
      <w:r>
        <w:t>protected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: </w:t>
      </w:r>
      <w:r w:rsidR="00C86BB3">
        <w:t>д</w:t>
      </w:r>
      <w:r>
        <w:t>оступен в пределах текущей сборки и в производных классах</w:t>
      </w:r>
      <w:r w:rsidR="00D56997">
        <w:t>.</w:t>
      </w:r>
    </w:p>
    <w:p w14:paraId="7F27DEDD" w14:textId="14E3F796" w:rsidR="00D56997" w:rsidRDefault="00D56997" w:rsidP="009A2486">
      <w:pPr>
        <w:pStyle w:val="MAINTEXT"/>
      </w:pPr>
      <w:r>
        <w:t>Конструктор — это специальный метод, который вызывается при создании объекта класса. Он используется для инициализации полей объекта.</w:t>
      </w:r>
      <w:r w:rsidR="009A2486">
        <w:t xml:space="preserve"> </w:t>
      </w:r>
      <w:r>
        <w:t xml:space="preserve">Конструктор по умолчанию — это конструктор без параметров, который создается автоматически, если не объявлен явно. Он инициализирует поля объекта значениями по умолчанию (например, для чисел — это 0, для ссылок — </w:t>
      </w:r>
      <w:proofErr w:type="spellStart"/>
      <w:r>
        <w:t>null</w:t>
      </w:r>
      <w:proofErr w:type="spellEnd"/>
      <w:r>
        <w:t>).</w:t>
      </w:r>
    </w:p>
    <w:p w14:paraId="089DFCFA" w14:textId="003C87A7" w:rsidR="003C4630" w:rsidRPr="00414DE7" w:rsidRDefault="003C4630" w:rsidP="009A2486">
      <w:pPr>
        <w:pStyle w:val="MAINTEXT"/>
      </w:pPr>
      <w:r>
        <w:t xml:space="preserve">Классы могут наследовать свойства и методы других классов с помощью ключевого слова </w:t>
      </w:r>
      <w:r w:rsidR="00FC6F2D" w:rsidRPr="00B041D1">
        <w:t>"</w:t>
      </w:r>
      <w:r>
        <w:rPr>
          <w:rStyle w:val="HTML"/>
        </w:rPr>
        <w:t>:</w:t>
      </w:r>
      <w:r w:rsidR="00B041D1" w:rsidRPr="00B041D1">
        <w:rPr>
          <w:rStyle w:val="HTML"/>
        </w:rPr>
        <w:t>"</w:t>
      </w:r>
      <w:r>
        <w:t>. Это позволяет использовать уже написанный функционал и расширять его.</w:t>
      </w:r>
    </w:p>
    <w:sectPr w:rsidR="003C4630" w:rsidRPr="00414DE7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7032EB" w14:textId="77777777" w:rsidR="008A200C" w:rsidRDefault="008A200C" w:rsidP="0002180F">
      <w:r>
        <w:separator/>
      </w:r>
    </w:p>
  </w:endnote>
  <w:endnote w:type="continuationSeparator" w:id="0">
    <w:p w14:paraId="22CE096F" w14:textId="77777777" w:rsidR="008A200C" w:rsidRDefault="008A200C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70C67DCC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D4E5BC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E15D6" w14:textId="77777777" w:rsidR="008A200C" w:rsidRDefault="008A200C" w:rsidP="0002180F">
      <w:r>
        <w:separator/>
      </w:r>
    </w:p>
  </w:footnote>
  <w:footnote w:type="continuationSeparator" w:id="0">
    <w:p w14:paraId="49424A48" w14:textId="77777777" w:rsidR="008A200C" w:rsidRDefault="008A200C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14C1A"/>
    <w:multiLevelType w:val="hybridMultilevel"/>
    <w:tmpl w:val="A07C3E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37352805"/>
    <w:multiLevelType w:val="hybridMultilevel"/>
    <w:tmpl w:val="EE2A5A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4062896"/>
    <w:multiLevelType w:val="hybridMultilevel"/>
    <w:tmpl w:val="9A0C40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74B35376"/>
    <w:multiLevelType w:val="hybridMultilevel"/>
    <w:tmpl w:val="573C1C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83142"/>
    <w:rsid w:val="000214A2"/>
    <w:rsid w:val="0002180F"/>
    <w:rsid w:val="000244B3"/>
    <w:rsid w:val="00033C62"/>
    <w:rsid w:val="0004168B"/>
    <w:rsid w:val="0005223A"/>
    <w:rsid w:val="000641C6"/>
    <w:rsid w:val="000707C8"/>
    <w:rsid w:val="0008123E"/>
    <w:rsid w:val="000928CE"/>
    <w:rsid w:val="000A2CF1"/>
    <w:rsid w:val="000A67BE"/>
    <w:rsid w:val="000B75B4"/>
    <w:rsid w:val="000C004E"/>
    <w:rsid w:val="000C031F"/>
    <w:rsid w:val="000F409D"/>
    <w:rsid w:val="00111294"/>
    <w:rsid w:val="00112A1F"/>
    <w:rsid w:val="00116F39"/>
    <w:rsid w:val="00137C47"/>
    <w:rsid w:val="001830BE"/>
    <w:rsid w:val="00187D39"/>
    <w:rsid w:val="001D7ED5"/>
    <w:rsid w:val="00240C3E"/>
    <w:rsid w:val="0024310A"/>
    <w:rsid w:val="00243610"/>
    <w:rsid w:val="00250EF1"/>
    <w:rsid w:val="00270F03"/>
    <w:rsid w:val="00271C67"/>
    <w:rsid w:val="00284869"/>
    <w:rsid w:val="00300DD1"/>
    <w:rsid w:val="00326699"/>
    <w:rsid w:val="00352422"/>
    <w:rsid w:val="00353F7B"/>
    <w:rsid w:val="00374808"/>
    <w:rsid w:val="003958F7"/>
    <w:rsid w:val="003B3807"/>
    <w:rsid w:val="003C4630"/>
    <w:rsid w:val="003F448A"/>
    <w:rsid w:val="00404D15"/>
    <w:rsid w:val="00405D24"/>
    <w:rsid w:val="00413AAB"/>
    <w:rsid w:val="00414DE7"/>
    <w:rsid w:val="00415ECB"/>
    <w:rsid w:val="00474DAE"/>
    <w:rsid w:val="00490A54"/>
    <w:rsid w:val="004C674A"/>
    <w:rsid w:val="004E7C23"/>
    <w:rsid w:val="00521485"/>
    <w:rsid w:val="00524674"/>
    <w:rsid w:val="005364DC"/>
    <w:rsid w:val="00552C4F"/>
    <w:rsid w:val="00566C17"/>
    <w:rsid w:val="00591F7F"/>
    <w:rsid w:val="005A0FCC"/>
    <w:rsid w:val="005A2A15"/>
    <w:rsid w:val="005B566D"/>
    <w:rsid w:val="005C6680"/>
    <w:rsid w:val="005E3C66"/>
    <w:rsid w:val="006375AF"/>
    <w:rsid w:val="00650FD9"/>
    <w:rsid w:val="00651F7A"/>
    <w:rsid w:val="00654636"/>
    <w:rsid w:val="00657326"/>
    <w:rsid w:val="006854F9"/>
    <w:rsid w:val="006A42CB"/>
    <w:rsid w:val="006E0FFD"/>
    <w:rsid w:val="006F20BB"/>
    <w:rsid w:val="00700DB8"/>
    <w:rsid w:val="00707EE1"/>
    <w:rsid w:val="007151DF"/>
    <w:rsid w:val="00735B67"/>
    <w:rsid w:val="00747212"/>
    <w:rsid w:val="007536E4"/>
    <w:rsid w:val="00755F69"/>
    <w:rsid w:val="007B2A9E"/>
    <w:rsid w:val="007C55D8"/>
    <w:rsid w:val="00810104"/>
    <w:rsid w:val="008331DB"/>
    <w:rsid w:val="008618DD"/>
    <w:rsid w:val="00881242"/>
    <w:rsid w:val="008A200C"/>
    <w:rsid w:val="008A367E"/>
    <w:rsid w:val="008C7F36"/>
    <w:rsid w:val="008D1AAC"/>
    <w:rsid w:val="00901CE5"/>
    <w:rsid w:val="00904878"/>
    <w:rsid w:val="009265C5"/>
    <w:rsid w:val="00926DFF"/>
    <w:rsid w:val="00950472"/>
    <w:rsid w:val="00951A99"/>
    <w:rsid w:val="00983142"/>
    <w:rsid w:val="00986BC9"/>
    <w:rsid w:val="00992C96"/>
    <w:rsid w:val="009942C7"/>
    <w:rsid w:val="009A2486"/>
    <w:rsid w:val="009B751E"/>
    <w:rsid w:val="009C14CB"/>
    <w:rsid w:val="009D55AD"/>
    <w:rsid w:val="009E13DE"/>
    <w:rsid w:val="009F4C94"/>
    <w:rsid w:val="00A336D4"/>
    <w:rsid w:val="00A37C30"/>
    <w:rsid w:val="00A54F7C"/>
    <w:rsid w:val="00A67930"/>
    <w:rsid w:val="00A73C84"/>
    <w:rsid w:val="00A74901"/>
    <w:rsid w:val="00AD3198"/>
    <w:rsid w:val="00AF6555"/>
    <w:rsid w:val="00B041D1"/>
    <w:rsid w:val="00B20256"/>
    <w:rsid w:val="00B2042C"/>
    <w:rsid w:val="00B632F0"/>
    <w:rsid w:val="00B71FEE"/>
    <w:rsid w:val="00B727FC"/>
    <w:rsid w:val="00B923A5"/>
    <w:rsid w:val="00BA50FA"/>
    <w:rsid w:val="00BB2FAC"/>
    <w:rsid w:val="00BC56F3"/>
    <w:rsid w:val="00BF2651"/>
    <w:rsid w:val="00BF3A7F"/>
    <w:rsid w:val="00BF7993"/>
    <w:rsid w:val="00BF7FB3"/>
    <w:rsid w:val="00C03BE7"/>
    <w:rsid w:val="00C13BF0"/>
    <w:rsid w:val="00C23B45"/>
    <w:rsid w:val="00C51E65"/>
    <w:rsid w:val="00C60A88"/>
    <w:rsid w:val="00C6314C"/>
    <w:rsid w:val="00C7552A"/>
    <w:rsid w:val="00C86BB3"/>
    <w:rsid w:val="00C969C1"/>
    <w:rsid w:val="00C9723D"/>
    <w:rsid w:val="00CA1148"/>
    <w:rsid w:val="00CA1852"/>
    <w:rsid w:val="00CB23E2"/>
    <w:rsid w:val="00D14549"/>
    <w:rsid w:val="00D165FC"/>
    <w:rsid w:val="00D16711"/>
    <w:rsid w:val="00D23773"/>
    <w:rsid w:val="00D26912"/>
    <w:rsid w:val="00D347D3"/>
    <w:rsid w:val="00D45F03"/>
    <w:rsid w:val="00D56997"/>
    <w:rsid w:val="00D62B1E"/>
    <w:rsid w:val="00DA7C82"/>
    <w:rsid w:val="00DC0C2C"/>
    <w:rsid w:val="00DC1B09"/>
    <w:rsid w:val="00DF362A"/>
    <w:rsid w:val="00DF7735"/>
    <w:rsid w:val="00E14232"/>
    <w:rsid w:val="00E22832"/>
    <w:rsid w:val="00E51362"/>
    <w:rsid w:val="00EA3B1D"/>
    <w:rsid w:val="00EC5108"/>
    <w:rsid w:val="00ED438A"/>
    <w:rsid w:val="00EE1F7E"/>
    <w:rsid w:val="00EE3F95"/>
    <w:rsid w:val="00EF07F5"/>
    <w:rsid w:val="00F04F95"/>
    <w:rsid w:val="00F1399F"/>
    <w:rsid w:val="00F21C5C"/>
    <w:rsid w:val="00F50713"/>
    <w:rsid w:val="00F57E13"/>
    <w:rsid w:val="00F65A25"/>
    <w:rsid w:val="00F82D0A"/>
    <w:rsid w:val="00F87EBD"/>
    <w:rsid w:val="00FA1CB4"/>
    <w:rsid w:val="00FA3569"/>
    <w:rsid w:val="00FC6F2D"/>
    <w:rsid w:val="00FC7F65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ACB0F0"/>
  <w15:docId w15:val="{9DA234F8-F30B-463E-AA32-C809BF982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semiHidden/>
    <w:unhideWhenUsed/>
    <w:qFormat/>
    <w:locked/>
    <w:rsid w:val="00240C3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3B3807"/>
    <w:pPr>
      <w:keepNext/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3B3807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3B3807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3B3807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CA1852"/>
    <w:pPr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CA1852"/>
    <w:pPr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707EE1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character" w:customStyle="1" w:styleId="50">
    <w:name w:val="Заголовок 5 Знак"/>
    <w:basedOn w:val="a0"/>
    <w:link w:val="5"/>
    <w:semiHidden/>
    <w:rsid w:val="00240C3E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C463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65</TotalTime>
  <Pages>1</Pages>
  <Words>589</Words>
  <Characters>3362</Characters>
  <Application>Microsoft Office Word</Application>
  <DocSecurity>0</DocSecurity>
  <Lines>28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3944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67</cp:revision>
  <cp:lastPrinted>2024-09-13T05:37:00Z</cp:lastPrinted>
  <dcterms:created xsi:type="dcterms:W3CDTF">2024-09-12T22:28:00Z</dcterms:created>
  <dcterms:modified xsi:type="dcterms:W3CDTF">2024-09-13T05:37:00Z</dcterms:modified>
  <cp:category/>
</cp:coreProperties>
</file>