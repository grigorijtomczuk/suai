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E5C2" w14:textId="3DB8843F" w:rsidR="00E76C22" w:rsidRPr="00C81830" w:rsidRDefault="00E76C22" w:rsidP="000C1E31">
      <w:pPr>
        <w:pStyle w:val="H1"/>
        <w:spacing w:after="120" w:line="240" w:lineRule="auto"/>
        <w:rPr>
          <w:sz w:val="24"/>
          <w:szCs w:val="24"/>
        </w:rPr>
      </w:pPr>
      <w:bookmarkStart w:id="0" w:name="_Toc147191230"/>
      <w:r w:rsidRPr="00C81830">
        <w:rPr>
          <w:sz w:val="24"/>
          <w:szCs w:val="24"/>
        </w:rPr>
        <w:t xml:space="preserve">План-конспект выступления на семинаре </w:t>
      </w:r>
      <w:r w:rsidR="00AB6CD6" w:rsidRPr="00AB6CD6">
        <w:rPr>
          <w:sz w:val="24"/>
          <w:szCs w:val="24"/>
        </w:rPr>
        <w:t>4.1</w:t>
      </w:r>
      <w:r w:rsidRPr="00C81830">
        <w:rPr>
          <w:sz w:val="24"/>
          <w:szCs w:val="24"/>
        </w:rPr>
        <w:br/>
        <w:t>на тему: «</w:t>
      </w:r>
      <w:r w:rsidR="00AB6CD6" w:rsidRPr="00AB6CD6">
        <w:rPr>
          <w:sz w:val="24"/>
          <w:szCs w:val="24"/>
        </w:rPr>
        <w:t>Проблема соотношения легитимности и легальности власти в политологии</w:t>
      </w:r>
      <w:r w:rsidRPr="00C81830">
        <w:rPr>
          <w:sz w:val="24"/>
          <w:szCs w:val="24"/>
        </w:rPr>
        <w:t>»</w:t>
      </w:r>
    </w:p>
    <w:bookmarkEnd w:id="0"/>
    <w:p w14:paraId="0F257E04" w14:textId="21CC79C5" w:rsidR="00074E2F" w:rsidRDefault="007D5543" w:rsidP="00BB23FD">
      <w:pPr>
        <w:pStyle w:val="DIV1"/>
        <w:rPr>
          <w:sz w:val="24"/>
        </w:rPr>
      </w:pPr>
      <w:r>
        <w:rPr>
          <w:sz w:val="24"/>
        </w:rPr>
        <w:t>Общие о</w:t>
      </w:r>
      <w:r w:rsidR="005F4755">
        <w:rPr>
          <w:sz w:val="24"/>
        </w:rPr>
        <w:t>пределени</w:t>
      </w:r>
      <w:r>
        <w:rPr>
          <w:sz w:val="24"/>
        </w:rPr>
        <w:t>я</w:t>
      </w:r>
    </w:p>
    <w:p w14:paraId="706C6606" w14:textId="5F1FBDEE" w:rsidR="00103CB3" w:rsidRPr="00103CB3" w:rsidRDefault="00103CB3" w:rsidP="00103CB3">
      <w:pPr>
        <w:pStyle w:val="MAINTEXT"/>
        <w:spacing w:line="240" w:lineRule="auto"/>
        <w:rPr>
          <w:sz w:val="24"/>
          <w:szCs w:val="24"/>
        </w:rPr>
      </w:pPr>
      <w:r w:rsidRPr="00103CB3">
        <w:rPr>
          <w:sz w:val="24"/>
          <w:szCs w:val="24"/>
        </w:rPr>
        <w:t>Проблему</w:t>
      </w:r>
      <w:r w:rsidR="007D5543">
        <w:rPr>
          <w:sz w:val="24"/>
          <w:szCs w:val="24"/>
        </w:rPr>
        <w:t xml:space="preserve"> </w:t>
      </w:r>
      <w:r w:rsidRPr="00103CB3">
        <w:rPr>
          <w:sz w:val="24"/>
          <w:szCs w:val="24"/>
        </w:rPr>
        <w:t xml:space="preserve">сформулировал Карл </w:t>
      </w:r>
      <w:proofErr w:type="spellStart"/>
      <w:r w:rsidRPr="00103CB3">
        <w:rPr>
          <w:sz w:val="24"/>
          <w:szCs w:val="24"/>
        </w:rPr>
        <w:t>Шмитт</w:t>
      </w:r>
      <w:proofErr w:type="spellEnd"/>
      <w:r w:rsidRPr="00103CB3">
        <w:rPr>
          <w:sz w:val="24"/>
          <w:szCs w:val="24"/>
        </w:rPr>
        <w:t xml:space="preserve"> </w:t>
      </w:r>
      <w:r w:rsidR="007D5543">
        <w:rPr>
          <w:sz w:val="24"/>
          <w:szCs w:val="24"/>
        </w:rPr>
        <w:t>(</w:t>
      </w:r>
      <w:r w:rsidRPr="00103CB3">
        <w:rPr>
          <w:sz w:val="24"/>
          <w:szCs w:val="24"/>
        </w:rPr>
        <w:t>немецкий юрист и политолог</w:t>
      </w:r>
      <w:r w:rsidR="007D5543">
        <w:rPr>
          <w:sz w:val="24"/>
          <w:szCs w:val="24"/>
        </w:rPr>
        <w:t xml:space="preserve">, </w:t>
      </w:r>
      <w:r w:rsidRPr="00103CB3">
        <w:rPr>
          <w:sz w:val="24"/>
          <w:szCs w:val="24"/>
        </w:rPr>
        <w:t>1932</w:t>
      </w:r>
      <w:r w:rsidR="007D5543">
        <w:rPr>
          <w:sz w:val="24"/>
          <w:szCs w:val="24"/>
        </w:rPr>
        <w:t>).</w:t>
      </w:r>
    </w:p>
    <w:p w14:paraId="0992DDFB" w14:textId="5D7A64AB" w:rsidR="00103CB3" w:rsidRPr="00103CB3" w:rsidRDefault="00103CB3" w:rsidP="00103CB3">
      <w:pPr>
        <w:pStyle w:val="MAINTEXT"/>
        <w:spacing w:line="240" w:lineRule="auto"/>
        <w:rPr>
          <w:sz w:val="24"/>
          <w:szCs w:val="24"/>
        </w:rPr>
      </w:pPr>
      <w:r w:rsidRPr="00C70A30">
        <w:rPr>
          <w:sz w:val="24"/>
          <w:szCs w:val="24"/>
          <w:u w:val="single"/>
        </w:rPr>
        <w:t>Легальность</w:t>
      </w:r>
      <w:r w:rsidRPr="00103CB3">
        <w:rPr>
          <w:sz w:val="24"/>
          <w:szCs w:val="24"/>
        </w:rPr>
        <w:t xml:space="preserve"> – деятельность (власти, партии, организации) на основании закона. Противоположность </w:t>
      </w:r>
      <w:r w:rsidR="007D5543">
        <w:rPr>
          <w:sz w:val="24"/>
          <w:szCs w:val="24"/>
        </w:rPr>
        <w:t xml:space="preserve">есть </w:t>
      </w:r>
      <w:r w:rsidRPr="00103CB3">
        <w:rPr>
          <w:sz w:val="24"/>
          <w:szCs w:val="24"/>
        </w:rPr>
        <w:t>«нелегальность»</w:t>
      </w:r>
      <w:r w:rsidR="007D5543">
        <w:rPr>
          <w:sz w:val="24"/>
          <w:szCs w:val="24"/>
        </w:rPr>
        <w:t xml:space="preserve"> – </w:t>
      </w:r>
      <w:r w:rsidRPr="00103CB3">
        <w:rPr>
          <w:sz w:val="24"/>
          <w:szCs w:val="24"/>
        </w:rPr>
        <w:t>деятельность</w:t>
      </w:r>
      <w:r w:rsidR="007D5543">
        <w:rPr>
          <w:sz w:val="24"/>
          <w:szCs w:val="24"/>
        </w:rPr>
        <w:t>,</w:t>
      </w:r>
      <w:r w:rsidRPr="00103CB3">
        <w:rPr>
          <w:sz w:val="24"/>
          <w:szCs w:val="24"/>
        </w:rPr>
        <w:t xml:space="preserve"> не предусмотренн</w:t>
      </w:r>
      <w:r w:rsidR="007D5543">
        <w:rPr>
          <w:sz w:val="24"/>
          <w:szCs w:val="24"/>
        </w:rPr>
        <w:t>ая</w:t>
      </w:r>
      <w:r w:rsidRPr="00103CB3">
        <w:rPr>
          <w:sz w:val="24"/>
          <w:szCs w:val="24"/>
        </w:rPr>
        <w:t xml:space="preserve"> законом</w:t>
      </w:r>
      <w:r w:rsidR="007D5543">
        <w:rPr>
          <w:sz w:val="24"/>
          <w:szCs w:val="24"/>
        </w:rPr>
        <w:t>.</w:t>
      </w:r>
    </w:p>
    <w:p w14:paraId="625AABF1" w14:textId="796D4A4E" w:rsidR="00103CB3" w:rsidRPr="00103CB3" w:rsidRDefault="00103CB3" w:rsidP="00103CB3">
      <w:pPr>
        <w:pStyle w:val="MAINTEXT"/>
        <w:spacing w:line="240" w:lineRule="auto"/>
        <w:rPr>
          <w:sz w:val="24"/>
          <w:szCs w:val="24"/>
        </w:rPr>
      </w:pPr>
      <w:r w:rsidRPr="00C70A30">
        <w:rPr>
          <w:sz w:val="24"/>
          <w:szCs w:val="24"/>
          <w:u w:val="single"/>
        </w:rPr>
        <w:t>Легитимность</w:t>
      </w:r>
      <w:r w:rsidRPr="00103CB3">
        <w:rPr>
          <w:sz w:val="24"/>
          <w:szCs w:val="24"/>
        </w:rPr>
        <w:t xml:space="preserve"> в изначальном смысле</w:t>
      </w:r>
      <w:r w:rsidR="00926A19">
        <w:rPr>
          <w:sz w:val="24"/>
          <w:szCs w:val="24"/>
        </w:rPr>
        <w:t xml:space="preserve"> </w:t>
      </w:r>
      <w:r w:rsidRPr="00103CB3">
        <w:rPr>
          <w:sz w:val="24"/>
          <w:szCs w:val="24"/>
        </w:rPr>
        <w:t>означает законность власти (</w:t>
      </w:r>
      <w:r w:rsidR="00926A19">
        <w:rPr>
          <w:sz w:val="24"/>
          <w:szCs w:val="24"/>
        </w:rPr>
        <w:t xml:space="preserve">лат. </w:t>
      </w:r>
      <w:proofErr w:type="spellStart"/>
      <w:r w:rsidRPr="00103CB3">
        <w:rPr>
          <w:sz w:val="24"/>
          <w:szCs w:val="24"/>
        </w:rPr>
        <w:t>legitimus</w:t>
      </w:r>
      <w:proofErr w:type="spellEnd"/>
      <w:r w:rsidRPr="00103CB3">
        <w:rPr>
          <w:sz w:val="24"/>
          <w:szCs w:val="24"/>
        </w:rPr>
        <w:t xml:space="preserve"> - законный). </w:t>
      </w:r>
    </w:p>
    <w:p w14:paraId="4B831A83" w14:textId="71C17013" w:rsidR="00103CB3" w:rsidRPr="00103CB3" w:rsidRDefault="00103CB3" w:rsidP="00103CB3">
      <w:pPr>
        <w:pStyle w:val="MAINTEXT"/>
        <w:spacing w:line="240" w:lineRule="auto"/>
        <w:rPr>
          <w:sz w:val="24"/>
          <w:szCs w:val="24"/>
        </w:rPr>
      </w:pPr>
      <w:r w:rsidRPr="00103CB3">
        <w:rPr>
          <w:sz w:val="24"/>
          <w:szCs w:val="24"/>
        </w:rPr>
        <w:t xml:space="preserve">В современной политике под легитимностью  понимают </w:t>
      </w:r>
      <w:r w:rsidRPr="00C70A30">
        <w:rPr>
          <w:sz w:val="24"/>
          <w:szCs w:val="24"/>
          <w:u w:val="single"/>
        </w:rPr>
        <w:t>согласие народа с государственной властью</w:t>
      </w:r>
      <w:r w:rsidRPr="00103CB3">
        <w:rPr>
          <w:sz w:val="24"/>
          <w:szCs w:val="24"/>
        </w:rPr>
        <w:t xml:space="preserve">, его добровольное признание за ней право принимать обязывающие решения. Процесс признания легитимности власти называется </w:t>
      </w:r>
      <w:r w:rsidRPr="002075F1">
        <w:rPr>
          <w:sz w:val="24"/>
          <w:szCs w:val="24"/>
          <w:u w:val="single"/>
        </w:rPr>
        <w:t>легитимацией</w:t>
      </w:r>
      <w:r w:rsidRPr="00103CB3">
        <w:rPr>
          <w:sz w:val="24"/>
          <w:szCs w:val="24"/>
        </w:rPr>
        <w:t xml:space="preserve">, а потеря легитимности - </w:t>
      </w:r>
      <w:proofErr w:type="spellStart"/>
      <w:r w:rsidRPr="002075F1">
        <w:rPr>
          <w:sz w:val="24"/>
          <w:szCs w:val="24"/>
          <w:u w:val="single"/>
        </w:rPr>
        <w:t>делегитимацией</w:t>
      </w:r>
      <w:proofErr w:type="spellEnd"/>
      <w:r w:rsidRPr="00103CB3">
        <w:rPr>
          <w:sz w:val="24"/>
          <w:szCs w:val="24"/>
        </w:rPr>
        <w:t>.</w:t>
      </w:r>
    </w:p>
    <w:p w14:paraId="7F9CE4E2" w14:textId="77777777" w:rsidR="00103CB3" w:rsidRPr="00103CB3" w:rsidRDefault="00103CB3" w:rsidP="008244D7">
      <w:pPr>
        <w:pStyle w:val="DIV1"/>
        <w:rPr>
          <w:sz w:val="24"/>
        </w:rPr>
      </w:pPr>
      <w:r w:rsidRPr="00103CB3">
        <w:rPr>
          <w:sz w:val="24"/>
        </w:rPr>
        <w:t>Как связаны легальность и легитимность?</w:t>
      </w:r>
    </w:p>
    <w:p w14:paraId="1BF091A7" w14:textId="402AA17B" w:rsidR="00103CB3" w:rsidRPr="00103CB3" w:rsidRDefault="00103CB3" w:rsidP="00860D47">
      <w:pPr>
        <w:pStyle w:val="MAINTEXT"/>
        <w:spacing w:line="240" w:lineRule="auto"/>
        <w:rPr>
          <w:sz w:val="24"/>
          <w:szCs w:val="24"/>
        </w:rPr>
      </w:pPr>
      <w:r w:rsidRPr="00103CB3">
        <w:rPr>
          <w:sz w:val="24"/>
          <w:szCs w:val="24"/>
        </w:rPr>
        <w:t xml:space="preserve">Легальность и легитимность власти – понятия не тождественные. </w:t>
      </w:r>
      <w:r w:rsidRPr="00C70A30">
        <w:rPr>
          <w:sz w:val="24"/>
          <w:szCs w:val="24"/>
          <w:u w:val="single"/>
        </w:rPr>
        <w:t>Легитимность</w:t>
      </w:r>
      <w:r w:rsidRPr="00103CB3">
        <w:rPr>
          <w:sz w:val="24"/>
          <w:szCs w:val="24"/>
        </w:rPr>
        <w:t xml:space="preserve"> является оценочной, этической характеристикой власти: справедливая или несправедливая, хорошая или плохая, честная или нечестная и т.д.</w:t>
      </w:r>
      <w:r w:rsidR="00C70A30">
        <w:rPr>
          <w:sz w:val="24"/>
          <w:szCs w:val="24"/>
        </w:rPr>
        <w:t xml:space="preserve"> </w:t>
      </w:r>
      <w:r w:rsidRPr="00C70A30">
        <w:rPr>
          <w:sz w:val="24"/>
          <w:szCs w:val="24"/>
          <w:u w:val="single"/>
        </w:rPr>
        <w:t>Легальность</w:t>
      </w:r>
      <w:r w:rsidRPr="00103CB3">
        <w:rPr>
          <w:sz w:val="24"/>
          <w:szCs w:val="24"/>
        </w:rPr>
        <w:t xml:space="preserve"> является этически нейтральной, юридической характеристикой власти.</w:t>
      </w:r>
      <w:r w:rsidR="002075F1">
        <w:rPr>
          <w:sz w:val="24"/>
          <w:szCs w:val="24"/>
        </w:rPr>
        <w:t xml:space="preserve"> </w:t>
      </w:r>
      <w:r w:rsidRPr="002075F1">
        <w:rPr>
          <w:sz w:val="24"/>
          <w:szCs w:val="24"/>
          <w:u w:val="single"/>
        </w:rPr>
        <w:t>Легальная власть не всегда является легитимной</w:t>
      </w:r>
      <w:r w:rsidRPr="00103CB3">
        <w:rPr>
          <w:sz w:val="24"/>
          <w:szCs w:val="24"/>
        </w:rPr>
        <w:t>.</w:t>
      </w:r>
      <w:r w:rsidR="00557BC4">
        <w:rPr>
          <w:sz w:val="24"/>
          <w:szCs w:val="24"/>
        </w:rPr>
        <w:t xml:space="preserve"> </w:t>
      </w:r>
      <w:r w:rsidRPr="00557BC4">
        <w:rPr>
          <w:sz w:val="24"/>
          <w:szCs w:val="24"/>
          <w:u w:val="single"/>
        </w:rPr>
        <w:t>Легальная власть</w:t>
      </w:r>
      <w:r w:rsidRPr="00103CB3">
        <w:rPr>
          <w:sz w:val="24"/>
          <w:szCs w:val="24"/>
        </w:rPr>
        <w:t xml:space="preserve"> — это власть, имеющая правовое закрепление в законодательстве</w:t>
      </w:r>
      <w:r w:rsidR="00A44A8D">
        <w:rPr>
          <w:sz w:val="24"/>
          <w:szCs w:val="24"/>
        </w:rPr>
        <w:t xml:space="preserve"> (</w:t>
      </w:r>
      <w:r w:rsidR="00A44A8D" w:rsidRPr="00103CB3">
        <w:rPr>
          <w:sz w:val="24"/>
          <w:szCs w:val="24"/>
        </w:rPr>
        <w:t>юридическое обоснование</w:t>
      </w:r>
      <w:r w:rsidR="00534834">
        <w:rPr>
          <w:sz w:val="24"/>
          <w:szCs w:val="24"/>
        </w:rPr>
        <w:t>; законное происхождение и организация</w:t>
      </w:r>
      <w:r w:rsidR="00A44A8D">
        <w:rPr>
          <w:sz w:val="24"/>
          <w:szCs w:val="24"/>
        </w:rPr>
        <w:t>)</w:t>
      </w:r>
      <w:r w:rsidR="000E6840">
        <w:rPr>
          <w:sz w:val="24"/>
          <w:szCs w:val="24"/>
        </w:rPr>
        <w:t>.</w:t>
      </w:r>
      <w:r w:rsidRPr="00103CB3">
        <w:rPr>
          <w:sz w:val="24"/>
          <w:szCs w:val="24"/>
        </w:rPr>
        <w:t xml:space="preserve"> </w:t>
      </w:r>
      <w:r w:rsidR="00A4536D" w:rsidRPr="00A4536D">
        <w:rPr>
          <w:sz w:val="24"/>
          <w:szCs w:val="24"/>
          <w:u w:val="single"/>
        </w:rPr>
        <w:t>А</w:t>
      </w:r>
      <w:r w:rsidRPr="00A4536D">
        <w:rPr>
          <w:sz w:val="24"/>
          <w:szCs w:val="24"/>
          <w:u w:val="single"/>
        </w:rPr>
        <w:t>бсолютной легитимности не бывает</w:t>
      </w:r>
      <w:r w:rsidRPr="00103CB3">
        <w:rPr>
          <w:sz w:val="24"/>
          <w:szCs w:val="24"/>
        </w:rPr>
        <w:t>, ведь власть всегда находится под прицелом оппозиции.</w:t>
      </w:r>
      <w:r w:rsidR="00860D47">
        <w:rPr>
          <w:sz w:val="24"/>
          <w:szCs w:val="24"/>
        </w:rPr>
        <w:t xml:space="preserve"> </w:t>
      </w:r>
      <w:r w:rsidRPr="00AF016F">
        <w:rPr>
          <w:sz w:val="24"/>
          <w:szCs w:val="24"/>
          <w:u w:val="single"/>
        </w:rPr>
        <w:t>Форма легализации власти</w:t>
      </w:r>
      <w:r w:rsidR="00343908">
        <w:rPr>
          <w:sz w:val="24"/>
          <w:szCs w:val="24"/>
        </w:rPr>
        <w:t>:</w:t>
      </w:r>
      <w:r w:rsidR="005008EE">
        <w:rPr>
          <w:sz w:val="24"/>
          <w:szCs w:val="24"/>
        </w:rPr>
        <w:t xml:space="preserve"> </w:t>
      </w:r>
      <w:r w:rsidRPr="00103CB3">
        <w:rPr>
          <w:sz w:val="24"/>
          <w:szCs w:val="24"/>
        </w:rPr>
        <w:t>законодательная (Конституция</w:t>
      </w:r>
      <w:r w:rsidR="003359C2">
        <w:rPr>
          <w:sz w:val="24"/>
          <w:szCs w:val="24"/>
        </w:rPr>
        <w:t>, а</w:t>
      </w:r>
      <w:r w:rsidRPr="00103CB3">
        <w:rPr>
          <w:sz w:val="24"/>
          <w:szCs w:val="24"/>
        </w:rPr>
        <w:t>кт о престолонаследии</w:t>
      </w:r>
      <w:r w:rsidR="003359C2">
        <w:rPr>
          <w:sz w:val="24"/>
          <w:szCs w:val="24"/>
        </w:rPr>
        <w:t xml:space="preserve"> и т.д.</w:t>
      </w:r>
      <w:r w:rsidRPr="00103CB3">
        <w:rPr>
          <w:sz w:val="24"/>
          <w:szCs w:val="24"/>
        </w:rPr>
        <w:t>), выборы (президента или премьер-министра)</w:t>
      </w:r>
      <w:r w:rsidR="00F11211">
        <w:rPr>
          <w:sz w:val="24"/>
          <w:szCs w:val="24"/>
        </w:rPr>
        <w:t>.</w:t>
      </w:r>
      <w:r w:rsidR="00786DE3">
        <w:rPr>
          <w:sz w:val="24"/>
          <w:szCs w:val="24"/>
        </w:rPr>
        <w:t xml:space="preserve"> </w:t>
      </w:r>
      <w:r w:rsidRPr="00103CB3">
        <w:rPr>
          <w:sz w:val="24"/>
          <w:szCs w:val="24"/>
        </w:rPr>
        <w:t>Для граждан легальность власти состоит в повиновении законам и их исполнении. Любая власть, издающая законы, даже непопулярные, но обеспечивающая их выполнение, легальна.</w:t>
      </w:r>
      <w:r w:rsidR="001A58C9">
        <w:rPr>
          <w:sz w:val="24"/>
          <w:szCs w:val="24"/>
        </w:rPr>
        <w:t xml:space="preserve"> </w:t>
      </w:r>
      <w:r w:rsidR="001A58C9" w:rsidRPr="00103CB3">
        <w:rPr>
          <w:sz w:val="24"/>
          <w:szCs w:val="24"/>
        </w:rPr>
        <w:t>Аналогом легальности в российской нормативно-правовой терминологии является законность. В свою очередь «легитимация» — это узаконение какого-либо нового политического режима, придание ему легитимности. Отражением процесса легитимации органов публичной власти, безусловно, являются выборы, как одно из средств проявления народовластия.</w:t>
      </w:r>
    </w:p>
    <w:p w14:paraId="2D902BC4" w14:textId="17842277" w:rsidR="00103CB3" w:rsidRPr="00103CB3" w:rsidRDefault="00103CB3" w:rsidP="005A6983">
      <w:pPr>
        <w:pStyle w:val="MAINTEXT"/>
        <w:spacing w:line="240" w:lineRule="auto"/>
        <w:rPr>
          <w:sz w:val="24"/>
          <w:szCs w:val="24"/>
        </w:rPr>
      </w:pPr>
      <w:r w:rsidRPr="0004516D">
        <w:rPr>
          <w:sz w:val="24"/>
          <w:szCs w:val="24"/>
          <w:u w:val="single"/>
        </w:rPr>
        <w:t>Легитимность</w:t>
      </w:r>
      <w:r w:rsidRPr="00103CB3">
        <w:rPr>
          <w:sz w:val="24"/>
          <w:szCs w:val="24"/>
        </w:rPr>
        <w:t xml:space="preserve"> означает признание населением данной власти, её права управлять. </w:t>
      </w:r>
      <w:r w:rsidR="005A6983" w:rsidRPr="00103CB3">
        <w:rPr>
          <w:sz w:val="24"/>
          <w:szCs w:val="24"/>
        </w:rPr>
        <w:t xml:space="preserve">Легитимность власти может основываться либо на принуждении и насилии, либо на убеждении и влиянии. В первом случае «управляющие» стремятся реализовать принятые решения вопреки желанию «управляемых», во втором, </w:t>
      </w:r>
      <w:r w:rsidR="005A6983">
        <w:rPr>
          <w:sz w:val="24"/>
          <w:szCs w:val="24"/>
        </w:rPr>
        <w:t>–</w:t>
      </w:r>
      <w:r w:rsidR="005A6983" w:rsidRPr="00103CB3">
        <w:rPr>
          <w:sz w:val="24"/>
          <w:szCs w:val="24"/>
        </w:rPr>
        <w:t xml:space="preserve"> опираясь на их добровольное согласие или солидарность</w:t>
      </w:r>
      <w:r w:rsidRPr="00103CB3">
        <w:rPr>
          <w:sz w:val="24"/>
          <w:szCs w:val="24"/>
        </w:rPr>
        <w:t xml:space="preserve">. Массы согласны подчиняться такой власти, считая её справедливой, авторитетной, а существующий порядок наилучшим для государства (края, региона и </w:t>
      </w:r>
      <w:r w:rsidR="007A2677">
        <w:rPr>
          <w:sz w:val="24"/>
          <w:szCs w:val="24"/>
        </w:rPr>
        <w:t>т.д.</w:t>
      </w:r>
      <w:r w:rsidRPr="00103CB3">
        <w:rPr>
          <w:sz w:val="24"/>
          <w:szCs w:val="24"/>
        </w:rPr>
        <w:t>).</w:t>
      </w:r>
      <w:r w:rsidR="0004516D">
        <w:rPr>
          <w:sz w:val="24"/>
          <w:szCs w:val="24"/>
        </w:rPr>
        <w:t xml:space="preserve"> </w:t>
      </w:r>
      <w:r w:rsidRPr="00103CB3">
        <w:rPr>
          <w:sz w:val="24"/>
          <w:szCs w:val="24"/>
        </w:rPr>
        <w:t>Легитимность отображает принятие власти общественным сознанием, доверие к ней, оправдание действий.</w:t>
      </w:r>
    </w:p>
    <w:p w14:paraId="0496002B" w14:textId="0251BE97" w:rsidR="00103CB3" w:rsidRPr="00103CB3" w:rsidRDefault="00103CB3" w:rsidP="00103CB3">
      <w:pPr>
        <w:pStyle w:val="MAINTEXT"/>
        <w:spacing w:line="240" w:lineRule="auto"/>
        <w:rPr>
          <w:sz w:val="24"/>
          <w:szCs w:val="24"/>
        </w:rPr>
      </w:pPr>
      <w:r w:rsidRPr="002B5EBA">
        <w:rPr>
          <w:sz w:val="24"/>
          <w:szCs w:val="24"/>
          <w:u w:val="single"/>
        </w:rPr>
        <w:t xml:space="preserve">Карл </w:t>
      </w:r>
      <w:proofErr w:type="spellStart"/>
      <w:r w:rsidRPr="002B5EBA">
        <w:rPr>
          <w:sz w:val="24"/>
          <w:szCs w:val="24"/>
          <w:u w:val="single"/>
        </w:rPr>
        <w:t>Шмитт</w:t>
      </w:r>
      <w:proofErr w:type="spellEnd"/>
      <w:r w:rsidR="00BB3B23">
        <w:rPr>
          <w:sz w:val="24"/>
          <w:szCs w:val="24"/>
        </w:rPr>
        <w:t>:</w:t>
      </w:r>
      <w:r w:rsidRPr="00103CB3">
        <w:rPr>
          <w:sz w:val="24"/>
          <w:szCs w:val="24"/>
        </w:rPr>
        <w:t xml:space="preserve"> легитимность включает в себя «огромный пласт социально-психологических представлений, связанных с историей, традицией, представлениями о будущем». Однако </w:t>
      </w:r>
      <w:r w:rsidR="00BE668B">
        <w:rPr>
          <w:sz w:val="24"/>
          <w:szCs w:val="24"/>
        </w:rPr>
        <w:t>сущ.</w:t>
      </w:r>
      <w:r w:rsidRPr="00103CB3">
        <w:rPr>
          <w:sz w:val="24"/>
          <w:szCs w:val="24"/>
        </w:rPr>
        <w:t xml:space="preserve"> случаи нелегитимной легальности или же легитимной нелегальности. </w:t>
      </w:r>
    </w:p>
    <w:p w14:paraId="09912F84" w14:textId="2B1FBD52" w:rsidR="00103CB3" w:rsidRPr="00103CB3" w:rsidRDefault="00103CB3" w:rsidP="00103CB3">
      <w:pPr>
        <w:pStyle w:val="MAINTEXT"/>
        <w:spacing w:line="240" w:lineRule="auto"/>
        <w:rPr>
          <w:sz w:val="24"/>
          <w:szCs w:val="24"/>
        </w:rPr>
      </w:pPr>
      <w:r w:rsidRPr="002B5EBA">
        <w:rPr>
          <w:sz w:val="24"/>
          <w:szCs w:val="24"/>
          <w:u w:val="single"/>
        </w:rPr>
        <w:t>Макс Вебер</w:t>
      </w:r>
      <w:r w:rsidRPr="00103CB3">
        <w:rPr>
          <w:sz w:val="24"/>
          <w:szCs w:val="24"/>
        </w:rPr>
        <w:t xml:space="preserve"> рассматривал легитимность как признание управляющих законной властью и как обязанность управляемых ей подчиняться</w:t>
      </w:r>
      <w:r w:rsidR="009F157A">
        <w:rPr>
          <w:sz w:val="24"/>
          <w:szCs w:val="24"/>
        </w:rPr>
        <w:t>.</w:t>
      </w:r>
      <w:r w:rsidRPr="00103CB3">
        <w:rPr>
          <w:sz w:val="24"/>
          <w:szCs w:val="24"/>
        </w:rPr>
        <w:t xml:space="preserve"> </w:t>
      </w:r>
      <w:r w:rsidR="00BB3B23">
        <w:rPr>
          <w:sz w:val="24"/>
          <w:szCs w:val="24"/>
        </w:rPr>
        <w:t>Т</w:t>
      </w:r>
      <w:r w:rsidRPr="00103CB3">
        <w:rPr>
          <w:sz w:val="24"/>
          <w:szCs w:val="24"/>
        </w:rPr>
        <w:t>ри типа легитимности: традиционный (когда признание правителей и осуществление ими власти происходит согласно обыча</w:t>
      </w:r>
      <w:r w:rsidR="002D41FB">
        <w:rPr>
          <w:sz w:val="24"/>
          <w:szCs w:val="24"/>
        </w:rPr>
        <w:t>ям</w:t>
      </w:r>
      <w:r w:rsidRPr="00103CB3">
        <w:rPr>
          <w:sz w:val="24"/>
          <w:szCs w:val="24"/>
        </w:rPr>
        <w:t>), харизматический (греч. «харизма» – божий дар</w:t>
      </w:r>
      <w:r w:rsidR="00D1394A">
        <w:rPr>
          <w:sz w:val="24"/>
          <w:szCs w:val="24"/>
        </w:rPr>
        <w:t xml:space="preserve">; </w:t>
      </w:r>
      <w:r w:rsidRPr="00103CB3">
        <w:rPr>
          <w:sz w:val="24"/>
          <w:szCs w:val="24"/>
        </w:rPr>
        <w:t>когда власть осуществляет «помазанник божий», выдающийся лидер, ведущий за собой людей)</w:t>
      </w:r>
      <w:r w:rsidR="0059779B">
        <w:rPr>
          <w:sz w:val="24"/>
          <w:szCs w:val="24"/>
        </w:rPr>
        <w:t>,</w:t>
      </w:r>
      <w:r w:rsidRPr="00103CB3">
        <w:rPr>
          <w:sz w:val="24"/>
          <w:szCs w:val="24"/>
        </w:rPr>
        <w:t xml:space="preserve"> рационально-легальный (когда власть </w:t>
      </w:r>
      <w:proofErr w:type="spellStart"/>
      <w:r w:rsidRPr="00103CB3">
        <w:rPr>
          <w:sz w:val="24"/>
          <w:szCs w:val="24"/>
        </w:rPr>
        <w:t>институционализирована</w:t>
      </w:r>
      <w:proofErr w:type="spellEnd"/>
      <w:r w:rsidRPr="00103CB3">
        <w:rPr>
          <w:sz w:val="24"/>
          <w:szCs w:val="24"/>
        </w:rPr>
        <w:t xml:space="preserve"> и осуществляется согласно закона</w:t>
      </w:r>
      <w:r w:rsidR="00771EA3">
        <w:rPr>
          <w:sz w:val="24"/>
          <w:szCs w:val="24"/>
        </w:rPr>
        <w:t>м</w:t>
      </w:r>
      <w:r w:rsidRPr="00103CB3">
        <w:rPr>
          <w:sz w:val="24"/>
          <w:szCs w:val="24"/>
        </w:rPr>
        <w:t xml:space="preserve">). Все типы </w:t>
      </w:r>
      <w:proofErr w:type="spellStart"/>
      <w:r w:rsidRPr="00103CB3">
        <w:rPr>
          <w:sz w:val="24"/>
          <w:szCs w:val="24"/>
        </w:rPr>
        <w:t>легититмности</w:t>
      </w:r>
      <w:proofErr w:type="spellEnd"/>
      <w:r w:rsidRPr="00103CB3">
        <w:rPr>
          <w:sz w:val="24"/>
          <w:szCs w:val="24"/>
        </w:rPr>
        <w:t xml:space="preserve"> взаимосвязаны, могут существовать одновременно, дополняя друг друга. </w:t>
      </w:r>
    </w:p>
    <w:p w14:paraId="21D88FC8" w14:textId="3653B581" w:rsidR="00103CB3" w:rsidRPr="00103CB3" w:rsidRDefault="00103CB3" w:rsidP="00103CB3">
      <w:pPr>
        <w:pStyle w:val="MAINTEXT"/>
        <w:spacing w:line="240" w:lineRule="auto"/>
        <w:rPr>
          <w:sz w:val="24"/>
          <w:szCs w:val="24"/>
        </w:rPr>
      </w:pPr>
      <w:r w:rsidRPr="002B5EBA">
        <w:rPr>
          <w:sz w:val="24"/>
          <w:szCs w:val="24"/>
          <w:u w:val="single"/>
        </w:rPr>
        <w:t>Дэвид Истон</w:t>
      </w:r>
      <w:r w:rsidR="00A170A1">
        <w:rPr>
          <w:sz w:val="24"/>
          <w:szCs w:val="24"/>
        </w:rPr>
        <w:t xml:space="preserve"> (амер. политолог):</w:t>
      </w:r>
      <w:r w:rsidRPr="00103CB3">
        <w:rPr>
          <w:sz w:val="24"/>
          <w:szCs w:val="24"/>
        </w:rPr>
        <w:t xml:space="preserve"> «сущность легитимности сводится к тому, что источником власти выступает идеология, политический режим и политическое лидерство, а граждане поддерживают политические устремления высших органов власти и управления, осознавая правильность принимаемых ими решений». </w:t>
      </w:r>
    </w:p>
    <w:p w14:paraId="0C10A14F" w14:textId="62BE99A4" w:rsidR="00103CB3" w:rsidRPr="00103CB3" w:rsidRDefault="00103CB3" w:rsidP="00103CB3">
      <w:pPr>
        <w:pStyle w:val="MAINTEXT"/>
        <w:spacing w:line="240" w:lineRule="auto"/>
        <w:rPr>
          <w:sz w:val="24"/>
          <w:szCs w:val="24"/>
        </w:rPr>
      </w:pPr>
      <w:r w:rsidRPr="002B5EBA">
        <w:rPr>
          <w:sz w:val="24"/>
          <w:szCs w:val="24"/>
          <w:u w:val="single"/>
        </w:rPr>
        <w:t>Ж</w:t>
      </w:r>
      <w:r w:rsidR="00146507" w:rsidRPr="002B5EBA">
        <w:rPr>
          <w:sz w:val="24"/>
          <w:szCs w:val="24"/>
          <w:u w:val="single"/>
        </w:rPr>
        <w:t>ан</w:t>
      </w:r>
      <w:r w:rsidRPr="002B5EBA">
        <w:rPr>
          <w:sz w:val="24"/>
          <w:szCs w:val="24"/>
          <w:u w:val="single"/>
        </w:rPr>
        <w:t>-Л</w:t>
      </w:r>
      <w:r w:rsidR="00146507" w:rsidRPr="002B5EBA">
        <w:rPr>
          <w:sz w:val="24"/>
          <w:szCs w:val="24"/>
          <w:u w:val="single"/>
        </w:rPr>
        <w:t>у</w:t>
      </w:r>
      <w:r w:rsidR="009506F9" w:rsidRPr="002B5EBA">
        <w:rPr>
          <w:sz w:val="24"/>
          <w:szCs w:val="24"/>
          <w:u w:val="single"/>
        </w:rPr>
        <w:t>и</w:t>
      </w:r>
      <w:r w:rsidRPr="002B5EBA">
        <w:rPr>
          <w:sz w:val="24"/>
          <w:szCs w:val="24"/>
          <w:u w:val="single"/>
        </w:rPr>
        <w:t xml:space="preserve"> Шабо</w:t>
      </w:r>
      <w:r w:rsidR="00125CD4">
        <w:rPr>
          <w:sz w:val="24"/>
          <w:szCs w:val="24"/>
        </w:rPr>
        <w:t xml:space="preserve"> (</w:t>
      </w:r>
      <w:proofErr w:type="spellStart"/>
      <w:r w:rsidR="00125CD4">
        <w:rPr>
          <w:sz w:val="24"/>
          <w:szCs w:val="24"/>
        </w:rPr>
        <w:t>фран</w:t>
      </w:r>
      <w:proofErr w:type="spellEnd"/>
      <w:r w:rsidR="00125CD4">
        <w:rPr>
          <w:sz w:val="24"/>
          <w:szCs w:val="24"/>
        </w:rPr>
        <w:t>. политоло</w:t>
      </w:r>
      <w:r w:rsidR="00181D93">
        <w:rPr>
          <w:sz w:val="24"/>
          <w:szCs w:val="24"/>
        </w:rPr>
        <w:t>г): легитимно</w:t>
      </w:r>
      <w:r w:rsidR="006F1303">
        <w:rPr>
          <w:sz w:val="24"/>
          <w:szCs w:val="24"/>
        </w:rPr>
        <w:t>с</w:t>
      </w:r>
      <w:r w:rsidR="00181D93">
        <w:rPr>
          <w:sz w:val="24"/>
          <w:szCs w:val="24"/>
        </w:rPr>
        <w:t>ть есть</w:t>
      </w:r>
      <w:r w:rsidRPr="00103CB3">
        <w:rPr>
          <w:sz w:val="24"/>
          <w:szCs w:val="24"/>
        </w:rPr>
        <w:t xml:space="preserve"> «адекватность реальных или предполагаемых качеств управителей подразумеваемому или ясно выраженному согласию управляемых». 4 типа легитимности: демократическая, идеологическая, технократическая и онтологическая. </w:t>
      </w:r>
    </w:p>
    <w:p w14:paraId="0CBD4EE9" w14:textId="5038B04D" w:rsidR="00103CB3" w:rsidRPr="00103CB3" w:rsidRDefault="00103CB3" w:rsidP="00103CB3">
      <w:pPr>
        <w:pStyle w:val="MAINTEXT"/>
        <w:spacing w:line="240" w:lineRule="auto"/>
        <w:rPr>
          <w:sz w:val="24"/>
          <w:szCs w:val="24"/>
        </w:rPr>
      </w:pPr>
      <w:r w:rsidRPr="00103CB3">
        <w:rPr>
          <w:sz w:val="24"/>
          <w:szCs w:val="24"/>
        </w:rPr>
        <w:t>Несмотря на разнообразие моделей организации современной публичной власти, общими признаками их является демократическая основа государства, легитимность и легальность формирования органов публичной власти и конституционность их функционирования.</w:t>
      </w:r>
    </w:p>
    <w:sectPr w:rsidR="00103CB3" w:rsidRPr="00103CB3" w:rsidSect="00705EC6">
      <w:footerReference w:type="default" r:id="rId8"/>
      <w:type w:val="continuous"/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9CCB" w14:textId="77777777" w:rsidR="00190A17" w:rsidRDefault="00190A17" w:rsidP="0002180F">
      <w:r>
        <w:separator/>
      </w:r>
    </w:p>
  </w:endnote>
  <w:endnote w:type="continuationSeparator" w:id="0">
    <w:p w14:paraId="28298963" w14:textId="77777777" w:rsidR="00190A17" w:rsidRDefault="00190A17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0A0A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707C7" w14:textId="77777777" w:rsidR="00190A17" w:rsidRDefault="00190A17" w:rsidP="0002180F">
      <w:r>
        <w:separator/>
      </w:r>
    </w:p>
  </w:footnote>
  <w:footnote w:type="continuationSeparator" w:id="0">
    <w:p w14:paraId="52313B02" w14:textId="77777777" w:rsidR="00190A17" w:rsidRDefault="00190A17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970"/>
    <w:multiLevelType w:val="hybridMultilevel"/>
    <w:tmpl w:val="5E80BB98"/>
    <w:lvl w:ilvl="0" w:tplc="C54C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5698E"/>
    <w:multiLevelType w:val="multilevel"/>
    <w:tmpl w:val="64628D1E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2" w15:restartNumberingAfterBreak="0">
    <w:nsid w:val="16614402"/>
    <w:multiLevelType w:val="hybridMultilevel"/>
    <w:tmpl w:val="7C04386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44954"/>
    <w:multiLevelType w:val="multilevel"/>
    <w:tmpl w:val="B26E95EA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4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870E7A"/>
    <w:multiLevelType w:val="hybridMultilevel"/>
    <w:tmpl w:val="FD8EBBC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B369B"/>
    <w:multiLevelType w:val="multilevel"/>
    <w:tmpl w:val="EBBE7ABA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7" w15:restartNumberingAfterBreak="0">
    <w:nsid w:val="57052BB6"/>
    <w:multiLevelType w:val="multilevel"/>
    <w:tmpl w:val="EAB82260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76903785"/>
    <w:multiLevelType w:val="multilevel"/>
    <w:tmpl w:val="12B03628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9" w15:restartNumberingAfterBreak="0">
    <w:nsid w:val="773D439A"/>
    <w:multiLevelType w:val="multilevel"/>
    <w:tmpl w:val="487878FC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0" w15:restartNumberingAfterBreak="0">
    <w:nsid w:val="7EF72BF4"/>
    <w:multiLevelType w:val="multilevel"/>
    <w:tmpl w:val="4030EF38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7"/>
  </w:num>
  <w:num w:numId="8">
    <w:abstractNumId w:val="7"/>
  </w:num>
  <w:num w:numId="9">
    <w:abstractNumId w:val="9"/>
  </w:num>
  <w:num w:numId="10">
    <w:abstractNumId w:val="3"/>
  </w:num>
  <w:num w:numId="11">
    <w:abstractNumId w:val="9"/>
  </w:num>
  <w:num w:numId="12">
    <w:abstractNumId w:val="9"/>
  </w:num>
  <w:num w:numId="13">
    <w:abstractNumId w:val="6"/>
  </w:num>
  <w:num w:numId="14">
    <w:abstractNumId w:val="9"/>
  </w:num>
  <w:num w:numId="15">
    <w:abstractNumId w:val="9"/>
  </w:num>
  <w:num w:numId="16">
    <w:abstractNumId w:val="8"/>
  </w:num>
  <w:num w:numId="17">
    <w:abstractNumId w:val="9"/>
  </w:num>
  <w:num w:numId="18">
    <w:abstractNumId w:val="9"/>
  </w:num>
  <w:num w:numId="19">
    <w:abstractNumId w:val="1"/>
  </w:num>
  <w:num w:numId="20">
    <w:abstractNumId w:val="9"/>
  </w:num>
  <w:num w:numId="21">
    <w:abstractNumId w:val="9"/>
  </w:num>
  <w:num w:numId="22">
    <w:abstractNumId w:val="1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882"/>
    <w:rsid w:val="00001EB8"/>
    <w:rsid w:val="00017315"/>
    <w:rsid w:val="000214A2"/>
    <w:rsid w:val="0002180F"/>
    <w:rsid w:val="000244B3"/>
    <w:rsid w:val="000259C4"/>
    <w:rsid w:val="0004168B"/>
    <w:rsid w:val="0004356D"/>
    <w:rsid w:val="0004516D"/>
    <w:rsid w:val="0005188B"/>
    <w:rsid w:val="000639FA"/>
    <w:rsid w:val="000707C8"/>
    <w:rsid w:val="00070D42"/>
    <w:rsid w:val="000723D9"/>
    <w:rsid w:val="00074E2F"/>
    <w:rsid w:val="000850EC"/>
    <w:rsid w:val="000928CE"/>
    <w:rsid w:val="000A2CF1"/>
    <w:rsid w:val="000A62AA"/>
    <w:rsid w:val="000A67BE"/>
    <w:rsid w:val="000C031F"/>
    <w:rsid w:val="000C1E31"/>
    <w:rsid w:val="000C609E"/>
    <w:rsid w:val="000E6840"/>
    <w:rsid w:val="000F1C1F"/>
    <w:rsid w:val="001009D6"/>
    <w:rsid w:val="00103189"/>
    <w:rsid w:val="00103CB3"/>
    <w:rsid w:val="00107BB9"/>
    <w:rsid w:val="00116F39"/>
    <w:rsid w:val="00125CD4"/>
    <w:rsid w:val="001362E9"/>
    <w:rsid w:val="00146507"/>
    <w:rsid w:val="00181D93"/>
    <w:rsid w:val="00187D39"/>
    <w:rsid w:val="0019070D"/>
    <w:rsid w:val="00190A17"/>
    <w:rsid w:val="0019270D"/>
    <w:rsid w:val="001A58C9"/>
    <w:rsid w:val="001D7ED5"/>
    <w:rsid w:val="002075F1"/>
    <w:rsid w:val="00207A9E"/>
    <w:rsid w:val="0023562E"/>
    <w:rsid w:val="00235DB7"/>
    <w:rsid w:val="00255B42"/>
    <w:rsid w:val="00271C67"/>
    <w:rsid w:val="00284869"/>
    <w:rsid w:val="00293054"/>
    <w:rsid w:val="002B5EBA"/>
    <w:rsid w:val="002D41FB"/>
    <w:rsid w:val="002E053E"/>
    <w:rsid w:val="00300DD1"/>
    <w:rsid w:val="0030147B"/>
    <w:rsid w:val="00322520"/>
    <w:rsid w:val="003244FD"/>
    <w:rsid w:val="00326699"/>
    <w:rsid w:val="003359C2"/>
    <w:rsid w:val="00336598"/>
    <w:rsid w:val="00340F50"/>
    <w:rsid w:val="00343908"/>
    <w:rsid w:val="00352422"/>
    <w:rsid w:val="00353F7B"/>
    <w:rsid w:val="00355CC2"/>
    <w:rsid w:val="003736E5"/>
    <w:rsid w:val="00374808"/>
    <w:rsid w:val="00394C04"/>
    <w:rsid w:val="003A5AE5"/>
    <w:rsid w:val="003B3807"/>
    <w:rsid w:val="003F448A"/>
    <w:rsid w:val="00400BF2"/>
    <w:rsid w:val="00404D15"/>
    <w:rsid w:val="00405CF3"/>
    <w:rsid w:val="00405D24"/>
    <w:rsid w:val="00413AAB"/>
    <w:rsid w:val="00440CC4"/>
    <w:rsid w:val="00441BCB"/>
    <w:rsid w:val="00474DAE"/>
    <w:rsid w:val="00490A54"/>
    <w:rsid w:val="0049440F"/>
    <w:rsid w:val="004A3B0E"/>
    <w:rsid w:val="004C5EA1"/>
    <w:rsid w:val="004C674A"/>
    <w:rsid w:val="004E7C23"/>
    <w:rsid w:val="005008EE"/>
    <w:rsid w:val="005053B2"/>
    <w:rsid w:val="00524674"/>
    <w:rsid w:val="0053102B"/>
    <w:rsid w:val="00534834"/>
    <w:rsid w:val="005364DC"/>
    <w:rsid w:val="00552C4F"/>
    <w:rsid w:val="00555E85"/>
    <w:rsid w:val="00557BC4"/>
    <w:rsid w:val="00560AE4"/>
    <w:rsid w:val="0058264F"/>
    <w:rsid w:val="0059723D"/>
    <w:rsid w:val="0059779B"/>
    <w:rsid w:val="005A2A15"/>
    <w:rsid w:val="005A6983"/>
    <w:rsid w:val="005B566D"/>
    <w:rsid w:val="005B5EBE"/>
    <w:rsid w:val="005C0B14"/>
    <w:rsid w:val="005C6680"/>
    <w:rsid w:val="005D36F7"/>
    <w:rsid w:val="005E260C"/>
    <w:rsid w:val="005E3C66"/>
    <w:rsid w:val="005F1DEE"/>
    <w:rsid w:val="005F4755"/>
    <w:rsid w:val="00617C9A"/>
    <w:rsid w:val="00624214"/>
    <w:rsid w:val="00631670"/>
    <w:rsid w:val="00636997"/>
    <w:rsid w:val="006375AF"/>
    <w:rsid w:val="00651F7A"/>
    <w:rsid w:val="00657326"/>
    <w:rsid w:val="006854F9"/>
    <w:rsid w:val="006A42CB"/>
    <w:rsid w:val="006E715A"/>
    <w:rsid w:val="006F1303"/>
    <w:rsid w:val="006F20BB"/>
    <w:rsid w:val="00705EC6"/>
    <w:rsid w:val="00707EE1"/>
    <w:rsid w:val="007151DF"/>
    <w:rsid w:val="00720344"/>
    <w:rsid w:val="00731671"/>
    <w:rsid w:val="00747212"/>
    <w:rsid w:val="00771EA3"/>
    <w:rsid w:val="00777B54"/>
    <w:rsid w:val="00786DE3"/>
    <w:rsid w:val="007A2677"/>
    <w:rsid w:val="007B2A9E"/>
    <w:rsid w:val="007C55D8"/>
    <w:rsid w:val="007D5543"/>
    <w:rsid w:val="007E2047"/>
    <w:rsid w:val="007E6A1F"/>
    <w:rsid w:val="0080179F"/>
    <w:rsid w:val="00810104"/>
    <w:rsid w:val="008244D7"/>
    <w:rsid w:val="00825B6F"/>
    <w:rsid w:val="008331DB"/>
    <w:rsid w:val="00860D47"/>
    <w:rsid w:val="00870872"/>
    <w:rsid w:val="0087608E"/>
    <w:rsid w:val="008A2560"/>
    <w:rsid w:val="008C7F36"/>
    <w:rsid w:val="008D1AAC"/>
    <w:rsid w:val="008E4A69"/>
    <w:rsid w:val="009207D2"/>
    <w:rsid w:val="009265C5"/>
    <w:rsid w:val="00926A19"/>
    <w:rsid w:val="00926DFF"/>
    <w:rsid w:val="00950472"/>
    <w:rsid w:val="009506F9"/>
    <w:rsid w:val="00951A99"/>
    <w:rsid w:val="00975F8E"/>
    <w:rsid w:val="00986BC9"/>
    <w:rsid w:val="00992C96"/>
    <w:rsid w:val="009A1B91"/>
    <w:rsid w:val="009A557E"/>
    <w:rsid w:val="009B5577"/>
    <w:rsid w:val="009B751E"/>
    <w:rsid w:val="009B76CE"/>
    <w:rsid w:val="009C14CB"/>
    <w:rsid w:val="009D55AD"/>
    <w:rsid w:val="009E13DE"/>
    <w:rsid w:val="009F157A"/>
    <w:rsid w:val="009F6AE6"/>
    <w:rsid w:val="009F798F"/>
    <w:rsid w:val="00A0506F"/>
    <w:rsid w:val="00A170A1"/>
    <w:rsid w:val="00A23122"/>
    <w:rsid w:val="00A25A55"/>
    <w:rsid w:val="00A260E4"/>
    <w:rsid w:val="00A30161"/>
    <w:rsid w:val="00A32655"/>
    <w:rsid w:val="00A37C30"/>
    <w:rsid w:val="00A409CC"/>
    <w:rsid w:val="00A44A8D"/>
    <w:rsid w:val="00A4536D"/>
    <w:rsid w:val="00A73C84"/>
    <w:rsid w:val="00A74901"/>
    <w:rsid w:val="00A762AA"/>
    <w:rsid w:val="00A876C3"/>
    <w:rsid w:val="00A9337D"/>
    <w:rsid w:val="00A95D6E"/>
    <w:rsid w:val="00A97BAD"/>
    <w:rsid w:val="00AB6CD6"/>
    <w:rsid w:val="00AC173C"/>
    <w:rsid w:val="00AC34C4"/>
    <w:rsid w:val="00AC50D8"/>
    <w:rsid w:val="00AD3198"/>
    <w:rsid w:val="00AF016F"/>
    <w:rsid w:val="00AF44A8"/>
    <w:rsid w:val="00AF6555"/>
    <w:rsid w:val="00B117EB"/>
    <w:rsid w:val="00B20256"/>
    <w:rsid w:val="00B2042C"/>
    <w:rsid w:val="00B47C63"/>
    <w:rsid w:val="00B632F0"/>
    <w:rsid w:val="00B63398"/>
    <w:rsid w:val="00B71FEE"/>
    <w:rsid w:val="00B727FC"/>
    <w:rsid w:val="00B82BF7"/>
    <w:rsid w:val="00B923A5"/>
    <w:rsid w:val="00BA50FA"/>
    <w:rsid w:val="00BB3B23"/>
    <w:rsid w:val="00BC1EA6"/>
    <w:rsid w:val="00BE668B"/>
    <w:rsid w:val="00BF38B9"/>
    <w:rsid w:val="00BF7993"/>
    <w:rsid w:val="00C03BE7"/>
    <w:rsid w:val="00C05754"/>
    <w:rsid w:val="00C15662"/>
    <w:rsid w:val="00C31233"/>
    <w:rsid w:val="00C423B0"/>
    <w:rsid w:val="00C51E65"/>
    <w:rsid w:val="00C60A88"/>
    <w:rsid w:val="00C6314C"/>
    <w:rsid w:val="00C70A30"/>
    <w:rsid w:val="00C7552A"/>
    <w:rsid w:val="00C81830"/>
    <w:rsid w:val="00C969C1"/>
    <w:rsid w:val="00CA1852"/>
    <w:rsid w:val="00CB483E"/>
    <w:rsid w:val="00CB5086"/>
    <w:rsid w:val="00CB70F6"/>
    <w:rsid w:val="00D04087"/>
    <w:rsid w:val="00D1394A"/>
    <w:rsid w:val="00D347D3"/>
    <w:rsid w:val="00D45F03"/>
    <w:rsid w:val="00D7768D"/>
    <w:rsid w:val="00DA7C82"/>
    <w:rsid w:val="00DC1B09"/>
    <w:rsid w:val="00DF05DD"/>
    <w:rsid w:val="00DF362A"/>
    <w:rsid w:val="00DF7735"/>
    <w:rsid w:val="00E009A6"/>
    <w:rsid w:val="00E14232"/>
    <w:rsid w:val="00E22832"/>
    <w:rsid w:val="00E43DF1"/>
    <w:rsid w:val="00E449CE"/>
    <w:rsid w:val="00E51362"/>
    <w:rsid w:val="00E602FB"/>
    <w:rsid w:val="00E76C22"/>
    <w:rsid w:val="00EA2F71"/>
    <w:rsid w:val="00EA3B1D"/>
    <w:rsid w:val="00ED438A"/>
    <w:rsid w:val="00EE1F7E"/>
    <w:rsid w:val="00EE3F95"/>
    <w:rsid w:val="00EF07F5"/>
    <w:rsid w:val="00EF100B"/>
    <w:rsid w:val="00F04F95"/>
    <w:rsid w:val="00F11211"/>
    <w:rsid w:val="00F50713"/>
    <w:rsid w:val="00F57E13"/>
    <w:rsid w:val="00F65A25"/>
    <w:rsid w:val="00F75101"/>
    <w:rsid w:val="00F75509"/>
    <w:rsid w:val="00F75930"/>
    <w:rsid w:val="00F764A0"/>
    <w:rsid w:val="00F87EBD"/>
    <w:rsid w:val="00F928AA"/>
    <w:rsid w:val="00FA1CB4"/>
    <w:rsid w:val="00FA3569"/>
    <w:rsid w:val="00FA7341"/>
    <w:rsid w:val="00FB6718"/>
    <w:rsid w:val="00FC23E2"/>
    <w:rsid w:val="00FF388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8FB96"/>
  <w15:docId w15:val="{077DFDB8-34EA-406D-8425-EAEAA72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0C1E31"/>
    <w:pPr>
      <w:numPr>
        <w:numId w:val="9"/>
      </w:numPr>
      <w:adjustRightInd w:val="0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9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5937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FFC400"/>
            <w:bottom w:val="none" w:sz="0" w:space="12" w:color="auto"/>
            <w:right w:val="none" w:sz="0" w:space="12" w:color="auto"/>
          </w:divBdr>
        </w:div>
        <w:div w:id="1470901341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1492C6"/>
            <w:bottom w:val="none" w:sz="0" w:space="12" w:color="auto"/>
            <w:right w:val="none" w:sz="0" w:space="12" w:color="auto"/>
          </w:divBdr>
        </w:div>
      </w:divsChild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University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185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162</cp:revision>
  <cp:lastPrinted>2010-01-18T13:20:00Z</cp:lastPrinted>
  <dcterms:created xsi:type="dcterms:W3CDTF">2023-10-29T23:12:00Z</dcterms:created>
  <dcterms:modified xsi:type="dcterms:W3CDTF">2023-11-27T00:23:00Z</dcterms:modified>
  <cp:category/>
</cp:coreProperties>
</file>