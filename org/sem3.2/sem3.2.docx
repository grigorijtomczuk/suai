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E5C2" w14:textId="5041E8E6" w:rsidR="00E76C22" w:rsidRPr="00C81830" w:rsidRDefault="00E76C22" w:rsidP="000C1E31">
      <w:pPr>
        <w:pStyle w:val="H1"/>
        <w:spacing w:after="120" w:line="240" w:lineRule="auto"/>
        <w:rPr>
          <w:sz w:val="24"/>
          <w:szCs w:val="24"/>
        </w:rPr>
      </w:pPr>
      <w:bookmarkStart w:id="0" w:name="_Toc147191230"/>
      <w:r w:rsidRPr="00C81830">
        <w:rPr>
          <w:sz w:val="24"/>
          <w:szCs w:val="24"/>
        </w:rPr>
        <w:t xml:space="preserve">План-конспект выступления на семинаре </w:t>
      </w:r>
      <w:r w:rsidR="00A0506F" w:rsidRPr="00A0506F">
        <w:rPr>
          <w:sz w:val="24"/>
          <w:szCs w:val="24"/>
        </w:rPr>
        <w:t>3</w:t>
      </w:r>
      <w:r w:rsidRPr="00C81830">
        <w:rPr>
          <w:sz w:val="24"/>
          <w:szCs w:val="24"/>
        </w:rPr>
        <w:t>.</w:t>
      </w:r>
      <w:r w:rsidR="00BF38B9" w:rsidRPr="00BF38B9">
        <w:rPr>
          <w:sz w:val="24"/>
          <w:szCs w:val="24"/>
        </w:rPr>
        <w:t>2</w:t>
      </w:r>
      <w:r w:rsidRPr="00C81830">
        <w:rPr>
          <w:sz w:val="24"/>
          <w:szCs w:val="24"/>
        </w:rPr>
        <w:br/>
        <w:t>на тему: «</w:t>
      </w:r>
      <w:r w:rsidR="00BF38B9" w:rsidRPr="00BF38B9">
        <w:rPr>
          <w:sz w:val="24"/>
          <w:szCs w:val="24"/>
        </w:rPr>
        <w:t>Особенности мировоззрения</w:t>
      </w:r>
      <w:r w:rsidRPr="00C81830">
        <w:rPr>
          <w:sz w:val="24"/>
          <w:szCs w:val="24"/>
        </w:rPr>
        <w:t>»</w:t>
      </w:r>
    </w:p>
    <w:bookmarkEnd w:id="0"/>
    <w:p w14:paraId="0F257E04" w14:textId="5B463218" w:rsidR="00074E2F" w:rsidRDefault="005F4755" w:rsidP="00BB23FD">
      <w:pPr>
        <w:pStyle w:val="DIV1"/>
        <w:rPr>
          <w:sz w:val="24"/>
        </w:rPr>
      </w:pPr>
      <w:r>
        <w:rPr>
          <w:sz w:val="24"/>
        </w:rPr>
        <w:t>Определение</w:t>
      </w:r>
    </w:p>
    <w:p w14:paraId="31F64131" w14:textId="5480F446" w:rsidR="000259C4" w:rsidRDefault="00074E2F" w:rsidP="000259C4">
      <w:pPr>
        <w:pStyle w:val="MAINTEXT"/>
        <w:spacing w:line="240" w:lineRule="auto"/>
        <w:rPr>
          <w:sz w:val="24"/>
          <w:szCs w:val="24"/>
        </w:rPr>
      </w:pPr>
      <w:r w:rsidRPr="00074E2F">
        <w:rPr>
          <w:sz w:val="24"/>
          <w:szCs w:val="24"/>
        </w:rPr>
        <w:t xml:space="preserve">Мировоззрение </w:t>
      </w:r>
      <w:r w:rsidR="0053102B">
        <w:rPr>
          <w:sz w:val="24"/>
          <w:szCs w:val="24"/>
        </w:rPr>
        <w:t xml:space="preserve">– </w:t>
      </w:r>
      <w:r w:rsidRPr="00074E2F">
        <w:rPr>
          <w:sz w:val="24"/>
          <w:szCs w:val="24"/>
        </w:rPr>
        <w:t>это целостное представление о природе, обществе, человеке, находящее выражение в системе ценностей и идеалов личности, социальной группы, общества.</w:t>
      </w:r>
    </w:p>
    <w:p w14:paraId="74EE5322" w14:textId="06DA13BF" w:rsidR="000259C4" w:rsidRPr="0019070D" w:rsidRDefault="000259C4" w:rsidP="0019070D">
      <w:pPr>
        <w:pStyle w:val="DIV1"/>
        <w:rPr>
          <w:sz w:val="24"/>
        </w:rPr>
      </w:pPr>
      <w:r w:rsidRPr="000259C4">
        <w:rPr>
          <w:sz w:val="24"/>
        </w:rPr>
        <w:t>Структура мировоззрения</w:t>
      </w:r>
    </w:p>
    <w:p w14:paraId="75F8446C" w14:textId="77777777" w:rsidR="000259C4" w:rsidRPr="0019070D" w:rsidRDefault="000259C4" w:rsidP="0019070D">
      <w:pPr>
        <w:pStyle w:val="DIV1"/>
        <w:numPr>
          <w:ilvl w:val="0"/>
          <w:numId w:val="10"/>
        </w:numPr>
        <w:rPr>
          <w:b w:val="0"/>
          <w:bCs/>
          <w:sz w:val="24"/>
          <w:szCs w:val="22"/>
        </w:rPr>
      </w:pPr>
      <w:r w:rsidRPr="0019070D">
        <w:rPr>
          <w:b w:val="0"/>
          <w:bCs/>
          <w:sz w:val="24"/>
          <w:szCs w:val="22"/>
        </w:rPr>
        <w:t>знания;</w:t>
      </w:r>
    </w:p>
    <w:p w14:paraId="5065D3DA" w14:textId="77777777" w:rsidR="000259C4" w:rsidRPr="0019070D" w:rsidRDefault="000259C4" w:rsidP="0019070D">
      <w:pPr>
        <w:pStyle w:val="DIV1"/>
        <w:numPr>
          <w:ilvl w:val="0"/>
          <w:numId w:val="10"/>
        </w:numPr>
        <w:rPr>
          <w:b w:val="0"/>
          <w:bCs/>
          <w:sz w:val="24"/>
          <w:szCs w:val="22"/>
        </w:rPr>
      </w:pPr>
      <w:r w:rsidRPr="0019070D">
        <w:rPr>
          <w:b w:val="0"/>
          <w:bCs/>
          <w:sz w:val="24"/>
          <w:szCs w:val="22"/>
        </w:rPr>
        <w:t>духовные ценности;</w:t>
      </w:r>
    </w:p>
    <w:p w14:paraId="6D7D2C55" w14:textId="77777777" w:rsidR="000259C4" w:rsidRPr="0019070D" w:rsidRDefault="000259C4" w:rsidP="0019070D">
      <w:pPr>
        <w:pStyle w:val="DIV1"/>
        <w:numPr>
          <w:ilvl w:val="0"/>
          <w:numId w:val="10"/>
        </w:numPr>
        <w:rPr>
          <w:b w:val="0"/>
          <w:bCs/>
          <w:sz w:val="24"/>
          <w:szCs w:val="22"/>
        </w:rPr>
      </w:pPr>
      <w:r w:rsidRPr="0019070D">
        <w:rPr>
          <w:b w:val="0"/>
          <w:bCs/>
          <w:sz w:val="24"/>
          <w:szCs w:val="22"/>
        </w:rPr>
        <w:t>принципы;</w:t>
      </w:r>
    </w:p>
    <w:p w14:paraId="761AA66C" w14:textId="77777777" w:rsidR="000259C4" w:rsidRPr="0019070D" w:rsidRDefault="000259C4" w:rsidP="0019070D">
      <w:pPr>
        <w:pStyle w:val="DIV1"/>
        <w:numPr>
          <w:ilvl w:val="0"/>
          <w:numId w:val="10"/>
        </w:numPr>
        <w:rPr>
          <w:b w:val="0"/>
          <w:bCs/>
          <w:sz w:val="24"/>
          <w:szCs w:val="22"/>
        </w:rPr>
      </w:pPr>
      <w:r w:rsidRPr="0019070D">
        <w:rPr>
          <w:b w:val="0"/>
          <w:bCs/>
          <w:sz w:val="24"/>
          <w:szCs w:val="22"/>
        </w:rPr>
        <w:t>идеалы;</w:t>
      </w:r>
    </w:p>
    <w:p w14:paraId="776F6CA6" w14:textId="77777777" w:rsidR="000259C4" w:rsidRPr="0019070D" w:rsidRDefault="000259C4" w:rsidP="0019070D">
      <w:pPr>
        <w:pStyle w:val="DIV1"/>
        <w:numPr>
          <w:ilvl w:val="0"/>
          <w:numId w:val="10"/>
        </w:numPr>
        <w:rPr>
          <w:b w:val="0"/>
          <w:bCs/>
          <w:sz w:val="24"/>
          <w:szCs w:val="22"/>
        </w:rPr>
      </w:pPr>
      <w:r w:rsidRPr="0019070D">
        <w:rPr>
          <w:b w:val="0"/>
          <w:bCs/>
          <w:sz w:val="24"/>
          <w:szCs w:val="22"/>
        </w:rPr>
        <w:t>убеждения;</w:t>
      </w:r>
    </w:p>
    <w:p w14:paraId="2D981948" w14:textId="101D0C4A" w:rsidR="00355CC2" w:rsidRPr="007E2047" w:rsidRDefault="000259C4" w:rsidP="007E2047">
      <w:pPr>
        <w:pStyle w:val="DIV1"/>
        <w:numPr>
          <w:ilvl w:val="0"/>
          <w:numId w:val="10"/>
        </w:numPr>
        <w:rPr>
          <w:b w:val="0"/>
          <w:bCs/>
          <w:sz w:val="24"/>
          <w:szCs w:val="22"/>
        </w:rPr>
      </w:pPr>
      <w:r w:rsidRPr="0019070D">
        <w:rPr>
          <w:b w:val="0"/>
          <w:bCs/>
          <w:sz w:val="24"/>
          <w:szCs w:val="22"/>
        </w:rPr>
        <w:t>идеи.</w:t>
      </w:r>
    </w:p>
    <w:p w14:paraId="6079DB41" w14:textId="1329148E" w:rsidR="00336598" w:rsidRPr="00336598" w:rsidRDefault="00336598" w:rsidP="007E2047">
      <w:pPr>
        <w:pStyle w:val="DIV1"/>
        <w:rPr>
          <w:sz w:val="24"/>
        </w:rPr>
      </w:pPr>
      <w:r w:rsidRPr="00336598">
        <w:rPr>
          <w:sz w:val="24"/>
        </w:rPr>
        <w:t>Особенности мировоззрения</w:t>
      </w:r>
    </w:p>
    <w:p w14:paraId="3DDD3AAF" w14:textId="741D7DB4" w:rsidR="00336598" w:rsidRPr="00720344" w:rsidRDefault="00336598" w:rsidP="00720344">
      <w:pPr>
        <w:pStyle w:val="DIV1"/>
        <w:numPr>
          <w:ilvl w:val="0"/>
          <w:numId w:val="22"/>
        </w:numPr>
        <w:rPr>
          <w:b w:val="0"/>
          <w:bCs/>
          <w:sz w:val="24"/>
          <w:szCs w:val="22"/>
        </w:rPr>
      </w:pPr>
      <w:r w:rsidRPr="00720344">
        <w:rPr>
          <w:b w:val="0"/>
          <w:bCs/>
          <w:sz w:val="24"/>
          <w:szCs w:val="22"/>
        </w:rPr>
        <w:t>Всегда исторично, т. е. тесно связано с переживаемыми обществом стадиями развития, совокупностью тех проблем, которыми непосредственно живёт общество.</w:t>
      </w:r>
    </w:p>
    <w:p w14:paraId="6B211EE4" w14:textId="2A6C5A81" w:rsidR="00336598" w:rsidRPr="00720344" w:rsidRDefault="00336598" w:rsidP="00720344">
      <w:pPr>
        <w:pStyle w:val="DIV1"/>
        <w:numPr>
          <w:ilvl w:val="0"/>
          <w:numId w:val="22"/>
        </w:numPr>
        <w:rPr>
          <w:b w:val="0"/>
          <w:bCs/>
          <w:sz w:val="24"/>
          <w:szCs w:val="22"/>
        </w:rPr>
      </w:pPr>
      <w:r w:rsidRPr="00720344">
        <w:rPr>
          <w:b w:val="0"/>
          <w:bCs/>
          <w:sz w:val="24"/>
          <w:szCs w:val="22"/>
        </w:rPr>
        <w:t>Формируется постепенно (как стихийно, так и осознанно) и подвержено изменениям в течение всей жизни человека и истории общества.</w:t>
      </w:r>
    </w:p>
    <w:p w14:paraId="70AB106E" w14:textId="19D8C0EF" w:rsidR="00336598" w:rsidRPr="00720344" w:rsidRDefault="00336598" w:rsidP="00720344">
      <w:pPr>
        <w:pStyle w:val="DIV1"/>
        <w:numPr>
          <w:ilvl w:val="0"/>
          <w:numId w:val="22"/>
        </w:numPr>
        <w:rPr>
          <w:b w:val="0"/>
          <w:bCs/>
          <w:sz w:val="24"/>
          <w:szCs w:val="22"/>
        </w:rPr>
      </w:pPr>
      <w:r w:rsidRPr="00720344">
        <w:rPr>
          <w:b w:val="0"/>
          <w:bCs/>
          <w:sz w:val="24"/>
          <w:szCs w:val="22"/>
        </w:rPr>
        <w:t>Всегда связано с убеждением — устойчивым взглядом на мир, идеалами и принципами, стремлением воплотить их в жизнь через свои действия и поступки.</w:t>
      </w:r>
    </w:p>
    <w:p w14:paraId="6DA232AF" w14:textId="2B6E61E6" w:rsidR="00336598" w:rsidRPr="00720344" w:rsidRDefault="00336598" w:rsidP="00720344">
      <w:pPr>
        <w:pStyle w:val="DIV1"/>
        <w:numPr>
          <w:ilvl w:val="0"/>
          <w:numId w:val="22"/>
        </w:numPr>
        <w:rPr>
          <w:b w:val="0"/>
          <w:bCs/>
          <w:sz w:val="24"/>
          <w:szCs w:val="22"/>
        </w:rPr>
      </w:pPr>
      <w:r w:rsidRPr="00720344">
        <w:rPr>
          <w:b w:val="0"/>
          <w:bCs/>
          <w:sz w:val="24"/>
          <w:szCs w:val="22"/>
        </w:rPr>
        <w:t>Определяет общую направленность личности — совокупность устойчивых мотивов, ориентирующих деятельность личности и относительно независимых от текущей ситуации.</w:t>
      </w:r>
    </w:p>
    <w:p w14:paraId="421DD33D" w14:textId="74ED6924" w:rsidR="00355CC2" w:rsidRPr="00720344" w:rsidRDefault="00336598" w:rsidP="00720344">
      <w:pPr>
        <w:pStyle w:val="DIV1"/>
        <w:numPr>
          <w:ilvl w:val="0"/>
          <w:numId w:val="22"/>
        </w:numPr>
        <w:rPr>
          <w:b w:val="0"/>
          <w:bCs/>
          <w:sz w:val="24"/>
          <w:szCs w:val="22"/>
        </w:rPr>
      </w:pPr>
      <w:r w:rsidRPr="00720344">
        <w:rPr>
          <w:b w:val="0"/>
          <w:bCs/>
          <w:sz w:val="24"/>
          <w:szCs w:val="22"/>
        </w:rPr>
        <w:t>Сказывается на всем облике человека, на всей совокупности особенностей поведения и действий, привычек и наклонностей.</w:t>
      </w:r>
    </w:p>
    <w:p w14:paraId="28FB8DD4" w14:textId="328EE592" w:rsidR="00355CC2" w:rsidRPr="00720344" w:rsidRDefault="00731671" w:rsidP="00720344">
      <w:pPr>
        <w:pStyle w:val="DIV1"/>
        <w:numPr>
          <w:ilvl w:val="0"/>
          <w:numId w:val="22"/>
        </w:numPr>
        <w:rPr>
          <w:b w:val="0"/>
          <w:bCs/>
          <w:sz w:val="24"/>
          <w:szCs w:val="22"/>
        </w:rPr>
      </w:pPr>
      <w:r w:rsidRPr="00720344">
        <w:rPr>
          <w:b w:val="0"/>
          <w:bCs/>
          <w:sz w:val="24"/>
          <w:szCs w:val="22"/>
        </w:rPr>
        <w:t xml:space="preserve">В </w:t>
      </w:r>
      <w:r w:rsidR="00355CC2" w:rsidRPr="00720344">
        <w:rPr>
          <w:b w:val="0"/>
          <w:bCs/>
          <w:sz w:val="24"/>
          <w:szCs w:val="22"/>
        </w:rPr>
        <w:t>мировоззрении могут проявляться догматизм, скептицизм, разумный критицизм.</w:t>
      </w:r>
    </w:p>
    <w:p w14:paraId="0DCAC720" w14:textId="73FA2532" w:rsidR="00355CC2" w:rsidRPr="00355CC2" w:rsidRDefault="00355CC2" w:rsidP="00355CC2">
      <w:pPr>
        <w:pStyle w:val="DIV1"/>
        <w:rPr>
          <w:sz w:val="24"/>
        </w:rPr>
      </w:pPr>
      <w:r w:rsidRPr="00355CC2">
        <w:rPr>
          <w:sz w:val="24"/>
        </w:rPr>
        <w:t>Пути формирования мировоззрения:</w:t>
      </w:r>
    </w:p>
    <w:p w14:paraId="3745E1B4" w14:textId="77777777" w:rsidR="00355CC2" w:rsidRPr="00355CC2" w:rsidRDefault="00355CC2" w:rsidP="00355CC2">
      <w:pPr>
        <w:pStyle w:val="DIV1"/>
        <w:numPr>
          <w:ilvl w:val="0"/>
          <w:numId w:val="13"/>
        </w:numPr>
        <w:rPr>
          <w:b w:val="0"/>
          <w:bCs/>
          <w:sz w:val="24"/>
          <w:szCs w:val="22"/>
        </w:rPr>
      </w:pPr>
      <w:r w:rsidRPr="00355CC2">
        <w:rPr>
          <w:b w:val="0"/>
          <w:bCs/>
          <w:sz w:val="24"/>
          <w:szCs w:val="22"/>
        </w:rPr>
        <w:t>стихийный (на основе обыденного опыта, под влиянием жизненных условий);</w:t>
      </w:r>
    </w:p>
    <w:p w14:paraId="2E1303CB" w14:textId="00DC5F3D" w:rsidR="003A5AE5" w:rsidRPr="00B47C63" w:rsidRDefault="00355CC2" w:rsidP="00B47C63">
      <w:pPr>
        <w:pStyle w:val="DIV1"/>
        <w:numPr>
          <w:ilvl w:val="0"/>
          <w:numId w:val="13"/>
        </w:numPr>
        <w:rPr>
          <w:b w:val="0"/>
          <w:bCs/>
          <w:sz w:val="24"/>
          <w:szCs w:val="22"/>
        </w:rPr>
      </w:pPr>
      <w:r w:rsidRPr="00355CC2">
        <w:rPr>
          <w:b w:val="0"/>
          <w:bCs/>
          <w:sz w:val="24"/>
          <w:szCs w:val="22"/>
        </w:rPr>
        <w:t>осознанный (посредством целенаправленной теоретической разработки фундаментальных принципов, идей, идеалов).</w:t>
      </w:r>
    </w:p>
    <w:p w14:paraId="76BF5A61" w14:textId="5321BB3B" w:rsidR="003A5AE5" w:rsidRPr="003A5AE5" w:rsidRDefault="003A5AE5" w:rsidP="003A5AE5">
      <w:pPr>
        <w:pStyle w:val="DIV1"/>
        <w:rPr>
          <w:sz w:val="24"/>
        </w:rPr>
      </w:pPr>
      <w:r>
        <w:rPr>
          <w:sz w:val="24"/>
        </w:rPr>
        <w:t>Т</w:t>
      </w:r>
      <w:r w:rsidRPr="003A5AE5">
        <w:rPr>
          <w:sz w:val="24"/>
        </w:rPr>
        <w:t>ипы мировоззрения</w:t>
      </w:r>
    </w:p>
    <w:p w14:paraId="25FB2F87" w14:textId="77777777" w:rsidR="003A5AE5" w:rsidRPr="003A5AE5" w:rsidRDefault="003A5AE5" w:rsidP="00A25A55">
      <w:pPr>
        <w:pStyle w:val="DIV1"/>
        <w:numPr>
          <w:ilvl w:val="0"/>
          <w:numId w:val="16"/>
        </w:numPr>
        <w:rPr>
          <w:b w:val="0"/>
          <w:bCs/>
          <w:sz w:val="24"/>
          <w:szCs w:val="22"/>
        </w:rPr>
      </w:pPr>
      <w:r w:rsidRPr="003A5AE5">
        <w:rPr>
          <w:b w:val="0"/>
          <w:bCs/>
          <w:sz w:val="24"/>
          <w:szCs w:val="22"/>
        </w:rPr>
        <w:t>Обыденное (или житейское) — является порождением повседневной жизни людей, в сфере которой осуществляется удовлетворение их потребностей.</w:t>
      </w:r>
    </w:p>
    <w:p w14:paraId="305B2449" w14:textId="77777777" w:rsidR="003A5AE5" w:rsidRPr="003A5AE5" w:rsidRDefault="003A5AE5" w:rsidP="00A25A55">
      <w:pPr>
        <w:pStyle w:val="DIV1"/>
        <w:numPr>
          <w:ilvl w:val="0"/>
          <w:numId w:val="16"/>
        </w:numPr>
        <w:rPr>
          <w:b w:val="0"/>
          <w:bCs/>
          <w:sz w:val="24"/>
          <w:szCs w:val="22"/>
        </w:rPr>
      </w:pPr>
      <w:r w:rsidRPr="003A5AE5">
        <w:rPr>
          <w:b w:val="0"/>
          <w:bCs/>
          <w:sz w:val="24"/>
          <w:szCs w:val="22"/>
        </w:rPr>
        <w:t>Религиозное — связано с признанием сверхъестественного начала, поддерживает в людях надежду на получение ими того, чего они лишены в своей жизни. Основа — религиозные учения (христианство, ислам, буддизм и др.).</w:t>
      </w:r>
    </w:p>
    <w:p w14:paraId="338BE0FB" w14:textId="77777777" w:rsidR="003A5AE5" w:rsidRPr="003A5AE5" w:rsidRDefault="003A5AE5" w:rsidP="00A25A55">
      <w:pPr>
        <w:pStyle w:val="DIV1"/>
        <w:numPr>
          <w:ilvl w:val="0"/>
          <w:numId w:val="16"/>
        </w:numPr>
        <w:rPr>
          <w:b w:val="0"/>
          <w:bCs/>
          <w:sz w:val="24"/>
          <w:szCs w:val="22"/>
        </w:rPr>
      </w:pPr>
      <w:r w:rsidRPr="003A5AE5">
        <w:rPr>
          <w:b w:val="0"/>
          <w:bCs/>
          <w:sz w:val="24"/>
          <w:szCs w:val="22"/>
        </w:rPr>
        <w:t>Научное — теоретическое осмысление результатов научной деятельности людей, обобщенных итогов человеческого познания.</w:t>
      </w:r>
    </w:p>
    <w:p w14:paraId="5F4D3FEB" w14:textId="0C3A2DAD" w:rsidR="00E602FB" w:rsidRPr="00D7768D" w:rsidRDefault="003A5AE5" w:rsidP="00D7768D">
      <w:pPr>
        <w:pStyle w:val="DIV1"/>
        <w:numPr>
          <w:ilvl w:val="0"/>
          <w:numId w:val="16"/>
        </w:numPr>
        <w:rPr>
          <w:b w:val="0"/>
          <w:bCs/>
          <w:sz w:val="24"/>
          <w:szCs w:val="22"/>
        </w:rPr>
      </w:pPr>
      <w:r w:rsidRPr="003A5AE5">
        <w:rPr>
          <w:b w:val="0"/>
          <w:bCs/>
          <w:sz w:val="24"/>
          <w:szCs w:val="22"/>
        </w:rPr>
        <w:t>Мифологическое — основано на мифах, сказаниях.</w:t>
      </w:r>
    </w:p>
    <w:p w14:paraId="2588DFFF" w14:textId="12131FB2" w:rsidR="00E602FB" w:rsidRPr="00E602FB" w:rsidRDefault="00E602FB" w:rsidP="00EA2F71">
      <w:pPr>
        <w:pStyle w:val="DIV1"/>
        <w:numPr>
          <w:ilvl w:val="0"/>
          <w:numId w:val="0"/>
        </w:numPr>
        <w:ind w:firstLine="709"/>
        <w:rPr>
          <w:b w:val="0"/>
          <w:bCs/>
          <w:sz w:val="24"/>
          <w:szCs w:val="22"/>
        </w:rPr>
      </w:pPr>
      <w:r w:rsidRPr="00E602FB">
        <w:rPr>
          <w:b w:val="0"/>
          <w:bCs/>
          <w:sz w:val="24"/>
          <w:szCs w:val="22"/>
        </w:rPr>
        <w:t>Философское — это наиболее систематизированное, максимально рационализированное мировоззрение. Высшее по отношению к мифологии и религии как исторических типов мировоззрения, предшествующих философии.</w:t>
      </w:r>
    </w:p>
    <w:p w14:paraId="444A1DF8" w14:textId="1F71889C" w:rsidR="00E602FB" w:rsidRPr="00E602FB" w:rsidRDefault="00E602FB" w:rsidP="00AC50D8">
      <w:pPr>
        <w:pStyle w:val="DIV1"/>
        <w:numPr>
          <w:ilvl w:val="0"/>
          <w:numId w:val="0"/>
        </w:numPr>
        <w:ind w:firstLine="709"/>
        <w:rPr>
          <w:b w:val="0"/>
          <w:bCs/>
          <w:sz w:val="24"/>
          <w:szCs w:val="22"/>
        </w:rPr>
      </w:pPr>
      <w:r w:rsidRPr="00E602FB">
        <w:rPr>
          <w:b w:val="0"/>
          <w:bCs/>
          <w:sz w:val="24"/>
          <w:szCs w:val="22"/>
        </w:rPr>
        <w:t>Особенности мировоззрения народа, культуры, нации называют менталитетом.</w:t>
      </w:r>
      <w:r w:rsidR="00AC50D8">
        <w:rPr>
          <w:b w:val="0"/>
          <w:bCs/>
          <w:sz w:val="24"/>
          <w:szCs w:val="22"/>
        </w:rPr>
        <w:t xml:space="preserve"> </w:t>
      </w:r>
      <w:r w:rsidRPr="00E602FB">
        <w:rPr>
          <w:b w:val="0"/>
          <w:bCs/>
          <w:sz w:val="24"/>
          <w:szCs w:val="22"/>
        </w:rPr>
        <w:t>Менталитет — это «склад ума», то есть некий набор установок и принципов, согласно которым человек мыслит и реагирует на различные события.</w:t>
      </w:r>
    </w:p>
    <w:p w14:paraId="6A6C90FA" w14:textId="026DCB02" w:rsidR="00E602FB" w:rsidRPr="00E602FB" w:rsidRDefault="00E602FB" w:rsidP="00E602FB">
      <w:pPr>
        <w:pStyle w:val="DIV1"/>
        <w:rPr>
          <w:sz w:val="24"/>
        </w:rPr>
      </w:pPr>
      <w:r w:rsidRPr="00E602FB">
        <w:rPr>
          <w:sz w:val="24"/>
        </w:rPr>
        <w:t>Пример</w:t>
      </w:r>
      <w:r>
        <w:rPr>
          <w:sz w:val="24"/>
        </w:rPr>
        <w:t>ы</w:t>
      </w:r>
    </w:p>
    <w:p w14:paraId="1D46FDA0" w14:textId="6DDE0245" w:rsidR="00E602FB" w:rsidRPr="00E602FB" w:rsidRDefault="00E602FB" w:rsidP="00CB5086">
      <w:pPr>
        <w:pStyle w:val="DIV1"/>
        <w:numPr>
          <w:ilvl w:val="0"/>
          <w:numId w:val="19"/>
        </w:numPr>
        <w:rPr>
          <w:b w:val="0"/>
          <w:bCs/>
          <w:sz w:val="24"/>
          <w:szCs w:val="22"/>
        </w:rPr>
      </w:pPr>
      <w:r w:rsidRPr="00E602FB">
        <w:rPr>
          <w:b w:val="0"/>
          <w:bCs/>
          <w:sz w:val="24"/>
          <w:szCs w:val="22"/>
        </w:rPr>
        <w:t>Людям с советским менталитетом демократические ценности чужды и противны, поэтому в России не стоит ждать парламентаризма и сменяемости власти.</w:t>
      </w:r>
    </w:p>
    <w:p w14:paraId="7EB579AF" w14:textId="64E17D7E" w:rsidR="00E602FB" w:rsidRPr="00355CC2" w:rsidRDefault="00E602FB" w:rsidP="00CB5086">
      <w:pPr>
        <w:pStyle w:val="DIV1"/>
        <w:numPr>
          <w:ilvl w:val="0"/>
          <w:numId w:val="19"/>
        </w:numPr>
        <w:rPr>
          <w:b w:val="0"/>
          <w:bCs/>
          <w:sz w:val="24"/>
          <w:szCs w:val="22"/>
        </w:rPr>
      </w:pPr>
      <w:r w:rsidRPr="00E602FB">
        <w:rPr>
          <w:b w:val="0"/>
          <w:bCs/>
          <w:sz w:val="24"/>
          <w:szCs w:val="22"/>
        </w:rPr>
        <w:t>Японский менталитет ставит во главу угла честь и достоинство как отдельного человека, так и всей нации.</w:t>
      </w:r>
    </w:p>
    <w:sectPr w:rsidR="00E602FB" w:rsidRPr="00355CC2" w:rsidSect="00705EC6">
      <w:footerReference w:type="default" r:id="rId8"/>
      <w:type w:val="continuous"/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2B4B5" w14:textId="77777777" w:rsidR="00070D42" w:rsidRDefault="00070D42" w:rsidP="0002180F">
      <w:r>
        <w:separator/>
      </w:r>
    </w:p>
  </w:endnote>
  <w:endnote w:type="continuationSeparator" w:id="0">
    <w:p w14:paraId="7C3BCEBF" w14:textId="77777777" w:rsidR="00070D42" w:rsidRDefault="00070D42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10A0A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6D0B0" w14:textId="77777777" w:rsidR="00070D42" w:rsidRDefault="00070D42" w:rsidP="0002180F">
      <w:r>
        <w:separator/>
      </w:r>
    </w:p>
  </w:footnote>
  <w:footnote w:type="continuationSeparator" w:id="0">
    <w:p w14:paraId="4BEF9E9E" w14:textId="77777777" w:rsidR="00070D42" w:rsidRDefault="00070D42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970"/>
    <w:multiLevelType w:val="hybridMultilevel"/>
    <w:tmpl w:val="5E80BB98"/>
    <w:lvl w:ilvl="0" w:tplc="C54C6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D5698E"/>
    <w:multiLevelType w:val="multilevel"/>
    <w:tmpl w:val="64628D1E"/>
    <w:lvl w:ilvl="0">
      <w:start w:val="1"/>
      <w:numFmt w:val="decimal"/>
      <w:lvlText w:val="%1.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6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2" w15:restartNumberingAfterBreak="0">
    <w:nsid w:val="16614402"/>
    <w:multiLevelType w:val="hybridMultilevel"/>
    <w:tmpl w:val="7C04386E"/>
    <w:lvl w:ilvl="0" w:tplc="17125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B44954"/>
    <w:multiLevelType w:val="multilevel"/>
    <w:tmpl w:val="B26E95EA"/>
    <w:lvl w:ilvl="0">
      <w:start w:val="1"/>
      <w:numFmt w:val="decimal"/>
      <w:lvlText w:val="%1.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6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4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870E7A"/>
    <w:multiLevelType w:val="hybridMultilevel"/>
    <w:tmpl w:val="FD8EBBCE"/>
    <w:lvl w:ilvl="0" w:tplc="17125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B369B"/>
    <w:multiLevelType w:val="multilevel"/>
    <w:tmpl w:val="EBBE7ABA"/>
    <w:lvl w:ilvl="0">
      <w:start w:val="1"/>
      <w:numFmt w:val="decimal"/>
      <w:lvlText w:val="%1.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6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7" w15:restartNumberingAfterBreak="0">
    <w:nsid w:val="57052BB6"/>
    <w:multiLevelType w:val="multilevel"/>
    <w:tmpl w:val="EAB82260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76903785"/>
    <w:multiLevelType w:val="multilevel"/>
    <w:tmpl w:val="12B03628"/>
    <w:lvl w:ilvl="0">
      <w:start w:val="1"/>
      <w:numFmt w:val="decimal"/>
      <w:lvlText w:val="%1.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6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9" w15:restartNumberingAfterBreak="0">
    <w:nsid w:val="773D439A"/>
    <w:multiLevelType w:val="multilevel"/>
    <w:tmpl w:val="487878FC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0" w15:restartNumberingAfterBreak="0">
    <w:nsid w:val="7EF72BF4"/>
    <w:multiLevelType w:val="multilevel"/>
    <w:tmpl w:val="4030EF38"/>
    <w:lvl w:ilvl="0">
      <w:start w:val="1"/>
      <w:numFmt w:val="decimal"/>
      <w:lvlText w:val="%1.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6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7"/>
  </w:num>
  <w:num w:numId="8">
    <w:abstractNumId w:val="7"/>
  </w:num>
  <w:num w:numId="9">
    <w:abstractNumId w:val="9"/>
  </w:num>
  <w:num w:numId="10">
    <w:abstractNumId w:val="3"/>
  </w:num>
  <w:num w:numId="11">
    <w:abstractNumId w:val="9"/>
  </w:num>
  <w:num w:numId="12">
    <w:abstractNumId w:val="9"/>
  </w:num>
  <w:num w:numId="13">
    <w:abstractNumId w:val="6"/>
  </w:num>
  <w:num w:numId="14">
    <w:abstractNumId w:val="9"/>
  </w:num>
  <w:num w:numId="15">
    <w:abstractNumId w:val="9"/>
  </w:num>
  <w:num w:numId="16">
    <w:abstractNumId w:val="8"/>
  </w:num>
  <w:num w:numId="17">
    <w:abstractNumId w:val="9"/>
  </w:num>
  <w:num w:numId="18">
    <w:abstractNumId w:val="9"/>
  </w:num>
  <w:num w:numId="19">
    <w:abstractNumId w:val="1"/>
  </w:num>
  <w:num w:numId="20">
    <w:abstractNumId w:val="9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882"/>
    <w:rsid w:val="00001EB8"/>
    <w:rsid w:val="000214A2"/>
    <w:rsid w:val="0002180F"/>
    <w:rsid w:val="000244B3"/>
    <w:rsid w:val="000259C4"/>
    <w:rsid w:val="0004168B"/>
    <w:rsid w:val="0004356D"/>
    <w:rsid w:val="0005188B"/>
    <w:rsid w:val="000639FA"/>
    <w:rsid w:val="000707C8"/>
    <w:rsid w:val="00070D42"/>
    <w:rsid w:val="000723D9"/>
    <w:rsid w:val="00074E2F"/>
    <w:rsid w:val="000850EC"/>
    <w:rsid w:val="000928CE"/>
    <w:rsid w:val="000A2CF1"/>
    <w:rsid w:val="000A67BE"/>
    <w:rsid w:val="000C031F"/>
    <w:rsid w:val="000C1E31"/>
    <w:rsid w:val="000C609E"/>
    <w:rsid w:val="000F1C1F"/>
    <w:rsid w:val="00103189"/>
    <w:rsid w:val="00107BB9"/>
    <w:rsid w:val="00116F39"/>
    <w:rsid w:val="001362E9"/>
    <w:rsid w:val="00187D39"/>
    <w:rsid w:val="0019070D"/>
    <w:rsid w:val="0019270D"/>
    <w:rsid w:val="001D7ED5"/>
    <w:rsid w:val="0023562E"/>
    <w:rsid w:val="00235DB7"/>
    <w:rsid w:val="00255B42"/>
    <w:rsid w:val="00271C67"/>
    <w:rsid w:val="00284869"/>
    <w:rsid w:val="002E053E"/>
    <w:rsid w:val="00300DD1"/>
    <w:rsid w:val="003244FD"/>
    <w:rsid w:val="00326699"/>
    <w:rsid w:val="00336598"/>
    <w:rsid w:val="00340F50"/>
    <w:rsid w:val="00352422"/>
    <w:rsid w:val="00353F7B"/>
    <w:rsid w:val="00355CC2"/>
    <w:rsid w:val="003736E5"/>
    <w:rsid w:val="00374808"/>
    <w:rsid w:val="00394C04"/>
    <w:rsid w:val="003A5AE5"/>
    <w:rsid w:val="003B3807"/>
    <w:rsid w:val="003F448A"/>
    <w:rsid w:val="00404D15"/>
    <w:rsid w:val="00405CF3"/>
    <w:rsid w:val="00405D24"/>
    <w:rsid w:val="00413AAB"/>
    <w:rsid w:val="00440CC4"/>
    <w:rsid w:val="00441BCB"/>
    <w:rsid w:val="00474DAE"/>
    <w:rsid w:val="00490A54"/>
    <w:rsid w:val="0049440F"/>
    <w:rsid w:val="004A3B0E"/>
    <w:rsid w:val="004C674A"/>
    <w:rsid w:val="004E7C23"/>
    <w:rsid w:val="005053B2"/>
    <w:rsid w:val="00524674"/>
    <w:rsid w:val="0053102B"/>
    <w:rsid w:val="005364DC"/>
    <w:rsid w:val="00552C4F"/>
    <w:rsid w:val="00555E85"/>
    <w:rsid w:val="00560AE4"/>
    <w:rsid w:val="0059723D"/>
    <w:rsid w:val="005A2A15"/>
    <w:rsid w:val="005B566D"/>
    <w:rsid w:val="005B5EBE"/>
    <w:rsid w:val="005C0B14"/>
    <w:rsid w:val="005C6680"/>
    <w:rsid w:val="005D36F7"/>
    <w:rsid w:val="005E3C66"/>
    <w:rsid w:val="005F4755"/>
    <w:rsid w:val="00617C9A"/>
    <w:rsid w:val="00631670"/>
    <w:rsid w:val="00636997"/>
    <w:rsid w:val="006375AF"/>
    <w:rsid w:val="00651F7A"/>
    <w:rsid w:val="00657326"/>
    <w:rsid w:val="006854F9"/>
    <w:rsid w:val="006A42CB"/>
    <w:rsid w:val="006F20BB"/>
    <w:rsid w:val="00705EC6"/>
    <w:rsid w:val="00707EE1"/>
    <w:rsid w:val="007151DF"/>
    <w:rsid w:val="00720344"/>
    <w:rsid w:val="00731671"/>
    <w:rsid w:val="00747212"/>
    <w:rsid w:val="007B2A9E"/>
    <w:rsid w:val="007C55D8"/>
    <w:rsid w:val="007E2047"/>
    <w:rsid w:val="007E6A1F"/>
    <w:rsid w:val="0080179F"/>
    <w:rsid w:val="00810104"/>
    <w:rsid w:val="00825B6F"/>
    <w:rsid w:val="008331DB"/>
    <w:rsid w:val="00870872"/>
    <w:rsid w:val="0087608E"/>
    <w:rsid w:val="008C7F36"/>
    <w:rsid w:val="008D1AAC"/>
    <w:rsid w:val="008E4A69"/>
    <w:rsid w:val="009207D2"/>
    <w:rsid w:val="009265C5"/>
    <w:rsid w:val="00926DFF"/>
    <w:rsid w:val="00950472"/>
    <w:rsid w:val="00951A99"/>
    <w:rsid w:val="00975F8E"/>
    <w:rsid w:val="00986BC9"/>
    <w:rsid w:val="00992C96"/>
    <w:rsid w:val="009A1B91"/>
    <w:rsid w:val="009A557E"/>
    <w:rsid w:val="009B5577"/>
    <w:rsid w:val="009B751E"/>
    <w:rsid w:val="009C14CB"/>
    <w:rsid w:val="009D55AD"/>
    <w:rsid w:val="009E13DE"/>
    <w:rsid w:val="009F798F"/>
    <w:rsid w:val="00A0506F"/>
    <w:rsid w:val="00A25A55"/>
    <w:rsid w:val="00A260E4"/>
    <w:rsid w:val="00A30161"/>
    <w:rsid w:val="00A32655"/>
    <w:rsid w:val="00A37C30"/>
    <w:rsid w:val="00A409CC"/>
    <w:rsid w:val="00A73C84"/>
    <w:rsid w:val="00A74901"/>
    <w:rsid w:val="00A762AA"/>
    <w:rsid w:val="00A876C3"/>
    <w:rsid w:val="00A9337D"/>
    <w:rsid w:val="00A95D6E"/>
    <w:rsid w:val="00A97BAD"/>
    <w:rsid w:val="00AC173C"/>
    <w:rsid w:val="00AC34C4"/>
    <w:rsid w:val="00AC50D8"/>
    <w:rsid w:val="00AD3198"/>
    <w:rsid w:val="00AF6555"/>
    <w:rsid w:val="00B117EB"/>
    <w:rsid w:val="00B20256"/>
    <w:rsid w:val="00B2042C"/>
    <w:rsid w:val="00B47C63"/>
    <w:rsid w:val="00B632F0"/>
    <w:rsid w:val="00B71FEE"/>
    <w:rsid w:val="00B727FC"/>
    <w:rsid w:val="00B923A5"/>
    <w:rsid w:val="00BA50FA"/>
    <w:rsid w:val="00BF38B9"/>
    <w:rsid w:val="00BF7993"/>
    <w:rsid w:val="00C03BE7"/>
    <w:rsid w:val="00C05754"/>
    <w:rsid w:val="00C31233"/>
    <w:rsid w:val="00C423B0"/>
    <w:rsid w:val="00C51E65"/>
    <w:rsid w:val="00C60A88"/>
    <w:rsid w:val="00C6314C"/>
    <w:rsid w:val="00C7552A"/>
    <w:rsid w:val="00C81830"/>
    <w:rsid w:val="00C969C1"/>
    <w:rsid w:val="00CA1852"/>
    <w:rsid w:val="00CB483E"/>
    <w:rsid w:val="00CB5086"/>
    <w:rsid w:val="00CB70F6"/>
    <w:rsid w:val="00D04087"/>
    <w:rsid w:val="00D347D3"/>
    <w:rsid w:val="00D45F03"/>
    <w:rsid w:val="00D7768D"/>
    <w:rsid w:val="00DA7C82"/>
    <w:rsid w:val="00DC1B09"/>
    <w:rsid w:val="00DF05DD"/>
    <w:rsid w:val="00DF362A"/>
    <w:rsid w:val="00DF7735"/>
    <w:rsid w:val="00E009A6"/>
    <w:rsid w:val="00E14232"/>
    <w:rsid w:val="00E22832"/>
    <w:rsid w:val="00E449CE"/>
    <w:rsid w:val="00E51362"/>
    <w:rsid w:val="00E602FB"/>
    <w:rsid w:val="00E76C22"/>
    <w:rsid w:val="00EA2F71"/>
    <w:rsid w:val="00EA3B1D"/>
    <w:rsid w:val="00ED438A"/>
    <w:rsid w:val="00EE1F7E"/>
    <w:rsid w:val="00EE3F95"/>
    <w:rsid w:val="00EF07F5"/>
    <w:rsid w:val="00F04F95"/>
    <w:rsid w:val="00F50713"/>
    <w:rsid w:val="00F57E13"/>
    <w:rsid w:val="00F65A25"/>
    <w:rsid w:val="00F75101"/>
    <w:rsid w:val="00F75930"/>
    <w:rsid w:val="00F87EBD"/>
    <w:rsid w:val="00FA1CB4"/>
    <w:rsid w:val="00FA3569"/>
    <w:rsid w:val="00FA7341"/>
    <w:rsid w:val="00FB6718"/>
    <w:rsid w:val="00FC23E2"/>
    <w:rsid w:val="00FF3882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8FB96"/>
  <w15:docId w15:val="{077DFDB8-34EA-406D-8425-EAEAA723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0C1E31"/>
    <w:pPr>
      <w:numPr>
        <w:numId w:val="9"/>
      </w:numPr>
      <w:adjustRightInd w:val="0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9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5937">
          <w:marLeft w:val="-360"/>
          <w:marRight w:val="-360"/>
          <w:marTop w:val="240"/>
          <w:marBottom w:val="240"/>
          <w:divBdr>
            <w:top w:val="none" w:sz="0" w:space="12" w:color="auto"/>
            <w:left w:val="single" w:sz="36" w:space="12" w:color="FFC400"/>
            <w:bottom w:val="none" w:sz="0" w:space="12" w:color="auto"/>
            <w:right w:val="none" w:sz="0" w:space="12" w:color="auto"/>
          </w:divBdr>
        </w:div>
        <w:div w:id="1470901341">
          <w:marLeft w:val="-360"/>
          <w:marRight w:val="-360"/>
          <w:marTop w:val="240"/>
          <w:marBottom w:val="240"/>
          <w:divBdr>
            <w:top w:val="none" w:sz="0" w:space="12" w:color="auto"/>
            <w:left w:val="single" w:sz="36" w:space="12" w:color="1492C6"/>
            <w:bottom w:val="none" w:sz="0" w:space="12" w:color="auto"/>
            <w:right w:val="none" w:sz="0" w:space="12" w:color="auto"/>
          </w:divBdr>
        </w:div>
      </w:divsChild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University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122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96</cp:revision>
  <cp:lastPrinted>2010-01-18T13:20:00Z</cp:lastPrinted>
  <dcterms:created xsi:type="dcterms:W3CDTF">2023-10-29T23:12:00Z</dcterms:created>
  <dcterms:modified xsi:type="dcterms:W3CDTF">2023-11-13T00:22:00Z</dcterms:modified>
  <cp:category/>
</cp:coreProperties>
</file>