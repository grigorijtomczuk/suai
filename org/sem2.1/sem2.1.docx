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32A581CB" w:rsidR="00E76C22" w:rsidRPr="00C81830" w:rsidRDefault="00E76C22" w:rsidP="000C1E31">
      <w:pPr>
        <w:pStyle w:val="H1"/>
        <w:spacing w:after="120" w:line="240" w:lineRule="auto"/>
        <w:rPr>
          <w:sz w:val="24"/>
          <w:szCs w:val="24"/>
        </w:rPr>
      </w:pPr>
      <w:bookmarkStart w:id="0" w:name="_Toc147191230"/>
      <w:r w:rsidRPr="00C81830">
        <w:rPr>
          <w:sz w:val="24"/>
          <w:szCs w:val="24"/>
        </w:rPr>
        <w:t>План-конспект выступления на семинаре 2.1</w:t>
      </w:r>
      <w:r w:rsidRPr="00C81830">
        <w:rPr>
          <w:sz w:val="24"/>
          <w:szCs w:val="24"/>
        </w:rPr>
        <w:br/>
        <w:t>на тему: «</w:t>
      </w:r>
      <w:r w:rsidR="000C1E31" w:rsidRPr="00C81830">
        <w:rPr>
          <w:sz w:val="24"/>
          <w:szCs w:val="24"/>
        </w:rPr>
        <w:t>Теория культурно-исторических типов Н. Я. Данилевского</w:t>
      </w:r>
      <w:r w:rsidRPr="00C81830">
        <w:rPr>
          <w:sz w:val="24"/>
          <w:szCs w:val="24"/>
        </w:rPr>
        <w:t>»</w:t>
      </w:r>
    </w:p>
    <w:bookmarkEnd w:id="0"/>
    <w:p w14:paraId="27A2E49F" w14:textId="18A6CF27" w:rsidR="008331DB" w:rsidRPr="00C81830" w:rsidRDefault="00A260E4" w:rsidP="000C1E31">
      <w:pPr>
        <w:pStyle w:val="DIV1"/>
        <w:rPr>
          <w:sz w:val="24"/>
        </w:rPr>
      </w:pPr>
      <w:r w:rsidRPr="00C81830">
        <w:rPr>
          <w:sz w:val="24"/>
        </w:rPr>
        <w:t>Николай Яковлевич Данилевский (1822-1885)</w:t>
      </w:r>
    </w:p>
    <w:p w14:paraId="16E7D5FA" w14:textId="53D6D1A9" w:rsidR="000C1E31" w:rsidRPr="00C81830" w:rsidRDefault="000F1C1F" w:rsidP="000C1E31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>К</w:t>
      </w:r>
      <w:r w:rsidR="000C1E31" w:rsidRPr="00C81830">
        <w:rPr>
          <w:sz w:val="24"/>
          <w:szCs w:val="24"/>
        </w:rPr>
        <w:t>онцепци</w:t>
      </w:r>
      <w:r w:rsidRPr="00C81830">
        <w:rPr>
          <w:sz w:val="24"/>
          <w:szCs w:val="24"/>
        </w:rPr>
        <w:t>я</w:t>
      </w:r>
      <w:r w:rsidR="000C1E31" w:rsidRPr="00C81830">
        <w:rPr>
          <w:sz w:val="24"/>
          <w:szCs w:val="24"/>
        </w:rPr>
        <w:t xml:space="preserve"> </w:t>
      </w:r>
      <w:r w:rsidR="000C1E31" w:rsidRPr="00C81830">
        <w:rPr>
          <w:sz w:val="24"/>
          <w:szCs w:val="24"/>
          <w:u w:val="single"/>
        </w:rPr>
        <w:t>культурно-</w:t>
      </w:r>
      <w:proofErr w:type="spellStart"/>
      <w:r w:rsidR="00A32655" w:rsidRPr="00C81830">
        <w:rPr>
          <w:sz w:val="24"/>
          <w:szCs w:val="24"/>
          <w:u w:val="single"/>
        </w:rPr>
        <w:t>историч</w:t>
      </w:r>
      <w:proofErr w:type="spellEnd"/>
      <w:r w:rsidR="00A32655" w:rsidRPr="00C81830">
        <w:rPr>
          <w:sz w:val="24"/>
          <w:szCs w:val="24"/>
          <w:u w:val="single"/>
        </w:rPr>
        <w:t>.</w:t>
      </w:r>
      <w:r w:rsidR="000C1E31" w:rsidRPr="00C81830">
        <w:rPr>
          <w:sz w:val="24"/>
          <w:szCs w:val="24"/>
          <w:u w:val="single"/>
        </w:rPr>
        <w:t xml:space="preserve"> типов общества</w:t>
      </w:r>
      <w:r w:rsidR="003736E5" w:rsidRPr="00C81830">
        <w:rPr>
          <w:sz w:val="24"/>
          <w:szCs w:val="24"/>
        </w:rPr>
        <w:t xml:space="preserve">: </w:t>
      </w:r>
      <w:r w:rsidR="000C1E31" w:rsidRPr="00C81830">
        <w:rPr>
          <w:sz w:val="24"/>
          <w:szCs w:val="24"/>
          <w:u w:val="single"/>
        </w:rPr>
        <w:t>плюралистическое и циклическое понимание истории</w:t>
      </w:r>
      <w:r w:rsidR="00AC34C4" w:rsidRPr="00C81830">
        <w:rPr>
          <w:sz w:val="24"/>
          <w:szCs w:val="24"/>
        </w:rPr>
        <w:t xml:space="preserve"> (не</w:t>
      </w:r>
      <w:r w:rsidR="00AC34C4" w:rsidRPr="00C81830">
        <w:rPr>
          <w:sz w:val="24"/>
          <w:szCs w:val="24"/>
        </w:rPr>
        <w:t>однозначно</w:t>
      </w:r>
      <w:r w:rsidR="00AC34C4" w:rsidRPr="00C81830">
        <w:rPr>
          <w:sz w:val="24"/>
          <w:szCs w:val="24"/>
        </w:rPr>
        <w:t>е</w:t>
      </w:r>
      <w:r w:rsidR="00AC34C4" w:rsidRPr="00C81830">
        <w:rPr>
          <w:sz w:val="24"/>
          <w:szCs w:val="24"/>
        </w:rPr>
        <w:t xml:space="preserve"> и </w:t>
      </w:r>
      <w:r w:rsidR="00AC34C4" w:rsidRPr="00C81830">
        <w:rPr>
          <w:sz w:val="24"/>
          <w:szCs w:val="24"/>
        </w:rPr>
        <w:t>не</w:t>
      </w:r>
      <w:r w:rsidR="003736E5" w:rsidRPr="00C81830">
        <w:rPr>
          <w:sz w:val="24"/>
          <w:szCs w:val="24"/>
        </w:rPr>
        <w:t xml:space="preserve"> </w:t>
      </w:r>
      <w:r w:rsidR="00AC34C4" w:rsidRPr="00C81830">
        <w:rPr>
          <w:sz w:val="24"/>
          <w:szCs w:val="24"/>
        </w:rPr>
        <w:t>однонаправленно</w:t>
      </w:r>
      <w:r w:rsidR="00AC34C4" w:rsidRPr="00C81830">
        <w:rPr>
          <w:sz w:val="24"/>
          <w:szCs w:val="24"/>
        </w:rPr>
        <w:t>е)</w:t>
      </w:r>
      <w:r w:rsidR="0023562E" w:rsidRPr="00C81830">
        <w:rPr>
          <w:sz w:val="24"/>
          <w:szCs w:val="24"/>
        </w:rPr>
        <w:t xml:space="preserve">; </w:t>
      </w:r>
      <w:r w:rsidR="000C1E31" w:rsidRPr="00C81830">
        <w:rPr>
          <w:sz w:val="24"/>
          <w:szCs w:val="24"/>
        </w:rPr>
        <w:t>человечество подразделяется на несколько автономных образований, каждое имеет свою собственную</w:t>
      </w:r>
      <w:r w:rsidR="0023562E" w:rsidRPr="00C81830">
        <w:rPr>
          <w:sz w:val="24"/>
          <w:szCs w:val="24"/>
        </w:rPr>
        <w:t xml:space="preserve"> </w:t>
      </w:r>
      <w:r w:rsidR="000C1E31" w:rsidRPr="00C81830">
        <w:rPr>
          <w:sz w:val="24"/>
          <w:szCs w:val="24"/>
        </w:rPr>
        <w:t>историю,</w:t>
      </w:r>
      <w:r w:rsidR="009A1B91" w:rsidRPr="00C81830">
        <w:rPr>
          <w:sz w:val="24"/>
          <w:szCs w:val="24"/>
        </w:rPr>
        <w:t xml:space="preserve"> </w:t>
      </w:r>
      <w:proofErr w:type="spellStart"/>
      <w:r w:rsidR="009A1B91" w:rsidRPr="00C81830">
        <w:rPr>
          <w:sz w:val="24"/>
          <w:szCs w:val="24"/>
        </w:rPr>
        <w:t>разв</w:t>
      </w:r>
      <w:proofErr w:type="spellEnd"/>
      <w:r w:rsidR="009A1B91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по кругу</w:t>
      </w:r>
      <w:r w:rsidR="00103189" w:rsidRPr="00C81830">
        <w:rPr>
          <w:sz w:val="24"/>
          <w:szCs w:val="24"/>
        </w:rPr>
        <w:t xml:space="preserve"> (</w:t>
      </w:r>
      <w:r w:rsidR="000C1E31" w:rsidRPr="00C81830">
        <w:rPr>
          <w:sz w:val="24"/>
          <w:szCs w:val="24"/>
        </w:rPr>
        <w:t>возникает, развивается и гибнет</w:t>
      </w:r>
      <w:r w:rsidR="00103189" w:rsidRPr="00C81830">
        <w:rPr>
          <w:sz w:val="24"/>
          <w:szCs w:val="24"/>
        </w:rPr>
        <w:t>)</w:t>
      </w:r>
      <w:r w:rsidR="000C1E31" w:rsidRPr="00C81830">
        <w:rPr>
          <w:sz w:val="24"/>
          <w:szCs w:val="24"/>
        </w:rPr>
        <w:t>. На смену погибшим образованиям приходят новые, которые совершают точно такой же цикл.</w:t>
      </w:r>
    </w:p>
    <w:p w14:paraId="30736B76" w14:textId="3B56AC03" w:rsidR="00705EC6" w:rsidRPr="00C81830" w:rsidRDefault="00705EC6" w:rsidP="00705EC6">
      <w:pPr>
        <w:pStyle w:val="DIV1"/>
        <w:rPr>
          <w:sz w:val="24"/>
        </w:rPr>
      </w:pPr>
      <w:r w:rsidRPr="00C81830">
        <w:rPr>
          <w:sz w:val="24"/>
        </w:rPr>
        <w:t>Почему Европа не признает Россию своей частью?</w:t>
      </w:r>
    </w:p>
    <w:p w14:paraId="57088A8C" w14:textId="1A30C207" w:rsidR="000C1E31" w:rsidRPr="00C81830" w:rsidRDefault="00555E85" w:rsidP="000C1E31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>Н</w:t>
      </w:r>
      <w:r w:rsidRPr="00C81830">
        <w:rPr>
          <w:sz w:val="24"/>
          <w:szCs w:val="24"/>
        </w:rPr>
        <w:t xml:space="preserve">е </w:t>
      </w:r>
      <w:r w:rsidR="00C31233" w:rsidRPr="00C81830">
        <w:rPr>
          <w:sz w:val="24"/>
          <w:szCs w:val="24"/>
        </w:rPr>
        <w:t xml:space="preserve">след. </w:t>
      </w:r>
      <w:r w:rsidRPr="00C81830">
        <w:rPr>
          <w:sz w:val="24"/>
          <w:szCs w:val="24"/>
        </w:rPr>
        <w:t>смешивать</w:t>
      </w:r>
      <w:r w:rsidRPr="00C81830">
        <w:rPr>
          <w:sz w:val="24"/>
          <w:szCs w:val="24"/>
        </w:rPr>
        <w:t xml:space="preserve"> </w:t>
      </w:r>
      <w:proofErr w:type="spellStart"/>
      <w:r w:rsidRPr="00C81830">
        <w:rPr>
          <w:sz w:val="24"/>
          <w:szCs w:val="24"/>
        </w:rPr>
        <w:t>г</w:t>
      </w:r>
      <w:r w:rsidR="000C1E31" w:rsidRPr="00C81830">
        <w:rPr>
          <w:sz w:val="24"/>
          <w:szCs w:val="24"/>
        </w:rPr>
        <w:t>еографич</w:t>
      </w:r>
      <w:proofErr w:type="spellEnd"/>
      <w:r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понятие Европы с культурно-историческим. В культурно-</w:t>
      </w:r>
      <w:proofErr w:type="spellStart"/>
      <w:r w:rsidR="000C1E31" w:rsidRPr="00C81830">
        <w:rPr>
          <w:sz w:val="24"/>
          <w:szCs w:val="24"/>
        </w:rPr>
        <w:t>историч</w:t>
      </w:r>
      <w:proofErr w:type="spellEnd"/>
      <w:r w:rsidR="00394C04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плане Европа</w:t>
      </w:r>
      <w:r w:rsidR="00001EB8" w:rsidRPr="00C81830">
        <w:rPr>
          <w:sz w:val="24"/>
          <w:szCs w:val="24"/>
        </w:rPr>
        <w:t xml:space="preserve"> – </w:t>
      </w:r>
      <w:r w:rsidR="000C1E31" w:rsidRPr="00C81830">
        <w:rPr>
          <w:sz w:val="24"/>
          <w:szCs w:val="24"/>
        </w:rPr>
        <w:t>германо-романская цивилизация, а Россия – православная</w:t>
      </w:r>
      <w:r w:rsidR="00631670" w:rsidRPr="00C81830">
        <w:rPr>
          <w:sz w:val="24"/>
          <w:szCs w:val="24"/>
        </w:rPr>
        <w:t xml:space="preserve"> (в</w:t>
      </w:r>
      <w:r w:rsidR="0005188B" w:rsidRPr="00C81830">
        <w:rPr>
          <w:sz w:val="24"/>
          <w:szCs w:val="24"/>
        </w:rPr>
        <w:t xml:space="preserve"> </w:t>
      </w:r>
      <w:proofErr w:type="spellStart"/>
      <w:r w:rsidR="0005188B" w:rsidRPr="00C81830">
        <w:rPr>
          <w:sz w:val="24"/>
          <w:szCs w:val="24"/>
        </w:rPr>
        <w:t>цив</w:t>
      </w:r>
      <w:proofErr w:type="spellEnd"/>
      <w:r w:rsidR="0005188B" w:rsidRPr="00C81830">
        <w:rPr>
          <w:sz w:val="24"/>
          <w:szCs w:val="24"/>
        </w:rPr>
        <w:t>.</w:t>
      </w:r>
      <w:r w:rsidR="000C609E" w:rsidRPr="00C81830">
        <w:rPr>
          <w:sz w:val="24"/>
          <w:szCs w:val="24"/>
        </w:rPr>
        <w:t xml:space="preserve"> </w:t>
      </w:r>
      <w:r w:rsidR="000C1E31" w:rsidRPr="00C81830">
        <w:rPr>
          <w:sz w:val="24"/>
          <w:szCs w:val="24"/>
        </w:rPr>
        <w:t>смысле Россия</w:t>
      </w:r>
      <w:r w:rsidR="00631670" w:rsidRPr="00C81830">
        <w:rPr>
          <w:sz w:val="24"/>
          <w:szCs w:val="24"/>
        </w:rPr>
        <w:t xml:space="preserve"> –</w:t>
      </w:r>
      <w:r w:rsidR="00440CC4" w:rsidRPr="00C81830">
        <w:rPr>
          <w:sz w:val="24"/>
          <w:szCs w:val="24"/>
        </w:rPr>
        <w:t xml:space="preserve"> сов. </w:t>
      </w:r>
      <w:r w:rsidR="000C1E31" w:rsidRPr="00C81830">
        <w:rPr>
          <w:sz w:val="24"/>
          <w:szCs w:val="24"/>
        </w:rPr>
        <w:t>другой культурно-</w:t>
      </w:r>
      <w:proofErr w:type="spellStart"/>
      <w:r w:rsidR="000C1E31" w:rsidRPr="00C81830">
        <w:rPr>
          <w:sz w:val="24"/>
          <w:szCs w:val="24"/>
        </w:rPr>
        <w:t>историч</w:t>
      </w:r>
      <w:proofErr w:type="spellEnd"/>
      <w:r w:rsidR="004A3B0E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тип</w:t>
      </w:r>
      <w:r w:rsidR="00631670" w:rsidRPr="00C81830">
        <w:rPr>
          <w:sz w:val="24"/>
          <w:szCs w:val="24"/>
        </w:rPr>
        <w:t>)</w:t>
      </w:r>
      <w:r w:rsidR="000C1E31" w:rsidRPr="00C81830">
        <w:rPr>
          <w:sz w:val="24"/>
          <w:szCs w:val="24"/>
        </w:rPr>
        <w:t xml:space="preserve">. </w:t>
      </w:r>
      <w:r w:rsidR="008E4A69" w:rsidRPr="00C81830">
        <w:rPr>
          <w:sz w:val="24"/>
          <w:szCs w:val="24"/>
          <w:u w:val="single"/>
        </w:rPr>
        <w:t xml:space="preserve">Враждебное отношение </w:t>
      </w:r>
      <w:r w:rsidR="000C1E31" w:rsidRPr="00C81830">
        <w:rPr>
          <w:sz w:val="24"/>
          <w:szCs w:val="24"/>
          <w:u w:val="single"/>
        </w:rPr>
        <w:t>Европ</w:t>
      </w:r>
      <w:r w:rsidR="008E4A69" w:rsidRPr="00C81830">
        <w:rPr>
          <w:sz w:val="24"/>
          <w:szCs w:val="24"/>
          <w:u w:val="single"/>
        </w:rPr>
        <w:t>ы</w:t>
      </w:r>
      <w:r w:rsidR="008E4A69" w:rsidRPr="00C81830">
        <w:rPr>
          <w:sz w:val="24"/>
          <w:szCs w:val="24"/>
        </w:rPr>
        <w:t xml:space="preserve"> связано с тем, что она </w:t>
      </w:r>
      <w:r w:rsidR="000C1E31" w:rsidRPr="00C81830">
        <w:rPr>
          <w:sz w:val="24"/>
          <w:szCs w:val="24"/>
        </w:rPr>
        <w:t>полагает, что Россия препятствует распространению ее влияния, ее материальных и духовных ценностей.</w:t>
      </w:r>
    </w:p>
    <w:p w14:paraId="17FC0DBE" w14:textId="42266F92" w:rsidR="0004356D" w:rsidRPr="00C81830" w:rsidRDefault="000C1E31" w:rsidP="0004356D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 xml:space="preserve">В России </w:t>
      </w:r>
      <w:r w:rsidR="00F75930" w:rsidRPr="00C81830">
        <w:rPr>
          <w:sz w:val="24"/>
          <w:szCs w:val="24"/>
        </w:rPr>
        <w:t xml:space="preserve">сущ. </w:t>
      </w:r>
      <w:r w:rsidRPr="00C81830">
        <w:rPr>
          <w:sz w:val="24"/>
          <w:szCs w:val="24"/>
        </w:rPr>
        <w:t>ложное пред</w:t>
      </w:r>
      <w:r w:rsidR="00F75930" w:rsidRPr="00C81830">
        <w:rPr>
          <w:sz w:val="24"/>
          <w:szCs w:val="24"/>
        </w:rPr>
        <w:t xml:space="preserve">-е </w:t>
      </w:r>
      <w:r w:rsidRPr="00C81830">
        <w:rPr>
          <w:sz w:val="24"/>
          <w:szCs w:val="24"/>
        </w:rPr>
        <w:t>о том, что Европа – это прогресс, а Восток – это застой</w:t>
      </w:r>
      <w:r w:rsidR="00255B42" w:rsidRPr="00C81830">
        <w:rPr>
          <w:sz w:val="24"/>
          <w:szCs w:val="24"/>
        </w:rPr>
        <w:t xml:space="preserve"> (</w:t>
      </w:r>
      <w:r w:rsidRPr="00C81830">
        <w:rPr>
          <w:sz w:val="24"/>
          <w:szCs w:val="24"/>
        </w:rPr>
        <w:t>многие</w:t>
      </w:r>
      <w:r w:rsidR="00825B6F" w:rsidRPr="00C81830">
        <w:rPr>
          <w:sz w:val="24"/>
          <w:szCs w:val="24"/>
        </w:rPr>
        <w:t xml:space="preserve"> </w:t>
      </w:r>
      <w:r w:rsidRPr="00C81830">
        <w:rPr>
          <w:sz w:val="24"/>
          <w:szCs w:val="24"/>
        </w:rPr>
        <w:t>хотят быть европейцами, и придержива</w:t>
      </w:r>
      <w:r w:rsidR="00255B42" w:rsidRPr="00C81830">
        <w:rPr>
          <w:sz w:val="24"/>
          <w:szCs w:val="24"/>
        </w:rPr>
        <w:t>ющиеся</w:t>
      </w:r>
      <w:r w:rsidRPr="00C81830">
        <w:rPr>
          <w:sz w:val="24"/>
          <w:szCs w:val="24"/>
        </w:rPr>
        <w:t xml:space="preserve"> другой точки зрения объявляется</w:t>
      </w:r>
      <w:r w:rsidR="007E6A1F" w:rsidRPr="00C81830">
        <w:rPr>
          <w:sz w:val="24"/>
          <w:szCs w:val="24"/>
        </w:rPr>
        <w:t xml:space="preserve"> </w:t>
      </w:r>
      <w:proofErr w:type="spellStart"/>
      <w:r w:rsidRPr="00C81830">
        <w:rPr>
          <w:sz w:val="24"/>
          <w:szCs w:val="24"/>
          <w:u w:val="single"/>
        </w:rPr>
        <w:t>антипрогрессист</w:t>
      </w:r>
      <w:r w:rsidR="005B5EBE" w:rsidRPr="00C81830">
        <w:rPr>
          <w:sz w:val="24"/>
          <w:szCs w:val="24"/>
          <w:u w:val="single"/>
        </w:rPr>
        <w:t>ами</w:t>
      </w:r>
      <w:proofErr w:type="spellEnd"/>
      <w:r w:rsidR="005B5EBE" w:rsidRPr="00C81830">
        <w:rPr>
          <w:sz w:val="24"/>
          <w:szCs w:val="24"/>
        </w:rPr>
        <w:t>)</w:t>
      </w:r>
    </w:p>
    <w:p w14:paraId="1554E4A4" w14:textId="018D13F3" w:rsidR="0004356D" w:rsidRPr="00C81830" w:rsidRDefault="00DF05DD" w:rsidP="000C1E31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>В</w:t>
      </w:r>
      <w:r w:rsidR="000C1E31" w:rsidRPr="00C81830">
        <w:rPr>
          <w:sz w:val="24"/>
          <w:szCs w:val="24"/>
        </w:rPr>
        <w:t xml:space="preserve"> основу анализа </w:t>
      </w:r>
      <w:proofErr w:type="spellStart"/>
      <w:r w:rsidRPr="00C81830">
        <w:rPr>
          <w:sz w:val="24"/>
          <w:szCs w:val="24"/>
        </w:rPr>
        <w:t>историч</w:t>
      </w:r>
      <w:proofErr w:type="spellEnd"/>
      <w:r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процесса следует положить послед</w:t>
      </w:r>
      <w:r w:rsidR="000639FA" w:rsidRPr="00C81830">
        <w:rPr>
          <w:sz w:val="24"/>
          <w:szCs w:val="24"/>
        </w:rPr>
        <w:t>-</w:t>
      </w:r>
      <w:proofErr w:type="spellStart"/>
      <w:r w:rsidR="000C1E31" w:rsidRPr="00C81830">
        <w:rPr>
          <w:sz w:val="24"/>
          <w:szCs w:val="24"/>
        </w:rPr>
        <w:t>сть</w:t>
      </w:r>
      <w:proofErr w:type="spellEnd"/>
      <w:r w:rsidR="000C1E31" w:rsidRPr="00C81830">
        <w:rPr>
          <w:sz w:val="24"/>
          <w:szCs w:val="24"/>
        </w:rPr>
        <w:t xml:space="preserve"> культурно-</w:t>
      </w:r>
      <w:proofErr w:type="spellStart"/>
      <w:r w:rsidR="00A32655" w:rsidRPr="00C81830">
        <w:rPr>
          <w:sz w:val="24"/>
          <w:szCs w:val="24"/>
        </w:rPr>
        <w:t>историч</w:t>
      </w:r>
      <w:proofErr w:type="spellEnd"/>
      <w:r w:rsidR="00A32655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типов:</w:t>
      </w:r>
      <w:r w:rsidR="00A97BAD" w:rsidRPr="00C81830">
        <w:rPr>
          <w:sz w:val="24"/>
          <w:szCs w:val="24"/>
        </w:rPr>
        <w:t xml:space="preserve"> </w:t>
      </w:r>
      <w:r w:rsidR="000C1E31" w:rsidRPr="00C81830">
        <w:rPr>
          <w:sz w:val="24"/>
          <w:szCs w:val="24"/>
        </w:rPr>
        <w:t>египетский</w:t>
      </w:r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китайский</w:t>
      </w:r>
      <w:r w:rsidR="00A97BAD" w:rsidRPr="00C81830">
        <w:rPr>
          <w:sz w:val="24"/>
          <w:szCs w:val="24"/>
        </w:rPr>
        <w:t xml:space="preserve">, </w:t>
      </w:r>
      <w:proofErr w:type="spellStart"/>
      <w:r w:rsidR="000C1E31" w:rsidRPr="00C81830">
        <w:rPr>
          <w:sz w:val="24"/>
          <w:szCs w:val="24"/>
        </w:rPr>
        <w:t>ассирийско</w:t>
      </w:r>
      <w:proofErr w:type="spellEnd"/>
      <w:r w:rsidR="000C1E31" w:rsidRPr="00C81830">
        <w:rPr>
          <w:sz w:val="24"/>
          <w:szCs w:val="24"/>
        </w:rPr>
        <w:t xml:space="preserve">-вавилоно-финикийский, халдейский, или </w:t>
      </w:r>
      <w:proofErr w:type="spellStart"/>
      <w:r w:rsidR="000C1E31" w:rsidRPr="00C81830">
        <w:rPr>
          <w:sz w:val="24"/>
          <w:szCs w:val="24"/>
        </w:rPr>
        <w:t>древнесемитический</w:t>
      </w:r>
      <w:proofErr w:type="spellEnd"/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индийский</w:t>
      </w:r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иранский</w:t>
      </w:r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еврейский</w:t>
      </w:r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греческий</w:t>
      </w:r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римский</w:t>
      </w:r>
      <w:r w:rsidR="00A97BAD" w:rsidRPr="00C81830">
        <w:rPr>
          <w:sz w:val="24"/>
          <w:szCs w:val="24"/>
        </w:rPr>
        <w:t xml:space="preserve">, </w:t>
      </w:r>
      <w:r w:rsidR="000C1E31" w:rsidRPr="00C81830">
        <w:rPr>
          <w:sz w:val="24"/>
          <w:szCs w:val="24"/>
        </w:rPr>
        <w:t>ново-семитический, или аравийский, и</w:t>
      </w:r>
      <w:r w:rsidR="00107BB9" w:rsidRPr="00C81830">
        <w:rPr>
          <w:sz w:val="24"/>
          <w:szCs w:val="24"/>
        </w:rPr>
        <w:t xml:space="preserve"> </w:t>
      </w:r>
      <w:r w:rsidR="000C1E31" w:rsidRPr="00C81830">
        <w:rPr>
          <w:sz w:val="24"/>
          <w:szCs w:val="24"/>
        </w:rPr>
        <w:t>германо-романский, или европейский».</w:t>
      </w:r>
    </w:p>
    <w:p w14:paraId="04A70470" w14:textId="27795448" w:rsidR="000C1E31" w:rsidRPr="00C81830" w:rsidRDefault="000C1E31" w:rsidP="000C1E31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>Из анализа культурно-</w:t>
      </w:r>
      <w:proofErr w:type="spellStart"/>
      <w:r w:rsidR="00A32655" w:rsidRPr="00C81830">
        <w:rPr>
          <w:sz w:val="24"/>
          <w:szCs w:val="24"/>
        </w:rPr>
        <w:t>историч</w:t>
      </w:r>
      <w:proofErr w:type="spellEnd"/>
      <w:r w:rsidR="00A32655" w:rsidRPr="00C81830">
        <w:rPr>
          <w:sz w:val="24"/>
          <w:szCs w:val="24"/>
        </w:rPr>
        <w:t>.</w:t>
      </w:r>
      <w:r w:rsidRPr="00C81830">
        <w:rPr>
          <w:sz w:val="24"/>
          <w:szCs w:val="24"/>
        </w:rPr>
        <w:t xml:space="preserve"> типов </w:t>
      </w:r>
      <w:r w:rsidR="00C05754" w:rsidRPr="00C81830">
        <w:rPr>
          <w:sz w:val="24"/>
          <w:szCs w:val="24"/>
        </w:rPr>
        <w:t>Д.</w:t>
      </w:r>
      <w:r w:rsidRPr="00C81830">
        <w:rPr>
          <w:sz w:val="24"/>
          <w:szCs w:val="24"/>
        </w:rPr>
        <w:t xml:space="preserve"> выводит некоторые</w:t>
      </w:r>
      <w:r w:rsidR="00A95D6E" w:rsidRPr="00C81830">
        <w:rPr>
          <w:sz w:val="24"/>
          <w:szCs w:val="24"/>
        </w:rPr>
        <w:t xml:space="preserve"> </w:t>
      </w:r>
      <w:r w:rsidRPr="00C81830">
        <w:rPr>
          <w:sz w:val="24"/>
          <w:szCs w:val="24"/>
          <w:u w:val="single"/>
        </w:rPr>
        <w:t>законы</w:t>
      </w:r>
      <w:r w:rsidRPr="00C81830">
        <w:rPr>
          <w:sz w:val="24"/>
          <w:szCs w:val="24"/>
        </w:rPr>
        <w:t>:</w:t>
      </w:r>
    </w:p>
    <w:p w14:paraId="18DD8560" w14:textId="754EAA66" w:rsidR="000C1E31" w:rsidRPr="00C81830" w:rsidRDefault="00A95D6E" w:rsidP="00D04087">
      <w:pPr>
        <w:pStyle w:val="MAINTEXT"/>
        <w:numPr>
          <w:ilvl w:val="0"/>
          <w:numId w:val="3"/>
        </w:numPr>
        <w:spacing w:line="240" w:lineRule="auto"/>
        <w:ind w:left="425" w:hanging="425"/>
        <w:rPr>
          <w:sz w:val="24"/>
          <w:szCs w:val="24"/>
        </w:rPr>
      </w:pPr>
      <w:bookmarkStart w:id="1" w:name="_Hlk149526354"/>
      <w:r w:rsidRPr="00C81830">
        <w:rPr>
          <w:sz w:val="24"/>
          <w:szCs w:val="24"/>
        </w:rPr>
        <w:t>Л</w:t>
      </w:r>
      <w:r w:rsidR="000C1E31" w:rsidRPr="00C81830">
        <w:rPr>
          <w:sz w:val="24"/>
          <w:szCs w:val="24"/>
        </w:rPr>
        <w:t xml:space="preserve">юбой народ или группа может составлять один </w:t>
      </w:r>
      <w:bookmarkEnd w:id="1"/>
      <w:r w:rsidR="000C1E31" w:rsidRPr="00C81830">
        <w:rPr>
          <w:sz w:val="24"/>
          <w:szCs w:val="24"/>
        </w:rPr>
        <w:t>культурно-</w:t>
      </w:r>
      <w:proofErr w:type="spellStart"/>
      <w:r w:rsidR="00DF05DD" w:rsidRPr="00C81830">
        <w:rPr>
          <w:sz w:val="24"/>
          <w:szCs w:val="24"/>
        </w:rPr>
        <w:t>историч</w:t>
      </w:r>
      <w:proofErr w:type="spellEnd"/>
      <w:r w:rsidR="00DF05DD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тип, если говорят на одном</w:t>
      </w:r>
      <w:r w:rsidR="00F75101" w:rsidRPr="00C81830">
        <w:rPr>
          <w:sz w:val="24"/>
          <w:szCs w:val="24"/>
        </w:rPr>
        <w:t>/</w:t>
      </w:r>
      <w:r w:rsidR="00F75101" w:rsidRPr="00C81830">
        <w:rPr>
          <w:sz w:val="24"/>
          <w:szCs w:val="24"/>
        </w:rPr>
        <w:t>близких</w:t>
      </w:r>
      <w:r w:rsidR="000C1E31" w:rsidRPr="00C81830">
        <w:rPr>
          <w:sz w:val="24"/>
          <w:szCs w:val="24"/>
        </w:rPr>
        <w:t xml:space="preserve"> язы</w:t>
      </w:r>
      <w:r w:rsidR="00340F50" w:rsidRPr="00C81830">
        <w:rPr>
          <w:sz w:val="24"/>
          <w:szCs w:val="24"/>
        </w:rPr>
        <w:t>ках</w:t>
      </w:r>
      <w:r w:rsidR="000C1E31" w:rsidRPr="00C81830">
        <w:rPr>
          <w:sz w:val="24"/>
          <w:szCs w:val="24"/>
        </w:rPr>
        <w:t>;</w:t>
      </w:r>
    </w:p>
    <w:p w14:paraId="6B12DF58" w14:textId="00CB8135" w:rsidR="000C1E31" w:rsidRPr="00C81830" w:rsidRDefault="00A95D6E" w:rsidP="00D04087">
      <w:pPr>
        <w:pStyle w:val="MAINTEXT"/>
        <w:numPr>
          <w:ilvl w:val="0"/>
          <w:numId w:val="3"/>
        </w:numPr>
        <w:spacing w:line="240" w:lineRule="auto"/>
        <w:ind w:left="425" w:hanging="425"/>
        <w:rPr>
          <w:sz w:val="24"/>
          <w:szCs w:val="24"/>
        </w:rPr>
      </w:pPr>
      <w:r w:rsidRPr="00C81830">
        <w:rPr>
          <w:sz w:val="24"/>
          <w:szCs w:val="24"/>
        </w:rPr>
        <w:t>Д</w:t>
      </w:r>
      <w:r w:rsidR="000C1E31" w:rsidRPr="00C81830">
        <w:rPr>
          <w:sz w:val="24"/>
          <w:szCs w:val="24"/>
        </w:rPr>
        <w:t>ля возникновения цивилизации необходима политическая независимость;</w:t>
      </w:r>
    </w:p>
    <w:p w14:paraId="2FC1923A" w14:textId="4CFFAE8B" w:rsidR="000C1E31" w:rsidRPr="00C81830" w:rsidRDefault="00A95D6E" w:rsidP="00D04087">
      <w:pPr>
        <w:pStyle w:val="MAINTEXT"/>
        <w:numPr>
          <w:ilvl w:val="0"/>
          <w:numId w:val="3"/>
        </w:numPr>
        <w:spacing w:line="240" w:lineRule="auto"/>
        <w:ind w:left="425" w:hanging="425"/>
        <w:rPr>
          <w:sz w:val="24"/>
          <w:szCs w:val="24"/>
        </w:rPr>
      </w:pPr>
      <w:r w:rsidRPr="00C81830">
        <w:rPr>
          <w:sz w:val="24"/>
          <w:szCs w:val="24"/>
        </w:rPr>
        <w:t>О</w:t>
      </w:r>
      <w:r w:rsidR="000C1E31" w:rsidRPr="00C81830">
        <w:rPr>
          <w:sz w:val="24"/>
          <w:szCs w:val="24"/>
        </w:rPr>
        <w:t>сновы цивилизации одного культурно-</w:t>
      </w:r>
      <w:proofErr w:type="spellStart"/>
      <w:r w:rsidR="00DF05DD" w:rsidRPr="00C81830">
        <w:rPr>
          <w:sz w:val="24"/>
          <w:szCs w:val="24"/>
        </w:rPr>
        <w:t>историч</w:t>
      </w:r>
      <w:proofErr w:type="spellEnd"/>
      <w:r w:rsidR="00DF05DD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типа не передаются народам другого типа. Каждый тип вырабатывает их для себя при большем или меньшем влиянии чуждых, ему предшествовавших или современных цивилизаций;</w:t>
      </w:r>
      <w:r w:rsidR="00405CF3" w:rsidRPr="00C81830">
        <w:rPr>
          <w:sz w:val="24"/>
          <w:szCs w:val="24"/>
        </w:rPr>
        <w:t xml:space="preserve"> (</w:t>
      </w:r>
      <w:r w:rsidR="00405CF3" w:rsidRPr="00C81830">
        <w:rPr>
          <w:sz w:val="24"/>
          <w:szCs w:val="24"/>
          <w:u w:val="single"/>
        </w:rPr>
        <w:t>Д. удел. внимание</w:t>
      </w:r>
      <w:r w:rsidR="00405CF3" w:rsidRPr="00C81830">
        <w:rPr>
          <w:sz w:val="24"/>
          <w:szCs w:val="24"/>
        </w:rPr>
        <w:t xml:space="preserve">: </w:t>
      </w:r>
      <w:r w:rsidR="00441BCB" w:rsidRPr="00C81830">
        <w:rPr>
          <w:sz w:val="24"/>
          <w:szCs w:val="24"/>
        </w:rPr>
        <w:t>цивилизации существуют замкнуто и изолированно, а их ценности не передаются друг другу, то есть преемственность у цивилизаций отсутствует; насильственное же насаждение чужой культуры приводит к упадку данной цивилизации</w:t>
      </w:r>
      <w:r w:rsidR="005C0B14" w:rsidRPr="00C81830">
        <w:rPr>
          <w:sz w:val="24"/>
          <w:szCs w:val="24"/>
        </w:rPr>
        <w:t xml:space="preserve">; однако </w:t>
      </w:r>
      <w:r w:rsidR="005C0B14" w:rsidRPr="00C81830">
        <w:rPr>
          <w:sz w:val="24"/>
          <w:szCs w:val="24"/>
        </w:rPr>
        <w:t xml:space="preserve">цивилизации </w:t>
      </w:r>
      <w:r w:rsidR="005C0B14" w:rsidRPr="00C81830">
        <w:rPr>
          <w:sz w:val="24"/>
          <w:szCs w:val="24"/>
        </w:rPr>
        <w:t>воз</w:t>
      </w:r>
      <w:r w:rsidR="005C0B14" w:rsidRPr="00C81830">
        <w:rPr>
          <w:sz w:val="24"/>
          <w:szCs w:val="24"/>
        </w:rPr>
        <w:t>действуют друг на друга</w:t>
      </w:r>
      <w:r w:rsidR="00E009A6" w:rsidRPr="00C81830">
        <w:rPr>
          <w:sz w:val="24"/>
          <w:szCs w:val="24"/>
        </w:rPr>
        <w:t>*</w:t>
      </w:r>
      <w:r w:rsidR="00405CF3" w:rsidRPr="00C81830">
        <w:rPr>
          <w:sz w:val="24"/>
          <w:szCs w:val="24"/>
        </w:rPr>
        <w:t>)</w:t>
      </w:r>
      <w:r w:rsidR="00441BCB" w:rsidRPr="00C81830">
        <w:rPr>
          <w:sz w:val="24"/>
          <w:szCs w:val="24"/>
        </w:rPr>
        <w:t>.</w:t>
      </w:r>
    </w:p>
    <w:p w14:paraId="144CE7F2" w14:textId="01AFD9C9" w:rsidR="000C1E31" w:rsidRPr="00C81830" w:rsidRDefault="00A95D6E" w:rsidP="00D04087">
      <w:pPr>
        <w:pStyle w:val="MAINTEXT"/>
        <w:numPr>
          <w:ilvl w:val="0"/>
          <w:numId w:val="3"/>
        </w:numPr>
        <w:spacing w:line="240" w:lineRule="auto"/>
        <w:ind w:left="425" w:hanging="425"/>
        <w:rPr>
          <w:sz w:val="24"/>
          <w:szCs w:val="24"/>
        </w:rPr>
      </w:pPr>
      <w:r w:rsidRPr="00C81830">
        <w:rPr>
          <w:sz w:val="24"/>
          <w:szCs w:val="24"/>
        </w:rPr>
        <w:t>Ч</w:t>
      </w:r>
      <w:r w:rsidR="000C1E31" w:rsidRPr="00C81830">
        <w:rPr>
          <w:sz w:val="24"/>
          <w:szCs w:val="24"/>
        </w:rPr>
        <w:t>ем разнообразнее и более независимы этнические элементы культурно-</w:t>
      </w:r>
      <w:proofErr w:type="spellStart"/>
      <w:r w:rsidR="00DF05DD" w:rsidRPr="00C81830">
        <w:rPr>
          <w:sz w:val="24"/>
          <w:szCs w:val="24"/>
        </w:rPr>
        <w:t>историч</w:t>
      </w:r>
      <w:proofErr w:type="spellEnd"/>
      <w:r w:rsidR="00DF05DD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типа, тем богаче и полнее цивилизация;</w:t>
      </w:r>
    </w:p>
    <w:p w14:paraId="7DD33BDB" w14:textId="23D9EB57" w:rsidR="00405CF3" w:rsidRPr="00C81830" w:rsidRDefault="00A95D6E" w:rsidP="00D04087">
      <w:pPr>
        <w:pStyle w:val="MAINTEXT"/>
        <w:numPr>
          <w:ilvl w:val="0"/>
          <w:numId w:val="3"/>
        </w:numPr>
        <w:spacing w:line="240" w:lineRule="auto"/>
        <w:ind w:left="425" w:hanging="425"/>
        <w:rPr>
          <w:sz w:val="24"/>
          <w:szCs w:val="24"/>
        </w:rPr>
      </w:pPr>
      <w:r w:rsidRPr="00C81830">
        <w:rPr>
          <w:sz w:val="24"/>
          <w:szCs w:val="24"/>
        </w:rPr>
        <w:t>К</w:t>
      </w:r>
      <w:r w:rsidR="000C1E31" w:rsidRPr="00C81830">
        <w:rPr>
          <w:sz w:val="24"/>
          <w:szCs w:val="24"/>
        </w:rPr>
        <w:t>ультурно-исторические типы похожи на одноплодные деревья, период роста которых продолжителен, а период цветения и плодоношения очень короток.</w:t>
      </w:r>
    </w:p>
    <w:p w14:paraId="7A262080" w14:textId="5A3F35E1" w:rsidR="005C0B14" w:rsidRPr="00C81830" w:rsidRDefault="00D04087" w:rsidP="00D04087">
      <w:pPr>
        <w:pStyle w:val="DIV1"/>
        <w:ind w:left="709" w:hanging="709"/>
        <w:rPr>
          <w:sz w:val="24"/>
        </w:rPr>
      </w:pPr>
      <w:r w:rsidRPr="00C81830">
        <w:rPr>
          <w:sz w:val="24"/>
        </w:rPr>
        <w:t>Цивилизационное воздействие</w:t>
      </w:r>
    </w:p>
    <w:p w14:paraId="27F7B963" w14:textId="0E700F5B" w:rsidR="000C1E31" w:rsidRPr="00C81830" w:rsidRDefault="00E009A6" w:rsidP="005C0B14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>*</w:t>
      </w:r>
      <w:r w:rsidR="005C0B14" w:rsidRPr="00C81830">
        <w:rPr>
          <w:sz w:val="24"/>
          <w:szCs w:val="24"/>
        </w:rPr>
        <w:t>Цивилизационное воздействие осуществляется</w:t>
      </w:r>
      <w:r w:rsidR="000C1E31" w:rsidRPr="00C81830">
        <w:rPr>
          <w:sz w:val="24"/>
          <w:szCs w:val="24"/>
        </w:rPr>
        <w:t>:</w:t>
      </w:r>
    </w:p>
    <w:p w14:paraId="1634FD4D" w14:textId="4FCAB8FF" w:rsidR="000C1E31" w:rsidRPr="00C81830" w:rsidRDefault="000C1E31" w:rsidP="00D04087">
      <w:pPr>
        <w:pStyle w:val="MAINTEXT"/>
        <w:numPr>
          <w:ilvl w:val="0"/>
          <w:numId w:val="5"/>
        </w:numPr>
        <w:spacing w:line="240" w:lineRule="auto"/>
        <w:ind w:left="425" w:hanging="425"/>
        <w:contextualSpacing/>
        <w:rPr>
          <w:sz w:val="24"/>
          <w:szCs w:val="24"/>
        </w:rPr>
      </w:pPr>
      <w:r w:rsidRPr="00C81830">
        <w:rPr>
          <w:sz w:val="24"/>
          <w:szCs w:val="24"/>
        </w:rPr>
        <w:t>Путем колонизации</w:t>
      </w:r>
      <w:r w:rsidR="00560AE4" w:rsidRPr="00C81830">
        <w:rPr>
          <w:sz w:val="24"/>
          <w:szCs w:val="24"/>
        </w:rPr>
        <w:t xml:space="preserve"> (н</w:t>
      </w:r>
      <w:r w:rsidRPr="00C81830">
        <w:rPr>
          <w:sz w:val="24"/>
          <w:szCs w:val="24"/>
        </w:rPr>
        <w:t>асильственно</w:t>
      </w:r>
      <w:r w:rsidR="00560AE4" w:rsidRPr="00C81830">
        <w:rPr>
          <w:sz w:val="24"/>
          <w:szCs w:val="24"/>
        </w:rPr>
        <w:t>е</w:t>
      </w:r>
      <w:r w:rsidRPr="00C81830">
        <w:rPr>
          <w:sz w:val="24"/>
          <w:szCs w:val="24"/>
        </w:rPr>
        <w:t xml:space="preserve"> насаждени</w:t>
      </w:r>
      <w:r w:rsidR="00560AE4" w:rsidRPr="00C81830">
        <w:rPr>
          <w:sz w:val="24"/>
          <w:szCs w:val="24"/>
        </w:rPr>
        <w:t>е</w:t>
      </w:r>
      <w:r w:rsidRPr="00C81830">
        <w:rPr>
          <w:sz w:val="24"/>
          <w:szCs w:val="24"/>
        </w:rPr>
        <w:t xml:space="preserve"> своих ценностей</w:t>
      </w:r>
      <w:r w:rsidR="00560AE4" w:rsidRPr="00C81830">
        <w:rPr>
          <w:sz w:val="24"/>
          <w:szCs w:val="24"/>
        </w:rPr>
        <w:t>)</w:t>
      </w:r>
      <w:r w:rsidRPr="00C81830">
        <w:rPr>
          <w:sz w:val="24"/>
          <w:szCs w:val="24"/>
        </w:rPr>
        <w:t>;</w:t>
      </w:r>
    </w:p>
    <w:p w14:paraId="2169788B" w14:textId="6653149B" w:rsidR="000C1E31" w:rsidRPr="00C81830" w:rsidRDefault="000C1E31" w:rsidP="00D04087">
      <w:pPr>
        <w:pStyle w:val="MAINTEXT"/>
        <w:numPr>
          <w:ilvl w:val="0"/>
          <w:numId w:val="5"/>
        </w:numPr>
        <w:spacing w:line="240" w:lineRule="auto"/>
        <w:ind w:left="425" w:hanging="425"/>
        <w:contextualSpacing/>
        <w:rPr>
          <w:sz w:val="24"/>
          <w:szCs w:val="24"/>
        </w:rPr>
      </w:pPr>
      <w:r w:rsidRPr="00C81830">
        <w:rPr>
          <w:sz w:val="24"/>
          <w:szCs w:val="24"/>
        </w:rPr>
        <w:t>Путем «прививки»</w:t>
      </w:r>
      <w:r w:rsidR="00CB483E" w:rsidRPr="00C81830">
        <w:rPr>
          <w:sz w:val="24"/>
          <w:szCs w:val="24"/>
        </w:rPr>
        <w:t xml:space="preserve"> (</w:t>
      </w:r>
      <w:r w:rsidRPr="00C81830">
        <w:rPr>
          <w:sz w:val="24"/>
          <w:szCs w:val="24"/>
        </w:rPr>
        <w:t>сохранени</w:t>
      </w:r>
      <w:r w:rsidR="00CB483E" w:rsidRPr="00C81830">
        <w:rPr>
          <w:sz w:val="24"/>
          <w:szCs w:val="24"/>
        </w:rPr>
        <w:t>е</w:t>
      </w:r>
      <w:r w:rsidRPr="00C81830">
        <w:rPr>
          <w:sz w:val="24"/>
          <w:szCs w:val="24"/>
        </w:rPr>
        <w:t xml:space="preserve"> традиционных корней и наложения на них ценностей другой цивилизации путем более мягкого и ненавязчивого воздействия</w:t>
      </w:r>
      <w:r w:rsidR="00CB483E" w:rsidRPr="00C81830">
        <w:rPr>
          <w:sz w:val="24"/>
          <w:szCs w:val="24"/>
        </w:rPr>
        <w:t>)</w:t>
      </w:r>
      <w:r w:rsidRPr="00C81830">
        <w:rPr>
          <w:sz w:val="24"/>
          <w:szCs w:val="24"/>
        </w:rPr>
        <w:t>;</w:t>
      </w:r>
    </w:p>
    <w:p w14:paraId="45A5E736" w14:textId="659B6769" w:rsidR="00C423B0" w:rsidRPr="00C81830" w:rsidRDefault="000C1E31" w:rsidP="00066B44">
      <w:pPr>
        <w:pStyle w:val="MAINTEXT"/>
        <w:numPr>
          <w:ilvl w:val="0"/>
          <w:numId w:val="5"/>
        </w:numPr>
        <w:spacing w:line="240" w:lineRule="auto"/>
        <w:ind w:left="425" w:hanging="425"/>
        <w:contextualSpacing/>
        <w:rPr>
          <w:sz w:val="24"/>
          <w:szCs w:val="24"/>
        </w:rPr>
      </w:pPr>
      <w:r w:rsidRPr="00C81830">
        <w:rPr>
          <w:sz w:val="24"/>
          <w:szCs w:val="24"/>
        </w:rPr>
        <w:t>Путем «улучшенного питания»</w:t>
      </w:r>
      <w:r w:rsidR="00A30161" w:rsidRPr="00C81830">
        <w:rPr>
          <w:sz w:val="24"/>
          <w:szCs w:val="24"/>
        </w:rPr>
        <w:t xml:space="preserve"> (</w:t>
      </w:r>
      <w:r w:rsidRPr="00C81830">
        <w:rPr>
          <w:sz w:val="24"/>
          <w:szCs w:val="24"/>
        </w:rPr>
        <w:t>сохранения за цивилизацией самобытности и, вместе с тем, передачей положительных ценностей чужой цивилизации</w:t>
      </w:r>
      <w:r w:rsidR="00A30161" w:rsidRPr="00C81830">
        <w:rPr>
          <w:sz w:val="24"/>
          <w:szCs w:val="24"/>
        </w:rPr>
        <w:t>)</w:t>
      </w:r>
      <w:r w:rsidRPr="00C81830">
        <w:rPr>
          <w:sz w:val="24"/>
          <w:szCs w:val="24"/>
        </w:rPr>
        <w:t>.</w:t>
      </w:r>
    </w:p>
    <w:p w14:paraId="15DB0482" w14:textId="2CD2304F" w:rsidR="00C423B0" w:rsidRPr="00C81830" w:rsidRDefault="00C423B0" w:rsidP="00C423B0">
      <w:pPr>
        <w:pStyle w:val="DIV1"/>
        <w:rPr>
          <w:sz w:val="24"/>
        </w:rPr>
      </w:pPr>
      <w:r w:rsidRPr="00C81830">
        <w:rPr>
          <w:sz w:val="24"/>
        </w:rPr>
        <w:t>Вывод</w:t>
      </w:r>
    </w:p>
    <w:p w14:paraId="6C32D58B" w14:textId="2F0EF82B" w:rsidR="00E14232" w:rsidRPr="00C81830" w:rsidRDefault="00C05754" w:rsidP="000C1E31">
      <w:pPr>
        <w:pStyle w:val="MAINTEXT"/>
        <w:spacing w:line="240" w:lineRule="auto"/>
        <w:rPr>
          <w:sz w:val="24"/>
          <w:szCs w:val="24"/>
        </w:rPr>
      </w:pPr>
      <w:r w:rsidRPr="00C81830">
        <w:rPr>
          <w:sz w:val="24"/>
          <w:szCs w:val="24"/>
        </w:rPr>
        <w:t xml:space="preserve">Д. </w:t>
      </w:r>
      <w:r w:rsidR="000C1E31" w:rsidRPr="00C81830">
        <w:rPr>
          <w:sz w:val="24"/>
          <w:szCs w:val="24"/>
        </w:rPr>
        <w:t>отвергает единство человечества и абсолютизирует его многообразие. На самом деле цивилизации живут не в условиях одностороннего цивилизационного воздействия, а в условиях двухстороннего и многостороннего взаимодействия, которое волей-неволей определяет взаимное проникновение ценностей, взаимовлияние цивилизаций. Это доказывается существованием единого всемирного рынка, глобальной экономики и политики, развитых международных отношений во всех областях деятельности людей. Но выводы Данилевского о разнообразии культурно-</w:t>
      </w:r>
      <w:proofErr w:type="spellStart"/>
      <w:r w:rsidR="00A32655" w:rsidRPr="00C81830">
        <w:rPr>
          <w:sz w:val="24"/>
          <w:szCs w:val="24"/>
        </w:rPr>
        <w:t>историч</w:t>
      </w:r>
      <w:proofErr w:type="spellEnd"/>
      <w:r w:rsidR="00A32655" w:rsidRPr="00C81830">
        <w:rPr>
          <w:sz w:val="24"/>
          <w:szCs w:val="24"/>
        </w:rPr>
        <w:t>.</w:t>
      </w:r>
      <w:r w:rsidR="000C1E31" w:rsidRPr="00C81830">
        <w:rPr>
          <w:sz w:val="24"/>
          <w:szCs w:val="24"/>
        </w:rPr>
        <w:t xml:space="preserve"> типов, о </w:t>
      </w:r>
      <w:proofErr w:type="spellStart"/>
      <w:r w:rsidR="000C1E31" w:rsidRPr="00C81830">
        <w:rPr>
          <w:sz w:val="24"/>
          <w:szCs w:val="24"/>
        </w:rPr>
        <w:t>непересечении</w:t>
      </w:r>
      <w:proofErr w:type="spellEnd"/>
      <w:r w:rsidR="000C1E31" w:rsidRPr="00C81830">
        <w:rPr>
          <w:sz w:val="24"/>
          <w:szCs w:val="24"/>
        </w:rPr>
        <w:t xml:space="preserve"> и </w:t>
      </w:r>
      <w:proofErr w:type="spellStart"/>
      <w:r w:rsidR="000C1E31" w:rsidRPr="00C81830">
        <w:rPr>
          <w:sz w:val="24"/>
          <w:szCs w:val="24"/>
        </w:rPr>
        <w:t>неприемственности</w:t>
      </w:r>
      <w:proofErr w:type="spellEnd"/>
      <w:r w:rsidR="000C1E31" w:rsidRPr="00C81830">
        <w:rPr>
          <w:sz w:val="24"/>
          <w:szCs w:val="24"/>
        </w:rPr>
        <w:t xml:space="preserve"> путей развития цивилизаций сегодня также актуальны.</w:t>
      </w:r>
    </w:p>
    <w:sectPr w:rsidR="00E14232" w:rsidRPr="00C81830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63A3" w14:textId="77777777" w:rsidR="005D36F7" w:rsidRDefault="005D36F7" w:rsidP="0002180F">
      <w:r>
        <w:separator/>
      </w:r>
    </w:p>
  </w:endnote>
  <w:endnote w:type="continuationSeparator" w:id="0">
    <w:p w14:paraId="70E9B410" w14:textId="77777777" w:rsidR="005D36F7" w:rsidRDefault="005D36F7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5FFB" w14:textId="77777777" w:rsidR="005D36F7" w:rsidRDefault="005D36F7" w:rsidP="0002180F">
      <w:r>
        <w:separator/>
      </w:r>
    </w:p>
  </w:footnote>
  <w:footnote w:type="continuationSeparator" w:id="0">
    <w:p w14:paraId="647111AA" w14:textId="77777777" w:rsidR="005D36F7" w:rsidRDefault="005D36F7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52BB6"/>
    <w:multiLevelType w:val="multilevel"/>
    <w:tmpl w:val="F808CFD4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214A2"/>
    <w:rsid w:val="0002180F"/>
    <w:rsid w:val="000244B3"/>
    <w:rsid w:val="0004168B"/>
    <w:rsid w:val="0004356D"/>
    <w:rsid w:val="0005188B"/>
    <w:rsid w:val="000639FA"/>
    <w:rsid w:val="000707C8"/>
    <w:rsid w:val="000723D9"/>
    <w:rsid w:val="000850EC"/>
    <w:rsid w:val="000928CE"/>
    <w:rsid w:val="000A2CF1"/>
    <w:rsid w:val="000A67BE"/>
    <w:rsid w:val="000C031F"/>
    <w:rsid w:val="000C1E31"/>
    <w:rsid w:val="000C609E"/>
    <w:rsid w:val="000F1C1F"/>
    <w:rsid w:val="00103189"/>
    <w:rsid w:val="00107BB9"/>
    <w:rsid w:val="00116F39"/>
    <w:rsid w:val="001362E9"/>
    <w:rsid w:val="00187D39"/>
    <w:rsid w:val="0019270D"/>
    <w:rsid w:val="001D7ED5"/>
    <w:rsid w:val="0023562E"/>
    <w:rsid w:val="00255B42"/>
    <w:rsid w:val="00271C67"/>
    <w:rsid w:val="00284869"/>
    <w:rsid w:val="002E053E"/>
    <w:rsid w:val="00300DD1"/>
    <w:rsid w:val="003244FD"/>
    <w:rsid w:val="00326699"/>
    <w:rsid w:val="00340F50"/>
    <w:rsid w:val="00352422"/>
    <w:rsid w:val="00353F7B"/>
    <w:rsid w:val="003736E5"/>
    <w:rsid w:val="00374808"/>
    <w:rsid w:val="00394C04"/>
    <w:rsid w:val="003B3807"/>
    <w:rsid w:val="003F448A"/>
    <w:rsid w:val="00404D15"/>
    <w:rsid w:val="00405CF3"/>
    <w:rsid w:val="00405D24"/>
    <w:rsid w:val="00413AAB"/>
    <w:rsid w:val="00440CC4"/>
    <w:rsid w:val="00441BCB"/>
    <w:rsid w:val="00474DAE"/>
    <w:rsid w:val="00490A54"/>
    <w:rsid w:val="0049440F"/>
    <w:rsid w:val="004A3B0E"/>
    <w:rsid w:val="004C674A"/>
    <w:rsid w:val="004E7C23"/>
    <w:rsid w:val="005053B2"/>
    <w:rsid w:val="00524674"/>
    <w:rsid w:val="005364DC"/>
    <w:rsid w:val="00552C4F"/>
    <w:rsid w:val="00555E85"/>
    <w:rsid w:val="00560AE4"/>
    <w:rsid w:val="0059723D"/>
    <w:rsid w:val="005A2A15"/>
    <w:rsid w:val="005B566D"/>
    <w:rsid w:val="005B5EBE"/>
    <w:rsid w:val="005C0B14"/>
    <w:rsid w:val="005C6680"/>
    <w:rsid w:val="005D36F7"/>
    <w:rsid w:val="005E3C66"/>
    <w:rsid w:val="00617C9A"/>
    <w:rsid w:val="00631670"/>
    <w:rsid w:val="00636997"/>
    <w:rsid w:val="006375AF"/>
    <w:rsid w:val="00651F7A"/>
    <w:rsid w:val="00657326"/>
    <w:rsid w:val="006854F9"/>
    <w:rsid w:val="006A42CB"/>
    <w:rsid w:val="006F20BB"/>
    <w:rsid w:val="00705EC6"/>
    <w:rsid w:val="00707EE1"/>
    <w:rsid w:val="007151DF"/>
    <w:rsid w:val="00747212"/>
    <w:rsid w:val="007B2A9E"/>
    <w:rsid w:val="007C55D8"/>
    <w:rsid w:val="007E6A1F"/>
    <w:rsid w:val="0080179F"/>
    <w:rsid w:val="00810104"/>
    <w:rsid w:val="00825B6F"/>
    <w:rsid w:val="008331DB"/>
    <w:rsid w:val="00870872"/>
    <w:rsid w:val="0087608E"/>
    <w:rsid w:val="008C7F36"/>
    <w:rsid w:val="008D1AAC"/>
    <w:rsid w:val="008E4A69"/>
    <w:rsid w:val="009207D2"/>
    <w:rsid w:val="009265C5"/>
    <w:rsid w:val="00926DFF"/>
    <w:rsid w:val="00950472"/>
    <w:rsid w:val="00951A99"/>
    <w:rsid w:val="00975F8E"/>
    <w:rsid w:val="00986BC9"/>
    <w:rsid w:val="00992C96"/>
    <w:rsid w:val="009A1B91"/>
    <w:rsid w:val="009A557E"/>
    <w:rsid w:val="009B5577"/>
    <w:rsid w:val="009B751E"/>
    <w:rsid w:val="009C14CB"/>
    <w:rsid w:val="009D55AD"/>
    <w:rsid w:val="009E13DE"/>
    <w:rsid w:val="00A260E4"/>
    <w:rsid w:val="00A30161"/>
    <w:rsid w:val="00A32655"/>
    <w:rsid w:val="00A37C30"/>
    <w:rsid w:val="00A409CC"/>
    <w:rsid w:val="00A73C84"/>
    <w:rsid w:val="00A74901"/>
    <w:rsid w:val="00A762AA"/>
    <w:rsid w:val="00A876C3"/>
    <w:rsid w:val="00A9337D"/>
    <w:rsid w:val="00A95D6E"/>
    <w:rsid w:val="00A97BAD"/>
    <w:rsid w:val="00AC173C"/>
    <w:rsid w:val="00AC34C4"/>
    <w:rsid w:val="00AD3198"/>
    <w:rsid w:val="00AF6555"/>
    <w:rsid w:val="00B117EB"/>
    <w:rsid w:val="00B20256"/>
    <w:rsid w:val="00B2042C"/>
    <w:rsid w:val="00B632F0"/>
    <w:rsid w:val="00B71FEE"/>
    <w:rsid w:val="00B727FC"/>
    <w:rsid w:val="00B923A5"/>
    <w:rsid w:val="00BA50FA"/>
    <w:rsid w:val="00BF7993"/>
    <w:rsid w:val="00C03BE7"/>
    <w:rsid w:val="00C05754"/>
    <w:rsid w:val="00C31233"/>
    <w:rsid w:val="00C423B0"/>
    <w:rsid w:val="00C51E65"/>
    <w:rsid w:val="00C60A88"/>
    <w:rsid w:val="00C6314C"/>
    <w:rsid w:val="00C7552A"/>
    <w:rsid w:val="00C81830"/>
    <w:rsid w:val="00C969C1"/>
    <w:rsid w:val="00CA1852"/>
    <w:rsid w:val="00CB483E"/>
    <w:rsid w:val="00CB70F6"/>
    <w:rsid w:val="00D04087"/>
    <w:rsid w:val="00D347D3"/>
    <w:rsid w:val="00D45F03"/>
    <w:rsid w:val="00DA7C82"/>
    <w:rsid w:val="00DC1B09"/>
    <w:rsid w:val="00DF05DD"/>
    <w:rsid w:val="00DF362A"/>
    <w:rsid w:val="00DF7735"/>
    <w:rsid w:val="00E009A6"/>
    <w:rsid w:val="00E14232"/>
    <w:rsid w:val="00E22832"/>
    <w:rsid w:val="00E449CE"/>
    <w:rsid w:val="00E51362"/>
    <w:rsid w:val="00E76C22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75101"/>
    <w:rsid w:val="00F75930"/>
    <w:rsid w:val="00F87EBD"/>
    <w:rsid w:val="00FA1CB4"/>
    <w:rsid w:val="00FA3569"/>
    <w:rsid w:val="00FA7341"/>
    <w:rsid w:val="00FB6718"/>
    <w:rsid w:val="00FC23E2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1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102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76</cp:revision>
  <cp:lastPrinted>2010-01-18T13:20:00Z</cp:lastPrinted>
  <dcterms:created xsi:type="dcterms:W3CDTF">2023-10-29T23:12:00Z</dcterms:created>
  <dcterms:modified xsi:type="dcterms:W3CDTF">2023-10-30T07:18:00Z</dcterms:modified>
  <cp:category/>
</cp:coreProperties>
</file>