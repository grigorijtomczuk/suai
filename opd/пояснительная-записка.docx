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5DAC" w14:textId="77777777" w:rsidR="00413AAB" w:rsidRDefault="00413AAB" w:rsidP="0021621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E34892C" w14:textId="77777777" w:rsidR="00413AAB" w:rsidRPr="009265C5" w:rsidRDefault="00413AAB" w:rsidP="0021621C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A12770">
        <w:t>42</w:t>
      </w:r>
    </w:p>
    <w:p w14:paraId="607F0FDC" w14:textId="77777777" w:rsidR="00413AAB" w:rsidRDefault="00A12770" w:rsidP="0021621C">
      <w:pPr>
        <w:widowControl w:val="0"/>
        <w:autoSpaceDE w:val="0"/>
        <w:autoSpaceDN w:val="0"/>
        <w:adjustRightInd w:val="0"/>
        <w:spacing w:before="1200"/>
      </w:pPr>
      <w:r>
        <w:t>ПРОЕКТНАЯ РАБОТА</w:t>
      </w:r>
      <w:r w:rsidR="00413AAB">
        <w:br/>
        <w:t>ЗАЩИЩЕН</w:t>
      </w:r>
      <w:r w:rsidR="004E546D">
        <w:t>А</w:t>
      </w:r>
      <w:r w:rsidR="00413AAB">
        <w:t xml:space="preserve"> С ОЦЕНКОЙ</w:t>
      </w:r>
    </w:p>
    <w:p w14:paraId="05905194" w14:textId="77777777" w:rsidR="00413AAB" w:rsidRDefault="00413AAB" w:rsidP="0021621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 w14:paraId="3139F398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C964867" w14:textId="77777777" w:rsidR="00413AAB" w:rsidRPr="004E546D" w:rsidRDefault="004E546D" w:rsidP="0021621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4E546D"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43C48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C697E15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6C311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2466268" w14:textId="77777777" w:rsidR="00413AAB" w:rsidRPr="00AD3198" w:rsidRDefault="004E546D" w:rsidP="002162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 xml:space="preserve">В. В. </w:t>
            </w:r>
            <w:r w:rsidRPr="004E546D">
              <w:t>Кравченко</w:t>
            </w:r>
            <w:r w:rsidR="00AD3198">
              <w:t xml:space="preserve"> </w:t>
            </w:r>
          </w:p>
        </w:tc>
      </w:tr>
      <w:tr w:rsidR="00413AAB" w14:paraId="58A24F4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2D075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3E1DB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C8818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DCC2B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E8A73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5C8D134" w14:textId="77777777" w:rsidR="00413AAB" w:rsidRDefault="00413AAB" w:rsidP="0021621C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1E38C1C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0E9360" w14:textId="77777777" w:rsidR="00413AAB" w:rsidRDefault="004E546D" w:rsidP="0021621C">
            <w:pPr>
              <w:pStyle w:val="a5"/>
              <w:spacing w:before="960"/>
            </w:pPr>
            <w:r>
              <w:t>ПОЯСНИТЕЛЬНАЯ ЗАПИСКА</w:t>
            </w:r>
            <w:r>
              <w:br/>
              <w:t>К ПРОЕКТНОЙ РАБОТЕ</w:t>
            </w:r>
          </w:p>
        </w:tc>
      </w:tr>
      <w:tr w:rsidR="00413AAB" w14:paraId="560010B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6E214C" w14:textId="77777777" w:rsidR="00413AAB" w:rsidRPr="004E546D" w:rsidRDefault="004E546D" w:rsidP="0021621C">
            <w:pPr>
              <w:pStyle w:val="1"/>
              <w:keepNext w:val="0"/>
              <w:spacing w:before="720" w:after="720"/>
              <w:rPr>
                <w:b w:val="0"/>
                <w:szCs w:val="32"/>
              </w:rPr>
            </w:pPr>
            <w:r w:rsidRPr="004E546D">
              <w:rPr>
                <w:b w:val="0"/>
                <w:szCs w:val="32"/>
              </w:rPr>
              <w:t>ФИНАНСОВЫЙ КОМПАС —</w:t>
            </w:r>
            <w:r>
              <w:rPr>
                <w:b w:val="0"/>
                <w:szCs w:val="32"/>
              </w:rPr>
              <w:br/>
            </w:r>
            <w:r w:rsidRPr="004E546D">
              <w:rPr>
                <w:b w:val="0"/>
                <w:szCs w:val="32"/>
              </w:rPr>
              <w:t>МОБИЛЬНОЕ ВЕБ-ПРИЛОЖЕНИЕ</w:t>
            </w:r>
          </w:p>
        </w:tc>
      </w:tr>
      <w:tr w:rsidR="00413AAB" w14:paraId="72C20A1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B8E077C" w14:textId="77777777" w:rsidR="00413AAB" w:rsidRPr="00AD3198" w:rsidRDefault="00413AAB" w:rsidP="0021621C">
            <w:pPr>
              <w:pStyle w:val="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1064AFA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092F34" w14:textId="77777777" w:rsidR="00413AAB" w:rsidRDefault="004E546D" w:rsidP="0021621C">
            <w:pPr>
              <w:pStyle w:val="3"/>
              <w:keepNext w:val="0"/>
              <w:spacing w:before="24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ПРОЕКТНОЙ ДЕЯТЕЛЬНОСТИ</w:t>
            </w:r>
          </w:p>
        </w:tc>
      </w:tr>
      <w:tr w:rsidR="00413AAB" w14:paraId="465E318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B2E094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69E145C" w14:textId="77777777" w:rsidR="00413AAB" w:rsidRPr="00F57E13" w:rsidRDefault="00F57E13" w:rsidP="0021621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049A0A4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FC685" w14:textId="77777777" w:rsidR="00413AAB" w:rsidRDefault="00F57E13" w:rsidP="0021621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F9F87" w14:textId="77777777" w:rsidR="00413AAB" w:rsidRPr="00AD3198" w:rsidRDefault="00AD3198" w:rsidP="002162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7D542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4D2F4C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C6D25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940BEC" w14:textId="77777777" w:rsidR="00413AAB" w:rsidRDefault="00AD3198" w:rsidP="0021621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8CD85D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9A383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528EE7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118F6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6759DA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EDAC8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C1BA6" w14:textId="77777777" w:rsidR="00413AAB" w:rsidRDefault="00413AAB" w:rsidP="002162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F94A7CD" w14:textId="77777777" w:rsidR="00413AAB" w:rsidRDefault="00413AAB" w:rsidP="0021621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F658BD" w14:textId="77777777" w:rsidR="00271C67" w:rsidRPr="006F20BB" w:rsidRDefault="00413AAB" w:rsidP="0021621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4E546D">
        <w:t>2024</w:t>
      </w:r>
      <w:r w:rsidR="004E546D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1199B066" w14:textId="77777777" w:rsidR="00F51FB8" w:rsidRDefault="00F51FB8" w:rsidP="0021621C">
      <w:pPr>
        <w:pStyle w:val="H1excluded"/>
        <w:keepNext w:val="0"/>
      </w:pPr>
      <w:r w:rsidRPr="00810104">
        <w:lastRenderedPageBreak/>
        <w:t>СОДЕРЖАНИЕ</w:t>
      </w:r>
    </w:p>
    <w:p w14:paraId="1DAECA33" w14:textId="6CE5958C" w:rsidR="00F6450A" w:rsidRDefault="00F51FB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83148653" w:history="1">
        <w:r w:rsidR="00F6450A" w:rsidRPr="00F21102">
          <w:rPr>
            <w:rStyle w:val="ad"/>
          </w:rPr>
          <w:t>ВВЕДЕНИЕ</w:t>
        </w:r>
        <w:r w:rsidR="00F6450A">
          <w:rPr>
            <w:webHidden/>
          </w:rPr>
          <w:tab/>
        </w:r>
        <w:r w:rsidR="00F6450A">
          <w:rPr>
            <w:webHidden/>
          </w:rPr>
          <w:fldChar w:fldCharType="begin"/>
        </w:r>
        <w:r w:rsidR="00F6450A">
          <w:rPr>
            <w:webHidden/>
          </w:rPr>
          <w:instrText xml:space="preserve"> PAGEREF _Toc183148653 \h </w:instrText>
        </w:r>
        <w:r w:rsidR="00F6450A">
          <w:rPr>
            <w:webHidden/>
          </w:rPr>
        </w:r>
        <w:r w:rsidR="00F6450A">
          <w:rPr>
            <w:webHidden/>
          </w:rPr>
          <w:fldChar w:fldCharType="separate"/>
        </w:r>
        <w:r w:rsidR="00F6450A">
          <w:rPr>
            <w:webHidden/>
          </w:rPr>
          <w:t>3</w:t>
        </w:r>
        <w:r w:rsidR="00F6450A">
          <w:rPr>
            <w:webHidden/>
          </w:rPr>
          <w:fldChar w:fldCharType="end"/>
        </w:r>
      </w:hyperlink>
    </w:p>
    <w:p w14:paraId="558FC431" w14:textId="2417890D" w:rsidR="00F6450A" w:rsidRDefault="00F6450A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83148654" w:history="1">
        <w:r w:rsidRPr="00F21102">
          <w:rPr>
            <w:rStyle w:val="ad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21102">
          <w:rPr>
            <w:rStyle w:val="ad"/>
          </w:rPr>
          <w:t>Актуальность выбранной темы. Описание ключевых проблем, на решение которых направлен проект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_Toc183148654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7667873" w14:textId="17F4B38D" w:rsidR="00F6450A" w:rsidRDefault="00F6450A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83148655" w:history="1">
        <w:r w:rsidRPr="00F21102">
          <w:rPr>
            <w:rStyle w:val="ad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21102">
          <w:rPr>
            <w:rStyle w:val="ad"/>
          </w:rPr>
          <w:t>Цели и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_Toc183148655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12795CB" w14:textId="3779A82C" w:rsidR="00F6450A" w:rsidRDefault="00F6450A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83148656" w:history="1">
        <w:r w:rsidRPr="00F21102">
          <w:rPr>
            <w:rStyle w:val="ad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21102">
          <w:rPr>
            <w:rStyle w:val="ad"/>
          </w:rPr>
          <w:t>Анализ ситуации и желаемые результаты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_Toc183148656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6AA4132" w14:textId="5A5FD991" w:rsidR="00F6450A" w:rsidRDefault="00F6450A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83148657" w:history="1">
        <w:r w:rsidRPr="00F21102">
          <w:rPr>
            <w:rStyle w:val="ad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21102">
          <w:rPr>
            <w:rStyle w:val="ad"/>
          </w:rPr>
          <w:t>Проектное решение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_Toc183148657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C93FAB3" w14:textId="3464F22A" w:rsidR="00F6450A" w:rsidRDefault="00F6450A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83148658" w:history="1">
        <w:r w:rsidRPr="00F21102">
          <w:rPr>
            <w:rStyle w:val="ad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21102">
          <w:rPr>
            <w:rStyle w:val="ad"/>
          </w:rPr>
          <w:t>Оценка необходимых для реализации проекта ресурсов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_Toc183148658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4057AAC" w14:textId="08B9D8C1" w:rsidR="00F6450A" w:rsidRDefault="00F6450A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83148659" w:history="1">
        <w:r w:rsidRPr="00F21102">
          <w:rPr>
            <w:rStyle w:val="ad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21102">
          <w:rPr>
            <w:rStyle w:val="ad"/>
          </w:rPr>
          <w:t>Описание ожидаемых результатов, возможных рисков и способов их снижения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_Toc183148659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13FE391" w14:textId="5C772657" w:rsidR="00F6450A" w:rsidRDefault="00F6450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83148660" w:history="1">
        <w:r w:rsidRPr="00F21102">
          <w:rPr>
            <w:rStyle w:val="ad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_Toc183148660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B09E54E" w14:textId="29BAC2B8" w:rsidR="00F6450A" w:rsidRDefault="00F6450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83148661" w:history="1">
        <w:r w:rsidRPr="00F21102">
          <w:rPr>
            <w:rStyle w:val="ad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_Toc183148661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5AE9A95" w14:textId="30B081FB" w:rsidR="00F6450A" w:rsidRDefault="00F6450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83148662" w:history="1">
        <w:r w:rsidRPr="00F21102">
          <w:rPr>
            <w:rStyle w:val="ad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_Toc183148662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66D1748" w14:textId="30BC6DDF" w:rsidR="00F6450A" w:rsidRDefault="00F6450A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83148663" w:history="1">
        <w:r w:rsidRPr="00F21102">
          <w:rPr>
            <w:rStyle w:val="ad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_Toc183148663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73BBBF1" w14:textId="2222CDC5" w:rsidR="00F51FB8" w:rsidRDefault="00F51FB8" w:rsidP="0021621C">
      <w:pPr>
        <w:spacing w:after="200" w:line="276" w:lineRule="auto"/>
        <w:rPr>
          <w:b/>
          <w:bCs/>
          <w:sz w:val="28"/>
          <w:szCs w:val="28"/>
        </w:rPr>
      </w:pPr>
      <w:r>
        <w:rPr>
          <w:noProof/>
        </w:rPr>
        <w:fldChar w:fldCharType="end"/>
      </w:r>
      <w:r>
        <w:br w:type="page"/>
      </w:r>
    </w:p>
    <w:p w14:paraId="3DAD1613" w14:textId="11391DDF" w:rsidR="00AF4897" w:rsidRDefault="00AF4897" w:rsidP="0021621C">
      <w:pPr>
        <w:pStyle w:val="H1"/>
        <w:keepNext w:val="0"/>
      </w:pPr>
      <w:bookmarkStart w:id="0" w:name="_Toc183148653"/>
      <w:r>
        <w:lastRenderedPageBreak/>
        <w:t>ВВЕДЕНИЕ</w:t>
      </w:r>
      <w:bookmarkEnd w:id="0"/>
    </w:p>
    <w:p w14:paraId="536BA5F0" w14:textId="611B2F24" w:rsidR="003C4E6B" w:rsidRDefault="003C4E6B" w:rsidP="0021621C">
      <w:pPr>
        <w:pStyle w:val="MAINTEXT"/>
        <w:keepNext w:val="0"/>
      </w:pPr>
      <w:r>
        <w:t>Управление личными финансами становится всё более актуальной задачей в современном обществе, где повседневные расходы, сбережения и инвестиции требуют тщательного планирования. В условиях постоянного роста цифровизации и увеличения числа доступных сервисов для финансового анализа, создание удобного и функционального приложения представляется актуальной задачей.</w:t>
      </w:r>
    </w:p>
    <w:p w14:paraId="1B4EBCB7" w14:textId="7EF2FA56" w:rsidR="00AF4897" w:rsidRPr="00AF4897" w:rsidRDefault="003C4E6B" w:rsidP="0021621C">
      <w:pPr>
        <w:pStyle w:val="MAINTEXT"/>
        <w:keepNext w:val="0"/>
      </w:pPr>
      <w:r>
        <w:t>Наша рабочая группа</w:t>
      </w:r>
      <w:r w:rsidR="00B07774">
        <w:t>, состоящая из студентов ИТ-направления</w:t>
      </w:r>
      <w:r w:rsidR="00052A15">
        <w:t>,</w:t>
      </w:r>
      <w:r w:rsidR="004F40FC">
        <w:t xml:space="preserve"> </w:t>
      </w:r>
      <w:r>
        <w:t xml:space="preserve">выбрала проект по созданию </w:t>
      </w:r>
      <w:r w:rsidR="00103184">
        <w:t xml:space="preserve">мобильного </w:t>
      </w:r>
      <w:r>
        <w:t>приложения "Финансовый Компас". Этот выбор обоснован возможностью примен</w:t>
      </w:r>
      <w:r w:rsidR="00AE0FC3">
        <w:t>и</w:t>
      </w:r>
      <w:r>
        <w:t xml:space="preserve">ть полученные знания в программировании, проектировании пользовательских интерфейсов, разработке баз данных и построении сложных информационных систем. Кроме того, данный проект позволяет не только продемонстрировать наши профессиональные навыки, но и внести вклад в решение реальной социально-экономической задачи, улучшая качество жизни пользователей за счёт </w:t>
      </w:r>
      <w:r w:rsidR="00481A22">
        <w:t xml:space="preserve">возможности </w:t>
      </w:r>
      <w:r>
        <w:t>эффективного управления финансами.</w:t>
      </w:r>
    </w:p>
    <w:p w14:paraId="702C6FA4" w14:textId="73C3E820" w:rsidR="00AF4897" w:rsidRDefault="00AF4897" w:rsidP="0021621C">
      <w:pPr>
        <w:spacing w:after="200" w:line="276" w:lineRule="auto"/>
        <w:rPr>
          <w:b/>
          <w:sz w:val="28"/>
        </w:rPr>
      </w:pPr>
      <w:r>
        <w:br w:type="page"/>
      </w:r>
    </w:p>
    <w:p w14:paraId="0CDDD832" w14:textId="1797EA8A" w:rsidR="000F7FE1" w:rsidRDefault="000F7FE1" w:rsidP="0021621C">
      <w:pPr>
        <w:pStyle w:val="DIV1"/>
      </w:pPr>
      <w:bookmarkStart w:id="1" w:name="_Toc183148654"/>
      <w:r>
        <w:lastRenderedPageBreak/>
        <w:t>Актуальность выбранной темы. Описание ключевых проблем, на решение которых направлен проект</w:t>
      </w:r>
      <w:bookmarkEnd w:id="1"/>
    </w:p>
    <w:p w14:paraId="534C447F" w14:textId="682F8FDD" w:rsidR="003D7BA8" w:rsidRDefault="003D7BA8" w:rsidP="0021621C">
      <w:pPr>
        <w:pStyle w:val="MAINTEXT"/>
        <w:keepNext w:val="0"/>
      </w:pPr>
      <w:r>
        <w:t>Многие современные пользователи сталкиваются с трудностями при планировании бюджета и анализе финансовой ситуации. Несмотря на большое количество доступных приложений, существующие решения имеют следующие ключевые недостатки:</w:t>
      </w:r>
    </w:p>
    <w:p w14:paraId="2FECAC88" w14:textId="77777777" w:rsidR="003D7BA8" w:rsidRDefault="003D7BA8" w:rsidP="0021621C">
      <w:pPr>
        <w:pStyle w:val="MAINTEXT"/>
        <w:keepNext w:val="0"/>
        <w:numPr>
          <w:ilvl w:val="0"/>
          <w:numId w:val="6"/>
        </w:numPr>
      </w:pPr>
      <w:r>
        <w:t>Сложность использования: интерфейсы большинства приложений перегружены функциями, что затрудняет их использование.</w:t>
      </w:r>
    </w:p>
    <w:p w14:paraId="25A3A291" w14:textId="77777777" w:rsidR="003D7BA8" w:rsidRDefault="003D7BA8" w:rsidP="0021621C">
      <w:pPr>
        <w:pStyle w:val="MAINTEXT"/>
        <w:keepNext w:val="0"/>
        <w:numPr>
          <w:ilvl w:val="0"/>
          <w:numId w:val="6"/>
        </w:numPr>
      </w:pPr>
      <w:r>
        <w:t>Ограниченные аналитические возможности: приложения не всегда предоставляют пользователю детализированный анализ расходов или рекомендации по улучшению финансовой ситуации.</w:t>
      </w:r>
    </w:p>
    <w:p w14:paraId="11A06141" w14:textId="77777777" w:rsidR="003D7BA8" w:rsidRDefault="003D7BA8" w:rsidP="0021621C">
      <w:pPr>
        <w:pStyle w:val="MAINTEXT"/>
        <w:keepNext w:val="0"/>
        <w:numPr>
          <w:ilvl w:val="0"/>
          <w:numId w:val="6"/>
        </w:numPr>
      </w:pPr>
      <w:r>
        <w:t>Отсутствие персонализации: многие приложения не учитывают индивидуальные финансовые предпочтения и цели пользователей.</w:t>
      </w:r>
    </w:p>
    <w:p w14:paraId="57DE1AE2" w14:textId="3F4FF5EC" w:rsidR="00214D92" w:rsidRDefault="00214D92" w:rsidP="0021621C">
      <w:pPr>
        <w:pStyle w:val="MAINTEXT"/>
        <w:keepNext w:val="0"/>
      </w:pPr>
      <w:r>
        <w:t>Полный перечень проблем</w:t>
      </w:r>
      <w:r w:rsidR="00CF091D">
        <w:t xml:space="preserve"> см. в Приложении А</w:t>
      </w:r>
      <w:r>
        <w:t xml:space="preserve"> </w:t>
      </w:r>
      <w:r w:rsidR="00CF091D">
        <w:t>на д</w:t>
      </w:r>
      <w:r>
        <w:t>иаграмме Исикавы</w:t>
      </w:r>
      <w:r w:rsidR="00CF091D">
        <w:t>.</w:t>
      </w:r>
    </w:p>
    <w:p w14:paraId="3A0D6C27" w14:textId="1EC071E5" w:rsidR="000F7FE1" w:rsidRDefault="003D7BA8" w:rsidP="0021621C">
      <w:pPr>
        <w:pStyle w:val="MAINTEXT"/>
        <w:keepNext w:val="0"/>
      </w:pPr>
      <w:r>
        <w:t xml:space="preserve">Проект "Финансовый Компас" нацелен на решение этих проблем путём создания удобного, адаптивного и функционального инструмента для управления финансами. Приложение будет обладать интуитивным интерфейсом, </w:t>
      </w:r>
      <w:r w:rsidR="00345ABA">
        <w:t>хорошей</w:t>
      </w:r>
      <w:r>
        <w:t xml:space="preserve"> системой аналитики и возможностями персонализации, что делает его актуальным и востребованным на рынке.</w:t>
      </w:r>
    </w:p>
    <w:p w14:paraId="69B70879" w14:textId="1FFB75AB" w:rsidR="008331DB" w:rsidRPr="00CA1852" w:rsidRDefault="00D616A5" w:rsidP="0021621C">
      <w:pPr>
        <w:pStyle w:val="DIV1"/>
      </w:pPr>
      <w:bookmarkStart w:id="2" w:name="_Toc183148655"/>
      <w:r>
        <w:t>Цели и задачи</w:t>
      </w:r>
      <w:bookmarkEnd w:id="2"/>
    </w:p>
    <w:p w14:paraId="2DCD048B" w14:textId="77777777" w:rsidR="00EE01AB" w:rsidRPr="00EE01AB" w:rsidRDefault="00EE01AB" w:rsidP="0021621C">
      <w:pPr>
        <w:pStyle w:val="MAINTEXT"/>
        <w:keepNext w:val="0"/>
      </w:pPr>
      <w:r w:rsidRPr="00EE01AB">
        <w:t>Миссия данного проекта заключается в том, чтобы создать простое и удобное приложение, которое поможет отслеживать доходы и расходы пользователя, обеспечивая базовые функции для управления личными финансами.</w:t>
      </w:r>
    </w:p>
    <w:p w14:paraId="2D340244" w14:textId="77777777" w:rsidR="00EE01AB" w:rsidRPr="00EE01AB" w:rsidRDefault="00EE01AB" w:rsidP="0021621C">
      <w:pPr>
        <w:pStyle w:val="MAINTEXT"/>
        <w:keepNext w:val="0"/>
      </w:pPr>
      <w:r w:rsidRPr="00EE01AB">
        <w:t>Основная цель — разработка простого приложения для отслеживания доходов и расходов. Подцелями являются:</w:t>
      </w:r>
    </w:p>
    <w:p w14:paraId="3F47C644" w14:textId="77777777" w:rsidR="00EE01AB" w:rsidRPr="00EE01AB" w:rsidRDefault="00EE01AB" w:rsidP="0021621C">
      <w:pPr>
        <w:pStyle w:val="MAINTEXT"/>
        <w:keepNext w:val="0"/>
        <w:numPr>
          <w:ilvl w:val="0"/>
          <w:numId w:val="4"/>
        </w:numPr>
      </w:pPr>
      <w:r w:rsidRPr="00EE01AB">
        <w:t>Создание интуитивно понятного интерфейса.</w:t>
      </w:r>
    </w:p>
    <w:p w14:paraId="3F8DF732" w14:textId="77777777" w:rsidR="00EE01AB" w:rsidRPr="00EE01AB" w:rsidRDefault="00EE01AB" w:rsidP="0021621C">
      <w:pPr>
        <w:pStyle w:val="MAINTEXT"/>
        <w:keepNext w:val="0"/>
        <w:numPr>
          <w:ilvl w:val="0"/>
          <w:numId w:val="4"/>
        </w:numPr>
      </w:pPr>
      <w:r w:rsidRPr="00EE01AB">
        <w:t>Реализация основных функций для ввода и учета доходов и расходов.</w:t>
      </w:r>
    </w:p>
    <w:p w14:paraId="4451007F" w14:textId="77777777" w:rsidR="00EE01AB" w:rsidRPr="00EE01AB" w:rsidRDefault="00EE01AB" w:rsidP="0021621C">
      <w:pPr>
        <w:pStyle w:val="MAINTEXT"/>
        <w:keepNext w:val="0"/>
        <w:numPr>
          <w:ilvl w:val="0"/>
          <w:numId w:val="4"/>
        </w:numPr>
      </w:pPr>
      <w:r w:rsidRPr="00EE01AB">
        <w:t>Обеспечение безопасности данных пользователей.</w:t>
      </w:r>
    </w:p>
    <w:p w14:paraId="728CDEFA" w14:textId="77777777" w:rsidR="00E51362" w:rsidRDefault="00EE01AB" w:rsidP="0021621C">
      <w:pPr>
        <w:pStyle w:val="MAINTEXT"/>
        <w:keepNext w:val="0"/>
        <w:numPr>
          <w:ilvl w:val="0"/>
          <w:numId w:val="4"/>
        </w:numPr>
      </w:pPr>
      <w:r w:rsidRPr="00EE01AB">
        <w:t>Создание простых отчетов для анализа финансового состояния.</w:t>
      </w:r>
    </w:p>
    <w:p w14:paraId="21530AAB" w14:textId="77777777" w:rsidR="004878F4" w:rsidRPr="004878F4" w:rsidRDefault="004878F4" w:rsidP="0021621C">
      <w:pPr>
        <w:pStyle w:val="MAINTEXT"/>
        <w:keepNext w:val="0"/>
      </w:pPr>
      <w:r w:rsidRPr="004878F4">
        <w:lastRenderedPageBreak/>
        <w:t>Перед реализацией готового продукта нашей командой были сформулированы следующие задачи:</w:t>
      </w:r>
    </w:p>
    <w:p w14:paraId="09CD00B1" w14:textId="48C01873" w:rsidR="004878F4" w:rsidRPr="004878F4" w:rsidRDefault="004878F4" w:rsidP="0021621C">
      <w:pPr>
        <w:pStyle w:val="MAINTEXT"/>
        <w:keepNext w:val="0"/>
        <w:numPr>
          <w:ilvl w:val="0"/>
          <w:numId w:val="5"/>
        </w:numPr>
      </w:pPr>
      <w:r w:rsidRPr="004878F4">
        <w:t>Изучить и проанализировать популярные приложения для управления личными финансами, выявить их сильные и слабые стороны, а также определить уникальные функции, которые могут помочь привлечь пользователей к нашему приложению.</w:t>
      </w:r>
    </w:p>
    <w:p w14:paraId="18A02D1E" w14:textId="0C76CF91" w:rsidR="004878F4" w:rsidRPr="004878F4" w:rsidRDefault="004878F4" w:rsidP="0021621C">
      <w:pPr>
        <w:pStyle w:val="MAINTEXT"/>
        <w:keepNext w:val="0"/>
        <w:numPr>
          <w:ilvl w:val="0"/>
          <w:numId w:val="5"/>
        </w:numPr>
      </w:pPr>
      <w:r w:rsidRPr="004878F4">
        <w:t>Создать макеты пользовательского интерфейса, разработать информационную схему базы данных.</w:t>
      </w:r>
    </w:p>
    <w:p w14:paraId="53EF8ED2" w14:textId="4505B4B5" w:rsidR="004878F4" w:rsidRPr="004878F4" w:rsidRDefault="004878F4" w:rsidP="0021621C">
      <w:pPr>
        <w:pStyle w:val="MAINTEXT"/>
        <w:keepNext w:val="0"/>
        <w:numPr>
          <w:ilvl w:val="0"/>
          <w:numId w:val="5"/>
        </w:numPr>
      </w:pPr>
      <w:r w:rsidRPr="004878F4">
        <w:t>Реализовать предусмотренные дизайном функции приложения, интегрировать их в интерфейс.</w:t>
      </w:r>
    </w:p>
    <w:p w14:paraId="4415E238" w14:textId="06F26517" w:rsidR="005A308C" w:rsidRPr="00CB18E1" w:rsidRDefault="004878F4" w:rsidP="0021621C">
      <w:pPr>
        <w:pStyle w:val="MAINTEXT"/>
        <w:keepNext w:val="0"/>
        <w:numPr>
          <w:ilvl w:val="0"/>
          <w:numId w:val="5"/>
        </w:numPr>
      </w:pPr>
      <w:r w:rsidRPr="004878F4">
        <w:t>Подготовить приложение к использованию и предоставить доступ для пользователей.</w:t>
      </w:r>
    </w:p>
    <w:p w14:paraId="240C6DAC" w14:textId="7B1E4967" w:rsidR="00E840DC" w:rsidRDefault="00E840DC" w:rsidP="0021621C">
      <w:pPr>
        <w:pStyle w:val="DIV1"/>
      </w:pPr>
      <w:bookmarkStart w:id="3" w:name="_Toc183148656"/>
      <w:r>
        <w:t>Анализ ситуации и желаемые результаты</w:t>
      </w:r>
      <w:bookmarkEnd w:id="3"/>
    </w:p>
    <w:p w14:paraId="4767E8B1" w14:textId="00DBACBC" w:rsidR="00C342AB" w:rsidRDefault="00C342AB" w:rsidP="0021621C">
      <w:pPr>
        <w:pStyle w:val="MAINTEXT"/>
        <w:keepNext w:val="0"/>
      </w:pPr>
      <w:r>
        <w:t>На сегодняшний день на рынке финансовых приложений представлены такие известные решения, как "</w:t>
      </w:r>
      <w:proofErr w:type="spellStart"/>
      <w:r>
        <w:t>CoinKeeper</w:t>
      </w:r>
      <w:proofErr w:type="spellEnd"/>
      <w:r>
        <w:t>", "</w:t>
      </w:r>
      <w:r w:rsidR="00C12742">
        <w:rPr>
          <w:lang w:val="en-US"/>
        </w:rPr>
        <w:t>Money</w:t>
      </w:r>
      <w:r w:rsidR="00C12742" w:rsidRPr="00C12742">
        <w:t xml:space="preserve"> </w:t>
      </w:r>
      <w:r w:rsidR="00C12742">
        <w:rPr>
          <w:lang w:val="en-US"/>
        </w:rPr>
        <w:t>Manager</w:t>
      </w:r>
      <w:r>
        <w:t>" и "</w:t>
      </w:r>
      <w:proofErr w:type="spellStart"/>
      <w:r>
        <w:t>Monefy</w:t>
      </w:r>
      <w:proofErr w:type="spellEnd"/>
      <w:r>
        <w:t>". Несмотря на их популярность, проведённый нами анализ показал, что у большинства приложений наблюдаются схожие недостатки: сложность освоения, отсутствие гибких аналитических инструментов и недостаточная прозрачность данных.</w:t>
      </w:r>
    </w:p>
    <w:p w14:paraId="5921C766" w14:textId="272FF3AE" w:rsidR="00C342AB" w:rsidRDefault="00C342AB" w:rsidP="0021621C">
      <w:pPr>
        <w:pStyle w:val="MAINTEXT"/>
        <w:keepNext w:val="0"/>
      </w:pPr>
      <w:r>
        <w:t xml:space="preserve">Желаемые </w:t>
      </w:r>
      <w:r w:rsidRPr="00C342AB">
        <w:t xml:space="preserve">промежуточные </w:t>
      </w:r>
      <w:r>
        <w:t xml:space="preserve">результаты проекта </w:t>
      </w:r>
      <w:r w:rsidRPr="00C342AB">
        <w:t>включают</w:t>
      </w:r>
      <w:r>
        <w:t>:</w:t>
      </w:r>
    </w:p>
    <w:p w14:paraId="07A9E76F" w14:textId="00EF76C7" w:rsidR="00C342AB" w:rsidRDefault="00C342AB" w:rsidP="0021621C">
      <w:pPr>
        <w:pStyle w:val="MAINTEXT"/>
        <w:keepNext w:val="0"/>
        <w:numPr>
          <w:ilvl w:val="0"/>
          <w:numId w:val="7"/>
        </w:numPr>
      </w:pPr>
      <w:r>
        <w:t>Исследование рынка и конкурентов, выявление их сильных и слабых сторон.</w:t>
      </w:r>
    </w:p>
    <w:p w14:paraId="1C204167" w14:textId="77777777" w:rsidR="00C342AB" w:rsidRDefault="00C342AB" w:rsidP="0021621C">
      <w:pPr>
        <w:pStyle w:val="MAINTEXT"/>
        <w:keepNext w:val="0"/>
        <w:numPr>
          <w:ilvl w:val="0"/>
          <w:numId w:val="7"/>
        </w:numPr>
      </w:pPr>
      <w:r>
        <w:t>Создание пользовательского интерфейса, соответствующего принципам удобства и адаптивности.</w:t>
      </w:r>
    </w:p>
    <w:p w14:paraId="1C79C91D" w14:textId="77777777" w:rsidR="00C342AB" w:rsidRDefault="00C342AB" w:rsidP="0021621C">
      <w:pPr>
        <w:pStyle w:val="MAINTEXT"/>
        <w:keepNext w:val="0"/>
        <w:numPr>
          <w:ilvl w:val="0"/>
          <w:numId w:val="7"/>
        </w:numPr>
      </w:pPr>
      <w:r>
        <w:t>Построение базы данных, оптимизированной для работы с финансовыми транзакциями.</w:t>
      </w:r>
    </w:p>
    <w:p w14:paraId="34C8293A" w14:textId="3AE9B155" w:rsidR="00C342AB" w:rsidRDefault="00C342AB" w:rsidP="0021621C">
      <w:pPr>
        <w:pStyle w:val="MAINTEXT"/>
        <w:keepNext w:val="0"/>
      </w:pPr>
      <w:r>
        <w:t>Конечные результаты:</w:t>
      </w:r>
    </w:p>
    <w:p w14:paraId="7DE26C02" w14:textId="7EDC2100" w:rsidR="00C342AB" w:rsidRDefault="00C342AB" w:rsidP="0021621C">
      <w:pPr>
        <w:pStyle w:val="MAINTEXT"/>
        <w:keepNext w:val="0"/>
        <w:numPr>
          <w:ilvl w:val="0"/>
          <w:numId w:val="8"/>
        </w:numPr>
      </w:pPr>
      <w:r>
        <w:t>Полнофункциональное приложение, доступное пользователям на мобильных веб-платформах.</w:t>
      </w:r>
    </w:p>
    <w:p w14:paraId="7256960A" w14:textId="77777777" w:rsidR="00C342AB" w:rsidRDefault="00C342AB" w:rsidP="0021621C">
      <w:pPr>
        <w:pStyle w:val="MAINTEXT"/>
        <w:keepNext w:val="0"/>
        <w:numPr>
          <w:ilvl w:val="0"/>
          <w:numId w:val="8"/>
        </w:numPr>
      </w:pPr>
      <w:r>
        <w:lastRenderedPageBreak/>
        <w:t>Возможность анализа доходов и расходов, создания бюджета и получения рекомендаций.</w:t>
      </w:r>
    </w:p>
    <w:p w14:paraId="3D7C8A6F" w14:textId="7EC6EDA6" w:rsidR="00E840DC" w:rsidRDefault="00C342AB" w:rsidP="0021621C">
      <w:pPr>
        <w:pStyle w:val="MAINTEXT"/>
        <w:keepNext w:val="0"/>
        <w:numPr>
          <w:ilvl w:val="0"/>
          <w:numId w:val="8"/>
        </w:numPr>
      </w:pPr>
      <w:r>
        <w:t>Стабильная работа системы с учётом безопасности данных пользователей.</w:t>
      </w:r>
    </w:p>
    <w:p w14:paraId="16945DCE" w14:textId="6C51CCF1" w:rsidR="00CA1CE1" w:rsidRPr="00CA1852" w:rsidRDefault="00E840DC" w:rsidP="0021621C">
      <w:pPr>
        <w:pStyle w:val="DIV1"/>
      </w:pPr>
      <w:bookmarkStart w:id="4" w:name="_Toc183148657"/>
      <w:r>
        <w:t>Проектное решение</w:t>
      </w:r>
      <w:bookmarkEnd w:id="4"/>
    </w:p>
    <w:p w14:paraId="54DF6B0C" w14:textId="77777777" w:rsidR="00572CD3" w:rsidRPr="00572CD3" w:rsidRDefault="00572CD3" w:rsidP="0021621C">
      <w:pPr>
        <w:pStyle w:val="MAINTEXT"/>
        <w:keepNext w:val="0"/>
      </w:pPr>
      <w:r w:rsidRPr="00572CD3">
        <w:t>В рамках разработки приложения «Финансовый Компас» нами был проведён комплексный анализ приложений-конкурентов для понимания актуальных решений на рынке и выявления сильных и слабых сторон существующих продуктов. Для исследования были отобраны популярные приложения в сфере управления личными финансами, такие как «</w:t>
      </w:r>
      <w:proofErr w:type="spellStart"/>
      <w:r w:rsidRPr="00572CD3">
        <w:rPr>
          <w:lang w:val="en-US"/>
        </w:rPr>
        <w:t>CoinKeeper</w:t>
      </w:r>
      <w:proofErr w:type="spellEnd"/>
      <w:r w:rsidRPr="00572CD3">
        <w:t>», «</w:t>
      </w:r>
      <w:proofErr w:type="spellStart"/>
      <w:r w:rsidRPr="00572CD3">
        <w:rPr>
          <w:lang w:val="en-US"/>
        </w:rPr>
        <w:t>Zenmoney</w:t>
      </w:r>
      <w:proofErr w:type="spellEnd"/>
      <w:r w:rsidRPr="00572CD3">
        <w:t>» и «</w:t>
      </w:r>
      <w:proofErr w:type="spellStart"/>
      <w:r w:rsidRPr="00572CD3">
        <w:rPr>
          <w:lang w:val="en-US"/>
        </w:rPr>
        <w:t>Moneyfy</w:t>
      </w:r>
      <w:proofErr w:type="spellEnd"/>
      <w:r w:rsidRPr="00572CD3">
        <w:t xml:space="preserve">». Мы изучили их функциональность, интерфейс и пользовательский опыт. По результатам анализа определены ключевые функции и элементы интерфейса, необходимые для нашего приложения, а также выявлены элементы, требующие улучшения, что позволило нам задать высокие стандарты удобства и эффективности. </w:t>
      </w:r>
    </w:p>
    <w:p w14:paraId="422A1FCE" w14:textId="5AE2B5BE" w:rsidR="00D67040" w:rsidRDefault="00572CD3" w:rsidP="0021621C">
      <w:pPr>
        <w:pStyle w:val="MAINTEXT"/>
        <w:keepNext w:val="0"/>
      </w:pPr>
      <w:r w:rsidRPr="00572CD3">
        <w:t>Основываясь на данных исследования</w:t>
      </w:r>
      <w:r w:rsidR="001F4E56">
        <w:t>, наша команда составила таблицу м</w:t>
      </w:r>
      <w:r w:rsidR="001F4E56" w:rsidRPr="001F4E56">
        <w:t>орфологическ</w:t>
      </w:r>
      <w:r w:rsidR="001F4E56">
        <w:t>ого</w:t>
      </w:r>
      <w:r w:rsidR="001F4E56" w:rsidRPr="001F4E56">
        <w:t xml:space="preserve"> ящик</w:t>
      </w:r>
      <w:r w:rsidR="001F4E56">
        <w:t>а</w:t>
      </w:r>
      <w:r w:rsidR="001F4E56" w:rsidRPr="001F4E56">
        <w:t xml:space="preserve"> </w:t>
      </w:r>
      <w:proofErr w:type="spellStart"/>
      <w:r w:rsidR="001F4E56" w:rsidRPr="001F4E56">
        <w:t>Цвикки</w:t>
      </w:r>
      <w:proofErr w:type="spellEnd"/>
      <w:r w:rsidR="001F4E56">
        <w:t xml:space="preserve"> (см. Приложение Б)</w:t>
      </w:r>
      <w:r w:rsidR="00BB0C83">
        <w:t>, опираясь на данные которой мы продолжили разработку проекта</w:t>
      </w:r>
      <w:r w:rsidR="00985E81">
        <w:t>.</w:t>
      </w:r>
    </w:p>
    <w:p w14:paraId="1A1A8294" w14:textId="170A00B5" w:rsidR="00572CD3" w:rsidRPr="00572CD3" w:rsidRDefault="00D67040" w:rsidP="0021621C">
      <w:pPr>
        <w:pStyle w:val="MAINTEXT"/>
        <w:keepNext w:val="0"/>
      </w:pPr>
      <w:r>
        <w:t xml:space="preserve">Далее </w:t>
      </w:r>
      <w:r w:rsidR="00572CD3" w:rsidRPr="00572CD3">
        <w:t xml:space="preserve">был создан прототип пользовательского интерфейса в среде </w:t>
      </w:r>
      <w:r w:rsidR="00572CD3" w:rsidRPr="00572CD3">
        <w:rPr>
          <w:lang w:val="en-US"/>
        </w:rPr>
        <w:t>Figma</w:t>
      </w:r>
      <w:r w:rsidR="00572CD3" w:rsidRPr="00572CD3">
        <w:t>. Проектировочный макет включает логично структурированные экраны для основных функций, таких как внесение доходов и расходов, создание категорий, управление бюджетом и аналитика. Мы стремились создать интуитивно понятный и визуально привлекательный интерфейс, который упрощает доступ к финансовым данным и делает использование приложения комфортным и продуктивным.</w:t>
      </w:r>
      <w:r w:rsidR="0046099F" w:rsidRPr="0046099F">
        <w:t xml:space="preserve"> </w:t>
      </w:r>
      <w:r w:rsidR="00572CD3" w:rsidRPr="00572CD3">
        <w:t>После проектирования интерфейса была создана диаграмма базы данных для организации и хранения данных пользователей, включая информацию о транзакциях, категориях и настройках.</w:t>
      </w:r>
    </w:p>
    <w:p w14:paraId="06102BBB" w14:textId="33CBCDF4" w:rsidR="00CA1CE1" w:rsidRDefault="00572CD3" w:rsidP="0021621C">
      <w:pPr>
        <w:pStyle w:val="MAINTEXT"/>
        <w:keepNext w:val="0"/>
      </w:pPr>
      <w:r w:rsidRPr="00572CD3">
        <w:t xml:space="preserve">Для создания приложения был выбран стек технологий, включающий </w:t>
      </w:r>
      <w:r w:rsidRPr="00572CD3">
        <w:rPr>
          <w:lang w:val="en-US"/>
        </w:rPr>
        <w:t>NodeJS</w:t>
      </w:r>
      <w:r w:rsidRPr="00572CD3">
        <w:t xml:space="preserve"> и </w:t>
      </w:r>
      <w:r w:rsidRPr="00572CD3">
        <w:rPr>
          <w:lang w:val="en-US"/>
        </w:rPr>
        <w:t>TypeScript</w:t>
      </w:r>
      <w:r w:rsidRPr="00572CD3">
        <w:t xml:space="preserve"> для серверной части,</w:t>
      </w:r>
      <w:r w:rsidR="00810FD2">
        <w:t xml:space="preserve"> и</w:t>
      </w:r>
      <w:r w:rsidRPr="00572CD3">
        <w:t xml:space="preserve"> </w:t>
      </w:r>
      <w:r w:rsidRPr="00572CD3">
        <w:rPr>
          <w:lang w:val="en-US"/>
        </w:rPr>
        <w:t>Vue</w:t>
      </w:r>
      <w:r w:rsidR="00810FD2" w:rsidRPr="00810FD2">
        <w:t>.</w:t>
      </w:r>
      <w:proofErr w:type="spellStart"/>
      <w:r w:rsidR="00810FD2">
        <w:rPr>
          <w:lang w:val="en-US"/>
        </w:rPr>
        <w:t>js</w:t>
      </w:r>
      <w:proofErr w:type="spellEnd"/>
      <w:r w:rsidRPr="00572CD3">
        <w:t xml:space="preserve"> для</w:t>
      </w:r>
      <w:r w:rsidR="00D6666E">
        <w:t xml:space="preserve"> клиентской части</w:t>
      </w:r>
      <w:r w:rsidRPr="00572CD3">
        <w:t xml:space="preserve">. Мы разработали базовый код для основных функций приложения, следуя </w:t>
      </w:r>
      <w:r w:rsidRPr="00572CD3">
        <w:lastRenderedPageBreak/>
        <w:t>принципам модульности и гибкости, что позволяет в будущем легко вносить изменения и добавлять новые функции.</w:t>
      </w:r>
      <w:r w:rsidR="0026454C" w:rsidRPr="0026454C">
        <w:t xml:space="preserve"> </w:t>
      </w:r>
      <w:r w:rsidRPr="00572CD3">
        <w:t>Таким образом, в результате проведённых исследований и разработки удалось заложить основу для создания эффективного, удобного и конкурентоспособного продукта.</w:t>
      </w:r>
    </w:p>
    <w:p w14:paraId="5F322228" w14:textId="5E0F94B5" w:rsidR="00717D53" w:rsidRDefault="00717D53" w:rsidP="0021621C">
      <w:pPr>
        <w:pStyle w:val="DIV1"/>
      </w:pPr>
      <w:bookmarkStart w:id="5" w:name="_Toc183148658"/>
      <w:r>
        <w:t>Оценка необходимых для реализации проекта ресурсов</w:t>
      </w:r>
      <w:bookmarkEnd w:id="5"/>
    </w:p>
    <w:p w14:paraId="41696014" w14:textId="0CF59792" w:rsidR="00D95043" w:rsidRDefault="00CD5C5F" w:rsidP="0021621C">
      <w:pPr>
        <w:pStyle w:val="MAINTEXT"/>
        <w:keepNext w:val="0"/>
      </w:pPr>
      <w:r>
        <w:t>Реализация данного проекта потребует следующих затрат</w:t>
      </w:r>
      <w:r w:rsidR="00D95043">
        <w:t>:</w:t>
      </w:r>
    </w:p>
    <w:p w14:paraId="0F99EA05" w14:textId="389F6BA5" w:rsidR="00D95043" w:rsidRDefault="00D95043" w:rsidP="0021621C">
      <w:pPr>
        <w:pStyle w:val="MAINTEXT"/>
        <w:keepNext w:val="0"/>
        <w:numPr>
          <w:ilvl w:val="0"/>
          <w:numId w:val="9"/>
        </w:numPr>
      </w:pPr>
      <w:r>
        <w:t>Хостинг и инфраструктур</w:t>
      </w:r>
      <w:r w:rsidR="00C23388">
        <w:t xml:space="preserve">а. </w:t>
      </w:r>
      <w:r>
        <w:t xml:space="preserve">Размещение приложения на российском облачном сервисе (например, </w:t>
      </w:r>
      <w:proofErr w:type="spellStart"/>
      <w:r>
        <w:t>Timeweb</w:t>
      </w:r>
      <w:proofErr w:type="spellEnd"/>
      <w:r>
        <w:t xml:space="preserve">, </w:t>
      </w:r>
      <w:proofErr w:type="spellStart"/>
      <w:r>
        <w:t>Selectel</w:t>
      </w:r>
      <w:proofErr w:type="spellEnd"/>
      <w:r>
        <w:t xml:space="preserve">) с тарифным планом до 1500 рублей в месяц. Это обеспечит стабильную работу сервера и </w:t>
      </w:r>
      <w:r w:rsidR="0033510B">
        <w:t xml:space="preserve">надежное </w:t>
      </w:r>
      <w:r>
        <w:t>хранение данных.</w:t>
      </w:r>
    </w:p>
    <w:p w14:paraId="68C1033A" w14:textId="7B7B4957" w:rsidR="00D95043" w:rsidRDefault="00D95043" w:rsidP="0021621C">
      <w:pPr>
        <w:pStyle w:val="MAINTEXT"/>
        <w:keepNext w:val="0"/>
        <w:numPr>
          <w:ilvl w:val="0"/>
          <w:numId w:val="9"/>
        </w:numPr>
      </w:pPr>
      <w:r>
        <w:t>Регистрация домен</w:t>
      </w:r>
      <w:r w:rsidR="00966CF6">
        <w:t>ного имени</w:t>
      </w:r>
      <w:r>
        <w:t xml:space="preserve"> в зоне </w:t>
      </w:r>
      <w:r w:rsidR="002C5A22">
        <w:t>"</w:t>
      </w:r>
      <w:r>
        <w:t>.</w:t>
      </w:r>
      <w:proofErr w:type="spellStart"/>
      <w:r>
        <w:t>ru</w:t>
      </w:r>
      <w:proofErr w:type="spellEnd"/>
      <w:r w:rsidR="002C5A22">
        <w:t>"</w:t>
      </w:r>
      <w:r>
        <w:t xml:space="preserve">, стоимостью около </w:t>
      </w:r>
      <w:r w:rsidR="00135FD9" w:rsidRPr="00135FD9">
        <w:t xml:space="preserve">300 </w:t>
      </w:r>
      <w:r>
        <w:t>рублей в год.</w:t>
      </w:r>
    </w:p>
    <w:p w14:paraId="52AF2A2C" w14:textId="64EA1B89" w:rsidR="006B740F" w:rsidRDefault="006B740F" w:rsidP="0021621C">
      <w:pPr>
        <w:pStyle w:val="MAINTEXT"/>
        <w:keepNext w:val="0"/>
      </w:pPr>
      <w:r w:rsidRPr="006B740F">
        <w:t>Итого, суммарные ежемесячные затраты составят не более 2000 рублей.</w:t>
      </w:r>
    </w:p>
    <w:p w14:paraId="58BF07E5" w14:textId="1D432F85" w:rsidR="00D95043" w:rsidRDefault="006B740F" w:rsidP="0021621C">
      <w:pPr>
        <w:pStyle w:val="MAINTEXT"/>
        <w:keepNext w:val="0"/>
      </w:pPr>
      <w:r>
        <w:t>Стоит отметить, что и</w:t>
      </w:r>
      <w:r w:rsidR="00D95043">
        <w:t>спользование бесплатных</w:t>
      </w:r>
      <w:r w:rsidR="00A54449">
        <w:t xml:space="preserve"> (</w:t>
      </w:r>
      <w:r w:rsidR="00A54449">
        <w:rPr>
          <w:lang w:val="en-US"/>
        </w:rPr>
        <w:t>open</w:t>
      </w:r>
      <w:r w:rsidR="00A54449" w:rsidRPr="00A54449">
        <w:t xml:space="preserve"> </w:t>
      </w:r>
      <w:r w:rsidR="00A54449">
        <w:rPr>
          <w:lang w:val="en-US"/>
        </w:rPr>
        <w:t>source</w:t>
      </w:r>
      <w:r w:rsidR="00A54449">
        <w:t>)</w:t>
      </w:r>
      <w:r w:rsidR="00D95043">
        <w:t xml:space="preserve"> инструментов и </w:t>
      </w:r>
      <w:r w:rsidR="00D95043" w:rsidRPr="006B740F">
        <w:t>технологий</w:t>
      </w:r>
      <w:r w:rsidR="00D95043">
        <w:t xml:space="preserve"> позволяет </w:t>
      </w:r>
      <w:r w:rsidR="00DD3C79">
        <w:t xml:space="preserve">исключить </w:t>
      </w:r>
      <w:r w:rsidR="00D95043">
        <w:t>затраты</w:t>
      </w:r>
      <w:r w:rsidR="00DD3C79">
        <w:t xml:space="preserve"> на программное обеспечен</w:t>
      </w:r>
      <w:r w:rsidR="00E733EA">
        <w:t>ие</w:t>
      </w:r>
      <w:r w:rsidR="00D95043">
        <w:t>.</w:t>
      </w:r>
    </w:p>
    <w:p w14:paraId="5DA06958" w14:textId="212AED22" w:rsidR="000610B3" w:rsidRPr="00572CD3" w:rsidRDefault="000610B3" w:rsidP="0021621C">
      <w:pPr>
        <w:pStyle w:val="DIV1"/>
      </w:pPr>
      <w:bookmarkStart w:id="6" w:name="_Toc183148659"/>
      <w:r>
        <w:t>Описание ожидаемых результатов, возможных рисков и способов их снижения</w:t>
      </w:r>
      <w:bookmarkEnd w:id="6"/>
    </w:p>
    <w:p w14:paraId="1187E3A8" w14:textId="21733563" w:rsidR="00E56C31" w:rsidRDefault="00E56C31" w:rsidP="0021621C">
      <w:pPr>
        <w:pStyle w:val="MAINTEXT"/>
        <w:keepNext w:val="0"/>
      </w:pPr>
      <w:r>
        <w:t>Ожидаемые результаты</w:t>
      </w:r>
      <w:r w:rsidR="00DB35A6">
        <w:t xml:space="preserve"> следующие</w:t>
      </w:r>
      <w:r>
        <w:t>:</w:t>
      </w:r>
    </w:p>
    <w:p w14:paraId="253566B8" w14:textId="77777777" w:rsidR="00E56C31" w:rsidRDefault="00E56C31" w:rsidP="0021621C">
      <w:pPr>
        <w:pStyle w:val="MAINTEXT"/>
        <w:keepNext w:val="0"/>
        <w:numPr>
          <w:ilvl w:val="0"/>
          <w:numId w:val="11"/>
        </w:numPr>
      </w:pPr>
      <w:r>
        <w:t>Разработанное приложение позволит пользователям эффективно управлять личными финансами.</w:t>
      </w:r>
    </w:p>
    <w:p w14:paraId="0CB26DA6" w14:textId="77777777" w:rsidR="00E56C31" w:rsidRDefault="00E56C31" w:rsidP="0021621C">
      <w:pPr>
        <w:pStyle w:val="MAINTEXT"/>
        <w:keepNext w:val="0"/>
        <w:numPr>
          <w:ilvl w:val="0"/>
          <w:numId w:val="11"/>
        </w:numPr>
      </w:pPr>
      <w:r>
        <w:t>Удобный интерфейс и адаптивность сделают приложение востребованным среди широкой аудитории.</w:t>
      </w:r>
    </w:p>
    <w:p w14:paraId="342533C0" w14:textId="77777777" w:rsidR="00E56C31" w:rsidRDefault="00E56C31" w:rsidP="0021621C">
      <w:pPr>
        <w:pStyle w:val="MAINTEXT"/>
        <w:keepNext w:val="0"/>
        <w:numPr>
          <w:ilvl w:val="0"/>
          <w:numId w:val="11"/>
        </w:numPr>
      </w:pPr>
      <w:r>
        <w:t>Возможность анализа данных и прогнозирования расходов станет уникальной чертой продукта.</w:t>
      </w:r>
    </w:p>
    <w:p w14:paraId="414D78FD" w14:textId="74667604" w:rsidR="005E1E30" w:rsidRDefault="001A5D91" w:rsidP="0021621C">
      <w:pPr>
        <w:pStyle w:val="MAINTEXT"/>
        <w:keepNext w:val="0"/>
      </w:pPr>
      <w:r>
        <w:t>Также возникают определенные риски, связанные с реализацией проекта</w:t>
      </w:r>
      <w:r w:rsidR="00E56C31">
        <w:t>:</w:t>
      </w:r>
    </w:p>
    <w:p w14:paraId="75BF9875" w14:textId="2AF88A17" w:rsidR="00E56C31" w:rsidRDefault="00E56C31" w:rsidP="0021621C">
      <w:pPr>
        <w:pStyle w:val="MAINTEXT"/>
        <w:keepNext w:val="0"/>
        <w:numPr>
          <w:ilvl w:val="0"/>
          <w:numId w:val="12"/>
        </w:numPr>
      </w:pPr>
      <w:r>
        <w:t>Технические трудности</w:t>
      </w:r>
      <w:r w:rsidR="005B035F">
        <w:t xml:space="preserve">. </w:t>
      </w:r>
      <w:r w:rsidR="004F221D">
        <w:t>На</w:t>
      </w:r>
      <w:r w:rsidR="007B4C00">
        <w:t>пример, могут возникнуть п</w:t>
      </w:r>
      <w:r>
        <w:t>роблемы с интеграцией сторонних API или настройкой серверной части.</w:t>
      </w:r>
      <w:r w:rsidR="005B035F">
        <w:t xml:space="preserve"> </w:t>
      </w:r>
      <w:r w:rsidR="007A6DAE">
        <w:lastRenderedPageBreak/>
        <w:t xml:space="preserve">Снизить риск появления данных проблем можно за счет </w:t>
      </w:r>
      <w:r>
        <w:t>проведени</w:t>
      </w:r>
      <w:r w:rsidR="00121A68">
        <w:t xml:space="preserve">я </w:t>
      </w:r>
      <w:r>
        <w:t>тестирования на ранних этапах разработки</w:t>
      </w:r>
      <w:r w:rsidR="00DC0382">
        <w:t xml:space="preserve"> и</w:t>
      </w:r>
      <w:r>
        <w:t xml:space="preserve"> использовани</w:t>
      </w:r>
      <w:r w:rsidR="00DC0382">
        <w:t>я</w:t>
      </w:r>
      <w:r>
        <w:t xml:space="preserve"> </w:t>
      </w:r>
      <w:r w:rsidR="00744BA9">
        <w:t xml:space="preserve">только </w:t>
      </w:r>
      <w:r>
        <w:t>проверенных технологий.</w:t>
      </w:r>
    </w:p>
    <w:p w14:paraId="3A81E925" w14:textId="482D7174" w:rsidR="00E56C31" w:rsidRDefault="00E56C31" w:rsidP="0021621C">
      <w:pPr>
        <w:pStyle w:val="MAINTEXT"/>
        <w:keepNext w:val="0"/>
        <w:numPr>
          <w:ilvl w:val="0"/>
          <w:numId w:val="12"/>
        </w:numPr>
      </w:pPr>
      <w:r>
        <w:t>Нехватка времени</w:t>
      </w:r>
      <w:r w:rsidR="005B035F">
        <w:t xml:space="preserve">. </w:t>
      </w:r>
      <w:r w:rsidR="00B22B75">
        <w:t>Очевидно, что о</w:t>
      </w:r>
      <w:r>
        <w:t>граниченные сроки реализации могут повлиять на качество продукта.</w:t>
      </w:r>
      <w:r w:rsidR="005B035F">
        <w:t xml:space="preserve"> </w:t>
      </w:r>
      <w:r w:rsidR="00A445B4">
        <w:t xml:space="preserve">Справиться с этим можно с помощью </w:t>
      </w:r>
      <w:r>
        <w:t>чётко</w:t>
      </w:r>
      <w:r w:rsidR="00A445B4">
        <w:t xml:space="preserve">го </w:t>
      </w:r>
      <w:r>
        <w:t>планировани</w:t>
      </w:r>
      <w:r w:rsidR="00A445B4">
        <w:t>я</w:t>
      </w:r>
      <w:r>
        <w:t xml:space="preserve"> этапов проекта и распределени</w:t>
      </w:r>
      <w:r w:rsidR="00017157">
        <w:t xml:space="preserve">я </w:t>
      </w:r>
      <w:r>
        <w:t>задач между участниками команды.</w:t>
      </w:r>
    </w:p>
    <w:p w14:paraId="70601235" w14:textId="765B8631" w:rsidR="00E56C31" w:rsidRDefault="00E56C31" w:rsidP="0021621C">
      <w:pPr>
        <w:pStyle w:val="MAINTEXT"/>
        <w:keepNext w:val="0"/>
        <w:numPr>
          <w:ilvl w:val="0"/>
          <w:numId w:val="12"/>
        </w:numPr>
      </w:pPr>
      <w:r>
        <w:t>Низкая вовлечённость пользователей</w:t>
      </w:r>
      <w:r w:rsidR="00413ECA">
        <w:t xml:space="preserve"> – н</w:t>
      </w:r>
      <w:r>
        <w:t>едостаток целевой аудитории или недостаточное продвижение продукта.</w:t>
      </w:r>
      <w:r w:rsidR="005B035F">
        <w:t xml:space="preserve"> </w:t>
      </w:r>
      <w:r w:rsidR="00092650">
        <w:t>Предотвратить данную проблему следует путем</w:t>
      </w:r>
      <w:r>
        <w:t xml:space="preserve"> создани</w:t>
      </w:r>
      <w:r w:rsidR="00092650">
        <w:t>я</w:t>
      </w:r>
      <w:r>
        <w:t xml:space="preserve"> качественного рекламного материала</w:t>
      </w:r>
      <w:r w:rsidR="00FE6412">
        <w:t xml:space="preserve"> и</w:t>
      </w:r>
      <w:r>
        <w:t xml:space="preserve"> привлечени</w:t>
      </w:r>
      <w:r w:rsidR="00FE6412">
        <w:t xml:space="preserve">я </w:t>
      </w:r>
      <w:r>
        <w:t>тестовой аудитории.</w:t>
      </w:r>
    </w:p>
    <w:p w14:paraId="356A4EBF" w14:textId="4C6C4356" w:rsidR="00DD4683" w:rsidRDefault="00DD4683" w:rsidP="0021621C">
      <w:pPr>
        <w:spacing w:after="200" w:line="276" w:lineRule="auto"/>
      </w:pPr>
      <w:r w:rsidRPr="00572CD3">
        <w:br w:type="page"/>
      </w:r>
    </w:p>
    <w:p w14:paraId="4C3C4EEF" w14:textId="74557545" w:rsidR="001153F9" w:rsidRDefault="001153F9" w:rsidP="0021621C">
      <w:pPr>
        <w:pStyle w:val="H1"/>
        <w:keepNext w:val="0"/>
      </w:pPr>
      <w:bookmarkStart w:id="7" w:name="_Toc183148660"/>
      <w:r>
        <w:lastRenderedPageBreak/>
        <w:t>ЗАКЛЮЧЕНИЕ</w:t>
      </w:r>
      <w:bookmarkEnd w:id="7"/>
    </w:p>
    <w:p w14:paraId="2EC5B1FD" w14:textId="3FB99033" w:rsidR="006C6D31" w:rsidRDefault="006C6D31" w:rsidP="0021621C">
      <w:pPr>
        <w:pStyle w:val="MAINTEXT"/>
        <w:keepNext w:val="0"/>
      </w:pPr>
      <w:r>
        <w:t>Проект "Финансовый Компас" представляет собой современное и актуальное решение в области управления личными финансами. На протяжении работы над проектом наша команда провела комплексное исследование, начиная с анализа существующих решений на рынке, изучения их сильных и слабых сторон, и заканчивая проектированием интерфейса, архитектуры базы данных и написанием кода приложения.</w:t>
      </w:r>
    </w:p>
    <w:p w14:paraId="3E946866" w14:textId="004E2A2A" w:rsidR="006C6D31" w:rsidRDefault="006C6D31" w:rsidP="0021621C">
      <w:pPr>
        <w:pStyle w:val="MAINTEXT"/>
        <w:keepNext w:val="0"/>
      </w:pPr>
      <w:r>
        <w:t>Мы поставили перед собой задачу не просто разработать приложение, а создать продукт, который будет удобным, функциональным и полезным для широкой аудитории. В процессе работы были разработаны:</w:t>
      </w:r>
    </w:p>
    <w:p w14:paraId="5E75F994" w14:textId="77777777" w:rsidR="006C6D31" w:rsidRDefault="006C6D31" w:rsidP="0021621C">
      <w:pPr>
        <w:pStyle w:val="MAINTEXT"/>
        <w:keepNext w:val="0"/>
        <w:numPr>
          <w:ilvl w:val="0"/>
          <w:numId w:val="13"/>
        </w:numPr>
      </w:pPr>
      <w:r>
        <w:t>Прототип пользовательского интерфейса, основанный на принципах простоты и интуитивности, чтобы каждый пользователь, независимо от технической подготовки, мог комфортно работать с приложением.</w:t>
      </w:r>
    </w:p>
    <w:p w14:paraId="6EF48B83" w14:textId="775DB6E3" w:rsidR="006C6D31" w:rsidRDefault="006C6D31" w:rsidP="0021621C">
      <w:pPr>
        <w:pStyle w:val="MAINTEXT"/>
        <w:keepNext w:val="0"/>
        <w:numPr>
          <w:ilvl w:val="0"/>
          <w:numId w:val="13"/>
        </w:numPr>
      </w:pPr>
      <w:r>
        <w:t xml:space="preserve">Дизайн базы данных, оптимизированный для работы с финансовыми </w:t>
      </w:r>
      <w:r w:rsidR="009E7486">
        <w:t>данными</w:t>
      </w:r>
      <w:r>
        <w:t xml:space="preserve">, что </w:t>
      </w:r>
      <w:r w:rsidR="00C5798D">
        <w:t xml:space="preserve">поможет </w:t>
      </w:r>
      <w:r>
        <w:t>обеспечи</w:t>
      </w:r>
      <w:r w:rsidR="00C5798D">
        <w:t>ть</w:t>
      </w:r>
      <w:r>
        <w:t xml:space="preserve"> быструю обработку запросов и безопасность хранения данных.</w:t>
      </w:r>
    </w:p>
    <w:p w14:paraId="36991E3F" w14:textId="29A15FF8" w:rsidR="006C6D31" w:rsidRDefault="006C6D31" w:rsidP="0021621C">
      <w:pPr>
        <w:pStyle w:val="MAINTEXT"/>
        <w:keepNext w:val="0"/>
        <w:numPr>
          <w:ilvl w:val="0"/>
          <w:numId w:val="13"/>
        </w:numPr>
      </w:pPr>
      <w:r>
        <w:t>Кодовая база приложения, построенная на современном стеке технологий, что позволяет обеспечивать высокую производительность, масштабируемость и лёгкость дальнейшей поддержки проекта.</w:t>
      </w:r>
    </w:p>
    <w:p w14:paraId="2BFCB328" w14:textId="7D14B09B" w:rsidR="001153F9" w:rsidRDefault="006C6D31" w:rsidP="0021621C">
      <w:pPr>
        <w:pStyle w:val="MAINTEXT"/>
        <w:keepNext w:val="0"/>
      </w:pPr>
      <w:r>
        <w:t>Проект позволил каждому участнику команды применить на практике свои знания и навыки, включая программирование, проектирование интерфейсов, анализ данных и управление проектами. Мы уверены, что проделанная работа не только станет полезным инструментом для пользователей, но и предоставит нам ценный опыт, который будет востребован в нашей дальнейшей профессиональной деятельности.</w:t>
      </w:r>
      <w:r w:rsidR="001153F9">
        <w:br w:type="page"/>
      </w:r>
    </w:p>
    <w:p w14:paraId="4A5BB680" w14:textId="77777777" w:rsidR="00E51362" w:rsidRPr="00CA1852" w:rsidRDefault="00986BC9" w:rsidP="0021621C">
      <w:pPr>
        <w:pStyle w:val="H1"/>
        <w:keepNext w:val="0"/>
      </w:pPr>
      <w:bookmarkStart w:id="8" w:name="_Toc183148661"/>
      <w:r w:rsidRPr="00986BC9">
        <w:lastRenderedPageBreak/>
        <w:t>СПИСОК ИСПОЛЬЗОВАННЫХ ИСТОЧНИКОВ</w:t>
      </w:r>
      <w:bookmarkEnd w:id="8"/>
    </w:p>
    <w:sdt>
      <w:sdtPr>
        <w:rPr>
          <w:b/>
          <w:bCs/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sdt>
          <w:sdtPr>
            <w:rPr>
              <w:b/>
              <w:bCs/>
              <w:sz w:val="28"/>
              <w:szCs w:val="28"/>
            </w:rPr>
            <w:id w:val="111145805"/>
            <w:bibliography/>
          </w:sdtPr>
          <w:sdtEndPr>
            <w:rPr>
              <w:sz w:val="24"/>
              <w:szCs w:val="24"/>
            </w:rPr>
          </w:sdtEndPr>
          <w:sdtContent>
            <w:p w14:paraId="3B75206C" w14:textId="77777777" w:rsidR="00001AC0" w:rsidRPr="00001AC0" w:rsidRDefault="00001AC0" w:rsidP="0021621C">
              <w:pPr>
                <w:pStyle w:val="ac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>Коваленко, В. Н. Обзор популярных мобильных приложений для управления личными финансами // Финансы и кредит. – 2021. – № 10. – С. 24-29.</w:t>
              </w:r>
            </w:p>
            <w:p w14:paraId="1769937F" w14:textId="77777777" w:rsidR="00001AC0" w:rsidRPr="00001AC0" w:rsidRDefault="00001AC0" w:rsidP="0021621C">
              <w:pPr>
                <w:pStyle w:val="ac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>Иванов, П. А., Смирнова, Е. В. Рынок мобильных приложений для управления личными финансами: тенденции и перспективы // Современные информационные технологии и ИТ-образование. – 2020. – Т. 16, № 3. – С. 45-54.</w:t>
              </w:r>
            </w:p>
            <w:p w14:paraId="484C34D2" w14:textId="77777777" w:rsidR="00001AC0" w:rsidRPr="00001AC0" w:rsidRDefault="00001AC0" w:rsidP="0021621C">
              <w:pPr>
                <w:pStyle w:val="ac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 xml:space="preserve">Петренко, А. В. Прототипирование мобильных приложений в </w:t>
              </w:r>
              <w:proofErr w:type="spellStart"/>
              <w:r w:rsidRPr="00001AC0">
                <w:rPr>
                  <w:sz w:val="28"/>
                  <w:szCs w:val="28"/>
                </w:rPr>
                <w:t>Figma</w:t>
              </w:r>
              <w:proofErr w:type="spellEnd"/>
              <w:r w:rsidRPr="00001AC0">
                <w:rPr>
                  <w:sz w:val="28"/>
                  <w:szCs w:val="28"/>
                </w:rPr>
                <w:t xml:space="preserve"> // Журнал системных исследований. – 2022. – № 7. – С. 34-39.</w:t>
              </w:r>
            </w:p>
            <w:p w14:paraId="2E933348" w14:textId="77777777" w:rsidR="00001AC0" w:rsidRPr="00001AC0" w:rsidRDefault="00001AC0" w:rsidP="0021621C">
              <w:pPr>
                <w:pStyle w:val="ac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 xml:space="preserve">Соколова, М. В. Разработка пользовательского интерфейса с помощью </w:t>
              </w:r>
              <w:proofErr w:type="spellStart"/>
              <w:r w:rsidRPr="00001AC0">
                <w:rPr>
                  <w:sz w:val="28"/>
                  <w:szCs w:val="28"/>
                </w:rPr>
                <w:t>Figma</w:t>
              </w:r>
              <w:proofErr w:type="spellEnd"/>
              <w:r w:rsidRPr="00001AC0">
                <w:rPr>
                  <w:sz w:val="28"/>
                  <w:szCs w:val="28"/>
                </w:rPr>
                <w:t xml:space="preserve"> // Вестник информационных технологий. – 2021. – Т. 28, № 5. – С. 78-83.</w:t>
              </w:r>
            </w:p>
            <w:p w14:paraId="60232693" w14:textId="77777777" w:rsidR="00001AC0" w:rsidRPr="00001AC0" w:rsidRDefault="00001AC0" w:rsidP="0021621C">
              <w:pPr>
                <w:pStyle w:val="ac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>Иванов, Д. С. Применение Vue.js для создания веб-приложений // Вестник программной инженерии. – 2021. – Т. 10, № 2. – С. 98-104.</w:t>
              </w:r>
            </w:p>
            <w:p w14:paraId="3F8BB1F0" w14:textId="77777777" w:rsidR="00001AC0" w:rsidRPr="00001AC0" w:rsidRDefault="00001AC0" w:rsidP="0021621C">
              <w:pPr>
                <w:pStyle w:val="ac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>Андреев, Е. Н., Сидорова, Л. М. Разработка одностраничных веб-приложений с использованием Nuxt.js // Современные проблемы компьютерных наук. – 2020. – Т. 5, № 4. – С. 22-28.</w:t>
              </w:r>
            </w:p>
            <w:p w14:paraId="6D362A8A" w14:textId="77777777" w:rsidR="00001AC0" w:rsidRPr="00001AC0" w:rsidRDefault="00001AC0" w:rsidP="0021621C">
              <w:pPr>
                <w:pStyle w:val="ac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 xml:space="preserve">Нестеренко, О. В. Применение Google </w:t>
              </w:r>
              <w:proofErr w:type="spellStart"/>
              <w:r w:rsidRPr="00001AC0">
                <w:rPr>
                  <w:sz w:val="28"/>
                  <w:szCs w:val="28"/>
                </w:rPr>
                <w:t>Firebase</w:t>
              </w:r>
              <w:proofErr w:type="spellEnd"/>
              <w:r w:rsidRPr="00001AC0">
                <w:rPr>
                  <w:sz w:val="28"/>
                  <w:szCs w:val="28"/>
                </w:rPr>
                <w:t xml:space="preserve"> для разработки мобильных приложений // Вестник цифровых технологий. – 2021. – № 12. – С. 13-18.</w:t>
              </w:r>
            </w:p>
            <w:p w14:paraId="520ACE9E" w14:textId="77777777" w:rsidR="00001AC0" w:rsidRPr="00001AC0" w:rsidRDefault="00001AC0" w:rsidP="0021621C">
              <w:pPr>
                <w:pStyle w:val="ac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 xml:space="preserve">Белов, П. А. Использование </w:t>
              </w:r>
              <w:proofErr w:type="spellStart"/>
              <w:r w:rsidRPr="00001AC0">
                <w:rPr>
                  <w:sz w:val="28"/>
                  <w:szCs w:val="28"/>
                </w:rPr>
                <w:t>Firebase</w:t>
              </w:r>
              <w:proofErr w:type="spellEnd"/>
              <w:r w:rsidRPr="00001AC0">
                <w:rPr>
                  <w:sz w:val="28"/>
                  <w:szCs w:val="28"/>
                </w:rPr>
                <w:t xml:space="preserve"> для хранения данных мобильных приложений // Моделирование и анализ информационных систем. – 2020. – Т. 27, № 6. – С. 45-51.</w:t>
              </w:r>
            </w:p>
            <w:p w14:paraId="03A55F31" w14:textId="77777777" w:rsidR="00001AC0" w:rsidRPr="00001AC0" w:rsidRDefault="00001AC0" w:rsidP="0021621C">
              <w:pPr>
                <w:pStyle w:val="ac"/>
                <w:numPr>
                  <w:ilvl w:val="0"/>
                  <w:numId w:val="3"/>
                </w:numPr>
                <w:rPr>
                  <w:sz w:val="28"/>
                  <w:szCs w:val="28"/>
                </w:rPr>
              </w:pPr>
              <w:r w:rsidRPr="00001AC0">
                <w:rPr>
                  <w:sz w:val="28"/>
                  <w:szCs w:val="28"/>
                </w:rPr>
                <w:t>Смирнов, А. В. Облачные платформы для хранения данных мобильных приложений // Вопросы информационных технологий. – 2020. – № 8. – С. 67-72.</w:t>
              </w:r>
            </w:p>
            <w:p w14:paraId="7A417B77" w14:textId="2ECFB070" w:rsidR="00220D41" w:rsidRDefault="00001AC0" w:rsidP="0021621C">
              <w:pPr>
                <w:pStyle w:val="ac"/>
                <w:numPr>
                  <w:ilvl w:val="0"/>
                  <w:numId w:val="3"/>
                </w:numPr>
                <w:rPr>
                  <w:b/>
                  <w:bCs/>
                </w:rPr>
              </w:pPr>
              <w:r w:rsidRPr="00001AC0">
                <w:rPr>
                  <w:sz w:val="28"/>
                  <w:szCs w:val="28"/>
                </w:rPr>
                <w:t>Сидоров, И. Г. Архитектура облачных сервисов для мобильных приложений // Вестник прикладных исследований. – 2021. – Т. 9, № 2. – С. 56-61.</w:t>
              </w:r>
            </w:p>
          </w:sdtContent>
        </w:sdt>
      </w:sdtContent>
    </w:sdt>
    <w:p w14:paraId="70B07EAB" w14:textId="77777777" w:rsidR="00220D41" w:rsidRDefault="00220D41" w:rsidP="0021621C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66A3A3CC" w14:textId="2271882D" w:rsidR="003B3807" w:rsidRDefault="00220D41" w:rsidP="0021621C">
      <w:pPr>
        <w:pStyle w:val="H1"/>
        <w:keepNext w:val="0"/>
      </w:pPr>
      <w:bookmarkStart w:id="9" w:name="_Toc183148662"/>
      <w:r>
        <w:lastRenderedPageBreak/>
        <w:t>ПРИЛОЖЕНИЕ А</w:t>
      </w:r>
      <w:bookmarkEnd w:id="9"/>
    </w:p>
    <w:p w14:paraId="7881EC8D" w14:textId="0C304B49" w:rsidR="00BF49A9" w:rsidRDefault="004D7231" w:rsidP="0021621C">
      <w:pPr>
        <w:pStyle w:val="MAINTEXT"/>
        <w:keepNext w:val="0"/>
        <w:ind w:firstLine="0"/>
        <w:jc w:val="center"/>
      </w:pPr>
      <w:r w:rsidRPr="004D7231">
        <w:drawing>
          <wp:inline distT="0" distB="0" distL="0" distR="0" wp14:anchorId="5BDD423D" wp14:editId="2D2E3C50">
            <wp:extent cx="8782767" cy="3693513"/>
            <wp:effectExtent l="0" t="7937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30776" cy="371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FE30" w14:textId="41B454FF" w:rsidR="00220D41" w:rsidRDefault="00BF49A9" w:rsidP="0021621C">
      <w:pPr>
        <w:pStyle w:val="H1"/>
        <w:keepNext w:val="0"/>
      </w:pPr>
      <w:r>
        <w:br w:type="page"/>
      </w:r>
      <w:bookmarkStart w:id="10" w:name="_Toc183148663"/>
      <w:r>
        <w:lastRenderedPageBreak/>
        <w:t>ПРИЛОЖЕНИЕ Б</w:t>
      </w:r>
      <w:bookmarkEnd w:id="10"/>
    </w:p>
    <w:tbl>
      <w:tblPr>
        <w:tblStyle w:val="-70"/>
        <w:tblW w:w="9648" w:type="dxa"/>
        <w:tblLayout w:type="fixed"/>
        <w:tblLook w:val="04A0" w:firstRow="1" w:lastRow="0" w:firstColumn="1" w:lastColumn="0" w:noHBand="0" w:noVBand="1"/>
      </w:tblPr>
      <w:tblGrid>
        <w:gridCol w:w="1572"/>
        <w:gridCol w:w="2016"/>
        <w:gridCol w:w="1888"/>
        <w:gridCol w:w="1859"/>
        <w:gridCol w:w="2313"/>
      </w:tblGrid>
      <w:tr w:rsidR="00BF49A9" w:rsidRPr="005235A1" w14:paraId="40F2F3CA" w14:textId="77777777" w:rsidTr="00BF4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2" w:type="dxa"/>
          </w:tcPr>
          <w:p w14:paraId="7421CF73" w14:textId="77777777" w:rsidR="00BF49A9" w:rsidRPr="005235A1" w:rsidRDefault="00BF49A9" w:rsidP="0021621C">
            <w:pPr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Параметры</w:t>
            </w:r>
            <w:proofErr w:type="spellEnd"/>
          </w:p>
        </w:tc>
        <w:tc>
          <w:tcPr>
            <w:tcW w:w="2016" w:type="dxa"/>
          </w:tcPr>
          <w:p w14:paraId="50205B6C" w14:textId="77777777" w:rsidR="00BF49A9" w:rsidRPr="005235A1" w:rsidRDefault="00BF49A9" w:rsidP="00216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Вариант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1</w:t>
            </w:r>
          </w:p>
        </w:tc>
        <w:tc>
          <w:tcPr>
            <w:tcW w:w="1888" w:type="dxa"/>
          </w:tcPr>
          <w:p w14:paraId="046026C3" w14:textId="77777777" w:rsidR="00BF49A9" w:rsidRPr="005235A1" w:rsidRDefault="00BF49A9" w:rsidP="00216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Вариант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2</w:t>
            </w:r>
          </w:p>
        </w:tc>
        <w:tc>
          <w:tcPr>
            <w:tcW w:w="1859" w:type="dxa"/>
          </w:tcPr>
          <w:p w14:paraId="77BBC939" w14:textId="77777777" w:rsidR="00BF49A9" w:rsidRPr="005235A1" w:rsidRDefault="00BF49A9" w:rsidP="00216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Вариант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3</w:t>
            </w:r>
          </w:p>
        </w:tc>
        <w:tc>
          <w:tcPr>
            <w:tcW w:w="2313" w:type="dxa"/>
          </w:tcPr>
          <w:p w14:paraId="7A238D5C" w14:textId="77777777" w:rsidR="00BF49A9" w:rsidRPr="005235A1" w:rsidRDefault="00BF49A9" w:rsidP="00216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Вариант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4</w:t>
            </w:r>
          </w:p>
        </w:tc>
      </w:tr>
      <w:tr w:rsidR="00BF49A9" w:rsidRPr="00617D3B" w14:paraId="6929FBE7" w14:textId="77777777" w:rsidTr="00BF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437F5F7A" w14:textId="77777777" w:rsidR="00BF49A9" w:rsidRPr="005235A1" w:rsidRDefault="00BF49A9" w:rsidP="0021621C">
            <w:pPr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Платформа</w:t>
            </w:r>
            <w:proofErr w:type="spellEnd"/>
          </w:p>
        </w:tc>
        <w:tc>
          <w:tcPr>
            <w:tcW w:w="2016" w:type="dxa"/>
          </w:tcPr>
          <w:p w14:paraId="087EB606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617D3B">
              <w:rPr>
                <w:sz w:val="21"/>
                <w:szCs w:val="21"/>
                <w:lang w:val="en-US"/>
              </w:rPr>
              <w:t>Android</w:t>
            </w:r>
          </w:p>
        </w:tc>
        <w:tc>
          <w:tcPr>
            <w:tcW w:w="1888" w:type="dxa"/>
          </w:tcPr>
          <w:p w14:paraId="0019AA79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617D3B">
              <w:rPr>
                <w:sz w:val="21"/>
                <w:szCs w:val="21"/>
                <w:lang w:val="en-US"/>
              </w:rPr>
              <w:t>iOS</w:t>
            </w:r>
          </w:p>
        </w:tc>
        <w:tc>
          <w:tcPr>
            <w:tcW w:w="1859" w:type="dxa"/>
          </w:tcPr>
          <w:p w14:paraId="73AD9076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Веб-приложение</w:t>
            </w:r>
            <w:proofErr w:type="spellEnd"/>
          </w:p>
        </w:tc>
        <w:tc>
          <w:tcPr>
            <w:tcW w:w="2313" w:type="dxa"/>
          </w:tcPr>
          <w:p w14:paraId="648BFB06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Кроссплатформенное</w:t>
            </w:r>
            <w:proofErr w:type="spellEnd"/>
          </w:p>
        </w:tc>
      </w:tr>
      <w:tr w:rsidR="00BF49A9" w:rsidRPr="00617D3B" w14:paraId="5EA98A4D" w14:textId="77777777" w:rsidTr="00BF49A9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0AB1CE3F" w14:textId="77777777" w:rsidR="00BF49A9" w:rsidRPr="005235A1" w:rsidRDefault="00BF49A9" w:rsidP="0021621C">
            <w:pPr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Функции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sz w:val="21"/>
                <w:szCs w:val="21"/>
                <w:lang w:val="en-US"/>
              </w:rPr>
              <w:t>анализа</w:t>
            </w:r>
            <w:proofErr w:type="spellEnd"/>
          </w:p>
        </w:tc>
        <w:tc>
          <w:tcPr>
            <w:tcW w:w="2016" w:type="dxa"/>
          </w:tcPr>
          <w:p w14:paraId="62420DFE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Анализ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расходов</w:t>
            </w:r>
            <w:proofErr w:type="spellEnd"/>
          </w:p>
        </w:tc>
        <w:tc>
          <w:tcPr>
            <w:tcW w:w="1888" w:type="dxa"/>
          </w:tcPr>
          <w:p w14:paraId="1B1FB194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Прогнозирование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бюджета</w:t>
            </w:r>
            <w:proofErr w:type="spellEnd"/>
          </w:p>
        </w:tc>
        <w:tc>
          <w:tcPr>
            <w:tcW w:w="1859" w:type="dxa"/>
          </w:tcPr>
          <w:p w14:paraId="29EC2840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Советы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по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оптимизации</w:t>
            </w:r>
            <w:proofErr w:type="spellEnd"/>
          </w:p>
        </w:tc>
        <w:tc>
          <w:tcPr>
            <w:tcW w:w="2313" w:type="dxa"/>
          </w:tcPr>
          <w:p w14:paraId="63D0DC8A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Автоматическое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распределение</w:t>
            </w:r>
            <w:proofErr w:type="spellEnd"/>
          </w:p>
        </w:tc>
      </w:tr>
      <w:tr w:rsidR="00BF49A9" w:rsidRPr="00617D3B" w14:paraId="0B1E5998" w14:textId="77777777" w:rsidTr="00BF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292B8297" w14:textId="77777777" w:rsidR="00BF49A9" w:rsidRPr="005235A1" w:rsidRDefault="00BF49A9" w:rsidP="0021621C">
            <w:pPr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Методы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sz w:val="21"/>
                <w:szCs w:val="21"/>
                <w:lang w:val="en-US"/>
              </w:rPr>
              <w:t>ввода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sz w:val="21"/>
                <w:szCs w:val="21"/>
                <w:lang w:val="en-US"/>
              </w:rPr>
              <w:t>данных</w:t>
            </w:r>
            <w:proofErr w:type="spellEnd"/>
          </w:p>
        </w:tc>
        <w:tc>
          <w:tcPr>
            <w:tcW w:w="2016" w:type="dxa"/>
          </w:tcPr>
          <w:p w14:paraId="053DB3CD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Ручной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ввод</w:t>
            </w:r>
            <w:proofErr w:type="spellEnd"/>
          </w:p>
        </w:tc>
        <w:tc>
          <w:tcPr>
            <w:tcW w:w="1888" w:type="dxa"/>
          </w:tcPr>
          <w:p w14:paraId="2B2763E4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Импорт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банковских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выписок</w:t>
            </w:r>
            <w:proofErr w:type="spellEnd"/>
          </w:p>
        </w:tc>
        <w:tc>
          <w:tcPr>
            <w:tcW w:w="1859" w:type="dxa"/>
          </w:tcPr>
          <w:p w14:paraId="212FDFF2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Подключение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к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банковским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аккаунтам</w:t>
            </w:r>
            <w:proofErr w:type="spellEnd"/>
          </w:p>
        </w:tc>
        <w:tc>
          <w:tcPr>
            <w:tcW w:w="2313" w:type="dxa"/>
          </w:tcPr>
          <w:p w14:paraId="44AF10A5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Голосовой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ввод</w:t>
            </w:r>
            <w:proofErr w:type="spellEnd"/>
          </w:p>
        </w:tc>
      </w:tr>
      <w:tr w:rsidR="00BF49A9" w:rsidRPr="00617D3B" w14:paraId="46BF31C5" w14:textId="77777777" w:rsidTr="00BF49A9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265FD2EB" w14:textId="77777777" w:rsidR="00BF49A9" w:rsidRPr="005235A1" w:rsidRDefault="00BF49A9" w:rsidP="0021621C">
            <w:pPr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Интерфейс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sz w:val="21"/>
                <w:szCs w:val="21"/>
                <w:lang w:val="en-US"/>
              </w:rPr>
              <w:t>пользователя</w:t>
            </w:r>
            <w:proofErr w:type="spellEnd"/>
          </w:p>
        </w:tc>
        <w:tc>
          <w:tcPr>
            <w:tcW w:w="2016" w:type="dxa"/>
          </w:tcPr>
          <w:p w14:paraId="452B4BC6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Минималистичный</w:t>
            </w:r>
            <w:proofErr w:type="spellEnd"/>
          </w:p>
        </w:tc>
        <w:tc>
          <w:tcPr>
            <w:tcW w:w="1888" w:type="dxa"/>
          </w:tcPr>
          <w:p w14:paraId="2906D2EF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Гибкий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интерфейс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с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настройками</w:t>
            </w:r>
            <w:proofErr w:type="spellEnd"/>
          </w:p>
        </w:tc>
        <w:tc>
          <w:tcPr>
            <w:tcW w:w="1859" w:type="dxa"/>
          </w:tcPr>
          <w:p w14:paraId="05D6D2CD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Адаптивный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под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разные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экраны</w:t>
            </w:r>
            <w:proofErr w:type="spellEnd"/>
          </w:p>
        </w:tc>
        <w:tc>
          <w:tcPr>
            <w:tcW w:w="2313" w:type="dxa"/>
          </w:tcPr>
          <w:p w14:paraId="1D61A9E3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Интерфейс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с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рекомендациями</w:t>
            </w:r>
            <w:proofErr w:type="spellEnd"/>
          </w:p>
        </w:tc>
      </w:tr>
      <w:tr w:rsidR="00BF49A9" w:rsidRPr="00617D3B" w14:paraId="19BE56B9" w14:textId="77777777" w:rsidTr="00BF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2FE53745" w14:textId="77777777" w:rsidR="00BF49A9" w:rsidRPr="005235A1" w:rsidRDefault="00BF49A9" w:rsidP="0021621C">
            <w:pPr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Безопасность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sz w:val="21"/>
                <w:szCs w:val="21"/>
                <w:lang w:val="en-US"/>
              </w:rPr>
              <w:t>данных</w:t>
            </w:r>
            <w:proofErr w:type="spellEnd"/>
          </w:p>
        </w:tc>
        <w:tc>
          <w:tcPr>
            <w:tcW w:w="2016" w:type="dxa"/>
          </w:tcPr>
          <w:p w14:paraId="078630B4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Локальное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шифрование</w:t>
            </w:r>
            <w:proofErr w:type="spellEnd"/>
          </w:p>
        </w:tc>
        <w:tc>
          <w:tcPr>
            <w:tcW w:w="1888" w:type="dxa"/>
          </w:tcPr>
          <w:p w14:paraId="42072CAD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Облачное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шифрование</w:t>
            </w:r>
            <w:proofErr w:type="spellEnd"/>
          </w:p>
        </w:tc>
        <w:tc>
          <w:tcPr>
            <w:tcW w:w="1859" w:type="dxa"/>
          </w:tcPr>
          <w:p w14:paraId="2849C709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Двухфакторная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аутентификация</w:t>
            </w:r>
            <w:proofErr w:type="spellEnd"/>
          </w:p>
        </w:tc>
        <w:tc>
          <w:tcPr>
            <w:tcW w:w="2313" w:type="dxa"/>
          </w:tcPr>
          <w:p w14:paraId="3165641C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Биометрия</w:t>
            </w:r>
            <w:proofErr w:type="spellEnd"/>
          </w:p>
        </w:tc>
      </w:tr>
      <w:tr w:rsidR="00BF49A9" w:rsidRPr="00617D3B" w14:paraId="04EEC564" w14:textId="77777777" w:rsidTr="00BF49A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3611B4CD" w14:textId="77777777" w:rsidR="00BF49A9" w:rsidRPr="005235A1" w:rsidRDefault="00BF49A9" w:rsidP="0021621C">
            <w:pPr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Монетизация</w:t>
            </w:r>
            <w:proofErr w:type="spellEnd"/>
          </w:p>
        </w:tc>
        <w:tc>
          <w:tcPr>
            <w:tcW w:w="2016" w:type="dxa"/>
          </w:tcPr>
          <w:p w14:paraId="6051DBC9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Подписка</w:t>
            </w:r>
            <w:proofErr w:type="spellEnd"/>
          </w:p>
        </w:tc>
        <w:tc>
          <w:tcPr>
            <w:tcW w:w="1888" w:type="dxa"/>
          </w:tcPr>
          <w:p w14:paraId="3F699A84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Единоразовая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покупка</w:t>
            </w:r>
            <w:proofErr w:type="spellEnd"/>
          </w:p>
        </w:tc>
        <w:tc>
          <w:tcPr>
            <w:tcW w:w="1859" w:type="dxa"/>
          </w:tcPr>
          <w:p w14:paraId="51599464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Бесплатно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с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рекламой</w:t>
            </w:r>
            <w:proofErr w:type="spellEnd"/>
          </w:p>
        </w:tc>
        <w:tc>
          <w:tcPr>
            <w:tcW w:w="2313" w:type="dxa"/>
          </w:tcPr>
          <w:p w14:paraId="749EA361" w14:textId="77777777" w:rsidR="00BF49A9" w:rsidRPr="00617D3B" w:rsidRDefault="00BF49A9" w:rsidP="0021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 w:rsidRPr="00617D3B">
              <w:rPr>
                <w:sz w:val="21"/>
                <w:szCs w:val="21"/>
                <w:lang w:val="en-US"/>
              </w:rPr>
              <w:t>Freemium (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базовая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версия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бесплатная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>)</w:t>
            </w:r>
          </w:p>
        </w:tc>
      </w:tr>
      <w:tr w:rsidR="00BF49A9" w:rsidRPr="00617D3B" w14:paraId="2DF47062" w14:textId="77777777" w:rsidTr="00BF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57173843" w14:textId="77777777" w:rsidR="00BF49A9" w:rsidRPr="005235A1" w:rsidRDefault="00BF49A9" w:rsidP="0021621C">
            <w:pPr>
              <w:rPr>
                <w:sz w:val="21"/>
                <w:szCs w:val="21"/>
                <w:lang w:val="en-US"/>
              </w:rPr>
            </w:pPr>
            <w:proofErr w:type="spellStart"/>
            <w:r w:rsidRPr="005235A1">
              <w:rPr>
                <w:sz w:val="21"/>
                <w:szCs w:val="21"/>
                <w:lang w:val="en-US"/>
              </w:rPr>
              <w:t>Целевая</w:t>
            </w:r>
            <w:proofErr w:type="spellEnd"/>
            <w:r w:rsidRPr="005235A1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235A1">
              <w:rPr>
                <w:sz w:val="21"/>
                <w:szCs w:val="21"/>
                <w:lang w:val="en-US"/>
              </w:rPr>
              <w:t>аудитория</w:t>
            </w:r>
            <w:proofErr w:type="spellEnd"/>
          </w:p>
        </w:tc>
        <w:tc>
          <w:tcPr>
            <w:tcW w:w="2016" w:type="dxa"/>
          </w:tcPr>
          <w:p w14:paraId="30D63F41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Молодежь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(18-25)</w:t>
            </w:r>
          </w:p>
        </w:tc>
        <w:tc>
          <w:tcPr>
            <w:tcW w:w="1888" w:type="dxa"/>
          </w:tcPr>
          <w:p w14:paraId="26455D15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Средний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возраст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(25-40)</w:t>
            </w:r>
          </w:p>
        </w:tc>
        <w:tc>
          <w:tcPr>
            <w:tcW w:w="1859" w:type="dxa"/>
          </w:tcPr>
          <w:p w14:paraId="4E10B882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Финансовые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консультанты</w:t>
            </w:r>
            <w:proofErr w:type="spellEnd"/>
          </w:p>
        </w:tc>
        <w:tc>
          <w:tcPr>
            <w:tcW w:w="2313" w:type="dxa"/>
          </w:tcPr>
          <w:p w14:paraId="728330CF" w14:textId="77777777" w:rsidR="00BF49A9" w:rsidRPr="00617D3B" w:rsidRDefault="00BF49A9" w:rsidP="0021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proofErr w:type="spellStart"/>
            <w:r w:rsidRPr="00617D3B">
              <w:rPr>
                <w:sz w:val="21"/>
                <w:szCs w:val="21"/>
                <w:lang w:val="en-US"/>
              </w:rPr>
              <w:t>Семейные</w:t>
            </w:r>
            <w:proofErr w:type="spellEnd"/>
            <w:r w:rsidRPr="00617D3B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17D3B">
              <w:rPr>
                <w:sz w:val="21"/>
                <w:szCs w:val="21"/>
                <w:lang w:val="en-US"/>
              </w:rPr>
              <w:t>пары</w:t>
            </w:r>
            <w:proofErr w:type="spellEnd"/>
          </w:p>
        </w:tc>
      </w:tr>
    </w:tbl>
    <w:p w14:paraId="3E2D8A5C" w14:textId="77777777" w:rsidR="00BF49A9" w:rsidRPr="00BF49A9" w:rsidRDefault="00BF49A9" w:rsidP="0021621C">
      <w:pPr>
        <w:pStyle w:val="H1"/>
        <w:keepNext w:val="0"/>
        <w:spacing w:line="240" w:lineRule="auto"/>
        <w:jc w:val="left"/>
      </w:pPr>
    </w:p>
    <w:sectPr w:rsidR="00BF49A9" w:rsidRPr="00BF49A9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03FBB" w14:textId="77777777" w:rsidR="00984332" w:rsidRDefault="00984332" w:rsidP="0002180F">
      <w:r>
        <w:separator/>
      </w:r>
    </w:p>
  </w:endnote>
  <w:endnote w:type="continuationSeparator" w:id="0">
    <w:p w14:paraId="3953FDEC" w14:textId="77777777" w:rsidR="00984332" w:rsidRDefault="00984332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7EBC90D3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0CFC6B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44118" w14:textId="77777777" w:rsidR="00984332" w:rsidRDefault="00984332" w:rsidP="0002180F">
      <w:r>
        <w:separator/>
      </w:r>
    </w:p>
  </w:footnote>
  <w:footnote w:type="continuationSeparator" w:id="0">
    <w:p w14:paraId="52FE8817" w14:textId="77777777" w:rsidR="00984332" w:rsidRDefault="00984332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6DD"/>
    <w:multiLevelType w:val="hybridMultilevel"/>
    <w:tmpl w:val="3266CF76"/>
    <w:lvl w:ilvl="0" w:tplc="77928A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B57D0B"/>
    <w:multiLevelType w:val="hybridMultilevel"/>
    <w:tmpl w:val="D354D6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BCC67E0"/>
    <w:multiLevelType w:val="hybridMultilevel"/>
    <w:tmpl w:val="42D8C0B2"/>
    <w:lvl w:ilvl="0" w:tplc="0E6A6E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D1F55"/>
    <w:multiLevelType w:val="hybridMultilevel"/>
    <w:tmpl w:val="70D8A6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2D3AC6"/>
    <w:multiLevelType w:val="hybridMultilevel"/>
    <w:tmpl w:val="1E481F5C"/>
    <w:lvl w:ilvl="0" w:tplc="77928A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4A20DC"/>
    <w:multiLevelType w:val="hybridMultilevel"/>
    <w:tmpl w:val="83246AEC"/>
    <w:lvl w:ilvl="0" w:tplc="AFEA518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99162CB"/>
    <w:multiLevelType w:val="hybridMultilevel"/>
    <w:tmpl w:val="BCF6B5E8"/>
    <w:lvl w:ilvl="0" w:tplc="77928A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7F1AF9"/>
    <w:multiLevelType w:val="hybridMultilevel"/>
    <w:tmpl w:val="F692C3F0"/>
    <w:lvl w:ilvl="0" w:tplc="77928A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5F1B2C"/>
    <w:multiLevelType w:val="hybridMultilevel"/>
    <w:tmpl w:val="26760288"/>
    <w:lvl w:ilvl="0" w:tplc="77928A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4725BF"/>
    <w:multiLevelType w:val="hybridMultilevel"/>
    <w:tmpl w:val="8F926896"/>
    <w:lvl w:ilvl="0" w:tplc="77928A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1966B8"/>
    <w:multiLevelType w:val="hybridMultilevel"/>
    <w:tmpl w:val="BBBCC0F2"/>
    <w:lvl w:ilvl="0" w:tplc="0E6A6E4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2"/>
  </w:num>
  <w:num w:numId="6">
    <w:abstractNumId w:val="1"/>
  </w:num>
  <w:num w:numId="7">
    <w:abstractNumId w:val="11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70"/>
    <w:rsid w:val="00001AC0"/>
    <w:rsid w:val="00017157"/>
    <w:rsid w:val="000214A2"/>
    <w:rsid w:val="0002180F"/>
    <w:rsid w:val="000244B3"/>
    <w:rsid w:val="0004168B"/>
    <w:rsid w:val="00052A15"/>
    <w:rsid w:val="000610B3"/>
    <w:rsid w:val="000707C8"/>
    <w:rsid w:val="00076A5E"/>
    <w:rsid w:val="00083FF3"/>
    <w:rsid w:val="00092650"/>
    <w:rsid w:val="000928CE"/>
    <w:rsid w:val="000A2CF1"/>
    <w:rsid w:val="000A67BE"/>
    <w:rsid w:val="000C031F"/>
    <w:rsid w:val="000F7FE1"/>
    <w:rsid w:val="00102902"/>
    <w:rsid w:val="00103184"/>
    <w:rsid w:val="001153F9"/>
    <w:rsid w:val="00116F39"/>
    <w:rsid w:val="00121A68"/>
    <w:rsid w:val="00121D34"/>
    <w:rsid w:val="00135FD9"/>
    <w:rsid w:val="001865A4"/>
    <w:rsid w:val="00187D39"/>
    <w:rsid w:val="001A5D91"/>
    <w:rsid w:val="001A6167"/>
    <w:rsid w:val="001C3EC1"/>
    <w:rsid w:val="001D7ED5"/>
    <w:rsid w:val="001E5DB4"/>
    <w:rsid w:val="001E6E14"/>
    <w:rsid w:val="001F4E56"/>
    <w:rsid w:val="00214D92"/>
    <w:rsid w:val="0021621C"/>
    <w:rsid w:val="00220D41"/>
    <w:rsid w:val="002304B6"/>
    <w:rsid w:val="0025465A"/>
    <w:rsid w:val="0026454C"/>
    <w:rsid w:val="00271C67"/>
    <w:rsid w:val="00284869"/>
    <w:rsid w:val="002B0B4F"/>
    <w:rsid w:val="002C5A22"/>
    <w:rsid w:val="00300DD1"/>
    <w:rsid w:val="00326699"/>
    <w:rsid w:val="0033510B"/>
    <w:rsid w:val="00345ABA"/>
    <w:rsid w:val="00352422"/>
    <w:rsid w:val="00353F7B"/>
    <w:rsid w:val="00374808"/>
    <w:rsid w:val="003B3807"/>
    <w:rsid w:val="003C4E6B"/>
    <w:rsid w:val="003D7BA8"/>
    <w:rsid w:val="003F448A"/>
    <w:rsid w:val="00404D15"/>
    <w:rsid w:val="00405D24"/>
    <w:rsid w:val="00413AAB"/>
    <w:rsid w:val="00413ECA"/>
    <w:rsid w:val="004205DB"/>
    <w:rsid w:val="0046099F"/>
    <w:rsid w:val="00474DAE"/>
    <w:rsid w:val="00481A22"/>
    <w:rsid w:val="004878F4"/>
    <w:rsid w:val="00490A54"/>
    <w:rsid w:val="004C674A"/>
    <w:rsid w:val="004D1894"/>
    <w:rsid w:val="004D7231"/>
    <w:rsid w:val="004E546D"/>
    <w:rsid w:val="004E7C23"/>
    <w:rsid w:val="004F221D"/>
    <w:rsid w:val="004F40FC"/>
    <w:rsid w:val="00524674"/>
    <w:rsid w:val="005364DC"/>
    <w:rsid w:val="00552C4F"/>
    <w:rsid w:val="00572CD3"/>
    <w:rsid w:val="005A2A15"/>
    <w:rsid w:val="005A308C"/>
    <w:rsid w:val="005B035F"/>
    <w:rsid w:val="005B3498"/>
    <w:rsid w:val="005B566D"/>
    <w:rsid w:val="005C6680"/>
    <w:rsid w:val="005E1E30"/>
    <w:rsid w:val="005E3C66"/>
    <w:rsid w:val="005F70EB"/>
    <w:rsid w:val="00621EFC"/>
    <w:rsid w:val="006375AF"/>
    <w:rsid w:val="00651F7A"/>
    <w:rsid w:val="00656B03"/>
    <w:rsid w:val="00657326"/>
    <w:rsid w:val="006854F9"/>
    <w:rsid w:val="006A42CB"/>
    <w:rsid w:val="006B740F"/>
    <w:rsid w:val="006C60DF"/>
    <w:rsid w:val="006C6D31"/>
    <w:rsid w:val="006F20BB"/>
    <w:rsid w:val="007002D9"/>
    <w:rsid w:val="00707EE1"/>
    <w:rsid w:val="007151DF"/>
    <w:rsid w:val="007166A4"/>
    <w:rsid w:val="00717D53"/>
    <w:rsid w:val="00744BA9"/>
    <w:rsid w:val="00747212"/>
    <w:rsid w:val="007A38DE"/>
    <w:rsid w:val="007A6DAE"/>
    <w:rsid w:val="007B2A9E"/>
    <w:rsid w:val="007B4C00"/>
    <w:rsid w:val="007C55D8"/>
    <w:rsid w:val="00810104"/>
    <w:rsid w:val="00810FD2"/>
    <w:rsid w:val="008331DB"/>
    <w:rsid w:val="008C7F36"/>
    <w:rsid w:val="008D1AAC"/>
    <w:rsid w:val="009265C5"/>
    <w:rsid w:val="00926DFF"/>
    <w:rsid w:val="00950472"/>
    <w:rsid w:val="00951A99"/>
    <w:rsid w:val="00966CF6"/>
    <w:rsid w:val="00984332"/>
    <w:rsid w:val="00985E81"/>
    <w:rsid w:val="00986BC9"/>
    <w:rsid w:val="00992C96"/>
    <w:rsid w:val="00994735"/>
    <w:rsid w:val="009B751E"/>
    <w:rsid w:val="009C14CB"/>
    <w:rsid w:val="009D55AD"/>
    <w:rsid w:val="009E13DE"/>
    <w:rsid w:val="009E7486"/>
    <w:rsid w:val="009F5A9F"/>
    <w:rsid w:val="00A11A3D"/>
    <w:rsid w:val="00A12770"/>
    <w:rsid w:val="00A37C30"/>
    <w:rsid w:val="00A445B4"/>
    <w:rsid w:val="00A54449"/>
    <w:rsid w:val="00A62E28"/>
    <w:rsid w:val="00A73C84"/>
    <w:rsid w:val="00A74901"/>
    <w:rsid w:val="00AC1640"/>
    <w:rsid w:val="00AD3198"/>
    <w:rsid w:val="00AE0FC3"/>
    <w:rsid w:val="00AF4897"/>
    <w:rsid w:val="00AF6555"/>
    <w:rsid w:val="00B07774"/>
    <w:rsid w:val="00B20256"/>
    <w:rsid w:val="00B2042C"/>
    <w:rsid w:val="00B22B75"/>
    <w:rsid w:val="00B2676D"/>
    <w:rsid w:val="00B42FBE"/>
    <w:rsid w:val="00B632F0"/>
    <w:rsid w:val="00B66380"/>
    <w:rsid w:val="00B71FEE"/>
    <w:rsid w:val="00B727FC"/>
    <w:rsid w:val="00B923A5"/>
    <w:rsid w:val="00B96B90"/>
    <w:rsid w:val="00BA50FA"/>
    <w:rsid w:val="00BB0C83"/>
    <w:rsid w:val="00BB71B4"/>
    <w:rsid w:val="00BF49A9"/>
    <w:rsid w:val="00BF7993"/>
    <w:rsid w:val="00C03BE7"/>
    <w:rsid w:val="00C12742"/>
    <w:rsid w:val="00C23388"/>
    <w:rsid w:val="00C342AB"/>
    <w:rsid w:val="00C51E65"/>
    <w:rsid w:val="00C5798D"/>
    <w:rsid w:val="00C60A88"/>
    <w:rsid w:val="00C6314C"/>
    <w:rsid w:val="00C7552A"/>
    <w:rsid w:val="00C969C1"/>
    <w:rsid w:val="00CA1852"/>
    <w:rsid w:val="00CA1CE1"/>
    <w:rsid w:val="00CA6D6B"/>
    <w:rsid w:val="00CB18E1"/>
    <w:rsid w:val="00CC41E4"/>
    <w:rsid w:val="00CD1585"/>
    <w:rsid w:val="00CD5C5F"/>
    <w:rsid w:val="00CF091D"/>
    <w:rsid w:val="00D347D3"/>
    <w:rsid w:val="00D45F03"/>
    <w:rsid w:val="00D616A5"/>
    <w:rsid w:val="00D6666E"/>
    <w:rsid w:val="00D67040"/>
    <w:rsid w:val="00D815C1"/>
    <w:rsid w:val="00D95043"/>
    <w:rsid w:val="00DA7C82"/>
    <w:rsid w:val="00DB35A6"/>
    <w:rsid w:val="00DC0382"/>
    <w:rsid w:val="00DC1B09"/>
    <w:rsid w:val="00DC5F7C"/>
    <w:rsid w:val="00DD2E7F"/>
    <w:rsid w:val="00DD3C79"/>
    <w:rsid w:val="00DD4683"/>
    <w:rsid w:val="00DD5651"/>
    <w:rsid w:val="00DF362A"/>
    <w:rsid w:val="00DF7735"/>
    <w:rsid w:val="00E14232"/>
    <w:rsid w:val="00E22832"/>
    <w:rsid w:val="00E51362"/>
    <w:rsid w:val="00E56C31"/>
    <w:rsid w:val="00E733EA"/>
    <w:rsid w:val="00E840DC"/>
    <w:rsid w:val="00EA3B1D"/>
    <w:rsid w:val="00ED438A"/>
    <w:rsid w:val="00ED7CA6"/>
    <w:rsid w:val="00EE01AB"/>
    <w:rsid w:val="00EE1F7E"/>
    <w:rsid w:val="00EE3F95"/>
    <w:rsid w:val="00EF07F5"/>
    <w:rsid w:val="00F04F95"/>
    <w:rsid w:val="00F50713"/>
    <w:rsid w:val="00F51FB8"/>
    <w:rsid w:val="00F57E13"/>
    <w:rsid w:val="00F6450A"/>
    <w:rsid w:val="00F65A25"/>
    <w:rsid w:val="00F8328F"/>
    <w:rsid w:val="00F87EBD"/>
    <w:rsid w:val="00FA1CB4"/>
    <w:rsid w:val="00FA3569"/>
    <w:rsid w:val="00FB064A"/>
    <w:rsid w:val="00FE6412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5B247"/>
  <w15:docId w15:val="{9D7DE220-2328-6A4B-ADDD-B97B2F6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  <w:style w:type="table" w:styleId="-43">
    <w:name w:val="Grid Table 4 Accent 3"/>
    <w:basedOn w:val="a1"/>
    <w:uiPriority w:val="49"/>
    <w:rsid w:val="00BF49A9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">
    <w:name w:val="Grid Table 4"/>
    <w:basedOn w:val="a1"/>
    <w:uiPriority w:val="49"/>
    <w:rsid w:val="00BF49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Grid Table 5 Dark"/>
    <w:basedOn w:val="a1"/>
    <w:uiPriority w:val="50"/>
    <w:rsid w:val="00BF49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7">
    <w:name w:val="List Table 7 Colorful"/>
    <w:basedOn w:val="a1"/>
    <w:uiPriority w:val="52"/>
    <w:rsid w:val="00BF49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0">
    <w:name w:val="Grid Table 7 Colorful"/>
    <w:basedOn w:val="a1"/>
    <w:uiPriority w:val="52"/>
    <w:rsid w:val="00BF49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958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50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09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17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12</Pages>
  <Words>1969</Words>
  <Characters>11229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119</cp:revision>
  <cp:lastPrinted>2010-01-18T13:20:00Z</cp:lastPrinted>
  <dcterms:created xsi:type="dcterms:W3CDTF">2024-11-08T04:39:00Z</dcterms:created>
  <dcterms:modified xsi:type="dcterms:W3CDTF">2024-11-22T03:17:00Z</dcterms:modified>
  <cp:category/>
</cp:coreProperties>
</file>