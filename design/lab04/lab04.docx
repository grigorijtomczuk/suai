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B21F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10CE4" w:rsidRPr="00B21FDE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10CE4">
              <w:rPr>
                <w:lang w:val="en-US"/>
              </w:rPr>
              <w:t>канд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техн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наук</w:t>
            </w:r>
            <w:proofErr w:type="spellEnd"/>
            <w:r w:rsidRPr="00310CE4">
              <w:rPr>
                <w:lang w:val="en-US"/>
              </w:rPr>
              <w:t xml:space="preserve">, </w:t>
            </w:r>
            <w:proofErr w:type="spellStart"/>
            <w:r w:rsidRPr="00310CE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О. И. </w:t>
            </w:r>
            <w:r w:rsidRPr="00310CE4">
              <w:t>Красильникова</w:t>
            </w:r>
            <w:r w:rsidR="00AD3198">
              <w:t xml:space="preserve"> </w:t>
            </w:r>
          </w:p>
        </w:tc>
      </w:tr>
      <w:tr w:rsidR="00413AA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962934" w:rsidRDefault="00413AAB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063230">
              <w:t xml:space="preserve"> № </w:t>
            </w:r>
            <w:r w:rsidR="00962934">
              <w:rPr>
                <w:lang w:val="en-US"/>
              </w:rPr>
              <w:t>4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63230" w:rsidRDefault="008556E4" w:rsidP="00F57E1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8556E4">
              <w:rPr>
                <w:b w:val="0"/>
                <w:szCs w:val="32"/>
              </w:rPr>
              <w:t>РАБОТА С ШТАМПАМИ В ГРАФИЧЕСКОМ РЕДАКТОРЕ РАСТРОВОЙ 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5008A3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5008A3">
              <w:rPr>
                <w:sz w:val="28"/>
                <w:szCs w:val="28"/>
                <w:lang w:val="ru-RU"/>
              </w:rPr>
              <w:t>ОСНОВЫ ИНФОРМАЦИОННЫХ ТЕХНОЛОГИЙ В ДИЗАЙНЕ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E51B5C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sectPr w:rsidR="00271C67" w:rsidRPr="00E51B5C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EA654D">
        <w:t>2025</w:t>
      </w:r>
      <w:r w:rsidR="00EA654D">
        <w:rPr>
          <w:lang w:val="en-US"/>
        </w:rPr>
        <w:t xml:space="preserve"> </w:t>
      </w:r>
    </w:p>
    <w:p w:rsidR="00EA3B1D" w:rsidRPr="00C969C1" w:rsidRDefault="00EA3B1D" w:rsidP="00C969C1">
      <w:pPr>
        <w:pStyle w:val="MAINTEXT"/>
        <w:ind w:firstLine="0"/>
      </w:pPr>
      <w:r w:rsidRPr="00C6314C">
        <w:br w:type="page"/>
      </w:r>
    </w:p>
    <w:p w:rsidR="008331DB" w:rsidRDefault="000334C9" w:rsidP="00CA1852">
      <w:pPr>
        <w:pStyle w:val="DIV1"/>
      </w:pPr>
      <w:r>
        <w:lastRenderedPageBreak/>
        <w:t>Цель работы</w:t>
      </w:r>
    </w:p>
    <w:p w:rsidR="00B87840" w:rsidRPr="00BB128E" w:rsidRDefault="00A92DB0" w:rsidP="00BB128E">
      <w:pPr>
        <w:pStyle w:val="MAINTEXT"/>
      </w:pPr>
      <w:r w:rsidRPr="00A92DB0">
        <w:t xml:space="preserve">Цель работы: </w:t>
      </w:r>
      <w:r w:rsidR="00CD4BA3" w:rsidRPr="00CD4BA3">
        <w:t>ознакомление с возможностями применения инструментов штамп и штамп по перспективе в графическом редакторе GIMP.</w:t>
      </w:r>
    </w:p>
    <w:p w:rsidR="00A011FD" w:rsidRPr="000707AB" w:rsidRDefault="00A011FD" w:rsidP="00CA1852">
      <w:pPr>
        <w:pStyle w:val="DIV1"/>
      </w:pPr>
      <w:r>
        <w:t>Задание</w:t>
      </w:r>
    </w:p>
    <w:p w:rsidR="000707AB" w:rsidRPr="003862B9" w:rsidRDefault="000707AB" w:rsidP="000707AB">
      <w:pPr>
        <w:numPr>
          <w:ilvl w:val="0"/>
          <w:numId w:val="3"/>
        </w:numPr>
        <w:tabs>
          <w:tab w:val="clear" w:pos="720"/>
          <w:tab w:val="num" w:pos="284"/>
        </w:tabs>
        <w:autoSpaceDE w:val="0"/>
        <w:autoSpaceDN w:val="0"/>
        <w:adjustRightInd w:val="0"/>
        <w:spacing w:after="40" w:line="360" w:lineRule="auto"/>
        <w:ind w:left="0" w:firstLine="709"/>
        <w:jc w:val="both"/>
        <w:rPr>
          <w:sz w:val="28"/>
          <w:szCs w:val="28"/>
        </w:rPr>
      </w:pPr>
      <w:r w:rsidRPr="003862B9">
        <w:rPr>
          <w:sz w:val="28"/>
          <w:szCs w:val="28"/>
        </w:rPr>
        <w:t>Создайте новое изображение на основе исходного, в качестве которого в соответствии с вариантом задания может быть выбрано одно из прилагаемых в данной лабораторной работе изображений либо по согласованию с преподавателем изображение, предлагаемое самим студентом. В новом изображении по сравнению с исходным должны быть удалены один или несколько объектов, а также добавлены один или несколько объектов, но так, чтобы это не ухудшило восприятие изображение в целом. Детали для клонирования можно брать из данного исходного изображения либо из любого другого, главное, чтобы они органично вписывались в создаваемое изображение.</w:t>
      </w:r>
    </w:p>
    <w:p w:rsidR="000707AB" w:rsidRPr="000707AB" w:rsidRDefault="000707AB" w:rsidP="000707AB">
      <w:pPr>
        <w:tabs>
          <w:tab w:val="num" w:pos="284"/>
        </w:tabs>
        <w:autoSpaceDE w:val="0"/>
        <w:autoSpaceDN w:val="0"/>
        <w:adjustRightInd w:val="0"/>
        <w:spacing w:after="40" w:line="360" w:lineRule="auto"/>
        <w:ind w:firstLine="709"/>
        <w:jc w:val="both"/>
        <w:rPr>
          <w:sz w:val="28"/>
          <w:szCs w:val="28"/>
          <w:lang w:val="en-US"/>
        </w:rPr>
      </w:pPr>
      <w:r w:rsidRPr="00DE29B3">
        <w:rPr>
          <w:sz w:val="28"/>
          <w:szCs w:val="28"/>
        </w:rPr>
        <w:t xml:space="preserve">В качестве иллюстрации того, что требуется сделать, на рис. </w:t>
      </w:r>
      <w:proofErr w:type="gramStart"/>
      <w:r w:rsidRPr="00DE29B3">
        <w:rPr>
          <w:sz w:val="28"/>
          <w:szCs w:val="28"/>
        </w:rPr>
        <w:t>2,а</w:t>
      </w:r>
      <w:proofErr w:type="gramEnd"/>
      <w:r w:rsidRPr="00DE29B3">
        <w:rPr>
          <w:sz w:val="28"/>
          <w:szCs w:val="28"/>
        </w:rPr>
        <w:t xml:space="preserve"> представлено исходное изображение, а на рис. 2,б результирующее изображение. Различие между ними состоит в том, что на втором изображении удалена птичка, добавлен дом (копия одного из домов), на его крыше добавлена труба и т.д.</w:t>
      </w:r>
    </w:p>
    <w:tbl>
      <w:tblPr>
        <w:tblW w:w="7745" w:type="dxa"/>
        <w:tblInd w:w="993" w:type="dxa"/>
        <w:tblLook w:val="01E0" w:firstRow="1" w:lastRow="1" w:firstColumn="1" w:lastColumn="1" w:noHBand="0" w:noVBand="0"/>
      </w:tblPr>
      <w:tblGrid>
        <w:gridCol w:w="419"/>
        <w:gridCol w:w="7326"/>
      </w:tblGrid>
      <w:tr w:rsidR="000707AB" w:rsidRPr="00B5770F" w:rsidTr="00333E76">
        <w:trPr>
          <w:trHeight w:val="4832"/>
        </w:trPr>
        <w:tc>
          <w:tcPr>
            <w:tcW w:w="419" w:type="dxa"/>
            <w:shd w:val="clear" w:color="auto" w:fill="auto"/>
          </w:tcPr>
          <w:p w:rsidR="000707AB" w:rsidRPr="001572AB" w:rsidRDefault="000707AB" w:rsidP="00333E76">
            <w:pPr>
              <w:autoSpaceDE w:val="0"/>
              <w:autoSpaceDN w:val="0"/>
              <w:adjustRightInd w:val="0"/>
              <w:jc w:val="center"/>
            </w:pPr>
            <w:r w:rsidRPr="001572AB">
              <w:lastRenderedPageBreak/>
              <w:t>а)</w:t>
            </w:r>
          </w:p>
        </w:tc>
        <w:tc>
          <w:tcPr>
            <w:tcW w:w="7326" w:type="dxa"/>
            <w:shd w:val="clear" w:color="auto" w:fill="auto"/>
          </w:tcPr>
          <w:p w:rsidR="000707AB" w:rsidRDefault="000707AB" w:rsidP="00333E76">
            <w:pPr>
              <w:autoSpaceDE w:val="0"/>
              <w:autoSpaceDN w:val="0"/>
              <w:adjustRightInd w:val="0"/>
              <w:jc w:val="center"/>
              <w:rPr>
                <w:rFonts w:cs="MyriadPro-Bold"/>
                <w:b/>
                <w:bCs/>
                <w:color w:val="000000"/>
                <w:sz w:val="26"/>
                <w:szCs w:val="26"/>
              </w:rPr>
            </w:pPr>
            <w:r w:rsidRPr="00B5770F">
              <w:rPr>
                <w:rFonts w:cs="MyriadPro-Bold"/>
                <w:b/>
                <w:bCs/>
                <w:noProof/>
                <w:color w:val="000000"/>
                <w:sz w:val="26"/>
                <w:szCs w:val="26"/>
              </w:rPr>
              <w:drawing>
                <wp:inline distT="0" distB="0" distL="0" distR="0" wp14:anchorId="5D24BC8C" wp14:editId="656233F4">
                  <wp:extent cx="4494678" cy="2950210"/>
                  <wp:effectExtent l="0" t="0" r="1270" b="2540"/>
                  <wp:docPr id="36" name="Рисунок 36" descr="Зи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Зим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726" cy="297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07AB" w:rsidRPr="00B5770F" w:rsidRDefault="000707AB" w:rsidP="00333E76">
            <w:pPr>
              <w:autoSpaceDE w:val="0"/>
              <w:autoSpaceDN w:val="0"/>
              <w:adjustRightInd w:val="0"/>
              <w:jc w:val="center"/>
              <w:rPr>
                <w:rFonts w:cs="MyriadPro-Bold"/>
                <w:b/>
                <w:bCs/>
                <w:color w:val="000000"/>
                <w:sz w:val="26"/>
                <w:szCs w:val="26"/>
              </w:rPr>
            </w:pPr>
          </w:p>
        </w:tc>
      </w:tr>
      <w:tr w:rsidR="000707AB" w:rsidRPr="00B5770F" w:rsidTr="00333E76">
        <w:tc>
          <w:tcPr>
            <w:tcW w:w="419" w:type="dxa"/>
            <w:shd w:val="clear" w:color="auto" w:fill="auto"/>
          </w:tcPr>
          <w:p w:rsidR="000707AB" w:rsidRPr="001572AB" w:rsidRDefault="000707AB" w:rsidP="00333E76">
            <w:pPr>
              <w:autoSpaceDE w:val="0"/>
              <w:autoSpaceDN w:val="0"/>
              <w:adjustRightInd w:val="0"/>
              <w:jc w:val="center"/>
            </w:pPr>
            <w:r w:rsidRPr="001572AB">
              <w:t>б)</w:t>
            </w:r>
          </w:p>
        </w:tc>
        <w:tc>
          <w:tcPr>
            <w:tcW w:w="7326" w:type="dxa"/>
            <w:shd w:val="clear" w:color="auto" w:fill="auto"/>
          </w:tcPr>
          <w:p w:rsidR="000707AB" w:rsidRPr="00B5770F" w:rsidRDefault="000707AB" w:rsidP="00333E76">
            <w:pPr>
              <w:autoSpaceDE w:val="0"/>
              <w:autoSpaceDN w:val="0"/>
              <w:adjustRightInd w:val="0"/>
              <w:jc w:val="center"/>
              <w:rPr>
                <w:rFonts w:cs="MyriadPro-Bold"/>
                <w:b/>
                <w:bCs/>
                <w:color w:val="000000"/>
                <w:sz w:val="26"/>
                <w:szCs w:val="26"/>
              </w:rPr>
            </w:pPr>
            <w:r w:rsidRPr="00B5770F">
              <w:rPr>
                <w:rFonts w:cs="MyriadPro-Bold"/>
                <w:b/>
                <w:bCs/>
                <w:noProof/>
                <w:color w:val="000000"/>
                <w:sz w:val="26"/>
                <w:szCs w:val="26"/>
              </w:rPr>
              <w:drawing>
                <wp:inline distT="0" distB="0" distL="0" distR="0" wp14:anchorId="03700377" wp14:editId="7B41AE50">
                  <wp:extent cx="4514850" cy="2962275"/>
                  <wp:effectExtent l="0" t="0" r="0" b="9525"/>
                  <wp:docPr id="35" name="Рисунок 35" descr="Зима_штам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Зима_штам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7AB" w:rsidRPr="00B5770F" w:rsidTr="00333E76">
        <w:tc>
          <w:tcPr>
            <w:tcW w:w="419" w:type="dxa"/>
            <w:shd w:val="clear" w:color="auto" w:fill="auto"/>
          </w:tcPr>
          <w:p w:rsidR="000707AB" w:rsidRPr="00B5770F" w:rsidRDefault="000707AB" w:rsidP="00333E76">
            <w:pPr>
              <w:autoSpaceDE w:val="0"/>
              <w:autoSpaceDN w:val="0"/>
              <w:adjustRightInd w:val="0"/>
              <w:jc w:val="center"/>
              <w:rPr>
                <w:rFonts w:cs="MyriadPro-Bold"/>
                <w:bCs/>
                <w:color w:val="000000"/>
                <w:sz w:val="26"/>
                <w:szCs w:val="26"/>
              </w:rPr>
            </w:pPr>
          </w:p>
        </w:tc>
        <w:tc>
          <w:tcPr>
            <w:tcW w:w="7326" w:type="dxa"/>
            <w:shd w:val="clear" w:color="auto" w:fill="auto"/>
          </w:tcPr>
          <w:p w:rsidR="000707AB" w:rsidRDefault="000707AB" w:rsidP="00333E76">
            <w:pPr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</w:p>
          <w:p w:rsidR="000707AB" w:rsidRPr="00DE29B3" w:rsidRDefault="000707AB" w:rsidP="00333E76">
            <w:pPr>
              <w:autoSpaceDE w:val="0"/>
              <w:autoSpaceDN w:val="0"/>
              <w:adjustRightInd w:val="0"/>
              <w:jc w:val="center"/>
              <w:rPr>
                <w:rFonts w:cs="MyriadPro-Bold"/>
                <w:b/>
                <w:bCs/>
                <w:color w:val="000000"/>
                <w:sz w:val="28"/>
                <w:szCs w:val="28"/>
              </w:rPr>
            </w:pPr>
            <w:r w:rsidRPr="00DE29B3">
              <w:rPr>
                <w:sz w:val="28"/>
                <w:szCs w:val="28"/>
              </w:rPr>
              <w:t xml:space="preserve">Рис. 2. а) исходное изображение, б) результат применения инструмента </w:t>
            </w:r>
            <w:r w:rsidRPr="00DE29B3">
              <w:rPr>
                <w:i/>
                <w:sz w:val="28"/>
                <w:szCs w:val="28"/>
              </w:rPr>
              <w:t>Штамп</w:t>
            </w:r>
            <w:r w:rsidRPr="00DE29B3">
              <w:rPr>
                <w:sz w:val="28"/>
                <w:szCs w:val="28"/>
              </w:rPr>
              <w:t xml:space="preserve">. </w:t>
            </w:r>
          </w:p>
        </w:tc>
      </w:tr>
    </w:tbl>
    <w:p w:rsidR="000707AB" w:rsidRDefault="000707AB" w:rsidP="000707AB">
      <w:pPr>
        <w:spacing w:line="360" w:lineRule="auto"/>
        <w:ind w:firstLine="709"/>
        <w:jc w:val="both"/>
        <w:rPr>
          <w:sz w:val="28"/>
          <w:szCs w:val="28"/>
        </w:rPr>
      </w:pPr>
    </w:p>
    <w:p w:rsidR="000707AB" w:rsidRDefault="000707AB" w:rsidP="000707AB">
      <w:pPr>
        <w:spacing w:line="360" w:lineRule="auto"/>
        <w:ind w:firstLine="709"/>
        <w:jc w:val="both"/>
        <w:rPr>
          <w:sz w:val="28"/>
          <w:szCs w:val="28"/>
        </w:rPr>
      </w:pPr>
      <w:r w:rsidRPr="004E1990">
        <w:rPr>
          <w:sz w:val="28"/>
          <w:szCs w:val="28"/>
        </w:rPr>
        <w:t>В отчете о выполнении лабораторной работе необходимо перечислить все объекты, которые были добавлены или удалены.</w:t>
      </w:r>
    </w:p>
    <w:p w:rsidR="000707AB" w:rsidRPr="004E1990" w:rsidRDefault="000707AB" w:rsidP="000707AB">
      <w:pPr>
        <w:spacing w:line="360" w:lineRule="auto"/>
        <w:ind w:firstLine="709"/>
        <w:jc w:val="both"/>
        <w:rPr>
          <w:sz w:val="28"/>
          <w:szCs w:val="28"/>
        </w:rPr>
      </w:pPr>
    </w:p>
    <w:p w:rsidR="000707AB" w:rsidRPr="003862B9" w:rsidRDefault="000707AB" w:rsidP="000707AB">
      <w:pPr>
        <w:pStyle w:val="ListParagraph"/>
        <w:numPr>
          <w:ilvl w:val="0"/>
          <w:numId w:val="3"/>
        </w:numPr>
        <w:tabs>
          <w:tab w:val="clear" w:pos="720"/>
          <w:tab w:val="num" w:pos="851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3862B9">
        <w:rPr>
          <w:sz w:val="28"/>
          <w:szCs w:val="28"/>
        </w:rPr>
        <w:t>С использованием штампа по перспективе и при необходимости штампа для выборочного копирования добавьте на изображение</w:t>
      </w:r>
      <w:r>
        <w:rPr>
          <w:sz w:val="28"/>
          <w:szCs w:val="28"/>
        </w:rPr>
        <w:t>, представленное на рис.</w:t>
      </w:r>
      <w:r w:rsidRPr="003862B9">
        <w:rPr>
          <w:sz w:val="28"/>
          <w:szCs w:val="28"/>
        </w:rPr>
        <w:t xml:space="preserve"> 3</w:t>
      </w:r>
      <w:r>
        <w:rPr>
          <w:sz w:val="28"/>
          <w:szCs w:val="28"/>
        </w:rPr>
        <w:t>,</w:t>
      </w:r>
      <w:r w:rsidRPr="003862B9">
        <w:rPr>
          <w:sz w:val="28"/>
          <w:szCs w:val="28"/>
        </w:rPr>
        <w:t xml:space="preserve"> дополнительные линии </w:t>
      </w:r>
      <w:r>
        <w:rPr>
          <w:sz w:val="28"/>
          <w:szCs w:val="28"/>
        </w:rPr>
        <w:t xml:space="preserve">дорожной </w:t>
      </w:r>
      <w:r w:rsidRPr="003862B9">
        <w:rPr>
          <w:sz w:val="28"/>
          <w:szCs w:val="28"/>
        </w:rPr>
        <w:t xml:space="preserve">разметки примерно так, как это показано на рис. 4. При желании студент может </w:t>
      </w:r>
      <w:r w:rsidRPr="003862B9">
        <w:rPr>
          <w:sz w:val="28"/>
          <w:szCs w:val="28"/>
        </w:rPr>
        <w:lastRenderedPageBreak/>
        <w:t>выбрать свое изображение и продемонстрировать навыки использования штампа по перспективе.</w:t>
      </w:r>
    </w:p>
    <w:p w:rsidR="000707AB" w:rsidRDefault="000707AB" w:rsidP="000707A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1C93B36" wp14:editId="3FF13BBE">
            <wp:extent cx="4703884" cy="3096883"/>
            <wp:effectExtent l="0" t="0" r="1905" b="8890"/>
            <wp:docPr id="61" name="Рисунок 61" descr="A group of people walking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A group of people walking on a stree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058" cy="31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AB" w:rsidRPr="003862B9" w:rsidRDefault="000707AB" w:rsidP="000707AB">
      <w:pPr>
        <w:spacing w:line="360" w:lineRule="auto"/>
        <w:jc w:val="center"/>
        <w:rPr>
          <w:sz w:val="28"/>
          <w:szCs w:val="28"/>
        </w:rPr>
      </w:pPr>
      <w:r w:rsidRPr="003862B9">
        <w:rPr>
          <w:sz w:val="28"/>
          <w:szCs w:val="28"/>
        </w:rPr>
        <w:t>Рис. 3</w:t>
      </w:r>
    </w:p>
    <w:p w:rsidR="000707AB" w:rsidRDefault="000707AB" w:rsidP="000707AB">
      <w:pPr>
        <w:spacing w:line="360" w:lineRule="auto"/>
        <w:ind w:left="709" w:hanging="709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8DB98C" wp14:editId="6C13FB4F">
            <wp:extent cx="4743193" cy="3122762"/>
            <wp:effectExtent l="0" t="0" r="635" b="1905"/>
            <wp:docPr id="62" name="Рисунок 62" descr="A group of people walking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A group of people walking on a stree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512" cy="31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AB" w:rsidRDefault="000707AB" w:rsidP="000707AB">
      <w:pPr>
        <w:spacing w:line="360" w:lineRule="auto"/>
        <w:ind w:left="709" w:hanging="709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  <w:shd w:val="clear" w:color="auto" w:fill="FFFFFF"/>
        </w:rPr>
        <w:t>Рис. 4</w:t>
      </w:r>
    </w:p>
    <w:p w:rsidR="00D1675C" w:rsidRDefault="00D1675C">
      <w:pPr>
        <w:spacing w:after="200" w:line="276" w:lineRule="auto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br w:type="page"/>
      </w:r>
    </w:p>
    <w:p w:rsidR="00A011FD" w:rsidRDefault="00EE7E35" w:rsidP="005E312B">
      <w:pPr>
        <w:pStyle w:val="DIV1"/>
      </w:pPr>
      <w:r>
        <w:lastRenderedPageBreak/>
        <w:t>Исходные и</w:t>
      </w:r>
      <w:r w:rsidR="003A29A1">
        <w:rPr>
          <w:lang w:val="en-US"/>
        </w:rPr>
        <w:t xml:space="preserve"> </w:t>
      </w:r>
      <w:r w:rsidR="003A29A1">
        <w:t>обработанные</w:t>
      </w:r>
      <w:r w:rsidR="001275C1">
        <w:t xml:space="preserve"> изображения</w:t>
      </w:r>
    </w:p>
    <w:p w:rsidR="006B0797" w:rsidRPr="004B4FA9" w:rsidRDefault="006B00C0" w:rsidP="005E312B">
      <w:pPr>
        <w:pStyle w:val="MAINTEXT"/>
      </w:pPr>
      <w:r>
        <w:t>На рис. 1</w:t>
      </w:r>
      <w:r w:rsidR="006269E7">
        <w:t>, 2</w:t>
      </w:r>
      <w:r>
        <w:t xml:space="preserve"> </w:t>
      </w:r>
      <w:r w:rsidR="006269E7">
        <w:t xml:space="preserve">соответственно </w:t>
      </w:r>
      <w:r>
        <w:t>показан</w:t>
      </w:r>
      <w:r w:rsidR="00915E26">
        <w:t>ы</w:t>
      </w:r>
      <w:r w:rsidR="002D1A6A">
        <w:t xml:space="preserve"> </w:t>
      </w:r>
      <w:r w:rsidR="006269E7">
        <w:t xml:space="preserve">оригинальное </w:t>
      </w:r>
      <w:r w:rsidR="00915E26">
        <w:t>изображени</w:t>
      </w:r>
      <w:r w:rsidR="006269E7">
        <w:t>е и преобразованное по первому заданию изображение</w:t>
      </w:r>
      <w:r w:rsidR="002D1A6A">
        <w:t>.</w:t>
      </w:r>
      <w:r w:rsidR="004B4FA9" w:rsidRPr="004B4FA9">
        <w:t xml:space="preserve"> </w:t>
      </w:r>
      <w:r w:rsidR="004B4FA9">
        <w:t>Были удалены два человека из центра композиции, вместе с их отражениями в воде. На скалу слева была добавлена полоса леса на побережье</w:t>
      </w:r>
      <w:r w:rsidR="002B43DF">
        <w:t xml:space="preserve">, ее </w:t>
      </w:r>
      <w:proofErr w:type="gramStart"/>
      <w:r w:rsidR="002B43DF">
        <w:t xml:space="preserve">отражение </w:t>
      </w:r>
      <w:r w:rsidR="004B4FA9">
        <w:t>,</w:t>
      </w:r>
      <w:proofErr w:type="gramEnd"/>
      <w:r w:rsidR="004B4FA9">
        <w:t xml:space="preserve"> а также была добавлена </w:t>
      </w:r>
      <w:r w:rsidR="007C2DE9">
        <w:t xml:space="preserve">тонкая </w:t>
      </w:r>
      <w:r w:rsidR="004B4FA9">
        <w:t xml:space="preserve">нагорная полоса </w:t>
      </w:r>
      <w:r w:rsidR="002625FE">
        <w:t>деревьев</w:t>
      </w:r>
      <w:r w:rsidR="004B4FA9">
        <w:t xml:space="preserve"> </w:t>
      </w:r>
      <w:r w:rsidR="007C56DE">
        <w:t>сверху</w:t>
      </w:r>
      <w:r w:rsidR="004B4FA9">
        <w:t xml:space="preserve"> той же скалы.</w:t>
      </w:r>
    </w:p>
    <w:p w:rsidR="00061BD4" w:rsidRDefault="00061BD4" w:rsidP="00061BD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9AF98D5" wp14:editId="408709E2">
            <wp:extent cx="5916704" cy="3944470"/>
            <wp:effectExtent l="0" t="0" r="0" b="0"/>
            <wp:docPr id="198003779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7797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7898" cy="397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D4" w:rsidRDefault="00061BD4" w:rsidP="00061BD4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60890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FC642A">
        <w:t>Исходное</w:t>
      </w:r>
      <w:r>
        <w:t xml:space="preserve"> изображение</w:t>
      </w:r>
      <w:r w:rsidRPr="002D3EEE">
        <w:t xml:space="preserve"> </w:t>
      </w:r>
      <w:r>
        <w:t>№ 1</w:t>
      </w:r>
    </w:p>
    <w:p w:rsidR="00DE01DB" w:rsidRDefault="00DE01DB" w:rsidP="00DE01DB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BAE648D" wp14:editId="7C5449D0">
            <wp:extent cx="5880847" cy="3920564"/>
            <wp:effectExtent l="0" t="0" r="0" b="0"/>
            <wp:docPr id="166459469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94691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7080" cy="39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DB" w:rsidRDefault="00DE01DB" w:rsidP="00DE01DB">
      <w:pPr>
        <w:pStyle w:val="Caption"/>
        <w:keepNext w:val="0"/>
        <w:spacing w:line="360" w:lineRule="auto"/>
        <w:jc w:val="center"/>
      </w:pPr>
      <w:r>
        <w:t xml:space="preserve">Рисунок </w:t>
      </w:r>
      <w:fldSimple w:instr=" SEQ Рисунок \* ARABIC ">
        <w:r w:rsidR="00860890">
          <w:rPr>
            <w:noProof/>
          </w:rPr>
          <w:t>2</w:t>
        </w:r>
      </w:fldSimple>
      <w:r w:rsidRPr="000214A2">
        <w:t xml:space="preserve"> –</w:t>
      </w:r>
      <w:r w:rsidR="006968EF">
        <w:t xml:space="preserve"> Итоговое изображение</w:t>
      </w:r>
      <w:r w:rsidR="002D3EEE" w:rsidRPr="002D3EEE">
        <w:t xml:space="preserve"> </w:t>
      </w:r>
      <w:r w:rsidR="00996095">
        <w:t>№ 1</w:t>
      </w:r>
    </w:p>
    <w:p w:rsidR="00D21D5F" w:rsidRDefault="00D21D5F">
      <w:pPr>
        <w:spacing w:after="200" w:line="276" w:lineRule="auto"/>
        <w:rPr>
          <w:sz w:val="28"/>
          <w:szCs w:val="28"/>
        </w:rPr>
      </w:pPr>
      <w:r>
        <w:br w:type="page"/>
      </w:r>
    </w:p>
    <w:p w:rsidR="00C751DD" w:rsidRPr="00915E26" w:rsidRDefault="00C751DD" w:rsidP="00C751DD">
      <w:pPr>
        <w:pStyle w:val="MAINTEXT"/>
      </w:pPr>
      <w:r>
        <w:t xml:space="preserve">На рис. </w:t>
      </w:r>
      <w:r w:rsidR="00104E4C">
        <w:t>3</w:t>
      </w:r>
      <w:r>
        <w:t xml:space="preserve">, </w:t>
      </w:r>
      <w:r w:rsidR="00104E4C">
        <w:t>4</w:t>
      </w:r>
      <w:r>
        <w:t xml:space="preserve"> соответственно показаны оригинальное изображение и преобразованное по </w:t>
      </w:r>
      <w:r w:rsidR="002779AB">
        <w:t>второму</w:t>
      </w:r>
      <w:r>
        <w:t xml:space="preserve"> заданию изображение.</w:t>
      </w:r>
      <w:r w:rsidR="007425D2">
        <w:t xml:space="preserve"> Была добавлена дополнительная дорожная разметка согласно перспективе фотографии (разделительные полосы и пешеходный переход на перекрестке).</w:t>
      </w:r>
    </w:p>
    <w:p w:rsidR="00C751DD" w:rsidRDefault="00C751DD" w:rsidP="00C751DD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FFFD0BF" wp14:editId="13F822B4">
            <wp:extent cx="3451412" cy="5177569"/>
            <wp:effectExtent l="0" t="0" r="0" b="0"/>
            <wp:docPr id="1350619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192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871" cy="52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DD" w:rsidRDefault="00C751DD" w:rsidP="00C751DD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60890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Исходное изображение</w:t>
      </w:r>
      <w:r w:rsidRPr="002D3EEE">
        <w:t xml:space="preserve"> </w:t>
      </w:r>
      <w:r>
        <w:t xml:space="preserve">№ </w:t>
      </w:r>
      <w:r w:rsidR="009B6DC4">
        <w:t>2</w:t>
      </w:r>
    </w:p>
    <w:p w:rsidR="00C751DD" w:rsidRDefault="00C751DD" w:rsidP="00C751DD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1581BD9" wp14:editId="1C31201D">
            <wp:extent cx="3827929" cy="5742392"/>
            <wp:effectExtent l="0" t="0" r="0" b="0"/>
            <wp:docPr id="6903311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31154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4710" cy="57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DD" w:rsidRDefault="00C751DD" w:rsidP="00C751DD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60890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Итоговое изображение</w:t>
      </w:r>
      <w:r w:rsidRPr="002D3EEE">
        <w:t xml:space="preserve"> </w:t>
      </w:r>
      <w:r>
        <w:t xml:space="preserve">№ </w:t>
      </w:r>
      <w:r w:rsidR="009B6DC4">
        <w:t>2</w:t>
      </w:r>
    </w:p>
    <w:p w:rsidR="00AB1A6C" w:rsidRDefault="00A011FD" w:rsidP="00E434FD">
      <w:pPr>
        <w:pStyle w:val="DIV1"/>
      </w:pPr>
      <w:r>
        <w:t>Выводы</w:t>
      </w:r>
    </w:p>
    <w:p w:rsidR="00E434FD" w:rsidRDefault="00E434FD" w:rsidP="00E434FD">
      <w:pPr>
        <w:pStyle w:val="MAINTEXT"/>
      </w:pPr>
      <w:r>
        <w:t>В ходе лабораторной работы были изучены и применены инструменты «Штамп» и «Штамп по перспективе» в графическом редакторе GIMP. Освоение этих инструментов позволило эффективно редактировать изображения, удаляя нежелательные объекты и добавляя новые элементы, при этом сохраняя естественность и целостность композиции.</w:t>
      </w:r>
    </w:p>
    <w:p w:rsidR="00E434FD" w:rsidRDefault="00E434FD" w:rsidP="00E434FD">
      <w:pPr>
        <w:pStyle w:val="MAINTEXT"/>
      </w:pPr>
      <w:r>
        <w:t>При выполнении задания были успешно выполнены две основные задачи:</w:t>
      </w:r>
    </w:p>
    <w:p w:rsidR="00E434FD" w:rsidRDefault="00E434FD" w:rsidP="004C6BC2">
      <w:pPr>
        <w:pStyle w:val="MAINTEXT"/>
        <w:numPr>
          <w:ilvl w:val="0"/>
          <w:numId w:val="4"/>
        </w:numPr>
      </w:pPr>
      <w:r>
        <w:t>Редактирование изображения – удаление и добавление объектов с помощью инструмента «Штамп», что помогло освоить технику клонирования деталей и органичного их внедрения в изображение.</w:t>
      </w:r>
    </w:p>
    <w:p w:rsidR="00E434FD" w:rsidRDefault="00E434FD" w:rsidP="004C6BC2">
      <w:pPr>
        <w:pStyle w:val="MAINTEXT"/>
        <w:numPr>
          <w:ilvl w:val="0"/>
          <w:numId w:val="4"/>
        </w:numPr>
      </w:pPr>
      <w:r>
        <w:t>Работа с перспективой – использование «Штампа по перспективе» для добавления элементов, учитывая перспективные искажения, что позволило создать реалистичный эффект и убедиться в важности правильного выбора точек клонирования.</w:t>
      </w:r>
    </w:p>
    <w:p w:rsidR="00E434FD" w:rsidRPr="00E434FD" w:rsidRDefault="00E434FD" w:rsidP="00E434FD">
      <w:pPr>
        <w:pStyle w:val="MAINTEXT"/>
      </w:pPr>
      <w:r>
        <w:t>В результате работы были приобретены практические навыки по ретуши изображений, созданию фотореалистичных изменений и работе с перспективными объектами, что является важным для обработки фотографий, реставрации изображений и дизайнерских задач.</w:t>
      </w:r>
    </w:p>
    <w:sectPr w:rsidR="00E434FD" w:rsidRPr="00E434FD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027B4" w:rsidRDefault="001027B4" w:rsidP="0002180F">
      <w:r>
        <w:separator/>
      </w:r>
    </w:p>
  </w:endnote>
  <w:endnote w:type="continuationSeparator" w:id="0">
    <w:p w:rsidR="001027B4" w:rsidRDefault="001027B4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riadPro-Bold"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/>
    <w:sdtContent>
      <w:p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027B4" w:rsidRDefault="001027B4" w:rsidP="0002180F">
      <w:r>
        <w:separator/>
      </w:r>
    </w:p>
  </w:footnote>
  <w:footnote w:type="continuationSeparator" w:id="0">
    <w:p w:rsidR="001027B4" w:rsidRDefault="001027B4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8F0E7D80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733A57AA"/>
    <w:multiLevelType w:val="hybridMultilevel"/>
    <w:tmpl w:val="DF14BB3C"/>
    <w:lvl w:ilvl="0" w:tplc="040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3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301348366">
    <w:abstractNumId w:val="1"/>
  </w:num>
  <w:num w:numId="2" w16cid:durableId="1762531444">
    <w:abstractNumId w:val="0"/>
  </w:num>
  <w:num w:numId="3" w16cid:durableId="434907707">
    <w:abstractNumId w:val="3"/>
  </w:num>
  <w:num w:numId="4" w16cid:durableId="9035691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6DBB"/>
    <w:rsid w:val="00007FD3"/>
    <w:rsid w:val="00012B46"/>
    <w:rsid w:val="000165BE"/>
    <w:rsid w:val="00020E01"/>
    <w:rsid w:val="000214A2"/>
    <w:rsid w:val="0002180F"/>
    <w:rsid w:val="000244B3"/>
    <w:rsid w:val="000334C9"/>
    <w:rsid w:val="0004168B"/>
    <w:rsid w:val="0005189B"/>
    <w:rsid w:val="00061BD4"/>
    <w:rsid w:val="00063230"/>
    <w:rsid w:val="000707AB"/>
    <w:rsid w:val="000707C8"/>
    <w:rsid w:val="000928CE"/>
    <w:rsid w:val="00092DF3"/>
    <w:rsid w:val="000A2CF1"/>
    <w:rsid w:val="000A67BE"/>
    <w:rsid w:val="000B6587"/>
    <w:rsid w:val="000C031F"/>
    <w:rsid w:val="000D1939"/>
    <w:rsid w:val="000D5B92"/>
    <w:rsid w:val="000D7F45"/>
    <w:rsid w:val="001027B4"/>
    <w:rsid w:val="00104E4C"/>
    <w:rsid w:val="00115726"/>
    <w:rsid w:val="00116F39"/>
    <w:rsid w:val="001175DA"/>
    <w:rsid w:val="001275C1"/>
    <w:rsid w:val="0014735A"/>
    <w:rsid w:val="00150D4C"/>
    <w:rsid w:val="0015201C"/>
    <w:rsid w:val="00160C5B"/>
    <w:rsid w:val="00184799"/>
    <w:rsid w:val="00187D39"/>
    <w:rsid w:val="001A7C1F"/>
    <w:rsid w:val="001B5773"/>
    <w:rsid w:val="001C1BA1"/>
    <w:rsid w:val="001D7ED5"/>
    <w:rsid w:val="001F2128"/>
    <w:rsid w:val="001F3CEE"/>
    <w:rsid w:val="002133E4"/>
    <w:rsid w:val="0022407E"/>
    <w:rsid w:val="00243990"/>
    <w:rsid w:val="002625FE"/>
    <w:rsid w:val="00271C67"/>
    <w:rsid w:val="002779AB"/>
    <w:rsid w:val="00284869"/>
    <w:rsid w:val="002B422C"/>
    <w:rsid w:val="002B43DF"/>
    <w:rsid w:val="002C6DD6"/>
    <w:rsid w:val="002D05F6"/>
    <w:rsid w:val="002D1A6A"/>
    <w:rsid w:val="002D3EEE"/>
    <w:rsid w:val="002D458E"/>
    <w:rsid w:val="002E33FB"/>
    <w:rsid w:val="002E5923"/>
    <w:rsid w:val="00300DD1"/>
    <w:rsid w:val="00310CE4"/>
    <w:rsid w:val="00326699"/>
    <w:rsid w:val="00352422"/>
    <w:rsid w:val="00353F7B"/>
    <w:rsid w:val="00374808"/>
    <w:rsid w:val="00382CA6"/>
    <w:rsid w:val="00386EC9"/>
    <w:rsid w:val="00394A5F"/>
    <w:rsid w:val="003A29A1"/>
    <w:rsid w:val="003B143E"/>
    <w:rsid w:val="003B1A99"/>
    <w:rsid w:val="003B3807"/>
    <w:rsid w:val="003E1A0B"/>
    <w:rsid w:val="003E5F40"/>
    <w:rsid w:val="003F448A"/>
    <w:rsid w:val="00404D15"/>
    <w:rsid w:val="00405D24"/>
    <w:rsid w:val="00413AAB"/>
    <w:rsid w:val="00424192"/>
    <w:rsid w:val="004305FF"/>
    <w:rsid w:val="00443600"/>
    <w:rsid w:val="00452507"/>
    <w:rsid w:val="00474DAE"/>
    <w:rsid w:val="00490A54"/>
    <w:rsid w:val="00491515"/>
    <w:rsid w:val="00495E79"/>
    <w:rsid w:val="004B4FA9"/>
    <w:rsid w:val="004C674A"/>
    <w:rsid w:val="004C6BC2"/>
    <w:rsid w:val="004D29A9"/>
    <w:rsid w:val="004E7C23"/>
    <w:rsid w:val="005008A3"/>
    <w:rsid w:val="00512C52"/>
    <w:rsid w:val="00524674"/>
    <w:rsid w:val="0052529A"/>
    <w:rsid w:val="005364DC"/>
    <w:rsid w:val="005465A2"/>
    <w:rsid w:val="00552C4F"/>
    <w:rsid w:val="005A2A15"/>
    <w:rsid w:val="005B566D"/>
    <w:rsid w:val="005C6680"/>
    <w:rsid w:val="005D2C33"/>
    <w:rsid w:val="005E2F33"/>
    <w:rsid w:val="005E312B"/>
    <w:rsid w:val="005E3C66"/>
    <w:rsid w:val="00611B15"/>
    <w:rsid w:val="006269E7"/>
    <w:rsid w:val="006279F5"/>
    <w:rsid w:val="006375AF"/>
    <w:rsid w:val="006378CB"/>
    <w:rsid w:val="00651F7A"/>
    <w:rsid w:val="006522C5"/>
    <w:rsid w:val="00657326"/>
    <w:rsid w:val="00670CA1"/>
    <w:rsid w:val="00672BF9"/>
    <w:rsid w:val="0067663F"/>
    <w:rsid w:val="006854F9"/>
    <w:rsid w:val="006968EF"/>
    <w:rsid w:val="006A0348"/>
    <w:rsid w:val="006A42CB"/>
    <w:rsid w:val="006B00C0"/>
    <w:rsid w:val="006B0797"/>
    <w:rsid w:val="006F20BB"/>
    <w:rsid w:val="006F5778"/>
    <w:rsid w:val="00707EE1"/>
    <w:rsid w:val="007151DF"/>
    <w:rsid w:val="0072455C"/>
    <w:rsid w:val="00734B64"/>
    <w:rsid w:val="007363C6"/>
    <w:rsid w:val="00740764"/>
    <w:rsid w:val="007425D2"/>
    <w:rsid w:val="00747212"/>
    <w:rsid w:val="007712DF"/>
    <w:rsid w:val="00794F3C"/>
    <w:rsid w:val="007A6429"/>
    <w:rsid w:val="007B2A9E"/>
    <w:rsid w:val="007C2DE9"/>
    <w:rsid w:val="007C3916"/>
    <w:rsid w:val="007C55D8"/>
    <w:rsid w:val="007C56DE"/>
    <w:rsid w:val="007D4564"/>
    <w:rsid w:val="007E19A2"/>
    <w:rsid w:val="00810104"/>
    <w:rsid w:val="00815784"/>
    <w:rsid w:val="00823217"/>
    <w:rsid w:val="00830A41"/>
    <w:rsid w:val="008331DB"/>
    <w:rsid w:val="008431BE"/>
    <w:rsid w:val="008556E4"/>
    <w:rsid w:val="00860890"/>
    <w:rsid w:val="00863165"/>
    <w:rsid w:val="008724EC"/>
    <w:rsid w:val="008975E7"/>
    <w:rsid w:val="008C5A98"/>
    <w:rsid w:val="008C7F36"/>
    <w:rsid w:val="008D1AAC"/>
    <w:rsid w:val="008D2F19"/>
    <w:rsid w:val="008F5EE0"/>
    <w:rsid w:val="00915941"/>
    <w:rsid w:val="00915E26"/>
    <w:rsid w:val="00916B59"/>
    <w:rsid w:val="009265C5"/>
    <w:rsid w:val="00926DFF"/>
    <w:rsid w:val="00934161"/>
    <w:rsid w:val="00950472"/>
    <w:rsid w:val="00951A99"/>
    <w:rsid w:val="00962934"/>
    <w:rsid w:val="00986BC9"/>
    <w:rsid w:val="00992C96"/>
    <w:rsid w:val="00996095"/>
    <w:rsid w:val="009A7F78"/>
    <w:rsid w:val="009B6DC4"/>
    <w:rsid w:val="009B751E"/>
    <w:rsid w:val="009C14CB"/>
    <w:rsid w:val="009C1EF5"/>
    <w:rsid w:val="009C3F6A"/>
    <w:rsid w:val="009D0A1D"/>
    <w:rsid w:val="009D55AD"/>
    <w:rsid w:val="009E0FE1"/>
    <w:rsid w:val="009E13DE"/>
    <w:rsid w:val="00A011FD"/>
    <w:rsid w:val="00A2535C"/>
    <w:rsid w:val="00A303E0"/>
    <w:rsid w:val="00A37C30"/>
    <w:rsid w:val="00A54A2D"/>
    <w:rsid w:val="00A70173"/>
    <w:rsid w:val="00A73C84"/>
    <w:rsid w:val="00A74901"/>
    <w:rsid w:val="00A92DB0"/>
    <w:rsid w:val="00AB0FD6"/>
    <w:rsid w:val="00AB1A6C"/>
    <w:rsid w:val="00AD022E"/>
    <w:rsid w:val="00AD3198"/>
    <w:rsid w:val="00AD6DBB"/>
    <w:rsid w:val="00AE7BBC"/>
    <w:rsid w:val="00AF3DAA"/>
    <w:rsid w:val="00AF625C"/>
    <w:rsid w:val="00AF6555"/>
    <w:rsid w:val="00B01E86"/>
    <w:rsid w:val="00B20256"/>
    <w:rsid w:val="00B2042C"/>
    <w:rsid w:val="00B20458"/>
    <w:rsid w:val="00B21FDE"/>
    <w:rsid w:val="00B254DE"/>
    <w:rsid w:val="00B27CF2"/>
    <w:rsid w:val="00B30701"/>
    <w:rsid w:val="00B32E1E"/>
    <w:rsid w:val="00B522A4"/>
    <w:rsid w:val="00B632F0"/>
    <w:rsid w:val="00B71FEE"/>
    <w:rsid w:val="00B727FC"/>
    <w:rsid w:val="00B83CA1"/>
    <w:rsid w:val="00B87840"/>
    <w:rsid w:val="00B91F50"/>
    <w:rsid w:val="00B923A5"/>
    <w:rsid w:val="00BA50FA"/>
    <w:rsid w:val="00BA6721"/>
    <w:rsid w:val="00BB128E"/>
    <w:rsid w:val="00BC073D"/>
    <w:rsid w:val="00BC4E36"/>
    <w:rsid w:val="00BC538F"/>
    <w:rsid w:val="00BD7E26"/>
    <w:rsid w:val="00BE64C9"/>
    <w:rsid w:val="00BF7993"/>
    <w:rsid w:val="00C0114B"/>
    <w:rsid w:val="00C03BE7"/>
    <w:rsid w:val="00C51E65"/>
    <w:rsid w:val="00C542EA"/>
    <w:rsid w:val="00C60A88"/>
    <w:rsid w:val="00C62095"/>
    <w:rsid w:val="00C6314C"/>
    <w:rsid w:val="00C751DD"/>
    <w:rsid w:val="00C7552A"/>
    <w:rsid w:val="00C77B89"/>
    <w:rsid w:val="00C969C1"/>
    <w:rsid w:val="00CA1852"/>
    <w:rsid w:val="00CA4A4D"/>
    <w:rsid w:val="00CB335A"/>
    <w:rsid w:val="00CD4BA3"/>
    <w:rsid w:val="00CF2DC5"/>
    <w:rsid w:val="00CF5AD1"/>
    <w:rsid w:val="00D05485"/>
    <w:rsid w:val="00D1675C"/>
    <w:rsid w:val="00D21D5F"/>
    <w:rsid w:val="00D347D3"/>
    <w:rsid w:val="00D45F03"/>
    <w:rsid w:val="00D45F1E"/>
    <w:rsid w:val="00D54A44"/>
    <w:rsid w:val="00D67034"/>
    <w:rsid w:val="00D717E2"/>
    <w:rsid w:val="00DA7C82"/>
    <w:rsid w:val="00DC1B09"/>
    <w:rsid w:val="00DE01DB"/>
    <w:rsid w:val="00DE0EC0"/>
    <w:rsid w:val="00DF362A"/>
    <w:rsid w:val="00DF7735"/>
    <w:rsid w:val="00E14232"/>
    <w:rsid w:val="00E22832"/>
    <w:rsid w:val="00E33B61"/>
    <w:rsid w:val="00E434FD"/>
    <w:rsid w:val="00E51362"/>
    <w:rsid w:val="00E51B5C"/>
    <w:rsid w:val="00E60D5A"/>
    <w:rsid w:val="00E876A6"/>
    <w:rsid w:val="00EA3B1D"/>
    <w:rsid w:val="00EA654D"/>
    <w:rsid w:val="00EC0C12"/>
    <w:rsid w:val="00ED438A"/>
    <w:rsid w:val="00EE1F7E"/>
    <w:rsid w:val="00EE3F95"/>
    <w:rsid w:val="00EE7E35"/>
    <w:rsid w:val="00EF07F5"/>
    <w:rsid w:val="00EF48EC"/>
    <w:rsid w:val="00EF51FF"/>
    <w:rsid w:val="00F03C88"/>
    <w:rsid w:val="00F04F95"/>
    <w:rsid w:val="00F25904"/>
    <w:rsid w:val="00F45484"/>
    <w:rsid w:val="00F50713"/>
    <w:rsid w:val="00F54697"/>
    <w:rsid w:val="00F57E13"/>
    <w:rsid w:val="00F65A25"/>
    <w:rsid w:val="00F87EBD"/>
    <w:rsid w:val="00FA1295"/>
    <w:rsid w:val="00FA1CB4"/>
    <w:rsid w:val="00FA3569"/>
    <w:rsid w:val="00FA7AD2"/>
    <w:rsid w:val="00FC642A"/>
    <w:rsid w:val="00FE6C97"/>
    <w:rsid w:val="00FE753F"/>
    <w:rsid w:val="00FF0024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40B48B"/>
  <w15:docId w15:val="{90010D6D-5AE6-8B46-9576-25ABB9DA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B27CF2"/>
    <w:pPr>
      <w:keepNext w:val="0"/>
      <w:ind w:firstLine="706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B27CF2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uiPriority w:val="39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9</Pages>
  <Words>525</Words>
  <Characters>3483</Characters>
  <Application>Microsoft Office Word</Application>
  <DocSecurity>0</DocSecurity>
  <Lines>29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4001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2025-03-19T11:15:00Z</cp:lastPrinted>
  <dcterms:created xsi:type="dcterms:W3CDTF">2025-03-19T11:15:00Z</dcterms:created>
  <dcterms:modified xsi:type="dcterms:W3CDTF">2025-03-19T11:16:00Z</dcterms:modified>
  <cp:category/>
</cp:coreProperties>
</file>