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B21FDE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10CE4" w:rsidRPr="00B21FDE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19"/>
        <w:gridCol w:w="277"/>
        <w:gridCol w:w="3017"/>
      </w:tblGrid>
      <w:tr w:rsidR="00413AAB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10CE4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310CE4">
              <w:rPr>
                <w:lang w:val="en-US"/>
              </w:rPr>
              <w:t>канд</w:t>
            </w:r>
            <w:proofErr w:type="spellEnd"/>
            <w:r w:rsidRPr="00310CE4">
              <w:rPr>
                <w:lang w:val="en-US"/>
              </w:rPr>
              <w:t xml:space="preserve">. </w:t>
            </w:r>
            <w:proofErr w:type="spellStart"/>
            <w:r w:rsidRPr="00310CE4">
              <w:rPr>
                <w:lang w:val="en-US"/>
              </w:rPr>
              <w:t>техн</w:t>
            </w:r>
            <w:proofErr w:type="spellEnd"/>
            <w:r w:rsidRPr="00310CE4">
              <w:rPr>
                <w:lang w:val="en-US"/>
              </w:rPr>
              <w:t xml:space="preserve">. </w:t>
            </w:r>
            <w:proofErr w:type="spellStart"/>
            <w:r w:rsidRPr="00310CE4">
              <w:rPr>
                <w:lang w:val="en-US"/>
              </w:rPr>
              <w:t>наук</w:t>
            </w:r>
            <w:proofErr w:type="spellEnd"/>
            <w:r w:rsidRPr="00310CE4">
              <w:rPr>
                <w:lang w:val="en-US"/>
              </w:rPr>
              <w:t xml:space="preserve">, </w:t>
            </w:r>
            <w:proofErr w:type="spellStart"/>
            <w:r w:rsidRPr="00310CE4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10C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О. И. </w:t>
            </w:r>
            <w:r w:rsidRPr="00310CE4">
              <w:t>Красильникова</w:t>
            </w:r>
            <w:r w:rsidR="00AD3198">
              <w:t xml:space="preserve"> </w:t>
            </w:r>
          </w:p>
        </w:tc>
      </w:tr>
      <w:tr w:rsidR="00413AA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0E065F" w:rsidRDefault="00413AAB">
            <w:pPr>
              <w:pStyle w:val="BodyText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063230">
              <w:t xml:space="preserve"> № </w:t>
            </w:r>
            <w:r w:rsidR="000E065F">
              <w:rPr>
                <w:lang w:val="en-US"/>
              </w:rPr>
              <w:t>1</w:t>
            </w:r>
            <w:r w:rsidR="008C1052">
              <w:rPr>
                <w:lang w:val="en-US"/>
              </w:rPr>
              <w:t>1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063230" w:rsidRDefault="006F04C0" w:rsidP="005B1B43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6F04C0">
              <w:rPr>
                <w:b w:val="0"/>
                <w:szCs w:val="32"/>
              </w:rPr>
              <w:t>СОЗДАНИЕ ДИЗАЙНЕРСКОГО ПРОЕКТА В РЕДАКТОРЕ ВЕКТОРНОЙ ГРАФИКИ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DA7C82">
            <w:pPr>
              <w:pStyle w:val="Heading3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5008A3">
            <w:pPr>
              <w:pStyle w:val="Heading3"/>
              <w:spacing w:before="240"/>
              <w:rPr>
                <w:sz w:val="28"/>
                <w:szCs w:val="28"/>
                <w:lang w:val="ru-RU"/>
              </w:rPr>
            </w:pPr>
            <w:r w:rsidRPr="005008A3">
              <w:rPr>
                <w:sz w:val="28"/>
                <w:szCs w:val="28"/>
                <w:lang w:val="ru-RU"/>
              </w:rPr>
              <w:t>ОСНОВЫ ИНФОРМАЦИОННЫХ ТЕХНОЛОГИЙ В ДИЗАЙНЕ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E51B5C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sectPr w:rsidR="00271C67" w:rsidRPr="00E51B5C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EA654D">
        <w:t>2025</w:t>
      </w:r>
      <w:r w:rsidR="00EA654D">
        <w:rPr>
          <w:lang w:val="en-US"/>
        </w:rPr>
        <w:t xml:space="preserve"> </w:t>
      </w:r>
    </w:p>
    <w:p w:rsidR="00EA3B1D" w:rsidRPr="00C969C1" w:rsidRDefault="00EA3B1D" w:rsidP="00C969C1">
      <w:pPr>
        <w:pStyle w:val="MAINTEXT"/>
        <w:ind w:firstLine="0"/>
      </w:pPr>
      <w:r w:rsidRPr="00C6314C">
        <w:br w:type="page"/>
      </w:r>
    </w:p>
    <w:p w:rsidR="008331DB" w:rsidRDefault="000334C9" w:rsidP="00CA1852">
      <w:pPr>
        <w:pStyle w:val="DIV1"/>
      </w:pPr>
      <w:r>
        <w:lastRenderedPageBreak/>
        <w:t>Цель работы</w:t>
      </w:r>
    </w:p>
    <w:p w:rsidR="00B87840" w:rsidRPr="00BB128E" w:rsidRDefault="00A92DB0" w:rsidP="00BB128E">
      <w:pPr>
        <w:pStyle w:val="MAINTEXT"/>
      </w:pPr>
      <w:r w:rsidRPr="00A92DB0">
        <w:t xml:space="preserve">Цель работы: </w:t>
      </w:r>
      <w:r w:rsidR="003E45A8" w:rsidRPr="003E45A8">
        <w:t xml:space="preserve">приобретение навыков самостоятельной работы в редакторе векторной графики </w:t>
      </w:r>
      <w:proofErr w:type="spellStart"/>
      <w:r w:rsidR="003E45A8" w:rsidRPr="003E45A8">
        <w:t>Inkscape</w:t>
      </w:r>
      <w:proofErr w:type="spellEnd"/>
      <w:r w:rsidR="00C46A87" w:rsidRPr="00C46A87">
        <w:t>.</w:t>
      </w:r>
    </w:p>
    <w:p w:rsidR="00785754" w:rsidRDefault="00A011FD" w:rsidP="00F46C93">
      <w:pPr>
        <w:pStyle w:val="DIV1"/>
      </w:pPr>
      <w:r>
        <w:t>Задание</w:t>
      </w:r>
    </w:p>
    <w:p w:rsidR="00931357" w:rsidRPr="00D95F9D" w:rsidRDefault="00931357" w:rsidP="00931357">
      <w:pPr>
        <w:pStyle w:val="MAINTEXT"/>
      </w:pPr>
      <w:r w:rsidRPr="00D95F9D">
        <w:t xml:space="preserve">Требуется самостоятельно продумать концепцию некоторого дизайнерского проекта. Это может быть, например, открытка – приглашение на торжественное мероприятие, на конференцию, на спортивные соревнования, на корпоратив и т.д., это может быть красочно оформленное объявление или визитка. Тематика проекта предварительно согласовывается с преподавателем. Выполнение дизайнерского проекта должно базироваться на использовании редактора </w:t>
      </w:r>
      <w:r w:rsidRPr="00931357">
        <w:rPr>
          <w:lang w:val="en-US"/>
        </w:rPr>
        <w:t>Inkscape</w:t>
      </w:r>
      <w:r w:rsidRPr="00D95F9D">
        <w:t>.</w:t>
      </w:r>
    </w:p>
    <w:p w:rsidR="00683F10" w:rsidRDefault="00931357" w:rsidP="00931357">
      <w:pPr>
        <w:pStyle w:val="MAINTEXT"/>
      </w:pPr>
      <w:r w:rsidRPr="00D95F9D">
        <w:t xml:space="preserve">Рекомендация – перед формированием идеи проекта целесообразно расширить свои знания в области возможностей изучаемого редактора. Для этого полезно посмотреть различные видеоуроки и готовые проекты, созданные в </w:t>
      </w:r>
      <w:r w:rsidRPr="00931357">
        <w:rPr>
          <w:lang w:val="en-US"/>
        </w:rPr>
        <w:t>Inkscape</w:t>
      </w:r>
      <w:r w:rsidRPr="00D95F9D">
        <w:t>.</w:t>
      </w:r>
    </w:p>
    <w:p w:rsidR="00683F10" w:rsidRDefault="00683F10">
      <w:pPr>
        <w:spacing w:after="200" w:line="276" w:lineRule="auto"/>
        <w:rPr>
          <w:sz w:val="28"/>
          <w:szCs w:val="28"/>
        </w:rPr>
      </w:pPr>
      <w:r>
        <w:br w:type="page"/>
      </w:r>
    </w:p>
    <w:p w:rsidR="00271E06" w:rsidRDefault="00271E06" w:rsidP="003F3E30">
      <w:pPr>
        <w:pStyle w:val="DIV1"/>
      </w:pPr>
      <w:r>
        <w:lastRenderedPageBreak/>
        <w:t>Референсные изображения</w:t>
      </w:r>
    </w:p>
    <w:p w:rsidR="00271E06" w:rsidRDefault="00997B91" w:rsidP="00271E06">
      <w:pPr>
        <w:pStyle w:val="MAINTEXT"/>
      </w:pPr>
      <w:r>
        <w:t>Была выбрана идея создать кино-постер для фильма «Бойцовский клуб»</w:t>
      </w:r>
      <w:r w:rsidR="003B3439">
        <w:t xml:space="preserve"> в стиле модернизм</w:t>
      </w:r>
      <w:r>
        <w:t xml:space="preserve">. </w:t>
      </w:r>
      <w:r w:rsidR="00271E06">
        <w:t xml:space="preserve">На рис. </w:t>
      </w:r>
      <w:r w:rsidR="001C0FA2">
        <w:t xml:space="preserve">1-4 </w:t>
      </w:r>
      <w:r w:rsidR="00271E06">
        <w:t xml:space="preserve">показаны </w:t>
      </w:r>
      <w:r w:rsidR="00D11A5D">
        <w:t>изображения</w:t>
      </w:r>
      <w:r w:rsidR="00271E06">
        <w:t>, использовавшиеся для рисования плаката</w:t>
      </w:r>
      <w:r w:rsidR="00E722AC">
        <w:t>.</w:t>
      </w:r>
    </w:p>
    <w:p w:rsidR="008B57D0" w:rsidRDefault="008B57D0" w:rsidP="008B57D0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5E13EA" wp14:editId="562EB60C">
            <wp:extent cx="3278369" cy="4094616"/>
            <wp:effectExtent l="0" t="0" r="0" b="0"/>
            <wp:docPr id="148420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08968" name="Picture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8369" cy="40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D0" w:rsidRPr="0077183A" w:rsidRDefault="008B57D0" w:rsidP="008B57D0">
      <w:pPr>
        <w:pStyle w:val="Caption"/>
        <w:keepNext w:val="0"/>
        <w:spacing w:line="360" w:lineRule="auto"/>
        <w:jc w:val="center"/>
        <w:rPr>
          <w:noProof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33823">
        <w:rPr>
          <w:noProof/>
        </w:rPr>
        <w:t>1</w:t>
      </w:r>
      <w:r>
        <w:rPr>
          <w:noProof/>
        </w:rPr>
        <w:fldChar w:fldCharType="end"/>
      </w:r>
    </w:p>
    <w:p w:rsidR="001532B8" w:rsidRDefault="001532B8" w:rsidP="001532B8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5E13EA" wp14:editId="562EB60C">
            <wp:extent cx="3857598" cy="2777470"/>
            <wp:effectExtent l="0" t="0" r="0" b="0"/>
            <wp:docPr id="184039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97546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7598" cy="277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B8" w:rsidRPr="0077183A" w:rsidRDefault="001532B8" w:rsidP="001532B8">
      <w:pPr>
        <w:pStyle w:val="Caption"/>
        <w:keepNext w:val="0"/>
        <w:spacing w:line="360" w:lineRule="auto"/>
        <w:jc w:val="center"/>
        <w:rPr>
          <w:noProof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33823">
        <w:rPr>
          <w:noProof/>
        </w:rPr>
        <w:t>2</w:t>
      </w:r>
      <w:r>
        <w:rPr>
          <w:noProof/>
        </w:rPr>
        <w:fldChar w:fldCharType="end"/>
      </w:r>
    </w:p>
    <w:p w:rsidR="001532B8" w:rsidRDefault="001532B8" w:rsidP="001532B8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13EA" wp14:editId="562EB60C">
            <wp:extent cx="3857598" cy="2737133"/>
            <wp:effectExtent l="0" t="0" r="0" b="0"/>
            <wp:docPr id="86761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18306" name="Picture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7598" cy="27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B8" w:rsidRPr="0077183A" w:rsidRDefault="001532B8" w:rsidP="001532B8">
      <w:pPr>
        <w:pStyle w:val="Caption"/>
        <w:keepNext w:val="0"/>
        <w:spacing w:line="360" w:lineRule="auto"/>
        <w:jc w:val="center"/>
        <w:rPr>
          <w:noProof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33823">
        <w:rPr>
          <w:noProof/>
        </w:rPr>
        <w:t>3</w:t>
      </w:r>
      <w:r>
        <w:rPr>
          <w:noProof/>
        </w:rPr>
        <w:fldChar w:fldCharType="end"/>
      </w:r>
    </w:p>
    <w:p w:rsidR="001532B8" w:rsidRDefault="001532B8" w:rsidP="001532B8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5E13EA" wp14:editId="562EB60C">
            <wp:extent cx="3532094" cy="2119256"/>
            <wp:effectExtent l="0" t="0" r="0" b="0"/>
            <wp:docPr id="206778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82419" name="Picture 1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072" cy="212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B8" w:rsidRPr="0077183A" w:rsidRDefault="001532B8" w:rsidP="001532B8">
      <w:pPr>
        <w:pStyle w:val="Caption"/>
        <w:keepNext w:val="0"/>
        <w:spacing w:line="360" w:lineRule="auto"/>
        <w:jc w:val="center"/>
        <w:rPr>
          <w:noProof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33823">
        <w:rPr>
          <w:noProof/>
        </w:rPr>
        <w:t>4</w:t>
      </w:r>
      <w:r>
        <w:rPr>
          <w:noProof/>
        </w:rPr>
        <w:fldChar w:fldCharType="end"/>
      </w:r>
    </w:p>
    <w:p w:rsidR="00B43F71" w:rsidRDefault="00B43F71">
      <w:pPr>
        <w:spacing w:after="200" w:line="276" w:lineRule="auto"/>
        <w:rPr>
          <w:b/>
          <w:sz w:val="28"/>
        </w:rPr>
      </w:pPr>
      <w:r>
        <w:br w:type="page"/>
      </w:r>
    </w:p>
    <w:p w:rsidR="000B3D0D" w:rsidRDefault="000B3D0D" w:rsidP="003F3E30">
      <w:pPr>
        <w:pStyle w:val="DIV1"/>
      </w:pPr>
      <w:r>
        <w:lastRenderedPageBreak/>
        <w:t>Промежуточные этапы работы</w:t>
      </w:r>
    </w:p>
    <w:p w:rsidR="00864D13" w:rsidRPr="00754EBB" w:rsidRDefault="00864D13" w:rsidP="00864D13">
      <w:pPr>
        <w:pStyle w:val="MAINTEXT"/>
      </w:pPr>
      <w:r>
        <w:t>На рис.</w:t>
      </w:r>
      <w:r w:rsidR="00754EBB" w:rsidRPr="00754EBB">
        <w:t xml:space="preserve"> </w:t>
      </w:r>
      <w:r w:rsidR="0094319B">
        <w:t>5-11</w:t>
      </w:r>
      <w:r w:rsidR="00754EBB" w:rsidRPr="00754EBB">
        <w:t xml:space="preserve"> </w:t>
      </w:r>
      <w:r w:rsidR="00754EBB">
        <w:t>представлены скриншоты промежуточных этапов выполнения работы.</w:t>
      </w:r>
    </w:p>
    <w:p w:rsidR="00864D13" w:rsidRDefault="00864D13" w:rsidP="00864D13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66028E" wp14:editId="237CE6BE">
            <wp:extent cx="3817494" cy="4052048"/>
            <wp:effectExtent l="0" t="0" r="0" b="0"/>
            <wp:docPr id="473626550" name="Picture 1" descr="A computer screen shot of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6550" name="Picture 1" descr="A computer screen shot of a black and white im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7598" cy="40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13" w:rsidRPr="00FB18E9" w:rsidRDefault="00864D13" w:rsidP="00864D13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33823">
        <w:rPr>
          <w:noProof/>
        </w:rPr>
        <w:t>5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FB18E9">
        <w:rPr>
          <w:noProof/>
        </w:rPr>
        <w:t>Векторизация исходного</w:t>
      </w:r>
      <w:r w:rsidR="00857551">
        <w:rPr>
          <w:noProof/>
        </w:rPr>
        <w:br/>
      </w:r>
      <w:r w:rsidR="00FB18E9">
        <w:rPr>
          <w:noProof/>
        </w:rPr>
        <w:t>изображения</w:t>
      </w:r>
      <w:r w:rsidR="00E81D07" w:rsidRPr="00E81D07">
        <w:rPr>
          <w:noProof/>
        </w:rPr>
        <w:t xml:space="preserve"> </w:t>
      </w:r>
      <w:r w:rsidR="00E81D07">
        <w:rPr>
          <w:noProof/>
        </w:rPr>
        <w:t>и редактирование, упрощение резултата</w:t>
      </w:r>
      <w:r w:rsidR="00857551">
        <w:rPr>
          <w:noProof/>
        </w:rPr>
        <w:t xml:space="preserve"> </w:t>
      </w:r>
      <w:r w:rsidR="00FB18E9">
        <w:rPr>
          <w:noProof/>
        </w:rPr>
        <w:t>(рис. 2)</w:t>
      </w:r>
    </w:p>
    <w:p w:rsidR="000D0D36" w:rsidRDefault="000D0D36" w:rsidP="000D0D36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F2E0B5" wp14:editId="34A36954">
            <wp:extent cx="3565236" cy="3784290"/>
            <wp:effectExtent l="0" t="0" r="0" b="0"/>
            <wp:docPr id="206326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61754" name="Picture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9819" cy="384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36" w:rsidRPr="009B29DF" w:rsidRDefault="000D0D36" w:rsidP="000D0D36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33823">
        <w:rPr>
          <w:noProof/>
        </w:rPr>
        <w:t>6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9B29DF">
        <w:rPr>
          <w:noProof/>
        </w:rPr>
        <w:t>Отредактированное векторное изображение (рис. 2)</w:t>
      </w:r>
      <w:r w:rsidR="00AD0289">
        <w:rPr>
          <w:noProof/>
        </w:rPr>
        <w:t>. Убраны лишние детали, вознкишие при векторизации, поправлены формы и т.д.</w:t>
      </w:r>
    </w:p>
    <w:p w:rsidR="00E167E7" w:rsidRDefault="00E167E7" w:rsidP="00E167E7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E94776C" wp14:editId="20B65CBA">
            <wp:extent cx="3509819" cy="3713827"/>
            <wp:effectExtent l="0" t="0" r="0" b="0"/>
            <wp:docPr id="94106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65939" name="Picture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5992" cy="372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E7" w:rsidRPr="00480B94" w:rsidRDefault="00E167E7" w:rsidP="00E167E7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33823">
        <w:rPr>
          <w:noProof/>
        </w:rPr>
        <w:t>7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480B94">
        <w:rPr>
          <w:noProof/>
        </w:rPr>
        <w:t>Работа с текстом (выравнивание, сдвиг). Векторизация исходной картинки (рис. 3)</w:t>
      </w:r>
    </w:p>
    <w:p w:rsidR="00E167E7" w:rsidRDefault="00E167E7" w:rsidP="00E167E7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101407" wp14:editId="76DD1CD1">
            <wp:extent cx="3854147" cy="4078169"/>
            <wp:effectExtent l="0" t="0" r="0" b="0"/>
            <wp:docPr id="158895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51660" name="Picture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4147" cy="40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E7" w:rsidRPr="00737342" w:rsidRDefault="00E167E7" w:rsidP="00E167E7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33823">
        <w:rPr>
          <w:noProof/>
        </w:rPr>
        <w:t>8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737342">
        <w:rPr>
          <w:noProof/>
        </w:rPr>
        <w:t>Работа со слоями и режимами наложения</w:t>
      </w:r>
      <w:r w:rsidR="00DD7B17">
        <w:rPr>
          <w:noProof/>
        </w:rPr>
        <w:t xml:space="preserve"> (режим </w:t>
      </w:r>
      <w:r w:rsidR="00DD7B17">
        <w:rPr>
          <w:noProof/>
          <w:lang w:val="en-US"/>
        </w:rPr>
        <w:t>Exclusion</w:t>
      </w:r>
      <w:r w:rsidR="00C73EA5" w:rsidRPr="00C73EA5">
        <w:rPr>
          <w:noProof/>
        </w:rPr>
        <w:t xml:space="preserve"> </w:t>
      </w:r>
      <w:r w:rsidR="00C73EA5">
        <w:rPr>
          <w:noProof/>
        </w:rPr>
        <w:t>применен на текст для динамической инверсии цвета при наложении</w:t>
      </w:r>
      <w:r w:rsidR="00DD7B17">
        <w:rPr>
          <w:noProof/>
        </w:rPr>
        <w:t>)</w:t>
      </w:r>
    </w:p>
    <w:p w:rsidR="00E167E7" w:rsidRDefault="00E167E7" w:rsidP="00E167E7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E94776C" wp14:editId="20B65CBA">
            <wp:extent cx="3463637" cy="3664960"/>
            <wp:effectExtent l="0" t="0" r="0" b="0"/>
            <wp:docPr id="86610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5459" name="Picture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6362" cy="367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E7" w:rsidRPr="00DC68A5" w:rsidRDefault="00E167E7" w:rsidP="00E167E7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33823">
        <w:rPr>
          <w:noProof/>
        </w:rPr>
        <w:t>9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DC68A5">
        <w:rPr>
          <w:noProof/>
        </w:rPr>
        <w:t>Векторизация и редактирование исходно</w:t>
      </w:r>
      <w:r w:rsidR="00090DF8">
        <w:rPr>
          <w:noProof/>
        </w:rPr>
        <w:t xml:space="preserve">й картинки </w:t>
      </w:r>
      <w:r w:rsidR="00DC68A5">
        <w:rPr>
          <w:noProof/>
        </w:rPr>
        <w:t>(рис. 1)</w:t>
      </w:r>
    </w:p>
    <w:p w:rsidR="00E167E7" w:rsidRDefault="00E167E7" w:rsidP="00E167E7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101407" wp14:editId="76DD1CD1">
            <wp:extent cx="3854147" cy="4078169"/>
            <wp:effectExtent l="0" t="0" r="0" b="0"/>
            <wp:docPr id="5604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4728" name="Picture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4147" cy="40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E7" w:rsidRPr="000B2947" w:rsidRDefault="00E167E7" w:rsidP="00E167E7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33823">
        <w:rPr>
          <w:noProof/>
        </w:rPr>
        <w:t>10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0B2947">
        <w:rPr>
          <w:noProof/>
        </w:rPr>
        <w:t xml:space="preserve">Общая арранжировка и </w:t>
      </w:r>
      <w:r w:rsidR="00D30F5A">
        <w:rPr>
          <w:noProof/>
        </w:rPr>
        <w:t>составление композиции</w:t>
      </w:r>
    </w:p>
    <w:p w:rsidR="00E167E7" w:rsidRDefault="00E167E7" w:rsidP="00E167E7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E94776C" wp14:editId="20B65CBA">
            <wp:extent cx="3857598" cy="4081820"/>
            <wp:effectExtent l="0" t="0" r="0" b="0"/>
            <wp:docPr id="3775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577" name="Picture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598" cy="408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Pr="00CF5EC3" w:rsidRDefault="00E167E7" w:rsidP="00341998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33823">
        <w:rPr>
          <w:noProof/>
        </w:rPr>
        <w:t>11</w:t>
      </w:r>
      <w:r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CF5EC3">
        <w:rPr>
          <w:noProof/>
        </w:rPr>
        <w:t>Добавление различных деталей согласно заданному стилю</w:t>
      </w:r>
    </w:p>
    <w:p w:rsidR="003F3E30" w:rsidRDefault="003F3E30" w:rsidP="003F3E30">
      <w:pPr>
        <w:pStyle w:val="DIV1"/>
      </w:pPr>
      <w:r>
        <w:lastRenderedPageBreak/>
        <w:t>С</w:t>
      </w:r>
      <w:r w:rsidRPr="006A7064">
        <w:t>озданн</w:t>
      </w:r>
      <w:r>
        <w:t>ое</w:t>
      </w:r>
      <w:r w:rsidRPr="006A7064">
        <w:t xml:space="preserve"> в соответствии с заданием изображени</w:t>
      </w:r>
      <w:r>
        <w:t>е</w:t>
      </w:r>
    </w:p>
    <w:p w:rsidR="006B0797" w:rsidRPr="00627D84" w:rsidRDefault="004160A6" w:rsidP="005E312B">
      <w:pPr>
        <w:pStyle w:val="MAINTEXT"/>
      </w:pPr>
      <w:r>
        <w:t xml:space="preserve">На рис. </w:t>
      </w:r>
      <w:r w:rsidR="002413A3">
        <w:t>1</w:t>
      </w:r>
      <w:r w:rsidR="00B82D0B">
        <w:t>2</w:t>
      </w:r>
      <w:r>
        <w:t xml:space="preserve"> показан</w:t>
      </w:r>
      <w:r w:rsidR="006F070E">
        <w:t>о</w:t>
      </w:r>
      <w:r w:rsidR="000A4331" w:rsidRPr="00484A6F">
        <w:t xml:space="preserve"> </w:t>
      </w:r>
      <w:r w:rsidR="000A4331">
        <w:t>получивш</w:t>
      </w:r>
      <w:r w:rsidR="00ED425A">
        <w:t>ееся</w:t>
      </w:r>
      <w:r w:rsidR="000A4331">
        <w:t xml:space="preserve"> в результате работы изображени</w:t>
      </w:r>
      <w:r w:rsidR="00ED425A">
        <w:t>е</w:t>
      </w:r>
      <w:r w:rsidR="00C92265">
        <w:t>.</w:t>
      </w:r>
    </w:p>
    <w:p w:rsidR="005F5A7A" w:rsidRDefault="005F5A7A" w:rsidP="005F5A7A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567D9A" wp14:editId="161D64A6">
            <wp:extent cx="5522487" cy="7821644"/>
            <wp:effectExtent l="0" t="0" r="0" b="0"/>
            <wp:docPr id="100381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11434" name="Picture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2487" cy="78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7A" w:rsidRPr="00E53F8C" w:rsidRDefault="005F5A7A" w:rsidP="005F5A7A">
      <w:pPr>
        <w:pStyle w:val="Caption"/>
        <w:keepNext w:val="0"/>
        <w:spacing w:line="360" w:lineRule="auto"/>
        <w:jc w:val="center"/>
        <w:rPr>
          <w:noProof/>
          <w:lang w:val="en-US"/>
        </w:rPr>
      </w:pPr>
      <w:r>
        <w:t xml:space="preserve">Рисунок </w:t>
      </w:r>
      <w:r w:rsidR="00771116">
        <w:fldChar w:fldCharType="begin"/>
      </w:r>
      <w:r w:rsidR="00771116">
        <w:instrText xml:space="preserve"> SEQ Рисунок \* ARABIC </w:instrText>
      </w:r>
      <w:r w:rsidR="00771116">
        <w:fldChar w:fldCharType="separate"/>
      </w:r>
      <w:r w:rsidR="00333823">
        <w:rPr>
          <w:noProof/>
        </w:rPr>
        <w:t>12</w:t>
      </w:r>
      <w:r w:rsidR="00771116">
        <w:rPr>
          <w:noProof/>
        </w:rPr>
        <w:fldChar w:fldCharType="end"/>
      </w:r>
      <w:r w:rsidRPr="001165B4">
        <w:rPr>
          <w:noProof/>
        </w:rPr>
        <w:t xml:space="preserve"> — </w:t>
      </w:r>
      <w:r w:rsidR="0077183A">
        <w:rPr>
          <w:noProof/>
        </w:rPr>
        <w:t>Итоговое изображение</w:t>
      </w:r>
    </w:p>
    <w:p w:rsidR="0029181B" w:rsidRDefault="0029181B" w:rsidP="00446B40">
      <w:pPr>
        <w:pStyle w:val="DIV1"/>
      </w:pPr>
      <w:r>
        <w:lastRenderedPageBreak/>
        <w:t>Применение новых приемов и инструментов</w:t>
      </w:r>
    </w:p>
    <w:p w:rsidR="00765DD3" w:rsidRPr="00765DD3" w:rsidRDefault="00765DD3" w:rsidP="00765DD3">
      <w:pPr>
        <w:pStyle w:val="MAINTEXT"/>
      </w:pPr>
      <w:r w:rsidRPr="00765DD3">
        <w:t>В процессе выполнения работы были применены следующие новые приёмы и инструменты, не использовавшиеся в предыдущих лабораторных работах:</w:t>
      </w:r>
    </w:p>
    <w:p w:rsidR="00765DD3" w:rsidRPr="00765DD3" w:rsidRDefault="00765DD3" w:rsidP="00E850A0">
      <w:pPr>
        <w:pStyle w:val="MAINTEXT"/>
        <w:numPr>
          <w:ilvl w:val="0"/>
          <w:numId w:val="7"/>
        </w:numPr>
      </w:pPr>
      <w:r w:rsidRPr="00765DD3">
        <w:t>Векторизация растрового изображения</w:t>
      </w:r>
      <w:r w:rsidR="004228C4" w:rsidRPr="00E850A0">
        <w:t>: и</w:t>
      </w:r>
      <w:r w:rsidRPr="00765DD3">
        <w:t xml:space="preserve">спользован инструмент </w:t>
      </w:r>
      <w:r w:rsidRPr="00765DD3">
        <w:rPr>
          <w:lang w:val="en-US"/>
        </w:rPr>
        <w:t>Trace</w:t>
      </w:r>
      <w:r w:rsidRPr="00765DD3">
        <w:t xml:space="preserve"> </w:t>
      </w:r>
      <w:r w:rsidRPr="00765DD3">
        <w:rPr>
          <w:lang w:val="en-US"/>
        </w:rPr>
        <w:t>Bitmap</w:t>
      </w:r>
      <w:r w:rsidRPr="00765DD3">
        <w:t xml:space="preserve"> для преобразования изображения персонажа в векторную форму, что позволило добиться характерного стилизованного вида и облегчить дальнейшую работу с цветом и композицией.</w:t>
      </w:r>
    </w:p>
    <w:p w:rsidR="00765DD3" w:rsidRPr="00765DD3" w:rsidRDefault="00765DD3" w:rsidP="00E850A0">
      <w:pPr>
        <w:pStyle w:val="MAINTEXT"/>
        <w:numPr>
          <w:ilvl w:val="0"/>
          <w:numId w:val="7"/>
        </w:numPr>
      </w:pPr>
      <w:r w:rsidRPr="00765DD3">
        <w:t>Режимы наложения (</w:t>
      </w:r>
      <w:r w:rsidRPr="00765DD3">
        <w:rPr>
          <w:lang w:val="en-US"/>
        </w:rPr>
        <w:t>Blending</w:t>
      </w:r>
      <w:r w:rsidRPr="00765DD3">
        <w:t xml:space="preserve"> </w:t>
      </w:r>
      <w:r w:rsidRPr="00765DD3">
        <w:rPr>
          <w:lang w:val="en-US"/>
        </w:rPr>
        <w:t>Modes</w:t>
      </w:r>
      <w:r w:rsidRPr="00765DD3">
        <w:t>)</w:t>
      </w:r>
      <w:r w:rsidR="00A723A4" w:rsidRPr="00E850A0">
        <w:t>: п</w:t>
      </w:r>
      <w:r w:rsidRPr="00765DD3">
        <w:t>рименены различные режимы наложения сло</w:t>
      </w:r>
      <w:r w:rsidR="00D91E19">
        <w:t>е</w:t>
      </w:r>
      <w:r w:rsidRPr="00765DD3">
        <w:t xml:space="preserve">в, такие как </w:t>
      </w:r>
      <w:r w:rsidRPr="00765DD3">
        <w:rPr>
          <w:lang w:val="en-US"/>
        </w:rPr>
        <w:t>Multiply</w:t>
      </w:r>
      <w:r w:rsidRPr="00765DD3">
        <w:t xml:space="preserve"> и</w:t>
      </w:r>
      <w:r w:rsidR="00ED0C8B" w:rsidRPr="00385CFE">
        <w:t xml:space="preserve"> </w:t>
      </w:r>
      <w:r w:rsidR="00ED0C8B">
        <w:rPr>
          <w:lang w:val="en-US"/>
        </w:rPr>
        <w:t>Exclusion</w:t>
      </w:r>
      <w:r w:rsidRPr="00765DD3">
        <w:t>, для создания контрастных графических эффектов и выразительных цветовых сочетаний, характерных для стиля модернизм.</w:t>
      </w:r>
    </w:p>
    <w:p w:rsidR="00765DD3" w:rsidRPr="00765DD3" w:rsidRDefault="00765DD3" w:rsidP="00E850A0">
      <w:pPr>
        <w:pStyle w:val="MAINTEXT"/>
        <w:numPr>
          <w:ilvl w:val="0"/>
          <w:numId w:val="7"/>
        </w:numPr>
      </w:pPr>
      <w:r w:rsidRPr="00765DD3">
        <w:t>Работа со слоями</w:t>
      </w:r>
      <w:r w:rsidR="00A723A4" w:rsidRPr="00E850A0">
        <w:t>: э</w:t>
      </w:r>
      <w:r w:rsidRPr="00765DD3">
        <w:t>лементы композиции были распределены по отдельным слоям, что позволило гибко управлять порядком отображения, взаимодействием объектов и общей структурой плаката.</w:t>
      </w:r>
    </w:p>
    <w:p w:rsidR="00446B40" w:rsidRDefault="00A011FD" w:rsidP="00446B40">
      <w:pPr>
        <w:pStyle w:val="DIV1"/>
      </w:pPr>
      <w:r>
        <w:t>Выводы</w:t>
      </w:r>
    </w:p>
    <w:p w:rsidR="00446B40" w:rsidRPr="00446B40" w:rsidRDefault="00A66516" w:rsidP="003E78BD">
      <w:pPr>
        <w:pStyle w:val="MAINTEXT"/>
      </w:pPr>
      <w:r w:rsidRPr="00A66516">
        <w:t xml:space="preserve">В ходе выполнения лабораторной работы были приобретены практические навыки разработки дизайнерского проекта в редакторе </w:t>
      </w:r>
      <w:proofErr w:type="spellStart"/>
      <w:r w:rsidRPr="00A66516">
        <w:t>Inkscape</w:t>
      </w:r>
      <w:proofErr w:type="spellEnd"/>
      <w:r w:rsidRPr="00A66516">
        <w:t xml:space="preserve">. Создание плаката дало возможность применить и освоить новые инструменты: векторизацию растровых изображений, режимы наложения и работу со слоями. Работа способствовала развитию чувства стиля, композиции и пониманию особенностей визуального языка модернизма. Полученный опыт расширяет возможности использования </w:t>
      </w:r>
      <w:proofErr w:type="spellStart"/>
      <w:r w:rsidRPr="00A66516">
        <w:t>Inkscape</w:t>
      </w:r>
      <w:proofErr w:type="spellEnd"/>
      <w:r w:rsidRPr="00A66516">
        <w:t xml:space="preserve"> в графическом дизайне и демонстрирует его потенциал для создания сложных художественных проектов.</w:t>
      </w:r>
    </w:p>
    <w:sectPr w:rsidR="00446B40" w:rsidRPr="00446B40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81987" w:rsidRDefault="00281987" w:rsidP="0002180F">
      <w:r>
        <w:separator/>
      </w:r>
    </w:p>
  </w:endnote>
  <w:endnote w:type="continuationSeparator" w:id="0">
    <w:p w:rsidR="00281987" w:rsidRDefault="00281987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/>
    <w:sdtContent>
      <w:p w:rsidR="0002180F" w:rsidRDefault="0002180F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02180F" w:rsidRDefault="000218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81987" w:rsidRDefault="00281987" w:rsidP="0002180F">
      <w:r>
        <w:separator/>
      </w:r>
    </w:p>
  </w:footnote>
  <w:footnote w:type="continuationSeparator" w:id="0">
    <w:p w:rsidR="00281987" w:rsidRDefault="00281987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7B244A"/>
    <w:multiLevelType w:val="hybridMultilevel"/>
    <w:tmpl w:val="A2AAE3B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4D5343"/>
    <w:multiLevelType w:val="multilevel"/>
    <w:tmpl w:val="0ECC2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57052BB6"/>
    <w:multiLevelType w:val="multilevel"/>
    <w:tmpl w:val="8F0E7D80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" w15:restartNumberingAfterBreak="0">
    <w:nsid w:val="614D23AC"/>
    <w:multiLevelType w:val="multilevel"/>
    <w:tmpl w:val="9EF8303C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3A57AA"/>
    <w:multiLevelType w:val="hybridMultilevel"/>
    <w:tmpl w:val="DF14BB3C"/>
    <w:lvl w:ilvl="0" w:tplc="0409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6" w15:restartNumberingAfterBreak="0">
    <w:nsid w:val="77403286"/>
    <w:multiLevelType w:val="hybridMultilevel"/>
    <w:tmpl w:val="A2E49AA4"/>
    <w:lvl w:ilvl="0" w:tplc="8A08DDD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2CE6C80A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 w16cid:durableId="1301348366">
    <w:abstractNumId w:val="3"/>
  </w:num>
  <w:num w:numId="2" w16cid:durableId="1762531444">
    <w:abstractNumId w:val="2"/>
  </w:num>
  <w:num w:numId="3" w16cid:durableId="434907707">
    <w:abstractNumId w:val="6"/>
  </w:num>
  <w:num w:numId="4" w16cid:durableId="903569156">
    <w:abstractNumId w:val="5"/>
  </w:num>
  <w:num w:numId="5" w16cid:durableId="393746930">
    <w:abstractNumId w:val="0"/>
  </w:num>
  <w:num w:numId="6" w16cid:durableId="1232888158">
    <w:abstractNumId w:val="1"/>
  </w:num>
  <w:num w:numId="7" w16cid:durableId="6815898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6DBB"/>
    <w:rsid w:val="00000B70"/>
    <w:rsid w:val="00001069"/>
    <w:rsid w:val="00002A87"/>
    <w:rsid w:val="0000542C"/>
    <w:rsid w:val="00007FD3"/>
    <w:rsid w:val="000109AB"/>
    <w:rsid w:val="00012B46"/>
    <w:rsid w:val="000165BE"/>
    <w:rsid w:val="00020E01"/>
    <w:rsid w:val="000214A2"/>
    <w:rsid w:val="0002180F"/>
    <w:rsid w:val="000244B3"/>
    <w:rsid w:val="000334C9"/>
    <w:rsid w:val="00034502"/>
    <w:rsid w:val="000353F0"/>
    <w:rsid w:val="0004168B"/>
    <w:rsid w:val="00042AB1"/>
    <w:rsid w:val="000434F6"/>
    <w:rsid w:val="00045D20"/>
    <w:rsid w:val="0005189B"/>
    <w:rsid w:val="0005287F"/>
    <w:rsid w:val="00061BD4"/>
    <w:rsid w:val="00063230"/>
    <w:rsid w:val="00063984"/>
    <w:rsid w:val="0006536A"/>
    <w:rsid w:val="000705C1"/>
    <w:rsid w:val="000707AB"/>
    <w:rsid w:val="000707C8"/>
    <w:rsid w:val="00090DF8"/>
    <w:rsid w:val="00091594"/>
    <w:rsid w:val="000928CE"/>
    <w:rsid w:val="00092B9B"/>
    <w:rsid w:val="00092DF3"/>
    <w:rsid w:val="000A2CF1"/>
    <w:rsid w:val="000A4331"/>
    <w:rsid w:val="000A67BE"/>
    <w:rsid w:val="000B2947"/>
    <w:rsid w:val="000B3D0D"/>
    <w:rsid w:val="000B6065"/>
    <w:rsid w:val="000B6587"/>
    <w:rsid w:val="000C031F"/>
    <w:rsid w:val="000D0034"/>
    <w:rsid w:val="000D0D36"/>
    <w:rsid w:val="000D1939"/>
    <w:rsid w:val="000D2C10"/>
    <w:rsid w:val="000D5B92"/>
    <w:rsid w:val="000D7F45"/>
    <w:rsid w:val="000E065F"/>
    <w:rsid w:val="000E38D9"/>
    <w:rsid w:val="000F74B0"/>
    <w:rsid w:val="001011CE"/>
    <w:rsid w:val="001027B4"/>
    <w:rsid w:val="00103ABC"/>
    <w:rsid w:val="00104E4C"/>
    <w:rsid w:val="00107C1C"/>
    <w:rsid w:val="00114150"/>
    <w:rsid w:val="00115726"/>
    <w:rsid w:val="00115F9C"/>
    <w:rsid w:val="001165B4"/>
    <w:rsid w:val="00116F39"/>
    <w:rsid w:val="001175DA"/>
    <w:rsid w:val="00126719"/>
    <w:rsid w:val="001275C1"/>
    <w:rsid w:val="001327CC"/>
    <w:rsid w:val="0014735A"/>
    <w:rsid w:val="00150D4C"/>
    <w:rsid w:val="0015201C"/>
    <w:rsid w:val="001532B8"/>
    <w:rsid w:val="00160074"/>
    <w:rsid w:val="001606F5"/>
    <w:rsid w:val="00160C5B"/>
    <w:rsid w:val="00182B8A"/>
    <w:rsid w:val="00184799"/>
    <w:rsid w:val="00184CAF"/>
    <w:rsid w:val="00187D39"/>
    <w:rsid w:val="00195997"/>
    <w:rsid w:val="001A0513"/>
    <w:rsid w:val="001A375C"/>
    <w:rsid w:val="001A7C1F"/>
    <w:rsid w:val="001B11C0"/>
    <w:rsid w:val="001B48AE"/>
    <w:rsid w:val="001B5773"/>
    <w:rsid w:val="001B5E57"/>
    <w:rsid w:val="001B717A"/>
    <w:rsid w:val="001C0FA2"/>
    <w:rsid w:val="001C1BA1"/>
    <w:rsid w:val="001D0BE1"/>
    <w:rsid w:val="001D179B"/>
    <w:rsid w:val="001D39E3"/>
    <w:rsid w:val="001D4F7C"/>
    <w:rsid w:val="001D7ED5"/>
    <w:rsid w:val="001F0102"/>
    <w:rsid w:val="001F2128"/>
    <w:rsid w:val="001F3CEE"/>
    <w:rsid w:val="001F4E60"/>
    <w:rsid w:val="002025AD"/>
    <w:rsid w:val="00203AB9"/>
    <w:rsid w:val="00205562"/>
    <w:rsid w:val="0020558E"/>
    <w:rsid w:val="002133E4"/>
    <w:rsid w:val="00220778"/>
    <w:rsid w:val="002215AD"/>
    <w:rsid w:val="0022407E"/>
    <w:rsid w:val="00226BC4"/>
    <w:rsid w:val="00236035"/>
    <w:rsid w:val="002373BA"/>
    <w:rsid w:val="002413A3"/>
    <w:rsid w:val="00241D85"/>
    <w:rsid w:val="00243990"/>
    <w:rsid w:val="00245603"/>
    <w:rsid w:val="00251C15"/>
    <w:rsid w:val="00252608"/>
    <w:rsid w:val="002625FE"/>
    <w:rsid w:val="00266F18"/>
    <w:rsid w:val="00271C67"/>
    <w:rsid w:val="00271E06"/>
    <w:rsid w:val="0027424F"/>
    <w:rsid w:val="00275A73"/>
    <w:rsid w:val="002779AB"/>
    <w:rsid w:val="00280BDC"/>
    <w:rsid w:val="00281987"/>
    <w:rsid w:val="00284869"/>
    <w:rsid w:val="0029181B"/>
    <w:rsid w:val="00294E7F"/>
    <w:rsid w:val="00297052"/>
    <w:rsid w:val="002970F7"/>
    <w:rsid w:val="002B30CA"/>
    <w:rsid w:val="002B3BC9"/>
    <w:rsid w:val="002B422C"/>
    <w:rsid w:val="002B43DF"/>
    <w:rsid w:val="002C6DD6"/>
    <w:rsid w:val="002C7BC2"/>
    <w:rsid w:val="002D05F6"/>
    <w:rsid w:val="002D1A6A"/>
    <w:rsid w:val="002D3EEE"/>
    <w:rsid w:val="002D458E"/>
    <w:rsid w:val="002E294A"/>
    <w:rsid w:val="002E33FB"/>
    <w:rsid w:val="002E5923"/>
    <w:rsid w:val="002E5BE7"/>
    <w:rsid w:val="002E7C59"/>
    <w:rsid w:val="002F1646"/>
    <w:rsid w:val="002F2B05"/>
    <w:rsid w:val="00300DD1"/>
    <w:rsid w:val="003058BD"/>
    <w:rsid w:val="00310CE4"/>
    <w:rsid w:val="00326699"/>
    <w:rsid w:val="00333823"/>
    <w:rsid w:val="00340164"/>
    <w:rsid w:val="003416C2"/>
    <w:rsid w:val="00341998"/>
    <w:rsid w:val="003519F0"/>
    <w:rsid w:val="00352422"/>
    <w:rsid w:val="00353F7B"/>
    <w:rsid w:val="0036437A"/>
    <w:rsid w:val="00367FEC"/>
    <w:rsid w:val="00370E47"/>
    <w:rsid w:val="00374808"/>
    <w:rsid w:val="0037490B"/>
    <w:rsid w:val="00382CA6"/>
    <w:rsid w:val="003840D4"/>
    <w:rsid w:val="00385BB8"/>
    <w:rsid w:val="00385CFE"/>
    <w:rsid w:val="00386EC9"/>
    <w:rsid w:val="00394A5F"/>
    <w:rsid w:val="003A29A1"/>
    <w:rsid w:val="003B143E"/>
    <w:rsid w:val="003B1A99"/>
    <w:rsid w:val="003B3439"/>
    <w:rsid w:val="003B3807"/>
    <w:rsid w:val="003B7342"/>
    <w:rsid w:val="003C76E2"/>
    <w:rsid w:val="003E1A0B"/>
    <w:rsid w:val="003E45A8"/>
    <w:rsid w:val="003E5F40"/>
    <w:rsid w:val="003E78BD"/>
    <w:rsid w:val="003F3E30"/>
    <w:rsid w:val="003F448A"/>
    <w:rsid w:val="0040081E"/>
    <w:rsid w:val="00402A2C"/>
    <w:rsid w:val="00403AA0"/>
    <w:rsid w:val="00404D15"/>
    <w:rsid w:val="00405D24"/>
    <w:rsid w:val="00407035"/>
    <w:rsid w:val="00412C8D"/>
    <w:rsid w:val="00413AAB"/>
    <w:rsid w:val="00413CD0"/>
    <w:rsid w:val="004159C9"/>
    <w:rsid w:val="004160A6"/>
    <w:rsid w:val="00421082"/>
    <w:rsid w:val="004228C4"/>
    <w:rsid w:val="00424192"/>
    <w:rsid w:val="004305FF"/>
    <w:rsid w:val="004364A5"/>
    <w:rsid w:val="00440E10"/>
    <w:rsid w:val="0044299B"/>
    <w:rsid w:val="00443600"/>
    <w:rsid w:val="00446B40"/>
    <w:rsid w:val="00447B4B"/>
    <w:rsid w:val="00452507"/>
    <w:rsid w:val="0045791B"/>
    <w:rsid w:val="0046112A"/>
    <w:rsid w:val="00474DAE"/>
    <w:rsid w:val="00477BCC"/>
    <w:rsid w:val="00480B94"/>
    <w:rsid w:val="00483A0D"/>
    <w:rsid w:val="00484A6F"/>
    <w:rsid w:val="00490A54"/>
    <w:rsid w:val="00491515"/>
    <w:rsid w:val="00495E79"/>
    <w:rsid w:val="004A30D7"/>
    <w:rsid w:val="004A6981"/>
    <w:rsid w:val="004B2322"/>
    <w:rsid w:val="004B2482"/>
    <w:rsid w:val="004B296C"/>
    <w:rsid w:val="004B3DD4"/>
    <w:rsid w:val="004B43D7"/>
    <w:rsid w:val="004B4FA9"/>
    <w:rsid w:val="004B64FA"/>
    <w:rsid w:val="004C674A"/>
    <w:rsid w:val="004C6BC2"/>
    <w:rsid w:val="004D05E1"/>
    <w:rsid w:val="004D07BC"/>
    <w:rsid w:val="004D29A9"/>
    <w:rsid w:val="004D4BBD"/>
    <w:rsid w:val="004E545D"/>
    <w:rsid w:val="004E6896"/>
    <w:rsid w:val="004E7C23"/>
    <w:rsid w:val="004E7C88"/>
    <w:rsid w:val="004F139F"/>
    <w:rsid w:val="005008A3"/>
    <w:rsid w:val="0050305F"/>
    <w:rsid w:val="00503A60"/>
    <w:rsid w:val="00512C52"/>
    <w:rsid w:val="00516E97"/>
    <w:rsid w:val="00517933"/>
    <w:rsid w:val="00524674"/>
    <w:rsid w:val="0052529A"/>
    <w:rsid w:val="00526A31"/>
    <w:rsid w:val="00530B83"/>
    <w:rsid w:val="0053580C"/>
    <w:rsid w:val="00536048"/>
    <w:rsid w:val="005364DC"/>
    <w:rsid w:val="00537B5D"/>
    <w:rsid w:val="00540C6D"/>
    <w:rsid w:val="005465A2"/>
    <w:rsid w:val="00546DBC"/>
    <w:rsid w:val="00552C4F"/>
    <w:rsid w:val="005618DF"/>
    <w:rsid w:val="00565094"/>
    <w:rsid w:val="00566281"/>
    <w:rsid w:val="00571E83"/>
    <w:rsid w:val="005A2886"/>
    <w:rsid w:val="005A2A15"/>
    <w:rsid w:val="005A5DD6"/>
    <w:rsid w:val="005B1B43"/>
    <w:rsid w:val="005B4A93"/>
    <w:rsid w:val="005B566D"/>
    <w:rsid w:val="005C0342"/>
    <w:rsid w:val="005C3FE1"/>
    <w:rsid w:val="005C6680"/>
    <w:rsid w:val="005D11DE"/>
    <w:rsid w:val="005D2C33"/>
    <w:rsid w:val="005E083D"/>
    <w:rsid w:val="005E2F33"/>
    <w:rsid w:val="005E312B"/>
    <w:rsid w:val="005E3C66"/>
    <w:rsid w:val="005E4B17"/>
    <w:rsid w:val="005F456F"/>
    <w:rsid w:val="005F4FB8"/>
    <w:rsid w:val="005F5A7A"/>
    <w:rsid w:val="0060791D"/>
    <w:rsid w:val="00611B15"/>
    <w:rsid w:val="0061793B"/>
    <w:rsid w:val="006243E0"/>
    <w:rsid w:val="006254FA"/>
    <w:rsid w:val="006269E7"/>
    <w:rsid w:val="006279F5"/>
    <w:rsid w:val="00627D84"/>
    <w:rsid w:val="00636C17"/>
    <w:rsid w:val="006375AF"/>
    <w:rsid w:val="006378CB"/>
    <w:rsid w:val="00646CB1"/>
    <w:rsid w:val="0064749F"/>
    <w:rsid w:val="00651F7A"/>
    <w:rsid w:val="006522C5"/>
    <w:rsid w:val="006538B0"/>
    <w:rsid w:val="006539A6"/>
    <w:rsid w:val="00657326"/>
    <w:rsid w:val="006601BF"/>
    <w:rsid w:val="00660704"/>
    <w:rsid w:val="00663A67"/>
    <w:rsid w:val="00670CA1"/>
    <w:rsid w:val="006728FE"/>
    <w:rsid w:val="00672BF9"/>
    <w:rsid w:val="0067663F"/>
    <w:rsid w:val="00683F10"/>
    <w:rsid w:val="006854F9"/>
    <w:rsid w:val="006873A6"/>
    <w:rsid w:val="006924A8"/>
    <w:rsid w:val="006968EF"/>
    <w:rsid w:val="006A0348"/>
    <w:rsid w:val="006A06D6"/>
    <w:rsid w:val="006A42CB"/>
    <w:rsid w:val="006A7064"/>
    <w:rsid w:val="006B00C0"/>
    <w:rsid w:val="006B0797"/>
    <w:rsid w:val="006C5B0C"/>
    <w:rsid w:val="006E2190"/>
    <w:rsid w:val="006E7A2E"/>
    <w:rsid w:val="006F04C0"/>
    <w:rsid w:val="006F070E"/>
    <w:rsid w:val="006F20BB"/>
    <w:rsid w:val="006F2E38"/>
    <w:rsid w:val="006F30A3"/>
    <w:rsid w:val="006F5577"/>
    <w:rsid w:val="006F5778"/>
    <w:rsid w:val="007057D8"/>
    <w:rsid w:val="00707EE1"/>
    <w:rsid w:val="00715088"/>
    <w:rsid w:val="007151DF"/>
    <w:rsid w:val="007162EB"/>
    <w:rsid w:val="0072455C"/>
    <w:rsid w:val="00724875"/>
    <w:rsid w:val="00725249"/>
    <w:rsid w:val="00734051"/>
    <w:rsid w:val="00734B64"/>
    <w:rsid w:val="007357EC"/>
    <w:rsid w:val="007363C6"/>
    <w:rsid w:val="00736B5F"/>
    <w:rsid w:val="00737342"/>
    <w:rsid w:val="00740764"/>
    <w:rsid w:val="007425D2"/>
    <w:rsid w:val="00747212"/>
    <w:rsid w:val="0075318B"/>
    <w:rsid w:val="00754B08"/>
    <w:rsid w:val="00754EBB"/>
    <w:rsid w:val="007554E7"/>
    <w:rsid w:val="007628E9"/>
    <w:rsid w:val="00765DD3"/>
    <w:rsid w:val="00771116"/>
    <w:rsid w:val="007712DF"/>
    <w:rsid w:val="0077183A"/>
    <w:rsid w:val="00785754"/>
    <w:rsid w:val="00790709"/>
    <w:rsid w:val="00794F3C"/>
    <w:rsid w:val="007961A9"/>
    <w:rsid w:val="007A05CA"/>
    <w:rsid w:val="007A2AB4"/>
    <w:rsid w:val="007A5B3C"/>
    <w:rsid w:val="007A6429"/>
    <w:rsid w:val="007B1946"/>
    <w:rsid w:val="007B2A9E"/>
    <w:rsid w:val="007B748B"/>
    <w:rsid w:val="007C0060"/>
    <w:rsid w:val="007C2DE9"/>
    <w:rsid w:val="007C3916"/>
    <w:rsid w:val="007C53AE"/>
    <w:rsid w:val="007C55D8"/>
    <w:rsid w:val="007C56DE"/>
    <w:rsid w:val="007D205F"/>
    <w:rsid w:val="007D4564"/>
    <w:rsid w:val="007D604D"/>
    <w:rsid w:val="007E19A2"/>
    <w:rsid w:val="007E45CF"/>
    <w:rsid w:val="007F3255"/>
    <w:rsid w:val="007F54A4"/>
    <w:rsid w:val="008039BB"/>
    <w:rsid w:val="00810104"/>
    <w:rsid w:val="00815784"/>
    <w:rsid w:val="00816756"/>
    <w:rsid w:val="00816F7E"/>
    <w:rsid w:val="008222C0"/>
    <w:rsid w:val="00823217"/>
    <w:rsid w:val="0082481B"/>
    <w:rsid w:val="00830A41"/>
    <w:rsid w:val="00830E1C"/>
    <w:rsid w:val="00832897"/>
    <w:rsid w:val="00832C0E"/>
    <w:rsid w:val="008331DB"/>
    <w:rsid w:val="0084029C"/>
    <w:rsid w:val="008431BE"/>
    <w:rsid w:val="008556E4"/>
    <w:rsid w:val="00857551"/>
    <w:rsid w:val="00857A79"/>
    <w:rsid w:val="00860890"/>
    <w:rsid w:val="00863165"/>
    <w:rsid w:val="00864D13"/>
    <w:rsid w:val="008724EC"/>
    <w:rsid w:val="00873BBE"/>
    <w:rsid w:val="00896BD8"/>
    <w:rsid w:val="008975E7"/>
    <w:rsid w:val="0089785A"/>
    <w:rsid w:val="008A06C6"/>
    <w:rsid w:val="008A530B"/>
    <w:rsid w:val="008B0001"/>
    <w:rsid w:val="008B41CA"/>
    <w:rsid w:val="008B4EBD"/>
    <w:rsid w:val="008B57D0"/>
    <w:rsid w:val="008C1052"/>
    <w:rsid w:val="008C22F7"/>
    <w:rsid w:val="008C5A98"/>
    <w:rsid w:val="008C5D98"/>
    <w:rsid w:val="008C7F36"/>
    <w:rsid w:val="008D1AAC"/>
    <w:rsid w:val="008D274B"/>
    <w:rsid w:val="008D2785"/>
    <w:rsid w:val="008D2F19"/>
    <w:rsid w:val="008D67C4"/>
    <w:rsid w:val="008D710B"/>
    <w:rsid w:val="008D7E76"/>
    <w:rsid w:val="008E22A6"/>
    <w:rsid w:val="008E6A25"/>
    <w:rsid w:val="008E7024"/>
    <w:rsid w:val="008F1638"/>
    <w:rsid w:val="008F56F9"/>
    <w:rsid w:val="008F5EE0"/>
    <w:rsid w:val="009001E2"/>
    <w:rsid w:val="00914C7A"/>
    <w:rsid w:val="00915941"/>
    <w:rsid w:val="00915B0B"/>
    <w:rsid w:val="00915E26"/>
    <w:rsid w:val="00916B59"/>
    <w:rsid w:val="009179CB"/>
    <w:rsid w:val="009220B1"/>
    <w:rsid w:val="009265C5"/>
    <w:rsid w:val="00926DFF"/>
    <w:rsid w:val="00931357"/>
    <w:rsid w:val="0093221F"/>
    <w:rsid w:val="00934161"/>
    <w:rsid w:val="00935B1D"/>
    <w:rsid w:val="00940BB1"/>
    <w:rsid w:val="0094319B"/>
    <w:rsid w:val="00943BAC"/>
    <w:rsid w:val="0094620C"/>
    <w:rsid w:val="00950472"/>
    <w:rsid w:val="00951A99"/>
    <w:rsid w:val="00962934"/>
    <w:rsid w:val="009634DA"/>
    <w:rsid w:val="00964C2E"/>
    <w:rsid w:val="009855B6"/>
    <w:rsid w:val="00986BC9"/>
    <w:rsid w:val="00990C85"/>
    <w:rsid w:val="00992C96"/>
    <w:rsid w:val="0099567E"/>
    <w:rsid w:val="00996095"/>
    <w:rsid w:val="00997B91"/>
    <w:rsid w:val="009A1B2E"/>
    <w:rsid w:val="009A6630"/>
    <w:rsid w:val="009A7F78"/>
    <w:rsid w:val="009B0933"/>
    <w:rsid w:val="009B282B"/>
    <w:rsid w:val="009B29DF"/>
    <w:rsid w:val="009B6DC4"/>
    <w:rsid w:val="009B751E"/>
    <w:rsid w:val="009C0560"/>
    <w:rsid w:val="009C14CB"/>
    <w:rsid w:val="009C1BF3"/>
    <w:rsid w:val="009C1EF5"/>
    <w:rsid w:val="009C233E"/>
    <w:rsid w:val="009C2476"/>
    <w:rsid w:val="009C301A"/>
    <w:rsid w:val="009C3F6A"/>
    <w:rsid w:val="009C4575"/>
    <w:rsid w:val="009D0A1D"/>
    <w:rsid w:val="009D55AD"/>
    <w:rsid w:val="009D6EC0"/>
    <w:rsid w:val="009E0FE1"/>
    <w:rsid w:val="009E13DE"/>
    <w:rsid w:val="009F3942"/>
    <w:rsid w:val="009F502B"/>
    <w:rsid w:val="00A011FD"/>
    <w:rsid w:val="00A02786"/>
    <w:rsid w:val="00A103B7"/>
    <w:rsid w:val="00A13200"/>
    <w:rsid w:val="00A1522A"/>
    <w:rsid w:val="00A2535C"/>
    <w:rsid w:val="00A303E0"/>
    <w:rsid w:val="00A327AC"/>
    <w:rsid w:val="00A33EA2"/>
    <w:rsid w:val="00A37C30"/>
    <w:rsid w:val="00A408FD"/>
    <w:rsid w:val="00A54A2D"/>
    <w:rsid w:val="00A5593C"/>
    <w:rsid w:val="00A56A40"/>
    <w:rsid w:val="00A60116"/>
    <w:rsid w:val="00A648EB"/>
    <w:rsid w:val="00A66516"/>
    <w:rsid w:val="00A66BC8"/>
    <w:rsid w:val="00A66E17"/>
    <w:rsid w:val="00A70173"/>
    <w:rsid w:val="00A723A4"/>
    <w:rsid w:val="00A72B97"/>
    <w:rsid w:val="00A73C84"/>
    <w:rsid w:val="00A74901"/>
    <w:rsid w:val="00A74B34"/>
    <w:rsid w:val="00A92DB0"/>
    <w:rsid w:val="00A93660"/>
    <w:rsid w:val="00A95282"/>
    <w:rsid w:val="00AA1520"/>
    <w:rsid w:val="00AA1C39"/>
    <w:rsid w:val="00AA430A"/>
    <w:rsid w:val="00AA5FAE"/>
    <w:rsid w:val="00AB0FD6"/>
    <w:rsid w:val="00AB1A6C"/>
    <w:rsid w:val="00AB5F61"/>
    <w:rsid w:val="00AC1344"/>
    <w:rsid w:val="00AC505C"/>
    <w:rsid w:val="00AC7A44"/>
    <w:rsid w:val="00AD022E"/>
    <w:rsid w:val="00AD0289"/>
    <w:rsid w:val="00AD0BAA"/>
    <w:rsid w:val="00AD3198"/>
    <w:rsid w:val="00AD6DBB"/>
    <w:rsid w:val="00AD794A"/>
    <w:rsid w:val="00AE1139"/>
    <w:rsid w:val="00AE11B5"/>
    <w:rsid w:val="00AE616F"/>
    <w:rsid w:val="00AE7BBC"/>
    <w:rsid w:val="00AF3DAA"/>
    <w:rsid w:val="00AF625C"/>
    <w:rsid w:val="00AF6555"/>
    <w:rsid w:val="00B0017E"/>
    <w:rsid w:val="00B00A0C"/>
    <w:rsid w:val="00B01C64"/>
    <w:rsid w:val="00B01E86"/>
    <w:rsid w:val="00B10C87"/>
    <w:rsid w:val="00B12155"/>
    <w:rsid w:val="00B12BAB"/>
    <w:rsid w:val="00B20256"/>
    <w:rsid w:val="00B203A9"/>
    <w:rsid w:val="00B2042C"/>
    <w:rsid w:val="00B20458"/>
    <w:rsid w:val="00B21FDE"/>
    <w:rsid w:val="00B22039"/>
    <w:rsid w:val="00B2351E"/>
    <w:rsid w:val="00B254DE"/>
    <w:rsid w:val="00B260C9"/>
    <w:rsid w:val="00B27CF2"/>
    <w:rsid w:val="00B30701"/>
    <w:rsid w:val="00B32E1E"/>
    <w:rsid w:val="00B34EA4"/>
    <w:rsid w:val="00B37E39"/>
    <w:rsid w:val="00B43F71"/>
    <w:rsid w:val="00B47F13"/>
    <w:rsid w:val="00B522A4"/>
    <w:rsid w:val="00B52AF8"/>
    <w:rsid w:val="00B60DA9"/>
    <w:rsid w:val="00B632F0"/>
    <w:rsid w:val="00B71FEE"/>
    <w:rsid w:val="00B727FC"/>
    <w:rsid w:val="00B8127C"/>
    <w:rsid w:val="00B8145A"/>
    <w:rsid w:val="00B82D0B"/>
    <w:rsid w:val="00B83CA1"/>
    <w:rsid w:val="00B85079"/>
    <w:rsid w:val="00B86D69"/>
    <w:rsid w:val="00B87840"/>
    <w:rsid w:val="00B91F50"/>
    <w:rsid w:val="00B923A5"/>
    <w:rsid w:val="00B94CB9"/>
    <w:rsid w:val="00B95CD7"/>
    <w:rsid w:val="00BA50FA"/>
    <w:rsid w:val="00BA5814"/>
    <w:rsid w:val="00BA6721"/>
    <w:rsid w:val="00BA6E13"/>
    <w:rsid w:val="00BB128E"/>
    <w:rsid w:val="00BB379C"/>
    <w:rsid w:val="00BC073D"/>
    <w:rsid w:val="00BC1EDE"/>
    <w:rsid w:val="00BC4E36"/>
    <w:rsid w:val="00BC538F"/>
    <w:rsid w:val="00BC674A"/>
    <w:rsid w:val="00BC6956"/>
    <w:rsid w:val="00BD2210"/>
    <w:rsid w:val="00BD6950"/>
    <w:rsid w:val="00BD7E26"/>
    <w:rsid w:val="00BE64C9"/>
    <w:rsid w:val="00BE66B3"/>
    <w:rsid w:val="00BF7993"/>
    <w:rsid w:val="00C0114B"/>
    <w:rsid w:val="00C02BB9"/>
    <w:rsid w:val="00C03BE7"/>
    <w:rsid w:val="00C16236"/>
    <w:rsid w:val="00C206CE"/>
    <w:rsid w:val="00C21A22"/>
    <w:rsid w:val="00C30591"/>
    <w:rsid w:val="00C34610"/>
    <w:rsid w:val="00C44289"/>
    <w:rsid w:val="00C45755"/>
    <w:rsid w:val="00C45D7E"/>
    <w:rsid w:val="00C46A87"/>
    <w:rsid w:val="00C51E65"/>
    <w:rsid w:val="00C542EA"/>
    <w:rsid w:val="00C544AE"/>
    <w:rsid w:val="00C605F6"/>
    <w:rsid w:val="00C60A88"/>
    <w:rsid w:val="00C62095"/>
    <w:rsid w:val="00C6314C"/>
    <w:rsid w:val="00C65623"/>
    <w:rsid w:val="00C722E2"/>
    <w:rsid w:val="00C73EA5"/>
    <w:rsid w:val="00C751DD"/>
    <w:rsid w:val="00C7552A"/>
    <w:rsid w:val="00C759D0"/>
    <w:rsid w:val="00C77B89"/>
    <w:rsid w:val="00C8171D"/>
    <w:rsid w:val="00C85276"/>
    <w:rsid w:val="00C90C8E"/>
    <w:rsid w:val="00C92265"/>
    <w:rsid w:val="00C96372"/>
    <w:rsid w:val="00C969C1"/>
    <w:rsid w:val="00CA1852"/>
    <w:rsid w:val="00CA4A4D"/>
    <w:rsid w:val="00CB335A"/>
    <w:rsid w:val="00CB50D6"/>
    <w:rsid w:val="00CC2AA6"/>
    <w:rsid w:val="00CC2F50"/>
    <w:rsid w:val="00CD4BA3"/>
    <w:rsid w:val="00CE49D9"/>
    <w:rsid w:val="00CF1D74"/>
    <w:rsid w:val="00CF2DC5"/>
    <w:rsid w:val="00CF5AD1"/>
    <w:rsid w:val="00CF5EC3"/>
    <w:rsid w:val="00D03CB6"/>
    <w:rsid w:val="00D04661"/>
    <w:rsid w:val="00D05485"/>
    <w:rsid w:val="00D05C69"/>
    <w:rsid w:val="00D11A5D"/>
    <w:rsid w:val="00D1653C"/>
    <w:rsid w:val="00D1675C"/>
    <w:rsid w:val="00D2152C"/>
    <w:rsid w:val="00D21D5F"/>
    <w:rsid w:val="00D30F5A"/>
    <w:rsid w:val="00D331C9"/>
    <w:rsid w:val="00D347D3"/>
    <w:rsid w:val="00D426E8"/>
    <w:rsid w:val="00D45F03"/>
    <w:rsid w:val="00D45F1E"/>
    <w:rsid w:val="00D52D7B"/>
    <w:rsid w:val="00D54A44"/>
    <w:rsid w:val="00D56FAF"/>
    <w:rsid w:val="00D62CE1"/>
    <w:rsid w:val="00D6444F"/>
    <w:rsid w:val="00D66A6A"/>
    <w:rsid w:val="00D67034"/>
    <w:rsid w:val="00D717E2"/>
    <w:rsid w:val="00D91E19"/>
    <w:rsid w:val="00D95F9D"/>
    <w:rsid w:val="00DA01D3"/>
    <w:rsid w:val="00DA0911"/>
    <w:rsid w:val="00DA15C8"/>
    <w:rsid w:val="00DA1E38"/>
    <w:rsid w:val="00DA7C82"/>
    <w:rsid w:val="00DB14B4"/>
    <w:rsid w:val="00DC1073"/>
    <w:rsid w:val="00DC1B09"/>
    <w:rsid w:val="00DC68A5"/>
    <w:rsid w:val="00DD7609"/>
    <w:rsid w:val="00DD7B17"/>
    <w:rsid w:val="00DE01DB"/>
    <w:rsid w:val="00DE0AAE"/>
    <w:rsid w:val="00DE0EC0"/>
    <w:rsid w:val="00DE728A"/>
    <w:rsid w:val="00DF20C3"/>
    <w:rsid w:val="00DF362A"/>
    <w:rsid w:val="00DF373A"/>
    <w:rsid w:val="00DF3A4C"/>
    <w:rsid w:val="00DF7735"/>
    <w:rsid w:val="00E01C8E"/>
    <w:rsid w:val="00E13118"/>
    <w:rsid w:val="00E1354E"/>
    <w:rsid w:val="00E14232"/>
    <w:rsid w:val="00E167E7"/>
    <w:rsid w:val="00E17C34"/>
    <w:rsid w:val="00E22832"/>
    <w:rsid w:val="00E33B61"/>
    <w:rsid w:val="00E363D1"/>
    <w:rsid w:val="00E434FD"/>
    <w:rsid w:val="00E51362"/>
    <w:rsid w:val="00E51B5C"/>
    <w:rsid w:val="00E5340C"/>
    <w:rsid w:val="00E53F8C"/>
    <w:rsid w:val="00E5662F"/>
    <w:rsid w:val="00E60D5A"/>
    <w:rsid w:val="00E6758E"/>
    <w:rsid w:val="00E722AC"/>
    <w:rsid w:val="00E81B22"/>
    <w:rsid w:val="00E81D07"/>
    <w:rsid w:val="00E8265F"/>
    <w:rsid w:val="00E850A0"/>
    <w:rsid w:val="00E8729E"/>
    <w:rsid w:val="00E876A6"/>
    <w:rsid w:val="00EA3B1D"/>
    <w:rsid w:val="00EA654D"/>
    <w:rsid w:val="00EB429A"/>
    <w:rsid w:val="00EB5EC1"/>
    <w:rsid w:val="00EB78A9"/>
    <w:rsid w:val="00EC0C12"/>
    <w:rsid w:val="00EC33A3"/>
    <w:rsid w:val="00ED0C8B"/>
    <w:rsid w:val="00ED2919"/>
    <w:rsid w:val="00ED425A"/>
    <w:rsid w:val="00ED438A"/>
    <w:rsid w:val="00ED4DED"/>
    <w:rsid w:val="00EE1F7E"/>
    <w:rsid w:val="00EE3841"/>
    <w:rsid w:val="00EE3F95"/>
    <w:rsid w:val="00EE68C2"/>
    <w:rsid w:val="00EE7E35"/>
    <w:rsid w:val="00EF07F5"/>
    <w:rsid w:val="00EF2A8A"/>
    <w:rsid w:val="00EF2E01"/>
    <w:rsid w:val="00EF48EC"/>
    <w:rsid w:val="00EF51FF"/>
    <w:rsid w:val="00EF7235"/>
    <w:rsid w:val="00F032E3"/>
    <w:rsid w:val="00F03C88"/>
    <w:rsid w:val="00F043E5"/>
    <w:rsid w:val="00F04F95"/>
    <w:rsid w:val="00F05E64"/>
    <w:rsid w:val="00F20B9F"/>
    <w:rsid w:val="00F23D5A"/>
    <w:rsid w:val="00F25904"/>
    <w:rsid w:val="00F42C7A"/>
    <w:rsid w:val="00F45484"/>
    <w:rsid w:val="00F465A6"/>
    <w:rsid w:val="00F46C93"/>
    <w:rsid w:val="00F50713"/>
    <w:rsid w:val="00F515C8"/>
    <w:rsid w:val="00F545C7"/>
    <w:rsid w:val="00F54697"/>
    <w:rsid w:val="00F57E13"/>
    <w:rsid w:val="00F61356"/>
    <w:rsid w:val="00F65A25"/>
    <w:rsid w:val="00F70E39"/>
    <w:rsid w:val="00F72A6C"/>
    <w:rsid w:val="00F7416B"/>
    <w:rsid w:val="00F824D3"/>
    <w:rsid w:val="00F82D61"/>
    <w:rsid w:val="00F87EBD"/>
    <w:rsid w:val="00F87F3D"/>
    <w:rsid w:val="00FA1295"/>
    <w:rsid w:val="00FA1CB4"/>
    <w:rsid w:val="00FA3569"/>
    <w:rsid w:val="00FA3B3B"/>
    <w:rsid w:val="00FA7AD2"/>
    <w:rsid w:val="00FA7C32"/>
    <w:rsid w:val="00FB18E9"/>
    <w:rsid w:val="00FB2D22"/>
    <w:rsid w:val="00FB3638"/>
    <w:rsid w:val="00FC05DF"/>
    <w:rsid w:val="00FC642A"/>
    <w:rsid w:val="00FC703D"/>
    <w:rsid w:val="00FD6F22"/>
    <w:rsid w:val="00FE6C97"/>
    <w:rsid w:val="00FE725A"/>
    <w:rsid w:val="00FE753F"/>
    <w:rsid w:val="00FF0024"/>
    <w:rsid w:val="00FF444F"/>
    <w:rsid w:val="00FF4DFB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31"/>
    <o:shapelayout v:ext="edit">
      <o:idmap v:ext="edit" data="1"/>
    </o:shapelayout>
  </w:shapeDefaults>
  <w:decimalSymbol w:val="."/>
  <w:listSeparator w:val=","/>
  <w14:docId w14:val="7EC98EF0"/>
  <w15:docId w15:val="{90010D6D-5AE6-8B46-9576-25ABB9DA0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link w:val="H10"/>
    <w:qFormat/>
    <w:rsid w:val="003B3807"/>
    <w:pPr>
      <w:keepNext/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B27CF2"/>
    <w:pPr>
      <w:keepNext w:val="0"/>
      <w:ind w:firstLine="706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3B3807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B27CF2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qFormat/>
    <w:rsid w:val="00CA1852"/>
    <w:pPr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qFormat/>
    <w:rsid w:val="00CA1852"/>
    <w:pPr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707EE1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uiPriority w:val="39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character" w:customStyle="1" w:styleId="23">
    <w:name w:val="Цитата 23"/>
    <w:basedOn w:val="DefaultParagraphFont"/>
    <w:rsid w:val="008D2785"/>
  </w:style>
  <w:style w:type="paragraph" w:styleId="NormalWeb">
    <w:name w:val="Normal (Web)"/>
    <w:basedOn w:val="Normal"/>
    <w:uiPriority w:val="99"/>
    <w:unhideWhenUsed/>
    <w:rsid w:val="00F46C93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10</Pages>
  <Words>606</Words>
  <Characters>3455</Characters>
  <Application>Microsoft Office Word</Application>
  <DocSecurity>0</DocSecurity>
  <Lines>28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4053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2025-05-14T12:11:00Z</cp:lastPrinted>
  <dcterms:created xsi:type="dcterms:W3CDTF">2025-05-14T12:11:00Z</dcterms:created>
  <dcterms:modified xsi:type="dcterms:W3CDTF">2025-05-14T12:11:00Z</dcterms:modified>
  <cp:category/>
</cp:coreProperties>
</file>