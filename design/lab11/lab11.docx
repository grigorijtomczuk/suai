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:rsidR="00413AAB" w:rsidRPr="009265C5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3D264C">
        <w:t>42</w:t>
      </w:r>
    </w:p>
    <w:p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AD3198" w:rsidRDefault="003D264C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3D264C">
              <w:rPr>
                <w:lang w:val="en-US"/>
              </w:rPr>
              <w:t>ассистент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3D264C" w:rsidRDefault="003D264C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 xml:space="preserve">Ю. В. </w:t>
            </w:r>
            <w:r w:rsidRPr="003D264C">
              <w:t>Ветрова</w:t>
            </w:r>
          </w:p>
        </w:tc>
      </w:tr>
      <w:tr w:rsidR="00413AAB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pStyle w:val="BodyText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8249C" w:rsidRDefault="00413AAB" w:rsidP="008E080A">
            <w:pPr>
              <w:pStyle w:val="BodyText"/>
              <w:spacing w:before="960"/>
            </w:pPr>
            <w:r>
              <w:t>ОТЧЕТ О ЛАБОРАТОРНОЙ РАБОТЕ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67496D" w:rsidRDefault="00087E00" w:rsidP="008E080A">
            <w:pPr>
              <w:pStyle w:val="Heading1"/>
              <w:keepNext w:val="0"/>
              <w:spacing w:before="720" w:after="720"/>
              <w:rPr>
                <w:b w:val="0"/>
                <w:szCs w:val="32"/>
              </w:rPr>
            </w:pPr>
            <w:r w:rsidRPr="00087E00">
              <w:rPr>
                <w:b w:val="0"/>
                <w:szCs w:val="32"/>
              </w:rPr>
              <w:t>ДИЗАЙН ЕЛОЧНОЙ ВЕТВИ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D3198" w:rsidRDefault="00413AAB" w:rsidP="008E080A">
            <w:pPr>
              <w:pStyle w:val="Heading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3D264C" w:rsidP="008E080A">
            <w:pPr>
              <w:pStyle w:val="Heading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3D264C">
              <w:rPr>
                <w:sz w:val="28"/>
                <w:szCs w:val="28"/>
                <w:lang w:val="ru-RU"/>
              </w:rPr>
              <w:t>ОСНОВЫ ТЕОРИИ ДИЗАЙНА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A552DE">
          <w:footerReference w:type="default" r:id="rId8"/>
          <w:type w:val="continuous"/>
          <w:pgSz w:w="11909" w:h="16834"/>
          <w:pgMar w:top="1134" w:right="851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3D264C">
        <w:t>2025</w:t>
      </w:r>
      <w:r w:rsidR="003B3807">
        <w:rPr>
          <w:lang w:val="en-US"/>
        </w:rPr>
        <w:br w:type="page"/>
      </w:r>
    </w:p>
    <w:p w:rsidR="008331DB" w:rsidRPr="00C72183" w:rsidRDefault="00E17E1F" w:rsidP="00C72183">
      <w:pPr>
        <w:pStyle w:val="DIV1"/>
      </w:pPr>
      <w:r>
        <w:lastRenderedPageBreak/>
        <w:t>Цель работы</w:t>
      </w:r>
    </w:p>
    <w:p w:rsidR="00C72183" w:rsidRPr="00B51C4D" w:rsidRDefault="00E17E1F" w:rsidP="00C72183">
      <w:pPr>
        <w:pStyle w:val="MAINTEXT1"/>
      </w:pPr>
      <w:r w:rsidRPr="00B51C4D">
        <w:t xml:space="preserve">Цель работы: </w:t>
      </w:r>
      <w:r w:rsidR="006F0490" w:rsidRPr="006F0490">
        <w:t>получить теоретические знания о возможностях настройки кистей по требованию пользователя, возможности реализации конкретной задачи различными способами и практической реализации полученных знаний.</w:t>
      </w:r>
    </w:p>
    <w:p w:rsidR="006C4FC0" w:rsidRPr="00C72183" w:rsidRDefault="00917B96" w:rsidP="006C4FC0">
      <w:pPr>
        <w:pStyle w:val="DIV1"/>
      </w:pPr>
      <w:r>
        <w:t>Ход выполнения работы</w:t>
      </w:r>
    </w:p>
    <w:p w:rsidR="006C4FC0" w:rsidRDefault="009628C9" w:rsidP="006C4FC0">
      <w:pPr>
        <w:pStyle w:val="MAINTEXT1"/>
      </w:pPr>
      <w:r>
        <w:t>На рис</w:t>
      </w:r>
      <w:r w:rsidR="009767A0">
        <w:t>унках</w:t>
      </w:r>
      <w:r>
        <w:t xml:space="preserve"> 1–</w:t>
      </w:r>
      <w:r w:rsidR="005A6932" w:rsidRPr="00AF01D9">
        <w:t>12</w:t>
      </w:r>
      <w:r>
        <w:t xml:space="preserve"> представлены скриншоты ключевых этапов выполнения работы.</w:t>
      </w:r>
    </w:p>
    <w:p w:rsidR="00987DF9" w:rsidRDefault="00987DF9" w:rsidP="00987DF9">
      <w:pPr>
        <w:pStyle w:val="PICTURE"/>
      </w:pPr>
      <w:r>
        <w:drawing>
          <wp:inline distT="0" distB="0" distL="0" distR="0" wp14:anchorId="2BC20FC1" wp14:editId="4EE33B59">
            <wp:extent cx="3333634" cy="3874766"/>
            <wp:effectExtent l="0" t="0" r="0" b="0"/>
            <wp:docPr id="14083309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30926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3634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AE8" w:rsidRPr="00B3592E" w:rsidRDefault="00987DF9" w:rsidP="00613AE8">
      <w:pPr>
        <w:pStyle w:val="PICTURECAPTION"/>
      </w:pPr>
      <w:r>
        <w:t xml:space="preserve">Рисунок </w:t>
      </w:r>
      <w:fldSimple w:instr=" SEQ Рисунок \* ARABIC ">
        <w:r w:rsidR="00294F9E">
          <w:rPr>
            <w:noProof/>
          </w:rPr>
          <w:t>1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B3592E">
        <w:t>Формирование елочной иголки</w:t>
      </w:r>
    </w:p>
    <w:p w:rsidR="00613AE8" w:rsidRDefault="00613AE8" w:rsidP="00613AE8">
      <w:pPr>
        <w:pStyle w:val="PICTURE"/>
      </w:pPr>
      <w:r>
        <w:lastRenderedPageBreak/>
        <w:drawing>
          <wp:inline distT="0" distB="0" distL="0" distR="0" wp14:anchorId="6CF606DF" wp14:editId="35729146">
            <wp:extent cx="3496029" cy="3533570"/>
            <wp:effectExtent l="0" t="0" r="0" b="0"/>
            <wp:docPr id="177466341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63419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6029" cy="35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AE8" w:rsidRPr="00B3592E" w:rsidRDefault="00613AE8" w:rsidP="00613AE8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4F9E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B3592E">
        <w:t>Создание пользовательской кисти из созданной формы</w:t>
      </w:r>
    </w:p>
    <w:p w:rsidR="00613AE8" w:rsidRDefault="00613AE8" w:rsidP="00613AE8">
      <w:pPr>
        <w:pStyle w:val="PICTURE"/>
      </w:pPr>
      <w:r>
        <w:drawing>
          <wp:inline distT="0" distB="0" distL="0" distR="0" wp14:anchorId="6CF606DF" wp14:editId="35729146">
            <wp:extent cx="3333634" cy="3874766"/>
            <wp:effectExtent l="0" t="0" r="0" b="0"/>
            <wp:docPr id="84562585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25851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3634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AE8" w:rsidRPr="00DB15BA" w:rsidRDefault="00613AE8" w:rsidP="00613AE8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4F9E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DB15BA">
        <w:t>Создание елочной ветки с помощью созданной кисти</w:t>
      </w:r>
    </w:p>
    <w:p w:rsidR="00613AE8" w:rsidRDefault="00613AE8" w:rsidP="00613AE8">
      <w:pPr>
        <w:pStyle w:val="PICTURE"/>
      </w:pPr>
      <w:r>
        <w:lastRenderedPageBreak/>
        <w:drawing>
          <wp:inline distT="0" distB="0" distL="0" distR="0" wp14:anchorId="6CF606DF" wp14:editId="35729146">
            <wp:extent cx="3333634" cy="3874766"/>
            <wp:effectExtent l="0" t="0" r="0" b="0"/>
            <wp:docPr id="202121910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19104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3634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AE8" w:rsidRPr="00156F49" w:rsidRDefault="00613AE8" w:rsidP="00613AE8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4F9E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156F49">
        <w:t>Конечный вид елочной ветки</w:t>
      </w:r>
    </w:p>
    <w:p w:rsidR="00613AE8" w:rsidRDefault="00613AE8" w:rsidP="00613AE8">
      <w:pPr>
        <w:pStyle w:val="PICTURE"/>
      </w:pPr>
      <w:r>
        <w:drawing>
          <wp:inline distT="0" distB="0" distL="0" distR="0" wp14:anchorId="6CF606DF" wp14:editId="35729146">
            <wp:extent cx="3333634" cy="3874766"/>
            <wp:effectExtent l="0" t="0" r="0" b="0"/>
            <wp:docPr id="77354098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40987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3634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AE8" w:rsidRPr="009D7A13" w:rsidRDefault="00613AE8" w:rsidP="00613AE8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4F9E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E363F1">
        <w:t>Композиция более сложной елочной ветки</w:t>
      </w:r>
    </w:p>
    <w:p w:rsidR="00613AE8" w:rsidRDefault="00613AE8" w:rsidP="00613AE8">
      <w:pPr>
        <w:pStyle w:val="PICTURE"/>
      </w:pPr>
      <w:r>
        <w:lastRenderedPageBreak/>
        <w:drawing>
          <wp:inline distT="0" distB="0" distL="0" distR="0" wp14:anchorId="6CF606DF" wp14:editId="35729146">
            <wp:extent cx="3333634" cy="3874766"/>
            <wp:effectExtent l="0" t="0" r="0" b="0"/>
            <wp:docPr id="91349308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93084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3634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AE8" w:rsidRPr="009D7A13" w:rsidRDefault="00613AE8" w:rsidP="00613AE8">
      <w:pPr>
        <w:pStyle w:val="PICTURECAPTION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4F9E">
        <w:rPr>
          <w:noProof/>
        </w:rPr>
        <w:t>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9D7A13">
        <w:t xml:space="preserve">Создание шара-украшения с помощью </w:t>
      </w:r>
      <w:r w:rsidR="009D7A13">
        <w:rPr>
          <w:lang w:val="en-US"/>
        </w:rPr>
        <w:t>Mesh Tool</w:t>
      </w:r>
    </w:p>
    <w:p w:rsidR="00613AE8" w:rsidRDefault="00613AE8" w:rsidP="00613AE8">
      <w:pPr>
        <w:pStyle w:val="PICTURE"/>
      </w:pPr>
      <w:r>
        <w:drawing>
          <wp:inline distT="0" distB="0" distL="0" distR="0" wp14:anchorId="6CF606DF" wp14:editId="35729146">
            <wp:extent cx="2985999" cy="3874766"/>
            <wp:effectExtent l="0" t="0" r="0" b="0"/>
            <wp:docPr id="92776140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61406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5999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AE8" w:rsidRDefault="00613AE8" w:rsidP="00613AE8">
      <w:pPr>
        <w:pStyle w:val="PICTURECAPTION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4F9E">
        <w:rPr>
          <w:noProof/>
        </w:rPr>
        <w:t>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A601F9">
        <w:t>Финальное изображение № 1</w:t>
      </w:r>
    </w:p>
    <w:p w:rsidR="001A29A6" w:rsidRDefault="001A29A6" w:rsidP="001A29A6">
      <w:pPr>
        <w:pStyle w:val="PICTURE"/>
      </w:pPr>
      <w:r>
        <w:lastRenderedPageBreak/>
        <w:drawing>
          <wp:inline distT="0" distB="0" distL="0" distR="0" wp14:anchorId="426328F2" wp14:editId="712695CA">
            <wp:extent cx="2985999" cy="3470700"/>
            <wp:effectExtent l="0" t="0" r="0" b="0"/>
            <wp:docPr id="192339414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4148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5999" cy="347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9A6" w:rsidRPr="00DA0988" w:rsidRDefault="001A29A6" w:rsidP="001A29A6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4F9E">
        <w:rPr>
          <w:noProof/>
        </w:rPr>
        <w:t>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DA0988">
        <w:t>Создание контуров неправильных звезд</w:t>
      </w:r>
    </w:p>
    <w:p w:rsidR="001A29A6" w:rsidRDefault="001A29A6" w:rsidP="001A29A6">
      <w:pPr>
        <w:pStyle w:val="PICTURE"/>
      </w:pPr>
      <w:r>
        <w:drawing>
          <wp:inline distT="0" distB="0" distL="0" distR="0" wp14:anchorId="426328F2" wp14:editId="712695CA">
            <wp:extent cx="2985999" cy="3470700"/>
            <wp:effectExtent l="0" t="0" r="0" b="0"/>
            <wp:docPr id="53069159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91590" name="Graphic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5999" cy="347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9A6" w:rsidRPr="00137AB4" w:rsidRDefault="001A29A6" w:rsidP="001A29A6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4F9E">
        <w:rPr>
          <w:noProof/>
        </w:rPr>
        <w:t>9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137AB4">
        <w:t>Заливка контуров и группировка</w:t>
      </w:r>
      <w:r w:rsidR="00FF4CDA">
        <w:t xml:space="preserve"> звезд с наложением друг на друга</w:t>
      </w:r>
    </w:p>
    <w:p w:rsidR="001A29A6" w:rsidRDefault="001A29A6" w:rsidP="001A29A6">
      <w:pPr>
        <w:pStyle w:val="PICTURE"/>
      </w:pPr>
      <w:r>
        <w:lastRenderedPageBreak/>
        <w:drawing>
          <wp:inline distT="0" distB="0" distL="0" distR="0" wp14:anchorId="426328F2" wp14:editId="712695CA">
            <wp:extent cx="2960439" cy="3874766"/>
            <wp:effectExtent l="0" t="0" r="0" b="0"/>
            <wp:docPr id="103517171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71719" name="Graphic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0439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9A6" w:rsidRPr="00782533" w:rsidRDefault="001A29A6" w:rsidP="001A29A6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4F9E">
        <w:rPr>
          <w:noProof/>
        </w:rPr>
        <w:t>10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782533">
        <w:t xml:space="preserve">Выгибание ветки с помощью </w:t>
      </w:r>
      <w:r w:rsidR="00782533">
        <w:rPr>
          <w:lang w:val="en-US"/>
        </w:rPr>
        <w:t>Warp</w:t>
      </w:r>
      <w:r w:rsidR="00782533" w:rsidRPr="00782533">
        <w:t xml:space="preserve"> </w:t>
      </w:r>
      <w:r w:rsidR="00782533">
        <w:rPr>
          <w:lang w:val="en-US"/>
        </w:rPr>
        <w:t>Arch</w:t>
      </w:r>
    </w:p>
    <w:p w:rsidR="001A29A6" w:rsidRDefault="001A29A6" w:rsidP="001A29A6">
      <w:pPr>
        <w:pStyle w:val="PICTURE"/>
      </w:pPr>
      <w:r>
        <w:drawing>
          <wp:inline distT="0" distB="0" distL="0" distR="0" wp14:anchorId="426328F2" wp14:editId="712695CA">
            <wp:extent cx="2985999" cy="3470700"/>
            <wp:effectExtent l="0" t="0" r="0" b="0"/>
            <wp:docPr id="89010136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01360" name="Graphic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5999" cy="347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9A6" w:rsidRPr="00151B0B" w:rsidRDefault="001A29A6" w:rsidP="001A29A6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4F9E">
        <w:rPr>
          <w:noProof/>
        </w:rPr>
        <w:t>11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151B0B">
        <w:t xml:space="preserve">Композиция более сложной ветки из </w:t>
      </w:r>
      <w:r w:rsidR="00667D79">
        <w:t>п</w:t>
      </w:r>
      <w:r w:rsidR="00151B0B">
        <w:t>ростых</w:t>
      </w:r>
    </w:p>
    <w:p w:rsidR="00076C38" w:rsidRDefault="00076C38" w:rsidP="00076C38">
      <w:pPr>
        <w:pStyle w:val="PICTURE"/>
      </w:pPr>
      <w:r>
        <w:lastRenderedPageBreak/>
        <w:drawing>
          <wp:inline distT="0" distB="0" distL="0" distR="0" wp14:anchorId="0BA9E631" wp14:editId="0FF09815">
            <wp:extent cx="2673767" cy="3470700"/>
            <wp:effectExtent l="0" t="0" r="6350" b="0"/>
            <wp:docPr id="6270975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9751" name="Graphic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3767" cy="347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38" w:rsidRPr="00B628C4" w:rsidRDefault="00076C38" w:rsidP="00076C38">
      <w:pPr>
        <w:pStyle w:val="PICTURECAPTION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4F9E">
        <w:rPr>
          <w:noProof/>
        </w:rPr>
        <w:t>12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FB6FD9">
        <w:t>Финальное изображение № 2</w:t>
      </w:r>
    </w:p>
    <w:sectPr w:rsidR="00076C38" w:rsidRPr="00B628C4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FF1923" w:rsidRDefault="00FF1923" w:rsidP="0002180F">
      <w:r>
        <w:separator/>
      </w:r>
    </w:p>
  </w:endnote>
  <w:endnote w:type="continuationSeparator" w:id="0">
    <w:p w:rsidR="00FF1923" w:rsidRDefault="00FF1923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02180F" w:rsidRPr="00C72183" w:rsidRDefault="0002180F" w:rsidP="00C72183">
        <w:pPr>
          <w:pStyle w:val="Footer"/>
          <w:widowControl w:val="0"/>
          <w:jc w:val="center"/>
          <w:rPr>
            <w:sz w:val="28"/>
            <w:szCs w:val="28"/>
          </w:rPr>
        </w:pPr>
        <w:r w:rsidRPr="00C72183">
          <w:rPr>
            <w:sz w:val="28"/>
            <w:szCs w:val="28"/>
          </w:rPr>
          <w:fldChar w:fldCharType="begin"/>
        </w:r>
        <w:r w:rsidRPr="00C72183">
          <w:rPr>
            <w:sz w:val="28"/>
            <w:szCs w:val="28"/>
          </w:rPr>
          <w:instrText>PAGE   \* MERGEFORMAT</w:instrText>
        </w:r>
        <w:r w:rsidRPr="00C72183">
          <w:rPr>
            <w:sz w:val="28"/>
            <w:szCs w:val="28"/>
          </w:rPr>
          <w:fldChar w:fldCharType="separate"/>
        </w:r>
        <w:r w:rsidRPr="00C72183">
          <w:rPr>
            <w:sz w:val="28"/>
            <w:szCs w:val="28"/>
          </w:rPr>
          <w:t>2</w:t>
        </w:r>
        <w:r w:rsidRPr="00C72183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FF1923" w:rsidRDefault="00FF1923" w:rsidP="0002180F">
      <w:r>
        <w:separator/>
      </w:r>
    </w:p>
  </w:footnote>
  <w:footnote w:type="continuationSeparator" w:id="0">
    <w:p w:rsidR="00FF1923" w:rsidRDefault="00FF1923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1186D"/>
    <w:multiLevelType w:val="multilevel"/>
    <w:tmpl w:val="15747C00"/>
    <w:styleLink w:val="CurrentList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hanging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" w15:restartNumberingAfterBreak="0">
    <w:nsid w:val="0A5463D4"/>
    <w:multiLevelType w:val="multilevel"/>
    <w:tmpl w:val="59A48116"/>
    <w:styleLink w:val="CurrentList3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0BC40701"/>
    <w:multiLevelType w:val="multilevel"/>
    <w:tmpl w:val="5FE42CB0"/>
    <w:styleLink w:val="CurrentList3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89" w:hanging="26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0C4276D9"/>
    <w:multiLevelType w:val="hybridMultilevel"/>
    <w:tmpl w:val="4680EBB8"/>
    <w:lvl w:ilvl="0" w:tplc="790A116E">
      <w:start w:val="1"/>
      <w:numFmt w:val="decimal"/>
      <w:pStyle w:val="RESOURCESLIST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CB4AA1"/>
    <w:multiLevelType w:val="multilevel"/>
    <w:tmpl w:val="F88A751A"/>
    <w:styleLink w:val="CurrentList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" w15:restartNumberingAfterBreak="0">
    <w:nsid w:val="0E5F1323"/>
    <w:multiLevelType w:val="multilevel"/>
    <w:tmpl w:val="55120116"/>
    <w:lvl w:ilvl="0">
      <w:start w:val="1"/>
      <w:numFmt w:val="decimal"/>
      <w:pStyle w:val="DIV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6" w15:restartNumberingAfterBreak="0">
    <w:nsid w:val="0FCB7F39"/>
    <w:multiLevelType w:val="multilevel"/>
    <w:tmpl w:val="A6B05840"/>
    <w:styleLink w:val="CurrentList1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334" w:firstLine="375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7" w15:restartNumberingAfterBreak="0">
    <w:nsid w:val="13AF6449"/>
    <w:multiLevelType w:val="multilevel"/>
    <w:tmpl w:val="732A73B8"/>
    <w:styleLink w:val="CurrentList3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14B4780D"/>
    <w:multiLevelType w:val="multilevel"/>
    <w:tmpl w:val="641C174C"/>
    <w:styleLink w:val="CurrentList7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73918DE"/>
    <w:multiLevelType w:val="multilevel"/>
    <w:tmpl w:val="5E94C5D4"/>
    <w:styleLink w:val="CurrentList2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1DFF0783"/>
    <w:multiLevelType w:val="multilevel"/>
    <w:tmpl w:val="B53C57F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2" w15:restartNumberingAfterBreak="0">
    <w:nsid w:val="20E65CBE"/>
    <w:multiLevelType w:val="multilevel"/>
    <w:tmpl w:val="DF8CB8D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1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3" w15:restartNumberingAfterBreak="0">
    <w:nsid w:val="2960125A"/>
    <w:multiLevelType w:val="multilevel"/>
    <w:tmpl w:val="7FB81ED2"/>
    <w:styleLink w:val="CurrentList1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4" w15:restartNumberingAfterBreak="0">
    <w:nsid w:val="2A5C4BAB"/>
    <w:multiLevelType w:val="multilevel"/>
    <w:tmpl w:val="1190FD26"/>
    <w:styleLink w:val="CurrentList9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EEB2C81"/>
    <w:multiLevelType w:val="multilevel"/>
    <w:tmpl w:val="59A48116"/>
    <w:styleLink w:val="CurrentList2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6" w15:restartNumberingAfterBreak="0">
    <w:nsid w:val="2F593333"/>
    <w:multiLevelType w:val="multilevel"/>
    <w:tmpl w:val="5DFCF6AE"/>
    <w:styleLink w:val="CurrentList1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666" w:firstLine="43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7" w15:restartNumberingAfterBreak="0">
    <w:nsid w:val="31013E37"/>
    <w:multiLevelType w:val="multilevel"/>
    <w:tmpl w:val="DAC8D740"/>
    <w:styleLink w:val="CurrentList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33D062A7"/>
    <w:multiLevelType w:val="multilevel"/>
    <w:tmpl w:val="BD62DB8A"/>
    <w:styleLink w:val="CurrentList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9" w15:restartNumberingAfterBreak="0">
    <w:nsid w:val="35C15BA6"/>
    <w:multiLevelType w:val="multilevel"/>
    <w:tmpl w:val="6CAC7D6E"/>
    <w:styleLink w:val="CurrentList1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0" w15:restartNumberingAfterBreak="0">
    <w:nsid w:val="37894143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1" w15:restartNumberingAfterBreak="0">
    <w:nsid w:val="38375D7F"/>
    <w:multiLevelType w:val="multilevel"/>
    <w:tmpl w:val="34A61B02"/>
    <w:styleLink w:val="CurrentList1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2" w15:restartNumberingAfterBreak="0">
    <w:nsid w:val="399E1C6F"/>
    <w:multiLevelType w:val="multilevel"/>
    <w:tmpl w:val="45E28684"/>
    <w:styleLink w:val="CurrentList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3" w15:restartNumberingAfterBreak="0">
    <w:nsid w:val="3D6C06FE"/>
    <w:multiLevelType w:val="multilevel"/>
    <w:tmpl w:val="BB96DC46"/>
    <w:styleLink w:val="CurrentList2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4" w15:restartNumberingAfterBreak="0">
    <w:nsid w:val="47901D18"/>
    <w:multiLevelType w:val="multilevel"/>
    <w:tmpl w:val="DF8CB8D4"/>
    <w:styleLink w:val="CurrentList4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5" w15:restartNumberingAfterBreak="0">
    <w:nsid w:val="4AFF5315"/>
    <w:multiLevelType w:val="multilevel"/>
    <w:tmpl w:val="34A61B02"/>
    <w:styleLink w:val="CurrentList1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6" w15:restartNumberingAfterBreak="0">
    <w:nsid w:val="4D741980"/>
    <w:multiLevelType w:val="multilevel"/>
    <w:tmpl w:val="45E28684"/>
    <w:styleLink w:val="CurrentList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7" w15:restartNumberingAfterBreak="0">
    <w:nsid w:val="57052BB6"/>
    <w:multiLevelType w:val="multilevel"/>
    <w:tmpl w:val="8DE2939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8" w15:restartNumberingAfterBreak="0">
    <w:nsid w:val="5B00686A"/>
    <w:multiLevelType w:val="multilevel"/>
    <w:tmpl w:val="4C7CB300"/>
    <w:styleLink w:val="CurrentList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9" w15:restartNumberingAfterBreak="0">
    <w:nsid w:val="5BA63248"/>
    <w:multiLevelType w:val="multilevel"/>
    <w:tmpl w:val="428685D6"/>
    <w:styleLink w:val="CurrentList2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0" w15:restartNumberingAfterBreak="0">
    <w:nsid w:val="5E367F18"/>
    <w:multiLevelType w:val="multilevel"/>
    <w:tmpl w:val="D586EE46"/>
    <w:styleLink w:val="CurrentList2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1" w15:restartNumberingAfterBreak="0">
    <w:nsid w:val="5FBA4019"/>
    <w:multiLevelType w:val="multilevel"/>
    <w:tmpl w:val="862A619A"/>
    <w:styleLink w:val="CurrentList2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2" w15:restartNumberingAfterBreak="0">
    <w:nsid w:val="61FA02C4"/>
    <w:multiLevelType w:val="multilevel"/>
    <w:tmpl w:val="8CECAA42"/>
    <w:styleLink w:val="CurrentList1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3" w15:restartNumberingAfterBreak="0">
    <w:nsid w:val="62EF2B83"/>
    <w:multiLevelType w:val="multilevel"/>
    <w:tmpl w:val="B05677BE"/>
    <w:styleLink w:val="CurrentList3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4" w15:restartNumberingAfterBreak="0">
    <w:nsid w:val="635454D3"/>
    <w:multiLevelType w:val="multilevel"/>
    <w:tmpl w:val="290AE884"/>
    <w:styleLink w:val="CurrentList8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4AE2365"/>
    <w:multiLevelType w:val="multilevel"/>
    <w:tmpl w:val="FCA0400A"/>
    <w:styleLink w:val="CurrentList3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2121" w:hanging="10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6" w15:restartNumberingAfterBreak="0">
    <w:nsid w:val="651478DC"/>
    <w:multiLevelType w:val="multilevel"/>
    <w:tmpl w:val="641C174C"/>
    <w:styleLink w:val="CurrentList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580254C"/>
    <w:multiLevelType w:val="multilevel"/>
    <w:tmpl w:val="2CB47B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8" w15:restartNumberingAfterBreak="0">
    <w:nsid w:val="66453826"/>
    <w:multiLevelType w:val="multilevel"/>
    <w:tmpl w:val="98EC0A66"/>
    <w:styleLink w:val="CurrentList3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6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9" w15:restartNumberingAfterBreak="0">
    <w:nsid w:val="6B70767F"/>
    <w:multiLevelType w:val="multilevel"/>
    <w:tmpl w:val="34A61B02"/>
    <w:styleLink w:val="CurrentList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0" w15:restartNumberingAfterBreak="0">
    <w:nsid w:val="6B8F11A3"/>
    <w:multiLevelType w:val="multilevel"/>
    <w:tmpl w:val="2CB47BAA"/>
    <w:styleLink w:val="CurrentList3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1" w15:restartNumberingAfterBreak="0">
    <w:nsid w:val="6E480333"/>
    <w:multiLevelType w:val="multilevel"/>
    <w:tmpl w:val="9D8216A4"/>
    <w:styleLink w:val="CurrentList2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2" w15:restartNumberingAfterBreak="0">
    <w:nsid w:val="6FD639D3"/>
    <w:multiLevelType w:val="multilevel"/>
    <w:tmpl w:val="15BE940C"/>
    <w:styleLink w:val="CurrentList3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18" w:hanging="29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3" w15:restartNumberingAfterBreak="0">
    <w:nsid w:val="73501DBE"/>
    <w:multiLevelType w:val="multilevel"/>
    <w:tmpl w:val="D3166AD8"/>
    <w:styleLink w:val="CurrentList2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4" w15:restartNumberingAfterBreak="0">
    <w:nsid w:val="787E4A18"/>
    <w:multiLevelType w:val="multilevel"/>
    <w:tmpl w:val="6B3EA130"/>
    <w:styleLink w:val="CurrentList3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61" w:hanging="24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5" w15:restartNumberingAfterBreak="0">
    <w:nsid w:val="79807A8D"/>
    <w:multiLevelType w:val="multilevel"/>
    <w:tmpl w:val="3954D3D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6" w15:restartNumberingAfterBreak="0">
    <w:nsid w:val="7CF47E10"/>
    <w:multiLevelType w:val="multilevel"/>
    <w:tmpl w:val="C5C0FDA6"/>
    <w:styleLink w:val="CurrentList1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7" w15:restartNumberingAfterBreak="0">
    <w:nsid w:val="7D38337E"/>
    <w:multiLevelType w:val="multilevel"/>
    <w:tmpl w:val="1D0CD264"/>
    <w:styleLink w:val="CurrentList3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55" w:hanging="2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 w16cid:durableId="414128123">
    <w:abstractNumId w:val="27"/>
  </w:num>
  <w:num w:numId="2" w16cid:durableId="51000295">
    <w:abstractNumId w:val="10"/>
  </w:num>
  <w:num w:numId="3" w16cid:durableId="7803424">
    <w:abstractNumId w:val="3"/>
  </w:num>
  <w:num w:numId="4" w16cid:durableId="1588266987">
    <w:abstractNumId w:val="20"/>
  </w:num>
  <w:num w:numId="5" w16cid:durableId="1694988039">
    <w:abstractNumId w:val="18"/>
  </w:num>
  <w:num w:numId="6" w16cid:durableId="905725245">
    <w:abstractNumId w:val="45"/>
  </w:num>
  <w:num w:numId="7" w16cid:durableId="2087654054">
    <w:abstractNumId w:val="17"/>
  </w:num>
  <w:num w:numId="8" w16cid:durableId="99379667">
    <w:abstractNumId w:val="5"/>
  </w:num>
  <w:num w:numId="9" w16cid:durableId="286661867">
    <w:abstractNumId w:val="22"/>
  </w:num>
  <w:num w:numId="10" w16cid:durableId="1807970584">
    <w:abstractNumId w:val="26"/>
  </w:num>
  <w:num w:numId="11" w16cid:durableId="1580169564">
    <w:abstractNumId w:val="36"/>
  </w:num>
  <w:num w:numId="12" w16cid:durableId="1337418905">
    <w:abstractNumId w:val="8"/>
  </w:num>
  <w:num w:numId="13" w16cid:durableId="1602107157">
    <w:abstractNumId w:val="34"/>
  </w:num>
  <w:num w:numId="14" w16cid:durableId="878014083">
    <w:abstractNumId w:val="14"/>
  </w:num>
  <w:num w:numId="15" w16cid:durableId="1567036711">
    <w:abstractNumId w:val="11"/>
  </w:num>
  <w:num w:numId="16" w16cid:durableId="806313730">
    <w:abstractNumId w:val="13"/>
  </w:num>
  <w:num w:numId="17" w16cid:durableId="1398626414">
    <w:abstractNumId w:val="4"/>
  </w:num>
  <w:num w:numId="18" w16cid:durableId="1875539266">
    <w:abstractNumId w:val="46"/>
  </w:num>
  <w:num w:numId="19" w16cid:durableId="949632104">
    <w:abstractNumId w:val="19"/>
  </w:num>
  <w:num w:numId="20" w16cid:durableId="339623686">
    <w:abstractNumId w:val="6"/>
  </w:num>
  <w:num w:numId="21" w16cid:durableId="2036956411">
    <w:abstractNumId w:val="16"/>
  </w:num>
  <w:num w:numId="22" w16cid:durableId="1264530015">
    <w:abstractNumId w:val="32"/>
  </w:num>
  <w:num w:numId="23" w16cid:durableId="640966182">
    <w:abstractNumId w:val="25"/>
  </w:num>
  <w:num w:numId="24" w16cid:durableId="568002818">
    <w:abstractNumId w:val="21"/>
  </w:num>
  <w:num w:numId="25" w16cid:durableId="669990759">
    <w:abstractNumId w:val="39"/>
  </w:num>
  <w:num w:numId="26" w16cid:durableId="1588153943">
    <w:abstractNumId w:val="41"/>
  </w:num>
  <w:num w:numId="27" w16cid:durableId="1588611934">
    <w:abstractNumId w:val="12"/>
  </w:num>
  <w:num w:numId="28" w16cid:durableId="188178172">
    <w:abstractNumId w:val="37"/>
  </w:num>
  <w:num w:numId="29" w16cid:durableId="837769139">
    <w:abstractNumId w:val="31"/>
  </w:num>
  <w:num w:numId="30" w16cid:durableId="896745036">
    <w:abstractNumId w:val="0"/>
  </w:num>
  <w:num w:numId="31" w16cid:durableId="2041591886">
    <w:abstractNumId w:val="23"/>
  </w:num>
  <w:num w:numId="32" w16cid:durableId="1834759801">
    <w:abstractNumId w:val="28"/>
  </w:num>
  <w:num w:numId="33" w16cid:durableId="158811944">
    <w:abstractNumId w:val="30"/>
  </w:num>
  <w:num w:numId="34" w16cid:durableId="635914590">
    <w:abstractNumId w:val="29"/>
  </w:num>
  <w:num w:numId="35" w16cid:durableId="1211922188">
    <w:abstractNumId w:val="43"/>
  </w:num>
  <w:num w:numId="36" w16cid:durableId="623854524">
    <w:abstractNumId w:val="9"/>
  </w:num>
  <w:num w:numId="37" w16cid:durableId="456459562">
    <w:abstractNumId w:val="15"/>
  </w:num>
  <w:num w:numId="38" w16cid:durableId="474029193">
    <w:abstractNumId w:val="7"/>
  </w:num>
  <w:num w:numId="39" w16cid:durableId="133719902">
    <w:abstractNumId w:val="35"/>
  </w:num>
  <w:num w:numId="40" w16cid:durableId="670302458">
    <w:abstractNumId w:val="47"/>
  </w:num>
  <w:num w:numId="41" w16cid:durableId="1295334840">
    <w:abstractNumId w:val="44"/>
  </w:num>
  <w:num w:numId="42" w16cid:durableId="1760104189">
    <w:abstractNumId w:val="2"/>
  </w:num>
  <w:num w:numId="43" w16cid:durableId="507210303">
    <w:abstractNumId w:val="42"/>
  </w:num>
  <w:num w:numId="44" w16cid:durableId="163861233">
    <w:abstractNumId w:val="1"/>
  </w:num>
  <w:num w:numId="45" w16cid:durableId="1184436289">
    <w:abstractNumId w:val="38"/>
  </w:num>
  <w:num w:numId="46" w16cid:durableId="2061517125">
    <w:abstractNumId w:val="33"/>
  </w:num>
  <w:num w:numId="47" w16cid:durableId="1036538417">
    <w:abstractNumId w:val="40"/>
  </w:num>
  <w:num w:numId="48" w16cid:durableId="176904031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1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27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64C"/>
    <w:rsid w:val="00011A2E"/>
    <w:rsid w:val="00016F54"/>
    <w:rsid w:val="000214A2"/>
    <w:rsid w:val="000215AF"/>
    <w:rsid w:val="0002172C"/>
    <w:rsid w:val="0002180F"/>
    <w:rsid w:val="000244B3"/>
    <w:rsid w:val="0004168B"/>
    <w:rsid w:val="00060B58"/>
    <w:rsid w:val="00067D5D"/>
    <w:rsid w:val="000707C8"/>
    <w:rsid w:val="0007193D"/>
    <w:rsid w:val="00076C38"/>
    <w:rsid w:val="00087E00"/>
    <w:rsid w:val="00090445"/>
    <w:rsid w:val="000928CE"/>
    <w:rsid w:val="00093AE4"/>
    <w:rsid w:val="00095E89"/>
    <w:rsid w:val="000A2CF1"/>
    <w:rsid w:val="000A67BE"/>
    <w:rsid w:val="000C031F"/>
    <w:rsid w:val="000C4B7B"/>
    <w:rsid w:val="000E41A7"/>
    <w:rsid w:val="000E58A1"/>
    <w:rsid w:val="000F019B"/>
    <w:rsid w:val="001051EE"/>
    <w:rsid w:val="00111B4A"/>
    <w:rsid w:val="00112CBF"/>
    <w:rsid w:val="00116F39"/>
    <w:rsid w:val="00136236"/>
    <w:rsid w:val="00137AB4"/>
    <w:rsid w:val="00146E7E"/>
    <w:rsid w:val="00151B0B"/>
    <w:rsid w:val="0015228B"/>
    <w:rsid w:val="00156F49"/>
    <w:rsid w:val="001633F8"/>
    <w:rsid w:val="00163804"/>
    <w:rsid w:val="00164280"/>
    <w:rsid w:val="001652DA"/>
    <w:rsid w:val="00166165"/>
    <w:rsid w:val="00166E8C"/>
    <w:rsid w:val="00171498"/>
    <w:rsid w:val="00177559"/>
    <w:rsid w:val="001808D5"/>
    <w:rsid w:val="00182E09"/>
    <w:rsid w:val="00187D39"/>
    <w:rsid w:val="00194A01"/>
    <w:rsid w:val="00196A78"/>
    <w:rsid w:val="0019758D"/>
    <w:rsid w:val="001A29A6"/>
    <w:rsid w:val="001D5DC2"/>
    <w:rsid w:val="001D7ED5"/>
    <w:rsid w:val="001E3F09"/>
    <w:rsid w:val="00222915"/>
    <w:rsid w:val="00225E1A"/>
    <w:rsid w:val="00271C67"/>
    <w:rsid w:val="00284869"/>
    <w:rsid w:val="00294F9E"/>
    <w:rsid w:val="002956BD"/>
    <w:rsid w:val="002A7B49"/>
    <w:rsid w:val="002B4F79"/>
    <w:rsid w:val="002C711F"/>
    <w:rsid w:val="002D0A35"/>
    <w:rsid w:val="002D5C30"/>
    <w:rsid w:val="002F1401"/>
    <w:rsid w:val="002F5CFB"/>
    <w:rsid w:val="002F6184"/>
    <w:rsid w:val="00300DD1"/>
    <w:rsid w:val="0031123B"/>
    <w:rsid w:val="00313291"/>
    <w:rsid w:val="003137BF"/>
    <w:rsid w:val="00314D60"/>
    <w:rsid w:val="00317C4E"/>
    <w:rsid w:val="00326699"/>
    <w:rsid w:val="00352422"/>
    <w:rsid w:val="00353F7B"/>
    <w:rsid w:val="00363035"/>
    <w:rsid w:val="00374808"/>
    <w:rsid w:val="00376903"/>
    <w:rsid w:val="003B3807"/>
    <w:rsid w:val="003C325C"/>
    <w:rsid w:val="003D20DA"/>
    <w:rsid w:val="003D264C"/>
    <w:rsid w:val="003D538D"/>
    <w:rsid w:val="003D5B5D"/>
    <w:rsid w:val="003F448A"/>
    <w:rsid w:val="00404D15"/>
    <w:rsid w:val="00405D24"/>
    <w:rsid w:val="00413AAB"/>
    <w:rsid w:val="00436CF2"/>
    <w:rsid w:val="00453A9E"/>
    <w:rsid w:val="00467839"/>
    <w:rsid w:val="00474DAE"/>
    <w:rsid w:val="0047521D"/>
    <w:rsid w:val="00490A54"/>
    <w:rsid w:val="004B557E"/>
    <w:rsid w:val="004C674A"/>
    <w:rsid w:val="004E6EAF"/>
    <w:rsid w:val="004E7C23"/>
    <w:rsid w:val="0050389B"/>
    <w:rsid w:val="00511910"/>
    <w:rsid w:val="005153AF"/>
    <w:rsid w:val="00524674"/>
    <w:rsid w:val="005364DC"/>
    <w:rsid w:val="00552C4F"/>
    <w:rsid w:val="00557DFF"/>
    <w:rsid w:val="00572621"/>
    <w:rsid w:val="00591717"/>
    <w:rsid w:val="00593753"/>
    <w:rsid w:val="00593EF4"/>
    <w:rsid w:val="005A2A15"/>
    <w:rsid w:val="005A6932"/>
    <w:rsid w:val="005B42FB"/>
    <w:rsid w:val="005B566D"/>
    <w:rsid w:val="005C05AB"/>
    <w:rsid w:val="005C1F2D"/>
    <w:rsid w:val="005C4B04"/>
    <w:rsid w:val="005C6680"/>
    <w:rsid w:val="005D72B0"/>
    <w:rsid w:val="005E3C66"/>
    <w:rsid w:val="00613AE8"/>
    <w:rsid w:val="00615ECA"/>
    <w:rsid w:val="006240F1"/>
    <w:rsid w:val="006375AF"/>
    <w:rsid w:val="00641271"/>
    <w:rsid w:val="00651F7A"/>
    <w:rsid w:val="0065240F"/>
    <w:rsid w:val="00657326"/>
    <w:rsid w:val="00657AC3"/>
    <w:rsid w:val="00666428"/>
    <w:rsid w:val="00666E84"/>
    <w:rsid w:val="00667354"/>
    <w:rsid w:val="00667D79"/>
    <w:rsid w:val="0067496D"/>
    <w:rsid w:val="006854F9"/>
    <w:rsid w:val="00690FF0"/>
    <w:rsid w:val="006A42CB"/>
    <w:rsid w:val="006B71E9"/>
    <w:rsid w:val="006C4FC0"/>
    <w:rsid w:val="006C565E"/>
    <w:rsid w:val="006E2AF0"/>
    <w:rsid w:val="006F0490"/>
    <w:rsid w:val="006F197D"/>
    <w:rsid w:val="006F20BB"/>
    <w:rsid w:val="00704209"/>
    <w:rsid w:val="00707EE1"/>
    <w:rsid w:val="007102CE"/>
    <w:rsid w:val="00712DB7"/>
    <w:rsid w:val="007151DF"/>
    <w:rsid w:val="007260EC"/>
    <w:rsid w:val="00743E92"/>
    <w:rsid w:val="00747212"/>
    <w:rsid w:val="00763783"/>
    <w:rsid w:val="00764548"/>
    <w:rsid w:val="00782533"/>
    <w:rsid w:val="007B2A9E"/>
    <w:rsid w:val="007C55D8"/>
    <w:rsid w:val="007F31BE"/>
    <w:rsid w:val="008019FD"/>
    <w:rsid w:val="00810104"/>
    <w:rsid w:val="00810821"/>
    <w:rsid w:val="0081758A"/>
    <w:rsid w:val="00822BE1"/>
    <w:rsid w:val="008317FB"/>
    <w:rsid w:val="008331DB"/>
    <w:rsid w:val="00837726"/>
    <w:rsid w:val="00851737"/>
    <w:rsid w:val="008C3315"/>
    <w:rsid w:val="008C376C"/>
    <w:rsid w:val="008C7F36"/>
    <w:rsid w:val="008D017A"/>
    <w:rsid w:val="008D1AAC"/>
    <w:rsid w:val="008D3A00"/>
    <w:rsid w:val="008E080A"/>
    <w:rsid w:val="008F0BB4"/>
    <w:rsid w:val="008F5948"/>
    <w:rsid w:val="009042D8"/>
    <w:rsid w:val="00912176"/>
    <w:rsid w:val="00917B96"/>
    <w:rsid w:val="009265C5"/>
    <w:rsid w:val="00926DFF"/>
    <w:rsid w:val="00931ED6"/>
    <w:rsid w:val="00944BD8"/>
    <w:rsid w:val="00945836"/>
    <w:rsid w:val="00950472"/>
    <w:rsid w:val="00951A99"/>
    <w:rsid w:val="009600E8"/>
    <w:rsid w:val="009604D9"/>
    <w:rsid w:val="009628C9"/>
    <w:rsid w:val="00962A44"/>
    <w:rsid w:val="00975193"/>
    <w:rsid w:val="009767A0"/>
    <w:rsid w:val="009809F7"/>
    <w:rsid w:val="00984913"/>
    <w:rsid w:val="00986BC9"/>
    <w:rsid w:val="00987DF9"/>
    <w:rsid w:val="00992C96"/>
    <w:rsid w:val="009A6312"/>
    <w:rsid w:val="009A67D0"/>
    <w:rsid w:val="009B751E"/>
    <w:rsid w:val="009C14CB"/>
    <w:rsid w:val="009D2232"/>
    <w:rsid w:val="009D55AD"/>
    <w:rsid w:val="009D66FD"/>
    <w:rsid w:val="009D6FA1"/>
    <w:rsid w:val="009D7A13"/>
    <w:rsid w:val="009E13DE"/>
    <w:rsid w:val="009E3329"/>
    <w:rsid w:val="009F3F79"/>
    <w:rsid w:val="00A01A1D"/>
    <w:rsid w:val="00A10DAA"/>
    <w:rsid w:val="00A247F6"/>
    <w:rsid w:val="00A37C30"/>
    <w:rsid w:val="00A552DE"/>
    <w:rsid w:val="00A601F9"/>
    <w:rsid w:val="00A660DD"/>
    <w:rsid w:val="00A66DEC"/>
    <w:rsid w:val="00A73C84"/>
    <w:rsid w:val="00A74901"/>
    <w:rsid w:val="00A8249C"/>
    <w:rsid w:val="00A90703"/>
    <w:rsid w:val="00AD3198"/>
    <w:rsid w:val="00AE1EEB"/>
    <w:rsid w:val="00AF01D9"/>
    <w:rsid w:val="00AF6555"/>
    <w:rsid w:val="00B0066C"/>
    <w:rsid w:val="00B20256"/>
    <w:rsid w:val="00B2042C"/>
    <w:rsid w:val="00B20CF7"/>
    <w:rsid w:val="00B2329F"/>
    <w:rsid w:val="00B3592E"/>
    <w:rsid w:val="00B35E3D"/>
    <w:rsid w:val="00B366F0"/>
    <w:rsid w:val="00B51C4D"/>
    <w:rsid w:val="00B613E6"/>
    <w:rsid w:val="00B625EE"/>
    <w:rsid w:val="00B628C4"/>
    <w:rsid w:val="00B632F0"/>
    <w:rsid w:val="00B63A95"/>
    <w:rsid w:val="00B71FEE"/>
    <w:rsid w:val="00B724E3"/>
    <w:rsid w:val="00B727FC"/>
    <w:rsid w:val="00B8719B"/>
    <w:rsid w:val="00B923A5"/>
    <w:rsid w:val="00BA50FA"/>
    <w:rsid w:val="00BD0BAF"/>
    <w:rsid w:val="00BE66A1"/>
    <w:rsid w:val="00BF7993"/>
    <w:rsid w:val="00C03BE7"/>
    <w:rsid w:val="00C21B6C"/>
    <w:rsid w:val="00C24137"/>
    <w:rsid w:val="00C402CC"/>
    <w:rsid w:val="00C44E77"/>
    <w:rsid w:val="00C45AD5"/>
    <w:rsid w:val="00C45BDD"/>
    <w:rsid w:val="00C51E65"/>
    <w:rsid w:val="00C60A88"/>
    <w:rsid w:val="00C6314C"/>
    <w:rsid w:val="00C72183"/>
    <w:rsid w:val="00C7552A"/>
    <w:rsid w:val="00C81EA7"/>
    <w:rsid w:val="00C90760"/>
    <w:rsid w:val="00C91D3A"/>
    <w:rsid w:val="00C969C1"/>
    <w:rsid w:val="00CA1852"/>
    <w:rsid w:val="00CC7927"/>
    <w:rsid w:val="00CE7157"/>
    <w:rsid w:val="00D077AE"/>
    <w:rsid w:val="00D347D3"/>
    <w:rsid w:val="00D35315"/>
    <w:rsid w:val="00D36C22"/>
    <w:rsid w:val="00D45F03"/>
    <w:rsid w:val="00D72B4B"/>
    <w:rsid w:val="00D82BBE"/>
    <w:rsid w:val="00D94763"/>
    <w:rsid w:val="00DA0988"/>
    <w:rsid w:val="00DA7C82"/>
    <w:rsid w:val="00DB15BA"/>
    <w:rsid w:val="00DC1B09"/>
    <w:rsid w:val="00DC7A1E"/>
    <w:rsid w:val="00DF15A0"/>
    <w:rsid w:val="00DF362A"/>
    <w:rsid w:val="00DF7735"/>
    <w:rsid w:val="00E01D70"/>
    <w:rsid w:val="00E14232"/>
    <w:rsid w:val="00E17E1F"/>
    <w:rsid w:val="00E22832"/>
    <w:rsid w:val="00E363F1"/>
    <w:rsid w:val="00E50CA7"/>
    <w:rsid w:val="00E51362"/>
    <w:rsid w:val="00E515AF"/>
    <w:rsid w:val="00E7252C"/>
    <w:rsid w:val="00E804E8"/>
    <w:rsid w:val="00E92AA3"/>
    <w:rsid w:val="00E951CF"/>
    <w:rsid w:val="00EA3045"/>
    <w:rsid w:val="00EA3B1D"/>
    <w:rsid w:val="00EC0DE8"/>
    <w:rsid w:val="00EC6B35"/>
    <w:rsid w:val="00ED438A"/>
    <w:rsid w:val="00EE1F7E"/>
    <w:rsid w:val="00EE3B59"/>
    <w:rsid w:val="00EE3F95"/>
    <w:rsid w:val="00EF07F5"/>
    <w:rsid w:val="00F04F95"/>
    <w:rsid w:val="00F22112"/>
    <w:rsid w:val="00F23612"/>
    <w:rsid w:val="00F2442B"/>
    <w:rsid w:val="00F26346"/>
    <w:rsid w:val="00F50713"/>
    <w:rsid w:val="00F57E13"/>
    <w:rsid w:val="00F6317F"/>
    <w:rsid w:val="00F631E2"/>
    <w:rsid w:val="00F65A25"/>
    <w:rsid w:val="00F76CB6"/>
    <w:rsid w:val="00F77FD2"/>
    <w:rsid w:val="00F87EBD"/>
    <w:rsid w:val="00F960C9"/>
    <w:rsid w:val="00FA1CB4"/>
    <w:rsid w:val="00FA3569"/>
    <w:rsid w:val="00FB2DFA"/>
    <w:rsid w:val="00FB6FD9"/>
    <w:rsid w:val="00FC12B4"/>
    <w:rsid w:val="00FE1BA9"/>
    <w:rsid w:val="00FF1923"/>
    <w:rsid w:val="00FF2869"/>
    <w:rsid w:val="00FF4CDA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0077257"/>
  <w15:docId w15:val="{38A95481-A044-B644-9241-557A47096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next w:val="MAINTEXT1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1">
    <w:name w:val="MAIN TEXT 1"/>
    <w:basedOn w:val="H1"/>
    <w:link w:val="MAINTEXT1Char"/>
    <w:qFormat/>
    <w:rsid w:val="00C72183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F26346"/>
    <w:rPr>
      <w:b/>
      <w:bCs/>
      <w:sz w:val="28"/>
      <w:szCs w:val="28"/>
    </w:rPr>
  </w:style>
  <w:style w:type="character" w:customStyle="1" w:styleId="MAINTEXT1Char">
    <w:name w:val="MAIN TEXT 1 Char"/>
    <w:basedOn w:val="H10"/>
    <w:link w:val="MAINTEXT1"/>
    <w:rsid w:val="00C72183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next w:val="MAINTEXT1"/>
    <w:qFormat/>
    <w:rsid w:val="00C72183"/>
    <w:pPr>
      <w:widowControl w:val="0"/>
      <w:numPr>
        <w:numId w:val="8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next w:val="MAINTEXT2"/>
    <w:qFormat/>
    <w:rsid w:val="00C72183"/>
    <w:pPr>
      <w:widowControl w:val="0"/>
      <w:numPr>
        <w:ilvl w:val="1"/>
        <w:numId w:val="8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next w:val="MAINTEXT1"/>
    <w:qFormat/>
    <w:rsid w:val="00F26346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C72183"/>
    <w:pPr>
      <w:numPr>
        <w:numId w:val="4"/>
      </w:numPr>
    </w:pPr>
  </w:style>
  <w:style w:type="numbering" w:customStyle="1" w:styleId="CurrentList2">
    <w:name w:val="Current List2"/>
    <w:uiPriority w:val="99"/>
    <w:rsid w:val="00C72183"/>
    <w:pPr>
      <w:numPr>
        <w:numId w:val="5"/>
      </w:numPr>
    </w:pPr>
  </w:style>
  <w:style w:type="numbering" w:customStyle="1" w:styleId="CurrentList3">
    <w:name w:val="Current List3"/>
    <w:uiPriority w:val="99"/>
    <w:rsid w:val="00C72183"/>
    <w:pPr>
      <w:numPr>
        <w:numId w:val="7"/>
      </w:numPr>
    </w:pPr>
  </w:style>
  <w:style w:type="numbering" w:customStyle="1" w:styleId="CurrentList4">
    <w:name w:val="Current List4"/>
    <w:uiPriority w:val="99"/>
    <w:rsid w:val="00C72183"/>
    <w:pPr>
      <w:numPr>
        <w:numId w:val="9"/>
      </w:numPr>
    </w:pPr>
  </w:style>
  <w:style w:type="numbering" w:customStyle="1" w:styleId="CurrentList5">
    <w:name w:val="Current List5"/>
    <w:uiPriority w:val="99"/>
    <w:rsid w:val="00C72183"/>
    <w:pPr>
      <w:numPr>
        <w:numId w:val="10"/>
      </w:numPr>
    </w:pPr>
  </w:style>
  <w:style w:type="paragraph" w:customStyle="1" w:styleId="MAINTEXT2">
    <w:name w:val="MAIN TEXT 2"/>
    <w:basedOn w:val="MAINTEXT1"/>
    <w:qFormat/>
    <w:rsid w:val="00C72183"/>
    <w:pPr>
      <w:ind w:leftChars="167" w:left="167"/>
    </w:pPr>
  </w:style>
  <w:style w:type="paragraph" w:customStyle="1" w:styleId="TABLECAPTION">
    <w:name w:val="TABL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left"/>
    </w:pPr>
  </w:style>
  <w:style w:type="paragraph" w:customStyle="1" w:styleId="TEXTPLAIN">
    <w:name w:val="TEXT PLAIN"/>
    <w:qFormat/>
    <w:rsid w:val="00C72183"/>
    <w:pPr>
      <w:widowControl w:val="0"/>
      <w:adjustRightInd w:val="0"/>
      <w:spacing w:before="80" w:after="80" w:line="240" w:lineRule="auto"/>
      <w:contextualSpacing/>
    </w:pPr>
    <w:rPr>
      <w:sz w:val="28"/>
      <w:szCs w:val="28"/>
    </w:rPr>
  </w:style>
  <w:style w:type="paragraph" w:customStyle="1" w:styleId="PICTURE">
    <w:name w:val="PICTURE"/>
    <w:basedOn w:val="MAINTEXT1"/>
    <w:qFormat/>
    <w:rsid w:val="00C72183"/>
    <w:pPr>
      <w:ind w:firstLine="0"/>
      <w:jc w:val="center"/>
    </w:pPr>
    <w:rPr>
      <w:noProof/>
      <w:lang w:val="en-US"/>
    </w:rPr>
  </w:style>
  <w:style w:type="paragraph" w:customStyle="1" w:styleId="PICTURECAPTION">
    <w:name w:val="PICTUR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center"/>
    </w:pPr>
  </w:style>
  <w:style w:type="numbering" w:customStyle="1" w:styleId="CurrentList6">
    <w:name w:val="Current List6"/>
    <w:uiPriority w:val="99"/>
    <w:rsid w:val="00C72183"/>
    <w:pPr>
      <w:numPr>
        <w:numId w:val="11"/>
      </w:numPr>
    </w:pPr>
  </w:style>
  <w:style w:type="numbering" w:customStyle="1" w:styleId="CurrentList7">
    <w:name w:val="Current List7"/>
    <w:uiPriority w:val="99"/>
    <w:rsid w:val="00C72183"/>
    <w:pPr>
      <w:numPr>
        <w:numId w:val="12"/>
      </w:numPr>
    </w:pPr>
  </w:style>
  <w:style w:type="numbering" w:customStyle="1" w:styleId="CurrentList8">
    <w:name w:val="Current List8"/>
    <w:uiPriority w:val="99"/>
    <w:rsid w:val="00C72183"/>
    <w:pPr>
      <w:numPr>
        <w:numId w:val="13"/>
      </w:numPr>
    </w:pPr>
  </w:style>
  <w:style w:type="paragraph" w:customStyle="1" w:styleId="RESOURCESLIST">
    <w:name w:val="RESOURCES LIST"/>
    <w:basedOn w:val="MAINTEXT1"/>
    <w:qFormat/>
    <w:rsid w:val="00F6317F"/>
    <w:pPr>
      <w:numPr>
        <w:numId w:val="3"/>
      </w:numPr>
      <w:ind w:left="0" w:firstLineChars="75" w:firstLine="210"/>
    </w:pPr>
  </w:style>
  <w:style w:type="numbering" w:customStyle="1" w:styleId="CurrentList9">
    <w:name w:val="Current List9"/>
    <w:uiPriority w:val="99"/>
    <w:rsid w:val="00177559"/>
    <w:pPr>
      <w:numPr>
        <w:numId w:val="14"/>
      </w:numPr>
    </w:pPr>
  </w:style>
  <w:style w:type="numbering" w:customStyle="1" w:styleId="CurrentList10">
    <w:name w:val="Current List10"/>
    <w:uiPriority w:val="99"/>
    <w:rsid w:val="009F3F79"/>
    <w:pPr>
      <w:numPr>
        <w:numId w:val="16"/>
      </w:numPr>
    </w:pPr>
  </w:style>
  <w:style w:type="numbering" w:customStyle="1" w:styleId="CurrentList11">
    <w:name w:val="Current List11"/>
    <w:uiPriority w:val="99"/>
    <w:rsid w:val="009F3F79"/>
    <w:pPr>
      <w:numPr>
        <w:numId w:val="17"/>
      </w:numPr>
    </w:pPr>
  </w:style>
  <w:style w:type="numbering" w:customStyle="1" w:styleId="CurrentList12">
    <w:name w:val="Current List12"/>
    <w:uiPriority w:val="99"/>
    <w:rsid w:val="009F3F79"/>
    <w:pPr>
      <w:numPr>
        <w:numId w:val="18"/>
      </w:numPr>
    </w:pPr>
  </w:style>
  <w:style w:type="numbering" w:customStyle="1" w:styleId="CurrentList13">
    <w:name w:val="Current List13"/>
    <w:uiPriority w:val="99"/>
    <w:rsid w:val="00975193"/>
    <w:pPr>
      <w:numPr>
        <w:numId w:val="19"/>
      </w:numPr>
    </w:pPr>
  </w:style>
  <w:style w:type="numbering" w:customStyle="1" w:styleId="CurrentList14">
    <w:name w:val="Current List14"/>
    <w:uiPriority w:val="99"/>
    <w:rsid w:val="00975193"/>
    <w:pPr>
      <w:numPr>
        <w:numId w:val="20"/>
      </w:numPr>
    </w:pPr>
  </w:style>
  <w:style w:type="numbering" w:customStyle="1" w:styleId="CurrentList15">
    <w:name w:val="Current List15"/>
    <w:uiPriority w:val="99"/>
    <w:rsid w:val="00975193"/>
    <w:pPr>
      <w:numPr>
        <w:numId w:val="21"/>
      </w:numPr>
    </w:pPr>
  </w:style>
  <w:style w:type="numbering" w:customStyle="1" w:styleId="CurrentList16">
    <w:name w:val="Current List16"/>
    <w:uiPriority w:val="99"/>
    <w:rsid w:val="00975193"/>
    <w:pPr>
      <w:numPr>
        <w:numId w:val="22"/>
      </w:numPr>
    </w:pPr>
  </w:style>
  <w:style w:type="paragraph" w:customStyle="1" w:styleId="LIST1">
    <w:name w:val="LIST1"/>
    <w:basedOn w:val="MAINTEXT1"/>
    <w:qFormat/>
    <w:rsid w:val="00984913"/>
    <w:pPr>
      <w:numPr>
        <w:ilvl w:val="3"/>
        <w:numId w:val="27"/>
      </w:numPr>
    </w:pPr>
  </w:style>
  <w:style w:type="numbering" w:customStyle="1" w:styleId="CurrentList17">
    <w:name w:val="Current List17"/>
    <w:uiPriority w:val="99"/>
    <w:rsid w:val="00F631E2"/>
    <w:pPr>
      <w:numPr>
        <w:numId w:val="23"/>
      </w:numPr>
    </w:pPr>
  </w:style>
  <w:style w:type="numbering" w:customStyle="1" w:styleId="CurrentList18">
    <w:name w:val="Current List18"/>
    <w:uiPriority w:val="99"/>
    <w:rsid w:val="00F631E2"/>
    <w:pPr>
      <w:numPr>
        <w:numId w:val="24"/>
      </w:numPr>
    </w:pPr>
  </w:style>
  <w:style w:type="numbering" w:customStyle="1" w:styleId="CurrentList19">
    <w:name w:val="Current List19"/>
    <w:uiPriority w:val="99"/>
    <w:rsid w:val="00F631E2"/>
    <w:pPr>
      <w:numPr>
        <w:numId w:val="25"/>
      </w:numPr>
    </w:pPr>
  </w:style>
  <w:style w:type="numbering" w:customStyle="1" w:styleId="CurrentList20">
    <w:name w:val="Current List20"/>
    <w:uiPriority w:val="99"/>
    <w:rsid w:val="00F631E2"/>
    <w:pPr>
      <w:numPr>
        <w:numId w:val="26"/>
      </w:numPr>
    </w:pPr>
  </w:style>
  <w:style w:type="numbering" w:customStyle="1" w:styleId="CurrentList21">
    <w:name w:val="Current List21"/>
    <w:uiPriority w:val="99"/>
    <w:rsid w:val="00F631E2"/>
    <w:pPr>
      <w:numPr>
        <w:numId w:val="29"/>
      </w:numPr>
    </w:pPr>
  </w:style>
  <w:style w:type="numbering" w:customStyle="1" w:styleId="CurrentList22">
    <w:name w:val="Current List22"/>
    <w:uiPriority w:val="99"/>
    <w:rsid w:val="00F631E2"/>
    <w:pPr>
      <w:numPr>
        <w:numId w:val="30"/>
      </w:numPr>
    </w:pPr>
  </w:style>
  <w:style w:type="numbering" w:customStyle="1" w:styleId="CurrentList23">
    <w:name w:val="Current List23"/>
    <w:uiPriority w:val="99"/>
    <w:rsid w:val="00F631E2"/>
    <w:pPr>
      <w:numPr>
        <w:numId w:val="31"/>
      </w:numPr>
    </w:pPr>
  </w:style>
  <w:style w:type="numbering" w:customStyle="1" w:styleId="CurrentList24">
    <w:name w:val="Current List24"/>
    <w:uiPriority w:val="99"/>
    <w:rsid w:val="00F631E2"/>
    <w:pPr>
      <w:numPr>
        <w:numId w:val="32"/>
      </w:numPr>
    </w:pPr>
  </w:style>
  <w:style w:type="numbering" w:customStyle="1" w:styleId="CurrentList25">
    <w:name w:val="Current List25"/>
    <w:uiPriority w:val="99"/>
    <w:rsid w:val="00F631E2"/>
    <w:pPr>
      <w:numPr>
        <w:numId w:val="33"/>
      </w:numPr>
    </w:pPr>
  </w:style>
  <w:style w:type="numbering" w:customStyle="1" w:styleId="CurrentList26">
    <w:name w:val="Current List26"/>
    <w:uiPriority w:val="99"/>
    <w:rsid w:val="00F631E2"/>
    <w:pPr>
      <w:numPr>
        <w:numId w:val="34"/>
      </w:numPr>
    </w:pPr>
  </w:style>
  <w:style w:type="numbering" w:customStyle="1" w:styleId="CurrentList27">
    <w:name w:val="Current List27"/>
    <w:uiPriority w:val="99"/>
    <w:rsid w:val="00F631E2"/>
    <w:pPr>
      <w:numPr>
        <w:numId w:val="35"/>
      </w:numPr>
    </w:pPr>
  </w:style>
  <w:style w:type="numbering" w:customStyle="1" w:styleId="CurrentList28">
    <w:name w:val="Current List28"/>
    <w:uiPriority w:val="99"/>
    <w:rsid w:val="00F631E2"/>
    <w:pPr>
      <w:numPr>
        <w:numId w:val="36"/>
      </w:numPr>
    </w:pPr>
  </w:style>
  <w:style w:type="numbering" w:customStyle="1" w:styleId="CurrentList29">
    <w:name w:val="Current List29"/>
    <w:uiPriority w:val="99"/>
    <w:rsid w:val="00F631E2"/>
    <w:pPr>
      <w:numPr>
        <w:numId w:val="37"/>
      </w:numPr>
    </w:pPr>
  </w:style>
  <w:style w:type="numbering" w:customStyle="1" w:styleId="CurrentList30">
    <w:name w:val="Current List30"/>
    <w:uiPriority w:val="99"/>
    <w:rsid w:val="00F631E2"/>
    <w:pPr>
      <w:numPr>
        <w:numId w:val="38"/>
      </w:numPr>
    </w:pPr>
  </w:style>
  <w:style w:type="numbering" w:customStyle="1" w:styleId="CurrentList31">
    <w:name w:val="Current List31"/>
    <w:uiPriority w:val="99"/>
    <w:rsid w:val="00F631E2"/>
    <w:pPr>
      <w:numPr>
        <w:numId w:val="39"/>
      </w:numPr>
    </w:pPr>
  </w:style>
  <w:style w:type="numbering" w:customStyle="1" w:styleId="CurrentList32">
    <w:name w:val="Current List32"/>
    <w:uiPriority w:val="99"/>
    <w:rsid w:val="00F631E2"/>
    <w:pPr>
      <w:numPr>
        <w:numId w:val="40"/>
      </w:numPr>
    </w:pPr>
  </w:style>
  <w:style w:type="numbering" w:customStyle="1" w:styleId="CurrentList33">
    <w:name w:val="Current List33"/>
    <w:uiPriority w:val="99"/>
    <w:rsid w:val="00F631E2"/>
    <w:pPr>
      <w:numPr>
        <w:numId w:val="41"/>
      </w:numPr>
    </w:pPr>
  </w:style>
  <w:style w:type="numbering" w:customStyle="1" w:styleId="CurrentList34">
    <w:name w:val="Current List34"/>
    <w:uiPriority w:val="99"/>
    <w:rsid w:val="00F631E2"/>
    <w:pPr>
      <w:numPr>
        <w:numId w:val="42"/>
      </w:numPr>
    </w:pPr>
  </w:style>
  <w:style w:type="numbering" w:customStyle="1" w:styleId="CurrentList35">
    <w:name w:val="Current List35"/>
    <w:uiPriority w:val="99"/>
    <w:rsid w:val="00F631E2"/>
    <w:pPr>
      <w:numPr>
        <w:numId w:val="43"/>
      </w:numPr>
    </w:pPr>
  </w:style>
  <w:style w:type="numbering" w:customStyle="1" w:styleId="CurrentList36">
    <w:name w:val="Current List36"/>
    <w:uiPriority w:val="99"/>
    <w:rsid w:val="00146E7E"/>
    <w:pPr>
      <w:numPr>
        <w:numId w:val="44"/>
      </w:numPr>
    </w:pPr>
  </w:style>
  <w:style w:type="numbering" w:customStyle="1" w:styleId="CurrentList37">
    <w:name w:val="Current List37"/>
    <w:uiPriority w:val="99"/>
    <w:rsid w:val="00146E7E"/>
    <w:pPr>
      <w:numPr>
        <w:numId w:val="45"/>
      </w:numPr>
    </w:pPr>
  </w:style>
  <w:style w:type="numbering" w:customStyle="1" w:styleId="CurrentList38">
    <w:name w:val="Current List38"/>
    <w:uiPriority w:val="99"/>
    <w:rsid w:val="00146E7E"/>
    <w:pPr>
      <w:numPr>
        <w:numId w:val="46"/>
      </w:numPr>
    </w:pPr>
  </w:style>
  <w:style w:type="paragraph" w:customStyle="1" w:styleId="LIST2">
    <w:name w:val="LIST2"/>
    <w:basedOn w:val="LIST1"/>
    <w:qFormat/>
    <w:rsid w:val="00984913"/>
    <w:pPr>
      <w:numPr>
        <w:numId w:val="28"/>
      </w:numPr>
    </w:pPr>
  </w:style>
  <w:style w:type="numbering" w:customStyle="1" w:styleId="CurrentList39">
    <w:name w:val="Current List39"/>
    <w:uiPriority w:val="99"/>
    <w:rsid w:val="00984913"/>
    <w:pPr>
      <w:numPr>
        <w:numId w:val="47"/>
      </w:numPr>
    </w:pPr>
  </w:style>
  <w:style w:type="numbering" w:customStyle="1" w:styleId="CurrentList40">
    <w:name w:val="Current List40"/>
    <w:uiPriority w:val="99"/>
    <w:rsid w:val="00FC12B4"/>
    <w:pPr>
      <w:numPr>
        <w:numId w:val="48"/>
      </w:numPr>
    </w:pPr>
  </w:style>
  <w:style w:type="paragraph" w:customStyle="1" w:styleId="LISTINGBODY">
    <w:name w:val="LISTING BODY"/>
    <w:next w:val="MAINTEXT1"/>
    <w:qFormat/>
    <w:rsid w:val="00FF2869"/>
    <w:pPr>
      <w:widowControl w:val="0"/>
      <w:adjustRightInd w:val="0"/>
      <w:spacing w:after="160" w:line="240" w:lineRule="auto"/>
      <w:contextualSpacing/>
    </w:pPr>
    <w:rPr>
      <w:rFonts w:ascii="Consolas" w:hAnsi="Consolas" w:cs="Consolas"/>
      <w:iCs/>
      <w:color w:val="000000" w:themeColor="text1"/>
      <w:sz w:val="20"/>
      <w:szCs w:val="20"/>
      <w:lang w:val="en-US"/>
    </w:rPr>
  </w:style>
  <w:style w:type="paragraph" w:customStyle="1" w:styleId="LISTINGCAPTION">
    <w:name w:val="LISTING CAPTION"/>
    <w:basedOn w:val="PICTURECAPTION"/>
    <w:next w:val="LISTINGBODY"/>
    <w:qFormat/>
    <w:rsid w:val="00FF2869"/>
    <w:pPr>
      <w:spacing w:after="4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rigorijtomczuk/Desktop/suai/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0</TotalTime>
  <Pages>8</Pages>
  <Words>242</Words>
  <Characters>1380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1619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</cp:revision>
  <cp:lastPrinted>2025-11-22T08:38:00Z</cp:lastPrinted>
  <dcterms:created xsi:type="dcterms:W3CDTF">2025-11-22T08:38:00Z</dcterms:created>
  <dcterms:modified xsi:type="dcterms:W3CDTF">2025-11-22T08:38:00Z</dcterms:modified>
  <cp:category/>
</cp:coreProperties>
</file>