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310CE4" w:rsidRDefault="00413AAB">
      <w:pPr>
        <w:widowControl w:val="0"/>
        <w:autoSpaceDE w:val="0"/>
        <w:autoSpaceDN w:val="0"/>
        <w:adjustRightInd w:val="0"/>
        <w:spacing w:before="480"/>
        <w:jc w:val="center"/>
        <w:rPr>
          <w:lang w:val="en-US"/>
        </w:rPr>
      </w:pPr>
      <w:r>
        <w:t>КАФЕДРА №</w:t>
      </w:r>
      <w:r w:rsidRPr="009265C5">
        <w:t xml:space="preserve"> </w:t>
      </w:r>
      <w:r w:rsidR="00310CE4">
        <w:rPr>
          <w:lang w:val="en-US"/>
        </w:rPr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19"/>
        <w:gridCol w:w="277"/>
        <w:gridCol w:w="3017"/>
      </w:tblGrid>
      <w:tr w:rsidR="00413AAB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10CE4">
              <w:rPr>
                <w:lang w:val="en-US"/>
              </w:rPr>
              <w:t>канд</w:t>
            </w:r>
            <w:proofErr w:type="spellEnd"/>
            <w:r w:rsidRPr="00310CE4">
              <w:rPr>
                <w:lang w:val="en-US"/>
              </w:rPr>
              <w:t xml:space="preserve">. </w:t>
            </w:r>
            <w:proofErr w:type="spellStart"/>
            <w:r w:rsidRPr="00310CE4">
              <w:rPr>
                <w:lang w:val="en-US"/>
              </w:rPr>
              <w:t>техн</w:t>
            </w:r>
            <w:proofErr w:type="spellEnd"/>
            <w:r w:rsidRPr="00310CE4">
              <w:rPr>
                <w:lang w:val="en-US"/>
              </w:rPr>
              <w:t xml:space="preserve">. </w:t>
            </w:r>
            <w:proofErr w:type="spellStart"/>
            <w:r w:rsidRPr="00310CE4">
              <w:rPr>
                <w:lang w:val="en-US"/>
              </w:rPr>
              <w:t>наук</w:t>
            </w:r>
            <w:proofErr w:type="spellEnd"/>
            <w:r w:rsidRPr="00310CE4">
              <w:rPr>
                <w:lang w:val="en-US"/>
              </w:rPr>
              <w:t xml:space="preserve">, </w:t>
            </w:r>
            <w:proofErr w:type="spellStart"/>
            <w:r w:rsidRPr="00310CE4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О. И. </w:t>
            </w:r>
            <w:r w:rsidRPr="00310CE4">
              <w:t>Красильникова</w:t>
            </w:r>
            <w:r w:rsidR="00AD3198">
              <w:t xml:space="preserve"> </w:t>
            </w:r>
          </w:p>
        </w:tc>
      </w:tr>
      <w:tr w:rsidR="00413AA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>
            <w:pPr>
              <w:pStyle w:val="BodyText"/>
              <w:spacing w:before="960"/>
            </w:pPr>
            <w:r>
              <w:t>ОТЧЕТ О ЛАБОРАТОРНОЙ РАБОТЕ</w:t>
            </w:r>
            <w:r w:rsidR="00063230">
              <w:t xml:space="preserve"> № 1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063230" w:rsidRDefault="00063230" w:rsidP="00F57E13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063230">
              <w:rPr>
                <w:b w:val="0"/>
                <w:szCs w:val="32"/>
              </w:rPr>
              <w:t>ИЗУЧЕНИЕ ИНТЕРФЕЙСА РЕДАКТОРА РАСТРОВОЙ ГРАФИКИ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DA7C82">
            <w:pPr>
              <w:pStyle w:val="Heading3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5008A3">
            <w:pPr>
              <w:pStyle w:val="Heading3"/>
              <w:spacing w:before="240"/>
              <w:rPr>
                <w:sz w:val="28"/>
                <w:szCs w:val="28"/>
                <w:lang w:val="ru-RU"/>
              </w:rPr>
            </w:pPr>
            <w:r w:rsidRPr="005008A3">
              <w:rPr>
                <w:sz w:val="28"/>
                <w:szCs w:val="28"/>
                <w:lang w:val="ru-RU"/>
              </w:rPr>
              <w:t>ОСНОВЫ ИНФОРМАЦИОННЫХ ТЕХНОЛОГИЙ В ДИЗАЙНЕ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E51B5C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sectPr w:rsidR="00271C67" w:rsidRPr="00E51B5C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EA654D">
        <w:t>2025</w:t>
      </w:r>
      <w:r w:rsidR="00EA654D">
        <w:rPr>
          <w:lang w:val="en-US"/>
        </w:rPr>
        <w:t xml:space="preserve"> </w:t>
      </w:r>
    </w:p>
    <w:p w:rsidR="00EA3B1D" w:rsidRPr="00C969C1" w:rsidRDefault="00EA3B1D" w:rsidP="00C969C1">
      <w:pPr>
        <w:pStyle w:val="MAINTEXT"/>
        <w:ind w:firstLine="0"/>
      </w:pPr>
      <w:r w:rsidRPr="00C6314C">
        <w:br w:type="page"/>
      </w:r>
    </w:p>
    <w:p w:rsidR="008331DB" w:rsidRDefault="000334C9" w:rsidP="00CA1852">
      <w:pPr>
        <w:pStyle w:val="DIV1"/>
      </w:pPr>
      <w:r>
        <w:t>Цель работы</w:t>
      </w:r>
    </w:p>
    <w:p w:rsidR="00B87840" w:rsidRPr="00BB128E" w:rsidRDefault="00BB128E" w:rsidP="00BB128E">
      <w:pPr>
        <w:pStyle w:val="MAINTEXT"/>
      </w:pPr>
      <w:r w:rsidRPr="00BB128E">
        <w:t>Цель работы: изучить интерфейс редактора растровой графики GIMP, разобраться с его основными возможностями и функциями, а также приобрести практические навыки использования инструментов рисования, таких как кисти, ластик, градиенты, заливка и работа со слоями.</w:t>
      </w:r>
    </w:p>
    <w:p w:rsidR="00A011FD" w:rsidRDefault="00A011FD" w:rsidP="00CA1852">
      <w:pPr>
        <w:pStyle w:val="DIV1"/>
      </w:pPr>
      <w:r>
        <w:t>Задание</w:t>
      </w:r>
    </w:p>
    <w:p w:rsidR="00D45F1E" w:rsidRDefault="00D45F1E" w:rsidP="00D45F1E">
      <w:pPr>
        <w:pStyle w:val="MAINTEXT"/>
        <w:numPr>
          <w:ilvl w:val="3"/>
          <w:numId w:val="1"/>
        </w:numPr>
      </w:pPr>
      <w:r w:rsidRPr="00D45F1E">
        <w:t>Ознаком</w:t>
      </w:r>
      <w:r>
        <w:t>иться</w:t>
      </w:r>
      <w:r w:rsidRPr="00D45F1E">
        <w:t xml:space="preserve"> с основными инструментами рисования и их параметрами</w:t>
      </w:r>
      <w:r>
        <w:t>;</w:t>
      </w:r>
    </w:p>
    <w:p w:rsidR="00D45F1E" w:rsidRDefault="00D45F1E" w:rsidP="00D45F1E">
      <w:pPr>
        <w:pStyle w:val="MAINTEXT"/>
        <w:numPr>
          <w:ilvl w:val="3"/>
          <w:numId w:val="1"/>
        </w:numPr>
      </w:pPr>
      <w:r>
        <w:t xml:space="preserve">Нарисовать с помощью инструментов </w:t>
      </w:r>
      <w:r>
        <w:rPr>
          <w:lang w:val="en-US"/>
        </w:rPr>
        <w:t>GIMP</w:t>
      </w:r>
      <w:r w:rsidRPr="00D45F1E">
        <w:t xml:space="preserve"> </w:t>
      </w:r>
      <w:r>
        <w:t>простую картинку.</w:t>
      </w:r>
    </w:p>
    <w:p w:rsidR="00A011FD" w:rsidRDefault="00A011FD" w:rsidP="005E312B">
      <w:pPr>
        <w:pStyle w:val="DIV1"/>
      </w:pPr>
      <w:r>
        <w:t>П</w:t>
      </w:r>
      <w:r w:rsidRPr="00A011FD">
        <w:t>ромежуточные этапы работы</w:t>
      </w:r>
    </w:p>
    <w:p w:rsidR="006B0797" w:rsidRPr="00B522A4" w:rsidRDefault="006B00C0" w:rsidP="005E312B">
      <w:pPr>
        <w:pStyle w:val="MAINTEXT"/>
        <w:keepNext w:val="0"/>
      </w:pPr>
      <w:r>
        <w:t xml:space="preserve">На рис. 1 показана рабочая среда </w:t>
      </w:r>
      <w:r>
        <w:rPr>
          <w:lang w:val="en-US"/>
        </w:rPr>
        <w:t>GIMP</w:t>
      </w:r>
      <w:r>
        <w:t xml:space="preserve">, где на изображении размером </w:t>
      </w:r>
      <w:r w:rsidRPr="006B00C0">
        <w:t xml:space="preserve">1920 </w:t>
      </w:r>
      <w:proofErr w:type="spellStart"/>
      <w:r>
        <w:rPr>
          <w:lang w:val="en-US"/>
        </w:rPr>
        <w:t>px</w:t>
      </w:r>
      <w:proofErr w:type="spellEnd"/>
      <w:r w:rsidRPr="006B00C0">
        <w:t xml:space="preserve"> · 1080 </w:t>
      </w:r>
      <w:proofErr w:type="spellStart"/>
      <w:r>
        <w:rPr>
          <w:lang w:val="en-US"/>
        </w:rPr>
        <w:t>px</w:t>
      </w:r>
      <w:proofErr w:type="spellEnd"/>
      <w:r w:rsidR="00B522A4">
        <w:t xml:space="preserve"> созданы и залиты слои земли и неба.</w:t>
      </w:r>
    </w:p>
    <w:p w:rsidR="006B0797" w:rsidRDefault="006B0797" w:rsidP="005E312B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C7AE688" wp14:editId="61EAA8CD">
            <wp:extent cx="5824331" cy="3458536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4331" cy="34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7" w:rsidRDefault="006B0797" w:rsidP="005E312B">
      <w:pPr>
        <w:pStyle w:val="Caption"/>
        <w:keepNext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4A44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– </w:t>
      </w:r>
      <w:r w:rsidR="00916B59">
        <w:t>Изображена земля и небо</w:t>
      </w:r>
    </w:p>
    <w:p w:rsidR="00B91F50" w:rsidRPr="00B91F50" w:rsidRDefault="00B91F50" w:rsidP="005E312B">
      <w:pPr>
        <w:pStyle w:val="MAINTEXT"/>
        <w:keepNext w:val="0"/>
      </w:pPr>
      <w:r>
        <w:t>На рис. 2 изображен процесс отрисовки окна на стене дома. Отображена красная сетка для ровного расположения элементов.</w:t>
      </w:r>
    </w:p>
    <w:p w:rsidR="00A303E0" w:rsidRDefault="00A303E0" w:rsidP="005E312B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5D8ED21" wp14:editId="2E0DF6BD">
            <wp:extent cx="5958348" cy="3538115"/>
            <wp:effectExtent l="0" t="0" r="0" b="0"/>
            <wp:docPr id="122381635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6355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348" cy="35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E0" w:rsidRDefault="00A303E0" w:rsidP="005E312B">
      <w:pPr>
        <w:pStyle w:val="Caption"/>
        <w:keepNext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4A44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 </w:t>
      </w:r>
      <w:r w:rsidR="00916B59">
        <w:t>Изображен дом</w:t>
      </w:r>
    </w:p>
    <w:p w:rsidR="00007FD3" w:rsidRPr="00007FD3" w:rsidRDefault="00007FD3" w:rsidP="005E312B">
      <w:pPr>
        <w:pStyle w:val="MAINTEXT"/>
        <w:keepNext w:val="0"/>
      </w:pPr>
      <w:r>
        <w:t>На рис. 3 показано почти готовое изображение:</w:t>
      </w:r>
      <w:r w:rsidR="00934161">
        <w:t xml:space="preserve"> на небе изображено растушёванное солнце;</w:t>
      </w:r>
      <w:r>
        <w:t xml:space="preserve"> с помощью дополнительных кистей на рисунок добавляются деревья и облака, а затем птицы.</w:t>
      </w:r>
    </w:p>
    <w:p w:rsidR="00A303E0" w:rsidRDefault="00A303E0" w:rsidP="005E312B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5D8ED21" wp14:editId="2E0DF6BD">
            <wp:extent cx="5958348" cy="3538115"/>
            <wp:effectExtent l="0" t="0" r="0" b="0"/>
            <wp:docPr id="8341049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04918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8348" cy="35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E0" w:rsidRPr="00AB1A6C" w:rsidRDefault="00A303E0" w:rsidP="00424192">
      <w:pPr>
        <w:pStyle w:val="Caption"/>
        <w:keepNext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4A44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– </w:t>
      </w:r>
      <w:r w:rsidR="00916B59">
        <w:t>Изображены деревья</w:t>
      </w:r>
    </w:p>
    <w:p w:rsidR="00A011FD" w:rsidRDefault="00A011FD" w:rsidP="005E312B">
      <w:pPr>
        <w:pStyle w:val="DIV1"/>
      </w:pPr>
      <w:r>
        <w:t>Результат</w:t>
      </w:r>
    </w:p>
    <w:p w:rsidR="00150D4C" w:rsidRDefault="00FF0024" w:rsidP="005E312B">
      <w:pPr>
        <w:pStyle w:val="MAINTEXT"/>
        <w:keepNext w:val="0"/>
      </w:pPr>
      <w:r>
        <w:t>На рис. 4 представлено получившееся в итоге изображение.</w:t>
      </w:r>
    </w:p>
    <w:p w:rsidR="00150D4C" w:rsidRDefault="00150D4C" w:rsidP="005E312B">
      <w:pPr>
        <w:pStyle w:val="MAINTEXT"/>
        <w:keepNext w:val="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5D8ED21" wp14:editId="2E0DF6BD">
            <wp:extent cx="5958348" cy="3354808"/>
            <wp:effectExtent l="0" t="0" r="0" b="0"/>
            <wp:docPr id="9443248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4880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8348" cy="33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4C" w:rsidRDefault="00150D4C" w:rsidP="005E312B">
      <w:pPr>
        <w:pStyle w:val="Caption"/>
        <w:keepNext w:val="0"/>
        <w:spacing w:line="360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4A44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– </w:t>
      </w:r>
      <w:r w:rsidR="004305FF">
        <w:t>Готовое изображение</w:t>
      </w:r>
    </w:p>
    <w:p w:rsidR="003B3807" w:rsidRDefault="00A011FD" w:rsidP="006B0797">
      <w:pPr>
        <w:pStyle w:val="DIV1"/>
      </w:pPr>
      <w:r>
        <w:t>Выводы</w:t>
      </w:r>
    </w:p>
    <w:p w:rsidR="00AB1A6C" w:rsidRPr="006B0797" w:rsidRDefault="00AB1A6C" w:rsidP="00AB1A6C">
      <w:pPr>
        <w:pStyle w:val="MAINTEXT"/>
      </w:pPr>
      <w:r>
        <w:t>В ходе выполнения работы была изучена основная структура интерфейса редактора растровой графики GIMP, а также освоены базовые инструменты, необходимые для создания цифровых изображений. В процессе работы были применены различные техники, включая использование инструментов выделения (прямоугольного и растушеванного круглого), заливки цветом, градиентом и текстурой, а также вспомогательной сетки для более точного размещения элементов композиции.</w:t>
      </w:r>
      <w:r w:rsidR="008975E7">
        <w:t xml:space="preserve"> </w:t>
      </w:r>
      <w:r>
        <w:t>Особое внимание было уделено работе с кистями, включая загрузку и использование сторонних кистей из интернета, что позволило разнообразить художественные возможности редактора. Созданное изображение</w:t>
      </w:r>
      <w:r w:rsidR="00BD7E26">
        <w:t xml:space="preserve"> </w:t>
      </w:r>
      <w:r>
        <w:t>стало практическим результатом освоения данных инструментов.</w:t>
      </w:r>
      <w:r w:rsidR="00FE753F">
        <w:t xml:space="preserve"> </w:t>
      </w:r>
      <w:r>
        <w:t>Таким образом, работа позволила не только изучить интерфейс GIMP, но и закрепить навыки работы с основными инструментами, что в дальнейшем будет полезно при создании графических элементов для дизайна.</w:t>
      </w:r>
    </w:p>
    <w:sectPr w:rsidR="00AB1A6C" w:rsidRPr="006B0797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AD6DBB" w:rsidRDefault="00AD6DBB" w:rsidP="0002180F">
      <w:r>
        <w:separator/>
      </w:r>
    </w:p>
  </w:endnote>
  <w:endnote w:type="continuationSeparator" w:id="0">
    <w:p w:rsidR="00AD6DBB" w:rsidRDefault="00AD6DBB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/>
    <w:sdtContent>
      <w:p w:rsidR="0002180F" w:rsidRDefault="0002180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02180F" w:rsidRDefault="000218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AD6DBB" w:rsidRDefault="00AD6DBB" w:rsidP="0002180F">
      <w:r>
        <w:separator/>
      </w:r>
    </w:p>
  </w:footnote>
  <w:footnote w:type="continuationSeparator" w:id="0">
    <w:p w:rsidR="00AD6DBB" w:rsidRDefault="00AD6DBB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7052BB6"/>
    <w:multiLevelType w:val="multilevel"/>
    <w:tmpl w:val="8F0E7D80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1301348366">
    <w:abstractNumId w:val="1"/>
  </w:num>
  <w:num w:numId="2" w16cid:durableId="17625314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6DBB"/>
    <w:rsid w:val="00007FD3"/>
    <w:rsid w:val="000214A2"/>
    <w:rsid w:val="0002180F"/>
    <w:rsid w:val="000244B3"/>
    <w:rsid w:val="000334C9"/>
    <w:rsid w:val="0004168B"/>
    <w:rsid w:val="0005189B"/>
    <w:rsid w:val="00063230"/>
    <w:rsid w:val="000707C8"/>
    <w:rsid w:val="000928CE"/>
    <w:rsid w:val="000A2CF1"/>
    <w:rsid w:val="000A67BE"/>
    <w:rsid w:val="000C031F"/>
    <w:rsid w:val="00116F39"/>
    <w:rsid w:val="0014735A"/>
    <w:rsid w:val="00150D4C"/>
    <w:rsid w:val="00187D39"/>
    <w:rsid w:val="001D7ED5"/>
    <w:rsid w:val="00271C67"/>
    <w:rsid w:val="00284869"/>
    <w:rsid w:val="00300DD1"/>
    <w:rsid w:val="00310CE4"/>
    <w:rsid w:val="00326699"/>
    <w:rsid w:val="00352422"/>
    <w:rsid w:val="00353F7B"/>
    <w:rsid w:val="00374808"/>
    <w:rsid w:val="003B3807"/>
    <w:rsid w:val="003E1A0B"/>
    <w:rsid w:val="003F448A"/>
    <w:rsid w:val="00404D15"/>
    <w:rsid w:val="00405D24"/>
    <w:rsid w:val="00413AAB"/>
    <w:rsid w:val="00424192"/>
    <w:rsid w:val="004305FF"/>
    <w:rsid w:val="00452507"/>
    <w:rsid w:val="00474DAE"/>
    <w:rsid w:val="00490A54"/>
    <w:rsid w:val="004C674A"/>
    <w:rsid w:val="004E7C23"/>
    <w:rsid w:val="005008A3"/>
    <w:rsid w:val="00524674"/>
    <w:rsid w:val="005364DC"/>
    <w:rsid w:val="00552C4F"/>
    <w:rsid w:val="005A2A15"/>
    <w:rsid w:val="005B566D"/>
    <w:rsid w:val="005C6680"/>
    <w:rsid w:val="005E312B"/>
    <w:rsid w:val="005E3C66"/>
    <w:rsid w:val="006375AF"/>
    <w:rsid w:val="00651F7A"/>
    <w:rsid w:val="00657326"/>
    <w:rsid w:val="006854F9"/>
    <w:rsid w:val="006A42CB"/>
    <w:rsid w:val="006B00C0"/>
    <w:rsid w:val="006B0797"/>
    <w:rsid w:val="006F20BB"/>
    <w:rsid w:val="00707EE1"/>
    <w:rsid w:val="007151DF"/>
    <w:rsid w:val="00747212"/>
    <w:rsid w:val="007B2A9E"/>
    <w:rsid w:val="007C55D8"/>
    <w:rsid w:val="00810104"/>
    <w:rsid w:val="008331DB"/>
    <w:rsid w:val="008975E7"/>
    <w:rsid w:val="008C7F36"/>
    <w:rsid w:val="008D1AAC"/>
    <w:rsid w:val="00916B59"/>
    <w:rsid w:val="009265C5"/>
    <w:rsid w:val="00926DFF"/>
    <w:rsid w:val="00934161"/>
    <w:rsid w:val="00950472"/>
    <w:rsid w:val="00951A99"/>
    <w:rsid w:val="00986BC9"/>
    <w:rsid w:val="00992C96"/>
    <w:rsid w:val="009B751E"/>
    <w:rsid w:val="009C14CB"/>
    <w:rsid w:val="009D55AD"/>
    <w:rsid w:val="009E13DE"/>
    <w:rsid w:val="00A011FD"/>
    <w:rsid w:val="00A303E0"/>
    <w:rsid w:val="00A37C30"/>
    <w:rsid w:val="00A73C84"/>
    <w:rsid w:val="00A74901"/>
    <w:rsid w:val="00AB1A6C"/>
    <w:rsid w:val="00AD3198"/>
    <w:rsid w:val="00AD6DBB"/>
    <w:rsid w:val="00AF6555"/>
    <w:rsid w:val="00B20256"/>
    <w:rsid w:val="00B2042C"/>
    <w:rsid w:val="00B30701"/>
    <w:rsid w:val="00B522A4"/>
    <w:rsid w:val="00B632F0"/>
    <w:rsid w:val="00B71FEE"/>
    <w:rsid w:val="00B727FC"/>
    <w:rsid w:val="00B87840"/>
    <w:rsid w:val="00B91F50"/>
    <w:rsid w:val="00B923A5"/>
    <w:rsid w:val="00BA50FA"/>
    <w:rsid w:val="00BA6721"/>
    <w:rsid w:val="00BB128E"/>
    <w:rsid w:val="00BC538F"/>
    <w:rsid w:val="00BD7E26"/>
    <w:rsid w:val="00BF7993"/>
    <w:rsid w:val="00C03BE7"/>
    <w:rsid w:val="00C51E65"/>
    <w:rsid w:val="00C60A88"/>
    <w:rsid w:val="00C6314C"/>
    <w:rsid w:val="00C7552A"/>
    <w:rsid w:val="00C969C1"/>
    <w:rsid w:val="00CA1852"/>
    <w:rsid w:val="00D347D3"/>
    <w:rsid w:val="00D45F03"/>
    <w:rsid w:val="00D45F1E"/>
    <w:rsid w:val="00D54A44"/>
    <w:rsid w:val="00DA7C82"/>
    <w:rsid w:val="00DC1B09"/>
    <w:rsid w:val="00DF362A"/>
    <w:rsid w:val="00DF7735"/>
    <w:rsid w:val="00E14232"/>
    <w:rsid w:val="00E22832"/>
    <w:rsid w:val="00E51362"/>
    <w:rsid w:val="00E51B5C"/>
    <w:rsid w:val="00EA3B1D"/>
    <w:rsid w:val="00EA654D"/>
    <w:rsid w:val="00ED438A"/>
    <w:rsid w:val="00EE1F7E"/>
    <w:rsid w:val="00EE3F95"/>
    <w:rsid w:val="00EF07F5"/>
    <w:rsid w:val="00F04F95"/>
    <w:rsid w:val="00F50713"/>
    <w:rsid w:val="00F57E13"/>
    <w:rsid w:val="00F65A25"/>
    <w:rsid w:val="00F87EBD"/>
    <w:rsid w:val="00FA1CB4"/>
    <w:rsid w:val="00FA3569"/>
    <w:rsid w:val="00FE753F"/>
    <w:rsid w:val="00FF0024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2809211"/>
  <w15:docId w15:val="{90010D6D-5AE6-8B46-9576-25ABB9DA0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link w:val="H10"/>
    <w:qFormat/>
    <w:rsid w:val="003B3807"/>
    <w:pPr>
      <w:keepNext/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3B3807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3B3807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3B3807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qFormat/>
    <w:rsid w:val="00CA1852"/>
    <w:pPr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qFormat/>
    <w:rsid w:val="00CA1852"/>
    <w:pPr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707EE1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4</Pages>
  <Words>321</Words>
  <Characters>2173</Characters>
  <Application>Microsoft Office Word</Application>
  <DocSecurity>0</DocSecurity>
  <Lines>18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2490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2025-02-26T13:56:00Z</cp:lastPrinted>
  <dcterms:created xsi:type="dcterms:W3CDTF">2025-02-26T13:56:00Z</dcterms:created>
  <dcterms:modified xsi:type="dcterms:W3CDTF">2025-02-26T13:56:00Z</dcterms:modified>
  <cp:category/>
</cp:coreProperties>
</file>