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B21FDE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310CE4" w:rsidRPr="00B21FDE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310CE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310CE4">
              <w:rPr>
                <w:lang w:val="en-US"/>
              </w:rPr>
              <w:t>канд</w:t>
            </w:r>
            <w:proofErr w:type="spellEnd"/>
            <w:r w:rsidRPr="00310CE4">
              <w:rPr>
                <w:lang w:val="en-US"/>
              </w:rPr>
              <w:t xml:space="preserve">. </w:t>
            </w:r>
            <w:proofErr w:type="spellStart"/>
            <w:r w:rsidRPr="00310CE4">
              <w:rPr>
                <w:lang w:val="en-US"/>
              </w:rPr>
              <w:t>техн</w:t>
            </w:r>
            <w:proofErr w:type="spellEnd"/>
            <w:r w:rsidRPr="00310CE4">
              <w:rPr>
                <w:lang w:val="en-US"/>
              </w:rPr>
              <w:t xml:space="preserve">. </w:t>
            </w:r>
            <w:proofErr w:type="spellStart"/>
            <w:r w:rsidRPr="00310CE4">
              <w:rPr>
                <w:lang w:val="en-US"/>
              </w:rPr>
              <w:t>наук</w:t>
            </w:r>
            <w:proofErr w:type="spellEnd"/>
            <w:r w:rsidRPr="00310CE4">
              <w:rPr>
                <w:lang w:val="en-US"/>
              </w:rPr>
              <w:t xml:space="preserve">, </w:t>
            </w:r>
            <w:proofErr w:type="spellStart"/>
            <w:r w:rsidRPr="00310CE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310CE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О. И. </w:t>
            </w:r>
            <w:r w:rsidRPr="00310CE4">
              <w:t>Красильникова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E065F" w:rsidRDefault="00413AAB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063230">
              <w:t xml:space="preserve"> № </w:t>
            </w:r>
            <w:r w:rsidR="000E065F">
              <w:rPr>
                <w:lang w:val="en-US"/>
              </w:rPr>
              <w:t>10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63230" w:rsidRDefault="0044299B" w:rsidP="005B1B4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44299B">
              <w:rPr>
                <w:b w:val="0"/>
                <w:szCs w:val="32"/>
              </w:rPr>
              <w:t>РИСОВАНИЕ СЛОЖНЫХ ОБЪЕКТОВ В РЕДАКТОРЕ ВЕКТОРНОЙ ГРАФИКИ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5008A3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5008A3">
              <w:rPr>
                <w:sz w:val="28"/>
                <w:szCs w:val="28"/>
                <w:lang w:val="ru-RU"/>
              </w:rPr>
              <w:t>ОСНОВЫ ИНФОРМАЦИОННЫХ ТЕХНОЛОГИЙ В ДИЗАЙНЕ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E51B5C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sectPr w:rsidR="00271C67" w:rsidRPr="00E51B5C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EA654D">
        <w:t>2025</w:t>
      </w:r>
      <w:r w:rsidR="00EA654D">
        <w:rPr>
          <w:lang w:val="en-US"/>
        </w:rPr>
        <w:t xml:space="preserve"> </w:t>
      </w:r>
    </w:p>
    <w:p w:rsidR="00EA3B1D" w:rsidRPr="00C969C1" w:rsidRDefault="00EA3B1D" w:rsidP="00C969C1">
      <w:pPr>
        <w:pStyle w:val="MAINTEXT"/>
        <w:ind w:firstLine="0"/>
      </w:pPr>
      <w:r w:rsidRPr="00C6314C">
        <w:br w:type="page"/>
      </w:r>
    </w:p>
    <w:p w:rsidR="008331DB" w:rsidRDefault="000334C9" w:rsidP="00CA1852">
      <w:pPr>
        <w:pStyle w:val="DIV1"/>
      </w:pPr>
      <w:r>
        <w:lastRenderedPageBreak/>
        <w:t>Цель работы</w:t>
      </w:r>
    </w:p>
    <w:p w:rsidR="00B87840" w:rsidRPr="00BB128E" w:rsidRDefault="00A92DB0" w:rsidP="00BB128E">
      <w:pPr>
        <w:pStyle w:val="MAINTEXT"/>
      </w:pPr>
      <w:r w:rsidRPr="00A92DB0">
        <w:t xml:space="preserve">Цель работы: </w:t>
      </w:r>
      <w:r w:rsidR="00DA01D3" w:rsidRPr="00DA01D3">
        <w:t xml:space="preserve">приобретение навыков работы в редакторе векторной графики </w:t>
      </w:r>
      <w:proofErr w:type="spellStart"/>
      <w:r w:rsidR="00DA01D3" w:rsidRPr="00DA01D3">
        <w:t>Inkscape</w:t>
      </w:r>
      <w:proofErr w:type="spellEnd"/>
      <w:r w:rsidR="00C46A87" w:rsidRPr="00C46A87">
        <w:t>.</w:t>
      </w:r>
    </w:p>
    <w:p w:rsidR="00785754" w:rsidRDefault="00A011FD" w:rsidP="00F46C93">
      <w:pPr>
        <w:pStyle w:val="DIV1"/>
      </w:pPr>
      <w:r>
        <w:t>Задание</w:t>
      </w:r>
    </w:p>
    <w:p w:rsidR="00F46C93" w:rsidRDefault="00FE725A" w:rsidP="00F46C93">
      <w:pPr>
        <w:pStyle w:val="MAINTEXT"/>
      </w:pPr>
      <w:r w:rsidRPr="00FE725A">
        <w:t xml:space="preserve">Требуется нарисовать карандаш, скрепки, точилку и листок бумаги с эффектом загнутого угла (рис. 1). Методика выполнения работы применительно к редактору </w:t>
      </w:r>
      <w:proofErr w:type="spellStart"/>
      <w:r w:rsidRPr="00FE725A">
        <w:t>Inkscape</w:t>
      </w:r>
      <w:proofErr w:type="spellEnd"/>
      <w:r w:rsidRPr="00FE725A">
        <w:t xml:space="preserve"> разработана студентками М. Ле и С. Веселовой.</w:t>
      </w:r>
    </w:p>
    <w:p w:rsidR="00297052" w:rsidRDefault="00281987" w:rsidP="003416C2">
      <w:pPr>
        <w:pStyle w:val="MAINTEXT"/>
        <w:spacing w:line="240" w:lineRule="auto"/>
        <w:ind w:firstLine="0"/>
        <w:jc w:val="center"/>
      </w:pPr>
      <w:r>
        <w:rPr>
          <w:noProof/>
        </w:rPr>
        <w:pict w14:anchorId="4FB89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40.15pt;height:303.7pt;mso-width-percent:0;mso-height-percent:0;mso-width-percent:0;mso-height-percent:0">
            <v:imagedata r:id="rId9" o:title="Рис"/>
          </v:shape>
        </w:pict>
      </w:r>
    </w:p>
    <w:p w:rsidR="00297052" w:rsidRDefault="00297052" w:rsidP="000434F6">
      <w:pPr>
        <w:pStyle w:val="MAINTEXT"/>
        <w:spacing w:before="120" w:after="120" w:line="240" w:lineRule="auto"/>
        <w:ind w:firstLine="0"/>
        <w:jc w:val="center"/>
      </w:pPr>
      <w:r>
        <w:t xml:space="preserve">Рисунок </w:t>
      </w:r>
      <w:fldSimple w:instr=" SEQ Рисунок \* ARABIC ">
        <w:r w:rsidR="00771116">
          <w:rPr>
            <w:noProof/>
          </w:rPr>
          <w:t>1</w:t>
        </w:r>
      </w:fldSimple>
    </w:p>
    <w:p w:rsidR="00A011FD" w:rsidRDefault="003F3E30" w:rsidP="005E312B">
      <w:pPr>
        <w:pStyle w:val="DIV1"/>
      </w:pPr>
      <w:r>
        <w:t>Промежуточные этапы работы</w:t>
      </w:r>
    </w:p>
    <w:p w:rsidR="003F3E30" w:rsidRDefault="0005287F" w:rsidP="005E312B">
      <w:pPr>
        <w:pStyle w:val="MAINTEXT"/>
      </w:pPr>
      <w:r>
        <w:t xml:space="preserve">На рис. </w:t>
      </w:r>
      <w:r w:rsidR="009001E2">
        <w:t>2-5 показаны промежуточные этапы выполнения работы.</w:t>
      </w:r>
    </w:p>
    <w:p w:rsidR="0005287F" w:rsidRDefault="00281987" w:rsidP="0005287F">
      <w:pPr>
        <w:pStyle w:val="MAINTEXT"/>
        <w:spacing w:line="240" w:lineRule="auto"/>
        <w:ind w:firstLine="0"/>
        <w:jc w:val="center"/>
      </w:pPr>
      <w:r>
        <w:rPr>
          <w:noProof/>
        </w:rPr>
        <w:lastRenderedPageBreak/>
        <w:pict w14:anchorId="4967C055">
          <v:shape id="_x0000_i1028" type="#_x0000_t75" alt="" style="width:340.85pt;height:325.75pt;mso-width-percent:0;mso-height-percent:0;mso-width-percent:0;mso-height-percent:0">
            <v:imagedata r:id="rId9" o:title="Рис"/>
          </v:shape>
        </w:pict>
      </w:r>
    </w:p>
    <w:p w:rsidR="0005287F" w:rsidRPr="005F4FB8" w:rsidRDefault="0005287F" w:rsidP="0005287F">
      <w:pPr>
        <w:pStyle w:val="MAINTEXT"/>
        <w:spacing w:before="120" w:after="120" w:line="240" w:lineRule="auto"/>
        <w:ind w:firstLine="0"/>
        <w:jc w:val="center"/>
        <w:rPr>
          <w:noProof/>
        </w:rPr>
      </w:pPr>
      <w:r>
        <w:t xml:space="preserve">Рисунок </w:t>
      </w:r>
      <w:fldSimple w:instr=" SEQ Рисунок \* ARABIC ">
        <w:r w:rsidR="00771116">
          <w:rPr>
            <w:noProof/>
          </w:rPr>
          <w:t>2</w:t>
        </w:r>
      </w:fldSimple>
      <w:r w:rsidR="005F4FB8">
        <w:rPr>
          <w:noProof/>
        </w:rPr>
        <w:t xml:space="preserve"> — Отрисовка эффекта загнутого листка</w:t>
      </w:r>
    </w:p>
    <w:p w:rsidR="005E4B17" w:rsidRDefault="00281987" w:rsidP="005E4B17">
      <w:pPr>
        <w:pStyle w:val="MAINTEXT"/>
        <w:spacing w:line="240" w:lineRule="auto"/>
        <w:ind w:firstLine="0"/>
        <w:jc w:val="center"/>
      </w:pPr>
      <w:r>
        <w:rPr>
          <w:noProof/>
        </w:rPr>
        <w:pict w14:anchorId="3F5EE925">
          <v:shape id="_x0000_i1027" type="#_x0000_t75" alt="" style="width:340.85pt;height:325.75pt;mso-width-percent:0;mso-height-percent:0;mso-width-percent:0;mso-height-percent:0">
            <v:imagedata r:id="rId9" o:title="Рис"/>
          </v:shape>
        </w:pict>
      </w:r>
    </w:p>
    <w:p w:rsidR="005E4B17" w:rsidRDefault="005E4B17" w:rsidP="005E4B17">
      <w:pPr>
        <w:pStyle w:val="MAINTEXT"/>
        <w:spacing w:before="120" w:after="120" w:line="240" w:lineRule="auto"/>
        <w:ind w:firstLine="0"/>
        <w:jc w:val="center"/>
        <w:rPr>
          <w:noProof/>
          <w:lang w:val="en-US"/>
        </w:rPr>
      </w:pPr>
      <w:r>
        <w:t xml:space="preserve">Рисунок </w:t>
      </w:r>
      <w:fldSimple w:instr=" SEQ Рисунок \* ARABIC ">
        <w:r w:rsidR="00771116">
          <w:rPr>
            <w:noProof/>
          </w:rPr>
          <w:t>3</w:t>
        </w:r>
      </w:fldSimple>
      <w:r w:rsidR="005F4FB8">
        <w:rPr>
          <w:noProof/>
        </w:rPr>
        <w:t xml:space="preserve"> —</w:t>
      </w:r>
      <w:r w:rsidR="00D1653C">
        <w:rPr>
          <w:noProof/>
        </w:rPr>
        <w:t xml:space="preserve">Отрисовка </w:t>
      </w:r>
      <w:r w:rsidR="005F4FB8">
        <w:rPr>
          <w:noProof/>
        </w:rPr>
        <w:t>точилки</w:t>
      </w:r>
    </w:p>
    <w:p w:rsidR="005E4B17" w:rsidRDefault="00281987" w:rsidP="005E4B17">
      <w:pPr>
        <w:pStyle w:val="MAINTEXT"/>
        <w:spacing w:line="240" w:lineRule="auto"/>
        <w:ind w:firstLine="0"/>
        <w:jc w:val="center"/>
      </w:pPr>
      <w:r>
        <w:rPr>
          <w:noProof/>
        </w:rPr>
        <w:lastRenderedPageBreak/>
        <w:pict w14:anchorId="3482B148">
          <v:shape id="_x0000_i1026" type="#_x0000_t75" alt="" style="width:340.85pt;height:325.75pt;mso-width-percent:0;mso-height-percent:0;mso-width-percent:0;mso-height-percent:0">
            <v:imagedata r:id="rId9" o:title="Рис"/>
          </v:shape>
        </w:pict>
      </w:r>
    </w:p>
    <w:p w:rsidR="005E4B17" w:rsidRPr="00BC674A" w:rsidRDefault="005E4B17" w:rsidP="005E4B17">
      <w:pPr>
        <w:pStyle w:val="MAINTEXT"/>
        <w:spacing w:before="120" w:after="120" w:line="240" w:lineRule="auto"/>
        <w:ind w:firstLine="0"/>
        <w:jc w:val="center"/>
        <w:rPr>
          <w:noProof/>
        </w:rPr>
      </w:pPr>
      <w:r>
        <w:t xml:space="preserve">Рисунок </w:t>
      </w:r>
      <w:fldSimple w:instr=" SEQ Рисунок \* ARABIC ">
        <w:r w:rsidR="00771116">
          <w:rPr>
            <w:noProof/>
          </w:rPr>
          <w:t>4</w:t>
        </w:r>
      </w:fldSimple>
      <w:r w:rsidR="00BC674A">
        <w:rPr>
          <w:noProof/>
        </w:rPr>
        <w:t xml:space="preserve"> — Применение различных градиентов на заливке карандаша</w:t>
      </w:r>
    </w:p>
    <w:p w:rsidR="009D6EC0" w:rsidRDefault="00281987" w:rsidP="009D6EC0">
      <w:pPr>
        <w:pStyle w:val="MAINTEXT"/>
        <w:spacing w:line="240" w:lineRule="auto"/>
        <w:ind w:firstLine="0"/>
        <w:jc w:val="center"/>
      </w:pPr>
      <w:r>
        <w:rPr>
          <w:noProof/>
        </w:rPr>
        <w:pict w14:anchorId="1F16AAC9">
          <v:shape id="_x0000_i1025" type="#_x0000_t75" alt="" style="width:340.85pt;height:325.75pt;mso-width-percent:0;mso-height-percent:0;mso-width-percent:0;mso-height-percent:0">
            <v:imagedata r:id="rId9" o:title="Рис"/>
          </v:shape>
        </w:pict>
      </w:r>
    </w:p>
    <w:p w:rsidR="009D6EC0" w:rsidRPr="00D03CB6" w:rsidRDefault="009D6EC0" w:rsidP="009D6EC0">
      <w:pPr>
        <w:pStyle w:val="MAINTEXT"/>
        <w:spacing w:before="120" w:after="120" w:line="240" w:lineRule="auto"/>
        <w:ind w:firstLine="0"/>
        <w:jc w:val="center"/>
        <w:rPr>
          <w:noProof/>
        </w:rPr>
      </w:pPr>
      <w:r>
        <w:t xml:space="preserve">Рисунок </w:t>
      </w:r>
      <w:fldSimple w:instr=" SEQ Рисунок \* ARABIC ">
        <w:r w:rsidR="00771116">
          <w:rPr>
            <w:noProof/>
          </w:rPr>
          <w:t>5</w:t>
        </w:r>
      </w:fldSimple>
      <w:r w:rsidR="00660704">
        <w:rPr>
          <w:noProof/>
        </w:rPr>
        <w:t xml:space="preserve"> — Отрисовка скрепки и применение фильтра</w:t>
      </w:r>
      <w:r w:rsidR="00D03CB6" w:rsidRPr="00D03CB6">
        <w:rPr>
          <w:noProof/>
        </w:rPr>
        <w:t xml:space="preserve"> </w:t>
      </w:r>
      <w:r w:rsidR="00D03CB6">
        <w:rPr>
          <w:noProof/>
        </w:rPr>
        <w:t>«</w:t>
      </w:r>
      <w:r w:rsidR="00D03CB6">
        <w:rPr>
          <w:noProof/>
          <w:lang w:val="en-US"/>
        </w:rPr>
        <w:t>Bright</w:t>
      </w:r>
      <w:r w:rsidR="00D03CB6" w:rsidRPr="00736B5F">
        <w:rPr>
          <w:noProof/>
        </w:rPr>
        <w:t xml:space="preserve"> </w:t>
      </w:r>
      <w:r w:rsidR="00D03CB6">
        <w:rPr>
          <w:noProof/>
          <w:lang w:val="en-US"/>
        </w:rPr>
        <w:t>Metal</w:t>
      </w:r>
      <w:r w:rsidR="00D03CB6">
        <w:rPr>
          <w:noProof/>
        </w:rPr>
        <w:t>»</w:t>
      </w:r>
    </w:p>
    <w:p w:rsidR="003F3E30" w:rsidRDefault="003F3E30" w:rsidP="003F3E30">
      <w:pPr>
        <w:pStyle w:val="DIV1"/>
      </w:pPr>
      <w:r>
        <w:lastRenderedPageBreak/>
        <w:t>С</w:t>
      </w:r>
      <w:r w:rsidRPr="006A7064">
        <w:t>озданн</w:t>
      </w:r>
      <w:r>
        <w:t>ое</w:t>
      </w:r>
      <w:r w:rsidRPr="006A7064">
        <w:t xml:space="preserve"> в соответствии с заданием изображени</w:t>
      </w:r>
      <w:r>
        <w:t>е</w:t>
      </w:r>
    </w:p>
    <w:p w:rsidR="006B0797" w:rsidRPr="00627D84" w:rsidRDefault="004160A6" w:rsidP="005E312B">
      <w:pPr>
        <w:pStyle w:val="MAINTEXT"/>
      </w:pPr>
      <w:r>
        <w:t xml:space="preserve">На рис. </w:t>
      </w:r>
      <w:r w:rsidR="003C76E2" w:rsidRPr="0077183A">
        <w:t>6</w:t>
      </w:r>
      <w:r>
        <w:t xml:space="preserve"> показан</w:t>
      </w:r>
      <w:r w:rsidR="006F070E">
        <w:t>о</w:t>
      </w:r>
      <w:r w:rsidR="000A4331" w:rsidRPr="00484A6F">
        <w:t xml:space="preserve"> </w:t>
      </w:r>
      <w:r w:rsidR="000A4331">
        <w:t>получивш</w:t>
      </w:r>
      <w:r w:rsidR="00ED425A">
        <w:t>ееся</w:t>
      </w:r>
      <w:r w:rsidR="000A4331">
        <w:t xml:space="preserve"> в результате работы изображени</w:t>
      </w:r>
      <w:r w:rsidR="00ED425A">
        <w:t>е</w:t>
      </w:r>
      <w:r w:rsidR="00C92265">
        <w:t>.</w:t>
      </w:r>
    </w:p>
    <w:p w:rsidR="005F5A7A" w:rsidRDefault="005F5A7A" w:rsidP="005F5A7A">
      <w:pPr>
        <w:pStyle w:val="DIV1"/>
        <w:numPr>
          <w:ilvl w:val="0"/>
          <w:numId w:val="0"/>
        </w:numPr>
        <w:ind w:left="4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567D9A" wp14:editId="161D64A6">
            <wp:extent cx="5543127" cy="4157345"/>
            <wp:effectExtent l="0" t="0" r="0" b="0"/>
            <wp:docPr id="100381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1434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521" cy="42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7A" w:rsidRPr="0077183A" w:rsidRDefault="005F5A7A" w:rsidP="005F5A7A">
      <w:pPr>
        <w:pStyle w:val="Caption"/>
        <w:keepNext w:val="0"/>
        <w:spacing w:line="360" w:lineRule="auto"/>
        <w:jc w:val="center"/>
        <w:rPr>
          <w:noProof/>
          <w:lang w:val="en-US"/>
        </w:rPr>
      </w:pPr>
      <w:r>
        <w:t xml:space="preserve">Рисунок </w:t>
      </w:r>
      <w:fldSimple w:instr=" SEQ Рисунок \* ARABIC ">
        <w:r w:rsidR="00771116">
          <w:rPr>
            <w:noProof/>
          </w:rPr>
          <w:t>6</w:t>
        </w:r>
      </w:fldSimple>
      <w:r w:rsidRPr="001165B4">
        <w:rPr>
          <w:noProof/>
        </w:rPr>
        <w:t xml:space="preserve"> — </w:t>
      </w:r>
      <w:r w:rsidR="0077183A">
        <w:rPr>
          <w:noProof/>
        </w:rPr>
        <w:t>Итоговое изображение</w:t>
      </w:r>
    </w:p>
    <w:p w:rsidR="00446B40" w:rsidRDefault="00A011FD" w:rsidP="00446B40">
      <w:pPr>
        <w:pStyle w:val="DIV1"/>
      </w:pPr>
      <w:r>
        <w:t>Выводы</w:t>
      </w:r>
    </w:p>
    <w:p w:rsidR="00446B40" w:rsidRPr="00446B40" w:rsidRDefault="00D331C9" w:rsidP="003E78BD">
      <w:pPr>
        <w:pStyle w:val="MAINTEXT"/>
      </w:pPr>
      <w:r w:rsidRPr="00D331C9">
        <w:t xml:space="preserve">В ходе выполнения лабораторной работы были получены практические навыки работы в редакторе векторной графики </w:t>
      </w:r>
      <w:proofErr w:type="spellStart"/>
      <w:r w:rsidRPr="00D331C9">
        <w:t>Inkscape</w:t>
      </w:r>
      <w:proofErr w:type="spellEnd"/>
      <w:r w:rsidRPr="00D331C9">
        <w:t>. Изучены и применены основные инструменты программы: «Прямоугольник», «Перо», «Эллипс», «Градиент», а также функции трансформации объектов, интерполяции и создания сложных фигур. Созданы и стилизованы объекты различной сложности</w:t>
      </w:r>
      <w:r w:rsidR="00002A87">
        <w:t xml:space="preserve">: </w:t>
      </w:r>
      <w:r w:rsidRPr="00D331C9">
        <w:t>лист бумаги с загнутым углом, скрепки, точилка, карандаш. Освоены методы заливки, группировки объектов и работы с порядком наложения. Получен опыт создания композиции из нескольких элементов с имитацией объёма и теней.</w:t>
      </w:r>
    </w:p>
    <w:sectPr w:rsidR="00446B40" w:rsidRPr="00446B40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1987" w:rsidRDefault="00281987" w:rsidP="0002180F">
      <w:r>
        <w:separator/>
      </w:r>
    </w:p>
  </w:endnote>
  <w:endnote w:type="continuationSeparator" w:id="0">
    <w:p w:rsidR="00281987" w:rsidRDefault="00281987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1987" w:rsidRDefault="00281987" w:rsidP="0002180F">
      <w:r>
        <w:separator/>
      </w:r>
    </w:p>
  </w:footnote>
  <w:footnote w:type="continuationSeparator" w:id="0">
    <w:p w:rsidR="00281987" w:rsidRDefault="00281987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B244A"/>
    <w:multiLevelType w:val="hybridMultilevel"/>
    <w:tmpl w:val="A2AAE3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052BB6"/>
    <w:multiLevelType w:val="multilevel"/>
    <w:tmpl w:val="8F0E7D80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733A57AA"/>
    <w:multiLevelType w:val="hybridMultilevel"/>
    <w:tmpl w:val="DF14BB3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77403286"/>
    <w:multiLevelType w:val="hybridMultilevel"/>
    <w:tmpl w:val="A2E49AA4"/>
    <w:lvl w:ilvl="0" w:tplc="8A08D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CE6C8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01348366">
    <w:abstractNumId w:val="2"/>
  </w:num>
  <w:num w:numId="2" w16cid:durableId="1762531444">
    <w:abstractNumId w:val="1"/>
  </w:num>
  <w:num w:numId="3" w16cid:durableId="434907707">
    <w:abstractNumId w:val="4"/>
  </w:num>
  <w:num w:numId="4" w16cid:durableId="903569156">
    <w:abstractNumId w:val="3"/>
  </w:num>
  <w:num w:numId="5" w16cid:durableId="3937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BB"/>
    <w:rsid w:val="00000B70"/>
    <w:rsid w:val="00001069"/>
    <w:rsid w:val="00002A87"/>
    <w:rsid w:val="0000542C"/>
    <w:rsid w:val="00007FD3"/>
    <w:rsid w:val="000109AB"/>
    <w:rsid w:val="00012B46"/>
    <w:rsid w:val="000165BE"/>
    <w:rsid w:val="00020E01"/>
    <w:rsid w:val="000214A2"/>
    <w:rsid w:val="0002180F"/>
    <w:rsid w:val="000244B3"/>
    <w:rsid w:val="000334C9"/>
    <w:rsid w:val="000353F0"/>
    <w:rsid w:val="0004168B"/>
    <w:rsid w:val="00042AB1"/>
    <w:rsid w:val="000434F6"/>
    <w:rsid w:val="00045D20"/>
    <w:rsid w:val="0005189B"/>
    <w:rsid w:val="0005287F"/>
    <w:rsid w:val="00061BD4"/>
    <w:rsid w:val="00063230"/>
    <w:rsid w:val="00063984"/>
    <w:rsid w:val="0006536A"/>
    <w:rsid w:val="000705C1"/>
    <w:rsid w:val="000707AB"/>
    <w:rsid w:val="000707C8"/>
    <w:rsid w:val="00091594"/>
    <w:rsid w:val="000928CE"/>
    <w:rsid w:val="00092DF3"/>
    <w:rsid w:val="000A2CF1"/>
    <w:rsid w:val="000A4331"/>
    <w:rsid w:val="000A67BE"/>
    <w:rsid w:val="000B6065"/>
    <w:rsid w:val="000B6587"/>
    <w:rsid w:val="000C031F"/>
    <w:rsid w:val="000D0034"/>
    <w:rsid w:val="000D1939"/>
    <w:rsid w:val="000D2C10"/>
    <w:rsid w:val="000D5B92"/>
    <w:rsid w:val="000D7F45"/>
    <w:rsid w:val="000E065F"/>
    <w:rsid w:val="000E38D9"/>
    <w:rsid w:val="000F74B0"/>
    <w:rsid w:val="001011CE"/>
    <w:rsid w:val="001027B4"/>
    <w:rsid w:val="00104E4C"/>
    <w:rsid w:val="00107C1C"/>
    <w:rsid w:val="00115726"/>
    <w:rsid w:val="00115F9C"/>
    <w:rsid w:val="001165B4"/>
    <w:rsid w:val="00116F39"/>
    <w:rsid w:val="001175DA"/>
    <w:rsid w:val="00126719"/>
    <w:rsid w:val="001275C1"/>
    <w:rsid w:val="001327CC"/>
    <w:rsid w:val="0014735A"/>
    <w:rsid w:val="00150D4C"/>
    <w:rsid w:val="0015201C"/>
    <w:rsid w:val="00160074"/>
    <w:rsid w:val="001606F5"/>
    <w:rsid w:val="00160C5B"/>
    <w:rsid w:val="00182B8A"/>
    <w:rsid w:val="00184799"/>
    <w:rsid w:val="00184CAF"/>
    <w:rsid w:val="00187D39"/>
    <w:rsid w:val="00195997"/>
    <w:rsid w:val="001A0513"/>
    <w:rsid w:val="001A375C"/>
    <w:rsid w:val="001A7C1F"/>
    <w:rsid w:val="001B5773"/>
    <w:rsid w:val="001B5E57"/>
    <w:rsid w:val="001B717A"/>
    <w:rsid w:val="001C1BA1"/>
    <w:rsid w:val="001D0BE1"/>
    <w:rsid w:val="001D179B"/>
    <w:rsid w:val="001D39E3"/>
    <w:rsid w:val="001D7ED5"/>
    <w:rsid w:val="001F0102"/>
    <w:rsid w:val="001F2128"/>
    <w:rsid w:val="001F3CEE"/>
    <w:rsid w:val="001F4E60"/>
    <w:rsid w:val="002025AD"/>
    <w:rsid w:val="00203AB9"/>
    <w:rsid w:val="00205562"/>
    <w:rsid w:val="0020558E"/>
    <w:rsid w:val="002133E4"/>
    <w:rsid w:val="00220778"/>
    <w:rsid w:val="002215AD"/>
    <w:rsid w:val="0022407E"/>
    <w:rsid w:val="00226BC4"/>
    <w:rsid w:val="00236035"/>
    <w:rsid w:val="002373BA"/>
    <w:rsid w:val="00241D85"/>
    <w:rsid w:val="00243990"/>
    <w:rsid w:val="00245603"/>
    <w:rsid w:val="00251C15"/>
    <w:rsid w:val="00252608"/>
    <w:rsid w:val="002625FE"/>
    <w:rsid w:val="00266F18"/>
    <w:rsid w:val="00271C67"/>
    <w:rsid w:val="00275A73"/>
    <w:rsid w:val="002779AB"/>
    <w:rsid w:val="00280BDC"/>
    <w:rsid w:val="00281987"/>
    <w:rsid w:val="00284869"/>
    <w:rsid w:val="00294E7F"/>
    <w:rsid w:val="00297052"/>
    <w:rsid w:val="002970F7"/>
    <w:rsid w:val="002B30CA"/>
    <w:rsid w:val="002B3BC9"/>
    <w:rsid w:val="002B422C"/>
    <w:rsid w:val="002B43DF"/>
    <w:rsid w:val="002C6DD6"/>
    <w:rsid w:val="002D05F6"/>
    <w:rsid w:val="002D1A6A"/>
    <w:rsid w:val="002D3EEE"/>
    <w:rsid w:val="002D458E"/>
    <w:rsid w:val="002E33FB"/>
    <w:rsid w:val="002E5923"/>
    <w:rsid w:val="002E5BE7"/>
    <w:rsid w:val="002E7C59"/>
    <w:rsid w:val="002F1646"/>
    <w:rsid w:val="002F2B05"/>
    <w:rsid w:val="00300DD1"/>
    <w:rsid w:val="003058BD"/>
    <w:rsid w:val="00310CE4"/>
    <w:rsid w:val="00326699"/>
    <w:rsid w:val="00340164"/>
    <w:rsid w:val="003416C2"/>
    <w:rsid w:val="003519F0"/>
    <w:rsid w:val="00352422"/>
    <w:rsid w:val="00353F7B"/>
    <w:rsid w:val="0036437A"/>
    <w:rsid w:val="00367FEC"/>
    <w:rsid w:val="00370E47"/>
    <w:rsid w:val="00374808"/>
    <w:rsid w:val="0037490B"/>
    <w:rsid w:val="00382CA6"/>
    <w:rsid w:val="003840D4"/>
    <w:rsid w:val="00386EC9"/>
    <w:rsid w:val="00394A5F"/>
    <w:rsid w:val="003A29A1"/>
    <w:rsid w:val="003B143E"/>
    <w:rsid w:val="003B1A99"/>
    <w:rsid w:val="003B3807"/>
    <w:rsid w:val="003B7342"/>
    <w:rsid w:val="003C76E2"/>
    <w:rsid w:val="003E1A0B"/>
    <w:rsid w:val="003E5F40"/>
    <w:rsid w:val="003E78BD"/>
    <w:rsid w:val="003F3E30"/>
    <w:rsid w:val="003F448A"/>
    <w:rsid w:val="00403AA0"/>
    <w:rsid w:val="00404D15"/>
    <w:rsid w:val="00405D24"/>
    <w:rsid w:val="00407035"/>
    <w:rsid w:val="00413AAB"/>
    <w:rsid w:val="00413CD0"/>
    <w:rsid w:val="004159C9"/>
    <w:rsid w:val="004160A6"/>
    <w:rsid w:val="00421082"/>
    <w:rsid w:val="00424192"/>
    <w:rsid w:val="004305FF"/>
    <w:rsid w:val="004364A5"/>
    <w:rsid w:val="00440E10"/>
    <w:rsid w:val="0044299B"/>
    <w:rsid w:val="00443600"/>
    <w:rsid w:val="00446B40"/>
    <w:rsid w:val="00447B4B"/>
    <w:rsid w:val="00452507"/>
    <w:rsid w:val="0045791B"/>
    <w:rsid w:val="0046112A"/>
    <w:rsid w:val="00474DAE"/>
    <w:rsid w:val="00477BCC"/>
    <w:rsid w:val="00483A0D"/>
    <w:rsid w:val="00484A6F"/>
    <w:rsid w:val="00490A54"/>
    <w:rsid w:val="00491515"/>
    <w:rsid w:val="00495E79"/>
    <w:rsid w:val="004A30D7"/>
    <w:rsid w:val="004A6981"/>
    <w:rsid w:val="004B296C"/>
    <w:rsid w:val="004B3DD4"/>
    <w:rsid w:val="004B43D7"/>
    <w:rsid w:val="004B4FA9"/>
    <w:rsid w:val="004B64FA"/>
    <w:rsid w:val="004C674A"/>
    <w:rsid w:val="004C6BC2"/>
    <w:rsid w:val="004D05E1"/>
    <w:rsid w:val="004D07BC"/>
    <w:rsid w:val="004D29A9"/>
    <w:rsid w:val="004D4BBD"/>
    <w:rsid w:val="004E545D"/>
    <w:rsid w:val="004E6896"/>
    <w:rsid w:val="004E7C23"/>
    <w:rsid w:val="004E7C88"/>
    <w:rsid w:val="004F139F"/>
    <w:rsid w:val="005008A3"/>
    <w:rsid w:val="0050305F"/>
    <w:rsid w:val="00503A60"/>
    <w:rsid w:val="00512C52"/>
    <w:rsid w:val="00516E97"/>
    <w:rsid w:val="00517933"/>
    <w:rsid w:val="00524674"/>
    <w:rsid w:val="0052529A"/>
    <w:rsid w:val="00526A31"/>
    <w:rsid w:val="00530B83"/>
    <w:rsid w:val="0053580C"/>
    <w:rsid w:val="00536048"/>
    <w:rsid w:val="005364DC"/>
    <w:rsid w:val="00537B5D"/>
    <w:rsid w:val="00540C6D"/>
    <w:rsid w:val="005465A2"/>
    <w:rsid w:val="00546DBC"/>
    <w:rsid w:val="00552C4F"/>
    <w:rsid w:val="00565094"/>
    <w:rsid w:val="00566281"/>
    <w:rsid w:val="00571E83"/>
    <w:rsid w:val="005A2886"/>
    <w:rsid w:val="005A2A15"/>
    <w:rsid w:val="005A5DD6"/>
    <w:rsid w:val="005B1B43"/>
    <w:rsid w:val="005B4A93"/>
    <w:rsid w:val="005B566D"/>
    <w:rsid w:val="005C0342"/>
    <w:rsid w:val="005C3FE1"/>
    <w:rsid w:val="005C6680"/>
    <w:rsid w:val="005D11DE"/>
    <w:rsid w:val="005D2C33"/>
    <w:rsid w:val="005E2F33"/>
    <w:rsid w:val="005E312B"/>
    <w:rsid w:val="005E3C66"/>
    <w:rsid w:val="005E4B17"/>
    <w:rsid w:val="005F456F"/>
    <w:rsid w:val="005F4FB8"/>
    <w:rsid w:val="005F5A7A"/>
    <w:rsid w:val="0060791D"/>
    <w:rsid w:val="00611B15"/>
    <w:rsid w:val="0061793B"/>
    <w:rsid w:val="006254FA"/>
    <w:rsid w:val="006269E7"/>
    <w:rsid w:val="006279F5"/>
    <w:rsid w:val="00627D84"/>
    <w:rsid w:val="00636C17"/>
    <w:rsid w:val="006375AF"/>
    <w:rsid w:val="006378CB"/>
    <w:rsid w:val="00646CB1"/>
    <w:rsid w:val="0064749F"/>
    <w:rsid w:val="00651F7A"/>
    <w:rsid w:val="006522C5"/>
    <w:rsid w:val="006538B0"/>
    <w:rsid w:val="006539A6"/>
    <w:rsid w:val="00657326"/>
    <w:rsid w:val="006601BF"/>
    <w:rsid w:val="00660704"/>
    <w:rsid w:val="00663A67"/>
    <w:rsid w:val="00670CA1"/>
    <w:rsid w:val="006728FE"/>
    <w:rsid w:val="00672BF9"/>
    <w:rsid w:val="0067663F"/>
    <w:rsid w:val="006854F9"/>
    <w:rsid w:val="006873A6"/>
    <w:rsid w:val="006924A8"/>
    <w:rsid w:val="006968EF"/>
    <w:rsid w:val="006A0348"/>
    <w:rsid w:val="006A06D6"/>
    <w:rsid w:val="006A42CB"/>
    <w:rsid w:val="006A7064"/>
    <w:rsid w:val="006B00C0"/>
    <w:rsid w:val="006B0797"/>
    <w:rsid w:val="006C5B0C"/>
    <w:rsid w:val="006E2190"/>
    <w:rsid w:val="006E7A2E"/>
    <w:rsid w:val="006F070E"/>
    <w:rsid w:val="006F20BB"/>
    <w:rsid w:val="006F30A3"/>
    <w:rsid w:val="006F5577"/>
    <w:rsid w:val="006F5778"/>
    <w:rsid w:val="007057D8"/>
    <w:rsid w:val="00707EE1"/>
    <w:rsid w:val="007151DF"/>
    <w:rsid w:val="007162EB"/>
    <w:rsid w:val="0072455C"/>
    <w:rsid w:val="00724875"/>
    <w:rsid w:val="00725249"/>
    <w:rsid w:val="00734051"/>
    <w:rsid w:val="00734B64"/>
    <w:rsid w:val="007357EC"/>
    <w:rsid w:val="007363C6"/>
    <w:rsid w:val="00736B5F"/>
    <w:rsid w:val="00740764"/>
    <w:rsid w:val="007425D2"/>
    <w:rsid w:val="00747212"/>
    <w:rsid w:val="0075318B"/>
    <w:rsid w:val="00754B08"/>
    <w:rsid w:val="007554E7"/>
    <w:rsid w:val="007628E9"/>
    <w:rsid w:val="00771116"/>
    <w:rsid w:val="007712DF"/>
    <w:rsid w:val="0077183A"/>
    <w:rsid w:val="00785754"/>
    <w:rsid w:val="00790709"/>
    <w:rsid w:val="00794F3C"/>
    <w:rsid w:val="007961A9"/>
    <w:rsid w:val="007A05CA"/>
    <w:rsid w:val="007A2AB4"/>
    <w:rsid w:val="007A5B3C"/>
    <w:rsid w:val="007A6429"/>
    <w:rsid w:val="007B1946"/>
    <w:rsid w:val="007B2A9E"/>
    <w:rsid w:val="007B748B"/>
    <w:rsid w:val="007C0060"/>
    <w:rsid w:val="007C2DE9"/>
    <w:rsid w:val="007C3916"/>
    <w:rsid w:val="007C53AE"/>
    <w:rsid w:val="007C55D8"/>
    <w:rsid w:val="007C56DE"/>
    <w:rsid w:val="007D205F"/>
    <w:rsid w:val="007D4564"/>
    <w:rsid w:val="007D604D"/>
    <w:rsid w:val="007E19A2"/>
    <w:rsid w:val="007E45CF"/>
    <w:rsid w:val="007F3255"/>
    <w:rsid w:val="007F54A4"/>
    <w:rsid w:val="008039BB"/>
    <w:rsid w:val="00810104"/>
    <w:rsid w:val="00815784"/>
    <w:rsid w:val="00816F7E"/>
    <w:rsid w:val="008222C0"/>
    <w:rsid w:val="00823217"/>
    <w:rsid w:val="00830A41"/>
    <w:rsid w:val="00830E1C"/>
    <w:rsid w:val="00832C0E"/>
    <w:rsid w:val="008331DB"/>
    <w:rsid w:val="0084029C"/>
    <w:rsid w:val="008431BE"/>
    <w:rsid w:val="008556E4"/>
    <w:rsid w:val="00860890"/>
    <w:rsid w:val="00863165"/>
    <w:rsid w:val="008724EC"/>
    <w:rsid w:val="00873BBE"/>
    <w:rsid w:val="008975E7"/>
    <w:rsid w:val="0089785A"/>
    <w:rsid w:val="008A06C6"/>
    <w:rsid w:val="008A530B"/>
    <w:rsid w:val="008B4EBD"/>
    <w:rsid w:val="008C22F7"/>
    <w:rsid w:val="008C5A98"/>
    <w:rsid w:val="008C5D98"/>
    <w:rsid w:val="008C7F36"/>
    <w:rsid w:val="008D1AAC"/>
    <w:rsid w:val="008D2785"/>
    <w:rsid w:val="008D2F19"/>
    <w:rsid w:val="008D67C4"/>
    <w:rsid w:val="008D710B"/>
    <w:rsid w:val="008D7E76"/>
    <w:rsid w:val="008E22A6"/>
    <w:rsid w:val="008E6A25"/>
    <w:rsid w:val="008E7024"/>
    <w:rsid w:val="008F56F9"/>
    <w:rsid w:val="008F5EE0"/>
    <w:rsid w:val="009001E2"/>
    <w:rsid w:val="00915941"/>
    <w:rsid w:val="00915B0B"/>
    <w:rsid w:val="00915E26"/>
    <w:rsid w:val="00916B59"/>
    <w:rsid w:val="009179CB"/>
    <w:rsid w:val="009220B1"/>
    <w:rsid w:val="009265C5"/>
    <w:rsid w:val="00926DFF"/>
    <w:rsid w:val="0093221F"/>
    <w:rsid w:val="00934161"/>
    <w:rsid w:val="00935B1D"/>
    <w:rsid w:val="00940BB1"/>
    <w:rsid w:val="00943BAC"/>
    <w:rsid w:val="0094620C"/>
    <w:rsid w:val="00950472"/>
    <w:rsid w:val="00951A99"/>
    <w:rsid w:val="00962934"/>
    <w:rsid w:val="009634DA"/>
    <w:rsid w:val="00964C2E"/>
    <w:rsid w:val="009855B6"/>
    <w:rsid w:val="00986BC9"/>
    <w:rsid w:val="00992C96"/>
    <w:rsid w:val="0099567E"/>
    <w:rsid w:val="00996095"/>
    <w:rsid w:val="009A1B2E"/>
    <w:rsid w:val="009A6630"/>
    <w:rsid w:val="009A7F78"/>
    <w:rsid w:val="009B282B"/>
    <w:rsid w:val="009B6DC4"/>
    <w:rsid w:val="009B751E"/>
    <w:rsid w:val="009C0560"/>
    <w:rsid w:val="009C14CB"/>
    <w:rsid w:val="009C1BF3"/>
    <w:rsid w:val="009C1EF5"/>
    <w:rsid w:val="009C233E"/>
    <w:rsid w:val="009C2476"/>
    <w:rsid w:val="009C301A"/>
    <w:rsid w:val="009C3F6A"/>
    <w:rsid w:val="009C4575"/>
    <w:rsid w:val="009D0A1D"/>
    <w:rsid w:val="009D55AD"/>
    <w:rsid w:val="009D6EC0"/>
    <w:rsid w:val="009E0FE1"/>
    <w:rsid w:val="009E13DE"/>
    <w:rsid w:val="009F3942"/>
    <w:rsid w:val="009F502B"/>
    <w:rsid w:val="00A011FD"/>
    <w:rsid w:val="00A02786"/>
    <w:rsid w:val="00A103B7"/>
    <w:rsid w:val="00A13200"/>
    <w:rsid w:val="00A2535C"/>
    <w:rsid w:val="00A303E0"/>
    <w:rsid w:val="00A33EA2"/>
    <w:rsid w:val="00A37C30"/>
    <w:rsid w:val="00A408FD"/>
    <w:rsid w:val="00A54A2D"/>
    <w:rsid w:val="00A5593C"/>
    <w:rsid w:val="00A56A40"/>
    <w:rsid w:val="00A60116"/>
    <w:rsid w:val="00A648EB"/>
    <w:rsid w:val="00A66BC8"/>
    <w:rsid w:val="00A66E17"/>
    <w:rsid w:val="00A70173"/>
    <w:rsid w:val="00A73C84"/>
    <w:rsid w:val="00A74901"/>
    <w:rsid w:val="00A74B34"/>
    <w:rsid w:val="00A92DB0"/>
    <w:rsid w:val="00A93660"/>
    <w:rsid w:val="00A95282"/>
    <w:rsid w:val="00AA1520"/>
    <w:rsid w:val="00AA1C39"/>
    <w:rsid w:val="00AA430A"/>
    <w:rsid w:val="00AA5FAE"/>
    <w:rsid w:val="00AB0FD6"/>
    <w:rsid w:val="00AB1A6C"/>
    <w:rsid w:val="00AB5F61"/>
    <w:rsid w:val="00AC1344"/>
    <w:rsid w:val="00AC7A44"/>
    <w:rsid w:val="00AD022E"/>
    <w:rsid w:val="00AD0BAA"/>
    <w:rsid w:val="00AD3198"/>
    <w:rsid w:val="00AD6DBB"/>
    <w:rsid w:val="00AD794A"/>
    <w:rsid w:val="00AE11B5"/>
    <w:rsid w:val="00AE616F"/>
    <w:rsid w:val="00AE7BBC"/>
    <w:rsid w:val="00AF3DAA"/>
    <w:rsid w:val="00AF625C"/>
    <w:rsid w:val="00AF6555"/>
    <w:rsid w:val="00B0017E"/>
    <w:rsid w:val="00B00A0C"/>
    <w:rsid w:val="00B01C64"/>
    <w:rsid w:val="00B01E86"/>
    <w:rsid w:val="00B10C87"/>
    <w:rsid w:val="00B12155"/>
    <w:rsid w:val="00B12BAB"/>
    <w:rsid w:val="00B20256"/>
    <w:rsid w:val="00B203A9"/>
    <w:rsid w:val="00B2042C"/>
    <w:rsid w:val="00B20458"/>
    <w:rsid w:val="00B21FDE"/>
    <w:rsid w:val="00B22039"/>
    <w:rsid w:val="00B2351E"/>
    <w:rsid w:val="00B254DE"/>
    <w:rsid w:val="00B260C9"/>
    <w:rsid w:val="00B27CF2"/>
    <w:rsid w:val="00B30701"/>
    <w:rsid w:val="00B32E1E"/>
    <w:rsid w:val="00B34EA4"/>
    <w:rsid w:val="00B37E39"/>
    <w:rsid w:val="00B47F13"/>
    <w:rsid w:val="00B522A4"/>
    <w:rsid w:val="00B60DA9"/>
    <w:rsid w:val="00B632F0"/>
    <w:rsid w:val="00B71FEE"/>
    <w:rsid w:val="00B727FC"/>
    <w:rsid w:val="00B8127C"/>
    <w:rsid w:val="00B8145A"/>
    <w:rsid w:val="00B83CA1"/>
    <w:rsid w:val="00B85079"/>
    <w:rsid w:val="00B86D69"/>
    <w:rsid w:val="00B87840"/>
    <w:rsid w:val="00B91F50"/>
    <w:rsid w:val="00B923A5"/>
    <w:rsid w:val="00B94CB9"/>
    <w:rsid w:val="00B95CD7"/>
    <w:rsid w:val="00BA50FA"/>
    <w:rsid w:val="00BA5814"/>
    <w:rsid w:val="00BA6721"/>
    <w:rsid w:val="00BA6E13"/>
    <w:rsid w:val="00BB128E"/>
    <w:rsid w:val="00BB379C"/>
    <w:rsid w:val="00BC073D"/>
    <w:rsid w:val="00BC1EDE"/>
    <w:rsid w:val="00BC4E36"/>
    <w:rsid w:val="00BC538F"/>
    <w:rsid w:val="00BC674A"/>
    <w:rsid w:val="00BD6950"/>
    <w:rsid w:val="00BD7E26"/>
    <w:rsid w:val="00BE64C9"/>
    <w:rsid w:val="00BE66B3"/>
    <w:rsid w:val="00BF7993"/>
    <w:rsid w:val="00C0114B"/>
    <w:rsid w:val="00C02BB9"/>
    <w:rsid w:val="00C03BE7"/>
    <w:rsid w:val="00C206CE"/>
    <w:rsid w:val="00C21A22"/>
    <w:rsid w:val="00C30591"/>
    <w:rsid w:val="00C34610"/>
    <w:rsid w:val="00C44289"/>
    <w:rsid w:val="00C45755"/>
    <w:rsid w:val="00C45D7E"/>
    <w:rsid w:val="00C46A87"/>
    <w:rsid w:val="00C51E65"/>
    <w:rsid w:val="00C542EA"/>
    <w:rsid w:val="00C544AE"/>
    <w:rsid w:val="00C605F6"/>
    <w:rsid w:val="00C60A88"/>
    <w:rsid w:val="00C62095"/>
    <w:rsid w:val="00C6314C"/>
    <w:rsid w:val="00C65623"/>
    <w:rsid w:val="00C722E2"/>
    <w:rsid w:val="00C751DD"/>
    <w:rsid w:val="00C7552A"/>
    <w:rsid w:val="00C759D0"/>
    <w:rsid w:val="00C77B89"/>
    <w:rsid w:val="00C8171D"/>
    <w:rsid w:val="00C85276"/>
    <w:rsid w:val="00C90C8E"/>
    <w:rsid w:val="00C92265"/>
    <w:rsid w:val="00C96372"/>
    <w:rsid w:val="00C969C1"/>
    <w:rsid w:val="00CA1852"/>
    <w:rsid w:val="00CA4A4D"/>
    <w:rsid w:val="00CB335A"/>
    <w:rsid w:val="00CC2AA6"/>
    <w:rsid w:val="00CC2F50"/>
    <w:rsid w:val="00CD4BA3"/>
    <w:rsid w:val="00CE49D9"/>
    <w:rsid w:val="00CF1D74"/>
    <w:rsid w:val="00CF2DC5"/>
    <w:rsid w:val="00CF5AD1"/>
    <w:rsid w:val="00D03CB6"/>
    <w:rsid w:val="00D04661"/>
    <w:rsid w:val="00D05485"/>
    <w:rsid w:val="00D05C69"/>
    <w:rsid w:val="00D1653C"/>
    <w:rsid w:val="00D1675C"/>
    <w:rsid w:val="00D2152C"/>
    <w:rsid w:val="00D21D5F"/>
    <w:rsid w:val="00D331C9"/>
    <w:rsid w:val="00D347D3"/>
    <w:rsid w:val="00D426E8"/>
    <w:rsid w:val="00D45F03"/>
    <w:rsid w:val="00D45F1E"/>
    <w:rsid w:val="00D52D7B"/>
    <w:rsid w:val="00D54A44"/>
    <w:rsid w:val="00D56FAF"/>
    <w:rsid w:val="00D62CE1"/>
    <w:rsid w:val="00D66A6A"/>
    <w:rsid w:val="00D67034"/>
    <w:rsid w:val="00D717E2"/>
    <w:rsid w:val="00DA01D3"/>
    <w:rsid w:val="00DA0911"/>
    <w:rsid w:val="00DA15C8"/>
    <w:rsid w:val="00DA7C82"/>
    <w:rsid w:val="00DB14B4"/>
    <w:rsid w:val="00DC1073"/>
    <w:rsid w:val="00DC1B09"/>
    <w:rsid w:val="00DD7609"/>
    <w:rsid w:val="00DE01DB"/>
    <w:rsid w:val="00DE0AAE"/>
    <w:rsid w:val="00DE0EC0"/>
    <w:rsid w:val="00DF20C3"/>
    <w:rsid w:val="00DF362A"/>
    <w:rsid w:val="00DF373A"/>
    <w:rsid w:val="00DF3A4C"/>
    <w:rsid w:val="00DF7735"/>
    <w:rsid w:val="00E01C8E"/>
    <w:rsid w:val="00E13118"/>
    <w:rsid w:val="00E1354E"/>
    <w:rsid w:val="00E14232"/>
    <w:rsid w:val="00E17C34"/>
    <w:rsid w:val="00E22832"/>
    <w:rsid w:val="00E33B61"/>
    <w:rsid w:val="00E363D1"/>
    <w:rsid w:val="00E434FD"/>
    <w:rsid w:val="00E51362"/>
    <w:rsid w:val="00E51B5C"/>
    <w:rsid w:val="00E5340C"/>
    <w:rsid w:val="00E5662F"/>
    <w:rsid w:val="00E60D5A"/>
    <w:rsid w:val="00E6758E"/>
    <w:rsid w:val="00E81B22"/>
    <w:rsid w:val="00E8265F"/>
    <w:rsid w:val="00E8729E"/>
    <w:rsid w:val="00E876A6"/>
    <w:rsid w:val="00EA3B1D"/>
    <w:rsid w:val="00EA654D"/>
    <w:rsid w:val="00EB429A"/>
    <w:rsid w:val="00EB5EC1"/>
    <w:rsid w:val="00EB78A9"/>
    <w:rsid w:val="00EC0C12"/>
    <w:rsid w:val="00ED425A"/>
    <w:rsid w:val="00ED438A"/>
    <w:rsid w:val="00EE1F7E"/>
    <w:rsid w:val="00EE3841"/>
    <w:rsid w:val="00EE3F95"/>
    <w:rsid w:val="00EE68C2"/>
    <w:rsid w:val="00EE7E35"/>
    <w:rsid w:val="00EF07F5"/>
    <w:rsid w:val="00EF2A8A"/>
    <w:rsid w:val="00EF2E01"/>
    <w:rsid w:val="00EF48EC"/>
    <w:rsid w:val="00EF51FF"/>
    <w:rsid w:val="00EF7235"/>
    <w:rsid w:val="00F032E3"/>
    <w:rsid w:val="00F03C88"/>
    <w:rsid w:val="00F043E5"/>
    <w:rsid w:val="00F04F95"/>
    <w:rsid w:val="00F05E64"/>
    <w:rsid w:val="00F20B9F"/>
    <w:rsid w:val="00F25904"/>
    <w:rsid w:val="00F42C7A"/>
    <w:rsid w:val="00F45484"/>
    <w:rsid w:val="00F465A6"/>
    <w:rsid w:val="00F46C93"/>
    <w:rsid w:val="00F50713"/>
    <w:rsid w:val="00F515C8"/>
    <w:rsid w:val="00F545C7"/>
    <w:rsid w:val="00F54697"/>
    <w:rsid w:val="00F57E13"/>
    <w:rsid w:val="00F61356"/>
    <w:rsid w:val="00F65A25"/>
    <w:rsid w:val="00F72A6C"/>
    <w:rsid w:val="00F824D3"/>
    <w:rsid w:val="00F82D61"/>
    <w:rsid w:val="00F87EBD"/>
    <w:rsid w:val="00F87F3D"/>
    <w:rsid w:val="00FA1295"/>
    <w:rsid w:val="00FA1CB4"/>
    <w:rsid w:val="00FA3569"/>
    <w:rsid w:val="00FA3B3B"/>
    <w:rsid w:val="00FA7AD2"/>
    <w:rsid w:val="00FA7C32"/>
    <w:rsid w:val="00FB2D22"/>
    <w:rsid w:val="00FB3638"/>
    <w:rsid w:val="00FC05DF"/>
    <w:rsid w:val="00FC642A"/>
    <w:rsid w:val="00FC703D"/>
    <w:rsid w:val="00FD6F22"/>
    <w:rsid w:val="00FE6C97"/>
    <w:rsid w:val="00FE725A"/>
    <w:rsid w:val="00FE753F"/>
    <w:rsid w:val="00FF0024"/>
    <w:rsid w:val="00FF444F"/>
    <w:rsid w:val="00FF4DF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51E71"/>
  <w15:docId w15:val="{90010D6D-5AE6-8B46-9576-25ABB9DA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B27CF2"/>
    <w:pPr>
      <w:keepNext w:val="0"/>
      <w:ind w:firstLine="706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B27CF2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uiPriority w:val="39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23">
    <w:name w:val="Цитата 23"/>
    <w:basedOn w:val="DefaultParagraphFont"/>
    <w:rsid w:val="008D2785"/>
  </w:style>
  <w:style w:type="paragraph" w:styleId="NormalWeb">
    <w:name w:val="Normal (Web)"/>
    <w:basedOn w:val="Normal"/>
    <w:uiPriority w:val="99"/>
    <w:unhideWhenUsed/>
    <w:rsid w:val="00F46C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2025-05-13T21:03:00Z</cp:lastPrinted>
  <dcterms:created xsi:type="dcterms:W3CDTF">2025-05-13T21:03:00Z</dcterms:created>
  <dcterms:modified xsi:type="dcterms:W3CDTF">2025-05-13T21:03:00Z</dcterms:modified>
  <cp:category/>
</cp:coreProperties>
</file>