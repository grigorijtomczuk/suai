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413AAB" w:rsidRDefault="00413AAB">
      <w:pPr>
        <w:widowControl w:val="0"/>
        <w:autoSpaceDE w:val="0"/>
        <w:autoSpaceDN w:val="0"/>
        <w:adjustRightInd w:val="0"/>
        <w:jc w:val="center"/>
      </w:pPr>
      <w:r>
        <w:t>ГУАП</w:t>
      </w:r>
    </w:p>
    <w:p w:rsidR="00413AAB" w:rsidRPr="009265C5" w:rsidRDefault="00413AAB">
      <w:pPr>
        <w:widowControl w:val="0"/>
        <w:autoSpaceDE w:val="0"/>
        <w:autoSpaceDN w:val="0"/>
        <w:adjustRightInd w:val="0"/>
        <w:spacing w:before="480"/>
        <w:jc w:val="center"/>
      </w:pPr>
      <w:r>
        <w:t>КАФЕДРА №</w:t>
      </w:r>
      <w:r w:rsidRPr="009265C5">
        <w:t xml:space="preserve"> </w:t>
      </w:r>
      <w:r w:rsidR="003D264C">
        <w:t>42</w:t>
      </w:r>
    </w:p>
    <w:p w:rsidR="00413AAB" w:rsidRDefault="00413AAB">
      <w:pPr>
        <w:widowControl w:val="0"/>
        <w:autoSpaceDE w:val="0"/>
        <w:autoSpaceDN w:val="0"/>
        <w:adjustRightInd w:val="0"/>
        <w:spacing w:before="1200"/>
      </w:pPr>
      <w:r>
        <w:t xml:space="preserve">ОТЧЕТ </w:t>
      </w:r>
      <w:r>
        <w:br/>
        <w:t>ЗАЩИЩЕН С ОЦЕНКОЙ</w:t>
      </w:r>
    </w:p>
    <w:p w:rsidR="00413AAB" w:rsidRDefault="00413AAB">
      <w:pPr>
        <w:widowControl w:val="0"/>
        <w:autoSpaceDE w:val="0"/>
        <w:autoSpaceDN w:val="0"/>
        <w:adjustRightInd w:val="0"/>
        <w:spacing w:before="120" w:line="360" w:lineRule="auto"/>
      </w:pPr>
      <w:r>
        <w:t>ПРЕПОДАВАТЕЛЬ</w:t>
      </w:r>
    </w:p>
    <w:tbl>
      <w:tblPr>
        <w:tblW w:w="9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61"/>
        <w:gridCol w:w="283"/>
        <w:gridCol w:w="93"/>
        <w:gridCol w:w="2742"/>
        <w:gridCol w:w="284"/>
        <w:gridCol w:w="2976"/>
      </w:tblGrid>
      <w:tr w:rsidR="00413AAB" w:rsidTr="008E080A">
        <w:tc>
          <w:tcPr>
            <w:tcW w:w="3261" w:type="dxa"/>
            <w:tcBorders>
              <w:top w:val="nil"/>
              <w:left w:val="nil"/>
              <w:right w:val="nil"/>
            </w:tcBorders>
            <w:vAlign w:val="center"/>
          </w:tcPr>
          <w:p w:rsidR="00413AAB" w:rsidRPr="00AD3198" w:rsidRDefault="003D264C">
            <w:pPr>
              <w:widowControl w:val="0"/>
              <w:autoSpaceDE w:val="0"/>
              <w:autoSpaceDN w:val="0"/>
              <w:adjustRightInd w:val="0"/>
              <w:jc w:val="center"/>
              <w:rPr>
                <w:lang w:val="en-US"/>
              </w:rPr>
            </w:pPr>
            <w:r w:rsidRPr="003D264C">
              <w:rPr>
                <w:lang w:val="en-US"/>
              </w:rPr>
              <w:t>ассистент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35" w:type="dxa"/>
            <w:gridSpan w:val="2"/>
            <w:tcBorders>
              <w:top w:val="nil"/>
              <w:left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976" w:type="dxa"/>
            <w:tcBorders>
              <w:top w:val="nil"/>
              <w:left w:val="nil"/>
              <w:right w:val="nil"/>
            </w:tcBorders>
            <w:vAlign w:val="center"/>
          </w:tcPr>
          <w:p w:rsidR="00413AAB" w:rsidRPr="003D264C" w:rsidRDefault="003D264C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 xml:space="preserve">Ю. В. </w:t>
            </w:r>
            <w:r w:rsidRPr="003D264C">
              <w:t>Ветрова</w:t>
            </w:r>
          </w:p>
        </w:tc>
      </w:tr>
      <w:tr w:rsidR="00413AAB" w:rsidTr="008E080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376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74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:rsidR="00413AAB" w:rsidRDefault="00413AAB">
      <w:pPr>
        <w:pStyle w:val="BodyText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Default="00413AAB" w:rsidP="008E080A">
            <w:pPr>
              <w:pStyle w:val="BodyText"/>
              <w:spacing w:before="960"/>
            </w:pPr>
            <w:r>
              <w:t>ОТЧЕТ О ЛАБОРАТОРНОЙ РАБОТЕ</w:t>
            </w:r>
          </w:p>
        </w:tc>
      </w:tr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Pr="00F01100" w:rsidRDefault="00F01100" w:rsidP="008E080A">
            <w:pPr>
              <w:pStyle w:val="Heading1"/>
              <w:keepNext w:val="0"/>
              <w:spacing w:before="720" w:after="720"/>
              <w:rPr>
                <w:b w:val="0"/>
                <w:szCs w:val="32"/>
              </w:rPr>
            </w:pPr>
            <w:r w:rsidRPr="00F01100">
              <w:rPr>
                <w:b w:val="0"/>
                <w:szCs w:val="32"/>
              </w:rPr>
              <w:t>ДИЗАЙН СВЕТОТЕНИ ДЛЯ РЕАЛИЗАЦИИ СТИЛЯ РЕТРО</w:t>
            </w:r>
          </w:p>
        </w:tc>
      </w:tr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Pr="00AD3198" w:rsidRDefault="00413AAB" w:rsidP="008E080A">
            <w:pPr>
              <w:pStyle w:val="Heading3"/>
              <w:keepNext w:val="0"/>
              <w:spacing w:before="12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по курсу:</w:t>
            </w:r>
          </w:p>
        </w:tc>
      </w:tr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Default="003D264C" w:rsidP="008E080A">
            <w:pPr>
              <w:pStyle w:val="Heading3"/>
              <w:keepNext w:val="0"/>
              <w:spacing w:before="240"/>
              <w:rPr>
                <w:sz w:val="28"/>
                <w:szCs w:val="28"/>
                <w:lang w:val="ru-RU"/>
              </w:rPr>
            </w:pPr>
            <w:r w:rsidRPr="003D264C">
              <w:rPr>
                <w:sz w:val="28"/>
                <w:szCs w:val="28"/>
                <w:lang w:val="ru-RU"/>
              </w:rPr>
              <w:t>ОСНОВЫ ТЕОРИИ ДИЗАЙНА</w:t>
            </w:r>
          </w:p>
        </w:tc>
      </w:tr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Default="00413AAB" w:rsidP="008E080A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</w:tr>
    </w:tbl>
    <w:p w:rsidR="00413AAB" w:rsidRPr="00F57E13" w:rsidRDefault="00F57E13">
      <w:pPr>
        <w:widowControl w:val="0"/>
        <w:autoSpaceDE w:val="0"/>
        <w:autoSpaceDN w:val="0"/>
        <w:adjustRightInd w:val="0"/>
        <w:spacing w:before="168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Look w:val="0000" w:firstRow="0" w:lastRow="0" w:firstColumn="0" w:lastColumn="0" w:noHBand="0" w:noVBand="0"/>
      </w:tblPr>
      <w:tblGrid>
        <w:gridCol w:w="2127"/>
        <w:gridCol w:w="1701"/>
        <w:gridCol w:w="283"/>
        <w:gridCol w:w="2693"/>
        <w:gridCol w:w="314"/>
        <w:gridCol w:w="2521"/>
      </w:tblGrid>
      <w:tr w:rsidR="00413AAB" w:rsidTr="008E080A"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413AAB" w:rsidRDefault="00F57E13" w:rsidP="00DA7C82">
            <w:pPr>
              <w:widowControl w:val="0"/>
              <w:autoSpaceDE w:val="0"/>
              <w:autoSpaceDN w:val="0"/>
              <w:adjustRightInd w:val="0"/>
              <w:ind w:left="-108"/>
            </w:pPr>
            <w:r>
              <w:t>СТУДЕНТ</w:t>
            </w:r>
            <w:r w:rsidR="00413AAB">
              <w:t xml:space="preserve"> </w:t>
            </w:r>
            <w:r w:rsidR="00DA7C82">
              <w:t>гр</w:t>
            </w:r>
            <w:r w:rsidR="00413AAB" w:rsidRPr="009B751E">
              <w:t>.</w:t>
            </w:r>
            <w:r w:rsidR="00284869" w:rsidRPr="009B751E">
              <w:t xml:space="preserve"> №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13AAB" w:rsidRPr="00AD3198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4326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52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13AAB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Г. С. Томчук</w:t>
            </w:r>
          </w:p>
        </w:tc>
      </w:tr>
      <w:tr w:rsidR="00413AAB" w:rsidTr="008E080A"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9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:rsidR="00413AAB" w:rsidRDefault="00413AAB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:rsidR="00271C67" w:rsidRPr="006F20BB" w:rsidRDefault="00413AAB" w:rsidP="006F20BB">
      <w:pPr>
        <w:widowControl w:val="0"/>
        <w:autoSpaceDE w:val="0"/>
        <w:autoSpaceDN w:val="0"/>
        <w:adjustRightInd w:val="0"/>
        <w:spacing w:before="1800"/>
        <w:jc w:val="center"/>
        <w:rPr>
          <w:lang w:val="en-US"/>
        </w:rPr>
        <w:sectPr w:rsidR="00271C67" w:rsidRPr="006F20BB" w:rsidSect="00A552DE">
          <w:footerReference w:type="default" r:id="rId8"/>
          <w:type w:val="continuous"/>
          <w:pgSz w:w="11909" w:h="16834"/>
          <w:pgMar w:top="1134" w:right="851" w:bottom="1134" w:left="1701" w:header="720" w:footer="720" w:gutter="0"/>
          <w:pgNumType w:start="1"/>
          <w:cols w:space="720"/>
          <w:noEndnote/>
          <w:titlePg/>
          <w:docGrid w:linePitch="326"/>
        </w:sectPr>
      </w:pPr>
      <w:r>
        <w:t>Санкт-Петербург</w:t>
      </w:r>
      <w:r w:rsidR="005B566D">
        <w:rPr>
          <w:lang w:val="en-US"/>
        </w:rPr>
        <w:t xml:space="preserve"> </w:t>
      </w:r>
      <w:r w:rsidR="003D264C">
        <w:t>2025</w:t>
      </w:r>
      <w:r w:rsidR="003B3807">
        <w:rPr>
          <w:lang w:val="en-US"/>
        </w:rPr>
        <w:br w:type="page"/>
      </w:r>
    </w:p>
    <w:p w:rsidR="008331DB" w:rsidRPr="00C72183" w:rsidRDefault="00E17E1F" w:rsidP="00C72183">
      <w:pPr>
        <w:pStyle w:val="DIV1"/>
      </w:pPr>
      <w:r>
        <w:lastRenderedPageBreak/>
        <w:t>Цель работы</w:t>
      </w:r>
    </w:p>
    <w:p w:rsidR="00C72183" w:rsidRPr="00B51C4D" w:rsidRDefault="00E17E1F" w:rsidP="00C72183">
      <w:pPr>
        <w:pStyle w:val="MAINTEXT1"/>
      </w:pPr>
      <w:r w:rsidRPr="00B51C4D">
        <w:t xml:space="preserve">Цель работы: </w:t>
      </w:r>
      <w:r w:rsidR="000D2756">
        <w:t>с</w:t>
      </w:r>
      <w:r w:rsidR="000D2756" w:rsidRPr="000D2756">
        <w:t>генерировать органическую векторную текстуру и применить ее к объектам для реализации ретро стиля</w:t>
      </w:r>
      <w:r w:rsidRPr="00B51C4D">
        <w:t>.</w:t>
      </w:r>
    </w:p>
    <w:p w:rsidR="006C4FC0" w:rsidRPr="00C72183" w:rsidRDefault="00917B96" w:rsidP="006C4FC0">
      <w:pPr>
        <w:pStyle w:val="DIV1"/>
      </w:pPr>
      <w:r>
        <w:t>Ход выполнения работы</w:t>
      </w:r>
    </w:p>
    <w:p w:rsidR="006C4FC0" w:rsidRDefault="009628C9" w:rsidP="006C4FC0">
      <w:pPr>
        <w:pStyle w:val="MAINTEXT1"/>
      </w:pPr>
      <w:r>
        <w:t>На рис</w:t>
      </w:r>
      <w:r w:rsidR="009767A0">
        <w:t>унках</w:t>
      </w:r>
      <w:r>
        <w:t xml:space="preserve"> 1–</w:t>
      </w:r>
      <w:r w:rsidR="00D25F30" w:rsidRPr="00D25F30">
        <w:t>9</w:t>
      </w:r>
      <w:r>
        <w:t xml:space="preserve"> представлены скриншоты ключевых этапов выполнения работы.</w:t>
      </w:r>
    </w:p>
    <w:p w:rsidR="00987DF9" w:rsidRDefault="00987DF9" w:rsidP="00987DF9">
      <w:pPr>
        <w:pStyle w:val="PICTURE"/>
      </w:pPr>
      <w:r>
        <w:drawing>
          <wp:inline distT="0" distB="0" distL="0" distR="0" wp14:anchorId="2BC20FC1" wp14:editId="4EE33B59">
            <wp:extent cx="3367454" cy="3574356"/>
            <wp:effectExtent l="0" t="0" r="0" b="0"/>
            <wp:docPr id="140833092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330926" name="Graphic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74556" cy="358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F9" w:rsidRPr="009E046A" w:rsidRDefault="00987DF9" w:rsidP="00987DF9">
      <w:pPr>
        <w:pStyle w:val="PICTURECAPTION"/>
      </w:pPr>
      <w:r>
        <w:t xml:space="preserve">Рисунок </w:t>
      </w:r>
      <w:fldSimple w:instr=" SEQ Рисунок \* ARABIC ">
        <w:r w:rsidR="00FF5D90">
          <w:rPr>
            <w:noProof/>
          </w:rPr>
          <w:t>1</w:t>
        </w:r>
      </w:fldSimple>
      <w:r w:rsidRPr="000214A2">
        <w:t xml:space="preserve"> </w:t>
      </w:r>
      <w:r>
        <w:t>—</w:t>
      </w:r>
      <w:r w:rsidRPr="000214A2">
        <w:t xml:space="preserve"> </w:t>
      </w:r>
      <w:r w:rsidR="009E046A">
        <w:t>Базовый градиент для генерации текстуры кисти</w:t>
      </w:r>
    </w:p>
    <w:p w:rsidR="00CA4072" w:rsidRDefault="00CA4072" w:rsidP="00CA4072">
      <w:pPr>
        <w:pStyle w:val="PICTURE"/>
      </w:pPr>
      <w:r>
        <w:drawing>
          <wp:inline distT="0" distB="0" distL="0" distR="0" wp14:anchorId="63A4E653" wp14:editId="4824E986">
            <wp:extent cx="3650474" cy="3036226"/>
            <wp:effectExtent l="0" t="0" r="0" b="0"/>
            <wp:docPr id="151519211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192119" name="Graphic 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0474" cy="303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72" w:rsidRPr="00CE771C" w:rsidRDefault="00CA4072" w:rsidP="00CA4072">
      <w:pPr>
        <w:pStyle w:val="PICTURECAPTION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F5D90">
        <w:rPr>
          <w:noProof/>
        </w:rPr>
        <w:t>2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CE771C">
        <w:t xml:space="preserve">Параметры </w:t>
      </w:r>
      <w:r w:rsidR="00CE771C">
        <w:rPr>
          <w:lang w:val="en-US"/>
        </w:rPr>
        <w:t>Sponge</w:t>
      </w:r>
    </w:p>
    <w:p w:rsidR="00CA4072" w:rsidRDefault="00CA4072" w:rsidP="00CA4072">
      <w:pPr>
        <w:pStyle w:val="PICTURE"/>
      </w:pPr>
      <w:r>
        <w:lastRenderedPageBreak/>
        <w:drawing>
          <wp:inline distT="0" distB="0" distL="0" distR="0" wp14:anchorId="63A4E653" wp14:editId="4824E986">
            <wp:extent cx="3650474" cy="3036226"/>
            <wp:effectExtent l="0" t="0" r="0" b="0"/>
            <wp:docPr id="193320899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208992" name="Graphic 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0474" cy="303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72" w:rsidRPr="00CE771C" w:rsidRDefault="00CA4072" w:rsidP="00CA4072">
      <w:pPr>
        <w:pStyle w:val="PICTURECAPTION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F5D90">
        <w:rPr>
          <w:noProof/>
        </w:rPr>
        <w:t>3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CE771C">
        <w:t xml:space="preserve">Параметры </w:t>
      </w:r>
      <w:r w:rsidR="00CE771C">
        <w:rPr>
          <w:lang w:val="en-US"/>
        </w:rPr>
        <w:t>Stamp</w:t>
      </w:r>
    </w:p>
    <w:p w:rsidR="00CA4072" w:rsidRDefault="00CA4072" w:rsidP="00CA4072">
      <w:pPr>
        <w:pStyle w:val="PICTURE"/>
      </w:pPr>
      <w:r>
        <w:drawing>
          <wp:inline distT="0" distB="0" distL="0" distR="0" wp14:anchorId="63A4E653" wp14:editId="4824E986">
            <wp:extent cx="3650474" cy="3874766"/>
            <wp:effectExtent l="0" t="0" r="0" b="0"/>
            <wp:docPr id="189393565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935656" name="Graphic 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0474" cy="387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72" w:rsidRPr="0038599B" w:rsidRDefault="00CA4072" w:rsidP="00CA4072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F5D90">
        <w:rPr>
          <w:noProof/>
        </w:rPr>
        <w:t>4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38599B">
        <w:t xml:space="preserve">Группа контуров после </w:t>
      </w:r>
      <w:r w:rsidR="0038599B">
        <w:rPr>
          <w:lang w:val="en-US"/>
        </w:rPr>
        <w:t>Image</w:t>
      </w:r>
      <w:r w:rsidR="0038599B" w:rsidRPr="0038599B">
        <w:t xml:space="preserve"> </w:t>
      </w:r>
      <w:r w:rsidR="0038599B">
        <w:rPr>
          <w:lang w:val="en-US"/>
        </w:rPr>
        <w:t>Trace</w:t>
      </w:r>
    </w:p>
    <w:p w:rsidR="00CA4072" w:rsidRDefault="00CA4072" w:rsidP="00CA4072">
      <w:pPr>
        <w:pStyle w:val="PICTURE"/>
      </w:pPr>
      <w:r>
        <w:lastRenderedPageBreak/>
        <w:drawing>
          <wp:inline distT="0" distB="0" distL="0" distR="0" wp14:anchorId="63A4E653" wp14:editId="4824E986">
            <wp:extent cx="3650474" cy="3340678"/>
            <wp:effectExtent l="0" t="0" r="0" b="0"/>
            <wp:docPr id="53726638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266383" name="Graphic 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0474" cy="334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72" w:rsidRPr="009C1EFF" w:rsidRDefault="00CA4072" w:rsidP="00CA4072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F5D90">
        <w:rPr>
          <w:noProof/>
        </w:rPr>
        <w:t>5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9C1EFF">
        <w:t>Создание кисти из группы контуров</w:t>
      </w:r>
    </w:p>
    <w:p w:rsidR="00CA4072" w:rsidRDefault="00CA4072" w:rsidP="00CA4072">
      <w:pPr>
        <w:pStyle w:val="PICTURE"/>
      </w:pPr>
      <w:r>
        <w:drawing>
          <wp:inline distT="0" distB="0" distL="0" distR="0" wp14:anchorId="63A4E653" wp14:editId="4824E986">
            <wp:extent cx="3650474" cy="3874766"/>
            <wp:effectExtent l="0" t="0" r="0" b="0"/>
            <wp:docPr id="192297878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978786" name="Graphic 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0474" cy="387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72" w:rsidRPr="002F1401" w:rsidRDefault="00CA4072" w:rsidP="00CA4072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F5D90">
        <w:rPr>
          <w:noProof/>
        </w:rPr>
        <w:t>6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2C3BAE">
        <w:t>Нанесение светотени на круг с помощью созданной кисти</w:t>
      </w:r>
    </w:p>
    <w:p w:rsidR="00CA4072" w:rsidRDefault="00CA4072" w:rsidP="00CA4072">
      <w:pPr>
        <w:pStyle w:val="PICTURE"/>
      </w:pPr>
      <w:r>
        <w:lastRenderedPageBreak/>
        <w:drawing>
          <wp:inline distT="0" distB="0" distL="0" distR="0" wp14:anchorId="63A4E653" wp14:editId="4824E986">
            <wp:extent cx="3650474" cy="3874766"/>
            <wp:effectExtent l="0" t="0" r="0" b="0"/>
            <wp:docPr id="121146330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463301" name="Graphic 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0474" cy="387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72" w:rsidRPr="002F1401" w:rsidRDefault="00CA4072" w:rsidP="00CA4072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F5D90">
        <w:rPr>
          <w:noProof/>
        </w:rPr>
        <w:t>7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60624A">
        <w:t>Полная светотень круга</w:t>
      </w:r>
    </w:p>
    <w:p w:rsidR="00CA4072" w:rsidRDefault="00CA4072" w:rsidP="00CA4072">
      <w:pPr>
        <w:pStyle w:val="PICTURE"/>
      </w:pPr>
      <w:r>
        <w:drawing>
          <wp:inline distT="0" distB="0" distL="0" distR="0" wp14:anchorId="63A4E653" wp14:editId="4824E986">
            <wp:extent cx="3650474" cy="3874766"/>
            <wp:effectExtent l="0" t="0" r="0" b="0"/>
            <wp:docPr id="156604088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040886" name="Graphic 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0474" cy="387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72" w:rsidRPr="002F1401" w:rsidRDefault="00CA4072" w:rsidP="00CA4072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F5D90">
        <w:rPr>
          <w:noProof/>
        </w:rPr>
        <w:t>8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D2532E">
        <w:t>Процесс изображения светотени на других объекта</w:t>
      </w:r>
      <w:r w:rsidR="005A16F1">
        <w:t>х</w:t>
      </w:r>
    </w:p>
    <w:p w:rsidR="00CA4072" w:rsidRDefault="00CA4072" w:rsidP="00CA4072">
      <w:pPr>
        <w:pStyle w:val="PICTURE"/>
      </w:pPr>
      <w:r>
        <w:lastRenderedPageBreak/>
        <w:drawing>
          <wp:inline distT="0" distB="0" distL="0" distR="0" wp14:anchorId="63A4E653" wp14:editId="4824E986">
            <wp:extent cx="3522427" cy="4243039"/>
            <wp:effectExtent l="0" t="0" r="0" b="0"/>
            <wp:docPr id="137425890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58903" name="Graphic 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22427" cy="424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72" w:rsidRPr="002F1401" w:rsidRDefault="00CA4072" w:rsidP="00CA4072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F5D90">
        <w:rPr>
          <w:noProof/>
        </w:rPr>
        <w:t>9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D246E8">
        <w:t>Финальный результат</w:t>
      </w:r>
    </w:p>
    <w:sectPr w:rsidR="00CA4072" w:rsidRPr="002F1401" w:rsidSect="00271C67">
      <w:type w:val="continuous"/>
      <w:pgSz w:w="11909" w:h="16834"/>
      <w:pgMar w:top="1134" w:right="851" w:bottom="1134" w:left="1701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3D1D6F" w:rsidRDefault="003D1D6F" w:rsidP="0002180F">
      <w:r>
        <w:separator/>
      </w:r>
    </w:p>
  </w:endnote>
  <w:endnote w:type="continuationSeparator" w:id="0">
    <w:p w:rsidR="003D1D6F" w:rsidRDefault="003D1D6F" w:rsidP="000218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419641891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:rsidR="0002180F" w:rsidRPr="00C72183" w:rsidRDefault="0002180F" w:rsidP="00C72183">
        <w:pPr>
          <w:pStyle w:val="Footer"/>
          <w:widowControl w:val="0"/>
          <w:jc w:val="center"/>
          <w:rPr>
            <w:sz w:val="28"/>
            <w:szCs w:val="28"/>
          </w:rPr>
        </w:pPr>
        <w:r w:rsidRPr="00C72183">
          <w:rPr>
            <w:sz w:val="28"/>
            <w:szCs w:val="28"/>
          </w:rPr>
          <w:fldChar w:fldCharType="begin"/>
        </w:r>
        <w:r w:rsidRPr="00C72183">
          <w:rPr>
            <w:sz w:val="28"/>
            <w:szCs w:val="28"/>
          </w:rPr>
          <w:instrText>PAGE   \* MERGEFORMAT</w:instrText>
        </w:r>
        <w:r w:rsidRPr="00C72183">
          <w:rPr>
            <w:sz w:val="28"/>
            <w:szCs w:val="28"/>
          </w:rPr>
          <w:fldChar w:fldCharType="separate"/>
        </w:r>
        <w:r w:rsidRPr="00C72183">
          <w:rPr>
            <w:sz w:val="28"/>
            <w:szCs w:val="28"/>
          </w:rPr>
          <w:t>2</w:t>
        </w:r>
        <w:r w:rsidRPr="00C72183">
          <w:rPr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3D1D6F" w:rsidRDefault="003D1D6F" w:rsidP="0002180F">
      <w:r>
        <w:separator/>
      </w:r>
    </w:p>
  </w:footnote>
  <w:footnote w:type="continuationSeparator" w:id="0">
    <w:p w:rsidR="003D1D6F" w:rsidRDefault="003D1D6F" w:rsidP="000218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21186D"/>
    <w:multiLevelType w:val="multilevel"/>
    <w:tmpl w:val="15747C00"/>
    <w:styleLink w:val="CurrentList2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hanging="3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" w15:restartNumberingAfterBreak="0">
    <w:nsid w:val="0A5463D4"/>
    <w:multiLevelType w:val="multilevel"/>
    <w:tmpl w:val="59A48116"/>
    <w:styleLink w:val="CurrentList3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" w15:restartNumberingAfterBreak="0">
    <w:nsid w:val="0BC40701"/>
    <w:multiLevelType w:val="multilevel"/>
    <w:tmpl w:val="5FE42CB0"/>
    <w:styleLink w:val="CurrentList3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89" w:hanging="269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" w15:restartNumberingAfterBreak="0">
    <w:nsid w:val="0C4276D9"/>
    <w:multiLevelType w:val="hybridMultilevel"/>
    <w:tmpl w:val="4680EBB8"/>
    <w:lvl w:ilvl="0" w:tplc="790A116E">
      <w:start w:val="1"/>
      <w:numFmt w:val="decimal"/>
      <w:pStyle w:val="RESOURCESLIST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DCB4AA1"/>
    <w:multiLevelType w:val="multilevel"/>
    <w:tmpl w:val="F88A751A"/>
    <w:styleLink w:val="CurrentList1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0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5" w15:restartNumberingAfterBreak="0">
    <w:nsid w:val="0E5F1323"/>
    <w:multiLevelType w:val="multilevel"/>
    <w:tmpl w:val="55120116"/>
    <w:lvl w:ilvl="0">
      <w:start w:val="1"/>
      <w:numFmt w:val="decimal"/>
      <w:pStyle w:val="DIV1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DIV2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6" w15:restartNumberingAfterBreak="0">
    <w:nsid w:val="0FCB7F39"/>
    <w:multiLevelType w:val="multilevel"/>
    <w:tmpl w:val="A6B05840"/>
    <w:styleLink w:val="CurrentList1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334" w:firstLine="375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7" w15:restartNumberingAfterBreak="0">
    <w:nsid w:val="13AF6449"/>
    <w:multiLevelType w:val="multilevel"/>
    <w:tmpl w:val="732A73B8"/>
    <w:styleLink w:val="CurrentList3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5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8" w15:restartNumberingAfterBreak="0">
    <w:nsid w:val="14B4780D"/>
    <w:multiLevelType w:val="multilevel"/>
    <w:tmpl w:val="641C174C"/>
    <w:styleLink w:val="CurrentList7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173918DE"/>
    <w:multiLevelType w:val="multilevel"/>
    <w:tmpl w:val="5E94C5D4"/>
    <w:styleLink w:val="CurrentList2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5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0" w15:restartNumberingAfterBreak="0">
    <w:nsid w:val="1DCD7FF8"/>
    <w:multiLevelType w:val="multilevel"/>
    <w:tmpl w:val="1FD6A5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1DFF0783"/>
    <w:multiLevelType w:val="multilevel"/>
    <w:tmpl w:val="B53C57FC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2" w15:restartNumberingAfterBreak="0">
    <w:nsid w:val="20E65CBE"/>
    <w:multiLevelType w:val="multilevel"/>
    <w:tmpl w:val="DF8CB8D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pStyle w:val="LIST1"/>
      <w:suff w:val="space"/>
      <w:lvlText w:val="%4."/>
      <w:lvlJc w:val="left"/>
      <w:pPr>
        <w:ind w:left="1009" w:hanging="289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3" w15:restartNumberingAfterBreak="0">
    <w:nsid w:val="2960125A"/>
    <w:multiLevelType w:val="multilevel"/>
    <w:tmpl w:val="7FB81ED2"/>
    <w:styleLink w:val="CurrentList1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074" w:hanging="360"/>
      </w:p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4" w15:restartNumberingAfterBreak="0">
    <w:nsid w:val="2A5C4BAB"/>
    <w:multiLevelType w:val="multilevel"/>
    <w:tmpl w:val="1190FD26"/>
    <w:styleLink w:val="CurrentList9"/>
    <w:lvl w:ilvl="0">
      <w:start w:val="1"/>
      <w:numFmt w:val="decimal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2EEB2C81"/>
    <w:multiLevelType w:val="multilevel"/>
    <w:tmpl w:val="59A48116"/>
    <w:styleLink w:val="CurrentList2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6" w15:restartNumberingAfterBreak="0">
    <w:nsid w:val="2F593333"/>
    <w:multiLevelType w:val="multilevel"/>
    <w:tmpl w:val="5DFCF6AE"/>
    <w:styleLink w:val="CurrentList1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666" w:firstLine="43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7" w15:restartNumberingAfterBreak="0">
    <w:nsid w:val="31013E37"/>
    <w:multiLevelType w:val="multilevel"/>
    <w:tmpl w:val="DAC8D740"/>
    <w:styleLink w:val="CurrentList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40" w:hanging="10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8" w15:restartNumberingAfterBreak="0">
    <w:nsid w:val="33D062A7"/>
    <w:multiLevelType w:val="multilevel"/>
    <w:tmpl w:val="BD62DB8A"/>
    <w:styleLink w:val="CurrentList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9" w15:restartNumberingAfterBreak="0">
    <w:nsid w:val="35C15BA6"/>
    <w:multiLevelType w:val="multilevel"/>
    <w:tmpl w:val="6CAC7D6E"/>
    <w:styleLink w:val="CurrentList1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709" w:firstLine="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0" w15:restartNumberingAfterBreak="0">
    <w:nsid w:val="37894143"/>
    <w:multiLevelType w:val="multilevel"/>
    <w:tmpl w:val="9732F2CA"/>
    <w:styleLink w:val="CurrentList1"/>
    <w:lvl w:ilvl="0">
      <w:start w:val="1"/>
      <w:numFmt w:val="decimal"/>
      <w:lvlText w:val="%1"/>
      <w:lvlJc w:val="left"/>
      <w:pPr>
        <w:ind w:left="476" w:hanging="4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1" w15:restartNumberingAfterBreak="0">
    <w:nsid w:val="38375D7F"/>
    <w:multiLevelType w:val="multilevel"/>
    <w:tmpl w:val="34A61B02"/>
    <w:styleLink w:val="CurrentList1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2" w15:restartNumberingAfterBreak="0">
    <w:nsid w:val="399E1C6F"/>
    <w:multiLevelType w:val="multilevel"/>
    <w:tmpl w:val="45E28684"/>
    <w:styleLink w:val="CurrentList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3" w15:restartNumberingAfterBreak="0">
    <w:nsid w:val="3D6C06FE"/>
    <w:multiLevelType w:val="multilevel"/>
    <w:tmpl w:val="BB96DC46"/>
    <w:styleLink w:val="CurrentList2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3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4" w15:restartNumberingAfterBreak="0">
    <w:nsid w:val="47901D18"/>
    <w:multiLevelType w:val="multilevel"/>
    <w:tmpl w:val="DF8CB8D4"/>
    <w:styleLink w:val="CurrentList4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9" w:hanging="289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5" w15:restartNumberingAfterBreak="0">
    <w:nsid w:val="4AFF5315"/>
    <w:multiLevelType w:val="multilevel"/>
    <w:tmpl w:val="34A61B02"/>
    <w:styleLink w:val="CurrentList1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6" w15:restartNumberingAfterBreak="0">
    <w:nsid w:val="4D741980"/>
    <w:multiLevelType w:val="multilevel"/>
    <w:tmpl w:val="45E28684"/>
    <w:styleLink w:val="CurrentList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7" w15:restartNumberingAfterBreak="0">
    <w:nsid w:val="57052BB6"/>
    <w:multiLevelType w:val="multilevel"/>
    <w:tmpl w:val="8DE2939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8" w15:restartNumberingAfterBreak="0">
    <w:nsid w:val="5B00686A"/>
    <w:multiLevelType w:val="multilevel"/>
    <w:tmpl w:val="4C7CB300"/>
    <w:styleLink w:val="CurrentList2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9" w15:restartNumberingAfterBreak="0">
    <w:nsid w:val="5BA63248"/>
    <w:multiLevelType w:val="multilevel"/>
    <w:tmpl w:val="428685D6"/>
    <w:styleLink w:val="CurrentList2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37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0" w15:restartNumberingAfterBreak="0">
    <w:nsid w:val="5E367F18"/>
    <w:multiLevelType w:val="multilevel"/>
    <w:tmpl w:val="D586EE46"/>
    <w:styleLink w:val="CurrentList2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6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1" w15:restartNumberingAfterBreak="0">
    <w:nsid w:val="5FBA4019"/>
    <w:multiLevelType w:val="multilevel"/>
    <w:tmpl w:val="862A619A"/>
    <w:styleLink w:val="CurrentList2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069" w:hanging="360"/>
      </w:p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2" w15:restartNumberingAfterBreak="0">
    <w:nsid w:val="61FA02C4"/>
    <w:multiLevelType w:val="multilevel"/>
    <w:tmpl w:val="8CECAA42"/>
    <w:styleLink w:val="CurrentList1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3" w15:restartNumberingAfterBreak="0">
    <w:nsid w:val="62EF2B83"/>
    <w:multiLevelType w:val="multilevel"/>
    <w:tmpl w:val="B05677BE"/>
    <w:styleLink w:val="CurrentList3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8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4" w15:restartNumberingAfterBreak="0">
    <w:nsid w:val="635454D3"/>
    <w:multiLevelType w:val="multilevel"/>
    <w:tmpl w:val="290AE884"/>
    <w:styleLink w:val="CurrentList8"/>
    <w:lvl w:ilvl="0">
      <w:start w:val="1"/>
      <w:numFmt w:val="decimal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5" w15:restartNumberingAfterBreak="0">
    <w:nsid w:val="64AE2365"/>
    <w:multiLevelType w:val="multilevel"/>
    <w:tmpl w:val="FCA0400A"/>
    <w:styleLink w:val="CurrentList3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2121" w:hanging="100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6" w15:restartNumberingAfterBreak="0">
    <w:nsid w:val="651478DC"/>
    <w:multiLevelType w:val="multilevel"/>
    <w:tmpl w:val="641C174C"/>
    <w:styleLink w:val="CurrentList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6580254C"/>
    <w:multiLevelType w:val="multilevel"/>
    <w:tmpl w:val="2CB47BA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pStyle w:val="LIST2"/>
      <w:suff w:val="space"/>
      <w:lvlText w:val="%4."/>
      <w:lvlJc w:val="left"/>
      <w:pPr>
        <w:ind w:left="1406" w:hanging="28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8" w15:restartNumberingAfterBreak="0">
    <w:nsid w:val="66453826"/>
    <w:multiLevelType w:val="multilevel"/>
    <w:tmpl w:val="98EC0A66"/>
    <w:styleLink w:val="CurrentList3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86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9" w15:restartNumberingAfterBreak="0">
    <w:nsid w:val="6B70767F"/>
    <w:multiLevelType w:val="multilevel"/>
    <w:tmpl w:val="34A61B02"/>
    <w:styleLink w:val="CurrentList1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0" w15:restartNumberingAfterBreak="0">
    <w:nsid w:val="6B8F11A3"/>
    <w:multiLevelType w:val="multilevel"/>
    <w:tmpl w:val="2CB47BAA"/>
    <w:styleLink w:val="CurrentList3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406" w:hanging="28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1" w15:restartNumberingAfterBreak="0">
    <w:nsid w:val="6E480333"/>
    <w:multiLevelType w:val="multilevel"/>
    <w:tmpl w:val="9D8216A4"/>
    <w:styleLink w:val="CurrentList2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2" w15:restartNumberingAfterBreak="0">
    <w:nsid w:val="6FD639D3"/>
    <w:multiLevelType w:val="multilevel"/>
    <w:tmpl w:val="15BE940C"/>
    <w:styleLink w:val="CurrentList3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418" w:hanging="29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3" w15:restartNumberingAfterBreak="0">
    <w:nsid w:val="73501DBE"/>
    <w:multiLevelType w:val="multilevel"/>
    <w:tmpl w:val="D3166AD8"/>
    <w:styleLink w:val="CurrentList2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6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4" w15:restartNumberingAfterBreak="0">
    <w:nsid w:val="787E4A18"/>
    <w:multiLevelType w:val="multilevel"/>
    <w:tmpl w:val="6B3EA130"/>
    <w:styleLink w:val="CurrentList3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61" w:hanging="24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5" w15:restartNumberingAfterBreak="0">
    <w:nsid w:val="79807A8D"/>
    <w:multiLevelType w:val="multilevel"/>
    <w:tmpl w:val="3954D3D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40" w:hanging="10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6" w15:restartNumberingAfterBreak="0">
    <w:nsid w:val="7CF47E10"/>
    <w:multiLevelType w:val="multilevel"/>
    <w:tmpl w:val="C5C0FDA6"/>
    <w:styleLink w:val="CurrentList1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709" w:firstLine="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7" w15:restartNumberingAfterBreak="0">
    <w:nsid w:val="7D38337E"/>
    <w:multiLevelType w:val="multilevel"/>
    <w:tmpl w:val="1D0CD264"/>
    <w:styleLink w:val="CurrentList3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55" w:hanging="23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num w:numId="1" w16cid:durableId="414128123">
    <w:abstractNumId w:val="27"/>
  </w:num>
  <w:num w:numId="2" w16cid:durableId="51000295">
    <w:abstractNumId w:val="10"/>
  </w:num>
  <w:num w:numId="3" w16cid:durableId="7803424">
    <w:abstractNumId w:val="3"/>
  </w:num>
  <w:num w:numId="4" w16cid:durableId="1588266987">
    <w:abstractNumId w:val="20"/>
  </w:num>
  <w:num w:numId="5" w16cid:durableId="1694988039">
    <w:abstractNumId w:val="18"/>
  </w:num>
  <w:num w:numId="6" w16cid:durableId="905725245">
    <w:abstractNumId w:val="45"/>
  </w:num>
  <w:num w:numId="7" w16cid:durableId="2087654054">
    <w:abstractNumId w:val="17"/>
  </w:num>
  <w:num w:numId="8" w16cid:durableId="99379667">
    <w:abstractNumId w:val="5"/>
  </w:num>
  <w:num w:numId="9" w16cid:durableId="286661867">
    <w:abstractNumId w:val="22"/>
  </w:num>
  <w:num w:numId="10" w16cid:durableId="1807970584">
    <w:abstractNumId w:val="26"/>
  </w:num>
  <w:num w:numId="11" w16cid:durableId="1580169564">
    <w:abstractNumId w:val="36"/>
  </w:num>
  <w:num w:numId="12" w16cid:durableId="1337418905">
    <w:abstractNumId w:val="8"/>
  </w:num>
  <w:num w:numId="13" w16cid:durableId="1602107157">
    <w:abstractNumId w:val="34"/>
  </w:num>
  <w:num w:numId="14" w16cid:durableId="878014083">
    <w:abstractNumId w:val="14"/>
  </w:num>
  <w:num w:numId="15" w16cid:durableId="1567036711">
    <w:abstractNumId w:val="11"/>
  </w:num>
  <w:num w:numId="16" w16cid:durableId="806313730">
    <w:abstractNumId w:val="13"/>
  </w:num>
  <w:num w:numId="17" w16cid:durableId="1398626414">
    <w:abstractNumId w:val="4"/>
  </w:num>
  <w:num w:numId="18" w16cid:durableId="1875539266">
    <w:abstractNumId w:val="46"/>
  </w:num>
  <w:num w:numId="19" w16cid:durableId="949632104">
    <w:abstractNumId w:val="19"/>
  </w:num>
  <w:num w:numId="20" w16cid:durableId="339623686">
    <w:abstractNumId w:val="6"/>
  </w:num>
  <w:num w:numId="21" w16cid:durableId="2036956411">
    <w:abstractNumId w:val="16"/>
  </w:num>
  <w:num w:numId="22" w16cid:durableId="1264530015">
    <w:abstractNumId w:val="32"/>
  </w:num>
  <w:num w:numId="23" w16cid:durableId="640966182">
    <w:abstractNumId w:val="25"/>
  </w:num>
  <w:num w:numId="24" w16cid:durableId="568002818">
    <w:abstractNumId w:val="21"/>
  </w:num>
  <w:num w:numId="25" w16cid:durableId="669990759">
    <w:abstractNumId w:val="39"/>
  </w:num>
  <w:num w:numId="26" w16cid:durableId="1588153943">
    <w:abstractNumId w:val="41"/>
  </w:num>
  <w:num w:numId="27" w16cid:durableId="1588611934">
    <w:abstractNumId w:val="12"/>
  </w:num>
  <w:num w:numId="28" w16cid:durableId="188178172">
    <w:abstractNumId w:val="37"/>
  </w:num>
  <w:num w:numId="29" w16cid:durableId="837769139">
    <w:abstractNumId w:val="31"/>
  </w:num>
  <w:num w:numId="30" w16cid:durableId="896745036">
    <w:abstractNumId w:val="0"/>
  </w:num>
  <w:num w:numId="31" w16cid:durableId="2041591886">
    <w:abstractNumId w:val="23"/>
  </w:num>
  <w:num w:numId="32" w16cid:durableId="1834759801">
    <w:abstractNumId w:val="28"/>
  </w:num>
  <w:num w:numId="33" w16cid:durableId="158811944">
    <w:abstractNumId w:val="30"/>
  </w:num>
  <w:num w:numId="34" w16cid:durableId="635914590">
    <w:abstractNumId w:val="29"/>
  </w:num>
  <w:num w:numId="35" w16cid:durableId="1211922188">
    <w:abstractNumId w:val="43"/>
  </w:num>
  <w:num w:numId="36" w16cid:durableId="623854524">
    <w:abstractNumId w:val="9"/>
  </w:num>
  <w:num w:numId="37" w16cid:durableId="456459562">
    <w:abstractNumId w:val="15"/>
  </w:num>
  <w:num w:numId="38" w16cid:durableId="474029193">
    <w:abstractNumId w:val="7"/>
  </w:num>
  <w:num w:numId="39" w16cid:durableId="133719902">
    <w:abstractNumId w:val="35"/>
  </w:num>
  <w:num w:numId="40" w16cid:durableId="670302458">
    <w:abstractNumId w:val="47"/>
  </w:num>
  <w:num w:numId="41" w16cid:durableId="1295334840">
    <w:abstractNumId w:val="44"/>
  </w:num>
  <w:num w:numId="42" w16cid:durableId="1760104189">
    <w:abstractNumId w:val="2"/>
  </w:num>
  <w:num w:numId="43" w16cid:durableId="507210303">
    <w:abstractNumId w:val="42"/>
  </w:num>
  <w:num w:numId="44" w16cid:durableId="163861233">
    <w:abstractNumId w:val="1"/>
  </w:num>
  <w:num w:numId="45" w16cid:durableId="1184436289">
    <w:abstractNumId w:val="38"/>
  </w:num>
  <w:num w:numId="46" w16cid:durableId="2061517125">
    <w:abstractNumId w:val="33"/>
  </w:num>
  <w:num w:numId="47" w16cid:durableId="1036538417">
    <w:abstractNumId w:val="40"/>
  </w:num>
  <w:num w:numId="48" w16cid:durableId="1769040316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1"/>
  <w:embedSystemFonts/>
  <w:bordersDoNotSurroundHeader/>
  <w:bordersDoNotSurroundFooter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227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264C"/>
    <w:rsid w:val="0001017B"/>
    <w:rsid w:val="00016F54"/>
    <w:rsid w:val="000214A2"/>
    <w:rsid w:val="000215AF"/>
    <w:rsid w:val="0002172C"/>
    <w:rsid w:val="0002180F"/>
    <w:rsid w:val="000244B3"/>
    <w:rsid w:val="0004168B"/>
    <w:rsid w:val="00060B58"/>
    <w:rsid w:val="00067D5D"/>
    <w:rsid w:val="000707C8"/>
    <w:rsid w:val="00090445"/>
    <w:rsid w:val="000928CE"/>
    <w:rsid w:val="000A2CF1"/>
    <w:rsid w:val="000A67BE"/>
    <w:rsid w:val="000B4B3F"/>
    <w:rsid w:val="000C031F"/>
    <w:rsid w:val="000C4B7B"/>
    <w:rsid w:val="000D2756"/>
    <w:rsid w:val="000E41A7"/>
    <w:rsid w:val="000E58A1"/>
    <w:rsid w:val="000F019B"/>
    <w:rsid w:val="00112CBF"/>
    <w:rsid w:val="00116F39"/>
    <w:rsid w:val="00136236"/>
    <w:rsid w:val="00146E7E"/>
    <w:rsid w:val="00164280"/>
    <w:rsid w:val="00166165"/>
    <w:rsid w:val="00166E8C"/>
    <w:rsid w:val="00177559"/>
    <w:rsid w:val="00187D39"/>
    <w:rsid w:val="00194A01"/>
    <w:rsid w:val="001D5DC2"/>
    <w:rsid w:val="001D7ED5"/>
    <w:rsid w:val="00271C67"/>
    <w:rsid w:val="00284869"/>
    <w:rsid w:val="002956BD"/>
    <w:rsid w:val="002A7B49"/>
    <w:rsid w:val="002B4F79"/>
    <w:rsid w:val="002C3BAE"/>
    <w:rsid w:val="002C711F"/>
    <w:rsid w:val="002D5C30"/>
    <w:rsid w:val="002F1401"/>
    <w:rsid w:val="002F6184"/>
    <w:rsid w:val="00300DD1"/>
    <w:rsid w:val="0031123B"/>
    <w:rsid w:val="00313291"/>
    <w:rsid w:val="00314D60"/>
    <w:rsid w:val="00317C4E"/>
    <w:rsid w:val="00326699"/>
    <w:rsid w:val="00352422"/>
    <w:rsid w:val="00353F7B"/>
    <w:rsid w:val="00363035"/>
    <w:rsid w:val="00374808"/>
    <w:rsid w:val="00376086"/>
    <w:rsid w:val="0038599B"/>
    <w:rsid w:val="003B3807"/>
    <w:rsid w:val="003C325C"/>
    <w:rsid w:val="003D1D6F"/>
    <w:rsid w:val="003D264C"/>
    <w:rsid w:val="003D538D"/>
    <w:rsid w:val="003E2F19"/>
    <w:rsid w:val="003F448A"/>
    <w:rsid w:val="00404D15"/>
    <w:rsid w:val="00405D24"/>
    <w:rsid w:val="00413AAB"/>
    <w:rsid w:val="00436CF2"/>
    <w:rsid w:val="00474DAE"/>
    <w:rsid w:val="0047521D"/>
    <w:rsid w:val="00490A54"/>
    <w:rsid w:val="004C674A"/>
    <w:rsid w:val="004E7C23"/>
    <w:rsid w:val="00524674"/>
    <w:rsid w:val="005364DC"/>
    <w:rsid w:val="00552C4F"/>
    <w:rsid w:val="00581BAD"/>
    <w:rsid w:val="005A16F1"/>
    <w:rsid w:val="005A2A15"/>
    <w:rsid w:val="005B566D"/>
    <w:rsid w:val="005C6680"/>
    <w:rsid w:val="005E3C66"/>
    <w:rsid w:val="0060624A"/>
    <w:rsid w:val="00615ECA"/>
    <w:rsid w:val="006375AF"/>
    <w:rsid w:val="00651F7A"/>
    <w:rsid w:val="00657326"/>
    <w:rsid w:val="00666428"/>
    <w:rsid w:val="006854F9"/>
    <w:rsid w:val="00690FF0"/>
    <w:rsid w:val="006A42CB"/>
    <w:rsid w:val="006C4FC0"/>
    <w:rsid w:val="006C565E"/>
    <w:rsid w:val="006E2AF0"/>
    <w:rsid w:val="006F20BB"/>
    <w:rsid w:val="00707EE1"/>
    <w:rsid w:val="007102CE"/>
    <w:rsid w:val="00712DB7"/>
    <w:rsid w:val="007151DF"/>
    <w:rsid w:val="007260EC"/>
    <w:rsid w:val="00743E92"/>
    <w:rsid w:val="00747212"/>
    <w:rsid w:val="00764548"/>
    <w:rsid w:val="007B2A9E"/>
    <w:rsid w:val="007C55D8"/>
    <w:rsid w:val="007F31BE"/>
    <w:rsid w:val="00810104"/>
    <w:rsid w:val="00810821"/>
    <w:rsid w:val="00822BE1"/>
    <w:rsid w:val="008317FB"/>
    <w:rsid w:val="008331DB"/>
    <w:rsid w:val="00837726"/>
    <w:rsid w:val="00851737"/>
    <w:rsid w:val="008C376C"/>
    <w:rsid w:val="008C7F36"/>
    <w:rsid w:val="008D017A"/>
    <w:rsid w:val="008D1AAC"/>
    <w:rsid w:val="008E080A"/>
    <w:rsid w:val="008F5948"/>
    <w:rsid w:val="009042D8"/>
    <w:rsid w:val="00917B96"/>
    <w:rsid w:val="009265C5"/>
    <w:rsid w:val="00926DFF"/>
    <w:rsid w:val="00945836"/>
    <w:rsid w:val="00950472"/>
    <w:rsid w:val="00951A99"/>
    <w:rsid w:val="009600E8"/>
    <w:rsid w:val="009604D9"/>
    <w:rsid w:val="009628C9"/>
    <w:rsid w:val="00975193"/>
    <w:rsid w:val="009767A0"/>
    <w:rsid w:val="00984913"/>
    <w:rsid w:val="00986BC9"/>
    <w:rsid w:val="00987DF9"/>
    <w:rsid w:val="00992C96"/>
    <w:rsid w:val="009A6312"/>
    <w:rsid w:val="009A67D0"/>
    <w:rsid w:val="009B689A"/>
    <w:rsid w:val="009B751E"/>
    <w:rsid w:val="009C14CB"/>
    <w:rsid w:val="009C1EFF"/>
    <w:rsid w:val="009D2232"/>
    <w:rsid w:val="009D55AD"/>
    <w:rsid w:val="009D66FD"/>
    <w:rsid w:val="009E046A"/>
    <w:rsid w:val="009E13DE"/>
    <w:rsid w:val="009E3329"/>
    <w:rsid w:val="009F3F79"/>
    <w:rsid w:val="00A37C30"/>
    <w:rsid w:val="00A552DE"/>
    <w:rsid w:val="00A66DEC"/>
    <w:rsid w:val="00A73C84"/>
    <w:rsid w:val="00A74901"/>
    <w:rsid w:val="00A90703"/>
    <w:rsid w:val="00AD3198"/>
    <w:rsid w:val="00AE1EEB"/>
    <w:rsid w:val="00AF6555"/>
    <w:rsid w:val="00B20256"/>
    <w:rsid w:val="00B2042C"/>
    <w:rsid w:val="00B20CF7"/>
    <w:rsid w:val="00B366F0"/>
    <w:rsid w:val="00B51C4D"/>
    <w:rsid w:val="00B613E6"/>
    <w:rsid w:val="00B632F0"/>
    <w:rsid w:val="00B63A95"/>
    <w:rsid w:val="00B71FEE"/>
    <w:rsid w:val="00B724E3"/>
    <w:rsid w:val="00B727FC"/>
    <w:rsid w:val="00B8719B"/>
    <w:rsid w:val="00B923A5"/>
    <w:rsid w:val="00BA50FA"/>
    <w:rsid w:val="00BD0BAF"/>
    <w:rsid w:val="00BE66A1"/>
    <w:rsid w:val="00BF7993"/>
    <w:rsid w:val="00C03BE7"/>
    <w:rsid w:val="00C0756C"/>
    <w:rsid w:val="00C21B6C"/>
    <w:rsid w:val="00C402CC"/>
    <w:rsid w:val="00C44E77"/>
    <w:rsid w:val="00C51E65"/>
    <w:rsid w:val="00C60A88"/>
    <w:rsid w:val="00C6314C"/>
    <w:rsid w:val="00C72183"/>
    <w:rsid w:val="00C7552A"/>
    <w:rsid w:val="00C85B93"/>
    <w:rsid w:val="00C91D3A"/>
    <w:rsid w:val="00C969C1"/>
    <w:rsid w:val="00CA1852"/>
    <w:rsid w:val="00CA4072"/>
    <w:rsid w:val="00CC7927"/>
    <w:rsid w:val="00CE771C"/>
    <w:rsid w:val="00D246E8"/>
    <w:rsid w:val="00D2532E"/>
    <w:rsid w:val="00D25F30"/>
    <w:rsid w:val="00D347D3"/>
    <w:rsid w:val="00D36C22"/>
    <w:rsid w:val="00D45F03"/>
    <w:rsid w:val="00DA7C82"/>
    <w:rsid w:val="00DC1B09"/>
    <w:rsid w:val="00DC7A1E"/>
    <w:rsid w:val="00DF15A0"/>
    <w:rsid w:val="00DF362A"/>
    <w:rsid w:val="00DF7735"/>
    <w:rsid w:val="00E01D70"/>
    <w:rsid w:val="00E06FD4"/>
    <w:rsid w:val="00E14232"/>
    <w:rsid w:val="00E17E1F"/>
    <w:rsid w:val="00E225E7"/>
    <w:rsid w:val="00E22832"/>
    <w:rsid w:val="00E50CA7"/>
    <w:rsid w:val="00E51362"/>
    <w:rsid w:val="00E7252C"/>
    <w:rsid w:val="00E951CF"/>
    <w:rsid w:val="00EA3B1D"/>
    <w:rsid w:val="00ED438A"/>
    <w:rsid w:val="00EE1F7E"/>
    <w:rsid w:val="00EE3B59"/>
    <w:rsid w:val="00EE3F95"/>
    <w:rsid w:val="00EF07F5"/>
    <w:rsid w:val="00F01100"/>
    <w:rsid w:val="00F04F95"/>
    <w:rsid w:val="00F2442B"/>
    <w:rsid w:val="00F26346"/>
    <w:rsid w:val="00F50713"/>
    <w:rsid w:val="00F57E13"/>
    <w:rsid w:val="00F6317F"/>
    <w:rsid w:val="00F631E2"/>
    <w:rsid w:val="00F65A25"/>
    <w:rsid w:val="00F77FD2"/>
    <w:rsid w:val="00F87EBD"/>
    <w:rsid w:val="00F960C9"/>
    <w:rsid w:val="00FA1CB4"/>
    <w:rsid w:val="00FA3569"/>
    <w:rsid w:val="00FB2DFA"/>
    <w:rsid w:val="00FC12B4"/>
    <w:rsid w:val="00FE1BA9"/>
    <w:rsid w:val="00FF2869"/>
    <w:rsid w:val="00FF5D90"/>
    <w:rsid w:val="00FF7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E535348"/>
  <w15:docId w15:val="{38A95481-A044-B644-9241-557A47096D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39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2A15"/>
    <w:pPr>
      <w:spacing w:after="0" w:line="240" w:lineRule="auto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1"/>
    </w:pPr>
    <w:rPr>
      <w:b/>
      <w:bCs/>
      <w:sz w:val="20"/>
      <w:szCs w:val="20"/>
    </w:rPr>
  </w:style>
  <w:style w:type="paragraph" w:styleId="Heading3">
    <w:name w:val="heading 3"/>
    <w:basedOn w:val="Normal"/>
    <w:next w:val="Normal"/>
    <w:link w:val="Heading3Char"/>
    <w:uiPriority w:val="99"/>
    <w:qFormat/>
    <w:rsid w:val="005A2A15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Heading4">
    <w:name w:val="heading 4"/>
    <w:basedOn w:val="Normal"/>
    <w:next w:val="Normal"/>
    <w:link w:val="Heading4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3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5A2A15"/>
    <w:rPr>
      <w:rFonts w:ascii="Cambria" w:hAnsi="Cambria" w:cs="Times New Roman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9"/>
    <w:semiHidden/>
    <w:locked/>
    <w:rsid w:val="005A2A15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9"/>
    <w:semiHidden/>
    <w:locked/>
    <w:rsid w:val="005A2A15"/>
    <w:rPr>
      <w:rFonts w:ascii="Cambria" w:hAnsi="Cambria" w:cs="Times New Roman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9"/>
    <w:semiHidden/>
    <w:locked/>
    <w:rsid w:val="005A2A15"/>
    <w:rPr>
      <w:rFonts w:ascii="Calibri" w:hAnsi="Calibri" w:cs="Times New Roman"/>
      <w:b/>
      <w:bCs/>
      <w:sz w:val="28"/>
      <w:szCs w:val="28"/>
    </w:rPr>
  </w:style>
  <w:style w:type="paragraph" w:styleId="Title">
    <w:name w:val="Title"/>
    <w:basedOn w:val="Normal"/>
    <w:link w:val="TitleChar"/>
    <w:uiPriority w:val="99"/>
    <w:qFormat/>
    <w:rsid w:val="005A2A15"/>
    <w:pPr>
      <w:widowControl w:val="0"/>
      <w:autoSpaceDE w:val="0"/>
      <w:autoSpaceDN w:val="0"/>
      <w:adjustRightInd w:val="0"/>
      <w:jc w:val="center"/>
    </w:pPr>
    <w:rPr>
      <w:b/>
      <w:bCs/>
      <w:sz w:val="20"/>
      <w:szCs w:val="20"/>
    </w:rPr>
  </w:style>
  <w:style w:type="character" w:customStyle="1" w:styleId="TitleChar">
    <w:name w:val="Title Char"/>
    <w:basedOn w:val="DefaultParagraphFont"/>
    <w:link w:val="Title"/>
    <w:uiPriority w:val="99"/>
    <w:locked/>
    <w:rsid w:val="005A2A15"/>
    <w:rPr>
      <w:rFonts w:ascii="Cambria" w:hAnsi="Cambria" w:cs="Times New Roman"/>
      <w:b/>
      <w:bCs/>
      <w:kern w:val="28"/>
      <w:sz w:val="32"/>
      <w:szCs w:val="32"/>
    </w:rPr>
  </w:style>
  <w:style w:type="paragraph" w:styleId="BodyText">
    <w:name w:val="Body Text"/>
    <w:basedOn w:val="Normal"/>
    <w:link w:val="BodyTextChar"/>
    <w:uiPriority w:val="99"/>
    <w:rsid w:val="005A2A15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99"/>
    <w:semiHidden/>
    <w:locked/>
    <w:rsid w:val="005A2A15"/>
    <w:rPr>
      <w:rFonts w:cs="Times New Roman"/>
      <w:sz w:val="24"/>
      <w:szCs w:val="24"/>
    </w:rPr>
  </w:style>
  <w:style w:type="paragraph" w:customStyle="1" w:styleId="H1">
    <w:name w:val="H1"/>
    <w:basedOn w:val="Normal"/>
    <w:next w:val="MAINTEXT1"/>
    <w:link w:val="H10"/>
    <w:qFormat/>
    <w:rsid w:val="00F26346"/>
    <w:pPr>
      <w:widowControl w:val="0"/>
      <w:autoSpaceDE w:val="0"/>
      <w:autoSpaceDN w:val="0"/>
      <w:adjustRightInd w:val="0"/>
      <w:spacing w:line="360" w:lineRule="auto"/>
      <w:jc w:val="center"/>
      <w:outlineLvl w:val="0"/>
    </w:pPr>
    <w:rPr>
      <w:b/>
      <w:bCs/>
      <w:sz w:val="28"/>
      <w:szCs w:val="28"/>
    </w:rPr>
  </w:style>
  <w:style w:type="paragraph" w:customStyle="1" w:styleId="MAINTEXT1">
    <w:name w:val="MAIN TEXT 1"/>
    <w:basedOn w:val="H1"/>
    <w:link w:val="MAINTEXT1Char"/>
    <w:qFormat/>
    <w:rsid w:val="00C72183"/>
    <w:pPr>
      <w:ind w:firstLine="709"/>
      <w:jc w:val="both"/>
      <w:outlineLvl w:val="9"/>
    </w:pPr>
    <w:rPr>
      <w:b w:val="0"/>
      <w:bCs w:val="0"/>
    </w:rPr>
  </w:style>
  <w:style w:type="character" w:customStyle="1" w:styleId="H10">
    <w:name w:val="H1 Знак"/>
    <w:basedOn w:val="DefaultParagraphFont"/>
    <w:link w:val="H1"/>
    <w:rsid w:val="00F26346"/>
    <w:rPr>
      <w:b/>
      <w:bCs/>
      <w:sz w:val="28"/>
      <w:szCs w:val="28"/>
    </w:rPr>
  </w:style>
  <w:style w:type="character" w:customStyle="1" w:styleId="MAINTEXT1Char">
    <w:name w:val="MAIN TEXT 1 Char"/>
    <w:basedOn w:val="H10"/>
    <w:link w:val="MAINTEXT1"/>
    <w:rsid w:val="00C72183"/>
    <w:rPr>
      <w:b w:val="0"/>
      <w:bCs w:val="0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2180F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2180F"/>
    <w:rPr>
      <w:sz w:val="24"/>
      <w:szCs w:val="24"/>
    </w:rPr>
  </w:style>
  <w:style w:type="paragraph" w:customStyle="1" w:styleId="DIV1">
    <w:name w:val="DIV1"/>
    <w:basedOn w:val="ListParagraph"/>
    <w:next w:val="MAINTEXT1"/>
    <w:qFormat/>
    <w:rsid w:val="00C72183"/>
    <w:pPr>
      <w:widowControl w:val="0"/>
      <w:numPr>
        <w:numId w:val="8"/>
      </w:numPr>
      <w:adjustRightInd w:val="0"/>
      <w:spacing w:line="360" w:lineRule="auto"/>
      <w:outlineLvl w:val="0"/>
    </w:pPr>
    <w:rPr>
      <w:b/>
      <w:sz w:val="28"/>
    </w:rPr>
  </w:style>
  <w:style w:type="paragraph" w:styleId="ListParagraph">
    <w:name w:val="List Paragraph"/>
    <w:basedOn w:val="Normal"/>
    <w:uiPriority w:val="34"/>
    <w:qFormat/>
    <w:rsid w:val="008331DB"/>
    <w:pPr>
      <w:ind w:left="720"/>
      <w:contextualSpacing/>
    </w:pPr>
  </w:style>
  <w:style w:type="paragraph" w:styleId="Bibliography">
    <w:name w:val="Bibliography"/>
    <w:basedOn w:val="Normal"/>
    <w:next w:val="Normal"/>
    <w:uiPriority w:val="37"/>
    <w:unhideWhenUsed/>
    <w:rsid w:val="00EE1F7E"/>
  </w:style>
  <w:style w:type="paragraph" w:customStyle="1" w:styleId="DIV2">
    <w:name w:val="DIV2"/>
    <w:basedOn w:val="ListParagraph"/>
    <w:next w:val="MAINTEXT2"/>
    <w:qFormat/>
    <w:rsid w:val="00C72183"/>
    <w:pPr>
      <w:widowControl w:val="0"/>
      <w:numPr>
        <w:ilvl w:val="1"/>
        <w:numId w:val="8"/>
      </w:numPr>
      <w:adjustRightInd w:val="0"/>
      <w:spacing w:line="360" w:lineRule="auto"/>
      <w:outlineLvl w:val="1"/>
    </w:pPr>
    <w:rPr>
      <w:b/>
      <w:sz w:val="28"/>
    </w:rPr>
  </w:style>
  <w:style w:type="paragraph" w:styleId="TOC3">
    <w:name w:val="toc 3"/>
    <w:basedOn w:val="Normal"/>
    <w:next w:val="Normal"/>
    <w:autoRedefine/>
    <w:uiPriority w:val="39"/>
    <w:locked/>
    <w:rsid w:val="00CA1852"/>
    <w:pPr>
      <w:spacing w:after="100"/>
      <w:ind w:left="480"/>
    </w:pPr>
    <w:rPr>
      <w:sz w:val="28"/>
    </w:rPr>
  </w:style>
  <w:style w:type="paragraph" w:styleId="TOC1">
    <w:name w:val="toc 1"/>
    <w:basedOn w:val="Normal"/>
    <w:next w:val="Normal"/>
    <w:autoRedefine/>
    <w:uiPriority w:val="39"/>
    <w:locked/>
    <w:rsid w:val="00374808"/>
    <w:pPr>
      <w:tabs>
        <w:tab w:val="right" w:leader="dot" w:pos="9347"/>
      </w:tabs>
      <w:spacing w:after="100"/>
    </w:pPr>
    <w:rPr>
      <w:noProof/>
      <w:sz w:val="28"/>
    </w:rPr>
  </w:style>
  <w:style w:type="paragraph" w:styleId="TOC2">
    <w:name w:val="toc 2"/>
    <w:basedOn w:val="Normal"/>
    <w:next w:val="Normal"/>
    <w:autoRedefine/>
    <w:uiPriority w:val="39"/>
    <w:locked/>
    <w:rsid w:val="00747212"/>
    <w:pPr>
      <w:tabs>
        <w:tab w:val="left" w:pos="720"/>
        <w:tab w:val="right" w:leader="dot" w:pos="9347"/>
      </w:tabs>
      <w:spacing w:after="100"/>
      <w:ind w:left="240"/>
    </w:pPr>
    <w:rPr>
      <w:noProof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C03BE7"/>
    <w:rPr>
      <w:color w:val="0000FF" w:themeColor="hyperlink"/>
      <w:u w:val="single"/>
    </w:rPr>
  </w:style>
  <w:style w:type="paragraph" w:customStyle="1" w:styleId="H1excluded">
    <w:name w:val="H1 (excluded)"/>
    <w:basedOn w:val="H1"/>
    <w:next w:val="MAINTEXT1"/>
    <w:qFormat/>
    <w:rsid w:val="00F26346"/>
    <w:pPr>
      <w:outlineLvl w:val="9"/>
    </w:pPr>
  </w:style>
  <w:style w:type="character" w:styleId="PlaceholderText">
    <w:name w:val="Placeholder Text"/>
    <w:basedOn w:val="DefaultParagraphFont"/>
    <w:uiPriority w:val="99"/>
    <w:semiHidden/>
    <w:rsid w:val="00ED438A"/>
    <w:rPr>
      <w:color w:val="808080"/>
    </w:rPr>
  </w:style>
  <w:style w:type="table" w:styleId="TableGrid">
    <w:name w:val="Table Grid"/>
    <w:basedOn w:val="TableNormal"/>
    <w:locked/>
    <w:rsid w:val="007151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nhideWhenUsed/>
    <w:locked/>
    <w:rsid w:val="000214A2"/>
    <w:pPr>
      <w:keepNext/>
      <w:spacing w:after="200"/>
      <w:jc w:val="right"/>
    </w:pPr>
    <w:rPr>
      <w:iCs/>
      <w:color w:val="000000" w:themeColor="text1"/>
      <w:sz w:val="28"/>
      <w:szCs w:val="28"/>
    </w:rPr>
  </w:style>
  <w:style w:type="paragraph" w:styleId="TOC4">
    <w:name w:val="toc 4"/>
    <w:basedOn w:val="Normal"/>
    <w:next w:val="Normal"/>
    <w:autoRedefine/>
    <w:locked/>
    <w:rsid w:val="00CA1852"/>
    <w:pPr>
      <w:spacing w:after="100"/>
      <w:ind w:left="720"/>
    </w:pPr>
    <w:rPr>
      <w:sz w:val="28"/>
    </w:rPr>
  </w:style>
  <w:style w:type="numbering" w:customStyle="1" w:styleId="CurrentList1">
    <w:name w:val="Current List1"/>
    <w:uiPriority w:val="99"/>
    <w:rsid w:val="00C72183"/>
    <w:pPr>
      <w:numPr>
        <w:numId w:val="4"/>
      </w:numPr>
    </w:pPr>
  </w:style>
  <w:style w:type="numbering" w:customStyle="1" w:styleId="CurrentList2">
    <w:name w:val="Current List2"/>
    <w:uiPriority w:val="99"/>
    <w:rsid w:val="00C72183"/>
    <w:pPr>
      <w:numPr>
        <w:numId w:val="5"/>
      </w:numPr>
    </w:pPr>
  </w:style>
  <w:style w:type="numbering" w:customStyle="1" w:styleId="CurrentList3">
    <w:name w:val="Current List3"/>
    <w:uiPriority w:val="99"/>
    <w:rsid w:val="00C72183"/>
    <w:pPr>
      <w:numPr>
        <w:numId w:val="7"/>
      </w:numPr>
    </w:pPr>
  </w:style>
  <w:style w:type="numbering" w:customStyle="1" w:styleId="CurrentList4">
    <w:name w:val="Current List4"/>
    <w:uiPriority w:val="99"/>
    <w:rsid w:val="00C72183"/>
    <w:pPr>
      <w:numPr>
        <w:numId w:val="9"/>
      </w:numPr>
    </w:pPr>
  </w:style>
  <w:style w:type="numbering" w:customStyle="1" w:styleId="CurrentList5">
    <w:name w:val="Current List5"/>
    <w:uiPriority w:val="99"/>
    <w:rsid w:val="00C72183"/>
    <w:pPr>
      <w:numPr>
        <w:numId w:val="10"/>
      </w:numPr>
    </w:pPr>
  </w:style>
  <w:style w:type="paragraph" w:customStyle="1" w:styleId="MAINTEXT2">
    <w:name w:val="MAIN TEXT 2"/>
    <w:basedOn w:val="MAINTEXT1"/>
    <w:qFormat/>
    <w:rsid w:val="00C72183"/>
    <w:pPr>
      <w:ind w:leftChars="167" w:left="167"/>
    </w:pPr>
  </w:style>
  <w:style w:type="paragraph" w:customStyle="1" w:styleId="TABLECAPTION">
    <w:name w:val="TABLE CAPTION"/>
    <w:basedOn w:val="Caption"/>
    <w:qFormat/>
    <w:rsid w:val="00C72183"/>
    <w:pPr>
      <w:keepNext w:val="0"/>
      <w:widowControl w:val="0"/>
      <w:adjustRightInd w:val="0"/>
      <w:spacing w:after="80" w:line="360" w:lineRule="auto"/>
      <w:jc w:val="left"/>
    </w:pPr>
  </w:style>
  <w:style w:type="paragraph" w:customStyle="1" w:styleId="TEXTPLAIN">
    <w:name w:val="TEXT PLAIN"/>
    <w:qFormat/>
    <w:rsid w:val="00C72183"/>
    <w:pPr>
      <w:widowControl w:val="0"/>
      <w:adjustRightInd w:val="0"/>
      <w:spacing w:before="80" w:after="80" w:line="240" w:lineRule="auto"/>
      <w:contextualSpacing/>
    </w:pPr>
    <w:rPr>
      <w:sz w:val="28"/>
      <w:szCs w:val="28"/>
    </w:rPr>
  </w:style>
  <w:style w:type="paragraph" w:customStyle="1" w:styleId="PICTURE">
    <w:name w:val="PICTURE"/>
    <w:basedOn w:val="MAINTEXT1"/>
    <w:qFormat/>
    <w:rsid w:val="00C72183"/>
    <w:pPr>
      <w:ind w:firstLine="0"/>
      <w:jc w:val="center"/>
    </w:pPr>
    <w:rPr>
      <w:noProof/>
      <w:lang w:val="en-US"/>
    </w:rPr>
  </w:style>
  <w:style w:type="paragraph" w:customStyle="1" w:styleId="PICTURECAPTION">
    <w:name w:val="PICTURE CAPTION"/>
    <w:basedOn w:val="Caption"/>
    <w:qFormat/>
    <w:rsid w:val="00C72183"/>
    <w:pPr>
      <w:keepNext w:val="0"/>
      <w:widowControl w:val="0"/>
      <w:adjustRightInd w:val="0"/>
      <w:spacing w:after="80" w:line="360" w:lineRule="auto"/>
      <w:jc w:val="center"/>
    </w:pPr>
  </w:style>
  <w:style w:type="numbering" w:customStyle="1" w:styleId="CurrentList6">
    <w:name w:val="Current List6"/>
    <w:uiPriority w:val="99"/>
    <w:rsid w:val="00C72183"/>
    <w:pPr>
      <w:numPr>
        <w:numId w:val="11"/>
      </w:numPr>
    </w:pPr>
  </w:style>
  <w:style w:type="numbering" w:customStyle="1" w:styleId="CurrentList7">
    <w:name w:val="Current List7"/>
    <w:uiPriority w:val="99"/>
    <w:rsid w:val="00C72183"/>
    <w:pPr>
      <w:numPr>
        <w:numId w:val="12"/>
      </w:numPr>
    </w:pPr>
  </w:style>
  <w:style w:type="numbering" w:customStyle="1" w:styleId="CurrentList8">
    <w:name w:val="Current List8"/>
    <w:uiPriority w:val="99"/>
    <w:rsid w:val="00C72183"/>
    <w:pPr>
      <w:numPr>
        <w:numId w:val="13"/>
      </w:numPr>
    </w:pPr>
  </w:style>
  <w:style w:type="paragraph" w:customStyle="1" w:styleId="RESOURCESLIST">
    <w:name w:val="RESOURCES LIST"/>
    <w:basedOn w:val="MAINTEXT1"/>
    <w:qFormat/>
    <w:rsid w:val="00F6317F"/>
    <w:pPr>
      <w:numPr>
        <w:numId w:val="3"/>
      </w:numPr>
      <w:ind w:left="0" w:firstLineChars="75" w:firstLine="210"/>
    </w:pPr>
  </w:style>
  <w:style w:type="numbering" w:customStyle="1" w:styleId="CurrentList9">
    <w:name w:val="Current List9"/>
    <w:uiPriority w:val="99"/>
    <w:rsid w:val="00177559"/>
    <w:pPr>
      <w:numPr>
        <w:numId w:val="14"/>
      </w:numPr>
    </w:pPr>
  </w:style>
  <w:style w:type="numbering" w:customStyle="1" w:styleId="CurrentList10">
    <w:name w:val="Current List10"/>
    <w:uiPriority w:val="99"/>
    <w:rsid w:val="009F3F79"/>
    <w:pPr>
      <w:numPr>
        <w:numId w:val="16"/>
      </w:numPr>
    </w:pPr>
  </w:style>
  <w:style w:type="numbering" w:customStyle="1" w:styleId="CurrentList11">
    <w:name w:val="Current List11"/>
    <w:uiPriority w:val="99"/>
    <w:rsid w:val="009F3F79"/>
    <w:pPr>
      <w:numPr>
        <w:numId w:val="17"/>
      </w:numPr>
    </w:pPr>
  </w:style>
  <w:style w:type="numbering" w:customStyle="1" w:styleId="CurrentList12">
    <w:name w:val="Current List12"/>
    <w:uiPriority w:val="99"/>
    <w:rsid w:val="009F3F79"/>
    <w:pPr>
      <w:numPr>
        <w:numId w:val="18"/>
      </w:numPr>
    </w:pPr>
  </w:style>
  <w:style w:type="numbering" w:customStyle="1" w:styleId="CurrentList13">
    <w:name w:val="Current List13"/>
    <w:uiPriority w:val="99"/>
    <w:rsid w:val="00975193"/>
    <w:pPr>
      <w:numPr>
        <w:numId w:val="19"/>
      </w:numPr>
    </w:pPr>
  </w:style>
  <w:style w:type="numbering" w:customStyle="1" w:styleId="CurrentList14">
    <w:name w:val="Current List14"/>
    <w:uiPriority w:val="99"/>
    <w:rsid w:val="00975193"/>
    <w:pPr>
      <w:numPr>
        <w:numId w:val="20"/>
      </w:numPr>
    </w:pPr>
  </w:style>
  <w:style w:type="numbering" w:customStyle="1" w:styleId="CurrentList15">
    <w:name w:val="Current List15"/>
    <w:uiPriority w:val="99"/>
    <w:rsid w:val="00975193"/>
    <w:pPr>
      <w:numPr>
        <w:numId w:val="21"/>
      </w:numPr>
    </w:pPr>
  </w:style>
  <w:style w:type="numbering" w:customStyle="1" w:styleId="CurrentList16">
    <w:name w:val="Current List16"/>
    <w:uiPriority w:val="99"/>
    <w:rsid w:val="00975193"/>
    <w:pPr>
      <w:numPr>
        <w:numId w:val="22"/>
      </w:numPr>
    </w:pPr>
  </w:style>
  <w:style w:type="paragraph" w:customStyle="1" w:styleId="LIST1">
    <w:name w:val="LIST1"/>
    <w:basedOn w:val="MAINTEXT1"/>
    <w:qFormat/>
    <w:rsid w:val="00984913"/>
    <w:pPr>
      <w:numPr>
        <w:ilvl w:val="3"/>
        <w:numId w:val="27"/>
      </w:numPr>
    </w:pPr>
  </w:style>
  <w:style w:type="numbering" w:customStyle="1" w:styleId="CurrentList17">
    <w:name w:val="Current List17"/>
    <w:uiPriority w:val="99"/>
    <w:rsid w:val="00F631E2"/>
    <w:pPr>
      <w:numPr>
        <w:numId w:val="23"/>
      </w:numPr>
    </w:pPr>
  </w:style>
  <w:style w:type="numbering" w:customStyle="1" w:styleId="CurrentList18">
    <w:name w:val="Current List18"/>
    <w:uiPriority w:val="99"/>
    <w:rsid w:val="00F631E2"/>
    <w:pPr>
      <w:numPr>
        <w:numId w:val="24"/>
      </w:numPr>
    </w:pPr>
  </w:style>
  <w:style w:type="numbering" w:customStyle="1" w:styleId="CurrentList19">
    <w:name w:val="Current List19"/>
    <w:uiPriority w:val="99"/>
    <w:rsid w:val="00F631E2"/>
    <w:pPr>
      <w:numPr>
        <w:numId w:val="25"/>
      </w:numPr>
    </w:pPr>
  </w:style>
  <w:style w:type="numbering" w:customStyle="1" w:styleId="CurrentList20">
    <w:name w:val="Current List20"/>
    <w:uiPriority w:val="99"/>
    <w:rsid w:val="00F631E2"/>
    <w:pPr>
      <w:numPr>
        <w:numId w:val="26"/>
      </w:numPr>
    </w:pPr>
  </w:style>
  <w:style w:type="numbering" w:customStyle="1" w:styleId="CurrentList21">
    <w:name w:val="Current List21"/>
    <w:uiPriority w:val="99"/>
    <w:rsid w:val="00F631E2"/>
    <w:pPr>
      <w:numPr>
        <w:numId w:val="29"/>
      </w:numPr>
    </w:pPr>
  </w:style>
  <w:style w:type="numbering" w:customStyle="1" w:styleId="CurrentList22">
    <w:name w:val="Current List22"/>
    <w:uiPriority w:val="99"/>
    <w:rsid w:val="00F631E2"/>
    <w:pPr>
      <w:numPr>
        <w:numId w:val="30"/>
      </w:numPr>
    </w:pPr>
  </w:style>
  <w:style w:type="numbering" w:customStyle="1" w:styleId="CurrentList23">
    <w:name w:val="Current List23"/>
    <w:uiPriority w:val="99"/>
    <w:rsid w:val="00F631E2"/>
    <w:pPr>
      <w:numPr>
        <w:numId w:val="31"/>
      </w:numPr>
    </w:pPr>
  </w:style>
  <w:style w:type="numbering" w:customStyle="1" w:styleId="CurrentList24">
    <w:name w:val="Current List24"/>
    <w:uiPriority w:val="99"/>
    <w:rsid w:val="00F631E2"/>
    <w:pPr>
      <w:numPr>
        <w:numId w:val="32"/>
      </w:numPr>
    </w:pPr>
  </w:style>
  <w:style w:type="numbering" w:customStyle="1" w:styleId="CurrentList25">
    <w:name w:val="Current List25"/>
    <w:uiPriority w:val="99"/>
    <w:rsid w:val="00F631E2"/>
    <w:pPr>
      <w:numPr>
        <w:numId w:val="33"/>
      </w:numPr>
    </w:pPr>
  </w:style>
  <w:style w:type="numbering" w:customStyle="1" w:styleId="CurrentList26">
    <w:name w:val="Current List26"/>
    <w:uiPriority w:val="99"/>
    <w:rsid w:val="00F631E2"/>
    <w:pPr>
      <w:numPr>
        <w:numId w:val="34"/>
      </w:numPr>
    </w:pPr>
  </w:style>
  <w:style w:type="numbering" w:customStyle="1" w:styleId="CurrentList27">
    <w:name w:val="Current List27"/>
    <w:uiPriority w:val="99"/>
    <w:rsid w:val="00F631E2"/>
    <w:pPr>
      <w:numPr>
        <w:numId w:val="35"/>
      </w:numPr>
    </w:pPr>
  </w:style>
  <w:style w:type="numbering" w:customStyle="1" w:styleId="CurrentList28">
    <w:name w:val="Current List28"/>
    <w:uiPriority w:val="99"/>
    <w:rsid w:val="00F631E2"/>
    <w:pPr>
      <w:numPr>
        <w:numId w:val="36"/>
      </w:numPr>
    </w:pPr>
  </w:style>
  <w:style w:type="numbering" w:customStyle="1" w:styleId="CurrentList29">
    <w:name w:val="Current List29"/>
    <w:uiPriority w:val="99"/>
    <w:rsid w:val="00F631E2"/>
    <w:pPr>
      <w:numPr>
        <w:numId w:val="37"/>
      </w:numPr>
    </w:pPr>
  </w:style>
  <w:style w:type="numbering" w:customStyle="1" w:styleId="CurrentList30">
    <w:name w:val="Current List30"/>
    <w:uiPriority w:val="99"/>
    <w:rsid w:val="00F631E2"/>
    <w:pPr>
      <w:numPr>
        <w:numId w:val="38"/>
      </w:numPr>
    </w:pPr>
  </w:style>
  <w:style w:type="numbering" w:customStyle="1" w:styleId="CurrentList31">
    <w:name w:val="Current List31"/>
    <w:uiPriority w:val="99"/>
    <w:rsid w:val="00F631E2"/>
    <w:pPr>
      <w:numPr>
        <w:numId w:val="39"/>
      </w:numPr>
    </w:pPr>
  </w:style>
  <w:style w:type="numbering" w:customStyle="1" w:styleId="CurrentList32">
    <w:name w:val="Current List32"/>
    <w:uiPriority w:val="99"/>
    <w:rsid w:val="00F631E2"/>
    <w:pPr>
      <w:numPr>
        <w:numId w:val="40"/>
      </w:numPr>
    </w:pPr>
  </w:style>
  <w:style w:type="numbering" w:customStyle="1" w:styleId="CurrentList33">
    <w:name w:val="Current List33"/>
    <w:uiPriority w:val="99"/>
    <w:rsid w:val="00F631E2"/>
    <w:pPr>
      <w:numPr>
        <w:numId w:val="41"/>
      </w:numPr>
    </w:pPr>
  </w:style>
  <w:style w:type="numbering" w:customStyle="1" w:styleId="CurrentList34">
    <w:name w:val="Current List34"/>
    <w:uiPriority w:val="99"/>
    <w:rsid w:val="00F631E2"/>
    <w:pPr>
      <w:numPr>
        <w:numId w:val="42"/>
      </w:numPr>
    </w:pPr>
  </w:style>
  <w:style w:type="numbering" w:customStyle="1" w:styleId="CurrentList35">
    <w:name w:val="Current List35"/>
    <w:uiPriority w:val="99"/>
    <w:rsid w:val="00F631E2"/>
    <w:pPr>
      <w:numPr>
        <w:numId w:val="43"/>
      </w:numPr>
    </w:pPr>
  </w:style>
  <w:style w:type="numbering" w:customStyle="1" w:styleId="CurrentList36">
    <w:name w:val="Current List36"/>
    <w:uiPriority w:val="99"/>
    <w:rsid w:val="00146E7E"/>
    <w:pPr>
      <w:numPr>
        <w:numId w:val="44"/>
      </w:numPr>
    </w:pPr>
  </w:style>
  <w:style w:type="numbering" w:customStyle="1" w:styleId="CurrentList37">
    <w:name w:val="Current List37"/>
    <w:uiPriority w:val="99"/>
    <w:rsid w:val="00146E7E"/>
    <w:pPr>
      <w:numPr>
        <w:numId w:val="45"/>
      </w:numPr>
    </w:pPr>
  </w:style>
  <w:style w:type="numbering" w:customStyle="1" w:styleId="CurrentList38">
    <w:name w:val="Current List38"/>
    <w:uiPriority w:val="99"/>
    <w:rsid w:val="00146E7E"/>
    <w:pPr>
      <w:numPr>
        <w:numId w:val="46"/>
      </w:numPr>
    </w:pPr>
  </w:style>
  <w:style w:type="paragraph" w:customStyle="1" w:styleId="LIST2">
    <w:name w:val="LIST2"/>
    <w:basedOn w:val="LIST1"/>
    <w:qFormat/>
    <w:rsid w:val="00984913"/>
    <w:pPr>
      <w:numPr>
        <w:numId w:val="28"/>
      </w:numPr>
    </w:pPr>
  </w:style>
  <w:style w:type="numbering" w:customStyle="1" w:styleId="CurrentList39">
    <w:name w:val="Current List39"/>
    <w:uiPriority w:val="99"/>
    <w:rsid w:val="00984913"/>
    <w:pPr>
      <w:numPr>
        <w:numId w:val="47"/>
      </w:numPr>
    </w:pPr>
  </w:style>
  <w:style w:type="numbering" w:customStyle="1" w:styleId="CurrentList40">
    <w:name w:val="Current List40"/>
    <w:uiPriority w:val="99"/>
    <w:rsid w:val="00FC12B4"/>
    <w:pPr>
      <w:numPr>
        <w:numId w:val="48"/>
      </w:numPr>
    </w:pPr>
  </w:style>
  <w:style w:type="paragraph" w:customStyle="1" w:styleId="LISTINGBODY">
    <w:name w:val="LISTING BODY"/>
    <w:next w:val="MAINTEXT1"/>
    <w:qFormat/>
    <w:rsid w:val="00FF2869"/>
    <w:pPr>
      <w:widowControl w:val="0"/>
      <w:adjustRightInd w:val="0"/>
      <w:spacing w:after="160" w:line="240" w:lineRule="auto"/>
      <w:contextualSpacing/>
    </w:pPr>
    <w:rPr>
      <w:rFonts w:ascii="Consolas" w:hAnsi="Consolas" w:cs="Consolas"/>
      <w:iCs/>
      <w:color w:val="000000" w:themeColor="text1"/>
      <w:sz w:val="20"/>
      <w:szCs w:val="20"/>
      <w:lang w:val="en-US"/>
    </w:rPr>
  </w:style>
  <w:style w:type="paragraph" w:customStyle="1" w:styleId="LISTINGCAPTION">
    <w:name w:val="LISTING CAPTION"/>
    <w:basedOn w:val="PICTURECAPTION"/>
    <w:next w:val="LISTINGBODY"/>
    <w:qFormat/>
    <w:rsid w:val="00FF2869"/>
    <w:pPr>
      <w:spacing w:after="40"/>
      <w:jc w:val="lef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5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7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8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2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8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8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0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0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8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5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1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2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6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6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9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9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0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1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0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1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4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97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0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9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0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0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2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7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6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3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6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2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8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3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7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0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5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7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9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8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5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6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7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3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grigorijtomczuk/Desktop/suai/lab-template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АВО10</b:Tag>
    <b:SourceType>Book</b:SourceType>
    <b:Guid>{C5283F51-4786-4FF8-8A63-406FB169ED75}</b:Guid>
    <b:Title>Мультимедиа в мире: контекст информатизации</b:Title>
    <b:Year>2010</b:Year>
    <b:City>СПб.</b:City>
    <b:Publisher>Издательский сервис</b:Publisher>
    <b:LCID>ru-RU</b:LCID>
    <b:Author>
      <b:Author>
        <b:NameList>
          <b:Person>
            <b:Last>Осинов</b:Last>
            <b:First>А.</b:First>
            <b:Middle>В.</b:Middle>
          </b:Person>
        </b:NameList>
      </b:Author>
    </b:Author>
    <b:Pages>320</b:Pages>
    <b:RefOrder>1</b:RefOrder>
  </b:Source>
  <b:Source>
    <b:Tag>АГИ17</b:Tag>
    <b:SourceType>Book</b:SourceType>
    <b:Guid>{430EBDA1-F173-4CC7-9683-DD01BB866477}</b:Guid>
    <b:Author>
      <b:Author>
        <b:NameList>
          <b:Person>
            <b:Last>А. Г. Игнатов</b:Last>
            <b:First>Р.</b:First>
            <b:Middle>А. Мишуков</b:Middle>
          </b:Person>
        </b:NameList>
      </b:Author>
    </b:Author>
    <b:Title>Принципы экономико-финансовой деятельности нефтегазовых компаний : учеб. пособие</b:Title>
    <b:Year>2017</b:Year>
    <b:City>СПб.</b:City>
    <b:Publisher>СПбГИМО</b:Publisher>
    <b:Pages>114</b:Pages>
    <b:RefOrder>2</b:RefOrder>
  </b:Source>
</b:Sources>
</file>

<file path=customXml/itemProps1.xml><?xml version="1.0" encoding="utf-8"?>
<ds:datastoreItem xmlns:ds="http://schemas.openxmlformats.org/officeDocument/2006/customXml" ds:itemID="{EFD262A2-1188-E54C-A6F8-00D507D6BC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lab-template.dotx</Template>
  <TotalTime>0</TotalTime>
  <Pages>6</Pages>
  <Words>186</Words>
  <Characters>1062</Characters>
  <Application>Microsoft Office Word</Application>
  <DocSecurity>0</DocSecurity>
  <Lines>8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1246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Grigory Tomchuk</dc:creator>
  <cp:keywords/>
  <dc:description/>
  <cp:lastModifiedBy>Grigory Tomchuk</cp:lastModifiedBy>
  <cp:revision>3</cp:revision>
  <cp:lastPrinted>2025-10-18T07:02:00Z</cp:lastPrinted>
  <dcterms:created xsi:type="dcterms:W3CDTF">2025-10-18T07:02:00Z</dcterms:created>
  <dcterms:modified xsi:type="dcterms:W3CDTF">2025-10-18T07:02:00Z</dcterms:modified>
  <cp:category/>
</cp:coreProperties>
</file>