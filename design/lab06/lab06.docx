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413AAB" w:rsidRPr="00B21F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310CE4" w:rsidRPr="00B21FDE">
        <w:t>42</w:t>
      </w:r>
    </w:p>
    <w:p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413AAB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310CE4">
              <w:rPr>
                <w:lang w:val="en-US"/>
              </w:rPr>
              <w:t>канд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техн</w:t>
            </w:r>
            <w:proofErr w:type="spellEnd"/>
            <w:r w:rsidRPr="00310CE4">
              <w:rPr>
                <w:lang w:val="en-US"/>
              </w:rPr>
              <w:t xml:space="preserve">. </w:t>
            </w:r>
            <w:proofErr w:type="spellStart"/>
            <w:r w:rsidRPr="00310CE4">
              <w:rPr>
                <w:lang w:val="en-US"/>
              </w:rPr>
              <w:t>наук</w:t>
            </w:r>
            <w:proofErr w:type="spellEnd"/>
            <w:r w:rsidRPr="00310CE4">
              <w:rPr>
                <w:lang w:val="en-US"/>
              </w:rPr>
              <w:t xml:space="preserve">, </w:t>
            </w:r>
            <w:proofErr w:type="spellStart"/>
            <w:r w:rsidRPr="00310CE4">
              <w:rPr>
                <w:lang w:val="en-US"/>
              </w:rPr>
              <w:t>доцент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413AAB" w:rsidRPr="00AD3198" w:rsidRDefault="00310C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t xml:space="preserve">О. И. </w:t>
            </w:r>
            <w:r w:rsidRPr="00310CE4">
              <w:t>Красильникова</w:t>
            </w:r>
            <w:r w:rsidR="00AD3198">
              <w:t xml:space="preserve"> </w:t>
            </w:r>
          </w:p>
        </w:tc>
      </w:tr>
      <w:tr w:rsidR="00413AA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915B0B" w:rsidRDefault="00413AAB">
            <w:pPr>
              <w:pStyle w:val="BodyText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063230">
              <w:t xml:space="preserve"> № </w:t>
            </w:r>
            <w:r w:rsidR="00915B0B">
              <w:rPr>
                <w:lang w:val="en-US"/>
              </w:rPr>
              <w:t>6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063230" w:rsidRDefault="00915B0B" w:rsidP="00F57E13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915B0B">
              <w:rPr>
                <w:b w:val="0"/>
                <w:szCs w:val="32"/>
              </w:rPr>
              <w:t>РЕТУШЬ ФОТОГРАФИЙ В РЕДАКТОРЕ РАСТРОВОЙ ГРАФИКИ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Pr="00AD3198" w:rsidRDefault="00413AAB" w:rsidP="00DA7C82">
            <w:pPr>
              <w:pStyle w:val="Heading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5008A3">
            <w:pPr>
              <w:pStyle w:val="Heading3"/>
              <w:spacing w:before="240"/>
              <w:rPr>
                <w:sz w:val="28"/>
                <w:szCs w:val="28"/>
                <w:lang w:val="ru-RU"/>
              </w:rPr>
            </w:pPr>
            <w:r w:rsidRPr="005008A3">
              <w:rPr>
                <w:sz w:val="28"/>
                <w:szCs w:val="28"/>
                <w:lang w:val="ru-RU"/>
              </w:rPr>
              <w:t>ОСНОВЫ ИНФОРМАЦИОННЫХ ТЕХНОЛОГИЙ В ДИЗАЙНЕ</w:t>
            </w:r>
          </w:p>
        </w:tc>
      </w:tr>
      <w:tr w:rsidR="00413AAB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271C67" w:rsidRPr="00E51B5C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sectPr w:rsidR="00271C67" w:rsidRPr="00E51B5C" w:rsidSect="0002180F">
          <w:footerReference w:type="default" r:id="rId8"/>
          <w:type w:val="continuous"/>
          <w:pgSz w:w="11909" w:h="16834"/>
          <w:pgMar w:top="1134" w:right="567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EA654D">
        <w:t>2025</w:t>
      </w:r>
      <w:r w:rsidR="00EA654D">
        <w:rPr>
          <w:lang w:val="en-US"/>
        </w:rPr>
        <w:t xml:space="preserve"> </w:t>
      </w:r>
    </w:p>
    <w:p w:rsidR="00EA3B1D" w:rsidRPr="00C969C1" w:rsidRDefault="00EA3B1D" w:rsidP="00C969C1">
      <w:pPr>
        <w:pStyle w:val="MAINTEXT"/>
        <w:ind w:firstLine="0"/>
      </w:pPr>
      <w:r w:rsidRPr="00C6314C">
        <w:br w:type="page"/>
      </w:r>
    </w:p>
    <w:p w:rsidR="008331DB" w:rsidRDefault="000334C9" w:rsidP="00CA1852">
      <w:pPr>
        <w:pStyle w:val="DIV1"/>
      </w:pPr>
      <w:r>
        <w:lastRenderedPageBreak/>
        <w:t>Цель работы</w:t>
      </w:r>
    </w:p>
    <w:p w:rsidR="00B87840" w:rsidRPr="00BB128E" w:rsidRDefault="00A92DB0" w:rsidP="00BB128E">
      <w:pPr>
        <w:pStyle w:val="MAINTEXT"/>
      </w:pPr>
      <w:r w:rsidRPr="00A92DB0">
        <w:t xml:space="preserve">Цель работы: </w:t>
      </w:r>
      <w:r w:rsidR="00C46A87" w:rsidRPr="00C46A87">
        <w:t>ознакомление с приемами ретуши фотографий в редакторе растровой графики.</w:t>
      </w:r>
    </w:p>
    <w:p w:rsidR="008D2785" w:rsidRPr="008D2785" w:rsidRDefault="00A011FD" w:rsidP="008D2785">
      <w:pPr>
        <w:pStyle w:val="DIV1"/>
      </w:pPr>
      <w:r>
        <w:t>Задание</w:t>
      </w:r>
    </w:p>
    <w:p w:rsidR="00B8145A" w:rsidRDefault="00B0017E" w:rsidP="00B8145A">
      <w:pPr>
        <w:pStyle w:val="MAINTEXT"/>
      </w:pPr>
      <w:r w:rsidRPr="00B0017E">
        <w:t>1.</w:t>
      </w:r>
      <w:r w:rsidRPr="00B0017E">
        <w:tab/>
      </w:r>
      <w:r w:rsidR="00B8145A">
        <w:t xml:space="preserve">Самостоятельно изучить основные приемы ретуширования фотографий в том растровом графическом редакторе, в котором имеется опыт работы, приобретенный в процессе выполнения лабораторных работ. </w:t>
      </w:r>
    </w:p>
    <w:p w:rsidR="00B8145A" w:rsidRDefault="00B8145A" w:rsidP="00B8145A">
      <w:pPr>
        <w:pStyle w:val="MAINTEXT"/>
      </w:pPr>
      <w:r>
        <w:t>2</w:t>
      </w:r>
      <w:r w:rsidRPr="000E38D9">
        <w:t>.</w:t>
      </w:r>
      <w:r w:rsidRPr="000E38D9">
        <w:tab/>
      </w:r>
      <w:r>
        <w:t xml:space="preserve">Выбрать фотографию, подлежащую ретушированию. Составить перечень дефектов, подлежащих устранению.  </w:t>
      </w:r>
    </w:p>
    <w:p w:rsidR="00B8145A" w:rsidRDefault="00B8145A" w:rsidP="00B8145A">
      <w:pPr>
        <w:pStyle w:val="MAINTEXT"/>
      </w:pPr>
      <w:r>
        <w:t>3</w:t>
      </w:r>
      <w:r w:rsidRPr="00B8145A">
        <w:t>.</w:t>
      </w:r>
      <w:r w:rsidRPr="00B8145A">
        <w:tab/>
      </w:r>
      <w:r>
        <w:t>Выполнить все этапы ретуширования фотографии.</w:t>
      </w:r>
    </w:p>
    <w:p w:rsidR="00B85079" w:rsidRPr="00B8145A" w:rsidRDefault="00B8145A" w:rsidP="00B8145A">
      <w:pPr>
        <w:pStyle w:val="MAINTEXT"/>
      </w:pPr>
      <w:r>
        <w:t>4.</w:t>
      </w:r>
      <w:r w:rsidRPr="00B8145A">
        <w:tab/>
      </w:r>
      <w:r>
        <w:t>Подробно описать инструментарий, использованный с целью устранения каждого из перечисленных дефектов.</w:t>
      </w:r>
    </w:p>
    <w:p w:rsidR="00A011FD" w:rsidRDefault="009C2476" w:rsidP="005E312B">
      <w:pPr>
        <w:pStyle w:val="DIV1"/>
      </w:pPr>
      <w:r>
        <w:t>В</w:t>
      </w:r>
      <w:r w:rsidRPr="009C2476">
        <w:t>ыбранная для ретуши фотография</w:t>
      </w:r>
      <w:r>
        <w:t xml:space="preserve"> и ее дефекты</w:t>
      </w:r>
    </w:p>
    <w:p w:rsidR="006B0797" w:rsidRPr="005D11DE" w:rsidRDefault="006B00C0" w:rsidP="005E312B">
      <w:pPr>
        <w:pStyle w:val="MAINTEXT"/>
      </w:pPr>
      <w:r>
        <w:t>На рис. 1</w:t>
      </w:r>
      <w:r w:rsidR="003B7342">
        <w:t xml:space="preserve"> </w:t>
      </w:r>
      <w:r w:rsidR="005D11DE">
        <w:t>изображена выбранная для ретуши фотография.</w:t>
      </w:r>
    </w:p>
    <w:p w:rsidR="00220778" w:rsidRDefault="00220778" w:rsidP="00220778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D4F439" wp14:editId="68A9ED6B">
            <wp:extent cx="2875003" cy="4186899"/>
            <wp:effectExtent l="0" t="0" r="0" b="0"/>
            <wp:docPr id="61683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35673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5003" cy="418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78" w:rsidRDefault="00220778" w:rsidP="00220778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9179CB">
          <w:rPr>
            <w:noProof/>
          </w:rPr>
          <w:t>1</w:t>
        </w:r>
      </w:fldSimple>
      <w:r w:rsidRPr="001165B4">
        <w:rPr>
          <w:noProof/>
        </w:rPr>
        <w:t xml:space="preserve"> — </w:t>
      </w:r>
      <w:r w:rsidR="00447B4B">
        <w:rPr>
          <w:noProof/>
        </w:rPr>
        <w:t>Исходная фотография</w:t>
      </w:r>
    </w:p>
    <w:p w:rsidR="007C0060" w:rsidRDefault="007C0060" w:rsidP="007C0060">
      <w:pPr>
        <w:pStyle w:val="MAINTEXT"/>
      </w:pPr>
      <w:r>
        <w:lastRenderedPageBreak/>
        <w:t>На изображении отчетливо видны следующие дефекты:</w:t>
      </w:r>
    </w:p>
    <w:p w:rsidR="007C0060" w:rsidRDefault="007C0060" w:rsidP="007C0060">
      <w:pPr>
        <w:pStyle w:val="MAINTEXT"/>
        <w:numPr>
          <w:ilvl w:val="0"/>
          <w:numId w:val="5"/>
        </w:numPr>
      </w:pPr>
      <w:r>
        <w:t>Ярко-выраженные бумажные складки</w:t>
      </w:r>
      <w:r w:rsidR="007D205F">
        <w:t>: как на участках</w:t>
      </w:r>
      <w:r w:rsidR="00DE0AAE">
        <w:t>,</w:t>
      </w:r>
      <w:r w:rsidR="007D205F">
        <w:t xml:space="preserve"> где исправление дефекта выполняется относительно просто (фон), так и в местах посложнее </w:t>
      </w:r>
      <w:r w:rsidR="000F74B0">
        <w:t>(</w:t>
      </w:r>
      <w:r w:rsidR="007D205F">
        <w:t>губы, скулы, воротник)</w:t>
      </w:r>
      <w:r w:rsidR="001D39E3">
        <w:t>.</w:t>
      </w:r>
    </w:p>
    <w:p w:rsidR="007C0060" w:rsidRDefault="007C0060" w:rsidP="007C0060">
      <w:pPr>
        <w:pStyle w:val="MAINTEXT"/>
        <w:numPr>
          <w:ilvl w:val="0"/>
          <w:numId w:val="5"/>
        </w:numPr>
      </w:pPr>
      <w:r>
        <w:t>Потертости</w:t>
      </w:r>
      <w:r w:rsidR="0064749F">
        <w:t>.</w:t>
      </w:r>
    </w:p>
    <w:p w:rsidR="007C0060" w:rsidRPr="007C0060" w:rsidRDefault="007C0060" w:rsidP="007C0060">
      <w:pPr>
        <w:pStyle w:val="MAINTEXT"/>
        <w:numPr>
          <w:ilvl w:val="0"/>
          <w:numId w:val="5"/>
        </w:numPr>
      </w:pPr>
      <w:r>
        <w:t>Выцветание по краям фотографии</w:t>
      </w:r>
      <w:r w:rsidR="00126719">
        <w:t>.</w:t>
      </w:r>
    </w:p>
    <w:p w:rsidR="00A60116" w:rsidRDefault="00A60116" w:rsidP="00A60116">
      <w:pPr>
        <w:pStyle w:val="DIV1"/>
      </w:pPr>
      <w:r>
        <w:t>Процесс ретуш</w:t>
      </w:r>
      <w:r w:rsidR="00E17C34">
        <w:t>ирования</w:t>
      </w:r>
    </w:p>
    <w:p w:rsidR="001165B4" w:rsidRPr="00E1354E" w:rsidRDefault="001165B4" w:rsidP="001165B4">
      <w:pPr>
        <w:pStyle w:val="MAINTEXT"/>
      </w:pPr>
      <w:r>
        <w:t xml:space="preserve">Технология устранения небольших складок заключалась в том, что дефектное место закрашивалось </w:t>
      </w:r>
      <w:r w:rsidR="00340164">
        <w:t xml:space="preserve">максимально подходящими образцами </w:t>
      </w:r>
      <w:r>
        <w:t>инструментом «Штамп»</w:t>
      </w:r>
      <w:r w:rsidR="00B2351E">
        <w:t xml:space="preserve"> (рис. 2)</w:t>
      </w:r>
      <w:r w:rsidR="003058BD">
        <w:t>.</w:t>
      </w:r>
    </w:p>
    <w:p w:rsidR="00E1354E" w:rsidRDefault="00E1354E" w:rsidP="00E1354E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070406" cy="4186899"/>
            <wp:effectExtent l="0" t="0" r="0" b="0"/>
            <wp:docPr id="33329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881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418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81" w:rsidRDefault="00E1354E" w:rsidP="00566281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9179CB">
          <w:rPr>
            <w:noProof/>
          </w:rPr>
          <w:t>2</w:t>
        </w:r>
      </w:fldSimple>
      <w:r w:rsidRPr="008D710B">
        <w:rPr>
          <w:noProof/>
        </w:rPr>
        <w:t xml:space="preserve"> — </w:t>
      </w:r>
      <w:r w:rsidR="008D710B">
        <w:rPr>
          <w:noProof/>
        </w:rPr>
        <w:t>Устранение самых незначительных дефектов (маленькие складки)</w:t>
      </w:r>
      <w:r w:rsidR="00E5662F">
        <w:rPr>
          <w:noProof/>
        </w:rPr>
        <w:t xml:space="preserve"> с помощью инструмента «Штамп»</w:t>
      </w:r>
    </w:p>
    <w:p w:rsidR="002970F7" w:rsidRPr="009179CB" w:rsidRDefault="002970F7">
      <w:pPr>
        <w:spacing w:after="200" w:line="276" w:lineRule="auto"/>
        <w:rPr>
          <w:sz w:val="28"/>
          <w:szCs w:val="28"/>
        </w:rPr>
      </w:pPr>
      <w:r w:rsidRPr="009179CB">
        <w:br w:type="page"/>
      </w:r>
    </w:p>
    <w:p w:rsidR="002970F7" w:rsidRPr="002970F7" w:rsidRDefault="002970F7" w:rsidP="002970F7">
      <w:pPr>
        <w:pStyle w:val="MAINTEXT"/>
      </w:pPr>
      <w:r>
        <w:lastRenderedPageBreak/>
        <w:t>Более заметные складки и потертости необходимо было устранить по схожей технологии</w:t>
      </w:r>
      <w:r w:rsidR="00FA3B3B">
        <w:t xml:space="preserve">, только помимо «штампа» применялась еще и «заплатка», с целью максимально сгладить деформированные участки вокруг </w:t>
      </w:r>
      <w:r w:rsidR="006539A6">
        <w:t xml:space="preserve">устраненного </w:t>
      </w:r>
      <w:r w:rsidR="00FA3B3B">
        <w:t>дефекта</w:t>
      </w:r>
      <w:r w:rsidR="009F3942">
        <w:t xml:space="preserve"> (выделялась определенная область-образец фотографии и определенным образом накладывалась на дефектный участок)</w:t>
      </w:r>
      <w:r w:rsidR="00AC7A44">
        <w:t xml:space="preserve"> (рис. 3)</w:t>
      </w:r>
      <w:r w:rsidR="006539A6">
        <w:t>.</w:t>
      </w:r>
    </w:p>
    <w:p w:rsidR="00566281" w:rsidRDefault="00566281" w:rsidP="00566281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4BC97B" wp14:editId="3D7D5D2F">
            <wp:extent cx="4951379" cy="5093085"/>
            <wp:effectExtent l="0" t="0" r="0" b="0"/>
            <wp:docPr id="195782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3970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462" cy="515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81" w:rsidRDefault="00566281" w:rsidP="00566281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9179CB">
          <w:rPr>
            <w:noProof/>
          </w:rPr>
          <w:t>3</w:t>
        </w:r>
      </w:fldSimple>
      <w:r w:rsidRPr="007E45CF">
        <w:rPr>
          <w:noProof/>
        </w:rPr>
        <w:t xml:space="preserve"> — </w:t>
      </w:r>
      <w:r w:rsidR="00E5662F">
        <w:rPr>
          <w:noProof/>
        </w:rPr>
        <w:t xml:space="preserve">Устранение </w:t>
      </w:r>
      <w:r w:rsidR="007E45CF">
        <w:rPr>
          <w:noProof/>
        </w:rPr>
        <w:t>более сложных дефектов (без докраски) с помощью инструментов «Штамп» и «Заплатка»</w:t>
      </w:r>
    </w:p>
    <w:p w:rsidR="00943BAC" w:rsidRDefault="00943BAC">
      <w:pPr>
        <w:spacing w:after="200" w:line="276" w:lineRule="auto"/>
      </w:pPr>
      <w:r>
        <w:br w:type="page"/>
      </w:r>
    </w:p>
    <w:p w:rsidR="000705C1" w:rsidRPr="00943BAC" w:rsidRDefault="00943BAC" w:rsidP="000705C1">
      <w:pPr>
        <w:pStyle w:val="MAINTEXT"/>
      </w:pPr>
      <w:r>
        <w:lastRenderedPageBreak/>
        <w:t>Самые заметные</w:t>
      </w:r>
      <w:r w:rsidR="000705C1">
        <w:t xml:space="preserve"> и сложные</w:t>
      </w:r>
      <w:r>
        <w:t xml:space="preserve"> дефекты устранялись так же с помощью «штампа» и «заплатки»</w:t>
      </w:r>
      <w:r w:rsidR="000705C1">
        <w:t xml:space="preserve">, в дополнение к которым пришлось докрашивать пропавшие участки фотографии </w:t>
      </w:r>
      <w:r w:rsidR="00DF3A4C">
        <w:t xml:space="preserve">с помощью «кисти», выбирая </w:t>
      </w:r>
      <w:r w:rsidR="00184CAF">
        <w:t xml:space="preserve">подходящий </w:t>
      </w:r>
      <w:r w:rsidR="00DF3A4C">
        <w:t>цвет «пипеткой»</w:t>
      </w:r>
      <w:r w:rsidR="00A5593C">
        <w:t xml:space="preserve"> (рис. 4)</w:t>
      </w:r>
      <w:r w:rsidR="00184CAF">
        <w:t>.</w:t>
      </w:r>
    </w:p>
    <w:p w:rsidR="00566281" w:rsidRDefault="00566281" w:rsidP="00566281">
      <w:pPr>
        <w:pStyle w:val="DIV1"/>
        <w:numPr>
          <w:ilvl w:val="0"/>
          <w:numId w:val="0"/>
        </w:numPr>
        <w:ind w:left="4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4BC97B" wp14:editId="3D7D5D2F">
            <wp:extent cx="5077839" cy="5223166"/>
            <wp:effectExtent l="0" t="0" r="0" b="0"/>
            <wp:docPr id="157467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72184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0964" cy="52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81" w:rsidRPr="00F82D61" w:rsidRDefault="00566281" w:rsidP="00566281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9179CB">
          <w:rPr>
            <w:noProof/>
          </w:rPr>
          <w:t>4</w:t>
        </w:r>
      </w:fldSimple>
      <w:r w:rsidRPr="00F82D61">
        <w:rPr>
          <w:noProof/>
        </w:rPr>
        <w:t xml:space="preserve"> — </w:t>
      </w:r>
      <w:r w:rsidR="00F82D61">
        <w:rPr>
          <w:noProof/>
        </w:rPr>
        <w:t xml:space="preserve">Устранение самых серьезных дефектов с помощью </w:t>
      </w:r>
      <w:r w:rsidR="00F82D61" w:rsidRPr="00F82D61">
        <w:rPr>
          <w:noProof/>
        </w:rPr>
        <w:t>с помощью инструментов «Штамп»</w:t>
      </w:r>
      <w:r w:rsidR="00F82D61">
        <w:rPr>
          <w:noProof/>
        </w:rPr>
        <w:t xml:space="preserve">, </w:t>
      </w:r>
      <w:r w:rsidR="00F82D61" w:rsidRPr="00F82D61">
        <w:rPr>
          <w:noProof/>
        </w:rPr>
        <w:t>«Заплатка»</w:t>
      </w:r>
      <w:r w:rsidR="004159C9">
        <w:rPr>
          <w:noProof/>
        </w:rPr>
        <w:t xml:space="preserve">, </w:t>
      </w:r>
      <w:r w:rsidR="00F82D61">
        <w:rPr>
          <w:noProof/>
        </w:rPr>
        <w:t>«Кисть»</w:t>
      </w:r>
      <w:r w:rsidR="004159C9">
        <w:rPr>
          <w:noProof/>
        </w:rPr>
        <w:t xml:space="preserve"> и «Пипетка»</w:t>
      </w:r>
    </w:p>
    <w:p w:rsidR="00663A67" w:rsidRDefault="00663A67">
      <w:pPr>
        <w:spacing w:after="200" w:line="276" w:lineRule="auto"/>
      </w:pPr>
      <w:r>
        <w:br w:type="page"/>
      </w:r>
    </w:p>
    <w:p w:rsidR="0061793B" w:rsidRDefault="0061793B" w:rsidP="0061793B">
      <w:pPr>
        <w:pStyle w:val="DIV1"/>
      </w:pPr>
      <w:r>
        <w:lastRenderedPageBreak/>
        <w:t>Результат</w:t>
      </w:r>
    </w:p>
    <w:p w:rsidR="00CC2F50" w:rsidRPr="00C605F6" w:rsidRDefault="00CC2F50" w:rsidP="00CC2F50">
      <w:pPr>
        <w:pStyle w:val="MAINTEXT"/>
      </w:pPr>
      <w:r>
        <w:t xml:space="preserve">Итоговое изображение </w:t>
      </w:r>
      <w:r w:rsidR="001F4E60">
        <w:t xml:space="preserve">(рис. 5) </w:t>
      </w:r>
      <w:r>
        <w:t>было обрезано так, чтобы убрать большие складки по краям фотографии, а также</w:t>
      </w:r>
      <w:r w:rsidR="00C605F6">
        <w:t xml:space="preserve"> было устранено выцветание фотографии по краям с помощью инструмента «</w:t>
      </w:r>
      <w:proofErr w:type="spellStart"/>
      <w:r w:rsidR="00C605F6">
        <w:t>Затемнитель</w:t>
      </w:r>
      <w:proofErr w:type="spellEnd"/>
      <w:r w:rsidR="00C605F6">
        <w:t>»</w:t>
      </w:r>
      <w:r w:rsidR="00E363D1">
        <w:t xml:space="preserve">, маски и </w:t>
      </w:r>
      <w:r w:rsidR="00C605F6">
        <w:t>цветокоррекции</w:t>
      </w:r>
      <w:r w:rsidR="00B60DA9">
        <w:t>.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934"/>
      </w:tblGrid>
      <w:tr w:rsidR="003B7342" w:rsidTr="00252608">
        <w:trPr>
          <w:trHeight w:val="3730"/>
          <w:jc w:val="center"/>
        </w:trPr>
        <w:tc>
          <w:tcPr>
            <w:tcW w:w="2423" w:type="pct"/>
            <w:vAlign w:val="bottom"/>
          </w:tcPr>
          <w:p w:rsidR="003B7342" w:rsidRDefault="003B7342" w:rsidP="001B4E13">
            <w:pPr>
              <w:pStyle w:val="MAINTEXT"/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D97900" wp14:editId="0403EADE">
                  <wp:extent cx="2765378" cy="4027251"/>
                  <wp:effectExtent l="0" t="0" r="0" b="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759" cy="404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7" w:type="pct"/>
            <w:vAlign w:val="bottom"/>
          </w:tcPr>
          <w:p w:rsidR="003B7342" w:rsidRDefault="003B7342" w:rsidP="001B4E13">
            <w:pPr>
              <w:pStyle w:val="MAINTEXT"/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55EF7C" wp14:editId="6CD141A9">
                  <wp:extent cx="2859932" cy="4019956"/>
                  <wp:effectExtent l="0" t="0" r="0" b="0"/>
                  <wp:docPr id="106112512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125122" name="Graphic 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998" cy="4041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42" w:rsidTr="00252608">
        <w:trPr>
          <w:jc w:val="center"/>
        </w:trPr>
        <w:tc>
          <w:tcPr>
            <w:tcW w:w="2423" w:type="pct"/>
          </w:tcPr>
          <w:p w:rsidR="003B7342" w:rsidRPr="0067663F" w:rsidRDefault="003B7342" w:rsidP="001B4E13">
            <w:pPr>
              <w:pStyle w:val="MAINTEXT"/>
              <w:ind w:firstLine="0"/>
              <w:jc w:val="center"/>
            </w:pPr>
            <w:r>
              <w:t>а)</w:t>
            </w:r>
          </w:p>
        </w:tc>
        <w:tc>
          <w:tcPr>
            <w:tcW w:w="2577" w:type="pct"/>
          </w:tcPr>
          <w:p w:rsidR="003B7342" w:rsidRPr="0067663F" w:rsidRDefault="003B7342" w:rsidP="001B4E13">
            <w:pPr>
              <w:pStyle w:val="MAINTEXT"/>
              <w:ind w:firstLine="0"/>
              <w:jc w:val="center"/>
            </w:pPr>
            <w:r>
              <w:t>б)</w:t>
            </w:r>
          </w:p>
        </w:tc>
      </w:tr>
    </w:tbl>
    <w:p w:rsidR="003B7342" w:rsidRPr="002F2B05" w:rsidRDefault="003B7342" w:rsidP="003B7342">
      <w:pPr>
        <w:pStyle w:val="Caption"/>
        <w:keepNext w:val="0"/>
        <w:spacing w:line="360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9179CB">
          <w:rPr>
            <w:noProof/>
          </w:rPr>
          <w:t>5</w:t>
        </w:r>
      </w:fldSimple>
      <w:r w:rsidR="005F456F">
        <w:rPr>
          <w:noProof/>
        </w:rPr>
        <w:t xml:space="preserve">. </w:t>
      </w:r>
      <w:r w:rsidR="005F456F" w:rsidRPr="005F456F">
        <w:rPr>
          <w:noProof/>
        </w:rPr>
        <w:t xml:space="preserve">а – исходное изображение, б – </w:t>
      </w:r>
      <w:r w:rsidR="005F456F">
        <w:rPr>
          <w:noProof/>
        </w:rPr>
        <w:t>итоговое</w:t>
      </w:r>
      <w:r w:rsidR="005F456F" w:rsidRPr="005F456F">
        <w:rPr>
          <w:noProof/>
        </w:rPr>
        <w:t xml:space="preserve"> изображение</w:t>
      </w:r>
    </w:p>
    <w:p w:rsidR="00AB1A6C" w:rsidRDefault="00A011FD" w:rsidP="00E434FD">
      <w:pPr>
        <w:pStyle w:val="DIV1"/>
      </w:pPr>
      <w:r>
        <w:t>Выводы</w:t>
      </w:r>
    </w:p>
    <w:p w:rsidR="00E434FD" w:rsidRPr="001F0102" w:rsidRDefault="001F0102" w:rsidP="001F0102">
      <w:pPr>
        <w:pStyle w:val="MAINTEXT"/>
      </w:pPr>
      <w:r w:rsidRPr="001F0102">
        <w:t>В ходе выполнения лабораторной работы была достигнута поставленная цель — приобретены практические навыки ретуширования фотографий с использованием редактора растровой графики. Я ознакомился с основными приемами устранения визуальных дефектов изображений, научился применять соответствующие инструменты, такие как "штамп", "</w:t>
      </w:r>
      <w:r w:rsidR="00F05E64">
        <w:t>заплатка</w:t>
      </w:r>
      <w:r w:rsidRPr="001F0102">
        <w:t>", "</w:t>
      </w:r>
      <w:proofErr w:type="spellStart"/>
      <w:r w:rsidR="00F05E64">
        <w:t>затемнитель</w:t>
      </w:r>
      <w:proofErr w:type="spellEnd"/>
      <w:r w:rsidRPr="001F0102">
        <w:t xml:space="preserve">", "коррекция цвета" и другие. Были устранены конкретные недостатки выбранной фотографии, включая </w:t>
      </w:r>
      <w:r w:rsidR="007A5B3C">
        <w:t>потертости</w:t>
      </w:r>
      <w:r w:rsidRPr="001F0102">
        <w:t xml:space="preserve">, </w:t>
      </w:r>
      <w:r w:rsidR="007A5B3C">
        <w:t>складки</w:t>
      </w:r>
      <w:r w:rsidRPr="001F0102">
        <w:t xml:space="preserve">, </w:t>
      </w:r>
      <w:r w:rsidR="007A5B3C">
        <w:t xml:space="preserve">выцветание </w:t>
      </w:r>
      <w:r w:rsidRPr="001F0102">
        <w:t xml:space="preserve">и мелкие артефакты. Полученные знания и опыт могут </w:t>
      </w:r>
      <w:r w:rsidRPr="001F0102">
        <w:lastRenderedPageBreak/>
        <w:t>быть полезны при дальнейшем редактировании изображений как в учебных, так и в профессиональных целях.</w:t>
      </w:r>
    </w:p>
    <w:sectPr w:rsidR="00E434FD" w:rsidRPr="001F0102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66A6A" w:rsidRDefault="00D66A6A" w:rsidP="0002180F">
      <w:r>
        <w:separator/>
      </w:r>
    </w:p>
  </w:endnote>
  <w:endnote w:type="continuationSeparator" w:id="0">
    <w:p w:rsidR="00D66A6A" w:rsidRDefault="00D66A6A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/>
    <w:sdtContent>
      <w:p w:rsidR="0002180F" w:rsidRDefault="0002180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2180F" w:rsidRDefault="000218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66A6A" w:rsidRDefault="00D66A6A" w:rsidP="0002180F">
      <w:r>
        <w:separator/>
      </w:r>
    </w:p>
  </w:footnote>
  <w:footnote w:type="continuationSeparator" w:id="0">
    <w:p w:rsidR="00D66A6A" w:rsidRDefault="00D66A6A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B244A"/>
    <w:multiLevelType w:val="hybridMultilevel"/>
    <w:tmpl w:val="A2AAE3B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7052BB6"/>
    <w:multiLevelType w:val="multilevel"/>
    <w:tmpl w:val="8F0E7D80"/>
    <w:lvl w:ilvl="0">
      <w:start w:val="1"/>
      <w:numFmt w:val="decimal"/>
      <w:pStyle w:val="DIV1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pStyle w:val="DIV2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733A57AA"/>
    <w:multiLevelType w:val="hybridMultilevel"/>
    <w:tmpl w:val="DF14BB3C"/>
    <w:lvl w:ilvl="0" w:tplc="040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301348366">
    <w:abstractNumId w:val="2"/>
  </w:num>
  <w:num w:numId="2" w16cid:durableId="1762531444">
    <w:abstractNumId w:val="1"/>
  </w:num>
  <w:num w:numId="3" w16cid:durableId="434907707">
    <w:abstractNumId w:val="4"/>
  </w:num>
  <w:num w:numId="4" w16cid:durableId="903569156">
    <w:abstractNumId w:val="3"/>
  </w:num>
  <w:num w:numId="5" w16cid:durableId="393746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6DBB"/>
    <w:rsid w:val="00001069"/>
    <w:rsid w:val="0000542C"/>
    <w:rsid w:val="00007FD3"/>
    <w:rsid w:val="000109AB"/>
    <w:rsid w:val="00012B46"/>
    <w:rsid w:val="000165BE"/>
    <w:rsid w:val="00020E01"/>
    <w:rsid w:val="000214A2"/>
    <w:rsid w:val="0002180F"/>
    <w:rsid w:val="000244B3"/>
    <w:rsid w:val="000334C9"/>
    <w:rsid w:val="0004168B"/>
    <w:rsid w:val="0005189B"/>
    <w:rsid w:val="00061BD4"/>
    <w:rsid w:val="00063230"/>
    <w:rsid w:val="00063984"/>
    <w:rsid w:val="000705C1"/>
    <w:rsid w:val="000707AB"/>
    <w:rsid w:val="000707C8"/>
    <w:rsid w:val="00091594"/>
    <w:rsid w:val="000928CE"/>
    <w:rsid w:val="00092DF3"/>
    <w:rsid w:val="000A2CF1"/>
    <w:rsid w:val="000A67BE"/>
    <w:rsid w:val="000B6587"/>
    <w:rsid w:val="000C031F"/>
    <w:rsid w:val="000D0034"/>
    <w:rsid w:val="000D1939"/>
    <w:rsid w:val="000D5B92"/>
    <w:rsid w:val="000D7F45"/>
    <w:rsid w:val="000E38D9"/>
    <w:rsid w:val="000F74B0"/>
    <w:rsid w:val="001011CE"/>
    <w:rsid w:val="001027B4"/>
    <w:rsid w:val="00104E4C"/>
    <w:rsid w:val="00115726"/>
    <w:rsid w:val="001165B4"/>
    <w:rsid w:val="00116F39"/>
    <w:rsid w:val="001175DA"/>
    <w:rsid w:val="00126719"/>
    <w:rsid w:val="001275C1"/>
    <w:rsid w:val="0014735A"/>
    <w:rsid w:val="00150D4C"/>
    <w:rsid w:val="0015201C"/>
    <w:rsid w:val="00160C5B"/>
    <w:rsid w:val="00184799"/>
    <w:rsid w:val="00184CAF"/>
    <w:rsid w:val="00187D39"/>
    <w:rsid w:val="00195997"/>
    <w:rsid w:val="001A7C1F"/>
    <w:rsid w:val="001B5773"/>
    <w:rsid w:val="001C1BA1"/>
    <w:rsid w:val="001D0BE1"/>
    <w:rsid w:val="001D39E3"/>
    <w:rsid w:val="001D7ED5"/>
    <w:rsid w:val="001F0102"/>
    <w:rsid w:val="001F2128"/>
    <w:rsid w:val="001F3CEE"/>
    <w:rsid w:val="001F4E60"/>
    <w:rsid w:val="00205562"/>
    <w:rsid w:val="0020558E"/>
    <w:rsid w:val="002133E4"/>
    <w:rsid w:val="00220778"/>
    <w:rsid w:val="002215AD"/>
    <w:rsid w:val="0022407E"/>
    <w:rsid w:val="00236035"/>
    <w:rsid w:val="00243990"/>
    <w:rsid w:val="00251C15"/>
    <w:rsid w:val="00252608"/>
    <w:rsid w:val="002625FE"/>
    <w:rsid w:val="00271C67"/>
    <w:rsid w:val="002779AB"/>
    <w:rsid w:val="00284869"/>
    <w:rsid w:val="002970F7"/>
    <w:rsid w:val="002B30CA"/>
    <w:rsid w:val="002B422C"/>
    <w:rsid w:val="002B43DF"/>
    <w:rsid w:val="002C6DD6"/>
    <w:rsid w:val="002D05F6"/>
    <w:rsid w:val="002D1A6A"/>
    <w:rsid w:val="002D3EEE"/>
    <w:rsid w:val="002D458E"/>
    <w:rsid w:val="002E33FB"/>
    <w:rsid w:val="002E5923"/>
    <w:rsid w:val="002F2B05"/>
    <w:rsid w:val="00300DD1"/>
    <w:rsid w:val="003058BD"/>
    <w:rsid w:val="00310CE4"/>
    <w:rsid w:val="00326699"/>
    <w:rsid w:val="00340164"/>
    <w:rsid w:val="003519F0"/>
    <w:rsid w:val="00352422"/>
    <w:rsid w:val="00353F7B"/>
    <w:rsid w:val="00374808"/>
    <w:rsid w:val="00382CA6"/>
    <w:rsid w:val="003840D4"/>
    <w:rsid w:val="00386EC9"/>
    <w:rsid w:val="00394A5F"/>
    <w:rsid w:val="003A29A1"/>
    <w:rsid w:val="003B143E"/>
    <w:rsid w:val="003B1A99"/>
    <w:rsid w:val="003B3807"/>
    <w:rsid w:val="003B7342"/>
    <w:rsid w:val="003E1A0B"/>
    <w:rsid w:val="003E5F40"/>
    <w:rsid w:val="003F448A"/>
    <w:rsid w:val="00404D15"/>
    <w:rsid w:val="00405D24"/>
    <w:rsid w:val="00413AAB"/>
    <w:rsid w:val="004159C9"/>
    <w:rsid w:val="00421082"/>
    <w:rsid w:val="00424192"/>
    <w:rsid w:val="004305FF"/>
    <w:rsid w:val="004364A5"/>
    <w:rsid w:val="00443600"/>
    <w:rsid w:val="00447B4B"/>
    <w:rsid w:val="00452507"/>
    <w:rsid w:val="0046112A"/>
    <w:rsid w:val="00474DAE"/>
    <w:rsid w:val="00490A54"/>
    <w:rsid w:val="00491515"/>
    <w:rsid w:val="00495E79"/>
    <w:rsid w:val="004B4FA9"/>
    <w:rsid w:val="004C674A"/>
    <w:rsid w:val="004C6BC2"/>
    <w:rsid w:val="004D29A9"/>
    <w:rsid w:val="004E545D"/>
    <w:rsid w:val="004E7C23"/>
    <w:rsid w:val="004E7C88"/>
    <w:rsid w:val="005008A3"/>
    <w:rsid w:val="0050305F"/>
    <w:rsid w:val="00512C52"/>
    <w:rsid w:val="00516E97"/>
    <w:rsid w:val="00524674"/>
    <w:rsid w:val="0052529A"/>
    <w:rsid w:val="005364DC"/>
    <w:rsid w:val="005465A2"/>
    <w:rsid w:val="00552C4F"/>
    <w:rsid w:val="00566281"/>
    <w:rsid w:val="005A2886"/>
    <w:rsid w:val="005A2A15"/>
    <w:rsid w:val="005B4A93"/>
    <w:rsid w:val="005B566D"/>
    <w:rsid w:val="005C0342"/>
    <w:rsid w:val="005C3FE1"/>
    <w:rsid w:val="005C6680"/>
    <w:rsid w:val="005D11DE"/>
    <w:rsid w:val="005D2C33"/>
    <w:rsid w:val="005E2F33"/>
    <w:rsid w:val="005E312B"/>
    <w:rsid w:val="005E3C66"/>
    <w:rsid w:val="005F456F"/>
    <w:rsid w:val="0060791D"/>
    <w:rsid w:val="00611B15"/>
    <w:rsid w:val="0061793B"/>
    <w:rsid w:val="006254FA"/>
    <w:rsid w:val="006269E7"/>
    <w:rsid w:val="006279F5"/>
    <w:rsid w:val="006375AF"/>
    <w:rsid w:val="006378CB"/>
    <w:rsid w:val="0064749F"/>
    <w:rsid w:val="00651F7A"/>
    <w:rsid w:val="006522C5"/>
    <w:rsid w:val="006539A6"/>
    <w:rsid w:val="00657326"/>
    <w:rsid w:val="00663A67"/>
    <w:rsid w:val="00670CA1"/>
    <w:rsid w:val="006728FE"/>
    <w:rsid w:val="00672BF9"/>
    <w:rsid w:val="0067663F"/>
    <w:rsid w:val="006854F9"/>
    <w:rsid w:val="006968EF"/>
    <w:rsid w:val="006A0348"/>
    <w:rsid w:val="006A42CB"/>
    <w:rsid w:val="006B00C0"/>
    <w:rsid w:val="006B0797"/>
    <w:rsid w:val="006F20BB"/>
    <w:rsid w:val="006F5577"/>
    <w:rsid w:val="006F5778"/>
    <w:rsid w:val="00707EE1"/>
    <w:rsid w:val="007151DF"/>
    <w:rsid w:val="0072455C"/>
    <w:rsid w:val="00734B64"/>
    <w:rsid w:val="007357EC"/>
    <w:rsid w:val="007363C6"/>
    <w:rsid w:val="00740764"/>
    <w:rsid w:val="007425D2"/>
    <w:rsid w:val="00747212"/>
    <w:rsid w:val="007712DF"/>
    <w:rsid w:val="00790709"/>
    <w:rsid w:val="00794F3C"/>
    <w:rsid w:val="007961A9"/>
    <w:rsid w:val="007A05CA"/>
    <w:rsid w:val="007A5B3C"/>
    <w:rsid w:val="007A6429"/>
    <w:rsid w:val="007B2A9E"/>
    <w:rsid w:val="007C0060"/>
    <w:rsid w:val="007C2DE9"/>
    <w:rsid w:val="007C3916"/>
    <w:rsid w:val="007C55D8"/>
    <w:rsid w:val="007C56DE"/>
    <w:rsid w:val="007D205F"/>
    <w:rsid w:val="007D4564"/>
    <w:rsid w:val="007D604D"/>
    <w:rsid w:val="007E19A2"/>
    <w:rsid w:val="007E45CF"/>
    <w:rsid w:val="007F3255"/>
    <w:rsid w:val="007F54A4"/>
    <w:rsid w:val="00810104"/>
    <w:rsid w:val="00815784"/>
    <w:rsid w:val="00816F7E"/>
    <w:rsid w:val="00823217"/>
    <w:rsid w:val="00830A41"/>
    <w:rsid w:val="00830E1C"/>
    <w:rsid w:val="00832C0E"/>
    <w:rsid w:val="008331DB"/>
    <w:rsid w:val="008431BE"/>
    <w:rsid w:val="008556E4"/>
    <w:rsid w:val="00860890"/>
    <w:rsid w:val="00863165"/>
    <w:rsid w:val="008724EC"/>
    <w:rsid w:val="008975E7"/>
    <w:rsid w:val="008B4EBD"/>
    <w:rsid w:val="008C22F7"/>
    <w:rsid w:val="008C5A98"/>
    <w:rsid w:val="008C5D98"/>
    <w:rsid w:val="008C7F36"/>
    <w:rsid w:val="008D1AAC"/>
    <w:rsid w:val="008D2785"/>
    <w:rsid w:val="008D2F19"/>
    <w:rsid w:val="008D67C4"/>
    <w:rsid w:val="008D710B"/>
    <w:rsid w:val="008D7E76"/>
    <w:rsid w:val="008E22A6"/>
    <w:rsid w:val="008E7024"/>
    <w:rsid w:val="008F5EE0"/>
    <w:rsid w:val="00915941"/>
    <w:rsid w:val="00915B0B"/>
    <w:rsid w:val="00915E26"/>
    <w:rsid w:val="00916B59"/>
    <w:rsid w:val="009179CB"/>
    <w:rsid w:val="009265C5"/>
    <w:rsid w:val="00926DFF"/>
    <w:rsid w:val="0093221F"/>
    <w:rsid w:val="00934161"/>
    <w:rsid w:val="00943BAC"/>
    <w:rsid w:val="00950472"/>
    <w:rsid w:val="00951A99"/>
    <w:rsid w:val="00962934"/>
    <w:rsid w:val="00986BC9"/>
    <w:rsid w:val="00992C96"/>
    <w:rsid w:val="00996095"/>
    <w:rsid w:val="009A7F78"/>
    <w:rsid w:val="009B282B"/>
    <w:rsid w:val="009B6DC4"/>
    <w:rsid w:val="009B751E"/>
    <w:rsid w:val="009C14CB"/>
    <w:rsid w:val="009C1EF5"/>
    <w:rsid w:val="009C2476"/>
    <w:rsid w:val="009C3F6A"/>
    <w:rsid w:val="009D0A1D"/>
    <w:rsid w:val="009D55AD"/>
    <w:rsid w:val="009E0FE1"/>
    <w:rsid w:val="009E13DE"/>
    <w:rsid w:val="009F3942"/>
    <w:rsid w:val="00A011FD"/>
    <w:rsid w:val="00A02786"/>
    <w:rsid w:val="00A103B7"/>
    <w:rsid w:val="00A2535C"/>
    <w:rsid w:val="00A303E0"/>
    <w:rsid w:val="00A33EA2"/>
    <w:rsid w:val="00A37C30"/>
    <w:rsid w:val="00A54A2D"/>
    <w:rsid w:val="00A5593C"/>
    <w:rsid w:val="00A60116"/>
    <w:rsid w:val="00A70173"/>
    <w:rsid w:val="00A73C84"/>
    <w:rsid w:val="00A74901"/>
    <w:rsid w:val="00A74B34"/>
    <w:rsid w:val="00A92DB0"/>
    <w:rsid w:val="00A95282"/>
    <w:rsid w:val="00AB0FD6"/>
    <w:rsid w:val="00AB1A6C"/>
    <w:rsid w:val="00AB5F61"/>
    <w:rsid w:val="00AC1344"/>
    <w:rsid w:val="00AC7A44"/>
    <w:rsid w:val="00AD022E"/>
    <w:rsid w:val="00AD3198"/>
    <w:rsid w:val="00AD6DBB"/>
    <w:rsid w:val="00AD794A"/>
    <w:rsid w:val="00AE616F"/>
    <w:rsid w:val="00AE7BBC"/>
    <w:rsid w:val="00AF3DAA"/>
    <w:rsid w:val="00AF625C"/>
    <w:rsid w:val="00AF6555"/>
    <w:rsid w:val="00B0017E"/>
    <w:rsid w:val="00B01E86"/>
    <w:rsid w:val="00B12155"/>
    <w:rsid w:val="00B20256"/>
    <w:rsid w:val="00B2042C"/>
    <w:rsid w:val="00B20458"/>
    <w:rsid w:val="00B21FDE"/>
    <w:rsid w:val="00B2351E"/>
    <w:rsid w:val="00B254DE"/>
    <w:rsid w:val="00B260C9"/>
    <w:rsid w:val="00B27CF2"/>
    <w:rsid w:val="00B30701"/>
    <w:rsid w:val="00B32E1E"/>
    <w:rsid w:val="00B47F13"/>
    <w:rsid w:val="00B522A4"/>
    <w:rsid w:val="00B60DA9"/>
    <w:rsid w:val="00B632F0"/>
    <w:rsid w:val="00B71FEE"/>
    <w:rsid w:val="00B727FC"/>
    <w:rsid w:val="00B8145A"/>
    <w:rsid w:val="00B83CA1"/>
    <w:rsid w:val="00B85079"/>
    <w:rsid w:val="00B87840"/>
    <w:rsid w:val="00B91F50"/>
    <w:rsid w:val="00B923A5"/>
    <w:rsid w:val="00B94CB9"/>
    <w:rsid w:val="00BA50FA"/>
    <w:rsid w:val="00BA6721"/>
    <w:rsid w:val="00BB128E"/>
    <w:rsid w:val="00BB379C"/>
    <w:rsid w:val="00BC073D"/>
    <w:rsid w:val="00BC4E36"/>
    <w:rsid w:val="00BC538F"/>
    <w:rsid w:val="00BD7E26"/>
    <w:rsid w:val="00BE64C9"/>
    <w:rsid w:val="00BE66B3"/>
    <w:rsid w:val="00BF7993"/>
    <w:rsid w:val="00C0114B"/>
    <w:rsid w:val="00C02BB9"/>
    <w:rsid w:val="00C03BE7"/>
    <w:rsid w:val="00C30591"/>
    <w:rsid w:val="00C46A87"/>
    <w:rsid w:val="00C51E65"/>
    <w:rsid w:val="00C542EA"/>
    <w:rsid w:val="00C605F6"/>
    <w:rsid w:val="00C60A88"/>
    <w:rsid w:val="00C62095"/>
    <w:rsid w:val="00C6314C"/>
    <w:rsid w:val="00C722E2"/>
    <w:rsid w:val="00C751DD"/>
    <w:rsid w:val="00C7552A"/>
    <w:rsid w:val="00C77B89"/>
    <w:rsid w:val="00C8171D"/>
    <w:rsid w:val="00C969C1"/>
    <w:rsid w:val="00CA1852"/>
    <w:rsid w:val="00CA4A4D"/>
    <w:rsid w:val="00CB335A"/>
    <w:rsid w:val="00CC2F50"/>
    <w:rsid w:val="00CD4BA3"/>
    <w:rsid w:val="00CF2DC5"/>
    <w:rsid w:val="00CF5AD1"/>
    <w:rsid w:val="00D04661"/>
    <w:rsid w:val="00D05485"/>
    <w:rsid w:val="00D1675C"/>
    <w:rsid w:val="00D21D5F"/>
    <w:rsid w:val="00D347D3"/>
    <w:rsid w:val="00D45F03"/>
    <w:rsid w:val="00D45F1E"/>
    <w:rsid w:val="00D54A44"/>
    <w:rsid w:val="00D66A6A"/>
    <w:rsid w:val="00D67034"/>
    <w:rsid w:val="00D717E2"/>
    <w:rsid w:val="00DA7C82"/>
    <w:rsid w:val="00DC1B09"/>
    <w:rsid w:val="00DE01DB"/>
    <w:rsid w:val="00DE0AAE"/>
    <w:rsid w:val="00DE0EC0"/>
    <w:rsid w:val="00DF362A"/>
    <w:rsid w:val="00DF3A4C"/>
    <w:rsid w:val="00DF7735"/>
    <w:rsid w:val="00E01C8E"/>
    <w:rsid w:val="00E13118"/>
    <w:rsid w:val="00E1354E"/>
    <w:rsid w:val="00E14232"/>
    <w:rsid w:val="00E17C34"/>
    <w:rsid w:val="00E22832"/>
    <w:rsid w:val="00E33B61"/>
    <w:rsid w:val="00E363D1"/>
    <w:rsid w:val="00E434FD"/>
    <w:rsid w:val="00E51362"/>
    <w:rsid w:val="00E51B5C"/>
    <w:rsid w:val="00E5340C"/>
    <w:rsid w:val="00E5662F"/>
    <w:rsid w:val="00E60D5A"/>
    <w:rsid w:val="00E81B22"/>
    <w:rsid w:val="00E876A6"/>
    <w:rsid w:val="00EA3B1D"/>
    <w:rsid w:val="00EA654D"/>
    <w:rsid w:val="00EB429A"/>
    <w:rsid w:val="00EB5EC1"/>
    <w:rsid w:val="00EC0C12"/>
    <w:rsid w:val="00ED438A"/>
    <w:rsid w:val="00EE1F7E"/>
    <w:rsid w:val="00EE3F95"/>
    <w:rsid w:val="00EE68C2"/>
    <w:rsid w:val="00EE7E35"/>
    <w:rsid w:val="00EF07F5"/>
    <w:rsid w:val="00EF2A8A"/>
    <w:rsid w:val="00EF48EC"/>
    <w:rsid w:val="00EF51FF"/>
    <w:rsid w:val="00F032E3"/>
    <w:rsid w:val="00F03C88"/>
    <w:rsid w:val="00F043E5"/>
    <w:rsid w:val="00F04F95"/>
    <w:rsid w:val="00F05E64"/>
    <w:rsid w:val="00F20B9F"/>
    <w:rsid w:val="00F25904"/>
    <w:rsid w:val="00F45484"/>
    <w:rsid w:val="00F465A6"/>
    <w:rsid w:val="00F50713"/>
    <w:rsid w:val="00F545C7"/>
    <w:rsid w:val="00F54697"/>
    <w:rsid w:val="00F57E13"/>
    <w:rsid w:val="00F65A25"/>
    <w:rsid w:val="00F82D61"/>
    <w:rsid w:val="00F87EBD"/>
    <w:rsid w:val="00FA1295"/>
    <w:rsid w:val="00FA1CB4"/>
    <w:rsid w:val="00FA3569"/>
    <w:rsid w:val="00FA3B3B"/>
    <w:rsid w:val="00FA7AD2"/>
    <w:rsid w:val="00FB3638"/>
    <w:rsid w:val="00FC642A"/>
    <w:rsid w:val="00FE6C97"/>
    <w:rsid w:val="00FE753F"/>
    <w:rsid w:val="00FF0024"/>
    <w:rsid w:val="00FF444F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1EDEEF"/>
  <w15:docId w15:val="{90010D6D-5AE6-8B46-9576-25ABB9DA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link w:val="H10"/>
    <w:qFormat/>
    <w:rsid w:val="003B3807"/>
    <w:pPr>
      <w:keepNext/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">
    <w:name w:val="MAIN TEXT"/>
    <w:basedOn w:val="H1"/>
    <w:link w:val="MAINTEXT0"/>
    <w:qFormat/>
    <w:rsid w:val="00B27CF2"/>
    <w:pPr>
      <w:keepNext w:val="0"/>
      <w:ind w:firstLine="706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3B3807"/>
    <w:rPr>
      <w:b/>
      <w:bCs/>
      <w:sz w:val="28"/>
      <w:szCs w:val="28"/>
    </w:rPr>
  </w:style>
  <w:style w:type="character" w:customStyle="1" w:styleId="MAINTEXT0">
    <w:name w:val="MAIN TEXT Знак"/>
    <w:basedOn w:val="H10"/>
    <w:link w:val="MAINTEXT"/>
    <w:rsid w:val="00B27CF2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qFormat/>
    <w:rsid w:val="00CA1852"/>
    <w:pPr>
      <w:numPr>
        <w:numId w:val="1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qFormat/>
    <w:rsid w:val="00CA1852"/>
    <w:pPr>
      <w:numPr>
        <w:ilvl w:val="1"/>
        <w:numId w:val="1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qFormat/>
    <w:rsid w:val="00707EE1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uiPriority w:val="39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character" w:customStyle="1" w:styleId="23">
    <w:name w:val="Цитата 23"/>
    <w:basedOn w:val="DefaultParagraphFont"/>
    <w:rsid w:val="008D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ijtomczuk/Desktop/suai/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5E2CB3AF-5676-4F8F-A61C-19474117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0</TotalTime>
  <Pages>7</Pages>
  <Words>430</Words>
  <Characters>3093</Characters>
  <Application>Microsoft Office Word</Application>
  <DocSecurity>0</DocSecurity>
  <Lines>25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3516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3</cp:revision>
  <cp:lastPrinted>2025-04-09T13:43:00Z</cp:lastPrinted>
  <dcterms:created xsi:type="dcterms:W3CDTF">2025-04-09T13:43:00Z</dcterms:created>
  <dcterms:modified xsi:type="dcterms:W3CDTF">2025-04-09T13:46:00Z</dcterms:modified>
  <cp:category/>
</cp:coreProperties>
</file>