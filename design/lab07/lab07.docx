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B21FDE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310CE4" w:rsidRPr="00B21FDE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19"/>
        <w:gridCol w:w="277"/>
        <w:gridCol w:w="3017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310CE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310CE4">
              <w:rPr>
                <w:lang w:val="en-US"/>
              </w:rPr>
              <w:t>канд</w:t>
            </w:r>
            <w:proofErr w:type="spellEnd"/>
            <w:r w:rsidRPr="00310CE4">
              <w:rPr>
                <w:lang w:val="en-US"/>
              </w:rPr>
              <w:t xml:space="preserve">. </w:t>
            </w:r>
            <w:proofErr w:type="spellStart"/>
            <w:r w:rsidRPr="00310CE4">
              <w:rPr>
                <w:lang w:val="en-US"/>
              </w:rPr>
              <w:t>техн</w:t>
            </w:r>
            <w:proofErr w:type="spellEnd"/>
            <w:r w:rsidRPr="00310CE4">
              <w:rPr>
                <w:lang w:val="en-US"/>
              </w:rPr>
              <w:t xml:space="preserve">. </w:t>
            </w:r>
            <w:proofErr w:type="spellStart"/>
            <w:r w:rsidRPr="00310CE4">
              <w:rPr>
                <w:lang w:val="en-US"/>
              </w:rPr>
              <w:t>наук</w:t>
            </w:r>
            <w:proofErr w:type="spellEnd"/>
            <w:r w:rsidRPr="00310CE4">
              <w:rPr>
                <w:lang w:val="en-US"/>
              </w:rPr>
              <w:t xml:space="preserve">, </w:t>
            </w:r>
            <w:proofErr w:type="spellStart"/>
            <w:r w:rsidRPr="00310CE4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310CE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 xml:space="preserve">О. И. </w:t>
            </w:r>
            <w:r w:rsidRPr="00310CE4">
              <w:t>Красильникова</w:t>
            </w:r>
            <w:r w:rsidR="00AD3198">
              <w:t xml:space="preserve"> 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915B0B" w:rsidRDefault="00413AAB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063230">
              <w:t xml:space="preserve"> № </w:t>
            </w:r>
            <w:r w:rsidR="005B1B43">
              <w:t>7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63230" w:rsidRDefault="005B1B43" w:rsidP="005B1B43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5B1B43">
              <w:rPr>
                <w:b w:val="0"/>
                <w:szCs w:val="32"/>
              </w:rPr>
              <w:t>ИНТЕРФЕЙС ПРОГРАММЫ INKSCAPE. ОСНОВНЫЕ ИНСТРУМЕНТЫ РИСОВАНИЯ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5008A3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  <w:r w:rsidRPr="005008A3">
              <w:rPr>
                <w:sz w:val="28"/>
                <w:szCs w:val="28"/>
                <w:lang w:val="ru-RU"/>
              </w:rPr>
              <w:t>ОСНОВЫ ИНФОРМАЦИОННЫХ ТЕХНОЛОГИЙ В ДИЗАЙНЕ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E51B5C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sectPr w:rsidR="00271C67" w:rsidRPr="00E51B5C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EA654D">
        <w:t>2025</w:t>
      </w:r>
      <w:r w:rsidR="00EA654D">
        <w:rPr>
          <w:lang w:val="en-US"/>
        </w:rPr>
        <w:t xml:space="preserve"> </w:t>
      </w:r>
    </w:p>
    <w:p w:rsidR="00EA3B1D" w:rsidRPr="00C969C1" w:rsidRDefault="00EA3B1D" w:rsidP="00C969C1">
      <w:pPr>
        <w:pStyle w:val="MAINTEXT"/>
        <w:ind w:firstLine="0"/>
      </w:pPr>
      <w:r w:rsidRPr="00C6314C">
        <w:br w:type="page"/>
      </w:r>
    </w:p>
    <w:p w:rsidR="008331DB" w:rsidRDefault="000334C9" w:rsidP="00CA1852">
      <w:pPr>
        <w:pStyle w:val="DIV1"/>
      </w:pPr>
      <w:r>
        <w:lastRenderedPageBreak/>
        <w:t>Цель работы</w:t>
      </w:r>
    </w:p>
    <w:p w:rsidR="00B87840" w:rsidRPr="00BB128E" w:rsidRDefault="00A92DB0" w:rsidP="00BB128E">
      <w:pPr>
        <w:pStyle w:val="MAINTEXT"/>
      </w:pPr>
      <w:r w:rsidRPr="00A92DB0">
        <w:t xml:space="preserve">Цель работы: </w:t>
      </w:r>
      <w:r w:rsidR="00370E47" w:rsidRPr="00370E47">
        <w:t xml:space="preserve">ознакомление с интерфейсом программы </w:t>
      </w:r>
      <w:proofErr w:type="spellStart"/>
      <w:r w:rsidR="00370E47" w:rsidRPr="00370E47">
        <w:t>Inkscape</w:t>
      </w:r>
      <w:proofErr w:type="spellEnd"/>
      <w:r w:rsidR="00370E47" w:rsidRPr="00370E47">
        <w:t>, приобретение навыков использования основных инструментов</w:t>
      </w:r>
      <w:r w:rsidR="00C46A87" w:rsidRPr="00C46A87">
        <w:t>.</w:t>
      </w:r>
    </w:p>
    <w:p w:rsidR="00B85079" w:rsidRDefault="00A011FD" w:rsidP="002373BA">
      <w:pPr>
        <w:pStyle w:val="DIV1"/>
      </w:pPr>
      <w:r>
        <w:t>Задание</w:t>
      </w:r>
    </w:p>
    <w:p w:rsidR="002373BA" w:rsidRDefault="002373BA" w:rsidP="002373BA">
      <w:pPr>
        <w:pStyle w:val="MAINTEXT"/>
      </w:pPr>
      <w:r w:rsidRPr="0024041E">
        <w:t xml:space="preserve">1. </w:t>
      </w:r>
      <w:r>
        <w:t xml:space="preserve">Изучение основ работы с программой. </w:t>
      </w:r>
    </w:p>
    <w:p w:rsidR="002373BA" w:rsidRDefault="002373BA" w:rsidP="002373BA">
      <w:pPr>
        <w:pStyle w:val="MAINTEXT"/>
      </w:pPr>
      <w:r w:rsidRPr="0024041E">
        <w:t xml:space="preserve">Ознакомьтесь </w:t>
      </w:r>
      <w:r>
        <w:t xml:space="preserve">с интерфейсом графического редактора </w:t>
      </w:r>
      <w:r>
        <w:rPr>
          <w:lang w:val="en-US"/>
        </w:rPr>
        <w:t>Inkscape</w:t>
      </w:r>
      <w:r>
        <w:t>, основным инструментарием этой программы, изучите принципы рисования и редактирования объектов и их заливки, в том числе градиентной заливки и заливки нескольких объектов сразу.</w:t>
      </w:r>
    </w:p>
    <w:p w:rsidR="002373BA" w:rsidRPr="0053664E" w:rsidRDefault="002373BA" w:rsidP="002373BA">
      <w:pPr>
        <w:pStyle w:val="MAINTEXT"/>
      </w:pPr>
      <w:r>
        <w:t>Для этого рекомендуется изучить материал, представленный выше, а также прочитать 1-ю и 2-ю главы пособия.</w:t>
      </w:r>
    </w:p>
    <w:p w:rsidR="002373BA" w:rsidRDefault="002373BA" w:rsidP="002373BA">
      <w:pPr>
        <w:pStyle w:val="MAINTEXT"/>
      </w:pPr>
      <w:r>
        <w:t xml:space="preserve"> 2. Создайте SVG-файл, в котором продемонстрируйте навыки создания достаточно простых объектов. Продемонстрируйте умение задавать толщину и цвет контуров, различные способы заливки объектов, задание прозрачности, настройку градиента и т.д.</w:t>
      </w:r>
      <w:r w:rsidRPr="006030EF">
        <w:t xml:space="preserve"> </w:t>
      </w:r>
      <w:r>
        <w:t>Примерный вид результата выполнения этого задания представлен на рис. 1. При выполнении этого и последующего заданий Вы можете изменять цветовую гамму, расположение объектов и т.д., но основные объекты и их свойства желательно воспроизвести.</w:t>
      </w:r>
    </w:p>
    <w:p w:rsidR="002373BA" w:rsidRDefault="00A408FD" w:rsidP="00DA0911">
      <w:pPr>
        <w:pStyle w:val="MAINTEXT"/>
        <w:jc w:val="center"/>
      </w:pPr>
      <w:r>
        <w:rPr>
          <w:noProof/>
        </w:rPr>
        <w:pict w14:anchorId="7B18F4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A yellow rectangular object with different shapes&#10;&#10;Description automatically generated" style="width:162.85pt;height:229.85pt;mso-width-percent:0;mso-height-percent:0;mso-width-percent:0;mso-height-percent:0">
            <v:imagedata r:id="rId9" o:title="рисунок1"/>
          </v:shape>
        </w:pict>
      </w:r>
    </w:p>
    <w:p w:rsidR="002373BA" w:rsidRDefault="00CE49D9" w:rsidP="00DA0911">
      <w:pPr>
        <w:pStyle w:val="MAINTEXT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34051">
        <w:rPr>
          <w:noProof/>
        </w:rPr>
        <w:t>1</w:t>
      </w:r>
      <w:r>
        <w:rPr>
          <w:noProof/>
        </w:rPr>
        <w:fldChar w:fldCharType="end"/>
      </w:r>
    </w:p>
    <w:p w:rsidR="002373BA" w:rsidRPr="008823D3" w:rsidRDefault="002373BA" w:rsidP="002373BA">
      <w:pPr>
        <w:pStyle w:val="MAINTEXT"/>
      </w:pPr>
      <w:r>
        <w:lastRenderedPageBreak/>
        <w:t xml:space="preserve">3. Создайте SVG-файл, в котором продемонстрируйте навыки работы с инструментом </w:t>
      </w:r>
      <w:r w:rsidRPr="00E10C14">
        <w:rPr>
          <w:i/>
        </w:rPr>
        <w:t>Звезда</w:t>
      </w:r>
      <w:r>
        <w:t xml:space="preserve"> и его настройками, а также с инструментом Распылитель. Примерный вид результата выполнения этого задания представлен на рис. 2. При создании цветка использовался инструмент </w:t>
      </w:r>
      <w:r w:rsidRPr="00E10C14">
        <w:rPr>
          <w:i/>
        </w:rPr>
        <w:t>Звезда.</w:t>
      </w:r>
      <w:r>
        <w:t xml:space="preserve"> Трава создавалась с использованием инструмента </w:t>
      </w:r>
      <w:r w:rsidRPr="00E10C14">
        <w:rPr>
          <w:i/>
        </w:rPr>
        <w:t>Распылитель</w:t>
      </w:r>
      <w:r>
        <w:t xml:space="preserve">. Листья у цветка были созданы с использованием инструмента Эллипс, затем использовалась команда </w:t>
      </w:r>
      <w:proofErr w:type="gramStart"/>
      <w:r>
        <w:t>Контур</w:t>
      </w:r>
      <w:r w:rsidRPr="002A3B87">
        <w:t>&gt;</w:t>
      </w:r>
      <w:r>
        <w:t>Оконтурить</w:t>
      </w:r>
      <w:proofErr w:type="gramEnd"/>
      <w:r>
        <w:t xml:space="preserve"> объект. Далее с использованием </w:t>
      </w:r>
      <w:proofErr w:type="gramStart"/>
      <w:r>
        <w:t>инструмента</w:t>
      </w:r>
      <w:proofErr w:type="gramEnd"/>
      <w:r>
        <w:t xml:space="preserve"> </w:t>
      </w:r>
      <w:r w:rsidRPr="002A3B87">
        <w:rPr>
          <w:i/>
        </w:rPr>
        <w:t>Редактировать узлы контура или рычаги узлов</w:t>
      </w:r>
      <w:r>
        <w:rPr>
          <w:i/>
        </w:rPr>
        <w:t xml:space="preserve"> </w:t>
      </w:r>
      <w:r w:rsidRPr="002A3B87">
        <w:t>лист приобрел нужную форму.</w:t>
      </w:r>
      <w:r>
        <w:t xml:space="preserve"> Прожилки на листе наносились инструментом </w:t>
      </w:r>
      <w:r w:rsidRPr="002A3B87">
        <w:rPr>
          <w:i/>
        </w:rPr>
        <w:t>Карандаш</w:t>
      </w:r>
      <w:r w:rsidRPr="002A3B87">
        <w:rPr>
          <w:b/>
          <w:i/>
        </w:rPr>
        <w:t xml:space="preserve"> </w:t>
      </w:r>
      <w:r w:rsidRPr="008823D3">
        <w:t xml:space="preserve">(Рисовать произвольные контуры). </w:t>
      </w:r>
    </w:p>
    <w:p w:rsidR="002373BA" w:rsidRDefault="002373BA" w:rsidP="002373BA">
      <w:pPr>
        <w:pStyle w:val="MAINTEXT"/>
      </w:pPr>
      <w:r>
        <w:t xml:space="preserve">4. Создайте SVG-файл, в котором продемонстрируйте навыки работы с </w:t>
      </w:r>
      <w:proofErr w:type="gramStart"/>
      <w:r>
        <w:t>инструментом</w:t>
      </w:r>
      <w:proofErr w:type="gramEnd"/>
      <w:r>
        <w:t xml:space="preserve"> </w:t>
      </w:r>
      <w:r w:rsidRPr="0078084A">
        <w:rPr>
          <w:i/>
        </w:rPr>
        <w:t>Рисовать кривые Безье и прямые линии</w:t>
      </w:r>
      <w:r>
        <w:rPr>
          <w:i/>
        </w:rPr>
        <w:t xml:space="preserve">. </w:t>
      </w:r>
      <w:r w:rsidRPr="002A3B87">
        <w:t>С использованием этого инструмента нарисуйте лист примерно такой, как на рис. 3.</w:t>
      </w:r>
    </w:p>
    <w:p w:rsidR="002373BA" w:rsidRDefault="002373BA" w:rsidP="002373BA">
      <w:pPr>
        <w:pStyle w:val="MAINTEX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3"/>
        <w:gridCol w:w="4750"/>
      </w:tblGrid>
      <w:tr w:rsidR="002373BA" w:rsidTr="00407035">
        <w:tc>
          <w:tcPr>
            <w:tcW w:w="4926" w:type="dxa"/>
            <w:shd w:val="clear" w:color="auto" w:fill="auto"/>
            <w:vAlign w:val="center"/>
          </w:tcPr>
          <w:p w:rsidR="002373BA" w:rsidRDefault="00A408FD" w:rsidP="00407035">
            <w:pPr>
              <w:pStyle w:val="MAINTEXT"/>
              <w:jc w:val="center"/>
            </w:pPr>
            <w:r>
              <w:rPr>
                <w:noProof/>
              </w:rPr>
              <w:pict w14:anchorId="20CFCA63">
                <v:shape id="_x0000_i1026" type="#_x0000_t75" alt="A yellow flower with green leaves&#10;&#10;Description automatically generated" style="width:166.15pt;height:244.8pt;mso-width-percent:0;mso-height-percent:0;mso-width-percent:0;mso-height-percent:0">
                  <v:imagedata r:id="rId10" o:title="рис_8_13"/>
                </v:shape>
              </w:pict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2373BA" w:rsidRDefault="00A408FD" w:rsidP="00407035">
            <w:pPr>
              <w:pStyle w:val="MAINTEXT"/>
              <w:jc w:val="center"/>
            </w:pPr>
            <w:r>
              <w:rPr>
                <w:noProof/>
              </w:rPr>
              <w:pict w14:anchorId="6CC773B1">
                <v:shape id="_x0000_i1025" type="#_x0000_t75" alt="A green leaf with a black background&#10;&#10;Description automatically generated" style="width:116.3pt;height:208.8pt;mso-width-percent:0;mso-height-percent:0;mso-width-percent:0;mso-height-percent:0">
                  <v:imagedata r:id="rId11" o:title="Рис_8_14"/>
                </v:shape>
              </w:pict>
            </w:r>
          </w:p>
        </w:tc>
      </w:tr>
      <w:tr w:rsidR="002373BA" w:rsidTr="00407035">
        <w:tc>
          <w:tcPr>
            <w:tcW w:w="4926" w:type="dxa"/>
            <w:shd w:val="clear" w:color="auto" w:fill="auto"/>
            <w:vAlign w:val="center"/>
          </w:tcPr>
          <w:p w:rsidR="002373BA" w:rsidRDefault="00CE49D9" w:rsidP="00407035">
            <w:pPr>
              <w:pStyle w:val="MAINTEXT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734051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tc>
        <w:tc>
          <w:tcPr>
            <w:tcW w:w="4927" w:type="dxa"/>
            <w:shd w:val="clear" w:color="auto" w:fill="auto"/>
            <w:vAlign w:val="center"/>
          </w:tcPr>
          <w:p w:rsidR="002373BA" w:rsidRDefault="00CE49D9" w:rsidP="00407035">
            <w:pPr>
              <w:pStyle w:val="MAINTEXT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734051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</w:tc>
      </w:tr>
    </w:tbl>
    <w:p w:rsidR="006A06D6" w:rsidRDefault="006A06D6">
      <w:pPr>
        <w:spacing w:after="200" w:line="276" w:lineRule="auto"/>
        <w:rPr>
          <w:b/>
          <w:sz w:val="28"/>
        </w:rPr>
      </w:pPr>
      <w:r>
        <w:br w:type="page"/>
      </w:r>
    </w:p>
    <w:p w:rsidR="00A011FD" w:rsidRDefault="007162EB" w:rsidP="005E312B">
      <w:pPr>
        <w:pStyle w:val="DIV1"/>
      </w:pPr>
      <w:r>
        <w:lastRenderedPageBreak/>
        <w:t>С</w:t>
      </w:r>
      <w:r w:rsidRPr="007162EB">
        <w:t>озданные в соответствии с заданиями изображения</w:t>
      </w:r>
    </w:p>
    <w:p w:rsidR="006B0797" w:rsidRPr="002373BA" w:rsidRDefault="004160A6" w:rsidP="005E312B">
      <w:pPr>
        <w:pStyle w:val="MAINTEXT"/>
      </w:pPr>
      <w:r>
        <w:t>На рис. 4-6 показаны получившиеся по итогам выполнения работы изображения.</w:t>
      </w:r>
    </w:p>
    <w:p w:rsidR="00220778" w:rsidRDefault="00220778" w:rsidP="00220778">
      <w:pPr>
        <w:pStyle w:val="DIV1"/>
        <w:numPr>
          <w:ilvl w:val="0"/>
          <w:numId w:val="0"/>
        </w:numPr>
        <w:ind w:left="47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D4F439" wp14:editId="68A9ED6B">
            <wp:extent cx="4842588" cy="6852873"/>
            <wp:effectExtent l="0" t="0" r="0" b="0"/>
            <wp:docPr id="61683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35673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722" cy="68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60" w:rsidRPr="009855B6" w:rsidRDefault="00220778" w:rsidP="00546DBC">
      <w:pPr>
        <w:pStyle w:val="Caption"/>
        <w:keepNext w:val="0"/>
        <w:spacing w:line="360" w:lineRule="auto"/>
        <w:jc w:val="center"/>
        <w:rPr>
          <w:noProof/>
        </w:rPr>
      </w:pPr>
      <w:r>
        <w:t xml:space="preserve">Рисунок </w:t>
      </w:r>
      <w:fldSimple w:instr=" SEQ Рисунок \* ARABIC ">
        <w:r w:rsidR="00734051">
          <w:rPr>
            <w:noProof/>
          </w:rPr>
          <w:t>4</w:t>
        </w:r>
      </w:fldSimple>
      <w:r w:rsidRPr="001165B4">
        <w:rPr>
          <w:noProof/>
        </w:rPr>
        <w:t xml:space="preserve"> — </w:t>
      </w:r>
      <w:r w:rsidR="009855B6">
        <w:rPr>
          <w:noProof/>
        </w:rPr>
        <w:t>Задание 2</w:t>
      </w:r>
    </w:p>
    <w:p w:rsidR="00DA15C8" w:rsidRDefault="00DA15C8" w:rsidP="00DA15C8">
      <w:pPr>
        <w:pStyle w:val="DIV1"/>
        <w:numPr>
          <w:ilvl w:val="0"/>
          <w:numId w:val="0"/>
        </w:numPr>
        <w:ind w:left="476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4E7BF9" wp14:editId="42F6BCD3">
            <wp:extent cx="5141167" cy="7275398"/>
            <wp:effectExtent l="0" t="0" r="0" b="0"/>
            <wp:docPr id="115058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89215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386" cy="72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C8" w:rsidRPr="00DA15C8" w:rsidRDefault="00DA15C8" w:rsidP="00DA15C8">
      <w:pPr>
        <w:pStyle w:val="Caption"/>
        <w:keepNext w:val="0"/>
        <w:spacing w:line="360" w:lineRule="auto"/>
        <w:jc w:val="center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34051">
        <w:rPr>
          <w:noProof/>
        </w:rPr>
        <w:t>5</w:t>
      </w:r>
      <w:r>
        <w:rPr>
          <w:noProof/>
        </w:rPr>
        <w:fldChar w:fldCharType="end"/>
      </w:r>
      <w:r w:rsidRPr="001165B4">
        <w:rPr>
          <w:noProof/>
        </w:rPr>
        <w:t xml:space="preserve"> — </w:t>
      </w:r>
      <w:r w:rsidR="009855B6">
        <w:rPr>
          <w:noProof/>
        </w:rPr>
        <w:t>Задание 3</w:t>
      </w:r>
    </w:p>
    <w:p w:rsidR="00CC2AA6" w:rsidRDefault="00CC2AA6" w:rsidP="00CC2AA6">
      <w:pPr>
        <w:pStyle w:val="DIV1"/>
        <w:numPr>
          <w:ilvl w:val="0"/>
          <w:numId w:val="0"/>
        </w:numPr>
        <w:ind w:left="476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4E7BF9" wp14:editId="42F6BCD3">
            <wp:extent cx="4506686" cy="6377528"/>
            <wp:effectExtent l="0" t="0" r="0" b="0"/>
            <wp:docPr id="49475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55722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202" cy="638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A6" w:rsidRPr="004B296C" w:rsidRDefault="00CC2AA6" w:rsidP="00CC2AA6">
      <w:pPr>
        <w:pStyle w:val="Caption"/>
        <w:keepNext w:val="0"/>
        <w:spacing w:line="360" w:lineRule="auto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34051">
        <w:rPr>
          <w:noProof/>
        </w:rPr>
        <w:t>6</w:t>
      </w:r>
      <w:r>
        <w:rPr>
          <w:noProof/>
        </w:rPr>
        <w:fldChar w:fldCharType="end"/>
      </w:r>
      <w:r w:rsidRPr="001165B4">
        <w:rPr>
          <w:noProof/>
        </w:rPr>
        <w:t xml:space="preserve"> —</w:t>
      </w:r>
      <w:r w:rsidR="007A2AB4">
        <w:rPr>
          <w:noProof/>
          <w:lang w:val="en-US"/>
        </w:rPr>
        <w:t xml:space="preserve"> </w:t>
      </w:r>
      <w:r w:rsidR="004B296C">
        <w:rPr>
          <w:noProof/>
        </w:rPr>
        <w:t>Задание 4</w:t>
      </w:r>
    </w:p>
    <w:p w:rsidR="00AB1A6C" w:rsidRDefault="00A011FD" w:rsidP="00E434FD">
      <w:pPr>
        <w:pStyle w:val="DIV1"/>
      </w:pPr>
      <w:r>
        <w:t>Выводы</w:t>
      </w:r>
    </w:p>
    <w:p w:rsidR="004D07BC" w:rsidRDefault="004D07BC" w:rsidP="004D07BC">
      <w:pPr>
        <w:pStyle w:val="MAINTEXT"/>
      </w:pPr>
      <w:r>
        <w:t xml:space="preserve">В ходе выполнения лабораторной работы была достигнута основная цель — ознакомление с интерфейсом векторного графического редактора </w:t>
      </w:r>
      <w:proofErr w:type="spellStart"/>
      <w:r>
        <w:t>Inkscape</w:t>
      </w:r>
      <w:proofErr w:type="spellEnd"/>
      <w:r>
        <w:t xml:space="preserve"> и приобретение практических навыков работы с его основными инструментами.</w:t>
      </w:r>
    </w:p>
    <w:p w:rsidR="004D07BC" w:rsidRDefault="004D07BC" w:rsidP="004D07BC">
      <w:pPr>
        <w:pStyle w:val="MAINTEXT"/>
      </w:pPr>
      <w:r>
        <w:t xml:space="preserve">Были изучены элементы интерфейса программы, а также базовые принципы рисования и редактирования объектов, включая работу с </w:t>
      </w:r>
      <w:r>
        <w:lastRenderedPageBreak/>
        <w:t>контурами, заливками (в том числе градиентной), прозрачностью и настройкой объектов. На практике были созданы SVG-файлы с простыми фигурами и композициями, в которых продемонстрированы навыки изменения толщины и цвета контуров, использования различных типов заливок, работы с инструментами «Звезда», «Распылитель», «Эллипс», «Карандаш» и «Кривая Безье».</w:t>
      </w:r>
    </w:p>
    <w:p w:rsidR="00E434FD" w:rsidRPr="001F0102" w:rsidRDefault="004D07BC" w:rsidP="004D07BC">
      <w:pPr>
        <w:pStyle w:val="MAINTEXT"/>
      </w:pPr>
      <w:r>
        <w:t xml:space="preserve">Полученные знания и навыки позволяют уверенно ориентироваться в интерфейсе </w:t>
      </w:r>
      <w:proofErr w:type="spellStart"/>
      <w:r>
        <w:t>Inkscape</w:t>
      </w:r>
      <w:proofErr w:type="spellEnd"/>
      <w:r>
        <w:t xml:space="preserve"> и использовать программу для создания векторной графики, что является важным шагом для дальнейшего освоения более сложных графических задач.</w:t>
      </w:r>
    </w:p>
    <w:sectPr w:rsidR="00E434FD" w:rsidRPr="001F0102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08FD" w:rsidRDefault="00A408FD" w:rsidP="0002180F">
      <w:r>
        <w:separator/>
      </w:r>
    </w:p>
  </w:endnote>
  <w:endnote w:type="continuationSeparator" w:id="0">
    <w:p w:rsidR="00A408FD" w:rsidRDefault="00A408FD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08FD" w:rsidRDefault="00A408FD" w:rsidP="0002180F">
      <w:r>
        <w:separator/>
      </w:r>
    </w:p>
  </w:footnote>
  <w:footnote w:type="continuationSeparator" w:id="0">
    <w:p w:rsidR="00A408FD" w:rsidRDefault="00A408FD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B244A"/>
    <w:multiLevelType w:val="hybridMultilevel"/>
    <w:tmpl w:val="A2AAE3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7052BB6"/>
    <w:multiLevelType w:val="multilevel"/>
    <w:tmpl w:val="8F0E7D80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" w15:restartNumberingAfterBreak="0">
    <w:nsid w:val="733A57AA"/>
    <w:multiLevelType w:val="hybridMultilevel"/>
    <w:tmpl w:val="DF14BB3C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77403286"/>
    <w:multiLevelType w:val="hybridMultilevel"/>
    <w:tmpl w:val="A2E49AA4"/>
    <w:lvl w:ilvl="0" w:tplc="8A08D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2CE6C8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301348366">
    <w:abstractNumId w:val="2"/>
  </w:num>
  <w:num w:numId="2" w16cid:durableId="1762531444">
    <w:abstractNumId w:val="1"/>
  </w:num>
  <w:num w:numId="3" w16cid:durableId="434907707">
    <w:abstractNumId w:val="4"/>
  </w:num>
  <w:num w:numId="4" w16cid:durableId="903569156">
    <w:abstractNumId w:val="3"/>
  </w:num>
  <w:num w:numId="5" w16cid:durableId="39374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DBB"/>
    <w:rsid w:val="00001069"/>
    <w:rsid w:val="0000542C"/>
    <w:rsid w:val="00007FD3"/>
    <w:rsid w:val="000109AB"/>
    <w:rsid w:val="00012B46"/>
    <w:rsid w:val="000165BE"/>
    <w:rsid w:val="00020E01"/>
    <w:rsid w:val="000214A2"/>
    <w:rsid w:val="0002180F"/>
    <w:rsid w:val="000244B3"/>
    <w:rsid w:val="000334C9"/>
    <w:rsid w:val="0004168B"/>
    <w:rsid w:val="00045D20"/>
    <w:rsid w:val="0005189B"/>
    <w:rsid w:val="00061BD4"/>
    <w:rsid w:val="00063230"/>
    <w:rsid w:val="00063984"/>
    <w:rsid w:val="000705C1"/>
    <w:rsid w:val="000707AB"/>
    <w:rsid w:val="000707C8"/>
    <w:rsid w:val="00091594"/>
    <w:rsid w:val="000928CE"/>
    <w:rsid w:val="00092DF3"/>
    <w:rsid w:val="000A2CF1"/>
    <w:rsid w:val="000A67BE"/>
    <w:rsid w:val="000B6587"/>
    <w:rsid w:val="000C031F"/>
    <w:rsid w:val="000D0034"/>
    <w:rsid w:val="000D1939"/>
    <w:rsid w:val="000D5B92"/>
    <w:rsid w:val="000D7F45"/>
    <w:rsid w:val="000E38D9"/>
    <w:rsid w:val="000F74B0"/>
    <w:rsid w:val="001011CE"/>
    <w:rsid w:val="001027B4"/>
    <w:rsid w:val="00104E4C"/>
    <w:rsid w:val="00115726"/>
    <w:rsid w:val="001165B4"/>
    <w:rsid w:val="00116F39"/>
    <w:rsid w:val="001175DA"/>
    <w:rsid w:val="00126719"/>
    <w:rsid w:val="001275C1"/>
    <w:rsid w:val="0014735A"/>
    <w:rsid w:val="00150D4C"/>
    <w:rsid w:val="0015201C"/>
    <w:rsid w:val="00160C5B"/>
    <w:rsid w:val="00184799"/>
    <w:rsid w:val="00184CAF"/>
    <w:rsid w:val="00187D39"/>
    <w:rsid w:val="00195997"/>
    <w:rsid w:val="001A7C1F"/>
    <w:rsid w:val="001B5773"/>
    <w:rsid w:val="001C1BA1"/>
    <w:rsid w:val="001D0BE1"/>
    <w:rsid w:val="001D39E3"/>
    <w:rsid w:val="001D7ED5"/>
    <w:rsid w:val="001F0102"/>
    <w:rsid w:val="001F2128"/>
    <w:rsid w:val="001F3CEE"/>
    <w:rsid w:val="001F4E60"/>
    <w:rsid w:val="00205562"/>
    <w:rsid w:val="0020558E"/>
    <w:rsid w:val="002133E4"/>
    <w:rsid w:val="00220778"/>
    <w:rsid w:val="002215AD"/>
    <w:rsid w:val="0022407E"/>
    <w:rsid w:val="00236035"/>
    <w:rsid w:val="002373BA"/>
    <w:rsid w:val="00243990"/>
    <w:rsid w:val="00251C15"/>
    <w:rsid w:val="00252608"/>
    <w:rsid w:val="002625FE"/>
    <w:rsid w:val="00271C67"/>
    <w:rsid w:val="002779AB"/>
    <w:rsid w:val="00284869"/>
    <w:rsid w:val="002970F7"/>
    <w:rsid w:val="002B30CA"/>
    <w:rsid w:val="002B3BC9"/>
    <w:rsid w:val="002B422C"/>
    <w:rsid w:val="002B43DF"/>
    <w:rsid w:val="002C6DD6"/>
    <w:rsid w:val="002D05F6"/>
    <w:rsid w:val="002D1A6A"/>
    <w:rsid w:val="002D3EEE"/>
    <w:rsid w:val="002D458E"/>
    <w:rsid w:val="002E33FB"/>
    <w:rsid w:val="002E5923"/>
    <w:rsid w:val="002F2B05"/>
    <w:rsid w:val="00300DD1"/>
    <w:rsid w:val="003058BD"/>
    <w:rsid w:val="00310CE4"/>
    <w:rsid w:val="00326699"/>
    <w:rsid w:val="00340164"/>
    <w:rsid w:val="003519F0"/>
    <w:rsid w:val="00352422"/>
    <w:rsid w:val="00353F7B"/>
    <w:rsid w:val="00370E47"/>
    <w:rsid w:val="00374808"/>
    <w:rsid w:val="00382CA6"/>
    <w:rsid w:val="003840D4"/>
    <w:rsid w:val="00386EC9"/>
    <w:rsid w:val="00394A5F"/>
    <w:rsid w:val="003A29A1"/>
    <w:rsid w:val="003B143E"/>
    <w:rsid w:val="003B1A99"/>
    <w:rsid w:val="003B3807"/>
    <w:rsid w:val="003B7342"/>
    <w:rsid w:val="003E1A0B"/>
    <w:rsid w:val="003E5F40"/>
    <w:rsid w:val="003F448A"/>
    <w:rsid w:val="00404D15"/>
    <w:rsid w:val="00405D24"/>
    <w:rsid w:val="00407035"/>
    <w:rsid w:val="00413AAB"/>
    <w:rsid w:val="004159C9"/>
    <w:rsid w:val="004160A6"/>
    <w:rsid w:val="00421082"/>
    <w:rsid w:val="00424192"/>
    <w:rsid w:val="004305FF"/>
    <w:rsid w:val="004364A5"/>
    <w:rsid w:val="00443600"/>
    <w:rsid w:val="00447B4B"/>
    <w:rsid w:val="00452507"/>
    <w:rsid w:val="0046112A"/>
    <w:rsid w:val="00474DAE"/>
    <w:rsid w:val="00477BCC"/>
    <w:rsid w:val="00490A54"/>
    <w:rsid w:val="00491515"/>
    <w:rsid w:val="00495E79"/>
    <w:rsid w:val="004A6981"/>
    <w:rsid w:val="004B296C"/>
    <w:rsid w:val="004B4FA9"/>
    <w:rsid w:val="004C674A"/>
    <w:rsid w:val="004C6BC2"/>
    <w:rsid w:val="004D07BC"/>
    <w:rsid w:val="004D29A9"/>
    <w:rsid w:val="004D4BBD"/>
    <w:rsid w:val="004E545D"/>
    <w:rsid w:val="004E7C23"/>
    <w:rsid w:val="004E7C88"/>
    <w:rsid w:val="005008A3"/>
    <w:rsid w:val="0050305F"/>
    <w:rsid w:val="00512C52"/>
    <w:rsid w:val="00516E97"/>
    <w:rsid w:val="00524674"/>
    <w:rsid w:val="0052529A"/>
    <w:rsid w:val="005364DC"/>
    <w:rsid w:val="005465A2"/>
    <w:rsid w:val="00546DBC"/>
    <w:rsid w:val="00552C4F"/>
    <w:rsid w:val="00566281"/>
    <w:rsid w:val="005A2886"/>
    <w:rsid w:val="005A2A15"/>
    <w:rsid w:val="005B1B43"/>
    <w:rsid w:val="005B4A93"/>
    <w:rsid w:val="005B566D"/>
    <w:rsid w:val="005C0342"/>
    <w:rsid w:val="005C3FE1"/>
    <w:rsid w:val="005C6680"/>
    <w:rsid w:val="005D11DE"/>
    <w:rsid w:val="005D2C33"/>
    <w:rsid w:val="005E2F33"/>
    <w:rsid w:val="005E312B"/>
    <w:rsid w:val="005E3C66"/>
    <w:rsid w:val="005F456F"/>
    <w:rsid w:val="0060791D"/>
    <w:rsid w:val="00611B15"/>
    <w:rsid w:val="0061793B"/>
    <w:rsid w:val="006254FA"/>
    <w:rsid w:val="006269E7"/>
    <w:rsid w:val="006279F5"/>
    <w:rsid w:val="006375AF"/>
    <w:rsid w:val="006378CB"/>
    <w:rsid w:val="0064749F"/>
    <w:rsid w:val="00651F7A"/>
    <w:rsid w:val="006522C5"/>
    <w:rsid w:val="006539A6"/>
    <w:rsid w:val="00657326"/>
    <w:rsid w:val="00663A67"/>
    <w:rsid w:val="00670CA1"/>
    <w:rsid w:val="006728FE"/>
    <w:rsid w:val="00672BF9"/>
    <w:rsid w:val="0067663F"/>
    <w:rsid w:val="006854F9"/>
    <w:rsid w:val="006968EF"/>
    <w:rsid w:val="006A0348"/>
    <w:rsid w:val="006A06D6"/>
    <w:rsid w:val="006A42CB"/>
    <w:rsid w:val="006B00C0"/>
    <w:rsid w:val="006B0797"/>
    <w:rsid w:val="006F20BB"/>
    <w:rsid w:val="006F5577"/>
    <w:rsid w:val="006F5778"/>
    <w:rsid w:val="00707EE1"/>
    <w:rsid w:val="007151DF"/>
    <w:rsid w:val="007162EB"/>
    <w:rsid w:val="0072455C"/>
    <w:rsid w:val="00734051"/>
    <w:rsid w:val="00734B64"/>
    <w:rsid w:val="007357EC"/>
    <w:rsid w:val="007363C6"/>
    <w:rsid w:val="00740764"/>
    <w:rsid w:val="007425D2"/>
    <w:rsid w:val="00747212"/>
    <w:rsid w:val="007712DF"/>
    <w:rsid w:val="00790709"/>
    <w:rsid w:val="00794F3C"/>
    <w:rsid w:val="007961A9"/>
    <w:rsid w:val="007A05CA"/>
    <w:rsid w:val="007A2AB4"/>
    <w:rsid w:val="007A5B3C"/>
    <w:rsid w:val="007A6429"/>
    <w:rsid w:val="007B2A9E"/>
    <w:rsid w:val="007C0060"/>
    <w:rsid w:val="007C2DE9"/>
    <w:rsid w:val="007C3916"/>
    <w:rsid w:val="007C55D8"/>
    <w:rsid w:val="007C56DE"/>
    <w:rsid w:val="007D205F"/>
    <w:rsid w:val="007D4564"/>
    <w:rsid w:val="007D604D"/>
    <w:rsid w:val="007E19A2"/>
    <w:rsid w:val="007E45CF"/>
    <w:rsid w:val="007F3255"/>
    <w:rsid w:val="007F54A4"/>
    <w:rsid w:val="00810104"/>
    <w:rsid w:val="00815784"/>
    <w:rsid w:val="00816F7E"/>
    <w:rsid w:val="00823217"/>
    <w:rsid w:val="00830A41"/>
    <w:rsid w:val="00830E1C"/>
    <w:rsid w:val="00832C0E"/>
    <w:rsid w:val="008331DB"/>
    <w:rsid w:val="008431BE"/>
    <w:rsid w:val="008556E4"/>
    <w:rsid w:val="00860890"/>
    <w:rsid w:val="00863165"/>
    <w:rsid w:val="008724EC"/>
    <w:rsid w:val="008975E7"/>
    <w:rsid w:val="008B4EBD"/>
    <w:rsid w:val="008C22F7"/>
    <w:rsid w:val="008C5A98"/>
    <w:rsid w:val="008C5D98"/>
    <w:rsid w:val="008C7F36"/>
    <w:rsid w:val="008D1AAC"/>
    <w:rsid w:val="008D2785"/>
    <w:rsid w:val="008D2F19"/>
    <w:rsid w:val="008D67C4"/>
    <w:rsid w:val="008D710B"/>
    <w:rsid w:val="008D7E76"/>
    <w:rsid w:val="008E22A6"/>
    <w:rsid w:val="008E6A25"/>
    <w:rsid w:val="008E7024"/>
    <w:rsid w:val="008F56F9"/>
    <w:rsid w:val="008F5EE0"/>
    <w:rsid w:val="00915941"/>
    <w:rsid w:val="00915B0B"/>
    <w:rsid w:val="00915E26"/>
    <w:rsid w:val="00916B59"/>
    <w:rsid w:val="009179CB"/>
    <w:rsid w:val="009265C5"/>
    <w:rsid w:val="00926DFF"/>
    <w:rsid w:val="0093221F"/>
    <w:rsid w:val="00934161"/>
    <w:rsid w:val="00940BB1"/>
    <w:rsid w:val="00943BAC"/>
    <w:rsid w:val="00950472"/>
    <w:rsid w:val="00951A99"/>
    <w:rsid w:val="00962934"/>
    <w:rsid w:val="009855B6"/>
    <w:rsid w:val="00986BC9"/>
    <w:rsid w:val="00992C96"/>
    <w:rsid w:val="00996095"/>
    <w:rsid w:val="009A7F78"/>
    <w:rsid w:val="009B282B"/>
    <w:rsid w:val="009B6DC4"/>
    <w:rsid w:val="009B751E"/>
    <w:rsid w:val="009C14CB"/>
    <w:rsid w:val="009C1EF5"/>
    <w:rsid w:val="009C2476"/>
    <w:rsid w:val="009C3F6A"/>
    <w:rsid w:val="009D0A1D"/>
    <w:rsid w:val="009D55AD"/>
    <w:rsid w:val="009E0FE1"/>
    <w:rsid w:val="009E13DE"/>
    <w:rsid w:val="009F3942"/>
    <w:rsid w:val="00A011FD"/>
    <w:rsid w:val="00A02786"/>
    <w:rsid w:val="00A103B7"/>
    <w:rsid w:val="00A2535C"/>
    <w:rsid w:val="00A303E0"/>
    <w:rsid w:val="00A33EA2"/>
    <w:rsid w:val="00A37C30"/>
    <w:rsid w:val="00A408FD"/>
    <w:rsid w:val="00A54A2D"/>
    <w:rsid w:val="00A5593C"/>
    <w:rsid w:val="00A60116"/>
    <w:rsid w:val="00A648EB"/>
    <w:rsid w:val="00A70173"/>
    <w:rsid w:val="00A73C84"/>
    <w:rsid w:val="00A74901"/>
    <w:rsid w:val="00A74B34"/>
    <w:rsid w:val="00A92DB0"/>
    <w:rsid w:val="00A95282"/>
    <w:rsid w:val="00AB0FD6"/>
    <w:rsid w:val="00AB1A6C"/>
    <w:rsid w:val="00AB5F61"/>
    <w:rsid w:val="00AC1344"/>
    <w:rsid w:val="00AC7A44"/>
    <w:rsid w:val="00AD022E"/>
    <w:rsid w:val="00AD3198"/>
    <w:rsid w:val="00AD6DBB"/>
    <w:rsid w:val="00AD794A"/>
    <w:rsid w:val="00AE11B5"/>
    <w:rsid w:val="00AE616F"/>
    <w:rsid w:val="00AE7BBC"/>
    <w:rsid w:val="00AF3DAA"/>
    <w:rsid w:val="00AF625C"/>
    <w:rsid w:val="00AF6555"/>
    <w:rsid w:val="00B0017E"/>
    <w:rsid w:val="00B01E86"/>
    <w:rsid w:val="00B12155"/>
    <w:rsid w:val="00B20256"/>
    <w:rsid w:val="00B2042C"/>
    <w:rsid w:val="00B20458"/>
    <w:rsid w:val="00B21FDE"/>
    <w:rsid w:val="00B2351E"/>
    <w:rsid w:val="00B254DE"/>
    <w:rsid w:val="00B260C9"/>
    <w:rsid w:val="00B27CF2"/>
    <w:rsid w:val="00B30701"/>
    <w:rsid w:val="00B32E1E"/>
    <w:rsid w:val="00B47F13"/>
    <w:rsid w:val="00B522A4"/>
    <w:rsid w:val="00B60DA9"/>
    <w:rsid w:val="00B632F0"/>
    <w:rsid w:val="00B71FEE"/>
    <w:rsid w:val="00B727FC"/>
    <w:rsid w:val="00B8145A"/>
    <w:rsid w:val="00B83CA1"/>
    <w:rsid w:val="00B85079"/>
    <w:rsid w:val="00B87840"/>
    <w:rsid w:val="00B91F50"/>
    <w:rsid w:val="00B923A5"/>
    <w:rsid w:val="00B94CB9"/>
    <w:rsid w:val="00BA50FA"/>
    <w:rsid w:val="00BA6721"/>
    <w:rsid w:val="00BB128E"/>
    <w:rsid w:val="00BB379C"/>
    <w:rsid w:val="00BC073D"/>
    <w:rsid w:val="00BC4E36"/>
    <w:rsid w:val="00BC538F"/>
    <w:rsid w:val="00BD7E26"/>
    <w:rsid w:val="00BE64C9"/>
    <w:rsid w:val="00BE66B3"/>
    <w:rsid w:val="00BF7993"/>
    <w:rsid w:val="00C0114B"/>
    <w:rsid w:val="00C02BB9"/>
    <w:rsid w:val="00C03BE7"/>
    <w:rsid w:val="00C30591"/>
    <w:rsid w:val="00C45755"/>
    <w:rsid w:val="00C45D7E"/>
    <w:rsid w:val="00C46A87"/>
    <w:rsid w:val="00C51E65"/>
    <w:rsid w:val="00C542EA"/>
    <w:rsid w:val="00C605F6"/>
    <w:rsid w:val="00C60A88"/>
    <w:rsid w:val="00C62095"/>
    <w:rsid w:val="00C6314C"/>
    <w:rsid w:val="00C722E2"/>
    <w:rsid w:val="00C751DD"/>
    <w:rsid w:val="00C7552A"/>
    <w:rsid w:val="00C77B89"/>
    <w:rsid w:val="00C8171D"/>
    <w:rsid w:val="00C90C8E"/>
    <w:rsid w:val="00C969C1"/>
    <w:rsid w:val="00CA1852"/>
    <w:rsid w:val="00CA4A4D"/>
    <w:rsid w:val="00CB335A"/>
    <w:rsid w:val="00CC2AA6"/>
    <w:rsid w:val="00CC2F50"/>
    <w:rsid w:val="00CD4BA3"/>
    <w:rsid w:val="00CE49D9"/>
    <w:rsid w:val="00CF2DC5"/>
    <w:rsid w:val="00CF5AD1"/>
    <w:rsid w:val="00D04661"/>
    <w:rsid w:val="00D05485"/>
    <w:rsid w:val="00D1675C"/>
    <w:rsid w:val="00D21D5F"/>
    <w:rsid w:val="00D347D3"/>
    <w:rsid w:val="00D45F03"/>
    <w:rsid w:val="00D45F1E"/>
    <w:rsid w:val="00D54A44"/>
    <w:rsid w:val="00D66A6A"/>
    <w:rsid w:val="00D67034"/>
    <w:rsid w:val="00D717E2"/>
    <w:rsid w:val="00DA0911"/>
    <w:rsid w:val="00DA15C8"/>
    <w:rsid w:val="00DA7C82"/>
    <w:rsid w:val="00DC1B09"/>
    <w:rsid w:val="00DE01DB"/>
    <w:rsid w:val="00DE0AAE"/>
    <w:rsid w:val="00DE0EC0"/>
    <w:rsid w:val="00DF362A"/>
    <w:rsid w:val="00DF3A4C"/>
    <w:rsid w:val="00DF7735"/>
    <w:rsid w:val="00E01C8E"/>
    <w:rsid w:val="00E13118"/>
    <w:rsid w:val="00E1354E"/>
    <w:rsid w:val="00E14232"/>
    <w:rsid w:val="00E17C34"/>
    <w:rsid w:val="00E22832"/>
    <w:rsid w:val="00E33B61"/>
    <w:rsid w:val="00E363D1"/>
    <w:rsid w:val="00E434FD"/>
    <w:rsid w:val="00E51362"/>
    <w:rsid w:val="00E51B5C"/>
    <w:rsid w:val="00E5340C"/>
    <w:rsid w:val="00E5662F"/>
    <w:rsid w:val="00E60D5A"/>
    <w:rsid w:val="00E81B22"/>
    <w:rsid w:val="00E876A6"/>
    <w:rsid w:val="00EA3B1D"/>
    <w:rsid w:val="00EA654D"/>
    <w:rsid w:val="00EB429A"/>
    <w:rsid w:val="00EB5EC1"/>
    <w:rsid w:val="00EC0C12"/>
    <w:rsid w:val="00ED438A"/>
    <w:rsid w:val="00EE1F7E"/>
    <w:rsid w:val="00EE3841"/>
    <w:rsid w:val="00EE3F95"/>
    <w:rsid w:val="00EE68C2"/>
    <w:rsid w:val="00EE7E35"/>
    <w:rsid w:val="00EF07F5"/>
    <w:rsid w:val="00EF2A8A"/>
    <w:rsid w:val="00EF48EC"/>
    <w:rsid w:val="00EF51FF"/>
    <w:rsid w:val="00EF7235"/>
    <w:rsid w:val="00F032E3"/>
    <w:rsid w:val="00F03C88"/>
    <w:rsid w:val="00F043E5"/>
    <w:rsid w:val="00F04F95"/>
    <w:rsid w:val="00F05E64"/>
    <w:rsid w:val="00F20B9F"/>
    <w:rsid w:val="00F25904"/>
    <w:rsid w:val="00F42C7A"/>
    <w:rsid w:val="00F45484"/>
    <w:rsid w:val="00F465A6"/>
    <w:rsid w:val="00F50713"/>
    <w:rsid w:val="00F545C7"/>
    <w:rsid w:val="00F54697"/>
    <w:rsid w:val="00F57E13"/>
    <w:rsid w:val="00F65A25"/>
    <w:rsid w:val="00F82D61"/>
    <w:rsid w:val="00F87EBD"/>
    <w:rsid w:val="00FA1295"/>
    <w:rsid w:val="00FA1CB4"/>
    <w:rsid w:val="00FA3569"/>
    <w:rsid w:val="00FA3B3B"/>
    <w:rsid w:val="00FA7AD2"/>
    <w:rsid w:val="00FB2D22"/>
    <w:rsid w:val="00FB3638"/>
    <w:rsid w:val="00FC642A"/>
    <w:rsid w:val="00FE6C97"/>
    <w:rsid w:val="00FE753F"/>
    <w:rsid w:val="00FF0024"/>
    <w:rsid w:val="00FF444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C0AA1"/>
  <w15:docId w15:val="{90010D6D-5AE6-8B46-9576-25ABB9DA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B27CF2"/>
    <w:pPr>
      <w:keepNext w:val="0"/>
      <w:ind w:firstLine="706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B27CF2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uiPriority w:val="39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23">
    <w:name w:val="Цитата 23"/>
    <w:basedOn w:val="DefaultParagraphFont"/>
    <w:rsid w:val="008D2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0</TotalTime>
  <Pages>7</Pages>
  <Words>536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2025-04-23T10:33:00Z</cp:lastPrinted>
  <dcterms:created xsi:type="dcterms:W3CDTF">2025-04-23T10:33:00Z</dcterms:created>
  <dcterms:modified xsi:type="dcterms:W3CDTF">2025-04-23T10:33:00Z</dcterms:modified>
  <cp:category/>
</cp:coreProperties>
</file>