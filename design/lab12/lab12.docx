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D264C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D264C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D264C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3D264C" w:rsidRDefault="003D264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Ю. В. </w:t>
            </w:r>
            <w:r w:rsidRPr="003D264C">
              <w:t>Ветрова</w:t>
            </w:r>
          </w:p>
        </w:tc>
      </w:tr>
      <w:tr w:rsidR="00413AAB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8249C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9D6FA1" w:rsidP="008E080A">
            <w:pPr>
              <w:pStyle w:val="Heading1"/>
              <w:keepNext w:val="0"/>
              <w:spacing w:before="720" w:after="720"/>
              <w:rPr>
                <w:b w:val="0"/>
                <w:szCs w:val="32"/>
                <w:lang w:val="en-US"/>
              </w:rPr>
            </w:pPr>
            <w:r w:rsidRPr="009D6FA1">
              <w:rPr>
                <w:b w:val="0"/>
                <w:szCs w:val="32"/>
                <w:lang w:val="en-US"/>
              </w:rPr>
              <w:t>ДИЗАЙН РЕАЛИСТИЧНОГО ВЕКТОРНОГО ДЫМА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3D264C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3D264C">
              <w:rPr>
                <w:sz w:val="28"/>
                <w:szCs w:val="28"/>
                <w:lang w:val="ru-RU"/>
              </w:rPr>
              <w:t>ОСНОВЫ ТЕОРИИ ДИЗАЙНА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3D264C">
        <w:t>2025</w:t>
      </w:r>
      <w:r w:rsidR="003B3807">
        <w:rPr>
          <w:lang w:val="en-US"/>
        </w:rPr>
        <w:br w:type="page"/>
      </w:r>
    </w:p>
    <w:p w:rsidR="008331DB" w:rsidRPr="00C72183" w:rsidRDefault="00E17E1F" w:rsidP="00C72183">
      <w:pPr>
        <w:pStyle w:val="DIV1"/>
      </w:pPr>
      <w:r>
        <w:lastRenderedPageBreak/>
        <w:t>Цель работы</w:t>
      </w:r>
    </w:p>
    <w:p w:rsidR="00C72183" w:rsidRPr="00B51C4D" w:rsidRDefault="00E17E1F" w:rsidP="00C72183">
      <w:pPr>
        <w:pStyle w:val="MAINTEXT1"/>
      </w:pPr>
      <w:r w:rsidRPr="00B51C4D">
        <w:t xml:space="preserve">Цель работы: </w:t>
      </w:r>
      <w:r w:rsidR="008F0BB4" w:rsidRPr="008F0BB4">
        <w:t>используя сетчатый градиент, деформацию и режимы наложения создать векторный дым</w:t>
      </w:r>
      <w:r w:rsidRPr="00B51C4D">
        <w:t>.</w:t>
      </w:r>
    </w:p>
    <w:p w:rsidR="006C4FC0" w:rsidRPr="00C72183" w:rsidRDefault="00917B96" w:rsidP="006C4FC0">
      <w:pPr>
        <w:pStyle w:val="DIV1"/>
      </w:pPr>
      <w:r>
        <w:t>Ход выполнения работы</w:t>
      </w:r>
    </w:p>
    <w:p w:rsidR="006C4FC0" w:rsidRDefault="009628C9" w:rsidP="006C4FC0">
      <w:pPr>
        <w:pStyle w:val="MAINTEXT1"/>
      </w:pPr>
      <w:r>
        <w:t>На рис</w:t>
      </w:r>
      <w:r w:rsidR="009767A0">
        <w:t>унках</w:t>
      </w:r>
      <w:r>
        <w:t xml:space="preserve"> 1–</w:t>
      </w:r>
      <w:r w:rsidR="00FF555D" w:rsidRPr="00FF555D">
        <w:t>7</w:t>
      </w:r>
      <w:r>
        <w:t xml:space="preserve"> представлены скриншоты ключевых этапов выполнения работы.</w:t>
      </w:r>
    </w:p>
    <w:p w:rsidR="00987DF9" w:rsidRDefault="00987DF9" w:rsidP="00987DF9">
      <w:pPr>
        <w:pStyle w:val="PICTURE"/>
      </w:pPr>
      <w:r>
        <w:drawing>
          <wp:inline distT="0" distB="0" distL="0" distR="0" wp14:anchorId="2BC20FC1" wp14:editId="4EE33B59">
            <wp:extent cx="3650473" cy="3874766"/>
            <wp:effectExtent l="0" t="0" r="0" b="0"/>
            <wp:docPr id="1408330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926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473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9" w:rsidRPr="00030D71" w:rsidRDefault="00987DF9" w:rsidP="00987DF9">
      <w:pPr>
        <w:pStyle w:val="PICTURECAPTION"/>
      </w:pPr>
      <w:r>
        <w:t xml:space="preserve">Рисунок </w:t>
      </w:r>
      <w:fldSimple w:instr=" SEQ Рисунок \* ARABIC ">
        <w:r w:rsidR="00E17505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030D71">
        <w:t>Создание фона и первого сетчатого градиента</w:t>
      </w:r>
    </w:p>
    <w:p w:rsidR="00F76CB6" w:rsidRDefault="00F76CB6" w:rsidP="00F76CB6">
      <w:pPr>
        <w:pStyle w:val="PICTURE"/>
      </w:pPr>
      <w:r>
        <w:lastRenderedPageBreak/>
        <w:drawing>
          <wp:inline distT="0" distB="0" distL="0" distR="0" wp14:anchorId="4584AF9D" wp14:editId="0E51F860">
            <wp:extent cx="3650473" cy="3874766"/>
            <wp:effectExtent l="0" t="0" r="0" b="0"/>
            <wp:docPr id="18856624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62447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0473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593753" w:rsidRDefault="00F76CB6" w:rsidP="00F76CB6">
      <w:pPr>
        <w:pStyle w:val="PICTURECAPTION"/>
      </w:pPr>
      <w:r>
        <w:t xml:space="preserve">Рисунок </w:t>
      </w:r>
      <w:fldSimple w:instr=" SEQ Рисунок \* ARABIC ">
        <w:r w:rsidR="00E17505">
          <w:rPr>
            <w:noProof/>
          </w:rPr>
          <w:t>2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DD59FD">
        <w:t>Наполнение сетчатого градиента</w:t>
      </w:r>
    </w:p>
    <w:p w:rsidR="00F76CB6" w:rsidRDefault="00F76CB6" w:rsidP="00F76CB6">
      <w:pPr>
        <w:pStyle w:val="PICTURE"/>
      </w:pPr>
      <w:r>
        <w:drawing>
          <wp:inline distT="0" distB="0" distL="0" distR="0" wp14:anchorId="4584AF9D" wp14:editId="0E51F860">
            <wp:extent cx="3380879" cy="3874766"/>
            <wp:effectExtent l="0" t="0" r="0" b="0"/>
            <wp:docPr id="16120411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1134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0879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B3490D" w:rsidRDefault="00F76CB6" w:rsidP="00F76CB6">
      <w:pPr>
        <w:pStyle w:val="PICTURECAPTION"/>
        <w:rPr>
          <w:lang w:val="en-US"/>
        </w:rPr>
      </w:pPr>
      <w:r>
        <w:t xml:space="preserve">Рисунок </w:t>
      </w:r>
      <w:fldSimple w:instr=" SEQ Рисунок \* ARABIC ">
        <w:r w:rsidR="00E17505">
          <w:rPr>
            <w:noProof/>
          </w:rPr>
          <w:t>3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B3490D">
        <w:t xml:space="preserve">Параметры кисти </w:t>
      </w:r>
      <w:r w:rsidR="00B3490D">
        <w:rPr>
          <w:lang w:val="en-US"/>
        </w:rPr>
        <w:t>Warp</w:t>
      </w:r>
    </w:p>
    <w:p w:rsidR="00F76CB6" w:rsidRDefault="00F76CB6" w:rsidP="00F76CB6">
      <w:pPr>
        <w:pStyle w:val="PICTURE"/>
      </w:pPr>
      <w:r>
        <w:lastRenderedPageBreak/>
        <w:drawing>
          <wp:inline distT="0" distB="0" distL="0" distR="0" wp14:anchorId="4584AF9D" wp14:editId="0E51F860">
            <wp:extent cx="3650474" cy="3542215"/>
            <wp:effectExtent l="0" t="0" r="0" b="1270"/>
            <wp:docPr id="9608779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77954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54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302E32" w:rsidRDefault="00F76CB6" w:rsidP="00F76CB6">
      <w:pPr>
        <w:pStyle w:val="PICTURECAPTION"/>
      </w:pPr>
      <w:r>
        <w:t xml:space="preserve">Рисунок </w:t>
      </w:r>
      <w:fldSimple w:instr=" SEQ Рисунок \* ARABIC ">
        <w:r w:rsidR="00E17505">
          <w:rPr>
            <w:noProof/>
          </w:rPr>
          <w:t>4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302E32">
        <w:t xml:space="preserve">Применение режима </w:t>
      </w:r>
      <w:r w:rsidR="00302E32">
        <w:rPr>
          <w:lang w:val="en-US"/>
        </w:rPr>
        <w:t>Screen</w:t>
      </w:r>
      <w:r w:rsidR="00302E32" w:rsidRPr="00302E32">
        <w:t xml:space="preserve"> </w:t>
      </w:r>
      <w:r w:rsidR="00302E32">
        <w:t>к деформированному градиенту</w:t>
      </w:r>
    </w:p>
    <w:p w:rsidR="00F76CB6" w:rsidRDefault="00F76CB6" w:rsidP="00F76CB6">
      <w:pPr>
        <w:pStyle w:val="PICTURE"/>
      </w:pPr>
      <w:r>
        <w:drawing>
          <wp:inline distT="0" distB="0" distL="0" distR="0" wp14:anchorId="4584AF9D" wp14:editId="0E51F860">
            <wp:extent cx="3650473" cy="3874766"/>
            <wp:effectExtent l="0" t="0" r="0" b="0"/>
            <wp:docPr id="7251063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06314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0473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593753" w:rsidRDefault="00F76CB6" w:rsidP="00F76CB6">
      <w:pPr>
        <w:pStyle w:val="PICTURECAPTION"/>
      </w:pPr>
      <w:r>
        <w:t xml:space="preserve">Рисунок </w:t>
      </w:r>
      <w:fldSimple w:instr=" SEQ Рисунок \* ARABIC ">
        <w:r w:rsidR="00E17505">
          <w:rPr>
            <w:noProof/>
          </w:rPr>
          <w:t>5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E7464D">
        <w:t>Создание аналогичных объектов</w:t>
      </w:r>
    </w:p>
    <w:p w:rsidR="00F76CB6" w:rsidRDefault="00F76CB6" w:rsidP="00F76CB6">
      <w:pPr>
        <w:pStyle w:val="PICTURE"/>
      </w:pPr>
      <w:r>
        <w:lastRenderedPageBreak/>
        <w:drawing>
          <wp:inline distT="0" distB="0" distL="0" distR="0" wp14:anchorId="4584AF9D" wp14:editId="0E51F860">
            <wp:extent cx="3650473" cy="3874766"/>
            <wp:effectExtent l="0" t="0" r="0" b="0"/>
            <wp:docPr id="4099741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74138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0473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593753" w:rsidRDefault="00F76CB6" w:rsidP="00F76CB6">
      <w:pPr>
        <w:pStyle w:val="PICTURECAPTION"/>
      </w:pPr>
      <w:r>
        <w:t xml:space="preserve">Рисунок </w:t>
      </w:r>
      <w:fldSimple w:instr=" SEQ Рисунок \* ARABIC ">
        <w:r w:rsidR="00E17505">
          <w:rPr>
            <w:noProof/>
          </w:rPr>
          <w:t>6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1F281A">
        <w:t>Наложение созданных объектов и редактирование форм</w:t>
      </w:r>
    </w:p>
    <w:p w:rsidR="00F76CB6" w:rsidRDefault="00F76CB6" w:rsidP="00F76CB6">
      <w:pPr>
        <w:pStyle w:val="PICTURE"/>
      </w:pPr>
      <w:r>
        <w:drawing>
          <wp:inline distT="0" distB="0" distL="0" distR="0" wp14:anchorId="4584AF9D" wp14:editId="0E51F860">
            <wp:extent cx="2987300" cy="3874766"/>
            <wp:effectExtent l="0" t="0" r="0" b="0"/>
            <wp:docPr id="54377110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71100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7300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B6" w:rsidRPr="00626F2E" w:rsidRDefault="00F76CB6" w:rsidP="00626F2E">
      <w:pPr>
        <w:pStyle w:val="PICTURECAPTION"/>
        <w:rPr>
          <w:lang w:val="en-US"/>
        </w:rPr>
      </w:pPr>
      <w:r>
        <w:t xml:space="preserve">Рисунок </w:t>
      </w:r>
      <w:fldSimple w:instr=" SEQ Рисунок \* ARABIC ">
        <w:r w:rsidR="00E17505">
          <w:rPr>
            <w:noProof/>
          </w:rPr>
          <w:t>7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C95CC7">
        <w:t>Финальное изображение</w:t>
      </w:r>
    </w:p>
    <w:sectPr w:rsidR="00F76CB6" w:rsidRPr="00626F2E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1E7AE4" w:rsidRDefault="001E7AE4" w:rsidP="0002180F">
      <w:r>
        <w:separator/>
      </w:r>
    </w:p>
  </w:endnote>
  <w:endnote w:type="continuationSeparator" w:id="0">
    <w:p w:rsidR="001E7AE4" w:rsidRDefault="001E7AE4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1E7AE4" w:rsidRDefault="001E7AE4" w:rsidP="0002180F">
      <w:r>
        <w:separator/>
      </w:r>
    </w:p>
  </w:footnote>
  <w:footnote w:type="continuationSeparator" w:id="0">
    <w:p w:rsidR="001E7AE4" w:rsidRDefault="001E7AE4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27"/>
  </w:num>
  <w:num w:numId="2" w16cid:durableId="51000295">
    <w:abstractNumId w:val="10"/>
  </w:num>
  <w:num w:numId="3" w16cid:durableId="7803424">
    <w:abstractNumId w:val="3"/>
  </w:num>
  <w:num w:numId="4" w16cid:durableId="1588266987">
    <w:abstractNumId w:val="20"/>
  </w:num>
  <w:num w:numId="5" w16cid:durableId="1694988039">
    <w:abstractNumId w:val="18"/>
  </w:num>
  <w:num w:numId="6" w16cid:durableId="905725245">
    <w:abstractNumId w:val="45"/>
  </w:num>
  <w:num w:numId="7" w16cid:durableId="2087654054">
    <w:abstractNumId w:val="17"/>
  </w:num>
  <w:num w:numId="8" w16cid:durableId="99379667">
    <w:abstractNumId w:val="5"/>
  </w:num>
  <w:num w:numId="9" w16cid:durableId="286661867">
    <w:abstractNumId w:val="22"/>
  </w:num>
  <w:num w:numId="10" w16cid:durableId="1807970584">
    <w:abstractNumId w:val="26"/>
  </w:num>
  <w:num w:numId="11" w16cid:durableId="1580169564">
    <w:abstractNumId w:val="36"/>
  </w:num>
  <w:num w:numId="12" w16cid:durableId="1337418905">
    <w:abstractNumId w:val="8"/>
  </w:num>
  <w:num w:numId="13" w16cid:durableId="1602107157">
    <w:abstractNumId w:val="34"/>
  </w:num>
  <w:num w:numId="14" w16cid:durableId="878014083">
    <w:abstractNumId w:val="14"/>
  </w:num>
  <w:num w:numId="15" w16cid:durableId="1567036711">
    <w:abstractNumId w:val="11"/>
  </w:num>
  <w:num w:numId="16" w16cid:durableId="806313730">
    <w:abstractNumId w:val="13"/>
  </w:num>
  <w:num w:numId="17" w16cid:durableId="1398626414">
    <w:abstractNumId w:val="4"/>
  </w:num>
  <w:num w:numId="18" w16cid:durableId="1875539266">
    <w:abstractNumId w:val="46"/>
  </w:num>
  <w:num w:numId="19" w16cid:durableId="949632104">
    <w:abstractNumId w:val="19"/>
  </w:num>
  <w:num w:numId="20" w16cid:durableId="339623686">
    <w:abstractNumId w:val="6"/>
  </w:num>
  <w:num w:numId="21" w16cid:durableId="2036956411">
    <w:abstractNumId w:val="16"/>
  </w:num>
  <w:num w:numId="22" w16cid:durableId="1264530015">
    <w:abstractNumId w:val="32"/>
  </w:num>
  <w:num w:numId="23" w16cid:durableId="640966182">
    <w:abstractNumId w:val="25"/>
  </w:num>
  <w:num w:numId="24" w16cid:durableId="568002818">
    <w:abstractNumId w:val="21"/>
  </w:num>
  <w:num w:numId="25" w16cid:durableId="669990759">
    <w:abstractNumId w:val="39"/>
  </w:num>
  <w:num w:numId="26" w16cid:durableId="1588153943">
    <w:abstractNumId w:val="41"/>
  </w:num>
  <w:num w:numId="27" w16cid:durableId="1588611934">
    <w:abstractNumId w:val="12"/>
  </w:num>
  <w:num w:numId="28" w16cid:durableId="188178172">
    <w:abstractNumId w:val="37"/>
  </w:num>
  <w:num w:numId="29" w16cid:durableId="837769139">
    <w:abstractNumId w:val="31"/>
  </w:num>
  <w:num w:numId="30" w16cid:durableId="896745036">
    <w:abstractNumId w:val="0"/>
  </w:num>
  <w:num w:numId="31" w16cid:durableId="2041591886">
    <w:abstractNumId w:val="23"/>
  </w:num>
  <w:num w:numId="32" w16cid:durableId="1834759801">
    <w:abstractNumId w:val="28"/>
  </w:num>
  <w:num w:numId="33" w16cid:durableId="158811944">
    <w:abstractNumId w:val="30"/>
  </w:num>
  <w:num w:numId="34" w16cid:durableId="635914590">
    <w:abstractNumId w:val="29"/>
  </w:num>
  <w:num w:numId="35" w16cid:durableId="1211922188">
    <w:abstractNumId w:val="43"/>
  </w:num>
  <w:num w:numId="36" w16cid:durableId="623854524">
    <w:abstractNumId w:val="9"/>
  </w:num>
  <w:num w:numId="37" w16cid:durableId="456459562">
    <w:abstractNumId w:val="15"/>
  </w:num>
  <w:num w:numId="38" w16cid:durableId="474029193">
    <w:abstractNumId w:val="7"/>
  </w:num>
  <w:num w:numId="39" w16cid:durableId="133719902">
    <w:abstractNumId w:val="35"/>
  </w:num>
  <w:num w:numId="40" w16cid:durableId="670302458">
    <w:abstractNumId w:val="47"/>
  </w:num>
  <w:num w:numId="41" w16cid:durableId="1295334840">
    <w:abstractNumId w:val="44"/>
  </w:num>
  <w:num w:numId="42" w16cid:durableId="1760104189">
    <w:abstractNumId w:val="2"/>
  </w:num>
  <w:num w:numId="43" w16cid:durableId="507210303">
    <w:abstractNumId w:val="42"/>
  </w:num>
  <w:num w:numId="44" w16cid:durableId="163861233">
    <w:abstractNumId w:val="1"/>
  </w:num>
  <w:num w:numId="45" w16cid:durableId="1184436289">
    <w:abstractNumId w:val="38"/>
  </w:num>
  <w:num w:numId="46" w16cid:durableId="2061517125">
    <w:abstractNumId w:val="33"/>
  </w:num>
  <w:num w:numId="47" w16cid:durableId="1036538417">
    <w:abstractNumId w:val="40"/>
  </w:num>
  <w:num w:numId="48" w16cid:durableId="176904031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4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4C"/>
    <w:rsid w:val="00016F54"/>
    <w:rsid w:val="000214A2"/>
    <w:rsid w:val="000215AF"/>
    <w:rsid w:val="0002172C"/>
    <w:rsid w:val="0002180F"/>
    <w:rsid w:val="000244B3"/>
    <w:rsid w:val="00030D71"/>
    <w:rsid w:val="0004168B"/>
    <w:rsid w:val="00060B58"/>
    <w:rsid w:val="00067D5D"/>
    <w:rsid w:val="000707C8"/>
    <w:rsid w:val="00090445"/>
    <w:rsid w:val="000928CE"/>
    <w:rsid w:val="00093AE4"/>
    <w:rsid w:val="00096320"/>
    <w:rsid w:val="000A2CF1"/>
    <w:rsid w:val="000A67BE"/>
    <w:rsid w:val="000C031F"/>
    <w:rsid w:val="000C4B7B"/>
    <w:rsid w:val="000E41A7"/>
    <w:rsid w:val="000E58A1"/>
    <w:rsid w:val="000F019B"/>
    <w:rsid w:val="001051EE"/>
    <w:rsid w:val="00112CBF"/>
    <w:rsid w:val="00116F39"/>
    <w:rsid w:val="00136236"/>
    <w:rsid w:val="00146E7E"/>
    <w:rsid w:val="00163804"/>
    <w:rsid w:val="00164280"/>
    <w:rsid w:val="001652DA"/>
    <w:rsid w:val="00166165"/>
    <w:rsid w:val="00166E8C"/>
    <w:rsid w:val="00171498"/>
    <w:rsid w:val="00177559"/>
    <w:rsid w:val="001808D5"/>
    <w:rsid w:val="00187D39"/>
    <w:rsid w:val="00194A01"/>
    <w:rsid w:val="0019758D"/>
    <w:rsid w:val="001C1EE8"/>
    <w:rsid w:val="001D5DC2"/>
    <w:rsid w:val="001D7ED5"/>
    <w:rsid w:val="001E7AE4"/>
    <w:rsid w:val="001F281A"/>
    <w:rsid w:val="00271C67"/>
    <w:rsid w:val="00284869"/>
    <w:rsid w:val="002956BD"/>
    <w:rsid w:val="002A7B49"/>
    <w:rsid w:val="002B4F79"/>
    <w:rsid w:val="002C711F"/>
    <w:rsid w:val="002D5C30"/>
    <w:rsid w:val="002F1401"/>
    <w:rsid w:val="002F5CFB"/>
    <w:rsid w:val="002F6184"/>
    <w:rsid w:val="00300DD1"/>
    <w:rsid w:val="00302E32"/>
    <w:rsid w:val="0031123B"/>
    <w:rsid w:val="00313291"/>
    <w:rsid w:val="003137BF"/>
    <w:rsid w:val="00314D60"/>
    <w:rsid w:val="00317C4E"/>
    <w:rsid w:val="00326699"/>
    <w:rsid w:val="00352422"/>
    <w:rsid w:val="00353F7B"/>
    <w:rsid w:val="00363035"/>
    <w:rsid w:val="00374808"/>
    <w:rsid w:val="003B3807"/>
    <w:rsid w:val="003C325C"/>
    <w:rsid w:val="003D20DA"/>
    <w:rsid w:val="003D264C"/>
    <w:rsid w:val="003D538D"/>
    <w:rsid w:val="003F448A"/>
    <w:rsid w:val="00404D15"/>
    <w:rsid w:val="00405D24"/>
    <w:rsid w:val="00413AAB"/>
    <w:rsid w:val="00436CF2"/>
    <w:rsid w:val="00453A9E"/>
    <w:rsid w:val="00474DAE"/>
    <w:rsid w:val="0047521D"/>
    <w:rsid w:val="00490A54"/>
    <w:rsid w:val="004C674A"/>
    <w:rsid w:val="004E6EAF"/>
    <w:rsid w:val="004E7C23"/>
    <w:rsid w:val="004F26FF"/>
    <w:rsid w:val="0050389B"/>
    <w:rsid w:val="00511910"/>
    <w:rsid w:val="00524674"/>
    <w:rsid w:val="005364DC"/>
    <w:rsid w:val="00552C4F"/>
    <w:rsid w:val="00593753"/>
    <w:rsid w:val="00593EF4"/>
    <w:rsid w:val="005A2A15"/>
    <w:rsid w:val="005B42FB"/>
    <w:rsid w:val="005B566D"/>
    <w:rsid w:val="005C1F2D"/>
    <w:rsid w:val="005C4B04"/>
    <w:rsid w:val="005C6680"/>
    <w:rsid w:val="005D72B0"/>
    <w:rsid w:val="005E1D21"/>
    <w:rsid w:val="005E3C66"/>
    <w:rsid w:val="00615ECA"/>
    <w:rsid w:val="006240F1"/>
    <w:rsid w:val="00626F2E"/>
    <w:rsid w:val="006375AF"/>
    <w:rsid w:val="00651F7A"/>
    <w:rsid w:val="0065240F"/>
    <w:rsid w:val="00657326"/>
    <w:rsid w:val="00657AC3"/>
    <w:rsid w:val="00666428"/>
    <w:rsid w:val="006854F9"/>
    <w:rsid w:val="00690FF0"/>
    <w:rsid w:val="006A42CB"/>
    <w:rsid w:val="006B71E9"/>
    <w:rsid w:val="006C4FC0"/>
    <w:rsid w:val="006C565E"/>
    <w:rsid w:val="006E2AF0"/>
    <w:rsid w:val="006F20BB"/>
    <w:rsid w:val="00707EE1"/>
    <w:rsid w:val="007102CE"/>
    <w:rsid w:val="00712DB7"/>
    <w:rsid w:val="007151DF"/>
    <w:rsid w:val="007260EC"/>
    <w:rsid w:val="00743E92"/>
    <w:rsid w:val="00747212"/>
    <w:rsid w:val="00754BE4"/>
    <w:rsid w:val="00763783"/>
    <w:rsid w:val="00764548"/>
    <w:rsid w:val="007B2A9E"/>
    <w:rsid w:val="007C4DED"/>
    <w:rsid w:val="007C55D8"/>
    <w:rsid w:val="007F31BE"/>
    <w:rsid w:val="00810104"/>
    <w:rsid w:val="00810821"/>
    <w:rsid w:val="0081758A"/>
    <w:rsid w:val="00822BE1"/>
    <w:rsid w:val="008317FB"/>
    <w:rsid w:val="008331DB"/>
    <w:rsid w:val="00837726"/>
    <w:rsid w:val="00851737"/>
    <w:rsid w:val="008C3315"/>
    <w:rsid w:val="008C376C"/>
    <w:rsid w:val="008C7F36"/>
    <w:rsid w:val="008D017A"/>
    <w:rsid w:val="008D1AAC"/>
    <w:rsid w:val="008E080A"/>
    <w:rsid w:val="008F0BB4"/>
    <w:rsid w:val="008F5948"/>
    <w:rsid w:val="009042D8"/>
    <w:rsid w:val="00917B96"/>
    <w:rsid w:val="009265C5"/>
    <w:rsid w:val="00926DFF"/>
    <w:rsid w:val="00945836"/>
    <w:rsid w:val="00950472"/>
    <w:rsid w:val="00951A99"/>
    <w:rsid w:val="009600E8"/>
    <w:rsid w:val="009604D9"/>
    <w:rsid w:val="009628C9"/>
    <w:rsid w:val="00975193"/>
    <w:rsid w:val="009767A0"/>
    <w:rsid w:val="009809F7"/>
    <w:rsid w:val="00984913"/>
    <w:rsid w:val="00986BC9"/>
    <w:rsid w:val="00987DF9"/>
    <w:rsid w:val="00992C96"/>
    <w:rsid w:val="009A6312"/>
    <w:rsid w:val="009A67D0"/>
    <w:rsid w:val="009B751E"/>
    <w:rsid w:val="009C14CB"/>
    <w:rsid w:val="009D2232"/>
    <w:rsid w:val="009D55AD"/>
    <w:rsid w:val="009D66FD"/>
    <w:rsid w:val="009D6FA1"/>
    <w:rsid w:val="009E13DE"/>
    <w:rsid w:val="009E3329"/>
    <w:rsid w:val="009F3F79"/>
    <w:rsid w:val="00A01A1D"/>
    <w:rsid w:val="00A247F6"/>
    <w:rsid w:val="00A31E57"/>
    <w:rsid w:val="00A37C30"/>
    <w:rsid w:val="00A552DE"/>
    <w:rsid w:val="00A66DEC"/>
    <w:rsid w:val="00A73C84"/>
    <w:rsid w:val="00A74901"/>
    <w:rsid w:val="00A8249C"/>
    <w:rsid w:val="00A90703"/>
    <w:rsid w:val="00AD3198"/>
    <w:rsid w:val="00AE1EEB"/>
    <w:rsid w:val="00AF6555"/>
    <w:rsid w:val="00B20256"/>
    <w:rsid w:val="00B2042C"/>
    <w:rsid w:val="00B20CF7"/>
    <w:rsid w:val="00B3490D"/>
    <w:rsid w:val="00B366F0"/>
    <w:rsid w:val="00B51C4D"/>
    <w:rsid w:val="00B613E6"/>
    <w:rsid w:val="00B625EE"/>
    <w:rsid w:val="00B632F0"/>
    <w:rsid w:val="00B63A95"/>
    <w:rsid w:val="00B71FEE"/>
    <w:rsid w:val="00B724E3"/>
    <w:rsid w:val="00B727FC"/>
    <w:rsid w:val="00B8719B"/>
    <w:rsid w:val="00B923A5"/>
    <w:rsid w:val="00BA50FA"/>
    <w:rsid w:val="00BD0BAF"/>
    <w:rsid w:val="00BE66A1"/>
    <w:rsid w:val="00BF7993"/>
    <w:rsid w:val="00C03BE7"/>
    <w:rsid w:val="00C21B6C"/>
    <w:rsid w:val="00C402CC"/>
    <w:rsid w:val="00C44E77"/>
    <w:rsid w:val="00C45AD5"/>
    <w:rsid w:val="00C51E65"/>
    <w:rsid w:val="00C60A88"/>
    <w:rsid w:val="00C6314C"/>
    <w:rsid w:val="00C72183"/>
    <w:rsid w:val="00C7552A"/>
    <w:rsid w:val="00C91D3A"/>
    <w:rsid w:val="00C95CC7"/>
    <w:rsid w:val="00C969C1"/>
    <w:rsid w:val="00CA1852"/>
    <w:rsid w:val="00CC7927"/>
    <w:rsid w:val="00CE7157"/>
    <w:rsid w:val="00D077AE"/>
    <w:rsid w:val="00D347D3"/>
    <w:rsid w:val="00D35315"/>
    <w:rsid w:val="00D36C22"/>
    <w:rsid w:val="00D45F03"/>
    <w:rsid w:val="00D56BB4"/>
    <w:rsid w:val="00DA7C82"/>
    <w:rsid w:val="00DC1B09"/>
    <w:rsid w:val="00DC7A1E"/>
    <w:rsid w:val="00DD0AC7"/>
    <w:rsid w:val="00DD59FD"/>
    <w:rsid w:val="00DF15A0"/>
    <w:rsid w:val="00DF362A"/>
    <w:rsid w:val="00DF7735"/>
    <w:rsid w:val="00E01D70"/>
    <w:rsid w:val="00E14232"/>
    <w:rsid w:val="00E17505"/>
    <w:rsid w:val="00E17E1F"/>
    <w:rsid w:val="00E22832"/>
    <w:rsid w:val="00E50CA7"/>
    <w:rsid w:val="00E51362"/>
    <w:rsid w:val="00E515AF"/>
    <w:rsid w:val="00E7252C"/>
    <w:rsid w:val="00E7464D"/>
    <w:rsid w:val="00E951CF"/>
    <w:rsid w:val="00EA3045"/>
    <w:rsid w:val="00EA3B1D"/>
    <w:rsid w:val="00ED438A"/>
    <w:rsid w:val="00EE1F7E"/>
    <w:rsid w:val="00EE3B59"/>
    <w:rsid w:val="00EE3F95"/>
    <w:rsid w:val="00EF07F5"/>
    <w:rsid w:val="00F04F95"/>
    <w:rsid w:val="00F22112"/>
    <w:rsid w:val="00F23612"/>
    <w:rsid w:val="00F2442B"/>
    <w:rsid w:val="00F26346"/>
    <w:rsid w:val="00F50713"/>
    <w:rsid w:val="00F57E13"/>
    <w:rsid w:val="00F6317F"/>
    <w:rsid w:val="00F631E2"/>
    <w:rsid w:val="00F65A25"/>
    <w:rsid w:val="00F76CB6"/>
    <w:rsid w:val="00F77FD2"/>
    <w:rsid w:val="00F87EBD"/>
    <w:rsid w:val="00F960C9"/>
    <w:rsid w:val="00FA1CB4"/>
    <w:rsid w:val="00FA3569"/>
    <w:rsid w:val="00FB2DFA"/>
    <w:rsid w:val="00FC12B4"/>
    <w:rsid w:val="00FE1BA9"/>
    <w:rsid w:val="00FE41FB"/>
    <w:rsid w:val="00FF2869"/>
    <w:rsid w:val="00FF555D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7EE2242"/>
  <w15:docId w15:val="{38A95481-A044-B644-9241-557A4709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A31E5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31E5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31E5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5</Pages>
  <Words>164</Words>
  <Characters>939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1101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2025-11-15T03:00:00Z</cp:lastPrinted>
  <dcterms:created xsi:type="dcterms:W3CDTF">2025-11-15T03:00:00Z</dcterms:created>
  <dcterms:modified xsi:type="dcterms:W3CDTF">2025-11-15T03:00:00Z</dcterms:modified>
  <cp:category/>
</cp:coreProperties>
</file>