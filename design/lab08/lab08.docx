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5C4B04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  <w:lang w:val="en-US"/>
              </w:rPr>
            </w:pPr>
            <w:r w:rsidRPr="005C4B04">
              <w:rPr>
                <w:b w:val="0"/>
                <w:szCs w:val="32"/>
                <w:lang w:val="en-US"/>
              </w:rPr>
              <w:t>ДИЗАЙН РЕАЛИСТИЧНОЙ 3-D МОДЕЛИ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2F5CFB" w:rsidRPr="002F5CFB">
        <w:t xml:space="preserve">создать замечательный, трехмерный бутерброд с помощью инструмента 3D </w:t>
      </w:r>
      <w:proofErr w:type="spellStart"/>
      <w:r w:rsidR="002F5CFB" w:rsidRPr="002F5CFB">
        <w:t>Extrude</w:t>
      </w:r>
      <w:proofErr w:type="spellEnd"/>
      <w:r w:rsidR="002F5CFB" w:rsidRPr="002F5CFB">
        <w:t xml:space="preserve"> &amp; </w:t>
      </w:r>
      <w:proofErr w:type="spellStart"/>
      <w:r w:rsidR="002F5CFB" w:rsidRPr="002F5CFB">
        <w:t>Revolve</w:t>
      </w:r>
      <w:proofErr w:type="spellEnd"/>
      <w:r w:rsidR="002F5CFB" w:rsidRPr="002F5CFB">
        <w:t xml:space="preserve"> Tool и парочки нехитрых приемов</w:t>
      </w:r>
      <w:r w:rsidRPr="00B51C4D">
        <w:t>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F23612" w:rsidRPr="00F23612">
        <w:t>9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650474" cy="3874766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593753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C45AD5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593753">
        <w:t>Формирование контура хлеба</w:t>
      </w:r>
    </w:p>
    <w:p w:rsidR="001808D5" w:rsidRDefault="001808D5" w:rsidP="001808D5">
      <w:pPr>
        <w:pStyle w:val="PICTURE"/>
      </w:pPr>
      <w:r>
        <w:drawing>
          <wp:inline distT="0" distB="0" distL="0" distR="0" wp14:anchorId="60BE9CE8" wp14:editId="0B964CE5">
            <wp:extent cx="3532094" cy="2724013"/>
            <wp:effectExtent l="0" t="0" r="0" b="0"/>
            <wp:docPr id="5747718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71835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9677" cy="27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81758A" w:rsidRDefault="001808D5" w:rsidP="001808D5">
      <w:pPr>
        <w:pStyle w:val="PICTURECAPTION"/>
        <w:rPr>
          <w:lang w:val="en-US"/>
        </w:rPr>
      </w:pPr>
      <w:r>
        <w:t>Рисунок</w:t>
      </w:r>
      <w:r w:rsidRPr="0081758A">
        <w:rPr>
          <w:lang w:val="en-US"/>
        </w:rPr>
        <w:t xml:space="preserve"> </w:t>
      </w:r>
      <w:r>
        <w:fldChar w:fldCharType="begin"/>
      </w:r>
      <w:r w:rsidRPr="0081758A">
        <w:rPr>
          <w:lang w:val="en-US"/>
        </w:rPr>
        <w:instrText xml:space="preserve"> SEQ </w:instrText>
      </w:r>
      <w:r>
        <w:instrText>Рисунок</w:instrText>
      </w:r>
      <w:r w:rsidRPr="0081758A">
        <w:rPr>
          <w:lang w:val="en-US"/>
        </w:rPr>
        <w:instrText xml:space="preserve"> \* ARABIC </w:instrText>
      </w:r>
      <w:r>
        <w:fldChar w:fldCharType="separate"/>
      </w:r>
      <w:r w:rsidR="00C45AD5">
        <w:rPr>
          <w:noProof/>
          <w:lang w:val="en-US"/>
        </w:rPr>
        <w:t>2</w:t>
      </w:r>
      <w:r>
        <w:rPr>
          <w:noProof/>
        </w:rPr>
        <w:fldChar w:fldCharType="end"/>
      </w:r>
      <w:r w:rsidRPr="0081758A">
        <w:rPr>
          <w:lang w:val="en-US"/>
        </w:rPr>
        <w:t xml:space="preserve"> — </w:t>
      </w:r>
      <w:r w:rsidR="0081758A">
        <w:rPr>
          <w:lang w:val="en-US"/>
        </w:rPr>
        <w:t xml:space="preserve">3D Extrude &amp; Bevel </w:t>
      </w:r>
      <w:r w:rsidR="0081758A">
        <w:t>для</w:t>
      </w:r>
      <w:r w:rsidR="0081758A" w:rsidRPr="0081758A">
        <w:rPr>
          <w:lang w:val="en-US"/>
        </w:rPr>
        <w:t xml:space="preserve"> </w:t>
      </w:r>
      <w:r w:rsidR="0081758A">
        <w:t>хлеба</w:t>
      </w:r>
    </w:p>
    <w:p w:rsidR="001808D5" w:rsidRDefault="001808D5" w:rsidP="001808D5">
      <w:pPr>
        <w:pStyle w:val="PICTURE"/>
      </w:pPr>
      <w:r>
        <w:lastRenderedPageBreak/>
        <w:drawing>
          <wp:inline distT="0" distB="0" distL="0" distR="0" wp14:anchorId="60BE9CE8" wp14:editId="0B964CE5">
            <wp:extent cx="3650474" cy="3848974"/>
            <wp:effectExtent l="0" t="0" r="0" b="0"/>
            <wp:docPr id="148900069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069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65240F" w:rsidRDefault="001808D5" w:rsidP="001808D5">
      <w:pPr>
        <w:pStyle w:val="PICTURECAPTION"/>
        <w:rPr>
          <w:lang w:val="en-US"/>
        </w:rPr>
      </w:pPr>
      <w:r>
        <w:t>Рисунок</w:t>
      </w:r>
      <w:r w:rsidRPr="0065240F">
        <w:rPr>
          <w:lang w:val="en-US"/>
        </w:rPr>
        <w:t xml:space="preserve"> </w:t>
      </w:r>
      <w:r>
        <w:fldChar w:fldCharType="begin"/>
      </w:r>
      <w:r w:rsidRPr="0065240F">
        <w:rPr>
          <w:lang w:val="en-US"/>
        </w:rPr>
        <w:instrText xml:space="preserve"> SEQ </w:instrText>
      </w:r>
      <w:r>
        <w:instrText>Рисунок</w:instrText>
      </w:r>
      <w:r w:rsidRPr="0065240F">
        <w:rPr>
          <w:lang w:val="en-US"/>
        </w:rPr>
        <w:instrText xml:space="preserve"> \* ARABIC </w:instrText>
      </w:r>
      <w:r>
        <w:fldChar w:fldCharType="separate"/>
      </w:r>
      <w:r w:rsidR="00C45AD5">
        <w:rPr>
          <w:noProof/>
          <w:lang w:val="en-US"/>
        </w:rPr>
        <w:t>3</w:t>
      </w:r>
      <w:r>
        <w:rPr>
          <w:noProof/>
        </w:rPr>
        <w:fldChar w:fldCharType="end"/>
      </w:r>
      <w:r w:rsidRPr="0065240F">
        <w:rPr>
          <w:lang w:val="en-US"/>
        </w:rPr>
        <w:t xml:space="preserve"> — </w:t>
      </w:r>
      <w:r w:rsidR="0065240F">
        <w:rPr>
          <w:lang w:val="en-US"/>
        </w:rPr>
        <w:t xml:space="preserve">Drop Shadow </w:t>
      </w:r>
      <w:r w:rsidR="0065240F">
        <w:t>для</w:t>
      </w:r>
      <w:r w:rsidR="0065240F" w:rsidRPr="0065240F">
        <w:rPr>
          <w:lang w:val="en-US"/>
        </w:rPr>
        <w:t xml:space="preserve"> </w:t>
      </w:r>
      <w:r w:rsidR="0065240F">
        <w:t>хлеба</w:t>
      </w:r>
    </w:p>
    <w:p w:rsidR="001808D5" w:rsidRDefault="001808D5" w:rsidP="001808D5">
      <w:pPr>
        <w:pStyle w:val="PICTURE"/>
      </w:pPr>
      <w:r>
        <w:drawing>
          <wp:inline distT="0" distB="0" distL="0" distR="0" wp14:anchorId="60BE9CE8" wp14:editId="0B964CE5">
            <wp:extent cx="3650474" cy="3874766"/>
            <wp:effectExtent l="0" t="0" r="0" b="0"/>
            <wp:docPr id="11026706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70674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2F1401" w:rsidRDefault="001808D5" w:rsidP="001808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5AD5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077AE">
        <w:t>Формирование контура помидора</w:t>
      </w:r>
    </w:p>
    <w:p w:rsidR="001808D5" w:rsidRDefault="001808D5" w:rsidP="001808D5">
      <w:pPr>
        <w:pStyle w:val="PICTURE"/>
      </w:pPr>
      <w:r>
        <w:lastRenderedPageBreak/>
        <w:drawing>
          <wp:inline distT="0" distB="0" distL="0" distR="0" wp14:anchorId="60BE9CE8" wp14:editId="0B964CE5">
            <wp:extent cx="3650474" cy="2487754"/>
            <wp:effectExtent l="0" t="0" r="0" b="1905"/>
            <wp:docPr id="20828239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3966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248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D077AE" w:rsidRDefault="001808D5" w:rsidP="001808D5">
      <w:pPr>
        <w:pStyle w:val="PICTURECAPTION"/>
      </w:pPr>
      <w:r>
        <w:t>Рисунок</w:t>
      </w:r>
      <w:r w:rsidRPr="00D077AE">
        <w:t xml:space="preserve"> </w:t>
      </w:r>
      <w:r>
        <w:fldChar w:fldCharType="begin"/>
      </w:r>
      <w:r w:rsidRPr="00D077AE">
        <w:instrText xml:space="preserve"> </w:instrText>
      </w:r>
      <w:r w:rsidRPr="00D077AE">
        <w:rPr>
          <w:lang w:val="en-US"/>
        </w:rPr>
        <w:instrText>SEQ</w:instrText>
      </w:r>
      <w:r w:rsidRPr="00D077AE">
        <w:instrText xml:space="preserve"> </w:instrText>
      </w:r>
      <w:r>
        <w:instrText>Рисунок</w:instrText>
      </w:r>
      <w:r w:rsidRPr="00D077AE">
        <w:instrText xml:space="preserve"> \* </w:instrText>
      </w:r>
      <w:r w:rsidRPr="00D077AE">
        <w:rPr>
          <w:lang w:val="en-US"/>
        </w:rPr>
        <w:instrText>ARABIC</w:instrText>
      </w:r>
      <w:r w:rsidRPr="00D077AE">
        <w:instrText xml:space="preserve"> </w:instrText>
      </w:r>
      <w:r>
        <w:fldChar w:fldCharType="separate"/>
      </w:r>
      <w:r w:rsidR="00C45AD5">
        <w:rPr>
          <w:noProof/>
          <w:lang w:val="en-US"/>
        </w:rPr>
        <w:t>5</w:t>
      </w:r>
      <w:r>
        <w:rPr>
          <w:noProof/>
        </w:rPr>
        <w:fldChar w:fldCharType="end"/>
      </w:r>
      <w:r w:rsidRPr="00D077AE">
        <w:t xml:space="preserve"> — </w:t>
      </w:r>
      <w:r w:rsidR="00D077AE" w:rsidRPr="00D077AE">
        <w:t>3</w:t>
      </w:r>
      <w:r w:rsidR="00D077AE" w:rsidRPr="00D077AE">
        <w:rPr>
          <w:lang w:val="en-US"/>
        </w:rPr>
        <w:t>D</w:t>
      </w:r>
      <w:r w:rsidR="00D077AE" w:rsidRPr="00D077AE">
        <w:t xml:space="preserve"> </w:t>
      </w:r>
      <w:r w:rsidR="00D077AE" w:rsidRPr="00D077AE">
        <w:rPr>
          <w:lang w:val="en-US"/>
        </w:rPr>
        <w:t>Extrude</w:t>
      </w:r>
      <w:r w:rsidR="00D077AE" w:rsidRPr="00D077AE">
        <w:t xml:space="preserve"> &amp; </w:t>
      </w:r>
      <w:r w:rsidR="00D077AE" w:rsidRPr="00D077AE">
        <w:rPr>
          <w:lang w:val="en-US"/>
        </w:rPr>
        <w:t>Bevel</w:t>
      </w:r>
      <w:r w:rsidR="00D077AE" w:rsidRPr="00D077AE">
        <w:t xml:space="preserve"> </w:t>
      </w:r>
      <w:r w:rsidR="00D077AE">
        <w:t>для салата</w:t>
      </w:r>
    </w:p>
    <w:p w:rsidR="001808D5" w:rsidRDefault="001808D5" w:rsidP="001808D5">
      <w:pPr>
        <w:pStyle w:val="PICTURE"/>
      </w:pPr>
      <w:r>
        <w:drawing>
          <wp:inline distT="0" distB="0" distL="0" distR="0" wp14:anchorId="60BE9CE8" wp14:editId="0B964CE5">
            <wp:extent cx="3650474" cy="3338232"/>
            <wp:effectExtent l="0" t="0" r="0" b="1905"/>
            <wp:docPr id="12538691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6910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3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2F1401" w:rsidRDefault="001808D5" w:rsidP="001808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5AD5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71498">
        <w:t>Формирование контура бекона</w:t>
      </w:r>
    </w:p>
    <w:p w:rsidR="001808D5" w:rsidRDefault="001808D5" w:rsidP="001808D5">
      <w:pPr>
        <w:pStyle w:val="PICTURE"/>
      </w:pPr>
      <w:r>
        <w:lastRenderedPageBreak/>
        <w:drawing>
          <wp:inline distT="0" distB="0" distL="0" distR="0" wp14:anchorId="60BE9CE8" wp14:editId="0B964CE5">
            <wp:extent cx="3650474" cy="3874766"/>
            <wp:effectExtent l="0" t="0" r="0" b="0"/>
            <wp:docPr id="23551715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17155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8C3315" w:rsidRDefault="001808D5" w:rsidP="001808D5">
      <w:pPr>
        <w:pStyle w:val="PICTURECAPTION"/>
      </w:pPr>
      <w:r>
        <w:t>Рисунок</w:t>
      </w:r>
      <w:r w:rsidRPr="008C3315">
        <w:t xml:space="preserve"> </w:t>
      </w:r>
      <w:r>
        <w:fldChar w:fldCharType="begin"/>
      </w:r>
      <w:r w:rsidRPr="008C3315">
        <w:instrText xml:space="preserve"> </w:instrText>
      </w:r>
      <w:r w:rsidRPr="008C3315">
        <w:rPr>
          <w:lang w:val="en-US"/>
        </w:rPr>
        <w:instrText>SEQ</w:instrText>
      </w:r>
      <w:r w:rsidRPr="008C3315">
        <w:instrText xml:space="preserve"> </w:instrText>
      </w:r>
      <w:r>
        <w:instrText>Рисунок</w:instrText>
      </w:r>
      <w:r w:rsidRPr="008C3315">
        <w:instrText xml:space="preserve"> \* </w:instrText>
      </w:r>
      <w:r w:rsidRPr="008C3315">
        <w:rPr>
          <w:lang w:val="en-US"/>
        </w:rPr>
        <w:instrText>ARABIC</w:instrText>
      </w:r>
      <w:r w:rsidRPr="008C3315">
        <w:instrText xml:space="preserve"> </w:instrText>
      </w:r>
      <w:r>
        <w:fldChar w:fldCharType="separate"/>
      </w:r>
      <w:r w:rsidR="00C45AD5">
        <w:rPr>
          <w:noProof/>
          <w:lang w:val="en-US"/>
        </w:rPr>
        <w:t>7</w:t>
      </w:r>
      <w:r>
        <w:rPr>
          <w:noProof/>
        </w:rPr>
        <w:fldChar w:fldCharType="end"/>
      </w:r>
      <w:r w:rsidRPr="008C3315">
        <w:t xml:space="preserve"> — </w:t>
      </w:r>
      <w:r w:rsidR="008C3315">
        <w:t>Модель наполовину в сборе</w:t>
      </w:r>
    </w:p>
    <w:p w:rsidR="001808D5" w:rsidRDefault="001808D5" w:rsidP="001808D5">
      <w:pPr>
        <w:pStyle w:val="PICTURE"/>
      </w:pPr>
      <w:r>
        <w:drawing>
          <wp:inline distT="0" distB="0" distL="0" distR="0" wp14:anchorId="60BE9CE8" wp14:editId="0B964CE5">
            <wp:extent cx="3650474" cy="3874766"/>
            <wp:effectExtent l="0" t="0" r="0" b="0"/>
            <wp:docPr id="20538838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83886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2F1401" w:rsidRDefault="001808D5" w:rsidP="001808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5AD5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22112">
        <w:t>Полная модель</w:t>
      </w:r>
    </w:p>
    <w:p w:rsidR="001808D5" w:rsidRDefault="001808D5" w:rsidP="001808D5">
      <w:pPr>
        <w:pStyle w:val="PICTURE"/>
      </w:pPr>
      <w:r>
        <w:lastRenderedPageBreak/>
        <w:drawing>
          <wp:inline distT="0" distB="0" distL="0" distR="0" wp14:anchorId="60BE9CE8" wp14:editId="0B964CE5">
            <wp:extent cx="3650474" cy="3790876"/>
            <wp:effectExtent l="0" t="0" r="0" b="0"/>
            <wp:docPr id="4153344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3445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7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D5" w:rsidRPr="002F1401" w:rsidRDefault="001808D5" w:rsidP="001808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5AD5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01A1D">
        <w:t>Финальное изображение. Добавлена шпажка и текстура хлеба</w:t>
      </w:r>
    </w:p>
    <w:sectPr w:rsidR="001808D5" w:rsidRPr="002F1401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35315" w:rsidRDefault="00D35315" w:rsidP="0002180F">
      <w:r>
        <w:separator/>
      </w:r>
    </w:p>
  </w:endnote>
  <w:endnote w:type="continuationSeparator" w:id="0">
    <w:p w:rsidR="00D35315" w:rsidRDefault="00D35315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35315" w:rsidRDefault="00D35315" w:rsidP="0002180F">
      <w:r>
        <w:separator/>
      </w:r>
    </w:p>
  </w:footnote>
  <w:footnote w:type="continuationSeparator" w:id="0">
    <w:p w:rsidR="00D35315" w:rsidRDefault="00D35315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90445"/>
    <w:rsid w:val="000928CE"/>
    <w:rsid w:val="000A2CF1"/>
    <w:rsid w:val="000A67BE"/>
    <w:rsid w:val="000C031F"/>
    <w:rsid w:val="000C4B7B"/>
    <w:rsid w:val="000E41A7"/>
    <w:rsid w:val="000E58A1"/>
    <w:rsid w:val="000F019B"/>
    <w:rsid w:val="001051EE"/>
    <w:rsid w:val="00112CBF"/>
    <w:rsid w:val="00116F39"/>
    <w:rsid w:val="00136236"/>
    <w:rsid w:val="00146E7E"/>
    <w:rsid w:val="00164280"/>
    <w:rsid w:val="001652DA"/>
    <w:rsid w:val="00166165"/>
    <w:rsid w:val="00166E8C"/>
    <w:rsid w:val="00171498"/>
    <w:rsid w:val="00177559"/>
    <w:rsid w:val="001808D5"/>
    <w:rsid w:val="00187D39"/>
    <w:rsid w:val="00194A01"/>
    <w:rsid w:val="0019758D"/>
    <w:rsid w:val="001D5DC2"/>
    <w:rsid w:val="001D7ED5"/>
    <w:rsid w:val="00271C67"/>
    <w:rsid w:val="00284869"/>
    <w:rsid w:val="002956BD"/>
    <w:rsid w:val="002A7B49"/>
    <w:rsid w:val="002B4F79"/>
    <w:rsid w:val="002C711F"/>
    <w:rsid w:val="002D5C30"/>
    <w:rsid w:val="002F1401"/>
    <w:rsid w:val="002F5CFB"/>
    <w:rsid w:val="002F6184"/>
    <w:rsid w:val="00300DD1"/>
    <w:rsid w:val="0031123B"/>
    <w:rsid w:val="00313291"/>
    <w:rsid w:val="003137BF"/>
    <w:rsid w:val="00314D60"/>
    <w:rsid w:val="00317C4E"/>
    <w:rsid w:val="00326699"/>
    <w:rsid w:val="00352422"/>
    <w:rsid w:val="00353F7B"/>
    <w:rsid w:val="00363035"/>
    <w:rsid w:val="00374808"/>
    <w:rsid w:val="003B3807"/>
    <w:rsid w:val="003C325C"/>
    <w:rsid w:val="003D264C"/>
    <w:rsid w:val="003D538D"/>
    <w:rsid w:val="003F448A"/>
    <w:rsid w:val="00404D15"/>
    <w:rsid w:val="00405D24"/>
    <w:rsid w:val="00413AAB"/>
    <w:rsid w:val="00436CF2"/>
    <w:rsid w:val="00474DAE"/>
    <w:rsid w:val="0047521D"/>
    <w:rsid w:val="00490A54"/>
    <w:rsid w:val="004C674A"/>
    <w:rsid w:val="004E6EAF"/>
    <w:rsid w:val="004E7C23"/>
    <w:rsid w:val="0050389B"/>
    <w:rsid w:val="00511910"/>
    <w:rsid w:val="00524674"/>
    <w:rsid w:val="005364DC"/>
    <w:rsid w:val="00552C4F"/>
    <w:rsid w:val="00593753"/>
    <w:rsid w:val="00593EF4"/>
    <w:rsid w:val="005A2A15"/>
    <w:rsid w:val="005B42FB"/>
    <w:rsid w:val="005B566D"/>
    <w:rsid w:val="005C4B04"/>
    <w:rsid w:val="005C6680"/>
    <w:rsid w:val="005D72B0"/>
    <w:rsid w:val="005E3C66"/>
    <w:rsid w:val="00615ECA"/>
    <w:rsid w:val="006375AF"/>
    <w:rsid w:val="00651F7A"/>
    <w:rsid w:val="0065240F"/>
    <w:rsid w:val="00657326"/>
    <w:rsid w:val="00657AC3"/>
    <w:rsid w:val="00666428"/>
    <w:rsid w:val="006854F9"/>
    <w:rsid w:val="00690FF0"/>
    <w:rsid w:val="006A42CB"/>
    <w:rsid w:val="006C4FC0"/>
    <w:rsid w:val="006C565E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63783"/>
    <w:rsid w:val="00764548"/>
    <w:rsid w:val="007B2A9E"/>
    <w:rsid w:val="007C55D8"/>
    <w:rsid w:val="007F31BE"/>
    <w:rsid w:val="00810104"/>
    <w:rsid w:val="00810821"/>
    <w:rsid w:val="0081758A"/>
    <w:rsid w:val="00822BE1"/>
    <w:rsid w:val="008317FB"/>
    <w:rsid w:val="008331DB"/>
    <w:rsid w:val="00837726"/>
    <w:rsid w:val="00851737"/>
    <w:rsid w:val="008C3315"/>
    <w:rsid w:val="008C376C"/>
    <w:rsid w:val="008C7F36"/>
    <w:rsid w:val="008D017A"/>
    <w:rsid w:val="008D1AAC"/>
    <w:rsid w:val="008E080A"/>
    <w:rsid w:val="008F5948"/>
    <w:rsid w:val="009042D8"/>
    <w:rsid w:val="00917B96"/>
    <w:rsid w:val="009265C5"/>
    <w:rsid w:val="00926DFF"/>
    <w:rsid w:val="00945836"/>
    <w:rsid w:val="00950472"/>
    <w:rsid w:val="00951A99"/>
    <w:rsid w:val="009600E8"/>
    <w:rsid w:val="009604D9"/>
    <w:rsid w:val="009628C9"/>
    <w:rsid w:val="00975193"/>
    <w:rsid w:val="009767A0"/>
    <w:rsid w:val="009809F7"/>
    <w:rsid w:val="00984913"/>
    <w:rsid w:val="00986BC9"/>
    <w:rsid w:val="00987DF9"/>
    <w:rsid w:val="00992C96"/>
    <w:rsid w:val="009A6312"/>
    <w:rsid w:val="009A67D0"/>
    <w:rsid w:val="009B751E"/>
    <w:rsid w:val="009C14CB"/>
    <w:rsid w:val="009D2232"/>
    <w:rsid w:val="009D55AD"/>
    <w:rsid w:val="009D66FD"/>
    <w:rsid w:val="009E13DE"/>
    <w:rsid w:val="009E3329"/>
    <w:rsid w:val="009F3F79"/>
    <w:rsid w:val="00A01A1D"/>
    <w:rsid w:val="00A37C30"/>
    <w:rsid w:val="00A552DE"/>
    <w:rsid w:val="00A66DEC"/>
    <w:rsid w:val="00A73C84"/>
    <w:rsid w:val="00A74901"/>
    <w:rsid w:val="00A90703"/>
    <w:rsid w:val="00AD3198"/>
    <w:rsid w:val="00AE1EEB"/>
    <w:rsid w:val="00AF6555"/>
    <w:rsid w:val="00B20256"/>
    <w:rsid w:val="00B2042C"/>
    <w:rsid w:val="00B20CF7"/>
    <w:rsid w:val="00B366F0"/>
    <w:rsid w:val="00B51C4D"/>
    <w:rsid w:val="00B613E6"/>
    <w:rsid w:val="00B625EE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7993"/>
    <w:rsid w:val="00C03BE7"/>
    <w:rsid w:val="00C21B6C"/>
    <w:rsid w:val="00C402CC"/>
    <w:rsid w:val="00C44E77"/>
    <w:rsid w:val="00C45AD5"/>
    <w:rsid w:val="00C51E65"/>
    <w:rsid w:val="00C60A88"/>
    <w:rsid w:val="00C6314C"/>
    <w:rsid w:val="00C72183"/>
    <w:rsid w:val="00C7552A"/>
    <w:rsid w:val="00C91D3A"/>
    <w:rsid w:val="00C969C1"/>
    <w:rsid w:val="00CA1852"/>
    <w:rsid w:val="00CC7927"/>
    <w:rsid w:val="00D077AE"/>
    <w:rsid w:val="00D347D3"/>
    <w:rsid w:val="00D35315"/>
    <w:rsid w:val="00D36C22"/>
    <w:rsid w:val="00D45F03"/>
    <w:rsid w:val="00DA7C82"/>
    <w:rsid w:val="00DC1B09"/>
    <w:rsid w:val="00DC7A1E"/>
    <w:rsid w:val="00DF15A0"/>
    <w:rsid w:val="00DF362A"/>
    <w:rsid w:val="00DF7735"/>
    <w:rsid w:val="00E01D70"/>
    <w:rsid w:val="00E14232"/>
    <w:rsid w:val="00E17E1F"/>
    <w:rsid w:val="00E22832"/>
    <w:rsid w:val="00E50CA7"/>
    <w:rsid w:val="00E51362"/>
    <w:rsid w:val="00E515AF"/>
    <w:rsid w:val="00E7252C"/>
    <w:rsid w:val="00E951CF"/>
    <w:rsid w:val="00EA3B1D"/>
    <w:rsid w:val="00ED438A"/>
    <w:rsid w:val="00EE1F7E"/>
    <w:rsid w:val="00EE3B59"/>
    <w:rsid w:val="00EE3F95"/>
    <w:rsid w:val="00EF07F5"/>
    <w:rsid w:val="00F04F95"/>
    <w:rsid w:val="00F22112"/>
    <w:rsid w:val="00F23612"/>
    <w:rsid w:val="00F2442B"/>
    <w:rsid w:val="00F26346"/>
    <w:rsid w:val="00F50713"/>
    <w:rsid w:val="00F57E13"/>
    <w:rsid w:val="00F6317F"/>
    <w:rsid w:val="00F631E2"/>
    <w:rsid w:val="00F65A25"/>
    <w:rsid w:val="00F77FD2"/>
    <w:rsid w:val="00F87EBD"/>
    <w:rsid w:val="00F960C9"/>
    <w:rsid w:val="00FA1CB4"/>
    <w:rsid w:val="00FA3569"/>
    <w:rsid w:val="00FB2DFA"/>
    <w:rsid w:val="00FC12B4"/>
    <w:rsid w:val="00FE1BA9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B8DDDA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6</Pages>
  <Words>182</Words>
  <Characters>1043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2025-10-18T05:31:00Z</cp:lastPrinted>
  <dcterms:created xsi:type="dcterms:W3CDTF">2025-10-18T05:31:00Z</dcterms:created>
  <dcterms:modified xsi:type="dcterms:W3CDTF">2025-10-18T05:31:00Z</dcterms:modified>
  <cp:category/>
</cp:coreProperties>
</file>