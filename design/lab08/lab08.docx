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:rsidR="00413AAB" w:rsidRPr="00B21FDE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310CE4" w:rsidRPr="00B21FDE">
        <w:t>42</w:t>
      </w:r>
    </w:p>
    <w:p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3"/>
        <w:gridCol w:w="2819"/>
        <w:gridCol w:w="277"/>
        <w:gridCol w:w="3017"/>
      </w:tblGrid>
      <w:tr w:rsidR="00413AAB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AD3198" w:rsidRDefault="00310CE4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r w:rsidRPr="00310CE4">
              <w:rPr>
                <w:lang w:val="en-US"/>
              </w:rPr>
              <w:t>канд. техн. наук, доцент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AD3198" w:rsidRDefault="00310CE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  <w:r>
              <w:t xml:space="preserve">О. И. </w:t>
            </w:r>
            <w:r w:rsidRPr="00310CE4">
              <w:t>Красильникова</w:t>
            </w:r>
            <w:r w:rsidR="00AD3198">
              <w:t xml:space="preserve"> </w:t>
            </w:r>
          </w:p>
        </w:tc>
      </w:tr>
      <w:tr w:rsidR="00413AA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pStyle w:val="BodyText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1327CC" w:rsidRDefault="00413AAB">
            <w:pPr>
              <w:pStyle w:val="BodyText"/>
              <w:spacing w:before="960"/>
              <w:rPr>
                <w:lang w:val="en-US"/>
              </w:rPr>
            </w:pPr>
            <w:r>
              <w:t>ОТЧЕТ О ЛАБОРАТОРНОЙ РАБОТЕ</w:t>
            </w:r>
            <w:r w:rsidR="00063230">
              <w:t xml:space="preserve"> № </w:t>
            </w:r>
            <w:r w:rsidR="001327CC">
              <w:rPr>
                <w:lang w:val="en-US"/>
              </w:rPr>
              <w:t>8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063230" w:rsidRDefault="006924A8" w:rsidP="005B1B43">
            <w:pPr>
              <w:pStyle w:val="Heading1"/>
              <w:spacing w:before="720" w:after="720"/>
              <w:rPr>
                <w:b w:val="0"/>
                <w:szCs w:val="32"/>
              </w:rPr>
            </w:pPr>
            <w:r w:rsidRPr="006924A8">
              <w:rPr>
                <w:b w:val="0"/>
                <w:szCs w:val="32"/>
              </w:rPr>
              <w:t>РЕДАКТИРОВАНИЕ ФОРМЫ И КОНТУРОВ В РЕДАКТОРЕ ВЕКТОРНОЙ ГРАФИКИ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AD3198" w:rsidRDefault="00413AAB" w:rsidP="00DA7C82">
            <w:pPr>
              <w:pStyle w:val="Heading3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5008A3">
            <w:pPr>
              <w:pStyle w:val="Heading3"/>
              <w:spacing w:before="240"/>
              <w:rPr>
                <w:sz w:val="28"/>
                <w:szCs w:val="28"/>
                <w:lang w:val="ru-RU"/>
              </w:rPr>
            </w:pPr>
            <w:r w:rsidRPr="005008A3">
              <w:rPr>
                <w:sz w:val="28"/>
                <w:szCs w:val="28"/>
                <w:lang w:val="ru-RU"/>
              </w:rPr>
              <w:t>ОСНОВЫ ИНФОРМАЦИОННЫХ ТЕХНОЛОГИЙ В ДИЗАЙНЕ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413AAB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:rsidR="00271C67" w:rsidRPr="00E51B5C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sectPr w:rsidR="00271C67" w:rsidRPr="00E51B5C" w:rsidSect="0002180F">
          <w:footerReference w:type="default" r:id="rId8"/>
          <w:type w:val="continuous"/>
          <w:pgSz w:w="11909" w:h="16834"/>
          <w:pgMar w:top="1134" w:right="567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EA654D">
        <w:t>2025</w:t>
      </w:r>
      <w:r w:rsidR="00EA654D">
        <w:rPr>
          <w:lang w:val="en-US"/>
        </w:rPr>
        <w:t xml:space="preserve"> </w:t>
      </w:r>
    </w:p>
    <w:p w:rsidR="00EA3B1D" w:rsidRPr="00C969C1" w:rsidRDefault="00EA3B1D" w:rsidP="00C969C1">
      <w:pPr>
        <w:pStyle w:val="MAINTEXT"/>
        <w:ind w:firstLine="0"/>
      </w:pPr>
      <w:r w:rsidRPr="00C6314C">
        <w:br w:type="page"/>
      </w:r>
    </w:p>
    <w:p w:rsidR="008331DB" w:rsidRDefault="000334C9" w:rsidP="00CA1852">
      <w:pPr>
        <w:pStyle w:val="DIV1"/>
      </w:pPr>
      <w:r>
        <w:lastRenderedPageBreak/>
        <w:t>Цель работы</w:t>
      </w:r>
    </w:p>
    <w:p w:rsidR="00B87840" w:rsidRPr="00BB128E" w:rsidRDefault="00A92DB0" w:rsidP="00BB128E">
      <w:pPr>
        <w:pStyle w:val="MAINTEXT"/>
      </w:pPr>
      <w:r w:rsidRPr="00A92DB0">
        <w:t xml:space="preserve">Цель работы: </w:t>
      </w:r>
      <w:r w:rsidR="00DF373A" w:rsidRPr="00DF373A">
        <w:t>приобретение навыков редактирования формы и контуров объектов в редакторе Inkscape</w:t>
      </w:r>
      <w:r w:rsidR="00C46A87" w:rsidRPr="00C46A87">
        <w:t>.</w:t>
      </w:r>
    </w:p>
    <w:p w:rsidR="00B85079" w:rsidRPr="00785754" w:rsidRDefault="00A011FD" w:rsidP="002373BA">
      <w:pPr>
        <w:pStyle w:val="DIV1"/>
      </w:pPr>
      <w:r>
        <w:t>Задание</w:t>
      </w:r>
    </w:p>
    <w:p w:rsidR="00785754" w:rsidRDefault="00785754" w:rsidP="00785754">
      <w:pPr>
        <w:pStyle w:val="MAINTEXT"/>
      </w:pPr>
      <w:r w:rsidRPr="00785754">
        <w:t>Нарисуем пингвина примерно такого, какой показан на рис.</w:t>
      </w:r>
      <w:r w:rsidR="0084029C" w:rsidRPr="00160074">
        <w:t xml:space="preserve"> </w:t>
      </w:r>
      <w:r w:rsidRPr="00785754">
        <w:t>1. Желательно, чтобы он немного отличался от представленного на рисунке настроением, цветом носа и лап, пропорциями тела.</w:t>
      </w:r>
    </w:p>
    <w:p w:rsidR="002373BA" w:rsidRDefault="008039BB" w:rsidP="00DA0911">
      <w:pPr>
        <w:pStyle w:val="MAINTEXT"/>
        <w:jc w:val="center"/>
      </w:pPr>
      <w:r>
        <w:rPr>
          <w:noProof/>
        </w:rPr>
        <w:pict w14:anchorId="25557C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12" o:spid="_x0000_i1025" type="#_x0000_t75" alt="пингвин в inkscape" style="width:230.95pt;height:274.85pt;visibility:visible;mso-wrap-style:square;mso-width-percent:0;mso-height-percent:0;mso-width-percent:0;mso-height-percent:0">
            <v:imagedata r:id="rId9" o:title="пингвин в inkscape"/>
          </v:shape>
        </w:pict>
      </w:r>
    </w:p>
    <w:p w:rsidR="002373BA" w:rsidRDefault="00CE49D9" w:rsidP="00DA0911">
      <w:pPr>
        <w:pStyle w:val="MAINTEXT"/>
        <w:jc w:val="center"/>
      </w:pPr>
      <w:r>
        <w:t xml:space="preserve">Рисунок </w:t>
      </w:r>
      <w:fldSimple w:instr=" SEQ Рисунок \* ARABIC ">
        <w:r w:rsidR="00503A60">
          <w:rPr>
            <w:noProof/>
          </w:rPr>
          <w:t>1</w:t>
        </w:r>
      </w:fldSimple>
    </w:p>
    <w:p w:rsidR="00EB78A9" w:rsidRDefault="00EB78A9">
      <w:pPr>
        <w:spacing w:after="200" w:line="276" w:lineRule="auto"/>
        <w:rPr>
          <w:b/>
          <w:sz w:val="28"/>
        </w:rPr>
      </w:pPr>
      <w:r>
        <w:br w:type="page"/>
      </w:r>
    </w:p>
    <w:p w:rsidR="00A011FD" w:rsidRDefault="00B95CD7" w:rsidP="005E312B">
      <w:pPr>
        <w:pStyle w:val="DIV1"/>
      </w:pPr>
      <w:r>
        <w:lastRenderedPageBreak/>
        <w:t>Промежуточные этапы работы</w:t>
      </w:r>
    </w:p>
    <w:p w:rsidR="006B0797" w:rsidRPr="00627D84" w:rsidRDefault="004160A6" w:rsidP="005E312B">
      <w:pPr>
        <w:pStyle w:val="MAINTEXT"/>
      </w:pPr>
      <w:r>
        <w:t xml:space="preserve">На рис. </w:t>
      </w:r>
      <w:r w:rsidR="00565094" w:rsidRPr="00627D84">
        <w:t>2</w:t>
      </w:r>
      <w:r>
        <w:t>-6 показаны</w:t>
      </w:r>
      <w:r w:rsidR="00627D84">
        <w:t xml:space="preserve"> промежуточные этапы работы </w:t>
      </w:r>
      <w:r w:rsidR="00C92265">
        <w:t>надо итоговым иззображением.</w:t>
      </w:r>
    </w:p>
    <w:p w:rsidR="005F5A7A" w:rsidRDefault="005F5A7A" w:rsidP="005F5A7A">
      <w:pPr>
        <w:pStyle w:val="DIV1"/>
        <w:numPr>
          <w:ilvl w:val="0"/>
          <w:numId w:val="0"/>
        </w:numPr>
        <w:ind w:left="4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9567D9A" wp14:editId="161D64A6">
            <wp:extent cx="3648363" cy="3488953"/>
            <wp:effectExtent l="0" t="0" r="0" b="0"/>
            <wp:docPr id="1003811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1143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2370" cy="34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A7A" w:rsidRDefault="005F5A7A" w:rsidP="005F5A7A">
      <w:pPr>
        <w:pStyle w:val="Caption"/>
        <w:keepNext w:val="0"/>
        <w:spacing w:line="360" w:lineRule="auto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03A60">
        <w:rPr>
          <w:noProof/>
        </w:rPr>
        <w:t>2</w:t>
      </w:r>
      <w:r>
        <w:rPr>
          <w:noProof/>
        </w:rPr>
        <w:fldChar w:fldCharType="end"/>
      </w:r>
      <w:r w:rsidRPr="001165B4">
        <w:rPr>
          <w:noProof/>
        </w:rPr>
        <w:t xml:space="preserve"> — </w:t>
      </w:r>
      <w:r w:rsidR="00483A0D">
        <w:rPr>
          <w:noProof/>
        </w:rPr>
        <w:t>Слияние двух окружностей и преобразование в контур</w:t>
      </w:r>
    </w:p>
    <w:p w:rsidR="00220778" w:rsidRDefault="00220778" w:rsidP="00220778">
      <w:pPr>
        <w:pStyle w:val="DIV1"/>
        <w:numPr>
          <w:ilvl w:val="0"/>
          <w:numId w:val="0"/>
        </w:numPr>
        <w:ind w:left="4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4D4F439" wp14:editId="68A9ED6B">
            <wp:extent cx="3805382" cy="3639113"/>
            <wp:effectExtent l="0" t="0" r="0" b="0"/>
            <wp:docPr id="616835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35673" name="Picture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0456" cy="366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60" w:rsidRDefault="00220778" w:rsidP="00546DBC">
      <w:pPr>
        <w:pStyle w:val="Caption"/>
        <w:keepNext w:val="0"/>
        <w:spacing w:line="360" w:lineRule="auto"/>
        <w:jc w:val="center"/>
        <w:rPr>
          <w:noProof/>
          <w:lang w:val="en-US"/>
        </w:rPr>
      </w:pPr>
      <w:r>
        <w:t xml:space="preserve">Рисунок </w:t>
      </w:r>
      <w:fldSimple w:instr=" SEQ Рисунок \* ARABIC ">
        <w:r w:rsidR="00503A60">
          <w:rPr>
            <w:noProof/>
          </w:rPr>
          <w:t>3</w:t>
        </w:r>
      </w:fldSimple>
      <w:r w:rsidRPr="001165B4">
        <w:rPr>
          <w:noProof/>
        </w:rPr>
        <w:t xml:space="preserve"> — </w:t>
      </w:r>
      <w:r w:rsidR="00AA1520">
        <w:rPr>
          <w:noProof/>
        </w:rPr>
        <w:t>Отрисовка формы</w:t>
      </w:r>
    </w:p>
    <w:p w:rsidR="00266F18" w:rsidRDefault="00266F18" w:rsidP="00266F18">
      <w:pPr>
        <w:pStyle w:val="DIV1"/>
        <w:numPr>
          <w:ilvl w:val="0"/>
          <w:numId w:val="0"/>
        </w:numPr>
        <w:ind w:left="476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32DDBC" wp14:editId="03715609">
            <wp:extent cx="3929958" cy="3758245"/>
            <wp:effectExtent l="0" t="0" r="0" b="0"/>
            <wp:docPr id="2143626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26853" name="Picture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9958" cy="375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F18" w:rsidRDefault="00266F18" w:rsidP="00266F18">
      <w:pPr>
        <w:pStyle w:val="Caption"/>
        <w:keepNext w:val="0"/>
        <w:spacing w:line="360" w:lineRule="auto"/>
        <w:jc w:val="center"/>
        <w:rPr>
          <w:noProof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03A60">
        <w:rPr>
          <w:noProof/>
        </w:rPr>
        <w:t>4</w:t>
      </w:r>
      <w:r>
        <w:rPr>
          <w:noProof/>
        </w:rPr>
        <w:fldChar w:fldCharType="end"/>
      </w:r>
      <w:r w:rsidRPr="001165B4">
        <w:rPr>
          <w:noProof/>
        </w:rPr>
        <w:t xml:space="preserve"> — </w:t>
      </w:r>
      <w:r w:rsidR="00241D85">
        <w:rPr>
          <w:noProof/>
        </w:rPr>
        <w:t>Добавление бликов</w:t>
      </w:r>
    </w:p>
    <w:p w:rsidR="009A1B2E" w:rsidRDefault="009A1B2E" w:rsidP="009A1B2E">
      <w:pPr>
        <w:pStyle w:val="DIV1"/>
        <w:numPr>
          <w:ilvl w:val="0"/>
          <w:numId w:val="0"/>
        </w:numPr>
        <w:ind w:left="4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852A63" wp14:editId="3EB80403">
            <wp:extent cx="3929957" cy="3758245"/>
            <wp:effectExtent l="0" t="0" r="0" b="0"/>
            <wp:docPr id="81288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81441" name="Picture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9957" cy="375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B2E" w:rsidRDefault="009A1B2E" w:rsidP="009A1B2E">
      <w:pPr>
        <w:pStyle w:val="Caption"/>
        <w:keepNext w:val="0"/>
        <w:spacing w:line="360" w:lineRule="auto"/>
        <w:jc w:val="center"/>
        <w:rPr>
          <w:noProof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03A60">
        <w:rPr>
          <w:noProof/>
        </w:rPr>
        <w:t>5</w:t>
      </w:r>
      <w:r>
        <w:rPr>
          <w:noProof/>
        </w:rPr>
        <w:fldChar w:fldCharType="end"/>
      </w:r>
      <w:r w:rsidRPr="001165B4">
        <w:rPr>
          <w:noProof/>
        </w:rPr>
        <w:t xml:space="preserve"> — </w:t>
      </w:r>
      <w:r w:rsidR="00BD6950">
        <w:rPr>
          <w:noProof/>
        </w:rPr>
        <w:t>Отрисовка лица</w:t>
      </w:r>
    </w:p>
    <w:p w:rsidR="001A0513" w:rsidRDefault="001A0513" w:rsidP="001A0513">
      <w:pPr>
        <w:pStyle w:val="DIV1"/>
        <w:numPr>
          <w:ilvl w:val="0"/>
          <w:numId w:val="0"/>
        </w:numPr>
        <w:ind w:left="476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0718CF" wp14:editId="5A4FA9C5">
            <wp:extent cx="3929957" cy="3758244"/>
            <wp:effectExtent l="0" t="0" r="0" b="0"/>
            <wp:docPr id="998172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72464" name="Picture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9957" cy="375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13" w:rsidRPr="001B5E57" w:rsidRDefault="001A0513" w:rsidP="001A0513">
      <w:pPr>
        <w:pStyle w:val="Caption"/>
        <w:keepNext w:val="0"/>
        <w:spacing w:line="360" w:lineRule="auto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03A60">
        <w:rPr>
          <w:noProof/>
        </w:rPr>
        <w:t>6</w:t>
      </w:r>
      <w:r>
        <w:rPr>
          <w:noProof/>
        </w:rPr>
        <w:fldChar w:fldCharType="end"/>
      </w:r>
      <w:r w:rsidRPr="001165B4">
        <w:rPr>
          <w:noProof/>
        </w:rPr>
        <w:t xml:space="preserve"> — </w:t>
      </w:r>
      <w:r w:rsidR="001B5E57">
        <w:rPr>
          <w:noProof/>
        </w:rPr>
        <w:t xml:space="preserve">Блик на голове и операция «Разность» </w:t>
      </w:r>
      <w:r w:rsidR="00754B08">
        <w:rPr>
          <w:noProof/>
        </w:rPr>
        <w:t xml:space="preserve">двух </w:t>
      </w:r>
      <w:r w:rsidR="001B5E57">
        <w:rPr>
          <w:noProof/>
        </w:rPr>
        <w:t>контуров</w:t>
      </w:r>
    </w:p>
    <w:p w:rsidR="006C5B0C" w:rsidRDefault="006C5B0C">
      <w:pPr>
        <w:spacing w:after="200" w:line="276" w:lineRule="auto"/>
        <w:rPr>
          <w:b/>
          <w:sz w:val="28"/>
        </w:rPr>
      </w:pPr>
      <w:r>
        <w:br w:type="page"/>
      </w:r>
    </w:p>
    <w:p w:rsidR="009F502B" w:rsidRDefault="00BA6E13" w:rsidP="009F502B">
      <w:pPr>
        <w:pStyle w:val="DIV1"/>
      </w:pPr>
      <w:r>
        <w:lastRenderedPageBreak/>
        <w:t>С</w:t>
      </w:r>
      <w:r w:rsidRPr="00BA6E13">
        <w:t>озданное в соответствии с заданием изображение</w:t>
      </w:r>
    </w:p>
    <w:p w:rsidR="009F502B" w:rsidRPr="007057D8" w:rsidRDefault="009F502B" w:rsidP="009F502B">
      <w:pPr>
        <w:pStyle w:val="MAINTEXT"/>
      </w:pPr>
      <w:r>
        <w:t>На рис.</w:t>
      </w:r>
      <w:r w:rsidR="007057D8">
        <w:t xml:space="preserve"> 7 изображен рисунок, получившийся в результате выполнения работы.</w:t>
      </w:r>
    </w:p>
    <w:p w:rsidR="0099567E" w:rsidRDefault="0099567E" w:rsidP="0099567E">
      <w:pPr>
        <w:pStyle w:val="DIV1"/>
        <w:numPr>
          <w:ilvl w:val="0"/>
          <w:numId w:val="0"/>
        </w:numPr>
        <w:ind w:left="4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1CAA88" wp14:editId="10C6E3FF">
            <wp:extent cx="4387888" cy="6209414"/>
            <wp:effectExtent l="0" t="0" r="0" b="0"/>
            <wp:docPr id="354370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70368" name="Picture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9114" cy="62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67E" w:rsidRPr="00446B40" w:rsidRDefault="0099567E" w:rsidP="0099567E">
      <w:pPr>
        <w:pStyle w:val="Caption"/>
        <w:keepNext w:val="0"/>
        <w:spacing w:line="360" w:lineRule="auto"/>
        <w:jc w:val="center"/>
        <w:rPr>
          <w:noProof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03A60">
        <w:rPr>
          <w:noProof/>
        </w:rPr>
        <w:t>7</w:t>
      </w:r>
      <w:r>
        <w:rPr>
          <w:noProof/>
        </w:rPr>
        <w:fldChar w:fldCharType="end"/>
      </w:r>
      <w:r w:rsidRPr="001165B4">
        <w:rPr>
          <w:noProof/>
        </w:rPr>
        <w:t xml:space="preserve"> — </w:t>
      </w:r>
      <w:r w:rsidR="001D179B">
        <w:rPr>
          <w:noProof/>
        </w:rPr>
        <w:t>Итоговое изображение</w:t>
      </w:r>
    </w:p>
    <w:p w:rsidR="00446B40" w:rsidRDefault="00A011FD" w:rsidP="00446B40">
      <w:pPr>
        <w:pStyle w:val="DIV1"/>
      </w:pPr>
      <w:r>
        <w:t>Выводы</w:t>
      </w:r>
    </w:p>
    <w:p w:rsidR="00446B40" w:rsidRPr="00446B40" w:rsidRDefault="00446B40" w:rsidP="00446B40">
      <w:pPr>
        <w:pStyle w:val="MAINTEXT"/>
      </w:pPr>
      <w:r w:rsidRPr="00446B40">
        <w:t xml:space="preserve">В ходе выполнения лабораторной работы были освоены основные инструменты редактирования формы и контуров объектов в графическом редакторе </w:t>
      </w:r>
      <w:r w:rsidRPr="00446B40">
        <w:rPr>
          <w:lang w:val="en-US"/>
        </w:rPr>
        <w:t>Inkscape</w:t>
      </w:r>
      <w:r w:rsidRPr="00446B40">
        <w:t xml:space="preserve">. Получены практические навыки работы с инструментом «Перо» для построения кривых Безье и создания сложных контуров, а также </w:t>
      </w:r>
      <w:r w:rsidRPr="00446B40">
        <w:lastRenderedPageBreak/>
        <w:t>управления узлами для точной настройки формы объектов. Были применены операции булевой геометрии, такие как «Разность», для формирования сложных фигур, а также методы заливки градиентами для придания изображению объёмности. В результате проделанной работы было создано изображение пингвина, что позволило закрепить изученные приёмы редактирования и работы с векторной графикой. Полученные знания и навыки могут быть применены при создании и редактировании векторных иллюстраций различной сложности.</w:t>
      </w:r>
    </w:p>
    <w:p w:rsidR="00446B40" w:rsidRPr="00446B40" w:rsidRDefault="00446B40" w:rsidP="00446B40">
      <w:pPr>
        <w:pStyle w:val="MAINTEXT"/>
      </w:pPr>
    </w:p>
    <w:sectPr w:rsidR="00446B40" w:rsidRPr="00446B40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8039BB" w:rsidRDefault="008039BB" w:rsidP="0002180F">
      <w:r>
        <w:separator/>
      </w:r>
    </w:p>
  </w:endnote>
  <w:endnote w:type="continuationSeparator" w:id="0">
    <w:p w:rsidR="008039BB" w:rsidRDefault="008039BB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9641891"/>
      <w:docPartObj>
        <w:docPartGallery w:val="Page Numbers (Bottom of Page)"/>
        <w:docPartUnique/>
      </w:docPartObj>
    </w:sdtPr>
    <w:sdtContent>
      <w:p w:rsidR="0002180F" w:rsidRDefault="0002180F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02180F" w:rsidRDefault="0002180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8039BB" w:rsidRDefault="008039BB" w:rsidP="0002180F">
      <w:r>
        <w:separator/>
      </w:r>
    </w:p>
  </w:footnote>
  <w:footnote w:type="continuationSeparator" w:id="0">
    <w:p w:rsidR="008039BB" w:rsidRDefault="008039BB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7B244A"/>
    <w:multiLevelType w:val="hybridMultilevel"/>
    <w:tmpl w:val="A2AAE3B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57052BB6"/>
    <w:multiLevelType w:val="multilevel"/>
    <w:tmpl w:val="8F0E7D80"/>
    <w:lvl w:ilvl="0">
      <w:start w:val="1"/>
      <w:numFmt w:val="decimal"/>
      <w:pStyle w:val="DIV1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pStyle w:val="DIV2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74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" w15:restartNumberingAfterBreak="0">
    <w:nsid w:val="733A57AA"/>
    <w:multiLevelType w:val="hybridMultilevel"/>
    <w:tmpl w:val="DF14BB3C"/>
    <w:lvl w:ilvl="0" w:tplc="04090001">
      <w:start w:val="1"/>
      <w:numFmt w:val="bullet"/>
      <w:lvlText w:val=""/>
      <w:lvlJc w:val="left"/>
      <w:pPr>
        <w:ind w:left="10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6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6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6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6" w:hanging="360"/>
      </w:pPr>
      <w:rPr>
        <w:rFonts w:ascii="Wingdings" w:hAnsi="Wingdings" w:hint="default"/>
      </w:rPr>
    </w:lvl>
  </w:abstractNum>
  <w:abstractNum w:abstractNumId="4" w15:restartNumberingAfterBreak="0">
    <w:nsid w:val="77403286"/>
    <w:multiLevelType w:val="hybridMultilevel"/>
    <w:tmpl w:val="A2E49AA4"/>
    <w:lvl w:ilvl="0" w:tplc="8A08DDD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2CE6C80A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 w16cid:durableId="1301348366">
    <w:abstractNumId w:val="2"/>
  </w:num>
  <w:num w:numId="2" w16cid:durableId="1762531444">
    <w:abstractNumId w:val="1"/>
  </w:num>
  <w:num w:numId="3" w16cid:durableId="434907707">
    <w:abstractNumId w:val="4"/>
  </w:num>
  <w:num w:numId="4" w16cid:durableId="903569156">
    <w:abstractNumId w:val="3"/>
  </w:num>
  <w:num w:numId="5" w16cid:durableId="3937469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4"/>
  <w:embedSystemFonts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D6DBB"/>
    <w:rsid w:val="00001069"/>
    <w:rsid w:val="0000542C"/>
    <w:rsid w:val="00007FD3"/>
    <w:rsid w:val="000109AB"/>
    <w:rsid w:val="00012B46"/>
    <w:rsid w:val="000165BE"/>
    <w:rsid w:val="00020E01"/>
    <w:rsid w:val="000214A2"/>
    <w:rsid w:val="0002180F"/>
    <w:rsid w:val="000244B3"/>
    <w:rsid w:val="000334C9"/>
    <w:rsid w:val="000353F0"/>
    <w:rsid w:val="0004168B"/>
    <w:rsid w:val="00045D20"/>
    <w:rsid w:val="0005189B"/>
    <w:rsid w:val="00061BD4"/>
    <w:rsid w:val="00063230"/>
    <w:rsid w:val="00063984"/>
    <w:rsid w:val="000705C1"/>
    <w:rsid w:val="000707AB"/>
    <w:rsid w:val="000707C8"/>
    <w:rsid w:val="00091594"/>
    <w:rsid w:val="000928CE"/>
    <w:rsid w:val="00092DF3"/>
    <w:rsid w:val="000A2CF1"/>
    <w:rsid w:val="000A67BE"/>
    <w:rsid w:val="000B6065"/>
    <w:rsid w:val="000B6587"/>
    <w:rsid w:val="000C031F"/>
    <w:rsid w:val="000D0034"/>
    <w:rsid w:val="000D1939"/>
    <w:rsid w:val="000D5B92"/>
    <w:rsid w:val="000D7F45"/>
    <w:rsid w:val="000E38D9"/>
    <w:rsid w:val="000F74B0"/>
    <w:rsid w:val="001011CE"/>
    <w:rsid w:val="001027B4"/>
    <w:rsid w:val="00104E4C"/>
    <w:rsid w:val="00115726"/>
    <w:rsid w:val="001165B4"/>
    <w:rsid w:val="00116F39"/>
    <w:rsid w:val="001175DA"/>
    <w:rsid w:val="00126719"/>
    <w:rsid w:val="001275C1"/>
    <w:rsid w:val="001327CC"/>
    <w:rsid w:val="0014735A"/>
    <w:rsid w:val="00150D4C"/>
    <w:rsid w:val="0015201C"/>
    <w:rsid w:val="00160074"/>
    <w:rsid w:val="00160C5B"/>
    <w:rsid w:val="00184799"/>
    <w:rsid w:val="00184CAF"/>
    <w:rsid w:val="00187D39"/>
    <w:rsid w:val="00195997"/>
    <w:rsid w:val="001A0513"/>
    <w:rsid w:val="001A7C1F"/>
    <w:rsid w:val="001B5773"/>
    <w:rsid w:val="001B5E57"/>
    <w:rsid w:val="001B717A"/>
    <w:rsid w:val="001C1BA1"/>
    <w:rsid w:val="001D0BE1"/>
    <w:rsid w:val="001D179B"/>
    <w:rsid w:val="001D39E3"/>
    <w:rsid w:val="001D7ED5"/>
    <w:rsid w:val="001F0102"/>
    <w:rsid w:val="001F2128"/>
    <w:rsid w:val="001F3CEE"/>
    <w:rsid w:val="001F4E60"/>
    <w:rsid w:val="00205562"/>
    <w:rsid w:val="0020558E"/>
    <w:rsid w:val="002133E4"/>
    <w:rsid w:val="00220778"/>
    <w:rsid w:val="002215AD"/>
    <w:rsid w:val="0022407E"/>
    <w:rsid w:val="00236035"/>
    <w:rsid w:val="002373BA"/>
    <w:rsid w:val="00241D85"/>
    <w:rsid w:val="00243990"/>
    <w:rsid w:val="00245603"/>
    <w:rsid w:val="00251C15"/>
    <w:rsid w:val="00252608"/>
    <w:rsid w:val="002625FE"/>
    <w:rsid w:val="00266F18"/>
    <w:rsid w:val="00271C67"/>
    <w:rsid w:val="002779AB"/>
    <w:rsid w:val="00284869"/>
    <w:rsid w:val="00294E7F"/>
    <w:rsid w:val="002970F7"/>
    <w:rsid w:val="002B30CA"/>
    <w:rsid w:val="002B3BC9"/>
    <w:rsid w:val="002B422C"/>
    <w:rsid w:val="002B43DF"/>
    <w:rsid w:val="002C6DD6"/>
    <w:rsid w:val="002D05F6"/>
    <w:rsid w:val="002D1A6A"/>
    <w:rsid w:val="002D3EEE"/>
    <w:rsid w:val="002D458E"/>
    <w:rsid w:val="002E33FB"/>
    <w:rsid w:val="002E5923"/>
    <w:rsid w:val="002F2B05"/>
    <w:rsid w:val="00300DD1"/>
    <w:rsid w:val="003058BD"/>
    <w:rsid w:val="00310CE4"/>
    <w:rsid w:val="00326699"/>
    <w:rsid w:val="00340164"/>
    <w:rsid w:val="003519F0"/>
    <w:rsid w:val="00352422"/>
    <w:rsid w:val="00353F7B"/>
    <w:rsid w:val="00370E47"/>
    <w:rsid w:val="00374808"/>
    <w:rsid w:val="00382CA6"/>
    <w:rsid w:val="003840D4"/>
    <w:rsid w:val="00386EC9"/>
    <w:rsid w:val="00394A5F"/>
    <w:rsid w:val="003A29A1"/>
    <w:rsid w:val="003B143E"/>
    <w:rsid w:val="003B1A99"/>
    <w:rsid w:val="003B3807"/>
    <w:rsid w:val="003B7342"/>
    <w:rsid w:val="003E1A0B"/>
    <w:rsid w:val="003E5F40"/>
    <w:rsid w:val="003F448A"/>
    <w:rsid w:val="00404D15"/>
    <w:rsid w:val="00405D24"/>
    <w:rsid w:val="00407035"/>
    <w:rsid w:val="00413AAB"/>
    <w:rsid w:val="004159C9"/>
    <w:rsid w:val="004160A6"/>
    <w:rsid w:val="00421082"/>
    <w:rsid w:val="00424192"/>
    <w:rsid w:val="004305FF"/>
    <w:rsid w:val="004364A5"/>
    <w:rsid w:val="00443600"/>
    <w:rsid w:val="00446B40"/>
    <w:rsid w:val="00447B4B"/>
    <w:rsid w:val="00452507"/>
    <w:rsid w:val="0046112A"/>
    <w:rsid w:val="00474DAE"/>
    <w:rsid w:val="00477BCC"/>
    <w:rsid w:val="00483A0D"/>
    <w:rsid w:val="00490A54"/>
    <w:rsid w:val="00491515"/>
    <w:rsid w:val="00495E79"/>
    <w:rsid w:val="004A6981"/>
    <w:rsid w:val="004B296C"/>
    <w:rsid w:val="004B4FA9"/>
    <w:rsid w:val="004C674A"/>
    <w:rsid w:val="004C6BC2"/>
    <w:rsid w:val="004D07BC"/>
    <w:rsid w:val="004D29A9"/>
    <w:rsid w:val="004D4BBD"/>
    <w:rsid w:val="004E545D"/>
    <w:rsid w:val="004E7C23"/>
    <w:rsid w:val="004E7C88"/>
    <w:rsid w:val="005008A3"/>
    <w:rsid w:val="0050305F"/>
    <w:rsid w:val="00503A60"/>
    <w:rsid w:val="00512C52"/>
    <w:rsid w:val="00516E97"/>
    <w:rsid w:val="00524674"/>
    <w:rsid w:val="0052529A"/>
    <w:rsid w:val="00536048"/>
    <w:rsid w:val="005364DC"/>
    <w:rsid w:val="00540C6D"/>
    <w:rsid w:val="005465A2"/>
    <w:rsid w:val="00546DBC"/>
    <w:rsid w:val="00552C4F"/>
    <w:rsid w:val="00565094"/>
    <w:rsid w:val="00566281"/>
    <w:rsid w:val="005A2886"/>
    <w:rsid w:val="005A2A15"/>
    <w:rsid w:val="005B1B43"/>
    <w:rsid w:val="005B4A93"/>
    <w:rsid w:val="005B566D"/>
    <w:rsid w:val="005C0342"/>
    <w:rsid w:val="005C3FE1"/>
    <w:rsid w:val="005C6680"/>
    <w:rsid w:val="005D11DE"/>
    <w:rsid w:val="005D2C33"/>
    <w:rsid w:val="005E2F33"/>
    <w:rsid w:val="005E312B"/>
    <w:rsid w:val="005E3C66"/>
    <w:rsid w:val="005F456F"/>
    <w:rsid w:val="005F5A7A"/>
    <w:rsid w:val="0060791D"/>
    <w:rsid w:val="00611B15"/>
    <w:rsid w:val="0061793B"/>
    <w:rsid w:val="006254FA"/>
    <w:rsid w:val="006269E7"/>
    <w:rsid w:val="006279F5"/>
    <w:rsid w:val="00627D84"/>
    <w:rsid w:val="006375AF"/>
    <w:rsid w:val="006378CB"/>
    <w:rsid w:val="0064749F"/>
    <w:rsid w:val="00651F7A"/>
    <w:rsid w:val="006522C5"/>
    <w:rsid w:val="006539A6"/>
    <w:rsid w:val="00657326"/>
    <w:rsid w:val="00663A67"/>
    <w:rsid w:val="00670CA1"/>
    <w:rsid w:val="006728FE"/>
    <w:rsid w:val="00672BF9"/>
    <w:rsid w:val="0067663F"/>
    <w:rsid w:val="006854F9"/>
    <w:rsid w:val="006924A8"/>
    <w:rsid w:val="006968EF"/>
    <w:rsid w:val="006A0348"/>
    <w:rsid w:val="006A06D6"/>
    <w:rsid w:val="006A42CB"/>
    <w:rsid w:val="006B00C0"/>
    <w:rsid w:val="006B0797"/>
    <w:rsid w:val="006C5B0C"/>
    <w:rsid w:val="006E2190"/>
    <w:rsid w:val="006F20BB"/>
    <w:rsid w:val="006F5577"/>
    <w:rsid w:val="006F5778"/>
    <w:rsid w:val="007057D8"/>
    <w:rsid w:val="00707EE1"/>
    <w:rsid w:val="007151DF"/>
    <w:rsid w:val="007162EB"/>
    <w:rsid w:val="0072455C"/>
    <w:rsid w:val="00734051"/>
    <w:rsid w:val="00734B64"/>
    <w:rsid w:val="007357EC"/>
    <w:rsid w:val="007363C6"/>
    <w:rsid w:val="00740764"/>
    <w:rsid w:val="007425D2"/>
    <w:rsid w:val="00747212"/>
    <w:rsid w:val="00754B08"/>
    <w:rsid w:val="007554E7"/>
    <w:rsid w:val="007712DF"/>
    <w:rsid w:val="00785754"/>
    <w:rsid w:val="00790709"/>
    <w:rsid w:val="00794F3C"/>
    <w:rsid w:val="007961A9"/>
    <w:rsid w:val="007A05CA"/>
    <w:rsid w:val="007A2AB4"/>
    <w:rsid w:val="007A5B3C"/>
    <w:rsid w:val="007A6429"/>
    <w:rsid w:val="007B2A9E"/>
    <w:rsid w:val="007C0060"/>
    <w:rsid w:val="007C2DE9"/>
    <w:rsid w:val="007C3916"/>
    <w:rsid w:val="007C53AE"/>
    <w:rsid w:val="007C55D8"/>
    <w:rsid w:val="007C56DE"/>
    <w:rsid w:val="007D205F"/>
    <w:rsid w:val="007D4564"/>
    <w:rsid w:val="007D604D"/>
    <w:rsid w:val="007E19A2"/>
    <w:rsid w:val="007E45CF"/>
    <w:rsid w:val="007F3255"/>
    <w:rsid w:val="007F54A4"/>
    <w:rsid w:val="008039BB"/>
    <w:rsid w:val="00810104"/>
    <w:rsid w:val="00815784"/>
    <w:rsid w:val="00816F7E"/>
    <w:rsid w:val="008222C0"/>
    <w:rsid w:val="00823217"/>
    <w:rsid w:val="00830A41"/>
    <w:rsid w:val="00830E1C"/>
    <w:rsid w:val="00832C0E"/>
    <w:rsid w:val="008331DB"/>
    <w:rsid w:val="0084029C"/>
    <w:rsid w:val="008431BE"/>
    <w:rsid w:val="008556E4"/>
    <w:rsid w:val="00860890"/>
    <w:rsid w:val="00863165"/>
    <w:rsid w:val="008724EC"/>
    <w:rsid w:val="008975E7"/>
    <w:rsid w:val="008A530B"/>
    <w:rsid w:val="008B4EBD"/>
    <w:rsid w:val="008C22F7"/>
    <w:rsid w:val="008C5A98"/>
    <w:rsid w:val="008C5D98"/>
    <w:rsid w:val="008C7F36"/>
    <w:rsid w:val="008D1AAC"/>
    <w:rsid w:val="008D2785"/>
    <w:rsid w:val="008D2F19"/>
    <w:rsid w:val="008D67C4"/>
    <w:rsid w:val="008D710B"/>
    <w:rsid w:val="008D7E76"/>
    <w:rsid w:val="008E22A6"/>
    <w:rsid w:val="008E6A25"/>
    <w:rsid w:val="008E7024"/>
    <w:rsid w:val="008F56F9"/>
    <w:rsid w:val="008F5EE0"/>
    <w:rsid w:val="00915941"/>
    <w:rsid w:val="00915B0B"/>
    <w:rsid w:val="00915E26"/>
    <w:rsid w:val="00916B59"/>
    <w:rsid w:val="009179CB"/>
    <w:rsid w:val="009265C5"/>
    <w:rsid w:val="00926DFF"/>
    <w:rsid w:val="0093221F"/>
    <w:rsid w:val="00934161"/>
    <w:rsid w:val="00940BB1"/>
    <w:rsid w:val="00943BAC"/>
    <w:rsid w:val="00950472"/>
    <w:rsid w:val="00951A99"/>
    <w:rsid w:val="00962934"/>
    <w:rsid w:val="00964C2E"/>
    <w:rsid w:val="009855B6"/>
    <w:rsid w:val="00986BC9"/>
    <w:rsid w:val="00992C96"/>
    <w:rsid w:val="0099567E"/>
    <w:rsid w:val="00996095"/>
    <w:rsid w:val="009A1B2E"/>
    <w:rsid w:val="009A7F78"/>
    <w:rsid w:val="009B282B"/>
    <w:rsid w:val="009B6DC4"/>
    <w:rsid w:val="009B751E"/>
    <w:rsid w:val="009C0560"/>
    <w:rsid w:val="009C14CB"/>
    <w:rsid w:val="009C1EF5"/>
    <w:rsid w:val="009C2476"/>
    <w:rsid w:val="009C3F6A"/>
    <w:rsid w:val="009D0A1D"/>
    <w:rsid w:val="009D55AD"/>
    <w:rsid w:val="009E0FE1"/>
    <w:rsid w:val="009E13DE"/>
    <w:rsid w:val="009F3942"/>
    <w:rsid w:val="009F502B"/>
    <w:rsid w:val="00A011FD"/>
    <w:rsid w:val="00A02786"/>
    <w:rsid w:val="00A103B7"/>
    <w:rsid w:val="00A2535C"/>
    <w:rsid w:val="00A303E0"/>
    <w:rsid w:val="00A33EA2"/>
    <w:rsid w:val="00A37C30"/>
    <w:rsid w:val="00A408FD"/>
    <w:rsid w:val="00A54A2D"/>
    <w:rsid w:val="00A5593C"/>
    <w:rsid w:val="00A60116"/>
    <w:rsid w:val="00A648EB"/>
    <w:rsid w:val="00A66BC8"/>
    <w:rsid w:val="00A70173"/>
    <w:rsid w:val="00A73C84"/>
    <w:rsid w:val="00A74901"/>
    <w:rsid w:val="00A74B34"/>
    <w:rsid w:val="00A92DB0"/>
    <w:rsid w:val="00A95282"/>
    <w:rsid w:val="00AA1520"/>
    <w:rsid w:val="00AA5FAE"/>
    <w:rsid w:val="00AB0FD6"/>
    <w:rsid w:val="00AB1A6C"/>
    <w:rsid w:val="00AB5F61"/>
    <w:rsid w:val="00AC1344"/>
    <w:rsid w:val="00AC7A44"/>
    <w:rsid w:val="00AD022E"/>
    <w:rsid w:val="00AD0BAA"/>
    <w:rsid w:val="00AD3198"/>
    <w:rsid w:val="00AD6DBB"/>
    <w:rsid w:val="00AD794A"/>
    <w:rsid w:val="00AE11B5"/>
    <w:rsid w:val="00AE616F"/>
    <w:rsid w:val="00AE7BBC"/>
    <w:rsid w:val="00AF3DAA"/>
    <w:rsid w:val="00AF625C"/>
    <w:rsid w:val="00AF6555"/>
    <w:rsid w:val="00B0017E"/>
    <w:rsid w:val="00B00A0C"/>
    <w:rsid w:val="00B01E86"/>
    <w:rsid w:val="00B10C87"/>
    <w:rsid w:val="00B12155"/>
    <w:rsid w:val="00B20256"/>
    <w:rsid w:val="00B2042C"/>
    <w:rsid w:val="00B20458"/>
    <w:rsid w:val="00B21FDE"/>
    <w:rsid w:val="00B2351E"/>
    <w:rsid w:val="00B254DE"/>
    <w:rsid w:val="00B260C9"/>
    <w:rsid w:val="00B27CF2"/>
    <w:rsid w:val="00B30701"/>
    <w:rsid w:val="00B32E1E"/>
    <w:rsid w:val="00B47F13"/>
    <w:rsid w:val="00B522A4"/>
    <w:rsid w:val="00B60DA9"/>
    <w:rsid w:val="00B632F0"/>
    <w:rsid w:val="00B71FEE"/>
    <w:rsid w:val="00B727FC"/>
    <w:rsid w:val="00B8127C"/>
    <w:rsid w:val="00B8145A"/>
    <w:rsid w:val="00B83CA1"/>
    <w:rsid w:val="00B85079"/>
    <w:rsid w:val="00B87840"/>
    <w:rsid w:val="00B91F50"/>
    <w:rsid w:val="00B923A5"/>
    <w:rsid w:val="00B94CB9"/>
    <w:rsid w:val="00B95CD7"/>
    <w:rsid w:val="00BA50FA"/>
    <w:rsid w:val="00BA6721"/>
    <w:rsid w:val="00BA6E13"/>
    <w:rsid w:val="00BB128E"/>
    <w:rsid w:val="00BB379C"/>
    <w:rsid w:val="00BC073D"/>
    <w:rsid w:val="00BC4E36"/>
    <w:rsid w:val="00BC538F"/>
    <w:rsid w:val="00BD6950"/>
    <w:rsid w:val="00BD7E26"/>
    <w:rsid w:val="00BE64C9"/>
    <w:rsid w:val="00BE66B3"/>
    <w:rsid w:val="00BF7993"/>
    <w:rsid w:val="00C0114B"/>
    <w:rsid w:val="00C02BB9"/>
    <w:rsid w:val="00C03BE7"/>
    <w:rsid w:val="00C30591"/>
    <w:rsid w:val="00C45755"/>
    <w:rsid w:val="00C45D7E"/>
    <w:rsid w:val="00C46A87"/>
    <w:rsid w:val="00C51E65"/>
    <w:rsid w:val="00C542EA"/>
    <w:rsid w:val="00C544AE"/>
    <w:rsid w:val="00C605F6"/>
    <w:rsid w:val="00C60A88"/>
    <w:rsid w:val="00C62095"/>
    <w:rsid w:val="00C6314C"/>
    <w:rsid w:val="00C722E2"/>
    <w:rsid w:val="00C751DD"/>
    <w:rsid w:val="00C7552A"/>
    <w:rsid w:val="00C77B89"/>
    <w:rsid w:val="00C8171D"/>
    <w:rsid w:val="00C85276"/>
    <w:rsid w:val="00C90C8E"/>
    <w:rsid w:val="00C92265"/>
    <w:rsid w:val="00C96372"/>
    <w:rsid w:val="00C969C1"/>
    <w:rsid w:val="00CA1852"/>
    <w:rsid w:val="00CA4A4D"/>
    <w:rsid w:val="00CB335A"/>
    <w:rsid w:val="00CC2AA6"/>
    <w:rsid w:val="00CC2F50"/>
    <w:rsid w:val="00CD4BA3"/>
    <w:rsid w:val="00CE49D9"/>
    <w:rsid w:val="00CF2DC5"/>
    <w:rsid w:val="00CF5AD1"/>
    <w:rsid w:val="00D04661"/>
    <w:rsid w:val="00D05485"/>
    <w:rsid w:val="00D1675C"/>
    <w:rsid w:val="00D21D5F"/>
    <w:rsid w:val="00D347D3"/>
    <w:rsid w:val="00D45F03"/>
    <w:rsid w:val="00D45F1E"/>
    <w:rsid w:val="00D54A44"/>
    <w:rsid w:val="00D56FAF"/>
    <w:rsid w:val="00D66A6A"/>
    <w:rsid w:val="00D67034"/>
    <w:rsid w:val="00D717E2"/>
    <w:rsid w:val="00DA0911"/>
    <w:rsid w:val="00DA15C8"/>
    <w:rsid w:val="00DA7C82"/>
    <w:rsid w:val="00DC1B09"/>
    <w:rsid w:val="00DE01DB"/>
    <w:rsid w:val="00DE0AAE"/>
    <w:rsid w:val="00DE0EC0"/>
    <w:rsid w:val="00DF362A"/>
    <w:rsid w:val="00DF373A"/>
    <w:rsid w:val="00DF3A4C"/>
    <w:rsid w:val="00DF7735"/>
    <w:rsid w:val="00E01C8E"/>
    <w:rsid w:val="00E13118"/>
    <w:rsid w:val="00E1354E"/>
    <w:rsid w:val="00E14232"/>
    <w:rsid w:val="00E17C34"/>
    <w:rsid w:val="00E22832"/>
    <w:rsid w:val="00E33B61"/>
    <w:rsid w:val="00E363D1"/>
    <w:rsid w:val="00E434FD"/>
    <w:rsid w:val="00E51362"/>
    <w:rsid w:val="00E51B5C"/>
    <w:rsid w:val="00E5340C"/>
    <w:rsid w:val="00E5662F"/>
    <w:rsid w:val="00E60D5A"/>
    <w:rsid w:val="00E6758E"/>
    <w:rsid w:val="00E81B22"/>
    <w:rsid w:val="00E876A6"/>
    <w:rsid w:val="00EA3B1D"/>
    <w:rsid w:val="00EA654D"/>
    <w:rsid w:val="00EB429A"/>
    <w:rsid w:val="00EB5EC1"/>
    <w:rsid w:val="00EB78A9"/>
    <w:rsid w:val="00EC0C12"/>
    <w:rsid w:val="00ED438A"/>
    <w:rsid w:val="00EE1F7E"/>
    <w:rsid w:val="00EE3841"/>
    <w:rsid w:val="00EE3F95"/>
    <w:rsid w:val="00EE68C2"/>
    <w:rsid w:val="00EE7E35"/>
    <w:rsid w:val="00EF07F5"/>
    <w:rsid w:val="00EF2A8A"/>
    <w:rsid w:val="00EF48EC"/>
    <w:rsid w:val="00EF51FF"/>
    <w:rsid w:val="00EF7235"/>
    <w:rsid w:val="00F032E3"/>
    <w:rsid w:val="00F03C88"/>
    <w:rsid w:val="00F043E5"/>
    <w:rsid w:val="00F04F95"/>
    <w:rsid w:val="00F05E64"/>
    <w:rsid w:val="00F20B9F"/>
    <w:rsid w:val="00F25904"/>
    <w:rsid w:val="00F42C7A"/>
    <w:rsid w:val="00F45484"/>
    <w:rsid w:val="00F465A6"/>
    <w:rsid w:val="00F50713"/>
    <w:rsid w:val="00F545C7"/>
    <w:rsid w:val="00F54697"/>
    <w:rsid w:val="00F57E13"/>
    <w:rsid w:val="00F65A25"/>
    <w:rsid w:val="00F824D3"/>
    <w:rsid w:val="00F82D61"/>
    <w:rsid w:val="00F87EBD"/>
    <w:rsid w:val="00FA1295"/>
    <w:rsid w:val="00FA1CB4"/>
    <w:rsid w:val="00FA3569"/>
    <w:rsid w:val="00FA3B3B"/>
    <w:rsid w:val="00FA7AD2"/>
    <w:rsid w:val="00FA7C32"/>
    <w:rsid w:val="00FB2D22"/>
    <w:rsid w:val="00FB3638"/>
    <w:rsid w:val="00FC642A"/>
    <w:rsid w:val="00FE6C97"/>
    <w:rsid w:val="00FE753F"/>
    <w:rsid w:val="00FF0024"/>
    <w:rsid w:val="00FF444F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0F463D7"/>
  <w15:docId w15:val="{90010D6D-5AE6-8B46-9576-25ABB9DA0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BodyText">
    <w:name w:val="Body Text"/>
    <w:basedOn w:val="Normal"/>
    <w:link w:val="BodyTextChar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Normal"/>
    <w:link w:val="H10"/>
    <w:qFormat/>
    <w:rsid w:val="003B3807"/>
    <w:pPr>
      <w:keepNext/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">
    <w:name w:val="MAIN TEXT"/>
    <w:basedOn w:val="H1"/>
    <w:link w:val="MAINTEXT0"/>
    <w:qFormat/>
    <w:rsid w:val="00B27CF2"/>
    <w:pPr>
      <w:keepNext w:val="0"/>
      <w:ind w:firstLine="706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DefaultParagraphFont"/>
    <w:link w:val="H1"/>
    <w:rsid w:val="003B3807"/>
    <w:rPr>
      <w:b/>
      <w:bCs/>
      <w:sz w:val="28"/>
      <w:szCs w:val="28"/>
    </w:rPr>
  </w:style>
  <w:style w:type="character" w:customStyle="1" w:styleId="MAINTEXT0">
    <w:name w:val="MAIN TEXT Знак"/>
    <w:basedOn w:val="H10"/>
    <w:link w:val="MAINTEXT"/>
    <w:rsid w:val="00B27CF2"/>
    <w:rPr>
      <w:b w:val="0"/>
      <w:bCs w:val="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80F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80F"/>
    <w:rPr>
      <w:sz w:val="24"/>
      <w:szCs w:val="24"/>
    </w:rPr>
  </w:style>
  <w:style w:type="paragraph" w:customStyle="1" w:styleId="DIV1">
    <w:name w:val="DIV1"/>
    <w:basedOn w:val="ListParagraph"/>
    <w:qFormat/>
    <w:rsid w:val="00CA1852"/>
    <w:pPr>
      <w:numPr>
        <w:numId w:val="1"/>
      </w:numPr>
      <w:adjustRightInd w:val="0"/>
      <w:spacing w:line="360" w:lineRule="auto"/>
      <w:outlineLvl w:val="0"/>
    </w:pPr>
    <w:rPr>
      <w:b/>
      <w:sz w:val="28"/>
    </w:rPr>
  </w:style>
  <w:style w:type="paragraph" w:styleId="ListParagraph">
    <w:name w:val="List Paragraph"/>
    <w:basedOn w:val="Normal"/>
    <w:uiPriority w:val="34"/>
    <w:qFormat/>
    <w:rsid w:val="008331D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EE1F7E"/>
  </w:style>
  <w:style w:type="paragraph" w:customStyle="1" w:styleId="DIV2">
    <w:name w:val="DIV2"/>
    <w:basedOn w:val="ListParagraph"/>
    <w:qFormat/>
    <w:rsid w:val="00CA1852"/>
    <w:pPr>
      <w:numPr>
        <w:ilvl w:val="1"/>
        <w:numId w:val="1"/>
      </w:numPr>
      <w:adjustRightInd w:val="0"/>
      <w:spacing w:line="360" w:lineRule="auto"/>
      <w:outlineLvl w:val="1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TOC1">
    <w:name w:val="toc 1"/>
    <w:basedOn w:val="Normal"/>
    <w:next w:val="Normal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qFormat/>
    <w:rsid w:val="00707EE1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D438A"/>
    <w:rPr>
      <w:color w:val="808080"/>
    </w:rPr>
  </w:style>
  <w:style w:type="table" w:styleId="TableGrid">
    <w:name w:val="Table Grid"/>
    <w:basedOn w:val="TableNormal"/>
    <w:uiPriority w:val="39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qFormat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TOC4">
    <w:name w:val="toc 4"/>
    <w:basedOn w:val="Normal"/>
    <w:next w:val="Normal"/>
    <w:autoRedefine/>
    <w:locked/>
    <w:rsid w:val="00CA1852"/>
    <w:pPr>
      <w:spacing w:after="100"/>
      <w:ind w:left="720"/>
    </w:pPr>
    <w:rPr>
      <w:sz w:val="28"/>
    </w:rPr>
  </w:style>
  <w:style w:type="character" w:customStyle="1" w:styleId="23">
    <w:name w:val="Цитата 23"/>
    <w:basedOn w:val="DefaultParagraphFont"/>
    <w:rsid w:val="008D27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7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rigorijtomczuk/Desktop/suai/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5E2CB3AF-5676-4F8F-A61C-1947411708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0</TotalTime>
  <Pages>7</Pages>
  <Words>327</Words>
  <Characters>1867</Characters>
  <Application>Microsoft Office Word</Application>
  <DocSecurity>0</DocSecurity>
  <Lines>15</Lines>
  <Paragraphs>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2190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3</cp:revision>
  <cp:lastPrinted>2025-05-02T09:18:00Z</cp:lastPrinted>
  <dcterms:created xsi:type="dcterms:W3CDTF">2025-05-02T09:18:00Z</dcterms:created>
  <dcterms:modified xsi:type="dcterms:W3CDTF">2025-05-02T09:18:00Z</dcterms:modified>
  <cp:category/>
</cp:coreProperties>
</file>