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AC0272" w14:textId="77777777" w:rsidR="00413AAB" w:rsidRDefault="00413AAB">
      <w:pPr>
        <w:widowControl w:val="0"/>
        <w:autoSpaceDE w:val="0"/>
        <w:autoSpaceDN w:val="0"/>
        <w:adjustRightInd w:val="0"/>
        <w:jc w:val="center"/>
      </w:pPr>
      <w:r>
        <w:t>ГУАП</w:t>
      </w:r>
    </w:p>
    <w:p w14:paraId="0BE6AE0D" w14:textId="3A2D1383" w:rsidR="00413AAB" w:rsidRPr="00C36DDE" w:rsidRDefault="00413AAB">
      <w:pPr>
        <w:widowControl w:val="0"/>
        <w:autoSpaceDE w:val="0"/>
        <w:autoSpaceDN w:val="0"/>
        <w:adjustRightInd w:val="0"/>
        <w:spacing w:before="480"/>
        <w:jc w:val="center"/>
      </w:pPr>
      <w:r>
        <w:t>КАФЕДРА №</w:t>
      </w:r>
      <w:r w:rsidRPr="009265C5">
        <w:t xml:space="preserve"> </w:t>
      </w:r>
      <w:r w:rsidR="009513B8" w:rsidRPr="00C36DDE">
        <w:t>42</w:t>
      </w:r>
    </w:p>
    <w:p w14:paraId="2BAFEC03" w14:textId="77777777" w:rsidR="00413AAB" w:rsidRDefault="00413AAB">
      <w:pPr>
        <w:widowControl w:val="0"/>
        <w:autoSpaceDE w:val="0"/>
        <w:autoSpaceDN w:val="0"/>
        <w:adjustRightInd w:val="0"/>
        <w:spacing w:before="1200"/>
      </w:pPr>
      <w:r>
        <w:t xml:space="preserve">ОТЧЕТ </w:t>
      </w:r>
      <w:r>
        <w:br/>
        <w:t>ЗАЩИЩЕН С ОЦЕНКОЙ</w:t>
      </w:r>
    </w:p>
    <w:p w14:paraId="16FDE6EA" w14:textId="77777777" w:rsidR="00413AAB" w:rsidRDefault="00413AAB">
      <w:pPr>
        <w:widowControl w:val="0"/>
        <w:autoSpaceDE w:val="0"/>
        <w:autoSpaceDN w:val="0"/>
        <w:adjustRightInd w:val="0"/>
        <w:spacing w:before="120" w:line="360" w:lineRule="auto"/>
      </w:pPr>
      <w:r>
        <w:t>ПРЕПОДАВАТЕЛЬ</w:t>
      </w:r>
    </w:p>
    <w:tbl>
      <w:tblPr>
        <w:tblW w:w="9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61"/>
        <w:gridCol w:w="283"/>
        <w:gridCol w:w="93"/>
        <w:gridCol w:w="2742"/>
        <w:gridCol w:w="284"/>
        <w:gridCol w:w="2976"/>
      </w:tblGrid>
      <w:tr w:rsidR="009513B8" w14:paraId="56BF613C" w14:textId="77777777" w:rsidTr="00F81F70">
        <w:tc>
          <w:tcPr>
            <w:tcW w:w="3261" w:type="dxa"/>
            <w:tcBorders>
              <w:top w:val="nil"/>
              <w:left w:val="nil"/>
              <w:right w:val="nil"/>
            </w:tcBorders>
          </w:tcPr>
          <w:p w14:paraId="25905ED9" w14:textId="58B270E1" w:rsidR="009513B8" w:rsidRPr="00AD3198" w:rsidRDefault="009513B8" w:rsidP="009513B8">
            <w:pPr>
              <w:widowControl w:val="0"/>
              <w:autoSpaceDE w:val="0"/>
              <w:autoSpaceDN w:val="0"/>
              <w:adjustRightInd w:val="0"/>
              <w:jc w:val="center"/>
              <w:rPr>
                <w:lang w:val="en-US"/>
              </w:rPr>
            </w:pPr>
            <w:r w:rsidRPr="003B467B">
              <w:t>канд. техн. наук, доцент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2E937B62" w14:textId="77777777" w:rsidR="009513B8" w:rsidRDefault="009513B8" w:rsidP="009513B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35" w:type="dxa"/>
            <w:gridSpan w:val="2"/>
            <w:tcBorders>
              <w:top w:val="nil"/>
              <w:left w:val="nil"/>
              <w:right w:val="nil"/>
            </w:tcBorders>
          </w:tcPr>
          <w:p w14:paraId="6AF11C31" w14:textId="77777777" w:rsidR="009513B8" w:rsidRDefault="009513B8" w:rsidP="009513B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14:paraId="3ED3697B" w14:textId="77777777" w:rsidR="009513B8" w:rsidRDefault="009513B8" w:rsidP="009513B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976" w:type="dxa"/>
            <w:tcBorders>
              <w:top w:val="nil"/>
              <w:left w:val="nil"/>
              <w:right w:val="nil"/>
            </w:tcBorders>
          </w:tcPr>
          <w:p w14:paraId="4F8259E4" w14:textId="599C2B8D" w:rsidR="009513B8" w:rsidRPr="00AD3198" w:rsidRDefault="009513B8" w:rsidP="009513B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lang w:val="en-US"/>
              </w:rPr>
            </w:pPr>
            <w:r w:rsidRPr="003B467B">
              <w:t>О. И. Красильникова</w:t>
            </w:r>
          </w:p>
        </w:tc>
      </w:tr>
      <w:tr w:rsidR="00413AAB" w14:paraId="74AAF36F" w14:textId="77777777" w:rsidTr="008E080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70219BC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376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6A1FA17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74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04386B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FF548A6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FF0D1BD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5D49D6DE" w14:textId="77777777" w:rsidR="00413AAB" w:rsidRDefault="00413AAB">
      <w:pPr>
        <w:pStyle w:val="a5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413AAB" w14:paraId="428753D6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74C4F210" w14:textId="4E4BE240" w:rsidR="00413AAB" w:rsidRPr="00A33228" w:rsidRDefault="00413AAB" w:rsidP="008E080A">
            <w:pPr>
              <w:pStyle w:val="a5"/>
              <w:spacing w:before="960"/>
              <w:rPr>
                <w:lang w:val="en-US"/>
              </w:rPr>
            </w:pPr>
            <w:r>
              <w:t>ОТЧЕТ О ЛАБОРАТОРНОЙ РАБОТЕ</w:t>
            </w:r>
            <w:r w:rsidR="009513B8">
              <w:rPr>
                <w:lang w:val="en-US"/>
              </w:rPr>
              <w:t xml:space="preserve"> </w:t>
            </w:r>
            <w:r w:rsidR="009513B8">
              <w:t xml:space="preserve">№ </w:t>
            </w:r>
            <w:r w:rsidR="00BC7B82">
              <w:t>3</w:t>
            </w:r>
          </w:p>
        </w:tc>
      </w:tr>
      <w:tr w:rsidR="00413AAB" w14:paraId="372E2C2E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5CA814AE" w14:textId="56997877" w:rsidR="00413AAB" w:rsidRPr="00A33228" w:rsidRDefault="00BC7B82" w:rsidP="008E080A">
            <w:pPr>
              <w:pStyle w:val="1"/>
              <w:keepNext w:val="0"/>
              <w:spacing w:before="720" w:after="720"/>
              <w:rPr>
                <w:b w:val="0"/>
                <w:szCs w:val="32"/>
              </w:rPr>
            </w:pPr>
            <w:r w:rsidRPr="00BC7B82">
              <w:rPr>
                <w:b w:val="0"/>
                <w:szCs w:val="32"/>
              </w:rPr>
              <w:t>ЛИНЕЙНАЯ ФИЛЬТРАЦИЯ ИЗОБРАЖЕНИЙ</w:t>
            </w:r>
          </w:p>
        </w:tc>
      </w:tr>
      <w:tr w:rsidR="00413AAB" w14:paraId="1D21C631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0161B9CE" w14:textId="77777777" w:rsidR="00413AAB" w:rsidRPr="00AD3198" w:rsidRDefault="00413AAB" w:rsidP="008E080A">
            <w:pPr>
              <w:pStyle w:val="3"/>
              <w:keepNext w:val="0"/>
              <w:spacing w:before="12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по курсу:</w:t>
            </w:r>
          </w:p>
        </w:tc>
      </w:tr>
      <w:tr w:rsidR="00413AAB" w14:paraId="740FF1D3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33BCFBAD" w14:textId="4021C32E" w:rsidR="00413AAB" w:rsidRDefault="009513B8" w:rsidP="008E080A">
            <w:pPr>
              <w:pStyle w:val="3"/>
              <w:keepNext w:val="0"/>
              <w:spacing w:before="240"/>
              <w:rPr>
                <w:sz w:val="28"/>
                <w:szCs w:val="28"/>
                <w:lang w:val="ru-RU"/>
              </w:rPr>
            </w:pPr>
            <w:r w:rsidRPr="009513B8">
              <w:rPr>
                <w:sz w:val="28"/>
                <w:szCs w:val="28"/>
                <w:lang w:val="ru-RU"/>
              </w:rPr>
              <w:t>КОМПЬЮТЕРНАЯ ОБРАБОТКА ИЗОБРАЖЕНИЙ</w:t>
            </w:r>
          </w:p>
        </w:tc>
      </w:tr>
      <w:tr w:rsidR="00413AAB" w14:paraId="4DE516CE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22BD2946" w14:textId="77777777" w:rsidR="00413AAB" w:rsidRDefault="00413AAB" w:rsidP="008E080A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</w:tr>
    </w:tbl>
    <w:p w14:paraId="68A8B566" w14:textId="77777777" w:rsidR="00413AAB" w:rsidRPr="00F57E13" w:rsidRDefault="00F57E13">
      <w:pPr>
        <w:widowControl w:val="0"/>
        <w:autoSpaceDE w:val="0"/>
        <w:autoSpaceDN w:val="0"/>
        <w:adjustRightInd w:val="0"/>
        <w:spacing w:before="168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Look w:val="0000" w:firstRow="0" w:lastRow="0" w:firstColumn="0" w:lastColumn="0" w:noHBand="0" w:noVBand="0"/>
      </w:tblPr>
      <w:tblGrid>
        <w:gridCol w:w="2127"/>
        <w:gridCol w:w="1701"/>
        <w:gridCol w:w="283"/>
        <w:gridCol w:w="2693"/>
        <w:gridCol w:w="314"/>
        <w:gridCol w:w="2521"/>
      </w:tblGrid>
      <w:tr w:rsidR="00413AAB" w14:paraId="0F9C10E8" w14:textId="77777777" w:rsidTr="008E080A"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B43FEB8" w14:textId="77777777" w:rsidR="00413AAB" w:rsidRDefault="00F57E13" w:rsidP="00DA7C82">
            <w:pPr>
              <w:widowControl w:val="0"/>
              <w:autoSpaceDE w:val="0"/>
              <w:autoSpaceDN w:val="0"/>
              <w:adjustRightInd w:val="0"/>
              <w:ind w:left="-108"/>
            </w:pPr>
            <w:r>
              <w:t>СТУДЕНТ</w:t>
            </w:r>
            <w:r w:rsidR="00413AAB">
              <w:t xml:space="preserve"> </w:t>
            </w:r>
            <w:r w:rsidR="00DA7C82">
              <w:t>гр</w:t>
            </w:r>
            <w:r w:rsidR="00413AAB" w:rsidRPr="009B751E">
              <w:t>.</w:t>
            </w:r>
            <w:r w:rsidR="00284869" w:rsidRPr="009B751E">
              <w:t xml:space="preserve"> №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A8FAB90" w14:textId="77777777" w:rsidR="00413AAB" w:rsidRPr="00AD3198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4326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B5A189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702BFA9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7FADC1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52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039AC84" w14:textId="77777777" w:rsidR="00413AAB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Г. С. Томчук</w:t>
            </w:r>
          </w:p>
        </w:tc>
      </w:tr>
      <w:tr w:rsidR="00413AAB" w14:paraId="411BA6BF" w14:textId="77777777" w:rsidTr="008E080A"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1415CA9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38CAB10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68B85C3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9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1977AE8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B52F3DF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626079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5CD8CE58" w14:textId="77777777" w:rsidR="00413AAB" w:rsidRDefault="00413AAB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14:paraId="0470E176" w14:textId="06FB07CC" w:rsidR="00271C67" w:rsidRPr="006F20BB" w:rsidRDefault="00413AAB" w:rsidP="006F20BB">
      <w:pPr>
        <w:widowControl w:val="0"/>
        <w:autoSpaceDE w:val="0"/>
        <w:autoSpaceDN w:val="0"/>
        <w:adjustRightInd w:val="0"/>
        <w:spacing w:before="1800"/>
        <w:jc w:val="center"/>
        <w:rPr>
          <w:lang w:val="en-US"/>
        </w:rPr>
        <w:sectPr w:rsidR="00271C67" w:rsidRPr="006F20BB" w:rsidSect="00A552DE">
          <w:footerReference w:type="default" r:id="rId8"/>
          <w:type w:val="continuous"/>
          <w:pgSz w:w="11909" w:h="16834"/>
          <w:pgMar w:top="1134" w:right="851" w:bottom="1134" w:left="1701" w:header="720" w:footer="720" w:gutter="0"/>
          <w:pgNumType w:start="1"/>
          <w:cols w:space="720"/>
          <w:noEndnote/>
          <w:titlePg/>
          <w:docGrid w:linePitch="326"/>
        </w:sectPr>
      </w:pPr>
      <w:r>
        <w:t>Санкт-Петербург</w:t>
      </w:r>
      <w:r w:rsidR="005B566D">
        <w:rPr>
          <w:lang w:val="en-US"/>
        </w:rPr>
        <w:t xml:space="preserve"> </w:t>
      </w:r>
      <w:r w:rsidR="009513B8">
        <w:rPr>
          <w:lang w:val="en-US"/>
        </w:rPr>
        <w:t xml:space="preserve">2025 </w:t>
      </w:r>
      <w:r w:rsidR="003B3807">
        <w:rPr>
          <w:lang w:val="en-US"/>
        </w:rPr>
        <w:br w:type="page"/>
      </w:r>
    </w:p>
    <w:p w14:paraId="5C18C89B" w14:textId="2EF6767B" w:rsidR="008331DB" w:rsidRPr="00C72183" w:rsidRDefault="009A7865" w:rsidP="00C72183">
      <w:pPr>
        <w:pStyle w:val="DIV1"/>
      </w:pPr>
      <w:r>
        <w:lastRenderedPageBreak/>
        <w:t>Цель работы</w:t>
      </w:r>
    </w:p>
    <w:p w14:paraId="3DD4BB06" w14:textId="3AFC7B6C" w:rsidR="00C72183" w:rsidRDefault="00091571" w:rsidP="00C72183">
      <w:pPr>
        <w:pStyle w:val="MAINTEXT1"/>
      </w:pPr>
      <w:r>
        <w:t xml:space="preserve">Цель работы: </w:t>
      </w:r>
      <w:r w:rsidR="00E031B6" w:rsidRPr="00E031B6">
        <w:t>ознакомиться с назначением и видами линейной фильтрации, основными понятиями и характеристиками</w:t>
      </w:r>
      <w:r>
        <w:t>.</w:t>
      </w:r>
    </w:p>
    <w:p w14:paraId="5D7F3A39" w14:textId="7328F0F4" w:rsidR="009A7865" w:rsidRDefault="00BF50FD" w:rsidP="009A7865">
      <w:pPr>
        <w:pStyle w:val="DIV1"/>
      </w:pPr>
      <w:r>
        <w:t>Задание</w:t>
      </w:r>
    </w:p>
    <w:p w14:paraId="04B0BBD4" w14:textId="6FA541CA" w:rsidR="00BF50FD" w:rsidRPr="00BF50FD" w:rsidRDefault="00BF50FD" w:rsidP="00BF50FD">
      <w:pPr>
        <w:pStyle w:val="MAINTEXT1"/>
      </w:pPr>
      <w:r>
        <w:t>Задачи лабораторной работы включа</w:t>
      </w:r>
      <w:r w:rsidR="00A530C5">
        <w:t>ют</w:t>
      </w:r>
      <w:r>
        <w:t xml:space="preserve"> в себя:</w:t>
      </w:r>
    </w:p>
    <w:p w14:paraId="61168373" w14:textId="24020BC6" w:rsidR="00606BC9" w:rsidRDefault="0036332B" w:rsidP="00606BC9">
      <w:pPr>
        <w:pStyle w:val="LIST1"/>
      </w:pPr>
      <w:r>
        <w:t xml:space="preserve">Разработать тестовое изображение (темно-серый квадрат, в центре которого расположен светло-серый квадрат) и </w:t>
      </w:r>
      <w:proofErr w:type="spellStart"/>
      <w:r>
        <w:t>аппликировать</w:t>
      </w:r>
      <w:proofErr w:type="spellEnd"/>
      <w:r>
        <w:t xml:space="preserve"> его в изображение, подлежащее обработке. Выполнить это можно в любом растровом графическом редакторе и сохранить изображение в формате BMP. На рис. </w:t>
      </w:r>
      <w:r w:rsidR="004A42F5">
        <w:t>1</w:t>
      </w:r>
      <w:r>
        <w:t xml:space="preserve"> в качестве примера приводится сюжетное изображение с </w:t>
      </w:r>
      <w:proofErr w:type="spellStart"/>
      <w:r>
        <w:t>аппликированным</w:t>
      </w:r>
      <w:proofErr w:type="spellEnd"/>
      <w:r>
        <w:t xml:space="preserve"> в него тестовым изображением.</w:t>
      </w:r>
      <w:r w:rsidR="00892E4B">
        <w:t xml:space="preserve"> </w:t>
      </w:r>
      <w:r>
        <w:t xml:space="preserve">При разработке тестового </w:t>
      </w:r>
      <w:proofErr w:type="spellStart"/>
      <w:r>
        <w:t>изобpажения</w:t>
      </w:r>
      <w:proofErr w:type="spellEnd"/>
      <w:r>
        <w:t xml:space="preserve"> необходимо иметь в виду следующие обстоятельства. В целях повышения точности измерений величину скачка яркости в исходном тестовом изображении желательно брать достаточно большой. Однако, поскольку динамический диапазон моделируемой системы заключен между нулевым и 255-м уровнями квантования, то любые выбросы переходной характеристики, выходящие за указанные пределы, будут ограничены. В результате этого возникает ошибка измерений. Таким образом, при разработке тестового изображения должно быть найдено компромиссное решение. После того как тестовое изображение разработано, его следует </w:t>
      </w:r>
      <w:proofErr w:type="spellStart"/>
      <w:r>
        <w:t>аппликировать</w:t>
      </w:r>
      <w:proofErr w:type="spellEnd"/>
      <w:r>
        <w:t xml:space="preserve"> в сюжетное изображение.</w:t>
      </w:r>
    </w:p>
    <w:p w14:paraId="31E51671" w14:textId="77777777" w:rsidR="00606BC9" w:rsidRDefault="00606BC9" w:rsidP="00606BC9">
      <w:pPr>
        <w:pStyle w:val="PICTURE"/>
      </w:pPr>
      <w:r>
        <w:lastRenderedPageBreak/>
        <w:drawing>
          <wp:inline distT="0" distB="0" distL="0" distR="0" wp14:anchorId="1696A3FB" wp14:editId="35DAD0D1">
            <wp:extent cx="2857500" cy="2857500"/>
            <wp:effectExtent l="0" t="0" r="0" b="0"/>
            <wp:docPr id="1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phic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AB821" w14:textId="719988CB" w:rsidR="00606BC9" w:rsidRPr="000214A2" w:rsidRDefault="00606BC9" w:rsidP="00606BC9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06FA">
        <w:rPr>
          <w:noProof/>
        </w:rPr>
        <w:t>1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3E374A">
        <w:t>Пример</w:t>
      </w:r>
    </w:p>
    <w:p w14:paraId="56D8495A" w14:textId="77777777" w:rsidR="00CA0B71" w:rsidRDefault="00CA0B71" w:rsidP="00CA0B71">
      <w:pPr>
        <w:pStyle w:val="LIST1"/>
      </w:pPr>
      <w:r>
        <w:t>Провести фильтрацию изображения с использованием:</w:t>
      </w:r>
    </w:p>
    <w:p w14:paraId="4282E2F4" w14:textId="7CE1F58F" w:rsidR="00CA0B71" w:rsidRDefault="00CA0B71" w:rsidP="00CA0B71">
      <w:pPr>
        <w:pStyle w:val="LIST2"/>
        <w:numPr>
          <w:ilvl w:val="3"/>
          <w:numId w:val="49"/>
        </w:numPr>
      </w:pPr>
      <w:r>
        <w:t>прямоугольной импульсной характеристики для двух значений ее ширины, которая определяется числом весовых коэффициентов;</w:t>
      </w:r>
    </w:p>
    <w:p w14:paraId="32497BA4" w14:textId="3CC5C1D4" w:rsidR="00CA0B71" w:rsidRDefault="00CA0B71" w:rsidP="00CA0B71">
      <w:pPr>
        <w:pStyle w:val="LIST2"/>
        <w:numPr>
          <w:ilvl w:val="3"/>
          <w:numId w:val="49"/>
        </w:numPr>
      </w:pPr>
      <w:r>
        <w:t>гауссовой импульсной характеристики, для двух значений ее условного радиуса;</w:t>
      </w:r>
    </w:p>
    <w:p w14:paraId="4819039E" w14:textId="3AD569AF" w:rsidR="00CA0B71" w:rsidRDefault="00CA0B71" w:rsidP="00CA0B71">
      <w:pPr>
        <w:pStyle w:val="LIST2"/>
        <w:numPr>
          <w:ilvl w:val="3"/>
          <w:numId w:val="49"/>
        </w:numPr>
      </w:pPr>
      <w:r>
        <w:t xml:space="preserve">импульсной характеристики типа </w:t>
      </w:r>
      <w:proofErr w:type="spellStart"/>
      <w:r>
        <w:t>sinc</w:t>
      </w:r>
      <w:proofErr w:type="spellEnd"/>
      <w:r>
        <w:t>;</w:t>
      </w:r>
    </w:p>
    <w:p w14:paraId="62795771" w14:textId="0847E3CC" w:rsidR="00CA0B71" w:rsidRDefault="00CA0B71" w:rsidP="00CA0B71">
      <w:pPr>
        <w:pStyle w:val="LIST2"/>
        <w:numPr>
          <w:ilvl w:val="3"/>
          <w:numId w:val="49"/>
        </w:numPr>
      </w:pPr>
      <w:r>
        <w:t>импульсной характеристики, вызывающей подчеркивание границ для двух значений коэффициента подчеркивания границ.</w:t>
      </w:r>
    </w:p>
    <w:p w14:paraId="48FAC846" w14:textId="7DD70D17" w:rsidR="007242F6" w:rsidRDefault="007242F6" w:rsidP="007242F6">
      <w:pPr>
        <w:pStyle w:val="LIST1"/>
      </w:pPr>
      <w:r w:rsidRPr="007242F6">
        <w:t>Исследовать</w:t>
      </w:r>
      <w:r>
        <w:t xml:space="preserve"> переходные характеристики для каждого из случаев фильтрации посредством распечатки на экране монитора фрагментов массивов изображений, соответствующих тестовым изображениям. Для этого в приложении есть пункт меню: Сервис&gt; Вывод массива. Зная координаты расположения скачка яркости, можно выбрать расположение окна с выводимым массивом таким образом, чтобы иметь возможность определить переходную характеристику.</w:t>
      </w:r>
      <w:r w:rsidR="00D60589">
        <w:t xml:space="preserve"> </w:t>
      </w:r>
      <w:r>
        <w:t xml:space="preserve">Таким образом, необходимо после выполнения фильтрации записать обработанное изображение (Файл&gt;Записать обработанное), затем открыть обработанное изображение в </w:t>
      </w:r>
      <w:r w:rsidR="00945711">
        <w:t>программе и</w:t>
      </w:r>
      <w:r>
        <w:t xml:space="preserve"> вывести массив (Сервис&gt;Вывод массива).</w:t>
      </w:r>
      <w:r w:rsidR="00D60589">
        <w:t xml:space="preserve"> </w:t>
      </w:r>
      <w:r>
        <w:t xml:space="preserve">Результаты экспериментов для случая </w:t>
      </w:r>
      <w:r>
        <w:lastRenderedPageBreak/>
        <w:t>прямоугольной импульсной характеристики сравнить с результатами расчетов переходных характеристик, которые необходимо выполнить.</w:t>
      </w:r>
    </w:p>
    <w:p w14:paraId="6BABF9AE" w14:textId="074AAA89" w:rsidR="007242F6" w:rsidRDefault="007242F6" w:rsidP="007242F6">
      <w:pPr>
        <w:pStyle w:val="LIST1"/>
      </w:pPr>
      <w:r w:rsidRPr="007242F6">
        <w:t>Вывести на экран монитора исходные изображения с аппликацией в них фрагментов обработанных изображений и изучить путем визуального наблюдения полученные результаты.</w:t>
      </w:r>
    </w:p>
    <w:p w14:paraId="2C0ED14F" w14:textId="2F1E5FB1" w:rsidR="00433AF4" w:rsidRDefault="00433AF4" w:rsidP="00433AF4">
      <w:pPr>
        <w:pStyle w:val="MAINTEXT1"/>
      </w:pPr>
      <w:r w:rsidRPr="00433AF4">
        <w:t xml:space="preserve">Для </w:t>
      </w:r>
      <w:r w:rsidR="00147201">
        <w:t>выполнения</w:t>
      </w:r>
      <w:r w:rsidRPr="00433AF4">
        <w:t xml:space="preserve"> работы было выбрано изображение </w:t>
      </w:r>
      <w:r w:rsidR="00557D2D">
        <w:t>«</w:t>
      </w:r>
      <w:r w:rsidR="0087019D">
        <w:t>6</w:t>
      </w:r>
      <w:r w:rsidRPr="00433AF4">
        <w:t>.bmp</w:t>
      </w:r>
      <w:r w:rsidR="00557D2D">
        <w:t>»</w:t>
      </w:r>
      <w:r w:rsidRPr="00433AF4">
        <w:t xml:space="preserve"> с разрешением 25</w:t>
      </w:r>
      <w:r w:rsidR="00BB68F6">
        <w:t>6</w:t>
      </w:r>
      <w:r w:rsidRPr="00433AF4">
        <w:t>x25</w:t>
      </w:r>
      <w:r w:rsidR="00BB68F6">
        <w:t>6</w:t>
      </w:r>
      <w:r w:rsidRPr="00433AF4">
        <w:t xml:space="preserve">. </w:t>
      </w:r>
      <w:r w:rsidR="00E25F7F">
        <w:t>Выбранное и</w:t>
      </w:r>
      <w:r w:rsidRPr="00433AF4">
        <w:t xml:space="preserve">зображение представлено на рисунке </w:t>
      </w:r>
      <w:r w:rsidR="000C673C">
        <w:t>2</w:t>
      </w:r>
      <w:r w:rsidRPr="00433AF4">
        <w:t>:</w:t>
      </w:r>
    </w:p>
    <w:p w14:paraId="74887879" w14:textId="77777777" w:rsidR="00433AF4" w:rsidRDefault="00433AF4" w:rsidP="00433AF4">
      <w:pPr>
        <w:pStyle w:val="PICTURE"/>
      </w:pPr>
      <w:r>
        <w:drawing>
          <wp:inline distT="0" distB="0" distL="0" distR="0" wp14:anchorId="5AE1F770" wp14:editId="7015FD4E">
            <wp:extent cx="2857500" cy="2857500"/>
            <wp:effectExtent l="0" t="0" r="0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ic 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2B18B" w14:textId="4B2A8DB2" w:rsidR="00433AF4" w:rsidRPr="000214A2" w:rsidRDefault="00433AF4" w:rsidP="00433AF4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06FA">
        <w:rPr>
          <w:noProof/>
        </w:rPr>
        <w:t>2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EE2C6B">
        <w:t>Исходное изображение</w:t>
      </w:r>
    </w:p>
    <w:p w14:paraId="3F0AA147" w14:textId="6B79540D" w:rsidR="009A7865" w:rsidRDefault="00AC38C2" w:rsidP="009A7865">
      <w:pPr>
        <w:pStyle w:val="DIV1"/>
      </w:pPr>
      <w:r>
        <w:t>Ход выполнения работы</w:t>
      </w:r>
    </w:p>
    <w:p w14:paraId="289A62FF" w14:textId="1AB8A7A8" w:rsidR="00AC38C2" w:rsidRDefault="00C03275" w:rsidP="00AC38C2">
      <w:pPr>
        <w:pStyle w:val="DIV2"/>
      </w:pPr>
      <w:r>
        <w:t>Т</w:t>
      </w:r>
      <w:r w:rsidR="00E70A15" w:rsidRPr="00E70A15">
        <w:t>естовое изображение</w:t>
      </w:r>
    </w:p>
    <w:p w14:paraId="0CE77D1B" w14:textId="349CE849" w:rsidR="00E52CBD" w:rsidRPr="00E52CBD" w:rsidRDefault="00EC16D9" w:rsidP="00B74AF9">
      <w:pPr>
        <w:pStyle w:val="MAINTEXT2"/>
        <w:ind w:left="401"/>
      </w:pPr>
      <w:r>
        <w:t xml:space="preserve">Процесс создания </w:t>
      </w:r>
      <w:r w:rsidR="00E52CBD">
        <w:t xml:space="preserve">тестового изображения представлен на </w:t>
      </w:r>
      <w:r w:rsidR="00E52CBD">
        <w:t>р</w:t>
      </w:r>
      <w:r w:rsidR="00E52CBD">
        <w:t xml:space="preserve">исунке </w:t>
      </w:r>
      <w:r w:rsidR="00E52CBD">
        <w:t>3</w:t>
      </w:r>
      <w:r w:rsidR="00E52CBD">
        <w:t>.</w:t>
      </w:r>
      <w:r w:rsidR="00B74AF9">
        <w:t xml:space="preserve"> </w:t>
      </w:r>
      <w:r w:rsidR="00E52CBD">
        <w:t xml:space="preserve">Сюжетное изображение с </w:t>
      </w:r>
      <w:proofErr w:type="spellStart"/>
      <w:r w:rsidR="00E52CBD">
        <w:t>аппликированным</w:t>
      </w:r>
      <w:proofErr w:type="spellEnd"/>
      <w:r w:rsidR="00E52CBD">
        <w:t xml:space="preserve"> тестовым изображением представлено на рисунке </w:t>
      </w:r>
      <w:r w:rsidR="00213157">
        <w:t>4</w:t>
      </w:r>
      <w:r w:rsidR="00E52CBD">
        <w:t xml:space="preserve">. Фрагмент массива тестового изображения приведен на рисунке </w:t>
      </w:r>
      <w:r w:rsidR="00B119BE">
        <w:t>5</w:t>
      </w:r>
      <w:r w:rsidR="00E52CBD">
        <w:t>.</w:t>
      </w:r>
    </w:p>
    <w:p w14:paraId="44EE3E39" w14:textId="77777777" w:rsidR="00CA5B41" w:rsidRDefault="00CA5B41" w:rsidP="00CA5B41">
      <w:pPr>
        <w:pStyle w:val="PICTURE"/>
      </w:pPr>
      <w:r>
        <w:lastRenderedPageBreak/>
        <w:drawing>
          <wp:inline distT="0" distB="0" distL="0" distR="0" wp14:anchorId="65993740" wp14:editId="5DDA564A">
            <wp:extent cx="3570514" cy="2748214"/>
            <wp:effectExtent l="0" t="0" r="0" b="0"/>
            <wp:docPr id="1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phic 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78809" cy="275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5F80A" w14:textId="51790153" w:rsidR="00CA5B41" w:rsidRDefault="00CA5B41" w:rsidP="00CA5B41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06FA">
        <w:rPr>
          <w:noProof/>
        </w:rPr>
        <w:t>3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proofErr w:type="spellStart"/>
      <w:r w:rsidR="008323F8">
        <w:t>Аппликирование</w:t>
      </w:r>
      <w:proofErr w:type="spellEnd"/>
    </w:p>
    <w:p w14:paraId="55631078" w14:textId="77777777" w:rsidR="009863B3" w:rsidRDefault="009863B3" w:rsidP="009863B3">
      <w:pPr>
        <w:pStyle w:val="PICTURE"/>
      </w:pPr>
      <w:r>
        <w:drawing>
          <wp:inline distT="0" distB="0" distL="0" distR="0" wp14:anchorId="298BA236" wp14:editId="16FCE7BA">
            <wp:extent cx="2479963" cy="2479963"/>
            <wp:effectExtent l="0" t="0" r="0" b="0"/>
            <wp:docPr id="1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phic 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83377" cy="248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BB996" w14:textId="6CAF7780" w:rsidR="009863B3" w:rsidRPr="000214A2" w:rsidRDefault="009863B3" w:rsidP="009863B3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06FA">
        <w:rPr>
          <w:noProof/>
        </w:rPr>
        <w:t>4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FF3185">
        <w:t>Тестовое</w:t>
      </w:r>
      <w:r>
        <w:t xml:space="preserve"> изображение</w:t>
      </w:r>
    </w:p>
    <w:p w14:paraId="1B837551" w14:textId="77777777" w:rsidR="009863B3" w:rsidRDefault="009863B3" w:rsidP="009863B3">
      <w:pPr>
        <w:pStyle w:val="PICTURE"/>
      </w:pPr>
      <w:r>
        <w:drawing>
          <wp:inline distT="0" distB="0" distL="0" distR="0" wp14:anchorId="153ACE79" wp14:editId="061106C5">
            <wp:extent cx="3578809" cy="2742672"/>
            <wp:effectExtent l="0" t="0" r="3175" b="635"/>
            <wp:docPr id="1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aphic 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78809" cy="274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855A8" w14:textId="29DF2B91" w:rsidR="009863B3" w:rsidRPr="000214A2" w:rsidRDefault="009863B3" w:rsidP="009863B3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06FA">
        <w:rPr>
          <w:noProof/>
        </w:rPr>
        <w:t>5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355B51" w:rsidRPr="00355B51">
        <w:t>Фрагмент массива тестового изображения</w:t>
      </w:r>
    </w:p>
    <w:p w14:paraId="2CB6A9A8" w14:textId="1D9C251A" w:rsidR="00BB1B12" w:rsidRDefault="003479CB" w:rsidP="00BB1B12">
      <w:pPr>
        <w:pStyle w:val="DIV2"/>
      </w:pPr>
      <w:r w:rsidRPr="003479CB">
        <w:lastRenderedPageBreak/>
        <w:t>Прямоугольная импульсная характеристика</w:t>
      </w:r>
    </w:p>
    <w:p w14:paraId="0A480AAD" w14:textId="101CA930" w:rsidR="00016A9E" w:rsidRPr="00016A9E" w:rsidRDefault="00016A9E" w:rsidP="00016A9E">
      <w:pPr>
        <w:pStyle w:val="MAINTEXT2"/>
        <w:ind w:left="401"/>
      </w:pPr>
      <w:r w:rsidRPr="00016A9E">
        <w:t xml:space="preserve">Результат фильтрации исходного изображения с использованием прямоугольной импульсной характеристики при 3 весовых коэффициентах по горизонтали и вертикали (рисунок </w:t>
      </w:r>
      <w:r>
        <w:t>6</w:t>
      </w:r>
      <w:r w:rsidRPr="00016A9E">
        <w:t xml:space="preserve">) приведен на рисунке </w:t>
      </w:r>
      <w:r>
        <w:t>7</w:t>
      </w:r>
      <w:r w:rsidRPr="00016A9E">
        <w:t>. Фрагмент массива результирующего изображения</w:t>
      </w:r>
      <w:r w:rsidR="00EB4DA6">
        <w:t xml:space="preserve"> </w:t>
      </w:r>
      <w:r w:rsidR="00DA6C20">
        <w:t xml:space="preserve">приведен </w:t>
      </w:r>
      <w:r w:rsidRPr="00016A9E">
        <w:t xml:space="preserve">на рисунке </w:t>
      </w:r>
      <w:r w:rsidR="00EB4DA6">
        <w:t>8</w:t>
      </w:r>
      <w:r w:rsidRPr="00016A9E">
        <w:t>.</w:t>
      </w:r>
    </w:p>
    <w:p w14:paraId="77B7837E" w14:textId="77777777" w:rsidR="001F257E" w:rsidRDefault="001F257E" w:rsidP="001F257E">
      <w:pPr>
        <w:pStyle w:val="PICTURE"/>
      </w:pPr>
      <w:r>
        <w:drawing>
          <wp:inline distT="0" distB="0" distL="0" distR="0" wp14:anchorId="65CC6517" wp14:editId="60A3FB26">
            <wp:extent cx="2462459" cy="2042160"/>
            <wp:effectExtent l="0" t="0" r="0" b="0"/>
            <wp:docPr id="1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raphic 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65908" cy="204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C63C5" w14:textId="1C492245" w:rsidR="001F257E" w:rsidRDefault="001F257E" w:rsidP="001F257E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06FA">
        <w:rPr>
          <w:noProof/>
        </w:rPr>
        <w:t>6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7B29F7">
        <w:t>П</w:t>
      </w:r>
      <w:r w:rsidR="007B29F7" w:rsidRPr="007B29F7">
        <w:t>араметр</w:t>
      </w:r>
      <w:r w:rsidR="007B29F7">
        <w:t>ы</w:t>
      </w:r>
      <w:r w:rsidR="007B29F7" w:rsidRPr="007B29F7">
        <w:t xml:space="preserve"> для фильтрации с использованием прямоугольной импульсной характеристики</w:t>
      </w:r>
      <w:r w:rsidR="00207628">
        <w:t xml:space="preserve"> </w:t>
      </w:r>
      <w:r w:rsidR="00207628" w:rsidRPr="00207628">
        <w:t xml:space="preserve">(вес. </w:t>
      </w:r>
      <w:proofErr w:type="spellStart"/>
      <w:r w:rsidR="00207628" w:rsidRPr="00207628">
        <w:t>коэф</w:t>
      </w:r>
      <w:proofErr w:type="spellEnd"/>
      <w:r w:rsidR="00207628" w:rsidRPr="00207628">
        <w:t>. 3)</w:t>
      </w:r>
    </w:p>
    <w:p w14:paraId="515219C1" w14:textId="77777777" w:rsidR="00D32499" w:rsidRDefault="00D32499" w:rsidP="00D32499">
      <w:pPr>
        <w:pStyle w:val="PICTURE"/>
      </w:pPr>
      <w:r>
        <w:drawing>
          <wp:inline distT="0" distB="0" distL="0" distR="0" wp14:anchorId="4C18D6B2" wp14:editId="691C5F6A">
            <wp:extent cx="4244340" cy="3236016"/>
            <wp:effectExtent l="0" t="0" r="3810" b="2540"/>
            <wp:docPr id="1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aphic 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51741" cy="324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2EC1C" w14:textId="24B7DF71" w:rsidR="00D32499" w:rsidRDefault="00D32499" w:rsidP="00D32499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06FA">
        <w:rPr>
          <w:noProof/>
        </w:rPr>
        <w:t>7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BB1C04" w:rsidRPr="00BB1C04">
        <w:t>Результат фильтрации исходного изображения с использованием прямоугольной импульсной характеристики</w:t>
      </w:r>
      <w:r w:rsidR="00727853">
        <w:t xml:space="preserve"> </w:t>
      </w:r>
      <w:r w:rsidR="00727853" w:rsidRPr="00727853">
        <w:t xml:space="preserve">(вес. </w:t>
      </w:r>
      <w:proofErr w:type="spellStart"/>
      <w:r w:rsidR="00727853" w:rsidRPr="00727853">
        <w:t>коэф</w:t>
      </w:r>
      <w:proofErr w:type="spellEnd"/>
      <w:r w:rsidR="00727853" w:rsidRPr="00727853">
        <w:t>. 3)</w:t>
      </w:r>
    </w:p>
    <w:p w14:paraId="05C98959" w14:textId="77777777" w:rsidR="00BA02A1" w:rsidRDefault="00BA02A1" w:rsidP="00BA02A1">
      <w:pPr>
        <w:pStyle w:val="PICTURE"/>
      </w:pPr>
      <w:r>
        <w:lastRenderedPageBreak/>
        <w:drawing>
          <wp:inline distT="0" distB="0" distL="0" distR="0" wp14:anchorId="5B72E2BA" wp14:editId="7ED94373">
            <wp:extent cx="3578809" cy="2739290"/>
            <wp:effectExtent l="0" t="0" r="3175" b="4445"/>
            <wp:docPr id="2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phic 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78809" cy="27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773F6" w14:textId="3995AF55" w:rsidR="00D32499" w:rsidRDefault="00BA02A1" w:rsidP="00220A0A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06FA">
        <w:rPr>
          <w:noProof/>
        </w:rPr>
        <w:t>8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A627D9" w:rsidRPr="00A627D9">
        <w:t>Фрагмент массива отфильтрованного изображения</w:t>
      </w:r>
    </w:p>
    <w:p w14:paraId="02C72B36" w14:textId="38EE37B2" w:rsidR="00214EA7" w:rsidRPr="00A627D9" w:rsidRDefault="00214EA7" w:rsidP="00214EA7">
      <w:pPr>
        <w:pStyle w:val="MAINTEXT2"/>
        <w:ind w:left="401"/>
      </w:pPr>
      <w:r w:rsidRPr="00214EA7">
        <w:t>Для сравнения экспериментального</w:t>
      </w:r>
      <w:r w:rsidR="0019478B">
        <w:t xml:space="preserve"> и</w:t>
      </w:r>
      <w:r w:rsidR="0019478B" w:rsidRPr="0019478B">
        <w:t xml:space="preserve"> </w:t>
      </w:r>
      <w:r w:rsidR="0019478B" w:rsidRPr="0019478B">
        <w:t>теоретического</w:t>
      </w:r>
      <w:r w:rsidRPr="00214EA7">
        <w:t xml:space="preserve"> результатов </w:t>
      </w:r>
      <w:r w:rsidR="003A38A7">
        <w:t xml:space="preserve">были </w:t>
      </w:r>
      <w:r w:rsidR="003D01F7">
        <w:t>проведены</w:t>
      </w:r>
      <w:r w:rsidRPr="00214EA7">
        <w:t xml:space="preserve"> ручные расч</w:t>
      </w:r>
      <w:r w:rsidR="00FC1A2F">
        <w:t>е</w:t>
      </w:r>
      <w:r w:rsidRPr="00214EA7">
        <w:t xml:space="preserve">ты, в процессе которых </w:t>
      </w:r>
      <w:r w:rsidR="00CE727F">
        <w:t xml:space="preserve">были </w:t>
      </w:r>
      <w:r w:rsidRPr="00214EA7">
        <w:t xml:space="preserve">рассмотрены </w:t>
      </w:r>
      <w:r w:rsidR="00CE727F">
        <w:t xml:space="preserve">4 </w:t>
      </w:r>
      <w:r w:rsidRPr="00214EA7">
        <w:t xml:space="preserve">случая, </w:t>
      </w:r>
      <w:r w:rsidR="00A74A56">
        <w:t>отображенные</w:t>
      </w:r>
      <w:r w:rsidRPr="00214EA7">
        <w:t xml:space="preserve"> на рисунке </w:t>
      </w:r>
      <w:r>
        <w:t>9</w:t>
      </w:r>
      <w:r w:rsidRPr="00214EA7">
        <w:t>.</w:t>
      </w:r>
    </w:p>
    <w:p w14:paraId="3553E85D" w14:textId="77777777" w:rsidR="00EF65FE" w:rsidRPr="00214EA7" w:rsidRDefault="00EF65FE" w:rsidP="00EF65FE">
      <w:pPr>
        <w:pStyle w:val="PICTURE"/>
        <w:rPr>
          <w:lang w:val="ru-RU"/>
        </w:rPr>
      </w:pPr>
      <w:r>
        <w:drawing>
          <wp:inline distT="0" distB="0" distL="0" distR="0" wp14:anchorId="56270113" wp14:editId="4FD4CF29">
            <wp:extent cx="2596360" cy="2126734"/>
            <wp:effectExtent l="0" t="0" r="0" b="6985"/>
            <wp:docPr id="2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phic 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96360" cy="212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714D" w14:textId="2F013B1B" w:rsidR="007E01F7" w:rsidRDefault="00EF65FE" w:rsidP="007E01F7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06FA">
        <w:rPr>
          <w:noProof/>
        </w:rPr>
        <w:t>9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D10FAE" w:rsidRPr="00D10FAE">
        <w:t xml:space="preserve">Рассмотренные </w:t>
      </w:r>
      <w:r w:rsidR="006C6590">
        <w:t xml:space="preserve">в расчетах </w:t>
      </w:r>
      <w:r w:rsidR="00D10FAE" w:rsidRPr="00D10FAE">
        <w:t>случаи</w:t>
      </w:r>
    </w:p>
    <w:p w14:paraId="729F236E" w14:textId="6184E7C5" w:rsidR="009F3A04" w:rsidRDefault="00DA13AC" w:rsidP="009F3A04">
      <w:pPr>
        <w:pStyle w:val="MAINTEXT2"/>
        <w:ind w:left="401"/>
      </w:pPr>
      <w:proofErr w:type="gramStart"/>
      <w:r>
        <w:t>Согласно</w:t>
      </w:r>
      <w:r w:rsidR="009F3A04">
        <w:t xml:space="preserve"> расчетам</w:t>
      </w:r>
      <w:proofErr w:type="gramEnd"/>
      <w:r w:rsidR="009F3A04">
        <w:t xml:space="preserve"> получим:</w:t>
      </w:r>
    </w:p>
    <w:p w14:paraId="3B4F9023" w14:textId="4CB8C199" w:rsidR="007E01F7" w:rsidRPr="00C01052" w:rsidRDefault="007E01F7" w:rsidP="006D1D6B">
      <w:pPr>
        <w:pStyle w:val="MAINTEXT2"/>
        <w:ind w:left="401"/>
        <w:rPr>
          <w:i/>
          <w:lang w:val="en-US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100*5+200*4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3*3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1300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9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≈</m:t>
          </m:r>
          <m:r>
            <m:rPr>
              <m:sty m:val="p"/>
            </m:rPr>
            <w:rPr>
              <w:rFonts w:ascii="Cambria Math" w:eastAsiaTheme="minorEastAsia" w:hAnsi="Cambria Math"/>
            </w:rPr>
            <m:t>144.44≈14</m:t>
          </m:r>
          <m:r>
            <m:rPr>
              <m:sty m:val="p"/>
            </m:rPr>
            <w:rPr>
              <w:rFonts w:ascii="Cambria Math" w:eastAsiaTheme="minorEastAsia" w:hAnsi="Cambria Math"/>
            </w:rPr>
            <m:t>4</m:t>
          </m:r>
          <m:r>
            <w:rPr>
              <w:rFonts w:ascii="Cambria Math" w:eastAsiaTheme="minorEastAsia" w:hAnsi="Cambria Math"/>
              <w:lang w:val="en-US"/>
            </w:rPr>
            <m:t>,</m:t>
          </m:r>
        </m:oMath>
      </m:oMathPara>
    </w:p>
    <w:p w14:paraId="34E1D877" w14:textId="2C03ECAD" w:rsidR="00C43D3E" w:rsidRPr="00C01052" w:rsidRDefault="00C43D3E" w:rsidP="00C43D3E">
      <w:pPr>
        <w:pStyle w:val="MAINTEXT2"/>
        <w:ind w:left="401"/>
        <w:rPr>
          <w:i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100*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+200*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3*3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00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9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≈</m:t>
          </m:r>
          <m:r>
            <m:rPr>
              <m:sty m:val="p"/>
            </m:rPr>
            <w:rPr>
              <w:rFonts w:ascii="Cambria Math" w:eastAsiaTheme="minorEastAsia" w:hAnsi="Cambria Math"/>
            </w:rPr>
            <m:t>1</m:t>
          </m:r>
          <m:r>
            <m:rPr>
              <m:sty m:val="p"/>
            </m:rPr>
            <w:rPr>
              <w:rFonts w:ascii="Cambria Math" w:eastAsiaTheme="minorEastAsia" w:hAnsi="Cambria Math"/>
            </w:rPr>
            <m:t>11</m:t>
          </m:r>
          <m:r>
            <m:rPr>
              <m:sty m:val="p"/>
            </m:rPr>
            <w:rPr>
              <w:rFonts w:ascii="Cambria Math" w:eastAsiaTheme="minorEastAsia" w:hAnsi="Cambria Math"/>
            </w:rPr>
            <m:t>.</m:t>
          </m:r>
          <m:r>
            <m:rPr>
              <m:sty m:val="p"/>
            </m:rPr>
            <w:rPr>
              <w:rFonts w:ascii="Cambria Math" w:eastAsiaTheme="minorEastAsia" w:hAnsi="Cambria Math"/>
            </w:rPr>
            <m:t>11</m:t>
          </m:r>
          <m:r>
            <m:rPr>
              <m:sty m:val="p"/>
            </m:rPr>
            <w:rPr>
              <w:rFonts w:ascii="Cambria Math" w:eastAsiaTheme="minorEastAsia" w:hAnsi="Cambria Math"/>
            </w:rPr>
            <m:t>≈1</m:t>
          </m:r>
          <m:r>
            <m:rPr>
              <m:sty m:val="p"/>
            </m:rPr>
            <w:rPr>
              <w:rFonts w:ascii="Cambria Math" w:eastAsiaTheme="minorEastAsia" w:hAnsi="Cambria Math"/>
            </w:rPr>
            <m:t>11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</m:oMath>
      </m:oMathPara>
    </w:p>
    <w:p w14:paraId="2AAA03A6" w14:textId="73382D5D" w:rsidR="006D1D6B" w:rsidRPr="006D1D6B" w:rsidRDefault="006D1D6B" w:rsidP="006D1D6B">
      <w:pPr>
        <w:pStyle w:val="MAINTEXT2"/>
        <w:ind w:left="401"/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100*3+200*6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3*3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1500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9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≈</m:t>
          </m:r>
          <m:r>
            <m:rPr>
              <m:sty m:val="p"/>
            </m:rPr>
            <w:rPr>
              <w:rFonts w:ascii="Cambria Math" w:eastAsiaTheme="minorEastAsia" w:hAnsi="Cambria Math"/>
            </w:rPr>
            <m:t>166.66≈16</m:t>
          </m:r>
          <m:r>
            <m:rPr>
              <m:sty m:val="p"/>
            </m:rPr>
            <w:rPr>
              <w:rFonts w:ascii="Cambria Math" w:eastAsiaTheme="minorEastAsia" w:hAnsi="Cambria Math"/>
            </w:rPr>
            <m:t>7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</m:oMath>
      </m:oMathPara>
    </w:p>
    <w:p w14:paraId="4A698831" w14:textId="3431D355" w:rsidR="007E01F7" w:rsidRPr="00FF5071" w:rsidRDefault="007E01F7" w:rsidP="006D1D6B">
      <w:pPr>
        <w:pStyle w:val="MAINTEXT2"/>
        <w:ind w:left="401"/>
        <w:rPr>
          <w:rFonts w:eastAsiaTheme="minorEastAsia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100*6+200*3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3*3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1200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9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≈</m:t>
          </m:r>
          <m:r>
            <m:rPr>
              <m:sty m:val="p"/>
            </m:rPr>
            <w:rPr>
              <w:rFonts w:ascii="Cambria Math" w:eastAsiaTheme="minorEastAsia" w:hAnsi="Cambria Math"/>
            </w:rPr>
            <m:t>133.33≈13</m:t>
          </m:r>
          <m:r>
            <m:rPr>
              <m:sty m:val="p"/>
            </m:rPr>
            <w:rPr>
              <w:rFonts w:ascii="Cambria Math" w:eastAsiaTheme="minorEastAsia" w:hAnsi="Cambria Math"/>
            </w:rPr>
            <m:t>3</m:t>
          </m:r>
          <m:r>
            <m:rPr>
              <m:sty m:val="p"/>
            </m:rPr>
            <w:rPr>
              <w:rFonts w:ascii="Cambria Math" w:eastAsiaTheme="minorEastAsia" w:hAnsi="Cambria Math"/>
            </w:rPr>
            <m:t>.</m:t>
          </m:r>
        </m:oMath>
      </m:oMathPara>
    </w:p>
    <w:p w14:paraId="76854356" w14:textId="2188AC86" w:rsidR="00FF5071" w:rsidRDefault="00FF5071" w:rsidP="006D1D6B">
      <w:pPr>
        <w:pStyle w:val="MAINTEXT2"/>
        <w:ind w:left="401"/>
        <w:rPr>
          <w:rFonts w:eastAsiaTheme="minorEastAsia"/>
        </w:rPr>
      </w:pPr>
      <w:r>
        <w:rPr>
          <w:rFonts w:eastAsiaTheme="minorEastAsia"/>
        </w:rPr>
        <w:lastRenderedPageBreak/>
        <w:t xml:space="preserve">Также были произведены расчеты с помощью средств </w:t>
      </w:r>
      <w:r>
        <w:rPr>
          <w:rFonts w:eastAsiaTheme="minorEastAsia"/>
          <w:lang w:val="en-US"/>
        </w:rPr>
        <w:t>MS</w:t>
      </w:r>
      <w:r w:rsidRPr="00FF5071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Excel</w:t>
      </w:r>
      <w:r>
        <w:rPr>
          <w:rFonts w:eastAsiaTheme="minorEastAsia"/>
        </w:rPr>
        <w:t xml:space="preserve"> (рисунок 10).</w:t>
      </w:r>
    </w:p>
    <w:p w14:paraId="5AF813E1" w14:textId="77777777" w:rsidR="00FF5071" w:rsidRDefault="00FF5071" w:rsidP="00FF5071">
      <w:pPr>
        <w:pStyle w:val="PICTURE"/>
      </w:pPr>
      <w:r>
        <w:drawing>
          <wp:inline distT="0" distB="0" distL="0" distR="0" wp14:anchorId="23844166" wp14:editId="23CDA393">
            <wp:extent cx="2812473" cy="4141251"/>
            <wp:effectExtent l="0" t="0" r="6985" b="0"/>
            <wp:docPr id="4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Graphic 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18374" cy="414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72CE" w14:textId="07AF8D30" w:rsidR="00FF5071" w:rsidRDefault="00FF5071" w:rsidP="00FF5071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06FA">
        <w:rPr>
          <w:noProof/>
        </w:rPr>
        <w:t>10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>
        <w:t xml:space="preserve">Расчет с помощью </w:t>
      </w:r>
      <w:r>
        <w:rPr>
          <w:lang w:val="en-US"/>
        </w:rPr>
        <w:t>MS</w:t>
      </w:r>
      <w:r w:rsidRPr="00054016">
        <w:t xml:space="preserve"> </w:t>
      </w:r>
      <w:r>
        <w:rPr>
          <w:lang w:val="en-US"/>
        </w:rPr>
        <w:t>Excel</w:t>
      </w:r>
      <w:r>
        <w:t xml:space="preserve"> </w:t>
      </w:r>
      <w:r w:rsidRPr="00446034">
        <w:t xml:space="preserve">(вес. </w:t>
      </w:r>
      <w:proofErr w:type="spellStart"/>
      <w:r w:rsidRPr="00446034">
        <w:t>коэф</w:t>
      </w:r>
      <w:proofErr w:type="spellEnd"/>
      <w:r w:rsidRPr="00446034">
        <w:t xml:space="preserve">. </w:t>
      </w:r>
      <w:r>
        <w:t>3</w:t>
      </w:r>
      <w:r w:rsidRPr="00446034">
        <w:t>)</w:t>
      </w:r>
    </w:p>
    <w:p w14:paraId="1B51AD12" w14:textId="48437E5A" w:rsidR="00AD24BF" w:rsidRPr="00AD24BF" w:rsidRDefault="00AD24BF" w:rsidP="00AD24BF">
      <w:pPr>
        <w:pStyle w:val="MAINTEXT2"/>
        <w:ind w:left="401"/>
        <w:rPr>
          <w:rFonts w:eastAsiaTheme="minorEastAsia"/>
        </w:rPr>
      </w:pPr>
      <w:r w:rsidRPr="00AD24BF">
        <w:rPr>
          <w:rFonts w:eastAsiaTheme="minorEastAsia"/>
        </w:rPr>
        <w:t xml:space="preserve">Результаты, полученные </w:t>
      </w:r>
      <w:r w:rsidRPr="00AD24BF">
        <w:rPr>
          <w:rFonts w:eastAsiaTheme="minorEastAsia"/>
        </w:rPr>
        <w:t>при</w:t>
      </w:r>
      <w:r w:rsidR="00972FA0">
        <w:rPr>
          <w:rFonts w:eastAsiaTheme="minorEastAsia"/>
        </w:rPr>
        <w:t xml:space="preserve"> </w:t>
      </w:r>
      <w:r w:rsidRPr="00AD24BF">
        <w:rPr>
          <w:rFonts w:eastAsiaTheme="minorEastAsia"/>
        </w:rPr>
        <w:t>расч</w:t>
      </w:r>
      <w:r>
        <w:rPr>
          <w:rFonts w:eastAsiaTheme="minorEastAsia"/>
        </w:rPr>
        <w:t>е</w:t>
      </w:r>
      <w:r w:rsidRPr="00AD24BF">
        <w:rPr>
          <w:rFonts w:eastAsiaTheme="minorEastAsia"/>
        </w:rPr>
        <w:t>тах,</w:t>
      </w:r>
      <w:r w:rsidRPr="00AD24BF">
        <w:rPr>
          <w:rFonts w:eastAsiaTheme="minorEastAsia"/>
        </w:rPr>
        <w:t xml:space="preserve"> совпадают с экспериментальными</w:t>
      </w:r>
      <w:r w:rsidR="006F40BC">
        <w:rPr>
          <w:rFonts w:eastAsiaTheme="minorEastAsia"/>
        </w:rPr>
        <w:t xml:space="preserve"> (рисунок 8)</w:t>
      </w:r>
      <w:r w:rsidRPr="00AD24BF">
        <w:rPr>
          <w:rFonts w:eastAsiaTheme="minorEastAsia"/>
        </w:rPr>
        <w:t>.</w:t>
      </w:r>
    </w:p>
    <w:p w14:paraId="44769ABD" w14:textId="7180687F" w:rsidR="001122FB" w:rsidRPr="00AD24BF" w:rsidRDefault="001122FB" w:rsidP="001122FB">
      <w:pPr>
        <w:pStyle w:val="MAINTEXT2"/>
        <w:ind w:left="401"/>
        <w:rPr>
          <w:rFonts w:eastAsiaTheme="minorEastAsia"/>
        </w:rPr>
      </w:pPr>
      <w:r w:rsidRPr="00AD24BF">
        <w:rPr>
          <w:rFonts w:eastAsiaTheme="minorEastAsia"/>
        </w:rPr>
        <w:t xml:space="preserve">На рисунке </w:t>
      </w:r>
      <w:r w:rsidR="00E05984">
        <w:rPr>
          <w:rFonts w:eastAsiaTheme="minorEastAsia"/>
        </w:rPr>
        <w:t>11</w:t>
      </w:r>
      <w:r w:rsidRPr="00AD24BF">
        <w:rPr>
          <w:rFonts w:eastAsiaTheme="minorEastAsia"/>
        </w:rPr>
        <w:t xml:space="preserve"> представлено сравнение графиков изменения яркости при проходе по элементам одной строки</w:t>
      </w:r>
      <w:r w:rsidR="00483CAD">
        <w:rPr>
          <w:rFonts w:eastAsiaTheme="minorEastAsia"/>
        </w:rPr>
        <w:t>. М</w:t>
      </w:r>
      <w:r w:rsidRPr="00AD24BF">
        <w:rPr>
          <w:rFonts w:eastAsiaTheme="minorEastAsia"/>
        </w:rPr>
        <w:t>ожно сделать вывод, что после фильтрации уменьшается резкость перепада яркости.</w:t>
      </w:r>
    </w:p>
    <w:p w14:paraId="0FF1D785" w14:textId="77777777" w:rsidR="00C13709" w:rsidRDefault="00C13709" w:rsidP="00C13709">
      <w:pPr>
        <w:pStyle w:val="PICTURE"/>
      </w:pPr>
      <w:r>
        <w:drawing>
          <wp:inline distT="0" distB="0" distL="0" distR="0" wp14:anchorId="4AB324F3" wp14:editId="283C26BD">
            <wp:extent cx="4117646" cy="1849582"/>
            <wp:effectExtent l="0" t="0" r="0" b="0"/>
            <wp:docPr id="2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raphic 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24302" cy="185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D1EC" w14:textId="42E1ABF9" w:rsidR="00C13709" w:rsidRDefault="00C13709" w:rsidP="00C13709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06FA">
        <w:rPr>
          <w:noProof/>
        </w:rPr>
        <w:t>11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4A1F4E" w:rsidRPr="004A1F4E">
        <w:t xml:space="preserve">Сравнение графиков изменения яркости </w:t>
      </w:r>
      <w:r w:rsidR="004A1F4E">
        <w:t>для</w:t>
      </w:r>
      <w:r w:rsidR="004A1F4E" w:rsidRPr="004A1F4E">
        <w:t xml:space="preserve"> элемент</w:t>
      </w:r>
      <w:r w:rsidR="004A1F4E">
        <w:t>ов</w:t>
      </w:r>
      <w:r w:rsidR="004A1F4E" w:rsidRPr="004A1F4E">
        <w:t xml:space="preserve"> одной строки</w:t>
      </w:r>
      <w:r w:rsidR="00036D49">
        <w:t xml:space="preserve"> до и после фильтрации (</w:t>
      </w:r>
      <w:r w:rsidR="000C5503">
        <w:t xml:space="preserve">вес. </w:t>
      </w:r>
      <w:proofErr w:type="spellStart"/>
      <w:r w:rsidR="000C5503">
        <w:t>коэф</w:t>
      </w:r>
      <w:proofErr w:type="spellEnd"/>
      <w:r w:rsidR="000C5503">
        <w:t>. 3</w:t>
      </w:r>
      <w:r w:rsidR="00036D49">
        <w:t>)</w:t>
      </w:r>
    </w:p>
    <w:p w14:paraId="77055D36" w14:textId="1A78ACF3" w:rsidR="00B8335E" w:rsidRDefault="00B8335E" w:rsidP="00B8335E">
      <w:pPr>
        <w:pStyle w:val="MAINTEXT2"/>
        <w:ind w:left="401"/>
      </w:pPr>
      <w:r w:rsidRPr="00B8335E">
        <w:lastRenderedPageBreak/>
        <w:t xml:space="preserve">Результат фильтрации исходного изображения с использованием прямоугольной импульсной характеристики при </w:t>
      </w:r>
      <w:r>
        <w:t>5</w:t>
      </w:r>
      <w:r w:rsidRPr="00B8335E">
        <w:t xml:space="preserve"> весовых коэффициентах по горизонтали и вертикали (рисунок </w:t>
      </w:r>
      <w:r w:rsidR="00FC10E0">
        <w:t>12</w:t>
      </w:r>
      <w:r w:rsidRPr="00B8335E">
        <w:t xml:space="preserve">) приведен на рисунке </w:t>
      </w:r>
      <w:r w:rsidR="00FC10E0">
        <w:t>13</w:t>
      </w:r>
      <w:r w:rsidRPr="00B8335E">
        <w:t xml:space="preserve">. Фрагмент массива результирующего изображения приведен на рисунке </w:t>
      </w:r>
      <w:r w:rsidR="00473560">
        <w:t>14</w:t>
      </w:r>
      <w:r w:rsidRPr="00B8335E">
        <w:t>.</w:t>
      </w:r>
    </w:p>
    <w:p w14:paraId="3CB9BF1E" w14:textId="77777777" w:rsidR="00E7488F" w:rsidRDefault="00E7488F" w:rsidP="00E7488F">
      <w:pPr>
        <w:pStyle w:val="PICTURE"/>
      </w:pPr>
      <w:r>
        <w:drawing>
          <wp:inline distT="0" distB="0" distL="0" distR="0" wp14:anchorId="43512E7D" wp14:editId="65E747F9">
            <wp:extent cx="2452038" cy="2045020"/>
            <wp:effectExtent l="0" t="0" r="5715" b="0"/>
            <wp:docPr id="3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Graphic 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52038" cy="204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5A722" w14:textId="1274376F" w:rsidR="00E7488F" w:rsidRDefault="00E7488F" w:rsidP="00E7488F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06FA">
        <w:rPr>
          <w:noProof/>
        </w:rPr>
        <w:t>12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>
        <w:t>П</w:t>
      </w:r>
      <w:r w:rsidRPr="007B29F7">
        <w:t>араметр</w:t>
      </w:r>
      <w:r>
        <w:t>ы</w:t>
      </w:r>
      <w:r w:rsidRPr="007B29F7">
        <w:t xml:space="preserve"> для фильтрации с использованием прямоугольной импульсной характеристики</w:t>
      </w:r>
      <w:r>
        <w:t xml:space="preserve"> </w:t>
      </w:r>
      <w:r w:rsidRPr="00207628">
        <w:t xml:space="preserve">(вес. </w:t>
      </w:r>
      <w:proofErr w:type="spellStart"/>
      <w:r w:rsidRPr="00207628">
        <w:t>коэф</w:t>
      </w:r>
      <w:proofErr w:type="spellEnd"/>
      <w:r w:rsidRPr="00207628">
        <w:t xml:space="preserve">. </w:t>
      </w:r>
      <w:r w:rsidR="00FB7A82">
        <w:t>5</w:t>
      </w:r>
      <w:r w:rsidRPr="00207628">
        <w:t>)</w:t>
      </w:r>
    </w:p>
    <w:p w14:paraId="514996E5" w14:textId="77777777" w:rsidR="00E7488F" w:rsidRDefault="00E7488F" w:rsidP="00E7488F">
      <w:pPr>
        <w:pStyle w:val="PICTURE"/>
      </w:pPr>
      <w:r>
        <w:drawing>
          <wp:inline distT="0" distB="0" distL="0" distR="0" wp14:anchorId="3EFF4357" wp14:editId="7C662F62">
            <wp:extent cx="4236453" cy="3241659"/>
            <wp:effectExtent l="0" t="0" r="0" b="0"/>
            <wp:docPr id="3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Graphic 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36453" cy="324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EBD57" w14:textId="53AD7FB7" w:rsidR="00E7488F" w:rsidRDefault="00E7488F" w:rsidP="00E7488F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06FA">
        <w:rPr>
          <w:noProof/>
        </w:rPr>
        <w:t>13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Pr="00BB1C04">
        <w:t>Результат фильтрации исходного изображения с использованием прямоугольной импульсной характеристики</w:t>
      </w:r>
      <w:r>
        <w:t xml:space="preserve"> </w:t>
      </w:r>
      <w:r w:rsidRPr="00727853">
        <w:t xml:space="preserve">(вес. </w:t>
      </w:r>
      <w:proofErr w:type="spellStart"/>
      <w:r w:rsidRPr="00727853">
        <w:t>коэф</w:t>
      </w:r>
      <w:proofErr w:type="spellEnd"/>
      <w:r w:rsidRPr="00727853">
        <w:t xml:space="preserve">. </w:t>
      </w:r>
      <w:r w:rsidR="00FB7A82">
        <w:t>5</w:t>
      </w:r>
      <w:r w:rsidRPr="00727853">
        <w:t>)</w:t>
      </w:r>
    </w:p>
    <w:p w14:paraId="0F226689" w14:textId="77777777" w:rsidR="00E7488F" w:rsidRDefault="00E7488F" w:rsidP="00E7488F">
      <w:pPr>
        <w:pStyle w:val="PICTURE"/>
      </w:pPr>
      <w:r>
        <w:lastRenderedPageBreak/>
        <w:drawing>
          <wp:inline distT="0" distB="0" distL="0" distR="0" wp14:anchorId="31BB48DD" wp14:editId="4B641EC2">
            <wp:extent cx="3578809" cy="2733963"/>
            <wp:effectExtent l="0" t="0" r="3175" b="0"/>
            <wp:docPr id="3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Graphic 1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78809" cy="273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44487" w14:textId="5F441638" w:rsidR="00E7488F" w:rsidRDefault="00E7488F" w:rsidP="00E7488F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06FA">
        <w:rPr>
          <w:noProof/>
        </w:rPr>
        <w:t>14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Pr="00A627D9">
        <w:t>Фрагмент массива отфильтрованного изображения</w:t>
      </w:r>
    </w:p>
    <w:p w14:paraId="39BECD79" w14:textId="68606D33" w:rsidR="009871AE" w:rsidRDefault="009871AE" w:rsidP="009871AE">
      <w:pPr>
        <w:pStyle w:val="MAINTEXT2"/>
        <w:ind w:left="401"/>
      </w:pPr>
      <w:r w:rsidRPr="009871AE">
        <w:t>Для сравнения экспериментального и теоретического результатов были проведены</w:t>
      </w:r>
      <w:r>
        <w:t xml:space="preserve"> </w:t>
      </w:r>
      <w:r>
        <w:t>расчеты с помощью средств MS Excel (рисунок 1</w:t>
      </w:r>
      <w:r w:rsidR="00061472">
        <w:t>5</w:t>
      </w:r>
      <w:r>
        <w:t>).</w:t>
      </w:r>
    </w:p>
    <w:p w14:paraId="4585AFB5" w14:textId="77777777" w:rsidR="00E7488F" w:rsidRDefault="00E7488F" w:rsidP="00E7488F">
      <w:pPr>
        <w:pStyle w:val="PICTURE"/>
      </w:pPr>
      <w:r>
        <w:drawing>
          <wp:inline distT="0" distB="0" distL="0" distR="0" wp14:anchorId="56523717" wp14:editId="6B0ABA40">
            <wp:extent cx="3849652" cy="4935992"/>
            <wp:effectExtent l="0" t="0" r="0" b="0"/>
            <wp:docPr id="4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Graphic 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49652" cy="493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833A" w14:textId="209D740B" w:rsidR="00E7488F" w:rsidRDefault="00E7488F" w:rsidP="00E7488F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06FA">
        <w:rPr>
          <w:noProof/>
        </w:rPr>
        <w:t>15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F67EB0">
        <w:t xml:space="preserve">Расчет с помощью </w:t>
      </w:r>
      <w:r w:rsidR="00F67EB0">
        <w:rPr>
          <w:lang w:val="en-US"/>
        </w:rPr>
        <w:t>MS</w:t>
      </w:r>
      <w:r w:rsidR="00F67EB0" w:rsidRPr="00054016">
        <w:t xml:space="preserve"> </w:t>
      </w:r>
      <w:r w:rsidR="00F67EB0">
        <w:rPr>
          <w:lang w:val="en-US"/>
        </w:rPr>
        <w:t>Excel</w:t>
      </w:r>
      <w:r w:rsidR="003E4563">
        <w:t xml:space="preserve"> </w:t>
      </w:r>
      <w:r w:rsidR="003E4563" w:rsidRPr="003E4563">
        <w:t xml:space="preserve">(вес. </w:t>
      </w:r>
      <w:proofErr w:type="spellStart"/>
      <w:r w:rsidR="003E4563" w:rsidRPr="003E4563">
        <w:t>коэф</w:t>
      </w:r>
      <w:proofErr w:type="spellEnd"/>
      <w:r w:rsidR="003E4563" w:rsidRPr="003E4563">
        <w:t>. 5)</w:t>
      </w:r>
    </w:p>
    <w:p w14:paraId="06C7532D" w14:textId="0B77BB27" w:rsidR="00FD3419" w:rsidRDefault="00FD3419" w:rsidP="00FD3419">
      <w:pPr>
        <w:pStyle w:val="MAINTEXT2"/>
        <w:ind w:left="401"/>
      </w:pPr>
      <w:r>
        <w:lastRenderedPageBreak/>
        <w:t xml:space="preserve">Результаты, полученные при расчетах, совпадают с экспериментальными (рисунок </w:t>
      </w:r>
      <w:r w:rsidR="00D73C67">
        <w:t>14</w:t>
      </w:r>
      <w:r>
        <w:t>).</w:t>
      </w:r>
    </w:p>
    <w:p w14:paraId="2DCCE66C" w14:textId="30AD0A6E" w:rsidR="00FD3419" w:rsidRPr="003E4563" w:rsidRDefault="00FD3419" w:rsidP="00FD3419">
      <w:pPr>
        <w:pStyle w:val="MAINTEXT2"/>
        <w:ind w:left="401"/>
      </w:pPr>
      <w:r>
        <w:t>На рисунке 1</w:t>
      </w:r>
      <w:r w:rsidR="00C00983">
        <w:t>6</w:t>
      </w:r>
      <w:r>
        <w:t xml:space="preserve"> представлено сравнение графиков изменения яркости при проходе по элементам одной строки. Можно </w:t>
      </w:r>
      <w:r w:rsidR="00D11865" w:rsidRPr="00D11865">
        <w:t>сделать вывод, что при увеличении числ</w:t>
      </w:r>
      <w:r w:rsidR="002541E9">
        <w:t>а</w:t>
      </w:r>
      <w:r w:rsidR="00D11865" w:rsidRPr="00D11865">
        <w:t xml:space="preserve"> весовых коэффициентов резкость перепада яркости становится ещ</w:t>
      </w:r>
      <w:r w:rsidR="00A74C7D">
        <w:t>е</w:t>
      </w:r>
      <w:r w:rsidR="00D11865" w:rsidRPr="00D11865">
        <w:t xml:space="preserve"> меньше</w:t>
      </w:r>
      <w:r>
        <w:t>.</w:t>
      </w:r>
    </w:p>
    <w:p w14:paraId="1349126C" w14:textId="77777777" w:rsidR="00E7488F" w:rsidRDefault="00E7488F" w:rsidP="00E7488F">
      <w:pPr>
        <w:pStyle w:val="PICTURE"/>
      </w:pPr>
      <w:r>
        <w:drawing>
          <wp:inline distT="0" distB="0" distL="0" distR="0" wp14:anchorId="5C7EA5B3" wp14:editId="3FEA2E32">
            <wp:extent cx="4001763" cy="1852572"/>
            <wp:effectExtent l="0" t="0" r="0" b="0"/>
            <wp:docPr id="4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Graphic 1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01763" cy="185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46FC7" w14:textId="65248DCD" w:rsidR="00E7488F" w:rsidRDefault="00E7488F" w:rsidP="00E7488F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06FA">
        <w:rPr>
          <w:noProof/>
        </w:rPr>
        <w:t>16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Pr="004A1F4E">
        <w:t xml:space="preserve">Сравнение графиков изменения яркости </w:t>
      </w:r>
      <w:r>
        <w:t>для</w:t>
      </w:r>
      <w:r w:rsidRPr="004A1F4E">
        <w:t xml:space="preserve"> элемент</w:t>
      </w:r>
      <w:r>
        <w:t>ов</w:t>
      </w:r>
      <w:r w:rsidRPr="004A1F4E">
        <w:t xml:space="preserve"> одной строки</w:t>
      </w:r>
      <w:r>
        <w:t xml:space="preserve"> до и после фильтрации (вес. </w:t>
      </w:r>
      <w:proofErr w:type="spellStart"/>
      <w:r>
        <w:t>коэф</w:t>
      </w:r>
      <w:proofErr w:type="spellEnd"/>
      <w:r>
        <w:t xml:space="preserve">. </w:t>
      </w:r>
      <w:r w:rsidR="00D12992">
        <w:t>5</w:t>
      </w:r>
      <w:r>
        <w:t>)</w:t>
      </w:r>
    </w:p>
    <w:p w14:paraId="4D7D75D7" w14:textId="2825AFA5" w:rsidR="00486DA0" w:rsidRDefault="00486DA0" w:rsidP="00486DA0">
      <w:pPr>
        <w:pStyle w:val="MAINTEXT2"/>
        <w:ind w:left="401"/>
      </w:pPr>
      <w:r>
        <w:t xml:space="preserve">На рисунке 17 представлено </w:t>
      </w:r>
      <w:proofErr w:type="spellStart"/>
      <w:r>
        <w:t>аппликированное</w:t>
      </w:r>
      <w:proofErr w:type="spellEnd"/>
      <w:r>
        <w:t xml:space="preserve"> в исходное обработанное изображение для визуального изучения.</w:t>
      </w:r>
    </w:p>
    <w:p w14:paraId="24A57065" w14:textId="77777777" w:rsidR="00E17B67" w:rsidRDefault="00E17B67" w:rsidP="00E17B67">
      <w:pPr>
        <w:pStyle w:val="PICTURE"/>
      </w:pPr>
      <w:r>
        <w:drawing>
          <wp:inline distT="0" distB="0" distL="0" distR="0" wp14:anchorId="0F9190E9" wp14:editId="5F9624A0">
            <wp:extent cx="2675586" cy="2678723"/>
            <wp:effectExtent l="0" t="0" r="0" b="7620"/>
            <wp:docPr id="16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Graphic 1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83258" cy="268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58664" w14:textId="0866C889" w:rsidR="00E17B67" w:rsidRPr="00E6002A" w:rsidRDefault="00E17B67" w:rsidP="00E17B67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06FA">
        <w:rPr>
          <w:noProof/>
        </w:rPr>
        <w:t>17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E6002A">
        <w:t xml:space="preserve">Сравнение </w:t>
      </w:r>
      <w:r w:rsidR="00551C6C">
        <w:t xml:space="preserve">обработанного </w:t>
      </w:r>
      <w:r w:rsidR="00551C6C">
        <w:t xml:space="preserve">и </w:t>
      </w:r>
      <w:r w:rsidR="00E6002A">
        <w:t>исходного</w:t>
      </w:r>
      <w:r w:rsidR="00551C6C">
        <w:t xml:space="preserve"> </w:t>
      </w:r>
      <w:r w:rsidR="00E6002A">
        <w:t>изображений</w:t>
      </w:r>
    </w:p>
    <w:p w14:paraId="5C69AA2F" w14:textId="0A62B7B5" w:rsidR="00B46D6D" w:rsidRDefault="00C517F7" w:rsidP="0095449F">
      <w:pPr>
        <w:pStyle w:val="DIV2"/>
      </w:pPr>
      <w:r w:rsidRPr="00C517F7">
        <w:t>Гауссова импульсная характеристика</w:t>
      </w:r>
    </w:p>
    <w:p w14:paraId="3519B2B7" w14:textId="07E761B5" w:rsidR="00C1577F" w:rsidRDefault="00C1577F" w:rsidP="00C1577F">
      <w:pPr>
        <w:pStyle w:val="MAINTEXT2"/>
        <w:ind w:left="401"/>
      </w:pPr>
      <w:r>
        <w:t xml:space="preserve">Результат фильтрации исходного изображения с использованием </w:t>
      </w:r>
      <w:r w:rsidRPr="00C1577F">
        <w:t xml:space="preserve">гауссовой импульсной характеристики при условном радиусе по </w:t>
      </w:r>
      <w:r w:rsidRPr="00C1577F">
        <w:lastRenderedPageBreak/>
        <w:t xml:space="preserve">горизонтали и вертикали равном 2 </w:t>
      </w:r>
      <w:r>
        <w:t xml:space="preserve">(рисунок </w:t>
      </w:r>
      <w:r>
        <w:t>18</w:t>
      </w:r>
      <w:r>
        <w:t xml:space="preserve">) приведен на рисунке </w:t>
      </w:r>
      <w:r w:rsidR="00A0610E">
        <w:t>19</w:t>
      </w:r>
      <w:r>
        <w:t xml:space="preserve">. Фрагмент массива результирующего изображения приведен на рисунке </w:t>
      </w:r>
      <w:r w:rsidR="00F670A7">
        <w:t>20</w:t>
      </w:r>
      <w:r>
        <w:t>.</w:t>
      </w:r>
    </w:p>
    <w:p w14:paraId="1008071E" w14:textId="77777777" w:rsidR="00B46D6D" w:rsidRDefault="00B46D6D" w:rsidP="00B46D6D">
      <w:pPr>
        <w:pStyle w:val="PICTURE"/>
      </w:pPr>
      <w:r>
        <w:drawing>
          <wp:inline distT="0" distB="0" distL="0" distR="0" wp14:anchorId="20CCAFA1" wp14:editId="1E64BBCB">
            <wp:extent cx="2452038" cy="2018746"/>
            <wp:effectExtent l="0" t="0" r="5715" b="635"/>
            <wp:docPr id="5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Graphic 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52038" cy="201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5BCC7" w14:textId="19EDE7E8" w:rsidR="00B46D6D" w:rsidRDefault="00B46D6D" w:rsidP="00B46D6D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06FA">
        <w:rPr>
          <w:noProof/>
        </w:rPr>
        <w:t>18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>
        <w:t>П</w:t>
      </w:r>
      <w:r w:rsidRPr="007B29F7">
        <w:t>араметр</w:t>
      </w:r>
      <w:r>
        <w:t>ы</w:t>
      </w:r>
      <w:r w:rsidRPr="007B29F7">
        <w:t xml:space="preserve"> для </w:t>
      </w:r>
      <w:r w:rsidR="001C060E" w:rsidRPr="001C060E">
        <w:t>фильтрации с использованием гауссовой импульсной характеристики</w:t>
      </w:r>
      <w:r w:rsidR="0003327F">
        <w:t xml:space="preserve"> (</w:t>
      </w:r>
      <w:proofErr w:type="spellStart"/>
      <w:r w:rsidR="0003327F">
        <w:t>усл</w:t>
      </w:r>
      <w:proofErr w:type="spellEnd"/>
      <w:r w:rsidR="0003327F">
        <w:t>. рад. 2)</w:t>
      </w:r>
    </w:p>
    <w:p w14:paraId="3A27DE95" w14:textId="77777777" w:rsidR="00B46D6D" w:rsidRDefault="00B46D6D" w:rsidP="00B46D6D">
      <w:pPr>
        <w:pStyle w:val="PICTURE"/>
      </w:pPr>
      <w:r>
        <w:drawing>
          <wp:inline distT="0" distB="0" distL="0" distR="0" wp14:anchorId="625BEEE5" wp14:editId="6637F3DA">
            <wp:extent cx="4214156" cy="3241659"/>
            <wp:effectExtent l="0" t="0" r="0" b="0"/>
            <wp:docPr id="5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Graphic 1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14156" cy="324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2CE20" w14:textId="1BE621F7" w:rsidR="00B46D6D" w:rsidRDefault="00B46D6D" w:rsidP="00B46D6D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06FA">
        <w:rPr>
          <w:noProof/>
        </w:rPr>
        <w:t>19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C1110F" w:rsidRPr="00C1110F">
        <w:t>Результат фильтрации исходного изображения с использованием гауссовой импульсной характеристики</w:t>
      </w:r>
      <w:r w:rsidR="00C1110F">
        <w:t xml:space="preserve"> </w:t>
      </w:r>
      <w:r w:rsidRPr="00727853">
        <w:t>(</w:t>
      </w:r>
      <w:proofErr w:type="spellStart"/>
      <w:r w:rsidR="00C1110F">
        <w:t>усл</w:t>
      </w:r>
      <w:proofErr w:type="spellEnd"/>
      <w:r w:rsidR="00C1110F">
        <w:t>. рад. 2</w:t>
      </w:r>
      <w:r w:rsidRPr="00727853">
        <w:t>)</w:t>
      </w:r>
    </w:p>
    <w:p w14:paraId="68FA6CDA" w14:textId="77777777" w:rsidR="00B46D6D" w:rsidRDefault="00B46D6D" w:rsidP="00B46D6D">
      <w:pPr>
        <w:pStyle w:val="PICTURE"/>
      </w:pPr>
      <w:r>
        <w:lastRenderedPageBreak/>
        <w:drawing>
          <wp:inline distT="0" distB="0" distL="0" distR="0" wp14:anchorId="289E68C0" wp14:editId="2CE7621C">
            <wp:extent cx="3570447" cy="2733963"/>
            <wp:effectExtent l="0" t="0" r="0" b="0"/>
            <wp:docPr id="5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phic 1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70447" cy="273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AB72" w14:textId="54659ADD" w:rsidR="008242BD" w:rsidRDefault="00B46D6D" w:rsidP="00E07675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06FA">
        <w:rPr>
          <w:noProof/>
        </w:rPr>
        <w:t>20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Pr="00A627D9">
        <w:t>Фрагмент массива отфильтрованного изображения</w:t>
      </w:r>
    </w:p>
    <w:p w14:paraId="61B793D3" w14:textId="0AEEB081" w:rsidR="003C038E" w:rsidRPr="00E07675" w:rsidRDefault="00E90432" w:rsidP="009874B3">
      <w:pPr>
        <w:pStyle w:val="MAINTEXT2"/>
        <w:ind w:left="401"/>
      </w:pPr>
      <w:r w:rsidRPr="00E90432">
        <w:t xml:space="preserve">Результат фильтрации исходного изображения с использованием гауссовой импульсной характеристики при условном радиусе по горизонтали и вертикали равном </w:t>
      </w:r>
      <w:r>
        <w:t>3</w:t>
      </w:r>
      <w:r w:rsidRPr="00E90432">
        <w:t xml:space="preserve"> (рисунок </w:t>
      </w:r>
      <w:r>
        <w:t>21</w:t>
      </w:r>
      <w:r w:rsidRPr="00E90432">
        <w:t xml:space="preserve">) приведен на рисунке </w:t>
      </w:r>
      <w:r>
        <w:t>22</w:t>
      </w:r>
      <w:r w:rsidRPr="00E90432">
        <w:t xml:space="preserve">. Фрагмент массива результирующего изображения приведен на рисунке </w:t>
      </w:r>
      <w:r>
        <w:t>23</w:t>
      </w:r>
      <w:r w:rsidRPr="00E90432">
        <w:t>.</w:t>
      </w:r>
    </w:p>
    <w:p w14:paraId="6E059CD4" w14:textId="77777777" w:rsidR="008242BD" w:rsidRDefault="008242BD" w:rsidP="008242BD">
      <w:pPr>
        <w:pStyle w:val="PICTURE"/>
      </w:pPr>
      <w:r>
        <w:drawing>
          <wp:inline distT="0" distB="0" distL="0" distR="0" wp14:anchorId="5E12B594" wp14:editId="06642EAC">
            <wp:extent cx="2423470" cy="2018746"/>
            <wp:effectExtent l="0" t="0" r="0" b="635"/>
            <wp:docPr id="6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Graphic 1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23470" cy="201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E50D9" w14:textId="6E4CBEE8" w:rsidR="008242BD" w:rsidRDefault="008242BD" w:rsidP="008242BD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06FA">
        <w:rPr>
          <w:noProof/>
        </w:rPr>
        <w:t>21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>
        <w:t>П</w:t>
      </w:r>
      <w:r w:rsidRPr="007B29F7">
        <w:t>араметр</w:t>
      </w:r>
      <w:r>
        <w:t>ы</w:t>
      </w:r>
      <w:r w:rsidRPr="007B29F7">
        <w:t xml:space="preserve"> для </w:t>
      </w:r>
      <w:r w:rsidRPr="001C060E">
        <w:t>фильтрации с использованием гауссовой импульсной характеристики</w:t>
      </w:r>
      <w:r>
        <w:t xml:space="preserve"> (</w:t>
      </w:r>
      <w:proofErr w:type="spellStart"/>
      <w:r>
        <w:t>усл</w:t>
      </w:r>
      <w:proofErr w:type="spellEnd"/>
      <w:r>
        <w:t xml:space="preserve">. рад. </w:t>
      </w:r>
      <w:r w:rsidR="0042761A" w:rsidRPr="00DA521F">
        <w:t>3</w:t>
      </w:r>
      <w:r>
        <w:t>)</w:t>
      </w:r>
    </w:p>
    <w:p w14:paraId="05507AF7" w14:textId="77777777" w:rsidR="008242BD" w:rsidRDefault="008242BD" w:rsidP="008242BD">
      <w:pPr>
        <w:pStyle w:val="PICTURE"/>
      </w:pPr>
      <w:r>
        <w:lastRenderedPageBreak/>
        <w:drawing>
          <wp:inline distT="0" distB="0" distL="0" distR="0" wp14:anchorId="64D36A77" wp14:editId="18D0218B">
            <wp:extent cx="4205626" cy="3241659"/>
            <wp:effectExtent l="0" t="0" r="4445" b="0"/>
            <wp:docPr id="6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Graphic 1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05626" cy="324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F8F2" w14:textId="31329049" w:rsidR="008242BD" w:rsidRDefault="008242BD" w:rsidP="008242BD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06FA">
        <w:rPr>
          <w:noProof/>
        </w:rPr>
        <w:t>22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Pr="00C1110F">
        <w:t>Результат фильтрации исходного изображения с использованием гауссовой импульсной характеристики</w:t>
      </w:r>
      <w:r>
        <w:t xml:space="preserve"> </w:t>
      </w:r>
      <w:r w:rsidRPr="00727853">
        <w:t>(</w:t>
      </w:r>
      <w:proofErr w:type="spellStart"/>
      <w:r>
        <w:t>усл</w:t>
      </w:r>
      <w:proofErr w:type="spellEnd"/>
      <w:r>
        <w:t xml:space="preserve">. рад. </w:t>
      </w:r>
      <w:r w:rsidR="00DA521F" w:rsidRPr="00F34C4F">
        <w:t>3</w:t>
      </w:r>
      <w:r w:rsidRPr="00727853">
        <w:t>)</w:t>
      </w:r>
    </w:p>
    <w:p w14:paraId="772043FD" w14:textId="77777777" w:rsidR="008242BD" w:rsidRDefault="008242BD" w:rsidP="008242BD">
      <w:pPr>
        <w:pStyle w:val="PICTURE"/>
      </w:pPr>
      <w:r>
        <w:drawing>
          <wp:inline distT="0" distB="0" distL="0" distR="0" wp14:anchorId="5B57CFB7" wp14:editId="5D009CD6">
            <wp:extent cx="3570447" cy="2725669"/>
            <wp:effectExtent l="0" t="0" r="0" b="0"/>
            <wp:docPr id="12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Graphic 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70447" cy="272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D264A" w14:textId="6BD97E5D" w:rsidR="008242BD" w:rsidRDefault="008242BD" w:rsidP="008242BD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06FA">
        <w:rPr>
          <w:noProof/>
        </w:rPr>
        <w:t>23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Pr="00A627D9">
        <w:t>Фрагмент массива отфильтрованного изображения</w:t>
      </w:r>
    </w:p>
    <w:p w14:paraId="71D8AA86" w14:textId="7E1567F8" w:rsidR="00EB3F69" w:rsidRDefault="00EB3F69" w:rsidP="00EB3F69">
      <w:pPr>
        <w:pStyle w:val="MAINTEXT2"/>
        <w:ind w:left="401"/>
      </w:pPr>
      <w:r>
        <w:t xml:space="preserve">На рисунке </w:t>
      </w:r>
      <w:r w:rsidR="009C5E38">
        <w:t>24</w:t>
      </w:r>
      <w:r>
        <w:t xml:space="preserve"> представлен</w:t>
      </w:r>
      <w:r w:rsidR="00846A18">
        <w:t>ы графики</w:t>
      </w:r>
      <w:r>
        <w:t xml:space="preserve"> изменения яркости при проходе по элементам одной строки</w:t>
      </w:r>
      <w:r w:rsidR="00646A5E">
        <w:t xml:space="preserve"> </w:t>
      </w:r>
      <w:r w:rsidR="00911EA0">
        <w:t>для</w:t>
      </w:r>
      <w:r w:rsidR="00646A5E">
        <w:t xml:space="preserve"> разных </w:t>
      </w:r>
      <w:r w:rsidR="003750E4">
        <w:t>условных радиусов</w:t>
      </w:r>
      <w:r w:rsidR="000C2B8D">
        <w:t xml:space="preserve"> апертуры</w:t>
      </w:r>
      <w:r>
        <w:t xml:space="preserve">. </w:t>
      </w:r>
      <w:r w:rsidR="00272712">
        <w:t xml:space="preserve">Из них видно, что с увеличением </w:t>
      </w:r>
      <w:r w:rsidR="003750E4">
        <w:t xml:space="preserve">УРА </w:t>
      </w:r>
      <w:r w:rsidR="00272712">
        <w:t xml:space="preserve">резкость перехода </w:t>
      </w:r>
      <w:r w:rsidR="005334F8">
        <w:t>уменьшается</w:t>
      </w:r>
      <w:r>
        <w:t>.</w:t>
      </w:r>
    </w:p>
    <w:p w14:paraId="7C0C41E2" w14:textId="77777777" w:rsidR="00270FDE" w:rsidRDefault="00270FDE" w:rsidP="00270FDE">
      <w:pPr>
        <w:pStyle w:val="PICTURE"/>
      </w:pPr>
      <w:r>
        <w:lastRenderedPageBreak/>
        <w:drawing>
          <wp:inline distT="0" distB="0" distL="0" distR="0" wp14:anchorId="610E0CBD" wp14:editId="5233B0CA">
            <wp:extent cx="3007104" cy="2331897"/>
            <wp:effectExtent l="0" t="0" r="3175" b="0"/>
            <wp:docPr id="16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Graphic 1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7104" cy="233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7DC6" w14:textId="37E0E36F" w:rsidR="00270FDE" w:rsidRDefault="00270FDE" w:rsidP="00270FDE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06FA">
        <w:rPr>
          <w:noProof/>
        </w:rPr>
        <w:t>24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AC7637" w:rsidRPr="00AC7637">
        <w:t>График</w:t>
      </w:r>
      <w:r w:rsidR="00115DAB">
        <w:t>и</w:t>
      </w:r>
      <w:r w:rsidR="00AC7637" w:rsidRPr="00AC7637">
        <w:t xml:space="preserve"> изменения </w:t>
      </w:r>
      <w:r w:rsidR="000B7EC0" w:rsidRPr="000B7EC0">
        <w:t>яркости для элементов одной строки</w:t>
      </w:r>
      <w:r w:rsidR="001F1F7C">
        <w:t xml:space="preserve"> при разных условных радиусах апертуры (УРА)</w:t>
      </w:r>
    </w:p>
    <w:p w14:paraId="7A58A66A" w14:textId="29E3689D" w:rsidR="00514F9F" w:rsidRDefault="00514F9F" w:rsidP="00514F9F">
      <w:pPr>
        <w:pStyle w:val="MAINTEXT2"/>
        <w:ind w:left="401"/>
      </w:pPr>
      <w:r w:rsidRPr="00514F9F">
        <w:t xml:space="preserve">На рисунке </w:t>
      </w:r>
      <w:r w:rsidR="008216BF">
        <w:t>25</w:t>
      </w:r>
      <w:r w:rsidRPr="00514F9F">
        <w:t xml:space="preserve"> представлено </w:t>
      </w:r>
      <w:proofErr w:type="spellStart"/>
      <w:r w:rsidRPr="00514F9F">
        <w:t>аппликированное</w:t>
      </w:r>
      <w:proofErr w:type="spellEnd"/>
      <w:r w:rsidRPr="00514F9F">
        <w:t xml:space="preserve"> в исходное обработанное изображение для визуального изучения.</w:t>
      </w:r>
    </w:p>
    <w:p w14:paraId="3B0BD0AD" w14:textId="77777777" w:rsidR="00EC5DF9" w:rsidRDefault="00EC5DF9" w:rsidP="00EC5DF9">
      <w:pPr>
        <w:pStyle w:val="PICTURE"/>
      </w:pPr>
      <w:r>
        <w:drawing>
          <wp:inline distT="0" distB="0" distL="0" distR="0" wp14:anchorId="7EBC6C81" wp14:editId="3B182DBF">
            <wp:extent cx="2661385" cy="2686404"/>
            <wp:effectExtent l="0" t="0" r="5715" b="0"/>
            <wp:docPr id="16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Graphic 1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61385" cy="268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1587C" w14:textId="489B15E4" w:rsidR="00EC5DF9" w:rsidRPr="00E6002A" w:rsidRDefault="00EC5DF9" w:rsidP="00EC5DF9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06FA">
        <w:rPr>
          <w:noProof/>
        </w:rPr>
        <w:t>25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>
        <w:t>Сравнение обработанного и исходного изображений</w:t>
      </w:r>
    </w:p>
    <w:p w14:paraId="6C4159CB" w14:textId="43F9B900" w:rsidR="00647719" w:rsidRDefault="00C517F7" w:rsidP="00696F96">
      <w:pPr>
        <w:pStyle w:val="DIV2"/>
      </w:pPr>
      <w:r w:rsidRPr="00C517F7">
        <w:t xml:space="preserve">Импульсная характеристика типа </w:t>
      </w:r>
      <w:proofErr w:type="spellStart"/>
      <w:r w:rsidRPr="00C517F7">
        <w:t>sinc</w:t>
      </w:r>
      <w:proofErr w:type="spellEnd"/>
    </w:p>
    <w:p w14:paraId="486A7765" w14:textId="69871D4A" w:rsidR="003C719D" w:rsidRDefault="003C719D" w:rsidP="003C719D">
      <w:pPr>
        <w:pStyle w:val="MAINTEXT2"/>
        <w:ind w:left="401"/>
      </w:pPr>
      <w:r>
        <w:t xml:space="preserve">Результат фильтрации исходного изображения с </w:t>
      </w:r>
      <w:r w:rsidRPr="003C719D">
        <w:t xml:space="preserve">использованием импульсной характеристики типа </w:t>
      </w:r>
      <w:proofErr w:type="spellStart"/>
      <w:r w:rsidRPr="003C719D">
        <w:t>sinc</w:t>
      </w:r>
      <w:proofErr w:type="spellEnd"/>
      <w:r w:rsidRPr="003C719D">
        <w:t xml:space="preserve"> при кратности уменьшения полосы равной </w:t>
      </w:r>
      <w:r>
        <w:t>4</w:t>
      </w:r>
      <w:r w:rsidRPr="003C719D">
        <w:t xml:space="preserve"> и </w:t>
      </w:r>
      <w:r w:rsidR="00EA6155">
        <w:t>числ</w:t>
      </w:r>
      <w:r w:rsidR="000C613D">
        <w:t>е</w:t>
      </w:r>
      <w:r w:rsidR="00EA6155">
        <w:t xml:space="preserve"> </w:t>
      </w:r>
      <w:r w:rsidRPr="003C719D">
        <w:t xml:space="preserve">коэффициентов по горизонтали и вертикали </w:t>
      </w:r>
      <w:r w:rsidR="00EA6155">
        <w:t>равн</w:t>
      </w:r>
      <w:r w:rsidR="002B6990">
        <w:t>о</w:t>
      </w:r>
      <w:r w:rsidR="00EA6155">
        <w:t xml:space="preserve">м </w:t>
      </w:r>
      <w:r w:rsidR="00EA6155" w:rsidRPr="00EA6155">
        <w:t xml:space="preserve">25 </w:t>
      </w:r>
      <w:r>
        <w:t>(рисунок 2</w:t>
      </w:r>
      <w:r w:rsidR="00551D37">
        <w:t>6</w:t>
      </w:r>
      <w:r>
        <w:t>) приведен на рисунке 2</w:t>
      </w:r>
      <w:r w:rsidR="00A66914">
        <w:t>7</w:t>
      </w:r>
      <w:r>
        <w:t>. Фрагмент массива результирующего изображения приведен на рисунке 2</w:t>
      </w:r>
      <w:r w:rsidR="00A66914">
        <w:t>8</w:t>
      </w:r>
      <w:r>
        <w:t>.</w:t>
      </w:r>
    </w:p>
    <w:p w14:paraId="1EDD7DAD" w14:textId="77777777" w:rsidR="00647719" w:rsidRDefault="00647719" w:rsidP="00647719">
      <w:pPr>
        <w:pStyle w:val="PICTURE"/>
      </w:pPr>
      <w:r>
        <w:lastRenderedPageBreak/>
        <w:drawing>
          <wp:inline distT="0" distB="0" distL="0" distR="0" wp14:anchorId="7E47EAEE" wp14:editId="051A6D07">
            <wp:extent cx="2068925" cy="2018746"/>
            <wp:effectExtent l="0" t="0" r="7620" b="635"/>
            <wp:docPr id="12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Graphic 1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68925" cy="201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B06DA" w14:textId="20E9CA17" w:rsidR="00647719" w:rsidRDefault="00647719" w:rsidP="00647719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06FA">
        <w:rPr>
          <w:noProof/>
        </w:rPr>
        <w:t>26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>
        <w:t>П</w:t>
      </w:r>
      <w:r w:rsidRPr="007B29F7">
        <w:t>араметр</w:t>
      </w:r>
      <w:r>
        <w:t>ы</w:t>
      </w:r>
      <w:r w:rsidRPr="007B29F7">
        <w:t xml:space="preserve"> </w:t>
      </w:r>
      <w:r w:rsidR="008C405A" w:rsidRPr="008C405A">
        <w:t xml:space="preserve">для фильтрации с использованием импульсной характеристики типа </w:t>
      </w:r>
      <w:proofErr w:type="spellStart"/>
      <w:r w:rsidR="008C405A" w:rsidRPr="008C405A">
        <w:t>sinc</w:t>
      </w:r>
      <w:proofErr w:type="spellEnd"/>
    </w:p>
    <w:p w14:paraId="37B2AB18" w14:textId="77777777" w:rsidR="00647719" w:rsidRDefault="00647719" w:rsidP="00647719">
      <w:pPr>
        <w:pStyle w:val="PICTURE"/>
      </w:pPr>
      <w:r>
        <w:drawing>
          <wp:inline distT="0" distB="0" distL="0" distR="0" wp14:anchorId="06D343C1" wp14:editId="69E6D28D">
            <wp:extent cx="4205626" cy="3233128"/>
            <wp:effectExtent l="0" t="0" r="4445" b="5715"/>
            <wp:docPr id="13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Graphic 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05626" cy="323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A7FA6" w14:textId="04CC5554" w:rsidR="00647719" w:rsidRDefault="00647719" w:rsidP="00647719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06FA">
        <w:rPr>
          <w:noProof/>
        </w:rPr>
        <w:t>27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E77727" w:rsidRPr="00E77727">
        <w:t xml:space="preserve">Результат фильтрации исходного изображения с использованием импульсной характеристики типа </w:t>
      </w:r>
      <w:proofErr w:type="spellStart"/>
      <w:r w:rsidR="00E77727" w:rsidRPr="00E77727">
        <w:t>sinc</w:t>
      </w:r>
      <w:proofErr w:type="spellEnd"/>
    </w:p>
    <w:p w14:paraId="16DFEB88" w14:textId="77777777" w:rsidR="00647719" w:rsidRDefault="00647719" w:rsidP="00647719">
      <w:pPr>
        <w:pStyle w:val="PICTURE"/>
      </w:pPr>
      <w:r>
        <w:lastRenderedPageBreak/>
        <w:drawing>
          <wp:inline distT="0" distB="0" distL="0" distR="0" wp14:anchorId="7B26CE83" wp14:editId="5ABF3253">
            <wp:extent cx="3549122" cy="2725669"/>
            <wp:effectExtent l="0" t="0" r="0" b="0"/>
            <wp:docPr id="15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Graphic 1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49122" cy="272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B8D49" w14:textId="2DED89CE" w:rsidR="00647719" w:rsidRDefault="00647719" w:rsidP="00647719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06FA">
        <w:rPr>
          <w:noProof/>
        </w:rPr>
        <w:t>28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Pr="00A627D9">
        <w:t>Фрагмент массива отфильтрованного изображения</w:t>
      </w:r>
    </w:p>
    <w:p w14:paraId="28FFD623" w14:textId="3CFF3B10" w:rsidR="00F773A3" w:rsidRDefault="00F773A3" w:rsidP="00F773A3">
      <w:pPr>
        <w:pStyle w:val="MAINTEXT2"/>
        <w:ind w:left="401"/>
      </w:pPr>
      <w:r>
        <w:t>На рисунке 2</w:t>
      </w:r>
      <w:r w:rsidR="002945C3">
        <w:t>9</w:t>
      </w:r>
      <w:r>
        <w:t xml:space="preserve"> представлен</w:t>
      </w:r>
      <w:r w:rsidR="002C45A6">
        <w:t xml:space="preserve">о сравнение </w:t>
      </w:r>
      <w:r>
        <w:t>график</w:t>
      </w:r>
      <w:r w:rsidR="002C45A6">
        <w:t>ов</w:t>
      </w:r>
      <w:r>
        <w:t xml:space="preserve"> изменения яркости при проходе по элементам одной строки.</w:t>
      </w:r>
      <w:r w:rsidR="00721E9A">
        <w:t xml:space="preserve"> По </w:t>
      </w:r>
      <w:r w:rsidR="00086F3B">
        <w:t>результирующем</w:t>
      </w:r>
      <w:r w:rsidR="00590602">
        <w:t>у</w:t>
      </w:r>
      <w:r w:rsidR="00721E9A">
        <w:t xml:space="preserve"> графику видно, что данная фильтрация также сглаживает переход яркости</w:t>
      </w:r>
      <w:r>
        <w:t>.</w:t>
      </w:r>
    </w:p>
    <w:p w14:paraId="1AE7FFBB" w14:textId="77777777" w:rsidR="0038389F" w:rsidRDefault="0038389F" w:rsidP="0038389F">
      <w:pPr>
        <w:pStyle w:val="PICTURE"/>
      </w:pPr>
      <w:r>
        <w:drawing>
          <wp:inline distT="0" distB="0" distL="0" distR="0" wp14:anchorId="2E070B76" wp14:editId="750D7753">
            <wp:extent cx="3596168" cy="1852572"/>
            <wp:effectExtent l="0" t="0" r="4445" b="0"/>
            <wp:docPr id="16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Graphic 1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96168" cy="185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A64BA" w14:textId="17C350B3" w:rsidR="0038389F" w:rsidRDefault="0038389F" w:rsidP="0038389F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06FA">
        <w:rPr>
          <w:noProof/>
        </w:rPr>
        <w:t>29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Pr="004A1F4E">
        <w:t xml:space="preserve">Сравнение графиков изменения яркости </w:t>
      </w:r>
      <w:r>
        <w:t>для</w:t>
      </w:r>
      <w:r w:rsidRPr="004A1F4E">
        <w:t xml:space="preserve"> элемент</w:t>
      </w:r>
      <w:r>
        <w:t>ов</w:t>
      </w:r>
      <w:r w:rsidRPr="004A1F4E">
        <w:t xml:space="preserve"> одной строки</w:t>
      </w:r>
      <w:r>
        <w:t xml:space="preserve"> до и после фильтрации</w:t>
      </w:r>
      <w:r w:rsidR="00856A59" w:rsidRPr="00856A59">
        <w:t xml:space="preserve"> </w:t>
      </w:r>
      <w:r w:rsidR="00856A59" w:rsidRPr="00E77727">
        <w:t xml:space="preserve">с использованием импульсной характеристики типа </w:t>
      </w:r>
      <w:proofErr w:type="spellStart"/>
      <w:r w:rsidR="00856A59" w:rsidRPr="00E77727">
        <w:t>sinc</w:t>
      </w:r>
      <w:proofErr w:type="spellEnd"/>
    </w:p>
    <w:p w14:paraId="3EC968DF" w14:textId="452913F4" w:rsidR="00F269EF" w:rsidRDefault="00F269EF" w:rsidP="00F269EF">
      <w:pPr>
        <w:pStyle w:val="MAINTEXT2"/>
        <w:ind w:left="401"/>
      </w:pPr>
      <w:r w:rsidRPr="00F269EF">
        <w:t xml:space="preserve">На рисунке </w:t>
      </w:r>
      <w:r w:rsidR="0046648D">
        <w:t>30</w:t>
      </w:r>
      <w:r w:rsidRPr="00F269EF">
        <w:t xml:space="preserve"> представлено </w:t>
      </w:r>
      <w:proofErr w:type="spellStart"/>
      <w:r w:rsidRPr="00F269EF">
        <w:t>аппликированное</w:t>
      </w:r>
      <w:proofErr w:type="spellEnd"/>
      <w:r w:rsidRPr="00F269EF">
        <w:t xml:space="preserve"> в исходное обработанное изображение для визуального изучения.</w:t>
      </w:r>
    </w:p>
    <w:p w14:paraId="3B7794DD" w14:textId="77777777" w:rsidR="004A483E" w:rsidRDefault="004A483E" w:rsidP="004A483E">
      <w:pPr>
        <w:pStyle w:val="PICTURE"/>
      </w:pPr>
      <w:r>
        <w:lastRenderedPageBreak/>
        <w:drawing>
          <wp:inline distT="0" distB="0" distL="0" distR="0" wp14:anchorId="32CA48A7" wp14:editId="03DE52B6">
            <wp:extent cx="2661385" cy="2683199"/>
            <wp:effectExtent l="0" t="0" r="5715" b="3175"/>
            <wp:docPr id="16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Graphic 1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61385" cy="268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6BC7F" w14:textId="28A0EB4B" w:rsidR="004A483E" w:rsidRPr="00E6002A" w:rsidRDefault="004A483E" w:rsidP="004A483E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06FA">
        <w:rPr>
          <w:noProof/>
        </w:rPr>
        <w:t>30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>
        <w:t>Сравнение обработанного и исходного изображений</w:t>
      </w:r>
    </w:p>
    <w:p w14:paraId="243DD2BB" w14:textId="6681F905" w:rsidR="00952C74" w:rsidRDefault="00952C74" w:rsidP="00952C74">
      <w:pPr>
        <w:pStyle w:val="DIV2"/>
      </w:pPr>
      <w:r w:rsidRPr="00952C74">
        <w:t>Подчеркивание границ</w:t>
      </w:r>
    </w:p>
    <w:p w14:paraId="4FC13319" w14:textId="1CCEA0CD" w:rsidR="00EF527C" w:rsidRDefault="00EF527C" w:rsidP="00EF527C">
      <w:pPr>
        <w:pStyle w:val="MAINTEXT2"/>
        <w:ind w:left="401"/>
      </w:pPr>
      <w:r>
        <w:t xml:space="preserve">Результат фильтрации исходного изображения </w:t>
      </w:r>
      <w:r w:rsidR="00F24D2B" w:rsidRPr="00F24D2B">
        <w:t>с использованием импульсной характеристики, вызывающей подчеркивание границ, при коэффициенте</w:t>
      </w:r>
      <w:r w:rsidR="006107AE">
        <w:t xml:space="preserve"> подчеркивания</w:t>
      </w:r>
      <w:r w:rsidR="00F24D2B" w:rsidRPr="00F24D2B">
        <w:t xml:space="preserve"> </w:t>
      </w:r>
      <w:r w:rsidR="00485C66">
        <w:t>равном</w:t>
      </w:r>
      <w:r w:rsidR="00F24D2B" w:rsidRPr="00F24D2B">
        <w:t xml:space="preserve"> 0.4</w:t>
      </w:r>
      <w:r w:rsidR="00F24D2B">
        <w:t xml:space="preserve"> </w:t>
      </w:r>
      <w:r>
        <w:t xml:space="preserve">(рисунок </w:t>
      </w:r>
      <w:r w:rsidR="00BB51AC">
        <w:t>31</w:t>
      </w:r>
      <w:r>
        <w:t xml:space="preserve">) приведен на рисунке </w:t>
      </w:r>
      <w:r w:rsidR="00FC7D1F">
        <w:t>32</w:t>
      </w:r>
      <w:r>
        <w:t xml:space="preserve">. Фрагмент массива результирующего изображения приведен на рисунке </w:t>
      </w:r>
      <w:r w:rsidR="001B0520">
        <w:t>33</w:t>
      </w:r>
      <w:r>
        <w:t>.</w:t>
      </w:r>
    </w:p>
    <w:p w14:paraId="069CEFC4" w14:textId="77777777" w:rsidR="001C5E57" w:rsidRDefault="001C5E57" w:rsidP="001C5E57">
      <w:pPr>
        <w:pStyle w:val="PICTURE"/>
      </w:pPr>
      <w:r>
        <w:drawing>
          <wp:inline distT="0" distB="0" distL="0" distR="0" wp14:anchorId="33950FD7" wp14:editId="0AECB65C">
            <wp:extent cx="2068925" cy="1717207"/>
            <wp:effectExtent l="0" t="0" r="7620" b="0"/>
            <wp:docPr id="15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Graphic 1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68925" cy="1717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E232" w14:textId="28036D00" w:rsidR="001C5E57" w:rsidRDefault="001C5E57" w:rsidP="001C5E57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06FA">
        <w:rPr>
          <w:noProof/>
        </w:rPr>
        <w:t>31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>
        <w:t>П</w:t>
      </w:r>
      <w:r w:rsidRPr="007B29F7">
        <w:t>араметр</w:t>
      </w:r>
      <w:r>
        <w:t>ы</w:t>
      </w:r>
      <w:r w:rsidRPr="007B29F7">
        <w:t xml:space="preserve"> </w:t>
      </w:r>
      <w:r w:rsidR="001D7B3A" w:rsidRPr="001D7B3A">
        <w:t>для фильтрации с использованием</w:t>
      </w:r>
      <w:r w:rsidR="00940F19" w:rsidRPr="00940F19">
        <w:t xml:space="preserve"> </w:t>
      </w:r>
      <w:r w:rsidR="00E224D0" w:rsidRPr="00E224D0">
        <w:t>импульсной характеристики, вызывающей подчеркивание границ</w:t>
      </w:r>
      <w:r w:rsidR="00E224D0">
        <w:t xml:space="preserve"> </w:t>
      </w:r>
      <w:r w:rsidR="00A32D14">
        <w:t>(</w:t>
      </w:r>
      <w:proofErr w:type="spellStart"/>
      <w:r w:rsidR="00A32D14">
        <w:t>коэф</w:t>
      </w:r>
      <w:proofErr w:type="spellEnd"/>
      <w:r w:rsidR="00A32D14">
        <w:t>. 0.4)</w:t>
      </w:r>
    </w:p>
    <w:p w14:paraId="16406BE6" w14:textId="77777777" w:rsidR="001C5E57" w:rsidRDefault="001C5E57" w:rsidP="001C5E57">
      <w:pPr>
        <w:pStyle w:val="PICTURE"/>
      </w:pPr>
      <w:r>
        <w:lastRenderedPageBreak/>
        <w:drawing>
          <wp:inline distT="0" distB="0" distL="0" distR="0" wp14:anchorId="67F5AC4D" wp14:editId="5A8025D8">
            <wp:extent cx="4205626" cy="3228561"/>
            <wp:effectExtent l="0" t="0" r="4445" b="0"/>
            <wp:docPr id="15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Graphic 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05626" cy="322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81C8A" w14:textId="5817555B" w:rsidR="001C5E57" w:rsidRDefault="001C5E57" w:rsidP="001C5E57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06FA">
        <w:rPr>
          <w:noProof/>
        </w:rPr>
        <w:t>32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984761" w:rsidRPr="00984761">
        <w:t>Результат фильтрации исходного изображения с использованием импульсной характеристики, вызывающей подчеркивание границ</w:t>
      </w:r>
      <w:r w:rsidR="007B2063">
        <w:t xml:space="preserve"> </w:t>
      </w:r>
      <w:r w:rsidR="007B2063">
        <w:t>(</w:t>
      </w:r>
      <w:proofErr w:type="spellStart"/>
      <w:r w:rsidR="007B2063">
        <w:t>коэф</w:t>
      </w:r>
      <w:proofErr w:type="spellEnd"/>
      <w:r w:rsidR="007B2063">
        <w:t>. 0.4)</w:t>
      </w:r>
    </w:p>
    <w:p w14:paraId="5AEBA6A2" w14:textId="77777777" w:rsidR="001C5E57" w:rsidRDefault="001C5E57" w:rsidP="001C5E57">
      <w:pPr>
        <w:pStyle w:val="PICTURE"/>
      </w:pPr>
      <w:r>
        <w:drawing>
          <wp:inline distT="0" distB="0" distL="0" distR="0" wp14:anchorId="67042FF0" wp14:editId="046FCF45">
            <wp:extent cx="3549122" cy="2721829"/>
            <wp:effectExtent l="0" t="0" r="0" b="2540"/>
            <wp:docPr id="16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Graphic 1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49122" cy="272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8027" w14:textId="4CC14A08" w:rsidR="001C5E57" w:rsidRDefault="001C5E57" w:rsidP="001C5E57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06FA">
        <w:rPr>
          <w:noProof/>
        </w:rPr>
        <w:t>33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Pr="00A627D9">
        <w:t>Фрагмент массива отфильтрованного изображения</w:t>
      </w:r>
    </w:p>
    <w:p w14:paraId="09FB642A" w14:textId="45D0583C" w:rsidR="00EF527C" w:rsidRPr="00A627D9" w:rsidRDefault="00B47D71" w:rsidP="00EF527C">
      <w:pPr>
        <w:pStyle w:val="MAINTEXT2"/>
        <w:ind w:left="401"/>
      </w:pPr>
      <w:r w:rsidRPr="00B47D71">
        <w:t>Результат фильтрации исходного изображения с использованием импульсной характеристики, вызывающей подчеркивание границ, при коэффициенте подчеркивания равном 0.</w:t>
      </w:r>
      <w:r>
        <w:t>8</w:t>
      </w:r>
      <w:r w:rsidRPr="00B47D71">
        <w:t xml:space="preserve"> (рисунок </w:t>
      </w:r>
      <w:r>
        <w:t>34</w:t>
      </w:r>
      <w:r w:rsidRPr="00B47D71">
        <w:t xml:space="preserve">) приведен на рисунке </w:t>
      </w:r>
      <w:r>
        <w:t>35</w:t>
      </w:r>
      <w:r w:rsidRPr="00B47D71">
        <w:t xml:space="preserve">. Фрагмент массива результирующего изображения приведен на рисунке </w:t>
      </w:r>
      <w:r>
        <w:t>36</w:t>
      </w:r>
      <w:r w:rsidRPr="00B47D71">
        <w:t>.</w:t>
      </w:r>
    </w:p>
    <w:p w14:paraId="0436D2CA" w14:textId="77777777" w:rsidR="00350807" w:rsidRDefault="00350807" w:rsidP="00350807">
      <w:pPr>
        <w:pStyle w:val="PICTURE"/>
      </w:pPr>
      <w:r>
        <w:lastRenderedPageBreak/>
        <w:drawing>
          <wp:inline distT="0" distB="0" distL="0" distR="0" wp14:anchorId="76DB2826" wp14:editId="597D0A06">
            <wp:extent cx="2068925" cy="1707486"/>
            <wp:effectExtent l="0" t="0" r="7620" b="7620"/>
            <wp:docPr id="16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Graphic 1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68925" cy="170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13C31" w14:textId="3C93F0D1" w:rsidR="00350807" w:rsidRDefault="00350807" w:rsidP="00350807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06FA">
        <w:rPr>
          <w:noProof/>
        </w:rPr>
        <w:t>34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>
        <w:t>П</w:t>
      </w:r>
      <w:r w:rsidRPr="007B29F7">
        <w:t>араметр</w:t>
      </w:r>
      <w:r>
        <w:t>ы</w:t>
      </w:r>
      <w:r w:rsidRPr="007B29F7">
        <w:t xml:space="preserve"> </w:t>
      </w:r>
      <w:r w:rsidRPr="001D7B3A">
        <w:t>для фильтрации с использованием</w:t>
      </w:r>
      <w:r w:rsidRPr="00940F19">
        <w:t xml:space="preserve"> </w:t>
      </w:r>
      <w:r w:rsidRPr="00E224D0">
        <w:t>импульсной характеристики, вызывающей подчеркивание границ</w:t>
      </w:r>
      <w:r>
        <w:t xml:space="preserve"> (</w:t>
      </w:r>
      <w:proofErr w:type="spellStart"/>
      <w:r>
        <w:t>коэф</w:t>
      </w:r>
      <w:proofErr w:type="spellEnd"/>
      <w:r>
        <w:t>. 0.</w:t>
      </w:r>
      <w:r w:rsidR="008D4E58">
        <w:t>8</w:t>
      </w:r>
      <w:r>
        <w:t>)</w:t>
      </w:r>
    </w:p>
    <w:p w14:paraId="4FAEEF1A" w14:textId="77777777" w:rsidR="00350807" w:rsidRDefault="00350807" w:rsidP="00350807">
      <w:pPr>
        <w:pStyle w:val="PICTURE"/>
      </w:pPr>
      <w:r>
        <w:drawing>
          <wp:inline distT="0" distB="0" distL="0" distR="0" wp14:anchorId="2F06433B" wp14:editId="319B3120">
            <wp:extent cx="4184858" cy="3228561"/>
            <wp:effectExtent l="0" t="0" r="6350" b="0"/>
            <wp:docPr id="16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Graphic 1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84858" cy="322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7A758" w14:textId="443CE99E" w:rsidR="00350807" w:rsidRDefault="00350807" w:rsidP="00350807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06FA">
        <w:rPr>
          <w:noProof/>
        </w:rPr>
        <w:t>35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Pr="00984761">
        <w:t>Результат фильтрации исходного изображения с использованием импульсной характеристики, вызывающей подчеркивание границ</w:t>
      </w:r>
      <w:r>
        <w:t xml:space="preserve"> (</w:t>
      </w:r>
      <w:proofErr w:type="spellStart"/>
      <w:r>
        <w:t>коэф</w:t>
      </w:r>
      <w:proofErr w:type="spellEnd"/>
      <w:r>
        <w:t>. 0.</w:t>
      </w:r>
      <w:r w:rsidR="00EE0807">
        <w:t>8</w:t>
      </w:r>
      <w:r>
        <w:t>)</w:t>
      </w:r>
    </w:p>
    <w:p w14:paraId="777B87D9" w14:textId="77777777" w:rsidR="00350807" w:rsidRDefault="00350807" w:rsidP="00350807">
      <w:pPr>
        <w:pStyle w:val="PICTURE"/>
      </w:pPr>
      <w:r w:rsidRPr="00E03468">
        <w:lastRenderedPageBreak/>
        <w:drawing>
          <wp:inline distT="0" distB="0" distL="0" distR="0" wp14:anchorId="2E87064F" wp14:editId="272FF58A">
            <wp:extent cx="3540881" cy="2721829"/>
            <wp:effectExtent l="0" t="0" r="2540" b="2540"/>
            <wp:docPr id="16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Graphic 1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40881" cy="272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78877" w14:textId="0B15C85A" w:rsidR="00350807" w:rsidRDefault="00350807" w:rsidP="00350807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06FA">
        <w:rPr>
          <w:noProof/>
        </w:rPr>
        <w:t>36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Pr="00A627D9">
        <w:t>Фрагмент массива отфильтрованного изображения</w:t>
      </w:r>
    </w:p>
    <w:p w14:paraId="32B08F64" w14:textId="14F5BAB3" w:rsidR="00EF527C" w:rsidRDefault="00EF527C" w:rsidP="00EF527C">
      <w:pPr>
        <w:pStyle w:val="MAINTEXT2"/>
        <w:ind w:left="401"/>
      </w:pPr>
      <w:r>
        <w:t xml:space="preserve">На рисунке </w:t>
      </w:r>
      <w:r w:rsidR="00074DF6">
        <w:t>37</w:t>
      </w:r>
      <w:r>
        <w:t xml:space="preserve"> представлен</w:t>
      </w:r>
      <w:r w:rsidR="0086059A">
        <w:t>ы</w:t>
      </w:r>
      <w:r>
        <w:t xml:space="preserve"> график</w:t>
      </w:r>
      <w:r w:rsidR="0086059A">
        <w:t>и</w:t>
      </w:r>
      <w:r>
        <w:t xml:space="preserve"> изменения яркости при проходе по элементам одной строки.</w:t>
      </w:r>
      <w:r w:rsidR="00960E38">
        <w:t xml:space="preserve"> По получившимся графикам видно, что с увеличением коэффициента подчеркивания границ, переходы яркост</w:t>
      </w:r>
      <w:r w:rsidR="0080474D">
        <w:t>и</w:t>
      </w:r>
      <w:r w:rsidR="00960E38">
        <w:t xml:space="preserve"> становятся более резкими</w:t>
      </w:r>
      <w:r>
        <w:t>.</w:t>
      </w:r>
    </w:p>
    <w:p w14:paraId="76E8FBEB" w14:textId="77777777" w:rsidR="009D2B8D" w:rsidRDefault="009D2B8D" w:rsidP="009D2B8D">
      <w:pPr>
        <w:pStyle w:val="PICTURE"/>
      </w:pPr>
      <w:r>
        <w:drawing>
          <wp:inline distT="0" distB="0" distL="0" distR="0" wp14:anchorId="434152DD" wp14:editId="1D9B4BC1">
            <wp:extent cx="3499338" cy="2251982"/>
            <wp:effectExtent l="0" t="0" r="6350" b="0"/>
            <wp:docPr id="16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Graphic 1"/>
                    <pic:cNvPicPr/>
                  </pic:nvPicPr>
                  <pic:blipFill>
                    <a:blip r:embed="rId46">
                      <a:extLs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4006" cy="225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4D3F" w14:textId="009C4DB8" w:rsidR="009D2B8D" w:rsidRDefault="009D2B8D" w:rsidP="009D2B8D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06FA">
        <w:rPr>
          <w:noProof/>
        </w:rPr>
        <w:t>37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Pr="00AC7637">
        <w:t>График</w:t>
      </w:r>
      <w:r>
        <w:t>и</w:t>
      </w:r>
      <w:r w:rsidRPr="00AC7637">
        <w:t xml:space="preserve"> изменения </w:t>
      </w:r>
      <w:r w:rsidRPr="000B7EC0">
        <w:t>яркости для элементов одной строки</w:t>
      </w:r>
      <w:r>
        <w:t xml:space="preserve"> при разных </w:t>
      </w:r>
      <w:r w:rsidR="006B4D80">
        <w:t>коэффициентах подчеркивания границ (КПГ)</w:t>
      </w:r>
    </w:p>
    <w:p w14:paraId="039CFBB1" w14:textId="4A5BD1DF" w:rsidR="00EF527C" w:rsidRDefault="00EF527C" w:rsidP="00EF527C">
      <w:pPr>
        <w:pStyle w:val="MAINTEXT2"/>
        <w:ind w:left="401"/>
      </w:pPr>
      <w:r w:rsidRPr="00EF527C">
        <w:t xml:space="preserve">На рисунке </w:t>
      </w:r>
      <w:r w:rsidR="00094658">
        <w:t>38</w:t>
      </w:r>
      <w:r w:rsidRPr="00EF527C">
        <w:t xml:space="preserve"> представлено </w:t>
      </w:r>
      <w:proofErr w:type="spellStart"/>
      <w:r w:rsidRPr="00EF527C">
        <w:t>аппликированное</w:t>
      </w:r>
      <w:proofErr w:type="spellEnd"/>
      <w:r w:rsidRPr="00EF527C">
        <w:t xml:space="preserve"> в исходное обработанное изображение для визуального изучения.</w:t>
      </w:r>
    </w:p>
    <w:p w14:paraId="11898452" w14:textId="77777777" w:rsidR="00DD31F7" w:rsidRDefault="00DD31F7" w:rsidP="00DD31F7">
      <w:pPr>
        <w:pStyle w:val="PICTURE"/>
      </w:pPr>
      <w:r>
        <w:lastRenderedPageBreak/>
        <w:drawing>
          <wp:inline distT="0" distB="0" distL="0" distR="0" wp14:anchorId="6F98B5B6" wp14:editId="1D977CF3">
            <wp:extent cx="2380189" cy="2382982"/>
            <wp:effectExtent l="0" t="0" r="1270" b="0"/>
            <wp:docPr id="17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Graphic 1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96911" cy="2399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ED97" w14:textId="6189300E" w:rsidR="00DD31F7" w:rsidRPr="00E6002A" w:rsidRDefault="00DD31F7" w:rsidP="00DD31F7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06FA">
        <w:rPr>
          <w:noProof/>
        </w:rPr>
        <w:t>38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>
        <w:t>Сравнение обработанного и исходного изображений</w:t>
      </w:r>
    </w:p>
    <w:p w14:paraId="4CDA87CB" w14:textId="2810F265" w:rsidR="0086591C" w:rsidRDefault="001E041D" w:rsidP="00A16E58">
      <w:pPr>
        <w:pStyle w:val="DIV1"/>
      </w:pPr>
      <w:r>
        <w:t>Выводы</w:t>
      </w:r>
    </w:p>
    <w:p w14:paraId="0FD9B713" w14:textId="77777777" w:rsidR="006A21B3" w:rsidRDefault="006A21B3" w:rsidP="006A21B3">
      <w:pPr>
        <w:pStyle w:val="MAINTEXT1"/>
      </w:pPr>
      <w:r>
        <w:t>В ходе выполнения работы удалось разобраться с назначением и разновидностями линейных фильтров, а также с их основными свойствами и параметрами. Были изучены разные способы фильтрации изображений с применением таких импульсных характеристик, как:</w:t>
      </w:r>
    </w:p>
    <w:p w14:paraId="787A848A" w14:textId="77777777" w:rsidR="006A21B3" w:rsidRDefault="006A21B3" w:rsidP="006A21B3">
      <w:pPr>
        <w:pStyle w:val="LIST1"/>
        <w:numPr>
          <w:ilvl w:val="3"/>
          <w:numId w:val="50"/>
        </w:numPr>
      </w:pPr>
      <w:r>
        <w:t>прямоугольная с шириной окна 3 и 5 элементов;</w:t>
      </w:r>
    </w:p>
    <w:p w14:paraId="7F61FCE1" w14:textId="77777777" w:rsidR="006A21B3" w:rsidRDefault="006A21B3" w:rsidP="006A21B3">
      <w:pPr>
        <w:pStyle w:val="LIST1"/>
        <w:numPr>
          <w:ilvl w:val="3"/>
          <w:numId w:val="50"/>
        </w:numPr>
      </w:pPr>
      <w:r>
        <w:t>гауссова с условными радиусами 2 и 3;</w:t>
      </w:r>
    </w:p>
    <w:p w14:paraId="4A0EDDB5" w14:textId="77777777" w:rsidR="006A21B3" w:rsidRDefault="006A21B3" w:rsidP="006A21B3">
      <w:pPr>
        <w:pStyle w:val="LIST1"/>
        <w:numPr>
          <w:ilvl w:val="3"/>
          <w:numId w:val="50"/>
        </w:numPr>
      </w:pPr>
      <w:r>
        <w:t xml:space="preserve">характеристика типа </w:t>
      </w:r>
      <w:proofErr w:type="spellStart"/>
      <w:r>
        <w:t>sinc</w:t>
      </w:r>
      <w:proofErr w:type="spellEnd"/>
      <w:r>
        <w:t>;</w:t>
      </w:r>
    </w:p>
    <w:p w14:paraId="6A59888B" w14:textId="212F56C5" w:rsidR="006A21B3" w:rsidRDefault="006A21B3" w:rsidP="006A21B3">
      <w:pPr>
        <w:pStyle w:val="LIST1"/>
        <w:numPr>
          <w:ilvl w:val="3"/>
          <w:numId w:val="50"/>
        </w:numPr>
      </w:pPr>
      <w:r>
        <w:t>характеристика</w:t>
      </w:r>
      <w:r w:rsidR="00E85CAB">
        <w:t xml:space="preserve">, </w:t>
      </w:r>
      <w:r w:rsidR="008C7DE2">
        <w:t>подчеркива</w:t>
      </w:r>
      <w:r w:rsidR="00E85CAB">
        <w:t xml:space="preserve">ющая </w:t>
      </w:r>
      <w:r>
        <w:t>границ</w:t>
      </w:r>
      <w:r w:rsidR="00E85CAB">
        <w:t>ы</w:t>
      </w:r>
      <w:r w:rsidR="00582FD4">
        <w:t>,</w:t>
      </w:r>
      <w:r>
        <w:t xml:space="preserve"> с коэффициентами 0.4 и 0.8.</w:t>
      </w:r>
    </w:p>
    <w:p w14:paraId="0A2258CB" w14:textId="1219DC54" w:rsidR="006A21B3" w:rsidRDefault="006A21B3" w:rsidP="006A21B3">
      <w:pPr>
        <w:pStyle w:val="MAINTEXT1"/>
      </w:pPr>
      <w:r>
        <w:t>Для прямоугольного фильтра</w:t>
      </w:r>
      <w:r w:rsidR="0072587C">
        <w:t xml:space="preserve"> </w:t>
      </w:r>
      <w:r>
        <w:t>были выполнены ручные расч</w:t>
      </w:r>
      <w:r w:rsidR="00FB3D0D">
        <w:t>е</w:t>
      </w:r>
      <w:r>
        <w:t>ты</w:t>
      </w:r>
      <w:r w:rsidR="00086868">
        <w:t xml:space="preserve">, а также расчеты в </w:t>
      </w:r>
      <w:r w:rsidR="00086868">
        <w:rPr>
          <w:lang w:val="en-US"/>
        </w:rPr>
        <w:t>MS</w:t>
      </w:r>
      <w:r w:rsidR="00086868" w:rsidRPr="00086868">
        <w:t xml:space="preserve"> </w:t>
      </w:r>
      <w:r w:rsidR="00086868">
        <w:rPr>
          <w:lang w:val="en-US"/>
        </w:rPr>
        <w:t>Excel</w:t>
      </w:r>
      <w:r>
        <w:t>, результаты которых полностью совпали с экспериментальными данными.</w:t>
      </w:r>
    </w:p>
    <w:p w14:paraId="706D8647" w14:textId="54B8DBB4" w:rsidR="00DE162A" w:rsidRDefault="006A21B3" w:rsidP="006A21B3">
      <w:pPr>
        <w:pStyle w:val="MAINTEXT1"/>
      </w:pPr>
      <w:r>
        <w:t xml:space="preserve">По итогам визуального сравнения установлено, что все фильтры, кроме </w:t>
      </w:r>
      <w:r w:rsidR="00C43446">
        <w:t>подчеркивающего</w:t>
      </w:r>
      <w:r>
        <w:t xml:space="preserve"> границы, приводят к снижению резкости изображения — они сглаживают переходы яркости и делают изображение более мягким и размытым. Фильтр, </w:t>
      </w:r>
      <w:r w:rsidR="00074138">
        <w:t>подчеркивающий</w:t>
      </w:r>
      <w:r>
        <w:t xml:space="preserve"> границы, повышает четкость, но при высоком коэффициенте созда</w:t>
      </w:r>
      <w:r w:rsidR="00013F70">
        <w:t>е</w:t>
      </w:r>
      <w:r>
        <w:t>т чрезмерно заметные контуры, из-за чего изображение выглядит неестественно. При аккуратном выборе</w:t>
      </w:r>
      <w:r w:rsidR="00007A7F">
        <w:t xml:space="preserve"> коэффициента</w:t>
      </w:r>
      <w:r>
        <w:t xml:space="preserve"> такой фильтр может использоваться</w:t>
      </w:r>
      <w:r w:rsidR="00C40915">
        <w:t xml:space="preserve"> </w:t>
      </w:r>
      <w:r>
        <w:t>для улучшения качества слегка размытых изображений.</w:t>
      </w:r>
    </w:p>
    <w:sectPr w:rsidR="00DE162A" w:rsidSect="00271C67">
      <w:type w:val="continuous"/>
      <w:pgSz w:w="11909" w:h="16834"/>
      <w:pgMar w:top="1134" w:right="851" w:bottom="1134" w:left="1701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DD0CFF" w14:textId="77777777" w:rsidR="00A058E1" w:rsidRDefault="00A058E1" w:rsidP="0002180F">
      <w:r>
        <w:separator/>
      </w:r>
    </w:p>
  </w:endnote>
  <w:endnote w:type="continuationSeparator" w:id="0">
    <w:p w14:paraId="4A00D250" w14:textId="77777777" w:rsidR="00A058E1" w:rsidRDefault="00A058E1" w:rsidP="000218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19641891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14:paraId="0CB2AB65" w14:textId="77777777" w:rsidR="0002180F" w:rsidRPr="00C72183" w:rsidRDefault="0002180F" w:rsidP="00C72183">
        <w:pPr>
          <w:pStyle w:val="a9"/>
          <w:widowControl w:val="0"/>
          <w:jc w:val="center"/>
          <w:rPr>
            <w:sz w:val="28"/>
            <w:szCs w:val="28"/>
          </w:rPr>
        </w:pPr>
        <w:r w:rsidRPr="00C72183">
          <w:rPr>
            <w:sz w:val="28"/>
            <w:szCs w:val="28"/>
          </w:rPr>
          <w:fldChar w:fldCharType="begin"/>
        </w:r>
        <w:r w:rsidRPr="00C72183">
          <w:rPr>
            <w:sz w:val="28"/>
            <w:szCs w:val="28"/>
          </w:rPr>
          <w:instrText>PAGE   \* MERGEFORMAT</w:instrText>
        </w:r>
        <w:r w:rsidRPr="00C72183">
          <w:rPr>
            <w:sz w:val="28"/>
            <w:szCs w:val="28"/>
          </w:rPr>
          <w:fldChar w:fldCharType="separate"/>
        </w:r>
        <w:r w:rsidRPr="00C72183">
          <w:rPr>
            <w:sz w:val="28"/>
            <w:szCs w:val="28"/>
          </w:rPr>
          <w:t>2</w:t>
        </w:r>
        <w:r w:rsidRPr="00C72183">
          <w:rPr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354029" w14:textId="77777777" w:rsidR="00A058E1" w:rsidRDefault="00A058E1" w:rsidP="0002180F">
      <w:r>
        <w:separator/>
      </w:r>
    </w:p>
  </w:footnote>
  <w:footnote w:type="continuationSeparator" w:id="0">
    <w:p w14:paraId="1863C518" w14:textId="77777777" w:rsidR="00A058E1" w:rsidRDefault="00A058E1" w:rsidP="000218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1186D"/>
    <w:multiLevelType w:val="multilevel"/>
    <w:tmpl w:val="15747C00"/>
    <w:styleLink w:val="CurrentList2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hanging="3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" w15:restartNumberingAfterBreak="0">
    <w:nsid w:val="0A5463D4"/>
    <w:multiLevelType w:val="multilevel"/>
    <w:tmpl w:val="59A48116"/>
    <w:styleLink w:val="CurrentList3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" w15:restartNumberingAfterBreak="0">
    <w:nsid w:val="0BC40701"/>
    <w:multiLevelType w:val="multilevel"/>
    <w:tmpl w:val="5FE42CB0"/>
    <w:styleLink w:val="CurrentList3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89" w:hanging="269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" w15:restartNumberingAfterBreak="0">
    <w:nsid w:val="0C4276D9"/>
    <w:multiLevelType w:val="hybridMultilevel"/>
    <w:tmpl w:val="4680EBB8"/>
    <w:lvl w:ilvl="0" w:tplc="790A116E">
      <w:start w:val="1"/>
      <w:numFmt w:val="decimal"/>
      <w:pStyle w:val="RESOURCESLIST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DCB4AA1"/>
    <w:multiLevelType w:val="multilevel"/>
    <w:tmpl w:val="F88A751A"/>
    <w:styleLink w:val="CurrentList1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0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5" w15:restartNumberingAfterBreak="0">
    <w:nsid w:val="0E5F1323"/>
    <w:multiLevelType w:val="multilevel"/>
    <w:tmpl w:val="55120116"/>
    <w:lvl w:ilvl="0">
      <w:start w:val="1"/>
      <w:numFmt w:val="decimal"/>
      <w:pStyle w:val="DIV1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DIV2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6" w15:restartNumberingAfterBreak="0">
    <w:nsid w:val="0FCB7F39"/>
    <w:multiLevelType w:val="multilevel"/>
    <w:tmpl w:val="A6B05840"/>
    <w:styleLink w:val="CurrentList1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334" w:firstLine="375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7" w15:restartNumberingAfterBreak="0">
    <w:nsid w:val="13AF6449"/>
    <w:multiLevelType w:val="multilevel"/>
    <w:tmpl w:val="732A73B8"/>
    <w:styleLink w:val="CurrentList3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5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8" w15:restartNumberingAfterBreak="0">
    <w:nsid w:val="14B4780D"/>
    <w:multiLevelType w:val="multilevel"/>
    <w:tmpl w:val="641C174C"/>
    <w:styleLink w:val="CurrentList7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173918DE"/>
    <w:multiLevelType w:val="multilevel"/>
    <w:tmpl w:val="5E94C5D4"/>
    <w:styleLink w:val="CurrentList2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5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0" w15:restartNumberingAfterBreak="0">
    <w:nsid w:val="20E65CBE"/>
    <w:multiLevelType w:val="multilevel"/>
    <w:tmpl w:val="DF8CB8D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pStyle w:val="LIST1"/>
      <w:suff w:val="space"/>
      <w:lvlText w:val="%4."/>
      <w:lvlJc w:val="left"/>
      <w:pPr>
        <w:ind w:left="1009" w:hanging="289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1" w15:restartNumberingAfterBreak="0">
    <w:nsid w:val="2960125A"/>
    <w:multiLevelType w:val="multilevel"/>
    <w:tmpl w:val="7FB81ED2"/>
    <w:styleLink w:val="CurrentList1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074" w:hanging="360"/>
      </w:p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2" w15:restartNumberingAfterBreak="0">
    <w:nsid w:val="2A5C4BAB"/>
    <w:multiLevelType w:val="multilevel"/>
    <w:tmpl w:val="1190FD26"/>
    <w:styleLink w:val="CurrentList9"/>
    <w:lvl w:ilvl="0">
      <w:start w:val="1"/>
      <w:numFmt w:val="decimal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2EEB2C81"/>
    <w:multiLevelType w:val="multilevel"/>
    <w:tmpl w:val="59A48116"/>
    <w:styleLink w:val="CurrentList2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4" w15:restartNumberingAfterBreak="0">
    <w:nsid w:val="2F127362"/>
    <w:multiLevelType w:val="multilevel"/>
    <w:tmpl w:val="90E051B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bullet"/>
      <w:lvlText w:val=""/>
      <w:lvlJc w:val="left"/>
      <w:pPr>
        <w:ind w:left="1406" w:hanging="286"/>
      </w:pPr>
      <w:rPr>
        <w:rFonts w:ascii="Symbol" w:hAnsi="Symbol"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5" w15:restartNumberingAfterBreak="0">
    <w:nsid w:val="2F593333"/>
    <w:multiLevelType w:val="multilevel"/>
    <w:tmpl w:val="5DFCF6AE"/>
    <w:styleLink w:val="CurrentList1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666" w:firstLine="43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6" w15:restartNumberingAfterBreak="0">
    <w:nsid w:val="31013E37"/>
    <w:multiLevelType w:val="multilevel"/>
    <w:tmpl w:val="DAC8D740"/>
    <w:styleLink w:val="CurrentList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40" w:hanging="10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7" w15:restartNumberingAfterBreak="0">
    <w:nsid w:val="321A4E76"/>
    <w:multiLevelType w:val="multilevel"/>
    <w:tmpl w:val="884E877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bullet"/>
      <w:lvlText w:val=""/>
      <w:lvlJc w:val="left"/>
      <w:pPr>
        <w:ind w:left="1009" w:hanging="289"/>
      </w:pPr>
      <w:rPr>
        <w:rFonts w:ascii="Symbol" w:hAnsi="Symbol"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8" w15:restartNumberingAfterBreak="0">
    <w:nsid w:val="32D01300"/>
    <w:multiLevelType w:val="multilevel"/>
    <w:tmpl w:val="41D4B7C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bullet"/>
      <w:lvlText w:val=""/>
      <w:lvlJc w:val="left"/>
      <w:pPr>
        <w:ind w:left="1406" w:hanging="286"/>
      </w:pPr>
      <w:rPr>
        <w:rFonts w:ascii="Symbol" w:hAnsi="Symbol"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9" w15:restartNumberingAfterBreak="0">
    <w:nsid w:val="33D062A7"/>
    <w:multiLevelType w:val="multilevel"/>
    <w:tmpl w:val="BD62DB8A"/>
    <w:styleLink w:val="CurrentList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0" w15:restartNumberingAfterBreak="0">
    <w:nsid w:val="35C15BA6"/>
    <w:multiLevelType w:val="multilevel"/>
    <w:tmpl w:val="6CAC7D6E"/>
    <w:styleLink w:val="CurrentList1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709" w:firstLine="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1" w15:restartNumberingAfterBreak="0">
    <w:nsid w:val="37894143"/>
    <w:multiLevelType w:val="multilevel"/>
    <w:tmpl w:val="9732F2CA"/>
    <w:styleLink w:val="CurrentList1"/>
    <w:lvl w:ilvl="0">
      <w:start w:val="1"/>
      <w:numFmt w:val="decimal"/>
      <w:lvlText w:val="%1"/>
      <w:lvlJc w:val="left"/>
      <w:pPr>
        <w:ind w:left="476" w:hanging="4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2" w15:restartNumberingAfterBreak="0">
    <w:nsid w:val="38375D7F"/>
    <w:multiLevelType w:val="multilevel"/>
    <w:tmpl w:val="34A61B02"/>
    <w:styleLink w:val="CurrentList1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3" w15:restartNumberingAfterBreak="0">
    <w:nsid w:val="393B540C"/>
    <w:multiLevelType w:val="multilevel"/>
    <w:tmpl w:val="259E6C5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bullet"/>
      <w:lvlText w:val=""/>
      <w:lvlJc w:val="left"/>
      <w:pPr>
        <w:ind w:left="1406" w:hanging="286"/>
      </w:pPr>
      <w:rPr>
        <w:rFonts w:ascii="Symbol" w:hAnsi="Symbol"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4" w15:restartNumberingAfterBreak="0">
    <w:nsid w:val="399E1C6F"/>
    <w:multiLevelType w:val="multilevel"/>
    <w:tmpl w:val="45E28684"/>
    <w:styleLink w:val="CurrentList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5" w15:restartNumberingAfterBreak="0">
    <w:nsid w:val="3D6C06FE"/>
    <w:multiLevelType w:val="multilevel"/>
    <w:tmpl w:val="BB96DC46"/>
    <w:styleLink w:val="CurrentList2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3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6" w15:restartNumberingAfterBreak="0">
    <w:nsid w:val="47901D18"/>
    <w:multiLevelType w:val="multilevel"/>
    <w:tmpl w:val="DF8CB8D4"/>
    <w:styleLink w:val="CurrentList4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9" w:hanging="289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7" w15:restartNumberingAfterBreak="0">
    <w:nsid w:val="4AFF5315"/>
    <w:multiLevelType w:val="multilevel"/>
    <w:tmpl w:val="34A61B02"/>
    <w:styleLink w:val="CurrentList1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8" w15:restartNumberingAfterBreak="0">
    <w:nsid w:val="4D741980"/>
    <w:multiLevelType w:val="multilevel"/>
    <w:tmpl w:val="45E28684"/>
    <w:styleLink w:val="CurrentList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9" w15:restartNumberingAfterBreak="0">
    <w:nsid w:val="4F1349C7"/>
    <w:multiLevelType w:val="multilevel"/>
    <w:tmpl w:val="39223A4C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bullet"/>
      <w:lvlText w:val=""/>
      <w:lvlJc w:val="left"/>
      <w:pPr>
        <w:ind w:left="1406" w:hanging="286"/>
      </w:pPr>
      <w:rPr>
        <w:rFonts w:ascii="Symbol" w:hAnsi="Symbol"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0" w15:restartNumberingAfterBreak="0">
    <w:nsid w:val="58B71B02"/>
    <w:multiLevelType w:val="multilevel"/>
    <w:tmpl w:val="BA805E9C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bullet"/>
      <w:lvlText w:val=""/>
      <w:lvlJc w:val="left"/>
      <w:pPr>
        <w:ind w:left="1009" w:hanging="289"/>
      </w:pPr>
      <w:rPr>
        <w:rFonts w:ascii="Symbol" w:hAnsi="Symbol"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1" w15:restartNumberingAfterBreak="0">
    <w:nsid w:val="5B00686A"/>
    <w:multiLevelType w:val="multilevel"/>
    <w:tmpl w:val="4C7CB300"/>
    <w:styleLink w:val="CurrentList2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2" w15:restartNumberingAfterBreak="0">
    <w:nsid w:val="5BA63248"/>
    <w:multiLevelType w:val="multilevel"/>
    <w:tmpl w:val="428685D6"/>
    <w:styleLink w:val="CurrentList2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37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3" w15:restartNumberingAfterBreak="0">
    <w:nsid w:val="5E367F18"/>
    <w:multiLevelType w:val="multilevel"/>
    <w:tmpl w:val="D586EE46"/>
    <w:styleLink w:val="CurrentList2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6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4" w15:restartNumberingAfterBreak="0">
    <w:nsid w:val="5FBA4019"/>
    <w:multiLevelType w:val="multilevel"/>
    <w:tmpl w:val="862A619A"/>
    <w:styleLink w:val="CurrentList2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069" w:hanging="360"/>
      </w:p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5" w15:restartNumberingAfterBreak="0">
    <w:nsid w:val="61FA02C4"/>
    <w:multiLevelType w:val="multilevel"/>
    <w:tmpl w:val="8CECAA42"/>
    <w:styleLink w:val="CurrentList1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6" w15:restartNumberingAfterBreak="0">
    <w:nsid w:val="62EF2B83"/>
    <w:multiLevelType w:val="multilevel"/>
    <w:tmpl w:val="B05677BE"/>
    <w:styleLink w:val="CurrentList3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8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7" w15:restartNumberingAfterBreak="0">
    <w:nsid w:val="635454D3"/>
    <w:multiLevelType w:val="multilevel"/>
    <w:tmpl w:val="290AE884"/>
    <w:styleLink w:val="CurrentList8"/>
    <w:lvl w:ilvl="0">
      <w:start w:val="1"/>
      <w:numFmt w:val="decimal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8" w15:restartNumberingAfterBreak="0">
    <w:nsid w:val="64AE2365"/>
    <w:multiLevelType w:val="multilevel"/>
    <w:tmpl w:val="FCA0400A"/>
    <w:styleLink w:val="CurrentList3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2121" w:hanging="100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9" w15:restartNumberingAfterBreak="0">
    <w:nsid w:val="651478DC"/>
    <w:multiLevelType w:val="multilevel"/>
    <w:tmpl w:val="641C174C"/>
    <w:styleLink w:val="CurrentList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40" w15:restartNumberingAfterBreak="0">
    <w:nsid w:val="6580254C"/>
    <w:multiLevelType w:val="multilevel"/>
    <w:tmpl w:val="2CB47BA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pStyle w:val="LIST2"/>
      <w:suff w:val="space"/>
      <w:lvlText w:val="%4."/>
      <w:lvlJc w:val="left"/>
      <w:pPr>
        <w:ind w:left="1406" w:hanging="28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1" w15:restartNumberingAfterBreak="0">
    <w:nsid w:val="66453826"/>
    <w:multiLevelType w:val="multilevel"/>
    <w:tmpl w:val="98EC0A66"/>
    <w:styleLink w:val="CurrentList3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86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2" w15:restartNumberingAfterBreak="0">
    <w:nsid w:val="6B70767F"/>
    <w:multiLevelType w:val="multilevel"/>
    <w:tmpl w:val="34A61B02"/>
    <w:styleLink w:val="CurrentList1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3" w15:restartNumberingAfterBreak="0">
    <w:nsid w:val="6B8F11A3"/>
    <w:multiLevelType w:val="multilevel"/>
    <w:tmpl w:val="2CB47BAA"/>
    <w:styleLink w:val="CurrentList3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406" w:hanging="28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4" w15:restartNumberingAfterBreak="0">
    <w:nsid w:val="6E480333"/>
    <w:multiLevelType w:val="multilevel"/>
    <w:tmpl w:val="9D8216A4"/>
    <w:styleLink w:val="CurrentList2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5" w15:restartNumberingAfterBreak="0">
    <w:nsid w:val="6FD639D3"/>
    <w:multiLevelType w:val="multilevel"/>
    <w:tmpl w:val="15BE940C"/>
    <w:styleLink w:val="CurrentList3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418" w:hanging="29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6" w15:restartNumberingAfterBreak="0">
    <w:nsid w:val="73501DBE"/>
    <w:multiLevelType w:val="multilevel"/>
    <w:tmpl w:val="D3166AD8"/>
    <w:styleLink w:val="CurrentList2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6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7" w15:restartNumberingAfterBreak="0">
    <w:nsid w:val="787E4A18"/>
    <w:multiLevelType w:val="multilevel"/>
    <w:tmpl w:val="6B3EA130"/>
    <w:styleLink w:val="CurrentList3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61" w:hanging="24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8" w15:restartNumberingAfterBreak="0">
    <w:nsid w:val="7CF47E10"/>
    <w:multiLevelType w:val="multilevel"/>
    <w:tmpl w:val="C5C0FDA6"/>
    <w:styleLink w:val="CurrentList1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709" w:firstLine="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9" w15:restartNumberingAfterBreak="0">
    <w:nsid w:val="7D38337E"/>
    <w:multiLevelType w:val="multilevel"/>
    <w:tmpl w:val="1D0CD264"/>
    <w:styleLink w:val="CurrentList3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55" w:hanging="23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num w:numId="1">
    <w:abstractNumId w:val="3"/>
  </w:num>
  <w:num w:numId="2">
    <w:abstractNumId w:val="21"/>
  </w:num>
  <w:num w:numId="3">
    <w:abstractNumId w:val="19"/>
  </w:num>
  <w:num w:numId="4">
    <w:abstractNumId w:val="16"/>
  </w:num>
  <w:num w:numId="5">
    <w:abstractNumId w:val="5"/>
  </w:num>
  <w:num w:numId="6">
    <w:abstractNumId w:val="24"/>
  </w:num>
  <w:num w:numId="7">
    <w:abstractNumId w:val="28"/>
  </w:num>
  <w:num w:numId="8">
    <w:abstractNumId w:val="39"/>
  </w:num>
  <w:num w:numId="9">
    <w:abstractNumId w:val="8"/>
  </w:num>
  <w:num w:numId="10">
    <w:abstractNumId w:val="37"/>
  </w:num>
  <w:num w:numId="11">
    <w:abstractNumId w:val="12"/>
  </w:num>
  <w:num w:numId="12">
    <w:abstractNumId w:val="11"/>
  </w:num>
  <w:num w:numId="13">
    <w:abstractNumId w:val="4"/>
  </w:num>
  <w:num w:numId="14">
    <w:abstractNumId w:val="48"/>
  </w:num>
  <w:num w:numId="15">
    <w:abstractNumId w:val="20"/>
  </w:num>
  <w:num w:numId="16">
    <w:abstractNumId w:val="6"/>
  </w:num>
  <w:num w:numId="17">
    <w:abstractNumId w:val="15"/>
  </w:num>
  <w:num w:numId="18">
    <w:abstractNumId w:val="35"/>
  </w:num>
  <w:num w:numId="19">
    <w:abstractNumId w:val="27"/>
  </w:num>
  <w:num w:numId="20">
    <w:abstractNumId w:val="22"/>
  </w:num>
  <w:num w:numId="21">
    <w:abstractNumId w:val="42"/>
  </w:num>
  <w:num w:numId="22">
    <w:abstractNumId w:val="44"/>
  </w:num>
  <w:num w:numId="23">
    <w:abstractNumId w:val="10"/>
  </w:num>
  <w:num w:numId="24">
    <w:abstractNumId w:val="40"/>
  </w:num>
  <w:num w:numId="25">
    <w:abstractNumId w:val="34"/>
  </w:num>
  <w:num w:numId="26">
    <w:abstractNumId w:val="0"/>
  </w:num>
  <w:num w:numId="27">
    <w:abstractNumId w:val="25"/>
  </w:num>
  <w:num w:numId="28">
    <w:abstractNumId w:val="31"/>
  </w:num>
  <w:num w:numId="29">
    <w:abstractNumId w:val="33"/>
  </w:num>
  <w:num w:numId="30">
    <w:abstractNumId w:val="32"/>
  </w:num>
  <w:num w:numId="31">
    <w:abstractNumId w:val="46"/>
  </w:num>
  <w:num w:numId="32">
    <w:abstractNumId w:val="9"/>
  </w:num>
  <w:num w:numId="33">
    <w:abstractNumId w:val="13"/>
  </w:num>
  <w:num w:numId="34">
    <w:abstractNumId w:val="7"/>
  </w:num>
  <w:num w:numId="35">
    <w:abstractNumId w:val="38"/>
  </w:num>
  <w:num w:numId="36">
    <w:abstractNumId w:val="49"/>
  </w:num>
  <w:num w:numId="37">
    <w:abstractNumId w:val="47"/>
  </w:num>
  <w:num w:numId="38">
    <w:abstractNumId w:val="2"/>
  </w:num>
  <w:num w:numId="39">
    <w:abstractNumId w:val="45"/>
  </w:num>
  <w:num w:numId="40">
    <w:abstractNumId w:val="1"/>
  </w:num>
  <w:num w:numId="41">
    <w:abstractNumId w:val="41"/>
  </w:num>
  <w:num w:numId="42">
    <w:abstractNumId w:val="36"/>
  </w:num>
  <w:num w:numId="43">
    <w:abstractNumId w:val="43"/>
  </w:num>
  <w:num w:numId="44">
    <w:abstractNumId w:val="26"/>
  </w:num>
  <w:num w:numId="45">
    <w:abstractNumId w:val="23"/>
  </w:num>
  <w:num w:numId="46">
    <w:abstractNumId w:val="14"/>
  </w:num>
  <w:num w:numId="47">
    <w:abstractNumId w:val="29"/>
  </w:num>
  <w:num w:numId="48">
    <w:abstractNumId w:val="17"/>
  </w:num>
  <w:num w:numId="49">
    <w:abstractNumId w:val="18"/>
  </w:num>
  <w:num w:numId="50">
    <w:abstractNumId w:val="30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SystemFonts/>
  <w:bordersDoNotSurroundHeader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227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3B8"/>
    <w:rsid w:val="0000355C"/>
    <w:rsid w:val="00005D0A"/>
    <w:rsid w:val="00006856"/>
    <w:rsid w:val="000071BE"/>
    <w:rsid w:val="00007A7F"/>
    <w:rsid w:val="00010933"/>
    <w:rsid w:val="00011CCB"/>
    <w:rsid w:val="00013020"/>
    <w:rsid w:val="00013F70"/>
    <w:rsid w:val="00016A9E"/>
    <w:rsid w:val="00016F54"/>
    <w:rsid w:val="000171B1"/>
    <w:rsid w:val="000214A2"/>
    <w:rsid w:val="000215AF"/>
    <w:rsid w:val="0002172C"/>
    <w:rsid w:val="0002180F"/>
    <w:rsid w:val="000244B3"/>
    <w:rsid w:val="00032F9B"/>
    <w:rsid w:val="0003327F"/>
    <w:rsid w:val="000358F8"/>
    <w:rsid w:val="00036D49"/>
    <w:rsid w:val="0003723E"/>
    <w:rsid w:val="0004168B"/>
    <w:rsid w:val="00046319"/>
    <w:rsid w:val="0004648E"/>
    <w:rsid w:val="00054016"/>
    <w:rsid w:val="00061472"/>
    <w:rsid w:val="00066FAD"/>
    <w:rsid w:val="000707C8"/>
    <w:rsid w:val="000710D3"/>
    <w:rsid w:val="00074138"/>
    <w:rsid w:val="00074DF6"/>
    <w:rsid w:val="00077B78"/>
    <w:rsid w:val="00086868"/>
    <w:rsid w:val="00086F3B"/>
    <w:rsid w:val="00087D83"/>
    <w:rsid w:val="00090445"/>
    <w:rsid w:val="000907D8"/>
    <w:rsid w:val="00091571"/>
    <w:rsid w:val="00091F38"/>
    <w:rsid w:val="000928CE"/>
    <w:rsid w:val="00094658"/>
    <w:rsid w:val="0009607D"/>
    <w:rsid w:val="0009649A"/>
    <w:rsid w:val="000A27C1"/>
    <w:rsid w:val="000A2CF1"/>
    <w:rsid w:val="000A67BE"/>
    <w:rsid w:val="000A6F58"/>
    <w:rsid w:val="000B0360"/>
    <w:rsid w:val="000B38EC"/>
    <w:rsid w:val="000B7EC0"/>
    <w:rsid w:val="000C031F"/>
    <w:rsid w:val="000C2B8D"/>
    <w:rsid w:val="000C44AA"/>
    <w:rsid w:val="000C4F07"/>
    <w:rsid w:val="000C5503"/>
    <w:rsid w:val="000C613D"/>
    <w:rsid w:val="000C673C"/>
    <w:rsid w:val="000C755D"/>
    <w:rsid w:val="000C7B7C"/>
    <w:rsid w:val="000D06DD"/>
    <w:rsid w:val="000D6316"/>
    <w:rsid w:val="000D6642"/>
    <w:rsid w:val="000E0D41"/>
    <w:rsid w:val="000E4B4F"/>
    <w:rsid w:val="000E7418"/>
    <w:rsid w:val="000F019B"/>
    <w:rsid w:val="000F2681"/>
    <w:rsid w:val="000F39B2"/>
    <w:rsid w:val="000F5D5F"/>
    <w:rsid w:val="000F5DAC"/>
    <w:rsid w:val="000F66B1"/>
    <w:rsid w:val="001122FB"/>
    <w:rsid w:val="00112CBF"/>
    <w:rsid w:val="00115811"/>
    <w:rsid w:val="00115DAB"/>
    <w:rsid w:val="001169B4"/>
    <w:rsid w:val="00116F39"/>
    <w:rsid w:val="0012077D"/>
    <w:rsid w:val="001226BA"/>
    <w:rsid w:val="0012579A"/>
    <w:rsid w:val="00126323"/>
    <w:rsid w:val="00130623"/>
    <w:rsid w:val="00133DCA"/>
    <w:rsid w:val="00133EA2"/>
    <w:rsid w:val="00136236"/>
    <w:rsid w:val="00137339"/>
    <w:rsid w:val="00143E75"/>
    <w:rsid w:val="00144797"/>
    <w:rsid w:val="0014513E"/>
    <w:rsid w:val="00146E7E"/>
    <w:rsid w:val="00147201"/>
    <w:rsid w:val="00157738"/>
    <w:rsid w:val="00157A99"/>
    <w:rsid w:val="0016137A"/>
    <w:rsid w:val="001625EF"/>
    <w:rsid w:val="00164280"/>
    <w:rsid w:val="00166165"/>
    <w:rsid w:val="001716C2"/>
    <w:rsid w:val="00172F2E"/>
    <w:rsid w:val="001752C6"/>
    <w:rsid w:val="00177559"/>
    <w:rsid w:val="00182121"/>
    <w:rsid w:val="001867C4"/>
    <w:rsid w:val="0018749E"/>
    <w:rsid w:val="00187D39"/>
    <w:rsid w:val="00190ABB"/>
    <w:rsid w:val="001916B1"/>
    <w:rsid w:val="001919B4"/>
    <w:rsid w:val="00191E73"/>
    <w:rsid w:val="001937B5"/>
    <w:rsid w:val="00193BB6"/>
    <w:rsid w:val="0019478B"/>
    <w:rsid w:val="00194A01"/>
    <w:rsid w:val="00194E5A"/>
    <w:rsid w:val="00196C5F"/>
    <w:rsid w:val="001A391E"/>
    <w:rsid w:val="001A3A48"/>
    <w:rsid w:val="001A5DAE"/>
    <w:rsid w:val="001A62C9"/>
    <w:rsid w:val="001B0520"/>
    <w:rsid w:val="001B447E"/>
    <w:rsid w:val="001B4DF7"/>
    <w:rsid w:val="001C060E"/>
    <w:rsid w:val="001C1930"/>
    <w:rsid w:val="001C2D7F"/>
    <w:rsid w:val="001C3C56"/>
    <w:rsid w:val="001C5E57"/>
    <w:rsid w:val="001D2384"/>
    <w:rsid w:val="001D41FB"/>
    <w:rsid w:val="001D76F4"/>
    <w:rsid w:val="001D7B3A"/>
    <w:rsid w:val="001D7ED5"/>
    <w:rsid w:val="001E041D"/>
    <w:rsid w:val="001E084C"/>
    <w:rsid w:val="001E10CD"/>
    <w:rsid w:val="001F03C4"/>
    <w:rsid w:val="001F1F7C"/>
    <w:rsid w:val="001F257E"/>
    <w:rsid w:val="001F6EE6"/>
    <w:rsid w:val="00207597"/>
    <w:rsid w:val="00207628"/>
    <w:rsid w:val="002128A4"/>
    <w:rsid w:val="00213157"/>
    <w:rsid w:val="00214EA7"/>
    <w:rsid w:val="00215C0B"/>
    <w:rsid w:val="00220881"/>
    <w:rsid w:val="00220A0A"/>
    <w:rsid w:val="00223916"/>
    <w:rsid w:val="002244B1"/>
    <w:rsid w:val="00224F36"/>
    <w:rsid w:val="00226887"/>
    <w:rsid w:val="00226F71"/>
    <w:rsid w:val="00227F4E"/>
    <w:rsid w:val="00237D4F"/>
    <w:rsid w:val="002437C9"/>
    <w:rsid w:val="00244E30"/>
    <w:rsid w:val="00246E4A"/>
    <w:rsid w:val="00253DF3"/>
    <w:rsid w:val="002541E9"/>
    <w:rsid w:val="00261545"/>
    <w:rsid w:val="00270FDE"/>
    <w:rsid w:val="00271C67"/>
    <w:rsid w:val="00272712"/>
    <w:rsid w:val="0027435A"/>
    <w:rsid w:val="002745B9"/>
    <w:rsid w:val="00281FE0"/>
    <w:rsid w:val="00283488"/>
    <w:rsid w:val="00284869"/>
    <w:rsid w:val="002852FC"/>
    <w:rsid w:val="0028703E"/>
    <w:rsid w:val="002945C3"/>
    <w:rsid w:val="0029542E"/>
    <w:rsid w:val="002956BD"/>
    <w:rsid w:val="00295BAD"/>
    <w:rsid w:val="002A0318"/>
    <w:rsid w:val="002A3983"/>
    <w:rsid w:val="002A44EB"/>
    <w:rsid w:val="002A7B49"/>
    <w:rsid w:val="002B0375"/>
    <w:rsid w:val="002B4F79"/>
    <w:rsid w:val="002B5292"/>
    <w:rsid w:val="002B6990"/>
    <w:rsid w:val="002C1AEA"/>
    <w:rsid w:val="002C45A6"/>
    <w:rsid w:val="002C682B"/>
    <w:rsid w:val="002D203C"/>
    <w:rsid w:val="002D2083"/>
    <w:rsid w:val="002D27B2"/>
    <w:rsid w:val="002D5C30"/>
    <w:rsid w:val="002E25A1"/>
    <w:rsid w:val="002E3E19"/>
    <w:rsid w:val="002E4767"/>
    <w:rsid w:val="002F12FF"/>
    <w:rsid w:val="002F2BCF"/>
    <w:rsid w:val="002F3E4F"/>
    <w:rsid w:val="002F6184"/>
    <w:rsid w:val="00300CC8"/>
    <w:rsid w:val="00300DD1"/>
    <w:rsid w:val="00301A0F"/>
    <w:rsid w:val="00302995"/>
    <w:rsid w:val="0030418F"/>
    <w:rsid w:val="003056CB"/>
    <w:rsid w:val="00306627"/>
    <w:rsid w:val="00311839"/>
    <w:rsid w:val="00312D4D"/>
    <w:rsid w:val="003141DF"/>
    <w:rsid w:val="0031495A"/>
    <w:rsid w:val="00314D60"/>
    <w:rsid w:val="00320CC2"/>
    <w:rsid w:val="003215D6"/>
    <w:rsid w:val="00324605"/>
    <w:rsid w:val="00326118"/>
    <w:rsid w:val="00326699"/>
    <w:rsid w:val="00330023"/>
    <w:rsid w:val="00330133"/>
    <w:rsid w:val="003304AE"/>
    <w:rsid w:val="0033098A"/>
    <w:rsid w:val="00332646"/>
    <w:rsid w:val="00333F3B"/>
    <w:rsid w:val="00334A82"/>
    <w:rsid w:val="00335150"/>
    <w:rsid w:val="00335A11"/>
    <w:rsid w:val="00341623"/>
    <w:rsid w:val="003442D9"/>
    <w:rsid w:val="003449D9"/>
    <w:rsid w:val="00346E66"/>
    <w:rsid w:val="003477E5"/>
    <w:rsid w:val="003479CB"/>
    <w:rsid w:val="00350807"/>
    <w:rsid w:val="00352188"/>
    <w:rsid w:val="00352422"/>
    <w:rsid w:val="00353F7B"/>
    <w:rsid w:val="00355B51"/>
    <w:rsid w:val="00357253"/>
    <w:rsid w:val="00362B36"/>
    <w:rsid w:val="0036332B"/>
    <w:rsid w:val="003709E6"/>
    <w:rsid w:val="003723A3"/>
    <w:rsid w:val="00374808"/>
    <w:rsid w:val="003750E4"/>
    <w:rsid w:val="0038389F"/>
    <w:rsid w:val="00386A6A"/>
    <w:rsid w:val="003874B1"/>
    <w:rsid w:val="003879DE"/>
    <w:rsid w:val="003922F2"/>
    <w:rsid w:val="0039447B"/>
    <w:rsid w:val="00395C96"/>
    <w:rsid w:val="00397FB4"/>
    <w:rsid w:val="003A1ACB"/>
    <w:rsid w:val="003A36BE"/>
    <w:rsid w:val="003A38A7"/>
    <w:rsid w:val="003A7EFB"/>
    <w:rsid w:val="003B105D"/>
    <w:rsid w:val="003B3807"/>
    <w:rsid w:val="003B3C1B"/>
    <w:rsid w:val="003B4489"/>
    <w:rsid w:val="003B45D5"/>
    <w:rsid w:val="003B72D3"/>
    <w:rsid w:val="003B7411"/>
    <w:rsid w:val="003C038E"/>
    <w:rsid w:val="003C0E27"/>
    <w:rsid w:val="003C1918"/>
    <w:rsid w:val="003C2E63"/>
    <w:rsid w:val="003C4AC6"/>
    <w:rsid w:val="003C62D6"/>
    <w:rsid w:val="003C6F8B"/>
    <w:rsid w:val="003C719D"/>
    <w:rsid w:val="003D01F7"/>
    <w:rsid w:val="003D43A3"/>
    <w:rsid w:val="003D538D"/>
    <w:rsid w:val="003D7263"/>
    <w:rsid w:val="003D77F0"/>
    <w:rsid w:val="003D7ED9"/>
    <w:rsid w:val="003E07CB"/>
    <w:rsid w:val="003E374A"/>
    <w:rsid w:val="003E4563"/>
    <w:rsid w:val="003F389B"/>
    <w:rsid w:val="003F448A"/>
    <w:rsid w:val="00404D15"/>
    <w:rsid w:val="00405D24"/>
    <w:rsid w:val="00407C96"/>
    <w:rsid w:val="00411A5C"/>
    <w:rsid w:val="00413AAB"/>
    <w:rsid w:val="00415F0C"/>
    <w:rsid w:val="004203DF"/>
    <w:rsid w:val="00424302"/>
    <w:rsid w:val="004258E1"/>
    <w:rsid w:val="00426DE7"/>
    <w:rsid w:val="0042761A"/>
    <w:rsid w:val="00433AF4"/>
    <w:rsid w:val="004353EE"/>
    <w:rsid w:val="00435DE3"/>
    <w:rsid w:val="004366EF"/>
    <w:rsid w:val="004372F6"/>
    <w:rsid w:val="004378AF"/>
    <w:rsid w:val="00437DB8"/>
    <w:rsid w:val="00437F0D"/>
    <w:rsid w:val="004403E3"/>
    <w:rsid w:val="00446034"/>
    <w:rsid w:val="004470F8"/>
    <w:rsid w:val="00447122"/>
    <w:rsid w:val="00447B01"/>
    <w:rsid w:val="00451DAE"/>
    <w:rsid w:val="0046648D"/>
    <w:rsid w:val="004665F4"/>
    <w:rsid w:val="00473560"/>
    <w:rsid w:val="004738F7"/>
    <w:rsid w:val="004739A8"/>
    <w:rsid w:val="00474DAE"/>
    <w:rsid w:val="0047521D"/>
    <w:rsid w:val="00476350"/>
    <w:rsid w:val="00482BFD"/>
    <w:rsid w:val="00483CAD"/>
    <w:rsid w:val="00484ABB"/>
    <w:rsid w:val="00485C66"/>
    <w:rsid w:val="00486DA0"/>
    <w:rsid w:val="00490A54"/>
    <w:rsid w:val="00491CF2"/>
    <w:rsid w:val="00494895"/>
    <w:rsid w:val="004A1F4E"/>
    <w:rsid w:val="004A3CD9"/>
    <w:rsid w:val="004A42F5"/>
    <w:rsid w:val="004A483E"/>
    <w:rsid w:val="004A7FD5"/>
    <w:rsid w:val="004B2CCB"/>
    <w:rsid w:val="004B57F5"/>
    <w:rsid w:val="004B60E2"/>
    <w:rsid w:val="004C674A"/>
    <w:rsid w:val="004D12F9"/>
    <w:rsid w:val="004D34A5"/>
    <w:rsid w:val="004D6D80"/>
    <w:rsid w:val="004E17A4"/>
    <w:rsid w:val="004E66C6"/>
    <w:rsid w:val="004E7C23"/>
    <w:rsid w:val="004F21AF"/>
    <w:rsid w:val="004F326B"/>
    <w:rsid w:val="004F3E76"/>
    <w:rsid w:val="004F6061"/>
    <w:rsid w:val="004F6F62"/>
    <w:rsid w:val="004F7DB0"/>
    <w:rsid w:val="00502BC9"/>
    <w:rsid w:val="00504994"/>
    <w:rsid w:val="00505E1C"/>
    <w:rsid w:val="00513FB5"/>
    <w:rsid w:val="00514F9F"/>
    <w:rsid w:val="00521006"/>
    <w:rsid w:val="005215B7"/>
    <w:rsid w:val="00524674"/>
    <w:rsid w:val="005247F4"/>
    <w:rsid w:val="005259B8"/>
    <w:rsid w:val="005304DC"/>
    <w:rsid w:val="005334F8"/>
    <w:rsid w:val="005364DC"/>
    <w:rsid w:val="00540790"/>
    <w:rsid w:val="00541C90"/>
    <w:rsid w:val="00545BA3"/>
    <w:rsid w:val="00551C6C"/>
    <w:rsid w:val="00551D37"/>
    <w:rsid w:val="00552C4F"/>
    <w:rsid w:val="00552C5D"/>
    <w:rsid w:val="00553061"/>
    <w:rsid w:val="00554FAA"/>
    <w:rsid w:val="0055718B"/>
    <w:rsid w:val="00557B95"/>
    <w:rsid w:val="00557D2D"/>
    <w:rsid w:val="005653B8"/>
    <w:rsid w:val="005653D9"/>
    <w:rsid w:val="005676F8"/>
    <w:rsid w:val="00574F2D"/>
    <w:rsid w:val="00582E92"/>
    <w:rsid w:val="00582FD4"/>
    <w:rsid w:val="00584D5D"/>
    <w:rsid w:val="00587831"/>
    <w:rsid w:val="00590602"/>
    <w:rsid w:val="005933CB"/>
    <w:rsid w:val="00594DA6"/>
    <w:rsid w:val="0059636C"/>
    <w:rsid w:val="00596700"/>
    <w:rsid w:val="0059697F"/>
    <w:rsid w:val="00596C1A"/>
    <w:rsid w:val="005A2A15"/>
    <w:rsid w:val="005A391B"/>
    <w:rsid w:val="005A3B9E"/>
    <w:rsid w:val="005A4777"/>
    <w:rsid w:val="005A59B6"/>
    <w:rsid w:val="005B566D"/>
    <w:rsid w:val="005C312D"/>
    <w:rsid w:val="005C4025"/>
    <w:rsid w:val="005C6680"/>
    <w:rsid w:val="005D0386"/>
    <w:rsid w:val="005D1A60"/>
    <w:rsid w:val="005D23AF"/>
    <w:rsid w:val="005D266D"/>
    <w:rsid w:val="005D3DB9"/>
    <w:rsid w:val="005D7BB1"/>
    <w:rsid w:val="005D7F6C"/>
    <w:rsid w:val="005E10E6"/>
    <w:rsid w:val="005E1E37"/>
    <w:rsid w:val="005E2E7B"/>
    <w:rsid w:val="005E3C66"/>
    <w:rsid w:val="005E57BB"/>
    <w:rsid w:val="005E5A6C"/>
    <w:rsid w:val="005E6657"/>
    <w:rsid w:val="005E670F"/>
    <w:rsid w:val="005F21BC"/>
    <w:rsid w:val="00601694"/>
    <w:rsid w:val="00605DBB"/>
    <w:rsid w:val="00606BC9"/>
    <w:rsid w:val="006107AE"/>
    <w:rsid w:val="00611411"/>
    <w:rsid w:val="00614E0E"/>
    <w:rsid w:val="00615ECA"/>
    <w:rsid w:val="0061651D"/>
    <w:rsid w:val="00617D4A"/>
    <w:rsid w:val="00620084"/>
    <w:rsid w:val="00622A2E"/>
    <w:rsid w:val="00626E1F"/>
    <w:rsid w:val="006375AF"/>
    <w:rsid w:val="006406FA"/>
    <w:rsid w:val="00646A5E"/>
    <w:rsid w:val="00647719"/>
    <w:rsid w:val="006503F4"/>
    <w:rsid w:val="00651D11"/>
    <w:rsid w:val="00651F7A"/>
    <w:rsid w:val="00657326"/>
    <w:rsid w:val="00657D43"/>
    <w:rsid w:val="006666C8"/>
    <w:rsid w:val="00673A7E"/>
    <w:rsid w:val="00675080"/>
    <w:rsid w:val="006751D0"/>
    <w:rsid w:val="0067704E"/>
    <w:rsid w:val="0068040B"/>
    <w:rsid w:val="00680CBA"/>
    <w:rsid w:val="00681540"/>
    <w:rsid w:val="00681A80"/>
    <w:rsid w:val="006854F9"/>
    <w:rsid w:val="006866F0"/>
    <w:rsid w:val="00690FF0"/>
    <w:rsid w:val="00691AC7"/>
    <w:rsid w:val="00694B1D"/>
    <w:rsid w:val="00695F3A"/>
    <w:rsid w:val="006965CD"/>
    <w:rsid w:val="00696F96"/>
    <w:rsid w:val="00697D5F"/>
    <w:rsid w:val="006A21B3"/>
    <w:rsid w:val="006A42CB"/>
    <w:rsid w:val="006A6006"/>
    <w:rsid w:val="006B4D80"/>
    <w:rsid w:val="006B7724"/>
    <w:rsid w:val="006C48AA"/>
    <w:rsid w:val="006C565E"/>
    <w:rsid w:val="006C6590"/>
    <w:rsid w:val="006C6EC8"/>
    <w:rsid w:val="006C7639"/>
    <w:rsid w:val="006D06F5"/>
    <w:rsid w:val="006D09E0"/>
    <w:rsid w:val="006D10BB"/>
    <w:rsid w:val="006D1398"/>
    <w:rsid w:val="006D1D6B"/>
    <w:rsid w:val="006D769B"/>
    <w:rsid w:val="006E248E"/>
    <w:rsid w:val="006F20BB"/>
    <w:rsid w:val="006F40BC"/>
    <w:rsid w:val="006F74A5"/>
    <w:rsid w:val="006F7E20"/>
    <w:rsid w:val="00701040"/>
    <w:rsid w:val="00702FD3"/>
    <w:rsid w:val="00707EE1"/>
    <w:rsid w:val="00712943"/>
    <w:rsid w:val="00713147"/>
    <w:rsid w:val="007151DF"/>
    <w:rsid w:val="00715585"/>
    <w:rsid w:val="007178FC"/>
    <w:rsid w:val="00720AB1"/>
    <w:rsid w:val="00720C69"/>
    <w:rsid w:val="00721228"/>
    <w:rsid w:val="00721E9A"/>
    <w:rsid w:val="007220E1"/>
    <w:rsid w:val="007221F8"/>
    <w:rsid w:val="007222EF"/>
    <w:rsid w:val="0072318A"/>
    <w:rsid w:val="007242F6"/>
    <w:rsid w:val="007251F5"/>
    <w:rsid w:val="007252BE"/>
    <w:rsid w:val="0072587C"/>
    <w:rsid w:val="007260EC"/>
    <w:rsid w:val="00727853"/>
    <w:rsid w:val="00735737"/>
    <w:rsid w:val="00747212"/>
    <w:rsid w:val="0074721B"/>
    <w:rsid w:val="007553D0"/>
    <w:rsid w:val="0075765C"/>
    <w:rsid w:val="00761F52"/>
    <w:rsid w:val="00762566"/>
    <w:rsid w:val="00763FED"/>
    <w:rsid w:val="00764548"/>
    <w:rsid w:val="00767683"/>
    <w:rsid w:val="007727D7"/>
    <w:rsid w:val="00773E01"/>
    <w:rsid w:val="007749E1"/>
    <w:rsid w:val="00777DAC"/>
    <w:rsid w:val="00780D67"/>
    <w:rsid w:val="00784C88"/>
    <w:rsid w:val="0078556D"/>
    <w:rsid w:val="00787F51"/>
    <w:rsid w:val="00790F8A"/>
    <w:rsid w:val="0079543E"/>
    <w:rsid w:val="00795A3F"/>
    <w:rsid w:val="007A1A7D"/>
    <w:rsid w:val="007A4052"/>
    <w:rsid w:val="007A62FD"/>
    <w:rsid w:val="007B2063"/>
    <w:rsid w:val="007B29F7"/>
    <w:rsid w:val="007B2A9E"/>
    <w:rsid w:val="007B4417"/>
    <w:rsid w:val="007B5130"/>
    <w:rsid w:val="007B531B"/>
    <w:rsid w:val="007C060E"/>
    <w:rsid w:val="007C1B99"/>
    <w:rsid w:val="007C3AA8"/>
    <w:rsid w:val="007C55D8"/>
    <w:rsid w:val="007D0294"/>
    <w:rsid w:val="007D1029"/>
    <w:rsid w:val="007D4F93"/>
    <w:rsid w:val="007E01F7"/>
    <w:rsid w:val="007E7A27"/>
    <w:rsid w:val="007F22E3"/>
    <w:rsid w:val="007F31BE"/>
    <w:rsid w:val="0080157B"/>
    <w:rsid w:val="00801C22"/>
    <w:rsid w:val="008036A8"/>
    <w:rsid w:val="0080474D"/>
    <w:rsid w:val="00810104"/>
    <w:rsid w:val="00810A98"/>
    <w:rsid w:val="00816D10"/>
    <w:rsid w:val="008208E9"/>
    <w:rsid w:val="008216BF"/>
    <w:rsid w:val="00822BE1"/>
    <w:rsid w:val="008242BD"/>
    <w:rsid w:val="0083079E"/>
    <w:rsid w:val="008323F8"/>
    <w:rsid w:val="008324BA"/>
    <w:rsid w:val="008331DB"/>
    <w:rsid w:val="008340B2"/>
    <w:rsid w:val="008340EC"/>
    <w:rsid w:val="00836389"/>
    <w:rsid w:val="00837726"/>
    <w:rsid w:val="008423AC"/>
    <w:rsid w:val="008458AC"/>
    <w:rsid w:val="00846A18"/>
    <w:rsid w:val="00846AE0"/>
    <w:rsid w:val="00852EE7"/>
    <w:rsid w:val="00856A59"/>
    <w:rsid w:val="0086059A"/>
    <w:rsid w:val="00860C63"/>
    <w:rsid w:val="0086591C"/>
    <w:rsid w:val="00867868"/>
    <w:rsid w:val="0087019D"/>
    <w:rsid w:val="008705DE"/>
    <w:rsid w:val="00881653"/>
    <w:rsid w:val="00882F08"/>
    <w:rsid w:val="008853BA"/>
    <w:rsid w:val="008853DD"/>
    <w:rsid w:val="008868E8"/>
    <w:rsid w:val="0088784F"/>
    <w:rsid w:val="008908FB"/>
    <w:rsid w:val="00890B4C"/>
    <w:rsid w:val="00892E4B"/>
    <w:rsid w:val="00893259"/>
    <w:rsid w:val="008A29CB"/>
    <w:rsid w:val="008A2EC9"/>
    <w:rsid w:val="008A4A7C"/>
    <w:rsid w:val="008A562F"/>
    <w:rsid w:val="008B05F6"/>
    <w:rsid w:val="008B168C"/>
    <w:rsid w:val="008C17B7"/>
    <w:rsid w:val="008C376C"/>
    <w:rsid w:val="008C405A"/>
    <w:rsid w:val="008C5418"/>
    <w:rsid w:val="008C6A6D"/>
    <w:rsid w:val="008C7DE2"/>
    <w:rsid w:val="008C7F36"/>
    <w:rsid w:val="008D017A"/>
    <w:rsid w:val="008D0553"/>
    <w:rsid w:val="008D1AAC"/>
    <w:rsid w:val="008D4E58"/>
    <w:rsid w:val="008D5CE6"/>
    <w:rsid w:val="008D6A38"/>
    <w:rsid w:val="008D7B18"/>
    <w:rsid w:val="008E080A"/>
    <w:rsid w:val="008E3211"/>
    <w:rsid w:val="008E3EB6"/>
    <w:rsid w:val="008E5445"/>
    <w:rsid w:val="008F4276"/>
    <w:rsid w:val="008F43DC"/>
    <w:rsid w:val="008F69F9"/>
    <w:rsid w:val="009013D0"/>
    <w:rsid w:val="00901AFB"/>
    <w:rsid w:val="00902218"/>
    <w:rsid w:val="00903D02"/>
    <w:rsid w:val="009042D8"/>
    <w:rsid w:val="00905856"/>
    <w:rsid w:val="0090617E"/>
    <w:rsid w:val="00907AF3"/>
    <w:rsid w:val="009106A7"/>
    <w:rsid w:val="00911E3B"/>
    <w:rsid w:val="00911EA0"/>
    <w:rsid w:val="009227F8"/>
    <w:rsid w:val="00923766"/>
    <w:rsid w:val="00924E15"/>
    <w:rsid w:val="00925BE5"/>
    <w:rsid w:val="009265C5"/>
    <w:rsid w:val="00926DA2"/>
    <w:rsid w:val="00926DFF"/>
    <w:rsid w:val="00927174"/>
    <w:rsid w:val="009341CF"/>
    <w:rsid w:val="00935E9D"/>
    <w:rsid w:val="00936B31"/>
    <w:rsid w:val="00937075"/>
    <w:rsid w:val="0093783D"/>
    <w:rsid w:val="00940F19"/>
    <w:rsid w:val="00942C0B"/>
    <w:rsid w:val="00945711"/>
    <w:rsid w:val="00945836"/>
    <w:rsid w:val="00950472"/>
    <w:rsid w:val="00950C01"/>
    <w:rsid w:val="009513B8"/>
    <w:rsid w:val="00951A99"/>
    <w:rsid w:val="00952C74"/>
    <w:rsid w:val="0095310A"/>
    <w:rsid w:val="00953A41"/>
    <w:rsid w:val="00953EB2"/>
    <w:rsid w:val="0095449F"/>
    <w:rsid w:val="00956555"/>
    <w:rsid w:val="00957D16"/>
    <w:rsid w:val="009600E8"/>
    <w:rsid w:val="009604D9"/>
    <w:rsid w:val="00960E38"/>
    <w:rsid w:val="009616F3"/>
    <w:rsid w:val="00962190"/>
    <w:rsid w:val="00964B1F"/>
    <w:rsid w:val="009709F4"/>
    <w:rsid w:val="00971F51"/>
    <w:rsid w:val="00972FA0"/>
    <w:rsid w:val="00975193"/>
    <w:rsid w:val="00976D4F"/>
    <w:rsid w:val="0097713C"/>
    <w:rsid w:val="00983623"/>
    <w:rsid w:val="00984761"/>
    <w:rsid w:val="00984771"/>
    <w:rsid w:val="00984913"/>
    <w:rsid w:val="0098594E"/>
    <w:rsid w:val="009863B3"/>
    <w:rsid w:val="00986BC9"/>
    <w:rsid w:val="009871AE"/>
    <w:rsid w:val="009874B3"/>
    <w:rsid w:val="00992AD5"/>
    <w:rsid w:val="00992C96"/>
    <w:rsid w:val="00995F5B"/>
    <w:rsid w:val="00996D99"/>
    <w:rsid w:val="00997C3A"/>
    <w:rsid w:val="009A244D"/>
    <w:rsid w:val="009A32BA"/>
    <w:rsid w:val="009A3FA2"/>
    <w:rsid w:val="009A420C"/>
    <w:rsid w:val="009A5DB8"/>
    <w:rsid w:val="009A6312"/>
    <w:rsid w:val="009A708C"/>
    <w:rsid w:val="009A7511"/>
    <w:rsid w:val="009A7865"/>
    <w:rsid w:val="009A7C64"/>
    <w:rsid w:val="009B10F4"/>
    <w:rsid w:val="009B2CE2"/>
    <w:rsid w:val="009B5F73"/>
    <w:rsid w:val="009B6982"/>
    <w:rsid w:val="009B751E"/>
    <w:rsid w:val="009C14CB"/>
    <w:rsid w:val="009C5E38"/>
    <w:rsid w:val="009D2232"/>
    <w:rsid w:val="009D2B8D"/>
    <w:rsid w:val="009D30F6"/>
    <w:rsid w:val="009D55AD"/>
    <w:rsid w:val="009E13DE"/>
    <w:rsid w:val="009E1A22"/>
    <w:rsid w:val="009E3329"/>
    <w:rsid w:val="009F1893"/>
    <w:rsid w:val="009F3A04"/>
    <w:rsid w:val="009F3F79"/>
    <w:rsid w:val="00A00650"/>
    <w:rsid w:val="00A00CBA"/>
    <w:rsid w:val="00A058E1"/>
    <w:rsid w:val="00A0610E"/>
    <w:rsid w:val="00A12945"/>
    <w:rsid w:val="00A12D58"/>
    <w:rsid w:val="00A16E58"/>
    <w:rsid w:val="00A16F37"/>
    <w:rsid w:val="00A21175"/>
    <w:rsid w:val="00A22DE1"/>
    <w:rsid w:val="00A230EE"/>
    <w:rsid w:val="00A23A28"/>
    <w:rsid w:val="00A27281"/>
    <w:rsid w:val="00A279D0"/>
    <w:rsid w:val="00A319C3"/>
    <w:rsid w:val="00A32D14"/>
    <w:rsid w:val="00A33228"/>
    <w:rsid w:val="00A33AEA"/>
    <w:rsid w:val="00A36722"/>
    <w:rsid w:val="00A37C30"/>
    <w:rsid w:val="00A40417"/>
    <w:rsid w:val="00A50004"/>
    <w:rsid w:val="00A50304"/>
    <w:rsid w:val="00A52613"/>
    <w:rsid w:val="00A530C5"/>
    <w:rsid w:val="00A552DE"/>
    <w:rsid w:val="00A55FF4"/>
    <w:rsid w:val="00A56318"/>
    <w:rsid w:val="00A5645F"/>
    <w:rsid w:val="00A60550"/>
    <w:rsid w:val="00A60A8C"/>
    <w:rsid w:val="00A627D9"/>
    <w:rsid w:val="00A62E92"/>
    <w:rsid w:val="00A66914"/>
    <w:rsid w:val="00A67C47"/>
    <w:rsid w:val="00A73C84"/>
    <w:rsid w:val="00A74901"/>
    <w:rsid w:val="00A74A56"/>
    <w:rsid w:val="00A74C7D"/>
    <w:rsid w:val="00A765E8"/>
    <w:rsid w:val="00A77139"/>
    <w:rsid w:val="00A80168"/>
    <w:rsid w:val="00A9124E"/>
    <w:rsid w:val="00A917D1"/>
    <w:rsid w:val="00A91BD1"/>
    <w:rsid w:val="00A92CE7"/>
    <w:rsid w:val="00A93249"/>
    <w:rsid w:val="00A94B42"/>
    <w:rsid w:val="00A95362"/>
    <w:rsid w:val="00A976D9"/>
    <w:rsid w:val="00AA2193"/>
    <w:rsid w:val="00AA6CE3"/>
    <w:rsid w:val="00AB18B4"/>
    <w:rsid w:val="00AB4862"/>
    <w:rsid w:val="00AC38C2"/>
    <w:rsid w:val="00AC7637"/>
    <w:rsid w:val="00AD24BF"/>
    <w:rsid w:val="00AD3198"/>
    <w:rsid w:val="00AD6030"/>
    <w:rsid w:val="00AE093A"/>
    <w:rsid w:val="00AE0A9D"/>
    <w:rsid w:val="00AE22AB"/>
    <w:rsid w:val="00AE2EA7"/>
    <w:rsid w:val="00AF0DDF"/>
    <w:rsid w:val="00AF279B"/>
    <w:rsid w:val="00AF3B28"/>
    <w:rsid w:val="00AF4BFE"/>
    <w:rsid w:val="00AF6555"/>
    <w:rsid w:val="00AF6974"/>
    <w:rsid w:val="00B04391"/>
    <w:rsid w:val="00B04E6E"/>
    <w:rsid w:val="00B06F5F"/>
    <w:rsid w:val="00B10101"/>
    <w:rsid w:val="00B119BE"/>
    <w:rsid w:val="00B12183"/>
    <w:rsid w:val="00B126D6"/>
    <w:rsid w:val="00B16C13"/>
    <w:rsid w:val="00B20256"/>
    <w:rsid w:val="00B2042C"/>
    <w:rsid w:val="00B213A1"/>
    <w:rsid w:val="00B246FF"/>
    <w:rsid w:val="00B26474"/>
    <w:rsid w:val="00B304D9"/>
    <w:rsid w:val="00B314F4"/>
    <w:rsid w:val="00B32D46"/>
    <w:rsid w:val="00B333EE"/>
    <w:rsid w:val="00B366F0"/>
    <w:rsid w:val="00B36AB7"/>
    <w:rsid w:val="00B37B69"/>
    <w:rsid w:val="00B40BB3"/>
    <w:rsid w:val="00B41124"/>
    <w:rsid w:val="00B42F37"/>
    <w:rsid w:val="00B448CE"/>
    <w:rsid w:val="00B45617"/>
    <w:rsid w:val="00B4659B"/>
    <w:rsid w:val="00B46D6D"/>
    <w:rsid w:val="00B47D71"/>
    <w:rsid w:val="00B560BA"/>
    <w:rsid w:val="00B613E6"/>
    <w:rsid w:val="00B62F8C"/>
    <w:rsid w:val="00B632F0"/>
    <w:rsid w:val="00B64747"/>
    <w:rsid w:val="00B71FEE"/>
    <w:rsid w:val="00B727FC"/>
    <w:rsid w:val="00B74AF9"/>
    <w:rsid w:val="00B80A5D"/>
    <w:rsid w:val="00B81E39"/>
    <w:rsid w:val="00B8335E"/>
    <w:rsid w:val="00B8622E"/>
    <w:rsid w:val="00B86FA3"/>
    <w:rsid w:val="00B923A5"/>
    <w:rsid w:val="00B93946"/>
    <w:rsid w:val="00B95268"/>
    <w:rsid w:val="00BA02A1"/>
    <w:rsid w:val="00BA0FA3"/>
    <w:rsid w:val="00BA2E28"/>
    <w:rsid w:val="00BA50FA"/>
    <w:rsid w:val="00BA6660"/>
    <w:rsid w:val="00BB052B"/>
    <w:rsid w:val="00BB1B12"/>
    <w:rsid w:val="00BB1C04"/>
    <w:rsid w:val="00BB1E14"/>
    <w:rsid w:val="00BB23CF"/>
    <w:rsid w:val="00BB379C"/>
    <w:rsid w:val="00BB51AC"/>
    <w:rsid w:val="00BB68F6"/>
    <w:rsid w:val="00BC0D9D"/>
    <w:rsid w:val="00BC1B95"/>
    <w:rsid w:val="00BC37D7"/>
    <w:rsid w:val="00BC4AA6"/>
    <w:rsid w:val="00BC7B82"/>
    <w:rsid w:val="00BD2949"/>
    <w:rsid w:val="00BD4885"/>
    <w:rsid w:val="00BE627C"/>
    <w:rsid w:val="00BE66A1"/>
    <w:rsid w:val="00BF5064"/>
    <w:rsid w:val="00BF50FD"/>
    <w:rsid w:val="00BF6565"/>
    <w:rsid w:val="00BF7993"/>
    <w:rsid w:val="00BF7D0D"/>
    <w:rsid w:val="00C00983"/>
    <w:rsid w:val="00C01052"/>
    <w:rsid w:val="00C03275"/>
    <w:rsid w:val="00C03BE7"/>
    <w:rsid w:val="00C045AD"/>
    <w:rsid w:val="00C1110F"/>
    <w:rsid w:val="00C13709"/>
    <w:rsid w:val="00C1577F"/>
    <w:rsid w:val="00C217FF"/>
    <w:rsid w:val="00C21B6C"/>
    <w:rsid w:val="00C232ED"/>
    <w:rsid w:val="00C23D2D"/>
    <w:rsid w:val="00C2467D"/>
    <w:rsid w:val="00C25ADB"/>
    <w:rsid w:val="00C25DDC"/>
    <w:rsid w:val="00C26038"/>
    <w:rsid w:val="00C27494"/>
    <w:rsid w:val="00C27F2E"/>
    <w:rsid w:val="00C3002E"/>
    <w:rsid w:val="00C36DDE"/>
    <w:rsid w:val="00C40915"/>
    <w:rsid w:val="00C41C86"/>
    <w:rsid w:val="00C43446"/>
    <w:rsid w:val="00C43D3E"/>
    <w:rsid w:val="00C44E77"/>
    <w:rsid w:val="00C47CB5"/>
    <w:rsid w:val="00C517F7"/>
    <w:rsid w:val="00C51E65"/>
    <w:rsid w:val="00C52AC2"/>
    <w:rsid w:val="00C52E58"/>
    <w:rsid w:val="00C553A1"/>
    <w:rsid w:val="00C55A25"/>
    <w:rsid w:val="00C574BB"/>
    <w:rsid w:val="00C5777D"/>
    <w:rsid w:val="00C60A88"/>
    <w:rsid w:val="00C60AF8"/>
    <w:rsid w:val="00C6314C"/>
    <w:rsid w:val="00C637FD"/>
    <w:rsid w:val="00C6518A"/>
    <w:rsid w:val="00C651C7"/>
    <w:rsid w:val="00C65954"/>
    <w:rsid w:val="00C665B7"/>
    <w:rsid w:val="00C72183"/>
    <w:rsid w:val="00C751A8"/>
    <w:rsid w:val="00C7552A"/>
    <w:rsid w:val="00C82774"/>
    <w:rsid w:val="00C8278E"/>
    <w:rsid w:val="00C85CCE"/>
    <w:rsid w:val="00C860F7"/>
    <w:rsid w:val="00C91D3A"/>
    <w:rsid w:val="00C91F65"/>
    <w:rsid w:val="00C95D14"/>
    <w:rsid w:val="00C969C1"/>
    <w:rsid w:val="00CA03A5"/>
    <w:rsid w:val="00CA09AC"/>
    <w:rsid w:val="00CA0B71"/>
    <w:rsid w:val="00CA1852"/>
    <w:rsid w:val="00CA20F1"/>
    <w:rsid w:val="00CA30FA"/>
    <w:rsid w:val="00CA34D7"/>
    <w:rsid w:val="00CA34F6"/>
    <w:rsid w:val="00CA5B41"/>
    <w:rsid w:val="00CA7F55"/>
    <w:rsid w:val="00CB361C"/>
    <w:rsid w:val="00CB559B"/>
    <w:rsid w:val="00CC0505"/>
    <w:rsid w:val="00CC1EB0"/>
    <w:rsid w:val="00CC1F83"/>
    <w:rsid w:val="00CC4717"/>
    <w:rsid w:val="00CC6BFF"/>
    <w:rsid w:val="00CE22CA"/>
    <w:rsid w:val="00CE4FCC"/>
    <w:rsid w:val="00CE5ACD"/>
    <w:rsid w:val="00CE727F"/>
    <w:rsid w:val="00CE7336"/>
    <w:rsid w:val="00CF1B95"/>
    <w:rsid w:val="00CF28DD"/>
    <w:rsid w:val="00CF356A"/>
    <w:rsid w:val="00D01E76"/>
    <w:rsid w:val="00D04A4E"/>
    <w:rsid w:val="00D073BF"/>
    <w:rsid w:val="00D07C69"/>
    <w:rsid w:val="00D10FAE"/>
    <w:rsid w:val="00D11865"/>
    <w:rsid w:val="00D12992"/>
    <w:rsid w:val="00D139AC"/>
    <w:rsid w:val="00D14B2D"/>
    <w:rsid w:val="00D152EF"/>
    <w:rsid w:val="00D22BDE"/>
    <w:rsid w:val="00D26600"/>
    <w:rsid w:val="00D27008"/>
    <w:rsid w:val="00D304FC"/>
    <w:rsid w:val="00D30ABE"/>
    <w:rsid w:val="00D310F7"/>
    <w:rsid w:val="00D32499"/>
    <w:rsid w:val="00D347D3"/>
    <w:rsid w:val="00D36334"/>
    <w:rsid w:val="00D366CD"/>
    <w:rsid w:val="00D36C22"/>
    <w:rsid w:val="00D40663"/>
    <w:rsid w:val="00D41E28"/>
    <w:rsid w:val="00D45F03"/>
    <w:rsid w:val="00D465E9"/>
    <w:rsid w:val="00D4755F"/>
    <w:rsid w:val="00D51115"/>
    <w:rsid w:val="00D57492"/>
    <w:rsid w:val="00D60589"/>
    <w:rsid w:val="00D6069C"/>
    <w:rsid w:val="00D64588"/>
    <w:rsid w:val="00D67246"/>
    <w:rsid w:val="00D73C67"/>
    <w:rsid w:val="00D74755"/>
    <w:rsid w:val="00D75A64"/>
    <w:rsid w:val="00D7714D"/>
    <w:rsid w:val="00D80CA3"/>
    <w:rsid w:val="00D84A00"/>
    <w:rsid w:val="00D9126D"/>
    <w:rsid w:val="00D94B69"/>
    <w:rsid w:val="00DA13AC"/>
    <w:rsid w:val="00DA1537"/>
    <w:rsid w:val="00DA257F"/>
    <w:rsid w:val="00DA30C8"/>
    <w:rsid w:val="00DA521F"/>
    <w:rsid w:val="00DA6C20"/>
    <w:rsid w:val="00DA7C82"/>
    <w:rsid w:val="00DB16B9"/>
    <w:rsid w:val="00DB4A1E"/>
    <w:rsid w:val="00DB6A0B"/>
    <w:rsid w:val="00DC09BF"/>
    <w:rsid w:val="00DC0BAB"/>
    <w:rsid w:val="00DC1B09"/>
    <w:rsid w:val="00DC2D16"/>
    <w:rsid w:val="00DC40F4"/>
    <w:rsid w:val="00DC64C1"/>
    <w:rsid w:val="00DD0700"/>
    <w:rsid w:val="00DD2FF6"/>
    <w:rsid w:val="00DD31F7"/>
    <w:rsid w:val="00DD4195"/>
    <w:rsid w:val="00DD4464"/>
    <w:rsid w:val="00DE066E"/>
    <w:rsid w:val="00DE162A"/>
    <w:rsid w:val="00DE367B"/>
    <w:rsid w:val="00DE3A16"/>
    <w:rsid w:val="00DE62FB"/>
    <w:rsid w:val="00DF22F4"/>
    <w:rsid w:val="00DF362A"/>
    <w:rsid w:val="00DF71AA"/>
    <w:rsid w:val="00DF7735"/>
    <w:rsid w:val="00E01D70"/>
    <w:rsid w:val="00E025D2"/>
    <w:rsid w:val="00E031B6"/>
    <w:rsid w:val="00E03468"/>
    <w:rsid w:val="00E05984"/>
    <w:rsid w:val="00E07675"/>
    <w:rsid w:val="00E12671"/>
    <w:rsid w:val="00E14232"/>
    <w:rsid w:val="00E14261"/>
    <w:rsid w:val="00E16CB5"/>
    <w:rsid w:val="00E1750E"/>
    <w:rsid w:val="00E17B67"/>
    <w:rsid w:val="00E207FF"/>
    <w:rsid w:val="00E224D0"/>
    <w:rsid w:val="00E22678"/>
    <w:rsid w:val="00E22832"/>
    <w:rsid w:val="00E23780"/>
    <w:rsid w:val="00E25F7F"/>
    <w:rsid w:val="00E27664"/>
    <w:rsid w:val="00E27F30"/>
    <w:rsid w:val="00E31131"/>
    <w:rsid w:val="00E31875"/>
    <w:rsid w:val="00E34CD4"/>
    <w:rsid w:val="00E35B41"/>
    <w:rsid w:val="00E35E7B"/>
    <w:rsid w:val="00E374CD"/>
    <w:rsid w:val="00E4178D"/>
    <w:rsid w:val="00E43830"/>
    <w:rsid w:val="00E4435F"/>
    <w:rsid w:val="00E50A40"/>
    <w:rsid w:val="00E51362"/>
    <w:rsid w:val="00E51D42"/>
    <w:rsid w:val="00E52858"/>
    <w:rsid w:val="00E52CBD"/>
    <w:rsid w:val="00E53D10"/>
    <w:rsid w:val="00E54B05"/>
    <w:rsid w:val="00E55213"/>
    <w:rsid w:val="00E5687A"/>
    <w:rsid w:val="00E56C2D"/>
    <w:rsid w:val="00E56F29"/>
    <w:rsid w:val="00E5715E"/>
    <w:rsid w:val="00E5784A"/>
    <w:rsid w:val="00E6002A"/>
    <w:rsid w:val="00E62DDD"/>
    <w:rsid w:val="00E6382B"/>
    <w:rsid w:val="00E66B7A"/>
    <w:rsid w:val="00E70A15"/>
    <w:rsid w:val="00E70C57"/>
    <w:rsid w:val="00E714EA"/>
    <w:rsid w:val="00E7252C"/>
    <w:rsid w:val="00E7254A"/>
    <w:rsid w:val="00E7267A"/>
    <w:rsid w:val="00E72A7E"/>
    <w:rsid w:val="00E73354"/>
    <w:rsid w:val="00E737AF"/>
    <w:rsid w:val="00E7488F"/>
    <w:rsid w:val="00E75DCB"/>
    <w:rsid w:val="00E769A6"/>
    <w:rsid w:val="00E77727"/>
    <w:rsid w:val="00E808FC"/>
    <w:rsid w:val="00E8170E"/>
    <w:rsid w:val="00E83FA2"/>
    <w:rsid w:val="00E85CAB"/>
    <w:rsid w:val="00E8761A"/>
    <w:rsid w:val="00E90432"/>
    <w:rsid w:val="00E951CF"/>
    <w:rsid w:val="00E9660E"/>
    <w:rsid w:val="00EA3B1D"/>
    <w:rsid w:val="00EA417A"/>
    <w:rsid w:val="00EA423E"/>
    <w:rsid w:val="00EA4F47"/>
    <w:rsid w:val="00EA4FDF"/>
    <w:rsid w:val="00EA6155"/>
    <w:rsid w:val="00EA62DB"/>
    <w:rsid w:val="00EB1600"/>
    <w:rsid w:val="00EB2913"/>
    <w:rsid w:val="00EB3F69"/>
    <w:rsid w:val="00EB4DA6"/>
    <w:rsid w:val="00EC16D9"/>
    <w:rsid w:val="00EC3780"/>
    <w:rsid w:val="00EC554A"/>
    <w:rsid w:val="00EC5ABE"/>
    <w:rsid w:val="00EC5DF9"/>
    <w:rsid w:val="00EC6C88"/>
    <w:rsid w:val="00EC753A"/>
    <w:rsid w:val="00ED00C3"/>
    <w:rsid w:val="00ED27F5"/>
    <w:rsid w:val="00ED438A"/>
    <w:rsid w:val="00EE0807"/>
    <w:rsid w:val="00EE1F7E"/>
    <w:rsid w:val="00EE2192"/>
    <w:rsid w:val="00EE2C6B"/>
    <w:rsid w:val="00EE3B59"/>
    <w:rsid w:val="00EE3F95"/>
    <w:rsid w:val="00EE4677"/>
    <w:rsid w:val="00EE6C91"/>
    <w:rsid w:val="00EF07F5"/>
    <w:rsid w:val="00EF1442"/>
    <w:rsid w:val="00EF2218"/>
    <w:rsid w:val="00EF2C42"/>
    <w:rsid w:val="00EF4A43"/>
    <w:rsid w:val="00EF527C"/>
    <w:rsid w:val="00EF65FE"/>
    <w:rsid w:val="00F04426"/>
    <w:rsid w:val="00F04F95"/>
    <w:rsid w:val="00F1299A"/>
    <w:rsid w:val="00F13064"/>
    <w:rsid w:val="00F139A4"/>
    <w:rsid w:val="00F16820"/>
    <w:rsid w:val="00F16BBE"/>
    <w:rsid w:val="00F24D2B"/>
    <w:rsid w:val="00F25CCB"/>
    <w:rsid w:val="00F25E5D"/>
    <w:rsid w:val="00F26346"/>
    <w:rsid w:val="00F269EF"/>
    <w:rsid w:val="00F3225E"/>
    <w:rsid w:val="00F335DD"/>
    <w:rsid w:val="00F34C4F"/>
    <w:rsid w:val="00F36D30"/>
    <w:rsid w:val="00F36E35"/>
    <w:rsid w:val="00F4655C"/>
    <w:rsid w:val="00F470EA"/>
    <w:rsid w:val="00F50713"/>
    <w:rsid w:val="00F5485B"/>
    <w:rsid w:val="00F554F6"/>
    <w:rsid w:val="00F57E13"/>
    <w:rsid w:val="00F60A44"/>
    <w:rsid w:val="00F60F65"/>
    <w:rsid w:val="00F61C90"/>
    <w:rsid w:val="00F61FA1"/>
    <w:rsid w:val="00F6317F"/>
    <w:rsid w:val="00F631E2"/>
    <w:rsid w:val="00F63EF7"/>
    <w:rsid w:val="00F65A25"/>
    <w:rsid w:val="00F670A7"/>
    <w:rsid w:val="00F67EB0"/>
    <w:rsid w:val="00F73F3C"/>
    <w:rsid w:val="00F76EB8"/>
    <w:rsid w:val="00F773A3"/>
    <w:rsid w:val="00F81068"/>
    <w:rsid w:val="00F84068"/>
    <w:rsid w:val="00F84457"/>
    <w:rsid w:val="00F87EBD"/>
    <w:rsid w:val="00F906E4"/>
    <w:rsid w:val="00F915A0"/>
    <w:rsid w:val="00F923D4"/>
    <w:rsid w:val="00F92FB9"/>
    <w:rsid w:val="00F937DA"/>
    <w:rsid w:val="00F94395"/>
    <w:rsid w:val="00F960C9"/>
    <w:rsid w:val="00FA1CB4"/>
    <w:rsid w:val="00FA28F4"/>
    <w:rsid w:val="00FA2F1A"/>
    <w:rsid w:val="00FA3569"/>
    <w:rsid w:val="00FA4895"/>
    <w:rsid w:val="00FB1B64"/>
    <w:rsid w:val="00FB3D0D"/>
    <w:rsid w:val="00FB7A82"/>
    <w:rsid w:val="00FC10E0"/>
    <w:rsid w:val="00FC12B4"/>
    <w:rsid w:val="00FC1A2F"/>
    <w:rsid w:val="00FC1C02"/>
    <w:rsid w:val="00FC7756"/>
    <w:rsid w:val="00FC7D1F"/>
    <w:rsid w:val="00FD3419"/>
    <w:rsid w:val="00FD53A9"/>
    <w:rsid w:val="00FD6B19"/>
    <w:rsid w:val="00FD6BC4"/>
    <w:rsid w:val="00FE1BA9"/>
    <w:rsid w:val="00FE1BAD"/>
    <w:rsid w:val="00FE45DA"/>
    <w:rsid w:val="00FF03A0"/>
    <w:rsid w:val="00FF2172"/>
    <w:rsid w:val="00FF22B2"/>
    <w:rsid w:val="00FF2869"/>
    <w:rsid w:val="00FF3185"/>
    <w:rsid w:val="00FF5071"/>
    <w:rsid w:val="00FF7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1586D9B"/>
  <w15:docId w15:val="{29730878-1985-4E28-BF41-CC14DC38B2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39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A2A15"/>
    <w:pPr>
      <w:spacing w:after="0" w:line="240" w:lineRule="auto"/>
    </w:pPr>
    <w:rPr>
      <w:sz w:val="24"/>
      <w:szCs w:val="24"/>
    </w:rPr>
  </w:style>
  <w:style w:type="paragraph" w:styleId="1">
    <w:name w:val="heading 1"/>
    <w:basedOn w:val="a"/>
    <w:next w:val="a"/>
    <w:link w:val="1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1"/>
    </w:pPr>
    <w:rPr>
      <w:b/>
      <w:bCs/>
      <w:sz w:val="20"/>
      <w:szCs w:val="20"/>
    </w:rPr>
  </w:style>
  <w:style w:type="paragraph" w:styleId="3">
    <w:name w:val="heading 3"/>
    <w:basedOn w:val="a"/>
    <w:next w:val="a"/>
    <w:link w:val="30"/>
    <w:uiPriority w:val="99"/>
    <w:qFormat/>
    <w:rsid w:val="005A2A15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4">
    <w:name w:val="heading 4"/>
    <w:basedOn w:val="a"/>
    <w:next w:val="a"/>
    <w:link w:val="4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3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locked/>
    <w:rsid w:val="005A2A15"/>
    <w:rPr>
      <w:rFonts w:ascii="Cambria" w:hAnsi="Cambria" w:cs="Times New Roman"/>
      <w:b/>
      <w:bCs/>
      <w:kern w:val="32"/>
      <w:sz w:val="32"/>
      <w:szCs w:val="32"/>
    </w:rPr>
  </w:style>
  <w:style w:type="character" w:customStyle="1" w:styleId="20">
    <w:name w:val="Заголовок 2 Знак"/>
    <w:basedOn w:val="a0"/>
    <w:link w:val="2"/>
    <w:uiPriority w:val="99"/>
    <w:semiHidden/>
    <w:locked/>
    <w:rsid w:val="005A2A15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basedOn w:val="a0"/>
    <w:link w:val="3"/>
    <w:uiPriority w:val="99"/>
    <w:semiHidden/>
    <w:locked/>
    <w:rsid w:val="005A2A15"/>
    <w:rPr>
      <w:rFonts w:ascii="Cambria" w:hAnsi="Cambria" w:cs="Times New Roman"/>
      <w:b/>
      <w:bCs/>
      <w:sz w:val="26"/>
      <w:szCs w:val="26"/>
    </w:rPr>
  </w:style>
  <w:style w:type="character" w:customStyle="1" w:styleId="40">
    <w:name w:val="Заголовок 4 Знак"/>
    <w:basedOn w:val="a0"/>
    <w:link w:val="4"/>
    <w:uiPriority w:val="99"/>
    <w:semiHidden/>
    <w:locked/>
    <w:rsid w:val="005A2A15"/>
    <w:rPr>
      <w:rFonts w:ascii="Calibri" w:hAnsi="Calibri" w:cs="Times New Roman"/>
      <w:b/>
      <w:bCs/>
      <w:sz w:val="28"/>
      <w:szCs w:val="28"/>
    </w:rPr>
  </w:style>
  <w:style w:type="paragraph" w:styleId="a3">
    <w:name w:val="Title"/>
    <w:basedOn w:val="a"/>
    <w:link w:val="a4"/>
    <w:uiPriority w:val="99"/>
    <w:qFormat/>
    <w:rsid w:val="005A2A15"/>
    <w:pPr>
      <w:widowControl w:val="0"/>
      <w:autoSpaceDE w:val="0"/>
      <w:autoSpaceDN w:val="0"/>
      <w:adjustRightInd w:val="0"/>
      <w:jc w:val="center"/>
    </w:pPr>
    <w:rPr>
      <w:b/>
      <w:bCs/>
      <w:sz w:val="20"/>
      <w:szCs w:val="20"/>
    </w:rPr>
  </w:style>
  <w:style w:type="character" w:customStyle="1" w:styleId="a4">
    <w:name w:val="Заголовок Знак"/>
    <w:basedOn w:val="a0"/>
    <w:link w:val="a3"/>
    <w:uiPriority w:val="99"/>
    <w:locked/>
    <w:rsid w:val="005A2A15"/>
    <w:rPr>
      <w:rFonts w:ascii="Cambria" w:hAnsi="Cambria" w:cs="Times New Roman"/>
      <w:b/>
      <w:bCs/>
      <w:kern w:val="28"/>
      <w:sz w:val="32"/>
      <w:szCs w:val="32"/>
    </w:rPr>
  </w:style>
  <w:style w:type="paragraph" w:styleId="a5">
    <w:name w:val="Body Text"/>
    <w:basedOn w:val="a"/>
    <w:link w:val="a6"/>
    <w:uiPriority w:val="99"/>
    <w:rsid w:val="005A2A15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a6">
    <w:name w:val="Основной текст Знак"/>
    <w:basedOn w:val="a0"/>
    <w:link w:val="a5"/>
    <w:uiPriority w:val="99"/>
    <w:semiHidden/>
    <w:locked/>
    <w:rsid w:val="005A2A15"/>
    <w:rPr>
      <w:rFonts w:cs="Times New Roman"/>
      <w:sz w:val="24"/>
      <w:szCs w:val="24"/>
    </w:rPr>
  </w:style>
  <w:style w:type="paragraph" w:customStyle="1" w:styleId="H1">
    <w:name w:val="H1"/>
    <w:basedOn w:val="a"/>
    <w:next w:val="MAINTEXT1"/>
    <w:link w:val="H10"/>
    <w:qFormat/>
    <w:rsid w:val="00F26346"/>
    <w:pPr>
      <w:widowControl w:val="0"/>
      <w:autoSpaceDE w:val="0"/>
      <w:autoSpaceDN w:val="0"/>
      <w:adjustRightInd w:val="0"/>
      <w:spacing w:line="360" w:lineRule="auto"/>
      <w:jc w:val="center"/>
      <w:outlineLvl w:val="0"/>
    </w:pPr>
    <w:rPr>
      <w:b/>
      <w:bCs/>
      <w:sz w:val="28"/>
      <w:szCs w:val="28"/>
    </w:rPr>
  </w:style>
  <w:style w:type="paragraph" w:customStyle="1" w:styleId="MAINTEXT1">
    <w:name w:val="MAIN TEXT 1"/>
    <w:basedOn w:val="H1"/>
    <w:link w:val="MAINTEXT1Char"/>
    <w:qFormat/>
    <w:rsid w:val="00C72183"/>
    <w:pPr>
      <w:ind w:firstLine="709"/>
      <w:jc w:val="both"/>
      <w:outlineLvl w:val="9"/>
    </w:pPr>
    <w:rPr>
      <w:b w:val="0"/>
      <w:bCs w:val="0"/>
    </w:rPr>
  </w:style>
  <w:style w:type="character" w:customStyle="1" w:styleId="H10">
    <w:name w:val="H1 Знак"/>
    <w:basedOn w:val="a0"/>
    <w:link w:val="H1"/>
    <w:rsid w:val="00F26346"/>
    <w:rPr>
      <w:b/>
      <w:bCs/>
      <w:sz w:val="28"/>
      <w:szCs w:val="28"/>
    </w:rPr>
  </w:style>
  <w:style w:type="character" w:customStyle="1" w:styleId="MAINTEXT1Char">
    <w:name w:val="MAIN TEXT 1 Char"/>
    <w:basedOn w:val="H10"/>
    <w:link w:val="MAINTEXT1"/>
    <w:rsid w:val="00C72183"/>
    <w:rPr>
      <w:b w:val="0"/>
      <w:bCs w:val="0"/>
      <w:sz w:val="28"/>
      <w:szCs w:val="28"/>
    </w:rPr>
  </w:style>
  <w:style w:type="paragraph" w:styleId="a7">
    <w:name w:val="header"/>
    <w:basedOn w:val="a"/>
    <w:link w:val="a8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02180F"/>
    <w:rPr>
      <w:sz w:val="24"/>
      <w:szCs w:val="24"/>
    </w:rPr>
  </w:style>
  <w:style w:type="paragraph" w:styleId="a9">
    <w:name w:val="footer"/>
    <w:basedOn w:val="a"/>
    <w:link w:val="aa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02180F"/>
    <w:rPr>
      <w:sz w:val="24"/>
      <w:szCs w:val="24"/>
    </w:rPr>
  </w:style>
  <w:style w:type="paragraph" w:customStyle="1" w:styleId="DIV1">
    <w:name w:val="DIV1"/>
    <w:basedOn w:val="ab"/>
    <w:next w:val="MAINTEXT1"/>
    <w:qFormat/>
    <w:rsid w:val="00C72183"/>
    <w:pPr>
      <w:widowControl w:val="0"/>
      <w:numPr>
        <w:numId w:val="5"/>
      </w:numPr>
      <w:adjustRightInd w:val="0"/>
      <w:spacing w:line="360" w:lineRule="auto"/>
      <w:outlineLvl w:val="0"/>
    </w:pPr>
    <w:rPr>
      <w:b/>
      <w:sz w:val="28"/>
    </w:rPr>
  </w:style>
  <w:style w:type="paragraph" w:styleId="ab">
    <w:name w:val="List Paragraph"/>
    <w:basedOn w:val="a"/>
    <w:uiPriority w:val="34"/>
    <w:qFormat/>
    <w:rsid w:val="008331DB"/>
    <w:pPr>
      <w:ind w:left="720"/>
      <w:contextualSpacing/>
    </w:pPr>
  </w:style>
  <w:style w:type="paragraph" w:styleId="ac">
    <w:name w:val="Bibliography"/>
    <w:basedOn w:val="a"/>
    <w:next w:val="a"/>
    <w:uiPriority w:val="37"/>
    <w:unhideWhenUsed/>
    <w:rsid w:val="00EE1F7E"/>
  </w:style>
  <w:style w:type="paragraph" w:customStyle="1" w:styleId="DIV2">
    <w:name w:val="DIV2"/>
    <w:basedOn w:val="ab"/>
    <w:next w:val="MAINTEXT2"/>
    <w:qFormat/>
    <w:rsid w:val="00C72183"/>
    <w:pPr>
      <w:widowControl w:val="0"/>
      <w:numPr>
        <w:ilvl w:val="1"/>
        <w:numId w:val="5"/>
      </w:numPr>
      <w:adjustRightInd w:val="0"/>
      <w:spacing w:line="360" w:lineRule="auto"/>
      <w:outlineLvl w:val="1"/>
    </w:pPr>
    <w:rPr>
      <w:b/>
      <w:sz w:val="28"/>
    </w:rPr>
  </w:style>
  <w:style w:type="paragraph" w:styleId="31">
    <w:name w:val="toc 3"/>
    <w:basedOn w:val="a"/>
    <w:next w:val="a"/>
    <w:autoRedefine/>
    <w:uiPriority w:val="39"/>
    <w:locked/>
    <w:rsid w:val="00CA1852"/>
    <w:pPr>
      <w:spacing w:after="100"/>
      <w:ind w:left="480"/>
    </w:pPr>
    <w:rPr>
      <w:sz w:val="28"/>
    </w:rPr>
  </w:style>
  <w:style w:type="paragraph" w:styleId="11">
    <w:name w:val="toc 1"/>
    <w:basedOn w:val="a"/>
    <w:next w:val="a"/>
    <w:autoRedefine/>
    <w:uiPriority w:val="39"/>
    <w:locked/>
    <w:rsid w:val="00374808"/>
    <w:pPr>
      <w:tabs>
        <w:tab w:val="right" w:leader="dot" w:pos="9347"/>
      </w:tabs>
      <w:spacing w:after="100"/>
    </w:pPr>
    <w:rPr>
      <w:noProof/>
      <w:sz w:val="28"/>
    </w:rPr>
  </w:style>
  <w:style w:type="paragraph" w:styleId="21">
    <w:name w:val="toc 2"/>
    <w:basedOn w:val="a"/>
    <w:next w:val="a"/>
    <w:autoRedefine/>
    <w:uiPriority w:val="39"/>
    <w:locked/>
    <w:rsid w:val="00747212"/>
    <w:pPr>
      <w:tabs>
        <w:tab w:val="left" w:pos="720"/>
        <w:tab w:val="right" w:leader="dot" w:pos="9347"/>
      </w:tabs>
      <w:spacing w:after="100"/>
      <w:ind w:left="240"/>
    </w:pPr>
    <w:rPr>
      <w:noProof/>
      <w:sz w:val="28"/>
      <w:szCs w:val="28"/>
    </w:rPr>
  </w:style>
  <w:style w:type="character" w:styleId="ad">
    <w:name w:val="Hyperlink"/>
    <w:basedOn w:val="a0"/>
    <w:uiPriority w:val="99"/>
    <w:unhideWhenUsed/>
    <w:rsid w:val="00C03BE7"/>
    <w:rPr>
      <w:color w:val="0000FF" w:themeColor="hyperlink"/>
      <w:u w:val="single"/>
    </w:rPr>
  </w:style>
  <w:style w:type="paragraph" w:customStyle="1" w:styleId="H1excluded">
    <w:name w:val="H1 (excluded)"/>
    <w:basedOn w:val="H1"/>
    <w:next w:val="MAINTEXT1"/>
    <w:qFormat/>
    <w:rsid w:val="00F26346"/>
    <w:pPr>
      <w:outlineLvl w:val="9"/>
    </w:pPr>
  </w:style>
  <w:style w:type="character" w:styleId="ae">
    <w:name w:val="Placeholder Text"/>
    <w:basedOn w:val="a0"/>
    <w:uiPriority w:val="99"/>
    <w:semiHidden/>
    <w:rsid w:val="00ED438A"/>
    <w:rPr>
      <w:color w:val="808080"/>
    </w:rPr>
  </w:style>
  <w:style w:type="table" w:styleId="af">
    <w:name w:val="Table Grid"/>
    <w:basedOn w:val="a1"/>
    <w:locked/>
    <w:rsid w:val="007151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caption"/>
    <w:basedOn w:val="a"/>
    <w:next w:val="a"/>
    <w:uiPriority w:val="35"/>
    <w:unhideWhenUsed/>
    <w:qFormat/>
    <w:locked/>
    <w:rsid w:val="000214A2"/>
    <w:pPr>
      <w:keepNext/>
      <w:spacing w:after="200"/>
      <w:jc w:val="right"/>
    </w:pPr>
    <w:rPr>
      <w:iCs/>
      <w:color w:val="000000" w:themeColor="text1"/>
      <w:sz w:val="28"/>
      <w:szCs w:val="28"/>
    </w:rPr>
  </w:style>
  <w:style w:type="paragraph" w:styleId="41">
    <w:name w:val="toc 4"/>
    <w:basedOn w:val="a"/>
    <w:next w:val="a"/>
    <w:autoRedefine/>
    <w:locked/>
    <w:rsid w:val="00CA1852"/>
    <w:pPr>
      <w:spacing w:after="100"/>
      <w:ind w:left="720"/>
    </w:pPr>
    <w:rPr>
      <w:sz w:val="28"/>
    </w:rPr>
  </w:style>
  <w:style w:type="numbering" w:customStyle="1" w:styleId="CurrentList1">
    <w:name w:val="Current List1"/>
    <w:uiPriority w:val="99"/>
    <w:rsid w:val="00C72183"/>
    <w:pPr>
      <w:numPr>
        <w:numId w:val="2"/>
      </w:numPr>
    </w:pPr>
  </w:style>
  <w:style w:type="numbering" w:customStyle="1" w:styleId="CurrentList2">
    <w:name w:val="Current List2"/>
    <w:uiPriority w:val="99"/>
    <w:rsid w:val="00C72183"/>
    <w:pPr>
      <w:numPr>
        <w:numId w:val="3"/>
      </w:numPr>
    </w:pPr>
  </w:style>
  <w:style w:type="numbering" w:customStyle="1" w:styleId="CurrentList3">
    <w:name w:val="Current List3"/>
    <w:uiPriority w:val="99"/>
    <w:rsid w:val="00C72183"/>
    <w:pPr>
      <w:numPr>
        <w:numId w:val="4"/>
      </w:numPr>
    </w:pPr>
  </w:style>
  <w:style w:type="numbering" w:customStyle="1" w:styleId="CurrentList4">
    <w:name w:val="Current List4"/>
    <w:uiPriority w:val="99"/>
    <w:rsid w:val="00C72183"/>
    <w:pPr>
      <w:numPr>
        <w:numId w:val="6"/>
      </w:numPr>
    </w:pPr>
  </w:style>
  <w:style w:type="numbering" w:customStyle="1" w:styleId="CurrentList5">
    <w:name w:val="Current List5"/>
    <w:uiPriority w:val="99"/>
    <w:rsid w:val="00C72183"/>
    <w:pPr>
      <w:numPr>
        <w:numId w:val="7"/>
      </w:numPr>
    </w:pPr>
  </w:style>
  <w:style w:type="paragraph" w:customStyle="1" w:styleId="MAINTEXT2">
    <w:name w:val="MAIN TEXT 2"/>
    <w:basedOn w:val="MAINTEXT1"/>
    <w:qFormat/>
    <w:rsid w:val="00C72183"/>
    <w:pPr>
      <w:ind w:leftChars="167" w:left="167"/>
    </w:pPr>
  </w:style>
  <w:style w:type="paragraph" w:customStyle="1" w:styleId="TABLECAPTION">
    <w:name w:val="TABLE CAPTION"/>
    <w:basedOn w:val="af0"/>
    <w:qFormat/>
    <w:rsid w:val="00C72183"/>
    <w:pPr>
      <w:keepNext w:val="0"/>
      <w:widowControl w:val="0"/>
      <w:adjustRightInd w:val="0"/>
      <w:spacing w:after="80" w:line="360" w:lineRule="auto"/>
      <w:jc w:val="left"/>
    </w:pPr>
  </w:style>
  <w:style w:type="paragraph" w:customStyle="1" w:styleId="TEXTPLAIN">
    <w:name w:val="TEXT PLAIN"/>
    <w:qFormat/>
    <w:rsid w:val="00C72183"/>
    <w:pPr>
      <w:widowControl w:val="0"/>
      <w:adjustRightInd w:val="0"/>
      <w:spacing w:before="80" w:after="80" w:line="240" w:lineRule="auto"/>
      <w:contextualSpacing/>
    </w:pPr>
    <w:rPr>
      <w:sz w:val="28"/>
      <w:szCs w:val="28"/>
    </w:rPr>
  </w:style>
  <w:style w:type="paragraph" w:customStyle="1" w:styleId="PICTURE">
    <w:name w:val="PICTURE"/>
    <w:basedOn w:val="MAINTEXT1"/>
    <w:qFormat/>
    <w:rsid w:val="00C72183"/>
    <w:pPr>
      <w:ind w:firstLine="0"/>
      <w:jc w:val="center"/>
    </w:pPr>
    <w:rPr>
      <w:noProof/>
      <w:lang w:val="en-US"/>
    </w:rPr>
  </w:style>
  <w:style w:type="paragraph" w:customStyle="1" w:styleId="PICTURECAPTION">
    <w:name w:val="PICTURE CAPTION"/>
    <w:basedOn w:val="af0"/>
    <w:qFormat/>
    <w:rsid w:val="00C72183"/>
    <w:pPr>
      <w:keepNext w:val="0"/>
      <w:widowControl w:val="0"/>
      <w:adjustRightInd w:val="0"/>
      <w:spacing w:after="80" w:line="360" w:lineRule="auto"/>
      <w:jc w:val="center"/>
    </w:pPr>
  </w:style>
  <w:style w:type="numbering" w:customStyle="1" w:styleId="CurrentList6">
    <w:name w:val="Current List6"/>
    <w:uiPriority w:val="99"/>
    <w:rsid w:val="00C72183"/>
    <w:pPr>
      <w:numPr>
        <w:numId w:val="8"/>
      </w:numPr>
    </w:pPr>
  </w:style>
  <w:style w:type="numbering" w:customStyle="1" w:styleId="CurrentList7">
    <w:name w:val="Current List7"/>
    <w:uiPriority w:val="99"/>
    <w:rsid w:val="00C72183"/>
    <w:pPr>
      <w:numPr>
        <w:numId w:val="9"/>
      </w:numPr>
    </w:pPr>
  </w:style>
  <w:style w:type="numbering" w:customStyle="1" w:styleId="CurrentList8">
    <w:name w:val="Current List8"/>
    <w:uiPriority w:val="99"/>
    <w:rsid w:val="00C72183"/>
    <w:pPr>
      <w:numPr>
        <w:numId w:val="10"/>
      </w:numPr>
    </w:pPr>
  </w:style>
  <w:style w:type="paragraph" w:customStyle="1" w:styleId="RESOURCESLIST">
    <w:name w:val="RESOURCES LIST"/>
    <w:basedOn w:val="MAINTEXT1"/>
    <w:qFormat/>
    <w:rsid w:val="00F6317F"/>
    <w:pPr>
      <w:numPr>
        <w:numId w:val="1"/>
      </w:numPr>
      <w:ind w:left="0" w:firstLineChars="75" w:firstLine="210"/>
    </w:pPr>
  </w:style>
  <w:style w:type="numbering" w:customStyle="1" w:styleId="CurrentList9">
    <w:name w:val="Current List9"/>
    <w:uiPriority w:val="99"/>
    <w:rsid w:val="00177559"/>
    <w:pPr>
      <w:numPr>
        <w:numId w:val="11"/>
      </w:numPr>
    </w:pPr>
  </w:style>
  <w:style w:type="numbering" w:customStyle="1" w:styleId="CurrentList10">
    <w:name w:val="Current List10"/>
    <w:uiPriority w:val="99"/>
    <w:rsid w:val="009F3F79"/>
    <w:pPr>
      <w:numPr>
        <w:numId w:val="12"/>
      </w:numPr>
    </w:pPr>
  </w:style>
  <w:style w:type="numbering" w:customStyle="1" w:styleId="CurrentList11">
    <w:name w:val="Current List11"/>
    <w:uiPriority w:val="99"/>
    <w:rsid w:val="009F3F79"/>
    <w:pPr>
      <w:numPr>
        <w:numId w:val="13"/>
      </w:numPr>
    </w:pPr>
  </w:style>
  <w:style w:type="numbering" w:customStyle="1" w:styleId="CurrentList12">
    <w:name w:val="Current List12"/>
    <w:uiPriority w:val="99"/>
    <w:rsid w:val="009F3F79"/>
    <w:pPr>
      <w:numPr>
        <w:numId w:val="14"/>
      </w:numPr>
    </w:pPr>
  </w:style>
  <w:style w:type="numbering" w:customStyle="1" w:styleId="CurrentList13">
    <w:name w:val="Current List13"/>
    <w:uiPriority w:val="99"/>
    <w:rsid w:val="00975193"/>
    <w:pPr>
      <w:numPr>
        <w:numId w:val="15"/>
      </w:numPr>
    </w:pPr>
  </w:style>
  <w:style w:type="numbering" w:customStyle="1" w:styleId="CurrentList14">
    <w:name w:val="Current List14"/>
    <w:uiPriority w:val="99"/>
    <w:rsid w:val="00975193"/>
    <w:pPr>
      <w:numPr>
        <w:numId w:val="16"/>
      </w:numPr>
    </w:pPr>
  </w:style>
  <w:style w:type="numbering" w:customStyle="1" w:styleId="CurrentList15">
    <w:name w:val="Current List15"/>
    <w:uiPriority w:val="99"/>
    <w:rsid w:val="00975193"/>
    <w:pPr>
      <w:numPr>
        <w:numId w:val="17"/>
      </w:numPr>
    </w:pPr>
  </w:style>
  <w:style w:type="numbering" w:customStyle="1" w:styleId="CurrentList16">
    <w:name w:val="Current List16"/>
    <w:uiPriority w:val="99"/>
    <w:rsid w:val="00975193"/>
    <w:pPr>
      <w:numPr>
        <w:numId w:val="18"/>
      </w:numPr>
    </w:pPr>
  </w:style>
  <w:style w:type="paragraph" w:customStyle="1" w:styleId="LIST1">
    <w:name w:val="LIST1"/>
    <w:basedOn w:val="MAINTEXT1"/>
    <w:qFormat/>
    <w:rsid w:val="00984913"/>
    <w:pPr>
      <w:numPr>
        <w:ilvl w:val="3"/>
        <w:numId w:val="23"/>
      </w:numPr>
    </w:pPr>
  </w:style>
  <w:style w:type="numbering" w:customStyle="1" w:styleId="CurrentList17">
    <w:name w:val="Current List17"/>
    <w:uiPriority w:val="99"/>
    <w:rsid w:val="00F631E2"/>
    <w:pPr>
      <w:numPr>
        <w:numId w:val="19"/>
      </w:numPr>
    </w:pPr>
  </w:style>
  <w:style w:type="numbering" w:customStyle="1" w:styleId="CurrentList18">
    <w:name w:val="Current List18"/>
    <w:uiPriority w:val="99"/>
    <w:rsid w:val="00F631E2"/>
    <w:pPr>
      <w:numPr>
        <w:numId w:val="20"/>
      </w:numPr>
    </w:pPr>
  </w:style>
  <w:style w:type="numbering" w:customStyle="1" w:styleId="CurrentList19">
    <w:name w:val="Current List19"/>
    <w:uiPriority w:val="99"/>
    <w:rsid w:val="00F631E2"/>
    <w:pPr>
      <w:numPr>
        <w:numId w:val="21"/>
      </w:numPr>
    </w:pPr>
  </w:style>
  <w:style w:type="numbering" w:customStyle="1" w:styleId="CurrentList20">
    <w:name w:val="Current List20"/>
    <w:uiPriority w:val="99"/>
    <w:rsid w:val="00F631E2"/>
    <w:pPr>
      <w:numPr>
        <w:numId w:val="22"/>
      </w:numPr>
    </w:pPr>
  </w:style>
  <w:style w:type="numbering" w:customStyle="1" w:styleId="CurrentList21">
    <w:name w:val="Current List21"/>
    <w:uiPriority w:val="99"/>
    <w:rsid w:val="00F631E2"/>
    <w:pPr>
      <w:numPr>
        <w:numId w:val="25"/>
      </w:numPr>
    </w:pPr>
  </w:style>
  <w:style w:type="numbering" w:customStyle="1" w:styleId="CurrentList22">
    <w:name w:val="Current List22"/>
    <w:uiPriority w:val="99"/>
    <w:rsid w:val="00F631E2"/>
    <w:pPr>
      <w:numPr>
        <w:numId w:val="26"/>
      </w:numPr>
    </w:pPr>
  </w:style>
  <w:style w:type="numbering" w:customStyle="1" w:styleId="CurrentList23">
    <w:name w:val="Current List23"/>
    <w:uiPriority w:val="99"/>
    <w:rsid w:val="00F631E2"/>
    <w:pPr>
      <w:numPr>
        <w:numId w:val="27"/>
      </w:numPr>
    </w:pPr>
  </w:style>
  <w:style w:type="numbering" w:customStyle="1" w:styleId="CurrentList24">
    <w:name w:val="Current List24"/>
    <w:uiPriority w:val="99"/>
    <w:rsid w:val="00F631E2"/>
    <w:pPr>
      <w:numPr>
        <w:numId w:val="28"/>
      </w:numPr>
    </w:pPr>
  </w:style>
  <w:style w:type="numbering" w:customStyle="1" w:styleId="CurrentList25">
    <w:name w:val="Current List25"/>
    <w:uiPriority w:val="99"/>
    <w:rsid w:val="00F631E2"/>
    <w:pPr>
      <w:numPr>
        <w:numId w:val="29"/>
      </w:numPr>
    </w:pPr>
  </w:style>
  <w:style w:type="numbering" w:customStyle="1" w:styleId="CurrentList26">
    <w:name w:val="Current List26"/>
    <w:uiPriority w:val="99"/>
    <w:rsid w:val="00F631E2"/>
    <w:pPr>
      <w:numPr>
        <w:numId w:val="30"/>
      </w:numPr>
    </w:pPr>
  </w:style>
  <w:style w:type="numbering" w:customStyle="1" w:styleId="CurrentList27">
    <w:name w:val="Current List27"/>
    <w:uiPriority w:val="99"/>
    <w:rsid w:val="00F631E2"/>
    <w:pPr>
      <w:numPr>
        <w:numId w:val="31"/>
      </w:numPr>
    </w:pPr>
  </w:style>
  <w:style w:type="numbering" w:customStyle="1" w:styleId="CurrentList28">
    <w:name w:val="Current List28"/>
    <w:uiPriority w:val="99"/>
    <w:rsid w:val="00F631E2"/>
    <w:pPr>
      <w:numPr>
        <w:numId w:val="32"/>
      </w:numPr>
    </w:pPr>
  </w:style>
  <w:style w:type="numbering" w:customStyle="1" w:styleId="CurrentList29">
    <w:name w:val="Current List29"/>
    <w:uiPriority w:val="99"/>
    <w:rsid w:val="00F631E2"/>
    <w:pPr>
      <w:numPr>
        <w:numId w:val="33"/>
      </w:numPr>
    </w:pPr>
  </w:style>
  <w:style w:type="numbering" w:customStyle="1" w:styleId="CurrentList30">
    <w:name w:val="Current List30"/>
    <w:uiPriority w:val="99"/>
    <w:rsid w:val="00F631E2"/>
    <w:pPr>
      <w:numPr>
        <w:numId w:val="34"/>
      </w:numPr>
    </w:pPr>
  </w:style>
  <w:style w:type="numbering" w:customStyle="1" w:styleId="CurrentList31">
    <w:name w:val="Current List31"/>
    <w:uiPriority w:val="99"/>
    <w:rsid w:val="00F631E2"/>
    <w:pPr>
      <w:numPr>
        <w:numId w:val="35"/>
      </w:numPr>
    </w:pPr>
  </w:style>
  <w:style w:type="numbering" w:customStyle="1" w:styleId="CurrentList32">
    <w:name w:val="Current List32"/>
    <w:uiPriority w:val="99"/>
    <w:rsid w:val="00F631E2"/>
    <w:pPr>
      <w:numPr>
        <w:numId w:val="36"/>
      </w:numPr>
    </w:pPr>
  </w:style>
  <w:style w:type="numbering" w:customStyle="1" w:styleId="CurrentList33">
    <w:name w:val="Current List33"/>
    <w:uiPriority w:val="99"/>
    <w:rsid w:val="00F631E2"/>
    <w:pPr>
      <w:numPr>
        <w:numId w:val="37"/>
      </w:numPr>
    </w:pPr>
  </w:style>
  <w:style w:type="numbering" w:customStyle="1" w:styleId="CurrentList34">
    <w:name w:val="Current List34"/>
    <w:uiPriority w:val="99"/>
    <w:rsid w:val="00F631E2"/>
    <w:pPr>
      <w:numPr>
        <w:numId w:val="38"/>
      </w:numPr>
    </w:pPr>
  </w:style>
  <w:style w:type="numbering" w:customStyle="1" w:styleId="CurrentList35">
    <w:name w:val="Current List35"/>
    <w:uiPriority w:val="99"/>
    <w:rsid w:val="00F631E2"/>
    <w:pPr>
      <w:numPr>
        <w:numId w:val="39"/>
      </w:numPr>
    </w:pPr>
  </w:style>
  <w:style w:type="numbering" w:customStyle="1" w:styleId="CurrentList36">
    <w:name w:val="Current List36"/>
    <w:uiPriority w:val="99"/>
    <w:rsid w:val="00146E7E"/>
    <w:pPr>
      <w:numPr>
        <w:numId w:val="40"/>
      </w:numPr>
    </w:pPr>
  </w:style>
  <w:style w:type="numbering" w:customStyle="1" w:styleId="CurrentList37">
    <w:name w:val="Current List37"/>
    <w:uiPriority w:val="99"/>
    <w:rsid w:val="00146E7E"/>
    <w:pPr>
      <w:numPr>
        <w:numId w:val="41"/>
      </w:numPr>
    </w:pPr>
  </w:style>
  <w:style w:type="numbering" w:customStyle="1" w:styleId="CurrentList38">
    <w:name w:val="Current List38"/>
    <w:uiPriority w:val="99"/>
    <w:rsid w:val="00146E7E"/>
    <w:pPr>
      <w:numPr>
        <w:numId w:val="42"/>
      </w:numPr>
    </w:pPr>
  </w:style>
  <w:style w:type="paragraph" w:customStyle="1" w:styleId="LIST2">
    <w:name w:val="LIST2"/>
    <w:basedOn w:val="LIST1"/>
    <w:qFormat/>
    <w:rsid w:val="00984913"/>
    <w:pPr>
      <w:numPr>
        <w:numId w:val="24"/>
      </w:numPr>
    </w:pPr>
  </w:style>
  <w:style w:type="numbering" w:customStyle="1" w:styleId="CurrentList39">
    <w:name w:val="Current List39"/>
    <w:uiPriority w:val="99"/>
    <w:rsid w:val="00984913"/>
    <w:pPr>
      <w:numPr>
        <w:numId w:val="43"/>
      </w:numPr>
    </w:pPr>
  </w:style>
  <w:style w:type="numbering" w:customStyle="1" w:styleId="CurrentList40">
    <w:name w:val="Current List40"/>
    <w:uiPriority w:val="99"/>
    <w:rsid w:val="00FC12B4"/>
    <w:pPr>
      <w:numPr>
        <w:numId w:val="44"/>
      </w:numPr>
    </w:pPr>
  </w:style>
  <w:style w:type="paragraph" w:customStyle="1" w:styleId="LISTINGBODY">
    <w:name w:val="LISTING BODY"/>
    <w:next w:val="MAINTEXT1"/>
    <w:qFormat/>
    <w:rsid w:val="00FF2869"/>
    <w:pPr>
      <w:widowControl w:val="0"/>
      <w:adjustRightInd w:val="0"/>
      <w:spacing w:after="160" w:line="240" w:lineRule="auto"/>
      <w:contextualSpacing/>
    </w:pPr>
    <w:rPr>
      <w:rFonts w:ascii="Consolas" w:hAnsi="Consolas" w:cs="Consolas"/>
      <w:iCs/>
      <w:color w:val="000000" w:themeColor="text1"/>
      <w:sz w:val="20"/>
      <w:szCs w:val="20"/>
      <w:lang w:val="en-US"/>
    </w:rPr>
  </w:style>
  <w:style w:type="paragraph" w:customStyle="1" w:styleId="LISTINGCAPTION">
    <w:name w:val="LISTING CAPTION"/>
    <w:basedOn w:val="PICTURECAPTION"/>
    <w:next w:val="LISTINGBODY"/>
    <w:qFormat/>
    <w:rsid w:val="00FF2869"/>
    <w:pPr>
      <w:spacing w:after="40"/>
      <w:jc w:val="left"/>
    </w:pPr>
  </w:style>
  <w:style w:type="paragraph" w:styleId="af1">
    <w:name w:val="Normal (Web)"/>
    <w:basedOn w:val="a"/>
    <w:uiPriority w:val="99"/>
    <w:unhideWhenUsed/>
    <w:rsid w:val="00C651C7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14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1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5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7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88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9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8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2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8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27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8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0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2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7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8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0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8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5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8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1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2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6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07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6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9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9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0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81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5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7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1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7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0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47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67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0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0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1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4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97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0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58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01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9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27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0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1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50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7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0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2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7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6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3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6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2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6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8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3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3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9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6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7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9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0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3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5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7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03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9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8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5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6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7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89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3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03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96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77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6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69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sv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sv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rigorijtomczuk\Desktop\suai\lab-template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АВО10</b:Tag>
    <b:SourceType>Book</b:SourceType>
    <b:Guid>{C5283F51-4786-4FF8-8A63-406FB169ED75}</b:Guid>
    <b:Title>Мультимедиа в мире: контекст информатизации</b:Title>
    <b:Year>2010</b:Year>
    <b:City>СПб.</b:City>
    <b:Publisher>Издательский сервис</b:Publisher>
    <b:LCID>ru-RU</b:LCID>
    <b:Author>
      <b:Author>
        <b:NameList>
          <b:Person>
            <b:Last>Осинов</b:Last>
            <b:First>А.</b:First>
            <b:Middle>В.</b:Middle>
          </b:Person>
        </b:NameList>
      </b:Author>
    </b:Author>
    <b:Pages>320</b:Pages>
    <b:RefOrder>1</b:RefOrder>
  </b:Source>
  <b:Source>
    <b:Tag>АГИ17</b:Tag>
    <b:SourceType>Book</b:SourceType>
    <b:Guid>{430EBDA1-F173-4CC7-9683-DD01BB866477}</b:Guid>
    <b:Author>
      <b:Author>
        <b:NameList>
          <b:Person>
            <b:Last>А. Г. Игнатов</b:Last>
            <b:First>Р.</b:First>
            <b:Middle>А. Мишуков</b:Middle>
          </b:Person>
        </b:NameList>
      </b:Author>
    </b:Author>
    <b:Title>Принципы экономико-финансовой деятельности нефтегазовых компаний : учеб. пособие</b:Title>
    <b:Year>2017</b:Year>
    <b:City>СПб.</b:City>
    <b:Publisher>СПбГИМО</b:Publisher>
    <b:Pages>114</b:Pages>
    <b:RefOrder>2</b:RefOrder>
  </b:Source>
</b:Sources>
</file>

<file path=customXml/itemProps1.xml><?xml version="1.0" encoding="utf-8"?>
<ds:datastoreItem xmlns:ds="http://schemas.openxmlformats.org/officeDocument/2006/customXml" ds:itemID="{EFD262A2-1188-E54C-A6F8-00D507D6BC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lab-template.dotx</Template>
  <TotalTime>869</TotalTime>
  <Pages>22</Pages>
  <Words>1925</Words>
  <Characters>10978</Characters>
  <Application>Microsoft Office Word</Application>
  <DocSecurity>0</DocSecurity>
  <Lines>91</Lines>
  <Paragraphs>25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12878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Grigory Tomchuk</dc:creator>
  <cp:keywords/>
  <dc:description/>
  <cp:lastModifiedBy>Grigory Tomchuk</cp:lastModifiedBy>
  <cp:revision>1516</cp:revision>
  <cp:lastPrinted>2025-12-04T06:35:00Z</cp:lastPrinted>
  <dcterms:created xsi:type="dcterms:W3CDTF">2025-10-23T00:03:00Z</dcterms:created>
  <dcterms:modified xsi:type="dcterms:W3CDTF">2025-12-04T06:35:00Z</dcterms:modified>
  <cp:category/>
</cp:coreProperties>
</file>