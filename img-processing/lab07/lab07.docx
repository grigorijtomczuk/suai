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C0272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BE6AE0D" w14:textId="3A2D1383" w:rsidR="00413AAB" w:rsidRPr="00C36D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9513B8" w:rsidRPr="00C36DDE">
        <w:t>42</w:t>
      </w:r>
    </w:p>
    <w:p w14:paraId="2BAFEC03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6FDE6E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9513B8" w14:paraId="56BF613C" w14:textId="77777777" w:rsidTr="00F81F70">
        <w:tc>
          <w:tcPr>
            <w:tcW w:w="3261" w:type="dxa"/>
            <w:tcBorders>
              <w:top w:val="nil"/>
              <w:left w:val="nil"/>
              <w:right w:val="nil"/>
            </w:tcBorders>
          </w:tcPr>
          <w:p w14:paraId="25905ED9" w14:textId="58B270E1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B467B">
              <w:t>канд. техн. наук,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E937B62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</w:tcPr>
          <w:p w14:paraId="6AF11C31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3ED3697B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</w:tcPr>
          <w:p w14:paraId="4F8259E4" w14:textId="599C2B8D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3B467B">
              <w:t>О. И. Красильникова</w:t>
            </w:r>
          </w:p>
        </w:tc>
      </w:tr>
      <w:tr w:rsidR="00413AAB" w14:paraId="74AAF36F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19B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1FA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04386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548A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0D1B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D49D6DE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28753D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4C4F210" w14:textId="6B10B7B7" w:rsidR="00413AAB" w:rsidRPr="00E53068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9513B8">
              <w:rPr>
                <w:lang w:val="en-US"/>
              </w:rPr>
              <w:t xml:space="preserve"> </w:t>
            </w:r>
            <w:r w:rsidR="009513B8">
              <w:t xml:space="preserve">№ </w:t>
            </w:r>
            <w:r w:rsidR="00AD3A7C">
              <w:t>7</w:t>
            </w:r>
          </w:p>
        </w:tc>
      </w:tr>
      <w:tr w:rsidR="00413AAB" w14:paraId="372E2C2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CA814AE" w14:textId="50DA175C" w:rsidR="00413AAB" w:rsidRPr="00A33228" w:rsidRDefault="00AF2F9C" w:rsidP="008E080A">
            <w:pPr>
              <w:pStyle w:val="1"/>
              <w:keepNext w:val="0"/>
              <w:spacing w:before="720" w:after="720"/>
              <w:rPr>
                <w:b w:val="0"/>
                <w:szCs w:val="32"/>
              </w:rPr>
            </w:pPr>
            <w:r w:rsidRPr="00AF2F9C">
              <w:rPr>
                <w:b w:val="0"/>
                <w:szCs w:val="32"/>
              </w:rPr>
              <w:t>ИЗУЧЕНИЕ МЕТОДОВ СОЗДАНИЯ СТЕРЕОСКОПИЧЕСКИХ ИЗОБРАЖЕНИЙ</w:t>
            </w:r>
          </w:p>
        </w:tc>
      </w:tr>
      <w:tr w:rsidR="00413AAB" w14:paraId="1D21C6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161B9CE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740FF1D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BCFBAD" w14:textId="4021C32E" w:rsidR="00413AAB" w:rsidRDefault="009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9513B8">
              <w:rPr>
                <w:sz w:val="28"/>
                <w:szCs w:val="28"/>
                <w:lang w:val="ru-RU"/>
              </w:rPr>
              <w:t>КОМПЬЮТЕРНАЯ ОБРАБОТКА ИЗОБРАЖЕНИЙ</w:t>
            </w:r>
          </w:p>
        </w:tc>
      </w:tr>
      <w:tr w:rsidR="00413AAB" w14:paraId="4DE516C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D2946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68A8B566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0F9C10E8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43FEB8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8FAB90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5A1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02BF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FADC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9AC84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411BA6B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15C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8CAB1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8B85C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977AE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2F3D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6260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CD8CE58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470E176" w14:textId="06FB07CC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9513B8">
        <w:rPr>
          <w:lang w:val="en-US"/>
        </w:rPr>
        <w:t xml:space="preserve">2025 </w:t>
      </w:r>
      <w:r w:rsidR="003B3807">
        <w:rPr>
          <w:lang w:val="en-US"/>
        </w:rPr>
        <w:br w:type="page"/>
      </w:r>
    </w:p>
    <w:p w14:paraId="5C18C89B" w14:textId="2EF6767B" w:rsidR="008331DB" w:rsidRPr="00C72183" w:rsidRDefault="009A7865" w:rsidP="00C72183">
      <w:pPr>
        <w:pStyle w:val="DIV1"/>
      </w:pPr>
      <w:r>
        <w:lastRenderedPageBreak/>
        <w:t>Цель работы</w:t>
      </w:r>
    </w:p>
    <w:p w14:paraId="3DD4BB06" w14:textId="6A84CE7F" w:rsidR="00C72183" w:rsidRDefault="00091571" w:rsidP="00C72183">
      <w:pPr>
        <w:pStyle w:val="MAINTEXT1"/>
      </w:pPr>
      <w:r>
        <w:t xml:space="preserve">Цель работы: </w:t>
      </w:r>
      <w:r w:rsidR="00BA61CF" w:rsidRPr="00BA61CF">
        <w:t>получение навыков создания стереоскопического изображения на основе использования метода съемки стереоскопических изображений на параллельных оптических осях</w:t>
      </w:r>
      <w:r>
        <w:t>.</w:t>
      </w:r>
    </w:p>
    <w:p w14:paraId="5D7F3A39" w14:textId="7328F0F4" w:rsidR="009A7865" w:rsidRDefault="00BF50FD" w:rsidP="009A7865">
      <w:pPr>
        <w:pStyle w:val="DIV1"/>
      </w:pPr>
      <w:r>
        <w:t>Задание</w:t>
      </w:r>
    </w:p>
    <w:p w14:paraId="04B0BBD4" w14:textId="07085640" w:rsidR="00BF50FD" w:rsidRPr="00BF50FD" w:rsidRDefault="00BF50FD" w:rsidP="00BF50FD">
      <w:pPr>
        <w:pStyle w:val="MAINTEXT1"/>
      </w:pPr>
      <w:r>
        <w:t>Задачи лабораторной работы включа</w:t>
      </w:r>
      <w:r w:rsidR="00A530C5">
        <w:t>ют</w:t>
      </w:r>
      <w:r>
        <w:t xml:space="preserve"> в себя</w:t>
      </w:r>
      <w:r w:rsidR="00212C1F">
        <w:t xml:space="preserve"> следующие пункты</w:t>
      </w:r>
      <w:r>
        <w:t>:</w:t>
      </w:r>
    </w:p>
    <w:p w14:paraId="0D968753" w14:textId="77777777" w:rsidR="007004C9" w:rsidRDefault="007004C9" w:rsidP="007004C9">
      <w:pPr>
        <w:pStyle w:val="LIST1"/>
      </w:pPr>
      <w:r>
        <w:t>Требуется создать стереоскопическое изображение в анаглифном формате (левый компонент изображения стереопары должен быть окрашен в красный цвет, а правый – в голубой цвет). Разместить объект на изображении в плоскости экрана, в заэкранном пространстве, в зальном пространстве.</w:t>
      </w:r>
    </w:p>
    <w:p w14:paraId="62D233CC" w14:textId="58119E83" w:rsidR="007004C9" w:rsidRDefault="007004C9" w:rsidP="007004C9">
      <w:pPr>
        <w:pStyle w:val="LIST1"/>
      </w:pPr>
      <w:r>
        <w:t>Провести исследование, экспериментально подтверждающее отсутствие стереоскопического эффекта на изображении, которое не содержит объектов с вертикальными или содержащими вертикальную составляющую границами.</w:t>
      </w:r>
    </w:p>
    <w:p w14:paraId="4C23F8C9" w14:textId="3E8A3B4C" w:rsidR="00315BDE" w:rsidRDefault="007004C9" w:rsidP="007004C9">
      <w:pPr>
        <w:pStyle w:val="LIST1"/>
      </w:pPr>
      <w:r>
        <w:t>Провести исследование, иллюстрирующее эффект «отжатия рамкой».</w:t>
      </w:r>
    </w:p>
    <w:p w14:paraId="11AA510D" w14:textId="77777777" w:rsidR="00B470BC" w:rsidRDefault="00B470BC">
      <w:pPr>
        <w:spacing w:after="200" w:line="276" w:lineRule="auto"/>
        <w:rPr>
          <w:b/>
          <w:sz w:val="28"/>
        </w:rPr>
      </w:pPr>
      <w:r>
        <w:br w:type="page"/>
      </w:r>
    </w:p>
    <w:p w14:paraId="3F0AA147" w14:textId="3A8B6B90" w:rsidR="009A7865" w:rsidRDefault="00AC38C2" w:rsidP="009A7865">
      <w:pPr>
        <w:pStyle w:val="DIV1"/>
      </w:pPr>
      <w:r>
        <w:lastRenderedPageBreak/>
        <w:t>Ход выполнения работы</w:t>
      </w:r>
    </w:p>
    <w:p w14:paraId="4CC5DA8F" w14:textId="4E3979FF" w:rsidR="00C30F73" w:rsidRPr="00AA036E" w:rsidRDefault="00C30F73" w:rsidP="00C30F73">
      <w:pPr>
        <w:pStyle w:val="MAINTEXT1"/>
      </w:pPr>
      <w:r w:rsidRPr="00433AF4">
        <w:t xml:space="preserve">Для </w:t>
      </w:r>
      <w:r>
        <w:t>выполнения</w:t>
      </w:r>
      <w:r w:rsidRPr="00433AF4">
        <w:t xml:space="preserve"> </w:t>
      </w:r>
      <w:r w:rsidR="00CE79B1">
        <w:t xml:space="preserve">пункта 1 </w:t>
      </w:r>
      <w:r w:rsidRPr="00433AF4">
        <w:t xml:space="preserve">работы </w:t>
      </w:r>
      <w:r w:rsidRPr="00AA036E">
        <w:t>было выбрано</w:t>
      </w:r>
      <w:r w:rsidR="005464D0">
        <w:t xml:space="preserve"> изображение</w:t>
      </w:r>
      <w:r w:rsidRPr="00AA036E">
        <w:t>, представленное на рисунке 1.</w:t>
      </w:r>
      <w:r w:rsidR="00762C8C">
        <w:t xml:space="preserve"> Объект размещен на равномерном черном фоне и не соприкасается своими границами с краями изображения</w:t>
      </w:r>
      <w:r w:rsidR="00B96E15">
        <w:t>, следовательно стереоскопический эффект должен быть наиболее ощутим</w:t>
      </w:r>
      <w:r w:rsidR="007F1798">
        <w:t>.</w:t>
      </w:r>
    </w:p>
    <w:p w14:paraId="5D5E8314" w14:textId="77777777" w:rsidR="00C30F73" w:rsidRDefault="00C30F73" w:rsidP="00C30F73">
      <w:pPr>
        <w:pStyle w:val="PICTURE"/>
      </w:pPr>
      <w:r>
        <w:drawing>
          <wp:inline distT="0" distB="0" distL="0" distR="0" wp14:anchorId="1EBD98EC" wp14:editId="6AA045B0">
            <wp:extent cx="2259091" cy="3406694"/>
            <wp:effectExtent l="0" t="0" r="8255" b="381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9091" cy="3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537E" w14:textId="35C78955" w:rsidR="00C30F73" w:rsidRPr="00C30F73" w:rsidRDefault="00C30F73" w:rsidP="00501DA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Исходное изображение № 1</w:t>
      </w:r>
    </w:p>
    <w:p w14:paraId="3A6F48B4" w14:textId="0C70E115" w:rsidR="003A1451" w:rsidRDefault="00434628" w:rsidP="003A1451">
      <w:pPr>
        <w:pStyle w:val="MAINTEXT1"/>
      </w:pPr>
      <w:r>
        <w:rPr>
          <w:lang w:val="en-US"/>
        </w:rPr>
        <w:tab/>
      </w:r>
      <w:r w:rsidR="00ED7B31">
        <w:t>Для создания изображения в анаглифном формате был выбран способ смещения изображения с изолированным красным каналом относительно этого же изображения с изолированными синим и зеленым каналами с помощью</w:t>
      </w:r>
      <w:r w:rsidR="0016457C">
        <w:t xml:space="preserve"> </w:t>
      </w:r>
      <w:r w:rsidR="00AE160E">
        <w:t xml:space="preserve">программы </w:t>
      </w:r>
      <w:r w:rsidR="00ED7B31">
        <w:rPr>
          <w:lang w:val="en-US"/>
        </w:rPr>
        <w:t>Adobe</w:t>
      </w:r>
      <w:r w:rsidR="00ED7B31" w:rsidRPr="00AE160E">
        <w:t xml:space="preserve"> </w:t>
      </w:r>
      <w:r w:rsidR="00ED7B31">
        <w:rPr>
          <w:lang w:val="en-US"/>
        </w:rPr>
        <w:t>Photoshop</w:t>
      </w:r>
      <w:r w:rsidR="00ED7B31" w:rsidRPr="00AE160E">
        <w:t>.</w:t>
      </w:r>
    </w:p>
    <w:p w14:paraId="61779E58" w14:textId="6ABF6B8B" w:rsidR="00D81778" w:rsidRPr="00AE160E" w:rsidRDefault="00D81778" w:rsidP="003A1451">
      <w:pPr>
        <w:pStyle w:val="MAINTEXT1"/>
      </w:pPr>
      <w:r>
        <w:t>Чтобы создать эффект размещения объекта в плоскости экрана, необходимо обеспечить значение экранного параллакса</w:t>
      </w:r>
      <w:r w:rsidR="00E56633">
        <w:t xml:space="preserve"> </w:t>
      </w:r>
      <w:r w:rsidR="00E56633" w:rsidRPr="00E56633">
        <w:rPr>
          <w:i/>
          <w:iCs/>
          <w:lang w:val="en-US"/>
        </w:rPr>
        <w:t>p</w:t>
      </w:r>
      <w:r w:rsidR="00373C9F" w:rsidRPr="00373C9F">
        <w:t>,</w:t>
      </w:r>
      <w:r>
        <w:t xml:space="preserve"> равное нулю</w:t>
      </w:r>
      <w:r w:rsidR="005F21F1">
        <w:t>.</w:t>
      </w:r>
      <w:r w:rsidR="00854766">
        <w:t xml:space="preserve"> Для этого оба изображения с изолированными каналами смещать относительно друг друга не нужно.</w:t>
      </w:r>
      <w:r w:rsidR="00DB6837">
        <w:t xml:space="preserve"> Следовательно, получится изображение, не</w:t>
      </w:r>
      <w:r w:rsidR="00EC669D">
        <w:t xml:space="preserve"> </w:t>
      </w:r>
      <w:r w:rsidR="00DB6837">
        <w:t>отличное от исходного.</w:t>
      </w:r>
    </w:p>
    <w:p w14:paraId="4099BC90" w14:textId="77777777" w:rsidR="003A1451" w:rsidRDefault="003A1451" w:rsidP="003A1451">
      <w:pPr>
        <w:pStyle w:val="PICTURE"/>
      </w:pPr>
      <w:r>
        <w:lastRenderedPageBreak/>
        <w:drawing>
          <wp:inline distT="0" distB="0" distL="0" distR="0" wp14:anchorId="0F0A601C" wp14:editId="1C15DA1B">
            <wp:extent cx="2259091" cy="3406694"/>
            <wp:effectExtent l="0" t="0" r="8255" b="381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9091" cy="3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B7AD" w14:textId="7C01463A" w:rsidR="003A1451" w:rsidRDefault="003A1451" w:rsidP="003A145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D5BE5">
        <w:t xml:space="preserve">Стереоскопическое изображение. Объект </w:t>
      </w:r>
      <w:r w:rsidR="0039237B">
        <w:t xml:space="preserve">в </w:t>
      </w:r>
      <w:r w:rsidR="009D5BE5">
        <w:t>плоскости экрана</w:t>
      </w:r>
    </w:p>
    <w:p w14:paraId="28F8CAB0" w14:textId="0C03A94B" w:rsidR="00765E40" w:rsidRPr="005C58FE" w:rsidRDefault="00765E40" w:rsidP="00AA2B57">
      <w:pPr>
        <w:pStyle w:val="MAINTEXT1"/>
      </w:pPr>
      <w:r>
        <w:t xml:space="preserve">Теперь, чтобы создать эффект размещения объекта в зальном пространстве, </w:t>
      </w:r>
      <w:r w:rsidRPr="00765E40">
        <w:t xml:space="preserve">необходимо обеспечить </w:t>
      </w:r>
      <w:r w:rsidR="00C72633">
        <w:t xml:space="preserve">отрицательно </w:t>
      </w:r>
      <w:r w:rsidRPr="00765E40">
        <w:t xml:space="preserve">значение экранного параллакса </w:t>
      </w:r>
      <w:r w:rsidRPr="00765E40">
        <w:rPr>
          <w:i/>
          <w:iCs/>
        </w:rPr>
        <w:t>p</w:t>
      </w:r>
      <w:r w:rsidRPr="00765E40">
        <w:t>.</w:t>
      </w:r>
      <w:r w:rsidR="008E16A8">
        <w:t xml:space="preserve"> Слой с изолированным красным каналом был смещен вправо на </w:t>
      </w:r>
      <w:r w:rsidR="008E16A8" w:rsidRPr="008E16A8">
        <w:t>9</w:t>
      </w:r>
      <w:r w:rsidR="008E16A8">
        <w:t xml:space="preserve"> пикселей, тем самым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px</m:t>
        </m:r>
      </m:oMath>
      <w:r w:rsidR="004E284A">
        <w:t xml:space="preserve"> (рисунок 3)</w:t>
      </w:r>
      <w:r w:rsidR="005C58FE" w:rsidRPr="005C58FE">
        <w:t>.</w:t>
      </w:r>
    </w:p>
    <w:p w14:paraId="52B0AE2D" w14:textId="77777777" w:rsidR="00624FB9" w:rsidRDefault="00624FB9" w:rsidP="00624FB9">
      <w:pPr>
        <w:pStyle w:val="PICTURE"/>
      </w:pPr>
      <w:r>
        <w:drawing>
          <wp:inline distT="0" distB="0" distL="0" distR="0" wp14:anchorId="08D13A89" wp14:editId="020ED1AC">
            <wp:extent cx="2249420" cy="3406694"/>
            <wp:effectExtent l="0" t="0" r="0" b="381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9420" cy="3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CD5C" w14:textId="2B226CCD" w:rsidR="00624FB9" w:rsidRDefault="00624FB9" w:rsidP="00624FB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857D7">
        <w:t>Стереоскопическое изображение. Объект в</w:t>
      </w:r>
      <w:r w:rsidR="001857D7">
        <w:t xml:space="preserve"> зальном пространстве</w:t>
      </w:r>
    </w:p>
    <w:p w14:paraId="60805976" w14:textId="786650F6" w:rsidR="003D3141" w:rsidRPr="003D3141" w:rsidRDefault="003D3141" w:rsidP="003D3141">
      <w:pPr>
        <w:pStyle w:val="MAINTEXT1"/>
      </w:pPr>
      <w:r>
        <w:lastRenderedPageBreak/>
        <w:t>Далее, ч</w:t>
      </w:r>
      <w:r>
        <w:t xml:space="preserve">тобы создать эффект размещения объекта в </w:t>
      </w:r>
      <w:r w:rsidR="00EE540C">
        <w:t>заэкранном</w:t>
      </w:r>
      <w:r>
        <w:t xml:space="preserve"> пространстве, </w:t>
      </w:r>
      <w:r w:rsidRPr="00765E40">
        <w:t xml:space="preserve">необходимо обеспечить </w:t>
      </w:r>
      <w:r w:rsidR="000D333D">
        <w:t>положительное</w:t>
      </w:r>
      <w:r>
        <w:t xml:space="preserve"> </w:t>
      </w:r>
      <w:r w:rsidRPr="00765E40">
        <w:t xml:space="preserve">значение экранного параллакса </w:t>
      </w:r>
      <w:r w:rsidRPr="00765E40">
        <w:rPr>
          <w:i/>
          <w:iCs/>
        </w:rPr>
        <w:t>p</w:t>
      </w:r>
      <w:r w:rsidRPr="00765E40">
        <w:t>.</w:t>
      </w:r>
      <w:r>
        <w:t xml:space="preserve"> Слой с изолированным красным каналом был смещен </w:t>
      </w:r>
      <w:r w:rsidR="0096298E">
        <w:t>влев</w:t>
      </w:r>
      <w:r w:rsidR="00A23F79">
        <w:t>о</w:t>
      </w:r>
      <w:r>
        <w:t xml:space="preserve"> на </w:t>
      </w:r>
      <w:r w:rsidRPr="008E16A8">
        <w:t>9</w:t>
      </w:r>
      <w:r>
        <w:t xml:space="preserve"> пикселей, тем самым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=9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px</m:t>
        </m:r>
      </m:oMath>
      <w:r>
        <w:t xml:space="preserve"> (рисунок </w:t>
      </w:r>
      <w:r w:rsidR="006A10C7">
        <w:t>4</w:t>
      </w:r>
      <w:r>
        <w:t>)</w:t>
      </w:r>
      <w:r w:rsidRPr="005C58FE">
        <w:t>.</w:t>
      </w:r>
    </w:p>
    <w:p w14:paraId="0FFD504F" w14:textId="77777777" w:rsidR="00624FB9" w:rsidRDefault="00624FB9" w:rsidP="00624FB9">
      <w:pPr>
        <w:pStyle w:val="PICTURE"/>
      </w:pPr>
      <w:r>
        <w:drawing>
          <wp:inline distT="0" distB="0" distL="0" distR="0" wp14:anchorId="5D1F3778" wp14:editId="49BF8FB0">
            <wp:extent cx="2250270" cy="3406694"/>
            <wp:effectExtent l="0" t="0" r="0" b="381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270" cy="3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B2D5" w14:textId="446DF2EC" w:rsidR="00624FB9" w:rsidRDefault="00624FB9" w:rsidP="00624FB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F26BE" w:rsidRPr="007F26BE">
        <w:t>Стереоскопическое изображение. Объект в</w:t>
      </w:r>
      <w:r w:rsidR="007F26BE">
        <w:t xml:space="preserve"> заэкранном пространстве</w:t>
      </w:r>
    </w:p>
    <w:p w14:paraId="66DAAD6A" w14:textId="2C0E0418" w:rsidR="002257C2" w:rsidRPr="007F26BE" w:rsidRDefault="00E60933" w:rsidP="00E60933">
      <w:pPr>
        <w:pStyle w:val="MAINTEXT1"/>
      </w:pPr>
      <w:r>
        <w:t>Затем был проведен эксперимент с попыткой получить стереоскопическ</w:t>
      </w:r>
      <w:r w:rsidR="00707229">
        <w:t>ий эффект на</w:t>
      </w:r>
      <w:r>
        <w:t xml:space="preserve"> изображени</w:t>
      </w:r>
      <w:r w:rsidR="00707229">
        <w:t>и</w:t>
      </w:r>
      <w:r>
        <w:t>, которое не содержит объектов с вертикальными или содержащи</w:t>
      </w:r>
      <w:r w:rsidR="007022ED">
        <w:t>ми</w:t>
      </w:r>
      <w:r>
        <w:t xml:space="preserve"> вертикальную составляющую границ</w:t>
      </w:r>
      <w:r w:rsidR="006A3260">
        <w:t>ами</w:t>
      </w:r>
      <w:r>
        <w:t>.</w:t>
      </w:r>
      <w:r w:rsidR="00ED12F1">
        <w:t xml:space="preserve"> </w:t>
      </w:r>
      <w:r w:rsidR="002257C2">
        <w:t>Для это</w:t>
      </w:r>
      <w:r w:rsidR="009255FA">
        <w:t>й цели</w:t>
      </w:r>
      <w:r w:rsidR="002257C2">
        <w:t xml:space="preserve"> было выбрано изображение морского горизонта (рисунок 5).</w:t>
      </w:r>
    </w:p>
    <w:p w14:paraId="544514BA" w14:textId="77777777" w:rsidR="00F0688C" w:rsidRDefault="00F0688C" w:rsidP="00F0688C">
      <w:pPr>
        <w:pStyle w:val="PICTURE"/>
      </w:pPr>
      <w:r>
        <w:lastRenderedPageBreak/>
        <w:drawing>
          <wp:inline distT="0" distB="0" distL="0" distR="0" wp14:anchorId="1A7575C9" wp14:editId="7B38AC27">
            <wp:extent cx="3671455" cy="2753590"/>
            <wp:effectExtent l="0" t="0" r="5715" b="889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5690" cy="27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FE01" w14:textId="17B36333" w:rsidR="00F0688C" w:rsidRDefault="00F0688C" w:rsidP="00F0688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B600E">
        <w:t xml:space="preserve">Исходное изображение № </w:t>
      </w:r>
      <w:r w:rsidR="00BA4588">
        <w:t>2</w:t>
      </w:r>
    </w:p>
    <w:p w14:paraId="4C64B8BE" w14:textId="5B15671E" w:rsidR="00993F11" w:rsidRPr="007F26BE" w:rsidRDefault="00993F11" w:rsidP="00993F11">
      <w:pPr>
        <w:pStyle w:val="MAINTEXT1"/>
      </w:pPr>
      <w:r>
        <w:t>Аналогичным образом был применен стереоскопический эффект</w:t>
      </w:r>
      <w:r w:rsidR="001A70AD">
        <w:t xml:space="preserve"> размещения в зальном пространстве</w:t>
      </w:r>
      <w:r>
        <w:t xml:space="preserve"> со смещением слоя с изолированным красным каналом на 16 пикселей вправо</w:t>
      </w:r>
      <w:r w:rsidR="00913263">
        <w:t xml:space="preserve"> (рисунок 6)</w:t>
      </w:r>
      <w:r>
        <w:t>.</w:t>
      </w:r>
    </w:p>
    <w:p w14:paraId="0E2DF248" w14:textId="77777777" w:rsidR="00434628" w:rsidRDefault="00434628" w:rsidP="00434628">
      <w:pPr>
        <w:pStyle w:val="PICTURE"/>
      </w:pPr>
      <w:r>
        <w:drawing>
          <wp:inline distT="0" distB="0" distL="0" distR="0" wp14:anchorId="093817B4" wp14:editId="0B461894">
            <wp:extent cx="3584946" cy="2756766"/>
            <wp:effectExtent l="0" t="0" r="0" b="5715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946" cy="27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F2" w14:textId="080A5379" w:rsidR="00434628" w:rsidRDefault="00434628" w:rsidP="0043462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Попытка размещения объекта </w:t>
      </w:r>
      <w:r w:rsidR="00917ED4">
        <w:t xml:space="preserve">без явных вертикальных границ </w:t>
      </w:r>
      <w:r>
        <w:t>в зальном пространстве</w:t>
      </w:r>
    </w:p>
    <w:p w14:paraId="107C2F17" w14:textId="4F0CF3B2" w:rsidR="00C21FB2" w:rsidRDefault="00C21FB2" w:rsidP="00C21FB2">
      <w:pPr>
        <w:pStyle w:val="MAINTEXT1"/>
      </w:pPr>
      <w:r>
        <w:t>Как видно по получившемуся изображению,</w:t>
      </w:r>
      <w:r w:rsidR="007979BF">
        <w:t xml:space="preserve"> </w:t>
      </w:r>
      <w:r w:rsidR="007979BF" w:rsidRPr="007979BF">
        <w:t>несмотря на наличие параллакса, стереоскопический эффект выражен слабо, так как изображение не содержит вертикальных или близких к вертикальным границ, по которым зрительная система человека эффективно сопоставляет изображения</w:t>
      </w:r>
      <w:r>
        <w:t>.</w:t>
      </w:r>
    </w:p>
    <w:p w14:paraId="3EEDDFA3" w14:textId="006D0E3E" w:rsidR="00274B66" w:rsidRPr="00434628" w:rsidRDefault="00274B66" w:rsidP="00C21FB2">
      <w:pPr>
        <w:pStyle w:val="MAINTEXT1"/>
      </w:pPr>
      <w:r>
        <w:t xml:space="preserve">Для иллюстрации эффекта «отжатия рамкой», было выбрано </w:t>
      </w:r>
      <w:r>
        <w:lastRenderedPageBreak/>
        <w:t>изображение на рисунке 7.</w:t>
      </w:r>
    </w:p>
    <w:p w14:paraId="4EFD94D8" w14:textId="77777777" w:rsidR="00597628" w:rsidRDefault="00597628" w:rsidP="00597628">
      <w:pPr>
        <w:pStyle w:val="PICTURE"/>
      </w:pPr>
      <w:r>
        <w:drawing>
          <wp:inline distT="0" distB="0" distL="0" distR="0" wp14:anchorId="5958672E" wp14:editId="13A5DD0C">
            <wp:extent cx="2616200" cy="3488267"/>
            <wp:effectExtent l="0" t="0" r="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6971" cy="34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03F3" w14:textId="113ED0B8" w:rsidR="00597628" w:rsidRPr="00434628" w:rsidRDefault="00597628" w:rsidP="0059762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6725B">
        <w:t>Исходное изображение № 3</w:t>
      </w:r>
    </w:p>
    <w:p w14:paraId="5A1D007A" w14:textId="6C16E235" w:rsidR="00E32F64" w:rsidRPr="0065398D" w:rsidRDefault="00E32F64" w:rsidP="003A1451">
      <w:pPr>
        <w:pStyle w:val="MAINTEXT1"/>
      </w:pPr>
      <w:r>
        <w:t>Была повторена процедура создания стереоскопического эффекта</w:t>
      </w:r>
      <w:r w:rsidR="00A73E97">
        <w:t xml:space="preserve"> с размещением в зальном пространстве</w:t>
      </w:r>
      <w:r>
        <w:t xml:space="preserve"> путем смещения слоя с изолированным красным каналом на 10 пикселей вправо</w:t>
      </w:r>
      <w:r w:rsidR="005C2492">
        <w:t xml:space="preserve"> так, чтобы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10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px</m:t>
        </m:r>
      </m:oMath>
      <w:r w:rsidR="0065398D">
        <w:t xml:space="preserve"> (рисунок 8)</w:t>
      </w:r>
      <w:r w:rsidR="00164590">
        <w:t>.</w:t>
      </w:r>
    </w:p>
    <w:p w14:paraId="3F2CB18B" w14:textId="77777777" w:rsidR="00FB221F" w:rsidRDefault="00FB221F" w:rsidP="00FB221F">
      <w:pPr>
        <w:pStyle w:val="PICTURE"/>
      </w:pPr>
      <w:r>
        <w:drawing>
          <wp:inline distT="0" distB="0" distL="0" distR="0" wp14:anchorId="1AA0C9F0" wp14:editId="378E32A3">
            <wp:extent cx="2569127" cy="3489295"/>
            <wp:effectExtent l="0" t="0" r="3175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9127" cy="34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E54F" w14:textId="6A60090B" w:rsidR="00FB221F" w:rsidRDefault="00FB221F" w:rsidP="00FB221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647174">
        <w:t>Стереоскопическое изображение</w:t>
      </w:r>
      <w:r w:rsidR="00255F23">
        <w:t xml:space="preserve"> (</w:t>
      </w:r>
      <w:r w:rsidR="00647174">
        <w:t>зально</w:t>
      </w:r>
      <w:r w:rsidR="00255F23">
        <w:t>е</w:t>
      </w:r>
      <w:r w:rsidR="00647174">
        <w:t xml:space="preserve"> пространств</w:t>
      </w:r>
      <w:r w:rsidR="00255F23">
        <w:t>о)</w:t>
      </w:r>
    </w:p>
    <w:p w14:paraId="3FB4498A" w14:textId="1FEFC9AE" w:rsidR="007D29B7" w:rsidRPr="00434628" w:rsidRDefault="007D29B7" w:rsidP="007D29B7">
      <w:pPr>
        <w:pStyle w:val="MAINTEXT1"/>
      </w:pPr>
      <w:r>
        <w:lastRenderedPageBreak/>
        <w:t>Затем объект на изображении был ограничен так, чтобы границы объекта явно были обрезаны новыми рамками изображения</w:t>
      </w:r>
      <w:r w:rsidR="00E76DB7">
        <w:t xml:space="preserve"> (рисунок 9)</w:t>
      </w:r>
      <w:r w:rsidR="003D3663">
        <w:t>.</w:t>
      </w:r>
    </w:p>
    <w:p w14:paraId="4BFA38AB" w14:textId="77777777" w:rsidR="00FB221F" w:rsidRDefault="00FB221F" w:rsidP="00FB221F">
      <w:pPr>
        <w:pStyle w:val="PICTURE"/>
      </w:pPr>
      <w:r>
        <w:drawing>
          <wp:inline distT="0" distB="0" distL="0" distR="0" wp14:anchorId="56C1F521" wp14:editId="559A50C8">
            <wp:extent cx="2568435" cy="3489295"/>
            <wp:effectExtent l="0" t="0" r="381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435" cy="34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C36C" w14:textId="629F2124" w:rsidR="00FB221F" w:rsidRPr="00434628" w:rsidRDefault="00FB221F" w:rsidP="00FB221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3678D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553D7">
        <w:t>Границы объекта обрезаны рамками</w:t>
      </w:r>
    </w:p>
    <w:p w14:paraId="3D40979A" w14:textId="3B6B79A8" w:rsidR="00FB221F" w:rsidRPr="002553D7" w:rsidRDefault="008A7C06" w:rsidP="003A1451">
      <w:pPr>
        <w:pStyle w:val="MAINTEXT1"/>
      </w:pPr>
      <w:r>
        <w:t>Очевидно, что п</w:t>
      </w:r>
      <w:r w:rsidR="00B26661" w:rsidRPr="00B26661">
        <w:t>ри размещении объекта с отрицательным параллаксом вблизи границы кадра возникает эффект «отжатия рамкой», обусловленный противоречием между стереоскопической глубиной и плоскостью экрана, ограниченной рамкой изображения.</w:t>
      </w:r>
      <w:r w:rsidR="005005E7">
        <w:t xml:space="preserve"> Из-за этого стереоскопический эффект значительно ослабевает.</w:t>
      </w:r>
    </w:p>
    <w:p w14:paraId="706D8647" w14:textId="27F4F21F" w:rsidR="00DE162A" w:rsidRDefault="001E041D" w:rsidP="008D647B">
      <w:pPr>
        <w:pStyle w:val="DIV1"/>
      </w:pPr>
      <w:r>
        <w:t>Выводы</w:t>
      </w:r>
    </w:p>
    <w:p w14:paraId="42DE0364" w14:textId="77777777" w:rsidR="00B720C5" w:rsidRDefault="00B720C5" w:rsidP="00B720C5">
      <w:pPr>
        <w:pStyle w:val="MAINTEXT1"/>
      </w:pPr>
      <w:r>
        <w:t>В ходе выполнения лабораторной работы были получены практические навыки создания стереоскопических изображений на основе метода съёмки с параллельными оптическими осями. Было реализовано формирование стереопары в анаглифном формате путём раздельной обработки цветовых каналов и задания экранного параллакса.</w:t>
      </w:r>
    </w:p>
    <w:p w14:paraId="3D55A6F4" w14:textId="77777777" w:rsidR="00B720C5" w:rsidRDefault="00B720C5" w:rsidP="00B720C5">
      <w:pPr>
        <w:pStyle w:val="MAINTEXT1"/>
      </w:pPr>
      <w:r>
        <w:t xml:space="preserve">Экспериментально было показано размещение объекта в плоскости экрана, в зальном и заэкранном пространствах за счёт изменения знака и величины параллакса, что позволило наглядно проиллюстрировать влияние смещения изображений на восприятие глубины. Установлено, что при </w:t>
      </w:r>
      <w:r>
        <w:lastRenderedPageBreak/>
        <w:t>нулевом параллаксе объект воспринимается в плоскости экрана, при отрицательном — в зальном пространстве, а при положительном — в заэкранном.</w:t>
      </w:r>
    </w:p>
    <w:p w14:paraId="112026E6" w14:textId="77777777" w:rsidR="00B720C5" w:rsidRDefault="00B720C5" w:rsidP="00B720C5">
      <w:pPr>
        <w:pStyle w:val="MAINTEXT1"/>
      </w:pPr>
      <w:r>
        <w:t>Также было проведено исследование, подтверждающее отсутствие выраженного стереоскопического эффекта на изображениях, не содержащих вертикальных или близких к вертикальным границ. Показано, что при таких условиях, несмотря на наличие параллакса, глубинное восприятие существенно ослабевает, поскольку зрительная система человека не имеет достаточных ориентиров для сопоставления изображений стереопары.</w:t>
      </w:r>
    </w:p>
    <w:p w14:paraId="06AA3961" w14:textId="77777777" w:rsidR="00B720C5" w:rsidRDefault="00B720C5" w:rsidP="00B720C5">
      <w:pPr>
        <w:pStyle w:val="MAINTEXT1"/>
      </w:pPr>
      <w:r>
        <w:t>Кроме того, был проиллюстрирован эффект «отжатия рамкой», возникающий при размещении объекта с отрицательным параллаксом вблизи границы кадра. Установлено, что обрезка объекта рамкой изображения приводит к противоречию между воспринимаемой стереоскопической глубиной и плоскостью экрана, что вызывает зрительный дискомфорт и ослабление стереоэффекта.</w:t>
      </w:r>
    </w:p>
    <w:p w14:paraId="7AF94C53" w14:textId="6F125B3E" w:rsidR="00FE204F" w:rsidRPr="00FE204F" w:rsidRDefault="00B720C5" w:rsidP="00B720C5">
      <w:pPr>
        <w:pStyle w:val="MAINTEXT1"/>
      </w:pPr>
      <w:r>
        <w:t>Таким образом, цель лабораторной работы была достигнута, а все поставленные задачи успешно выполнены.</w:t>
      </w:r>
    </w:p>
    <w:sectPr w:rsidR="00FE204F" w:rsidRPr="00FE204F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2C2DC" w14:textId="77777777" w:rsidR="00B53C2B" w:rsidRDefault="00B53C2B" w:rsidP="0002180F">
      <w:r>
        <w:separator/>
      </w:r>
    </w:p>
  </w:endnote>
  <w:endnote w:type="continuationSeparator" w:id="0">
    <w:p w14:paraId="4D10A9E6" w14:textId="77777777" w:rsidR="00B53C2B" w:rsidRDefault="00B53C2B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CB2AB65" w14:textId="77777777" w:rsidR="0002180F" w:rsidRPr="00C72183" w:rsidRDefault="0002180F" w:rsidP="00C72183">
        <w:pPr>
          <w:pStyle w:val="a9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880D6" w14:textId="77777777" w:rsidR="00B53C2B" w:rsidRDefault="00B53C2B" w:rsidP="0002180F">
      <w:r>
        <w:separator/>
      </w:r>
    </w:p>
  </w:footnote>
  <w:footnote w:type="continuationSeparator" w:id="0">
    <w:p w14:paraId="3A2FD250" w14:textId="77777777" w:rsidR="00B53C2B" w:rsidRDefault="00B53C2B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A214F1"/>
    <w:multiLevelType w:val="hybridMultilevel"/>
    <w:tmpl w:val="34063AF2"/>
    <w:lvl w:ilvl="0" w:tplc="72FEE52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F127362"/>
    <w:multiLevelType w:val="multilevel"/>
    <w:tmpl w:val="90E051B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1066FC7"/>
    <w:multiLevelType w:val="hybridMultilevel"/>
    <w:tmpl w:val="0A4688EE"/>
    <w:lvl w:ilvl="0" w:tplc="27C896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21A4E76"/>
    <w:multiLevelType w:val="multilevel"/>
    <w:tmpl w:val="884E877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2D01300"/>
    <w:multiLevelType w:val="multilevel"/>
    <w:tmpl w:val="41D4B7C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393B540C"/>
    <w:multiLevelType w:val="multilevel"/>
    <w:tmpl w:val="259E6C5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3D716A6B"/>
    <w:multiLevelType w:val="multilevel"/>
    <w:tmpl w:val="9BACAB4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4F1349C7"/>
    <w:multiLevelType w:val="multilevel"/>
    <w:tmpl w:val="39223A4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58B71B02"/>
    <w:multiLevelType w:val="multilevel"/>
    <w:tmpl w:val="BA805E9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0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1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2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3"/>
  </w:num>
  <w:num w:numId="2">
    <w:abstractNumId w:val="23"/>
  </w:num>
  <w:num w:numId="3">
    <w:abstractNumId w:val="21"/>
  </w:num>
  <w:num w:numId="4">
    <w:abstractNumId w:val="17"/>
  </w:num>
  <w:num w:numId="5">
    <w:abstractNumId w:val="5"/>
  </w:num>
  <w:num w:numId="6">
    <w:abstractNumId w:val="26"/>
  </w:num>
  <w:num w:numId="7">
    <w:abstractNumId w:val="31"/>
  </w:num>
  <w:num w:numId="8">
    <w:abstractNumId w:val="42"/>
  </w:num>
  <w:num w:numId="9">
    <w:abstractNumId w:val="8"/>
  </w:num>
  <w:num w:numId="10">
    <w:abstractNumId w:val="40"/>
  </w:num>
  <w:num w:numId="11">
    <w:abstractNumId w:val="13"/>
  </w:num>
  <w:num w:numId="12">
    <w:abstractNumId w:val="12"/>
  </w:num>
  <w:num w:numId="13">
    <w:abstractNumId w:val="4"/>
  </w:num>
  <w:num w:numId="14">
    <w:abstractNumId w:val="51"/>
  </w:num>
  <w:num w:numId="15">
    <w:abstractNumId w:val="22"/>
  </w:num>
  <w:num w:numId="16">
    <w:abstractNumId w:val="6"/>
  </w:num>
  <w:num w:numId="17">
    <w:abstractNumId w:val="16"/>
  </w:num>
  <w:num w:numId="18">
    <w:abstractNumId w:val="38"/>
  </w:num>
  <w:num w:numId="19">
    <w:abstractNumId w:val="30"/>
  </w:num>
  <w:num w:numId="20">
    <w:abstractNumId w:val="24"/>
  </w:num>
  <w:num w:numId="21">
    <w:abstractNumId w:val="45"/>
  </w:num>
  <w:num w:numId="22">
    <w:abstractNumId w:val="47"/>
  </w:num>
  <w:num w:numId="23">
    <w:abstractNumId w:val="11"/>
  </w:num>
  <w:num w:numId="24">
    <w:abstractNumId w:val="43"/>
  </w:num>
  <w:num w:numId="25">
    <w:abstractNumId w:val="37"/>
  </w:num>
  <w:num w:numId="26">
    <w:abstractNumId w:val="0"/>
  </w:num>
  <w:num w:numId="27">
    <w:abstractNumId w:val="27"/>
  </w:num>
  <w:num w:numId="28">
    <w:abstractNumId w:val="34"/>
  </w:num>
  <w:num w:numId="29">
    <w:abstractNumId w:val="36"/>
  </w:num>
  <w:num w:numId="30">
    <w:abstractNumId w:val="35"/>
  </w:num>
  <w:num w:numId="31">
    <w:abstractNumId w:val="49"/>
  </w:num>
  <w:num w:numId="32">
    <w:abstractNumId w:val="10"/>
  </w:num>
  <w:num w:numId="33">
    <w:abstractNumId w:val="14"/>
  </w:num>
  <w:num w:numId="34">
    <w:abstractNumId w:val="7"/>
  </w:num>
  <w:num w:numId="35">
    <w:abstractNumId w:val="41"/>
  </w:num>
  <w:num w:numId="36">
    <w:abstractNumId w:val="52"/>
  </w:num>
  <w:num w:numId="37">
    <w:abstractNumId w:val="50"/>
  </w:num>
  <w:num w:numId="38">
    <w:abstractNumId w:val="2"/>
  </w:num>
  <w:num w:numId="39">
    <w:abstractNumId w:val="48"/>
  </w:num>
  <w:num w:numId="40">
    <w:abstractNumId w:val="1"/>
  </w:num>
  <w:num w:numId="41">
    <w:abstractNumId w:val="44"/>
  </w:num>
  <w:num w:numId="42">
    <w:abstractNumId w:val="39"/>
  </w:num>
  <w:num w:numId="43">
    <w:abstractNumId w:val="46"/>
  </w:num>
  <w:num w:numId="44">
    <w:abstractNumId w:val="29"/>
  </w:num>
  <w:num w:numId="45">
    <w:abstractNumId w:val="25"/>
  </w:num>
  <w:num w:numId="46">
    <w:abstractNumId w:val="15"/>
  </w:num>
  <w:num w:numId="47">
    <w:abstractNumId w:val="32"/>
  </w:num>
  <w:num w:numId="48">
    <w:abstractNumId w:val="19"/>
  </w:num>
  <w:num w:numId="49">
    <w:abstractNumId w:val="20"/>
  </w:num>
  <w:num w:numId="50">
    <w:abstractNumId w:val="33"/>
  </w:num>
  <w:num w:numId="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8"/>
  </w:num>
  <w:num w:numId="53">
    <w:abstractNumId w:val="18"/>
  </w:num>
  <w:num w:numId="54">
    <w:abstractNumId w:val="9"/>
  </w:num>
  <w:num w:numId="55">
    <w:abstractNumId w:val="2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B8"/>
    <w:rsid w:val="0000355C"/>
    <w:rsid w:val="00003956"/>
    <w:rsid w:val="00003EB8"/>
    <w:rsid w:val="00005141"/>
    <w:rsid w:val="00005D0A"/>
    <w:rsid w:val="00006856"/>
    <w:rsid w:val="000071BE"/>
    <w:rsid w:val="00007A7F"/>
    <w:rsid w:val="00010933"/>
    <w:rsid w:val="00011CCB"/>
    <w:rsid w:val="000124DE"/>
    <w:rsid w:val="00013020"/>
    <w:rsid w:val="00013F05"/>
    <w:rsid w:val="00013F70"/>
    <w:rsid w:val="00015B90"/>
    <w:rsid w:val="00016A9E"/>
    <w:rsid w:val="00016F54"/>
    <w:rsid w:val="000171B1"/>
    <w:rsid w:val="00017D34"/>
    <w:rsid w:val="000214A2"/>
    <w:rsid w:val="000215AF"/>
    <w:rsid w:val="0002172C"/>
    <w:rsid w:val="0002180F"/>
    <w:rsid w:val="000224DE"/>
    <w:rsid w:val="000244B3"/>
    <w:rsid w:val="00024617"/>
    <w:rsid w:val="00030460"/>
    <w:rsid w:val="000313AC"/>
    <w:rsid w:val="00032F9B"/>
    <w:rsid w:val="0003327F"/>
    <w:rsid w:val="000339B2"/>
    <w:rsid w:val="000346FA"/>
    <w:rsid w:val="000358F8"/>
    <w:rsid w:val="00035EC2"/>
    <w:rsid w:val="00036B58"/>
    <w:rsid w:val="00036D49"/>
    <w:rsid w:val="0003723E"/>
    <w:rsid w:val="0004168B"/>
    <w:rsid w:val="00043C95"/>
    <w:rsid w:val="000450CC"/>
    <w:rsid w:val="00046319"/>
    <w:rsid w:val="0004648E"/>
    <w:rsid w:val="00046617"/>
    <w:rsid w:val="00047024"/>
    <w:rsid w:val="0005025C"/>
    <w:rsid w:val="00051FF7"/>
    <w:rsid w:val="00052970"/>
    <w:rsid w:val="000536C4"/>
    <w:rsid w:val="000536E4"/>
    <w:rsid w:val="00053773"/>
    <w:rsid w:val="00054016"/>
    <w:rsid w:val="0006114A"/>
    <w:rsid w:val="00061472"/>
    <w:rsid w:val="00062425"/>
    <w:rsid w:val="00062AFE"/>
    <w:rsid w:val="00066FAD"/>
    <w:rsid w:val="00067118"/>
    <w:rsid w:val="00070484"/>
    <w:rsid w:val="000707C8"/>
    <w:rsid w:val="000710D3"/>
    <w:rsid w:val="0007260D"/>
    <w:rsid w:val="000736D7"/>
    <w:rsid w:val="000737B4"/>
    <w:rsid w:val="00074138"/>
    <w:rsid w:val="000748E6"/>
    <w:rsid w:val="00074B28"/>
    <w:rsid w:val="00074DF6"/>
    <w:rsid w:val="00077B78"/>
    <w:rsid w:val="000800BD"/>
    <w:rsid w:val="00080C23"/>
    <w:rsid w:val="00081AC3"/>
    <w:rsid w:val="00083930"/>
    <w:rsid w:val="00084BE2"/>
    <w:rsid w:val="0008536A"/>
    <w:rsid w:val="00086868"/>
    <w:rsid w:val="00086F3B"/>
    <w:rsid w:val="00087567"/>
    <w:rsid w:val="00087D83"/>
    <w:rsid w:val="00090445"/>
    <w:rsid w:val="000907D8"/>
    <w:rsid w:val="00091571"/>
    <w:rsid w:val="00091713"/>
    <w:rsid w:val="00091F38"/>
    <w:rsid w:val="000928CE"/>
    <w:rsid w:val="00093AE9"/>
    <w:rsid w:val="00094658"/>
    <w:rsid w:val="00095B06"/>
    <w:rsid w:val="0009607D"/>
    <w:rsid w:val="00096089"/>
    <w:rsid w:val="0009649A"/>
    <w:rsid w:val="000A1D78"/>
    <w:rsid w:val="000A27C1"/>
    <w:rsid w:val="000A2CF1"/>
    <w:rsid w:val="000A67BE"/>
    <w:rsid w:val="000A6F58"/>
    <w:rsid w:val="000B01AA"/>
    <w:rsid w:val="000B0360"/>
    <w:rsid w:val="000B231C"/>
    <w:rsid w:val="000B38EC"/>
    <w:rsid w:val="000B63EE"/>
    <w:rsid w:val="000B7EC0"/>
    <w:rsid w:val="000C020F"/>
    <w:rsid w:val="000C031F"/>
    <w:rsid w:val="000C2B8D"/>
    <w:rsid w:val="000C44AA"/>
    <w:rsid w:val="000C4F07"/>
    <w:rsid w:val="000C5503"/>
    <w:rsid w:val="000C613D"/>
    <w:rsid w:val="000C673C"/>
    <w:rsid w:val="000C755D"/>
    <w:rsid w:val="000C7B7C"/>
    <w:rsid w:val="000D00EB"/>
    <w:rsid w:val="000D0142"/>
    <w:rsid w:val="000D06DD"/>
    <w:rsid w:val="000D0856"/>
    <w:rsid w:val="000D333D"/>
    <w:rsid w:val="000D6316"/>
    <w:rsid w:val="000D6642"/>
    <w:rsid w:val="000D722C"/>
    <w:rsid w:val="000E0178"/>
    <w:rsid w:val="000E0D41"/>
    <w:rsid w:val="000E4B4F"/>
    <w:rsid w:val="000E57F6"/>
    <w:rsid w:val="000E7418"/>
    <w:rsid w:val="000F019B"/>
    <w:rsid w:val="000F2681"/>
    <w:rsid w:val="000F39B2"/>
    <w:rsid w:val="000F4336"/>
    <w:rsid w:val="000F5D5F"/>
    <w:rsid w:val="000F5DAC"/>
    <w:rsid w:val="000F66B1"/>
    <w:rsid w:val="0010635D"/>
    <w:rsid w:val="001122FB"/>
    <w:rsid w:val="00112CBF"/>
    <w:rsid w:val="001136EE"/>
    <w:rsid w:val="00115811"/>
    <w:rsid w:val="00115DAB"/>
    <w:rsid w:val="001166FA"/>
    <w:rsid w:val="001169B4"/>
    <w:rsid w:val="00116F39"/>
    <w:rsid w:val="0012077D"/>
    <w:rsid w:val="00121634"/>
    <w:rsid w:val="001226BA"/>
    <w:rsid w:val="001228C3"/>
    <w:rsid w:val="0012579A"/>
    <w:rsid w:val="00126323"/>
    <w:rsid w:val="00130623"/>
    <w:rsid w:val="00133DCA"/>
    <w:rsid w:val="00133EA2"/>
    <w:rsid w:val="0013453C"/>
    <w:rsid w:val="00136236"/>
    <w:rsid w:val="00137339"/>
    <w:rsid w:val="00141496"/>
    <w:rsid w:val="001422DB"/>
    <w:rsid w:val="00142418"/>
    <w:rsid w:val="001435D2"/>
    <w:rsid w:val="00143E75"/>
    <w:rsid w:val="00144797"/>
    <w:rsid w:val="0014513E"/>
    <w:rsid w:val="0014553E"/>
    <w:rsid w:val="00146E7E"/>
    <w:rsid w:val="00147201"/>
    <w:rsid w:val="00150365"/>
    <w:rsid w:val="001524CE"/>
    <w:rsid w:val="00152FCF"/>
    <w:rsid w:val="00157738"/>
    <w:rsid w:val="00157A99"/>
    <w:rsid w:val="0016137A"/>
    <w:rsid w:val="0016202B"/>
    <w:rsid w:val="001625EF"/>
    <w:rsid w:val="00164280"/>
    <w:rsid w:val="0016457C"/>
    <w:rsid w:val="00164590"/>
    <w:rsid w:val="00165EE6"/>
    <w:rsid w:val="00166165"/>
    <w:rsid w:val="001671D1"/>
    <w:rsid w:val="00170B55"/>
    <w:rsid w:val="001711E2"/>
    <w:rsid w:val="001716C2"/>
    <w:rsid w:val="00172F2E"/>
    <w:rsid w:val="001747A9"/>
    <w:rsid w:val="001752C6"/>
    <w:rsid w:val="00176555"/>
    <w:rsid w:val="0017709D"/>
    <w:rsid w:val="00177259"/>
    <w:rsid w:val="00177559"/>
    <w:rsid w:val="001806F2"/>
    <w:rsid w:val="001815F6"/>
    <w:rsid w:val="00182121"/>
    <w:rsid w:val="001857D7"/>
    <w:rsid w:val="001867C4"/>
    <w:rsid w:val="0018749E"/>
    <w:rsid w:val="00187D39"/>
    <w:rsid w:val="00190ABB"/>
    <w:rsid w:val="001916B1"/>
    <w:rsid w:val="001919B4"/>
    <w:rsid w:val="00191E73"/>
    <w:rsid w:val="001937B5"/>
    <w:rsid w:val="00193BB6"/>
    <w:rsid w:val="001942D1"/>
    <w:rsid w:val="0019435F"/>
    <w:rsid w:val="0019478B"/>
    <w:rsid w:val="00194A01"/>
    <w:rsid w:val="00194E5A"/>
    <w:rsid w:val="00196C5F"/>
    <w:rsid w:val="001A0992"/>
    <w:rsid w:val="001A1526"/>
    <w:rsid w:val="001A391E"/>
    <w:rsid w:val="001A3A48"/>
    <w:rsid w:val="001A3C62"/>
    <w:rsid w:val="001A3C64"/>
    <w:rsid w:val="001A4A73"/>
    <w:rsid w:val="001A4B6F"/>
    <w:rsid w:val="001A5DAE"/>
    <w:rsid w:val="001A5F68"/>
    <w:rsid w:val="001A62C9"/>
    <w:rsid w:val="001A70AD"/>
    <w:rsid w:val="001B0520"/>
    <w:rsid w:val="001B1ABF"/>
    <w:rsid w:val="001B41C9"/>
    <w:rsid w:val="001B447E"/>
    <w:rsid w:val="001B4DF7"/>
    <w:rsid w:val="001C060E"/>
    <w:rsid w:val="001C1930"/>
    <w:rsid w:val="001C2D7F"/>
    <w:rsid w:val="001C3C56"/>
    <w:rsid w:val="001C4922"/>
    <w:rsid w:val="001C5E57"/>
    <w:rsid w:val="001C6C77"/>
    <w:rsid w:val="001C7C38"/>
    <w:rsid w:val="001D2384"/>
    <w:rsid w:val="001D4021"/>
    <w:rsid w:val="001D41FB"/>
    <w:rsid w:val="001D5D40"/>
    <w:rsid w:val="001D667C"/>
    <w:rsid w:val="001D76F4"/>
    <w:rsid w:val="001D7B3A"/>
    <w:rsid w:val="001D7ED5"/>
    <w:rsid w:val="001E041D"/>
    <w:rsid w:val="001E084C"/>
    <w:rsid w:val="001E10CD"/>
    <w:rsid w:val="001F02B2"/>
    <w:rsid w:val="001F03C4"/>
    <w:rsid w:val="001F0D96"/>
    <w:rsid w:val="001F1F7C"/>
    <w:rsid w:val="001F257E"/>
    <w:rsid w:val="001F6EE6"/>
    <w:rsid w:val="00202790"/>
    <w:rsid w:val="0020330F"/>
    <w:rsid w:val="00205104"/>
    <w:rsid w:val="0020722D"/>
    <w:rsid w:val="00207597"/>
    <w:rsid w:val="00207628"/>
    <w:rsid w:val="00210E3C"/>
    <w:rsid w:val="002112C6"/>
    <w:rsid w:val="002128A4"/>
    <w:rsid w:val="00212C1F"/>
    <w:rsid w:val="00212FB7"/>
    <w:rsid w:val="00213157"/>
    <w:rsid w:val="00214EA7"/>
    <w:rsid w:val="00215C0B"/>
    <w:rsid w:val="00216ACC"/>
    <w:rsid w:val="0021747B"/>
    <w:rsid w:val="00217F73"/>
    <w:rsid w:val="00220881"/>
    <w:rsid w:val="00220A0A"/>
    <w:rsid w:val="00221D3D"/>
    <w:rsid w:val="00223058"/>
    <w:rsid w:val="002233BA"/>
    <w:rsid w:val="00223878"/>
    <w:rsid w:val="00223916"/>
    <w:rsid w:val="00223BE1"/>
    <w:rsid w:val="002244B1"/>
    <w:rsid w:val="00224F36"/>
    <w:rsid w:val="002257C2"/>
    <w:rsid w:val="002264C6"/>
    <w:rsid w:val="00226887"/>
    <w:rsid w:val="00226F26"/>
    <w:rsid w:val="00226F71"/>
    <w:rsid w:val="00227F4E"/>
    <w:rsid w:val="00237D4F"/>
    <w:rsid w:val="00240E51"/>
    <w:rsid w:val="0024247A"/>
    <w:rsid w:val="00242680"/>
    <w:rsid w:val="002437C9"/>
    <w:rsid w:val="00244E30"/>
    <w:rsid w:val="002454B3"/>
    <w:rsid w:val="00246E4A"/>
    <w:rsid w:val="00247F87"/>
    <w:rsid w:val="0025095C"/>
    <w:rsid w:val="00251CAA"/>
    <w:rsid w:val="0025298B"/>
    <w:rsid w:val="00253413"/>
    <w:rsid w:val="00253DF3"/>
    <w:rsid w:val="002541E9"/>
    <w:rsid w:val="00254618"/>
    <w:rsid w:val="002553D7"/>
    <w:rsid w:val="002555A3"/>
    <w:rsid w:val="00255F23"/>
    <w:rsid w:val="002572F9"/>
    <w:rsid w:val="00261545"/>
    <w:rsid w:val="002619D7"/>
    <w:rsid w:val="00263743"/>
    <w:rsid w:val="002655AA"/>
    <w:rsid w:val="00265D67"/>
    <w:rsid w:val="002664A6"/>
    <w:rsid w:val="00270FDE"/>
    <w:rsid w:val="00271C67"/>
    <w:rsid w:val="002725AD"/>
    <w:rsid w:val="00272712"/>
    <w:rsid w:val="0027435A"/>
    <w:rsid w:val="002745B9"/>
    <w:rsid w:val="00274B66"/>
    <w:rsid w:val="00281FE0"/>
    <w:rsid w:val="00283488"/>
    <w:rsid w:val="00284869"/>
    <w:rsid w:val="00284D80"/>
    <w:rsid w:val="002852FC"/>
    <w:rsid w:val="00285FFD"/>
    <w:rsid w:val="002865DD"/>
    <w:rsid w:val="00286D52"/>
    <w:rsid w:val="0028703E"/>
    <w:rsid w:val="002939F1"/>
    <w:rsid w:val="002945C3"/>
    <w:rsid w:val="0029542E"/>
    <w:rsid w:val="002956BD"/>
    <w:rsid w:val="00295BAD"/>
    <w:rsid w:val="002A0318"/>
    <w:rsid w:val="002A3983"/>
    <w:rsid w:val="002A404D"/>
    <w:rsid w:val="002A44EB"/>
    <w:rsid w:val="002A564A"/>
    <w:rsid w:val="002A6BB3"/>
    <w:rsid w:val="002A72EC"/>
    <w:rsid w:val="002A7B49"/>
    <w:rsid w:val="002B0375"/>
    <w:rsid w:val="002B0F57"/>
    <w:rsid w:val="002B0FF3"/>
    <w:rsid w:val="002B21E3"/>
    <w:rsid w:val="002B2C77"/>
    <w:rsid w:val="002B433A"/>
    <w:rsid w:val="002B4F79"/>
    <w:rsid w:val="002B5292"/>
    <w:rsid w:val="002B6990"/>
    <w:rsid w:val="002C1AEA"/>
    <w:rsid w:val="002C2723"/>
    <w:rsid w:val="002C45A6"/>
    <w:rsid w:val="002C4654"/>
    <w:rsid w:val="002C4EC7"/>
    <w:rsid w:val="002C682B"/>
    <w:rsid w:val="002D203C"/>
    <w:rsid w:val="002D2083"/>
    <w:rsid w:val="002D27B2"/>
    <w:rsid w:val="002D3F81"/>
    <w:rsid w:val="002D5C30"/>
    <w:rsid w:val="002E25A1"/>
    <w:rsid w:val="002E3E19"/>
    <w:rsid w:val="002E455C"/>
    <w:rsid w:val="002E4767"/>
    <w:rsid w:val="002F12FF"/>
    <w:rsid w:val="002F1EED"/>
    <w:rsid w:val="002F21E7"/>
    <w:rsid w:val="002F2BCF"/>
    <w:rsid w:val="002F321D"/>
    <w:rsid w:val="002F3E4F"/>
    <w:rsid w:val="002F6184"/>
    <w:rsid w:val="00300CC8"/>
    <w:rsid w:val="00300DD1"/>
    <w:rsid w:val="00301A0F"/>
    <w:rsid w:val="0030231F"/>
    <w:rsid w:val="00302995"/>
    <w:rsid w:val="00302EE6"/>
    <w:rsid w:val="0030418F"/>
    <w:rsid w:val="003056CB"/>
    <w:rsid w:val="00306627"/>
    <w:rsid w:val="00311839"/>
    <w:rsid w:val="00311D71"/>
    <w:rsid w:val="00312CA8"/>
    <w:rsid w:val="00312D4D"/>
    <w:rsid w:val="003133E7"/>
    <w:rsid w:val="003141DF"/>
    <w:rsid w:val="0031495A"/>
    <w:rsid w:val="00314D60"/>
    <w:rsid w:val="00315BDE"/>
    <w:rsid w:val="00320CC2"/>
    <w:rsid w:val="003215D6"/>
    <w:rsid w:val="0032174A"/>
    <w:rsid w:val="00324605"/>
    <w:rsid w:val="003252D4"/>
    <w:rsid w:val="00325B48"/>
    <w:rsid w:val="00326118"/>
    <w:rsid w:val="00326699"/>
    <w:rsid w:val="00327EB3"/>
    <w:rsid w:val="00330023"/>
    <w:rsid w:val="00330133"/>
    <w:rsid w:val="003304AE"/>
    <w:rsid w:val="00330608"/>
    <w:rsid w:val="0033098A"/>
    <w:rsid w:val="00331595"/>
    <w:rsid w:val="003318FC"/>
    <w:rsid w:val="00332646"/>
    <w:rsid w:val="00332DA8"/>
    <w:rsid w:val="00333F3B"/>
    <w:rsid w:val="00334A82"/>
    <w:rsid w:val="00335150"/>
    <w:rsid w:val="00335A11"/>
    <w:rsid w:val="0033651B"/>
    <w:rsid w:val="00336CE5"/>
    <w:rsid w:val="00341623"/>
    <w:rsid w:val="00341BF2"/>
    <w:rsid w:val="00342BC1"/>
    <w:rsid w:val="00343D80"/>
    <w:rsid w:val="003442D9"/>
    <w:rsid w:val="003449D9"/>
    <w:rsid w:val="00346E66"/>
    <w:rsid w:val="003477E5"/>
    <w:rsid w:val="003479AA"/>
    <w:rsid w:val="003479CB"/>
    <w:rsid w:val="0035063E"/>
    <w:rsid w:val="00350807"/>
    <w:rsid w:val="00350BA6"/>
    <w:rsid w:val="00352188"/>
    <w:rsid w:val="00352422"/>
    <w:rsid w:val="00352D63"/>
    <w:rsid w:val="00353F7B"/>
    <w:rsid w:val="00355B51"/>
    <w:rsid w:val="00357253"/>
    <w:rsid w:val="00362792"/>
    <w:rsid w:val="00362B36"/>
    <w:rsid w:val="0036332B"/>
    <w:rsid w:val="00363613"/>
    <w:rsid w:val="00365D5D"/>
    <w:rsid w:val="00367E0B"/>
    <w:rsid w:val="003709E6"/>
    <w:rsid w:val="003720AE"/>
    <w:rsid w:val="00372312"/>
    <w:rsid w:val="003723A3"/>
    <w:rsid w:val="00373C9F"/>
    <w:rsid w:val="00374808"/>
    <w:rsid w:val="00374D0E"/>
    <w:rsid w:val="003750E4"/>
    <w:rsid w:val="0038389F"/>
    <w:rsid w:val="00386A6A"/>
    <w:rsid w:val="003874B1"/>
    <w:rsid w:val="003879DE"/>
    <w:rsid w:val="003922F2"/>
    <w:rsid w:val="0039237B"/>
    <w:rsid w:val="0039392D"/>
    <w:rsid w:val="0039447B"/>
    <w:rsid w:val="00394975"/>
    <w:rsid w:val="00395025"/>
    <w:rsid w:val="00395C96"/>
    <w:rsid w:val="00396558"/>
    <w:rsid w:val="00397FB4"/>
    <w:rsid w:val="003A1451"/>
    <w:rsid w:val="003A1ACB"/>
    <w:rsid w:val="003A36BE"/>
    <w:rsid w:val="003A38A7"/>
    <w:rsid w:val="003A398A"/>
    <w:rsid w:val="003A5800"/>
    <w:rsid w:val="003A756A"/>
    <w:rsid w:val="003A7E1D"/>
    <w:rsid w:val="003A7EFB"/>
    <w:rsid w:val="003B105D"/>
    <w:rsid w:val="003B3807"/>
    <w:rsid w:val="003B3C1B"/>
    <w:rsid w:val="003B4489"/>
    <w:rsid w:val="003B45D5"/>
    <w:rsid w:val="003B5829"/>
    <w:rsid w:val="003B72D3"/>
    <w:rsid w:val="003B7411"/>
    <w:rsid w:val="003C038E"/>
    <w:rsid w:val="003C0E27"/>
    <w:rsid w:val="003C1918"/>
    <w:rsid w:val="003C2E63"/>
    <w:rsid w:val="003C4AC6"/>
    <w:rsid w:val="003C4C2C"/>
    <w:rsid w:val="003C62D6"/>
    <w:rsid w:val="003C6F8B"/>
    <w:rsid w:val="003C70CC"/>
    <w:rsid w:val="003C719D"/>
    <w:rsid w:val="003D01F7"/>
    <w:rsid w:val="003D2F6A"/>
    <w:rsid w:val="003D3141"/>
    <w:rsid w:val="003D3663"/>
    <w:rsid w:val="003D43A3"/>
    <w:rsid w:val="003D538D"/>
    <w:rsid w:val="003D6CE8"/>
    <w:rsid w:val="003D7263"/>
    <w:rsid w:val="003D77F0"/>
    <w:rsid w:val="003D7ED9"/>
    <w:rsid w:val="003E07CB"/>
    <w:rsid w:val="003E374A"/>
    <w:rsid w:val="003E4563"/>
    <w:rsid w:val="003F069E"/>
    <w:rsid w:val="003F389B"/>
    <w:rsid w:val="003F448A"/>
    <w:rsid w:val="003F5C60"/>
    <w:rsid w:val="003F61B2"/>
    <w:rsid w:val="00401687"/>
    <w:rsid w:val="00404A5C"/>
    <w:rsid w:val="00404D15"/>
    <w:rsid w:val="00405D24"/>
    <w:rsid w:val="00407C96"/>
    <w:rsid w:val="00410C1B"/>
    <w:rsid w:val="00411A5C"/>
    <w:rsid w:val="00413AAB"/>
    <w:rsid w:val="00415E5D"/>
    <w:rsid w:val="00415F0C"/>
    <w:rsid w:val="0041740B"/>
    <w:rsid w:val="004203DF"/>
    <w:rsid w:val="00420920"/>
    <w:rsid w:val="00420F40"/>
    <w:rsid w:val="00422670"/>
    <w:rsid w:val="00422CDC"/>
    <w:rsid w:val="00424302"/>
    <w:rsid w:val="0042441E"/>
    <w:rsid w:val="004258E1"/>
    <w:rsid w:val="00426DE7"/>
    <w:rsid w:val="0042761A"/>
    <w:rsid w:val="00433AF4"/>
    <w:rsid w:val="00434628"/>
    <w:rsid w:val="004353EE"/>
    <w:rsid w:val="00435936"/>
    <w:rsid w:val="00435DE3"/>
    <w:rsid w:val="004366EF"/>
    <w:rsid w:val="004372F6"/>
    <w:rsid w:val="004378AF"/>
    <w:rsid w:val="00437DB8"/>
    <w:rsid w:val="00437F0D"/>
    <w:rsid w:val="004403E3"/>
    <w:rsid w:val="00442328"/>
    <w:rsid w:val="00445BCE"/>
    <w:rsid w:val="00446034"/>
    <w:rsid w:val="004470F8"/>
    <w:rsid w:val="00447122"/>
    <w:rsid w:val="00447B01"/>
    <w:rsid w:val="00451DAE"/>
    <w:rsid w:val="004557D9"/>
    <w:rsid w:val="00457F43"/>
    <w:rsid w:val="004618E4"/>
    <w:rsid w:val="004654CD"/>
    <w:rsid w:val="0046648D"/>
    <w:rsid w:val="004665F4"/>
    <w:rsid w:val="00473188"/>
    <w:rsid w:val="00473335"/>
    <w:rsid w:val="00473560"/>
    <w:rsid w:val="004738F7"/>
    <w:rsid w:val="004739A8"/>
    <w:rsid w:val="00473EBA"/>
    <w:rsid w:val="00474187"/>
    <w:rsid w:val="004742AB"/>
    <w:rsid w:val="00474DAE"/>
    <w:rsid w:val="0047521D"/>
    <w:rsid w:val="00475A13"/>
    <w:rsid w:val="00476350"/>
    <w:rsid w:val="004770C2"/>
    <w:rsid w:val="00477531"/>
    <w:rsid w:val="004806CF"/>
    <w:rsid w:val="00482BFD"/>
    <w:rsid w:val="00483CAD"/>
    <w:rsid w:val="00484ABB"/>
    <w:rsid w:val="00485C66"/>
    <w:rsid w:val="00486DA0"/>
    <w:rsid w:val="004901C7"/>
    <w:rsid w:val="00490A54"/>
    <w:rsid w:val="00490EDD"/>
    <w:rsid w:val="00491CF2"/>
    <w:rsid w:val="0049482E"/>
    <w:rsid w:val="00494895"/>
    <w:rsid w:val="00494DA3"/>
    <w:rsid w:val="00495BD8"/>
    <w:rsid w:val="00496ACF"/>
    <w:rsid w:val="004A056B"/>
    <w:rsid w:val="004A0B64"/>
    <w:rsid w:val="004A1F4E"/>
    <w:rsid w:val="004A39AB"/>
    <w:rsid w:val="004A3CD9"/>
    <w:rsid w:val="004A42F5"/>
    <w:rsid w:val="004A483E"/>
    <w:rsid w:val="004A7FD5"/>
    <w:rsid w:val="004B2927"/>
    <w:rsid w:val="004B2CCB"/>
    <w:rsid w:val="004B40DF"/>
    <w:rsid w:val="004B5034"/>
    <w:rsid w:val="004B52B2"/>
    <w:rsid w:val="004B57F5"/>
    <w:rsid w:val="004B60E2"/>
    <w:rsid w:val="004C5750"/>
    <w:rsid w:val="004C61C8"/>
    <w:rsid w:val="004C674A"/>
    <w:rsid w:val="004C79D7"/>
    <w:rsid w:val="004D09CD"/>
    <w:rsid w:val="004D12F9"/>
    <w:rsid w:val="004D34A5"/>
    <w:rsid w:val="004D3A1A"/>
    <w:rsid w:val="004D610E"/>
    <w:rsid w:val="004D6BF0"/>
    <w:rsid w:val="004D6D0D"/>
    <w:rsid w:val="004D6D80"/>
    <w:rsid w:val="004D7986"/>
    <w:rsid w:val="004E0A71"/>
    <w:rsid w:val="004E17A4"/>
    <w:rsid w:val="004E24EA"/>
    <w:rsid w:val="004E284A"/>
    <w:rsid w:val="004E66C6"/>
    <w:rsid w:val="004E6A76"/>
    <w:rsid w:val="004E7AB4"/>
    <w:rsid w:val="004E7C23"/>
    <w:rsid w:val="004F044A"/>
    <w:rsid w:val="004F168F"/>
    <w:rsid w:val="004F21AF"/>
    <w:rsid w:val="004F2803"/>
    <w:rsid w:val="004F326B"/>
    <w:rsid w:val="004F3E76"/>
    <w:rsid w:val="004F4492"/>
    <w:rsid w:val="004F5148"/>
    <w:rsid w:val="004F560A"/>
    <w:rsid w:val="004F6061"/>
    <w:rsid w:val="004F6F62"/>
    <w:rsid w:val="004F7DB0"/>
    <w:rsid w:val="005005E7"/>
    <w:rsid w:val="0050087A"/>
    <w:rsid w:val="00501DA2"/>
    <w:rsid w:val="00502BC9"/>
    <w:rsid w:val="00503A75"/>
    <w:rsid w:val="00504994"/>
    <w:rsid w:val="00505E1C"/>
    <w:rsid w:val="0051050E"/>
    <w:rsid w:val="00511BCE"/>
    <w:rsid w:val="00513EC3"/>
    <w:rsid w:val="00513FB5"/>
    <w:rsid w:val="00514F9F"/>
    <w:rsid w:val="00517268"/>
    <w:rsid w:val="00521006"/>
    <w:rsid w:val="005215B7"/>
    <w:rsid w:val="00521D75"/>
    <w:rsid w:val="00522878"/>
    <w:rsid w:val="00524674"/>
    <w:rsid w:val="005247F4"/>
    <w:rsid w:val="005259B8"/>
    <w:rsid w:val="00527601"/>
    <w:rsid w:val="00527E40"/>
    <w:rsid w:val="005304DC"/>
    <w:rsid w:val="005334F8"/>
    <w:rsid w:val="005364DC"/>
    <w:rsid w:val="00537025"/>
    <w:rsid w:val="00537BBD"/>
    <w:rsid w:val="00537EA5"/>
    <w:rsid w:val="00540790"/>
    <w:rsid w:val="00540EC5"/>
    <w:rsid w:val="00541C90"/>
    <w:rsid w:val="00545BA3"/>
    <w:rsid w:val="005464D0"/>
    <w:rsid w:val="00547B46"/>
    <w:rsid w:val="005508A2"/>
    <w:rsid w:val="00550928"/>
    <w:rsid w:val="00551C6C"/>
    <w:rsid w:val="00551D37"/>
    <w:rsid w:val="00552C4F"/>
    <w:rsid w:val="00552C5D"/>
    <w:rsid w:val="00553061"/>
    <w:rsid w:val="00554385"/>
    <w:rsid w:val="00554FAA"/>
    <w:rsid w:val="0055718B"/>
    <w:rsid w:val="0055735C"/>
    <w:rsid w:val="00557AF8"/>
    <w:rsid w:val="00557B95"/>
    <w:rsid w:val="00557D2D"/>
    <w:rsid w:val="005653B8"/>
    <w:rsid w:val="005653D9"/>
    <w:rsid w:val="0056694D"/>
    <w:rsid w:val="005676F8"/>
    <w:rsid w:val="00573075"/>
    <w:rsid w:val="00574F2D"/>
    <w:rsid w:val="00582E92"/>
    <w:rsid w:val="00582FD4"/>
    <w:rsid w:val="00583EDD"/>
    <w:rsid w:val="00584D5D"/>
    <w:rsid w:val="0058550C"/>
    <w:rsid w:val="00585ED7"/>
    <w:rsid w:val="00587831"/>
    <w:rsid w:val="00590602"/>
    <w:rsid w:val="00592FD2"/>
    <w:rsid w:val="005933CB"/>
    <w:rsid w:val="00594DA6"/>
    <w:rsid w:val="0059636C"/>
    <w:rsid w:val="00596700"/>
    <w:rsid w:val="0059697F"/>
    <w:rsid w:val="00596C1A"/>
    <w:rsid w:val="00597628"/>
    <w:rsid w:val="005A2A15"/>
    <w:rsid w:val="005A391B"/>
    <w:rsid w:val="005A3B9E"/>
    <w:rsid w:val="005A3CB6"/>
    <w:rsid w:val="005A4777"/>
    <w:rsid w:val="005A59B6"/>
    <w:rsid w:val="005B26FD"/>
    <w:rsid w:val="005B566D"/>
    <w:rsid w:val="005C2492"/>
    <w:rsid w:val="005C312D"/>
    <w:rsid w:val="005C4025"/>
    <w:rsid w:val="005C58FE"/>
    <w:rsid w:val="005C6680"/>
    <w:rsid w:val="005C7D27"/>
    <w:rsid w:val="005D0386"/>
    <w:rsid w:val="005D1A60"/>
    <w:rsid w:val="005D21A2"/>
    <w:rsid w:val="005D23AF"/>
    <w:rsid w:val="005D266D"/>
    <w:rsid w:val="005D3DB9"/>
    <w:rsid w:val="005D4661"/>
    <w:rsid w:val="005D4993"/>
    <w:rsid w:val="005D4E63"/>
    <w:rsid w:val="005D5BB0"/>
    <w:rsid w:val="005D71BB"/>
    <w:rsid w:val="005D7BB1"/>
    <w:rsid w:val="005D7F6C"/>
    <w:rsid w:val="005E108B"/>
    <w:rsid w:val="005E10E6"/>
    <w:rsid w:val="005E1E37"/>
    <w:rsid w:val="005E2E7B"/>
    <w:rsid w:val="005E36A9"/>
    <w:rsid w:val="005E37EE"/>
    <w:rsid w:val="005E3C66"/>
    <w:rsid w:val="005E52DF"/>
    <w:rsid w:val="005E57BB"/>
    <w:rsid w:val="005E5A6C"/>
    <w:rsid w:val="005E6657"/>
    <w:rsid w:val="005E670F"/>
    <w:rsid w:val="005E7E64"/>
    <w:rsid w:val="005F175A"/>
    <w:rsid w:val="005F21BC"/>
    <w:rsid w:val="005F21F1"/>
    <w:rsid w:val="005F3359"/>
    <w:rsid w:val="005F4F66"/>
    <w:rsid w:val="005F5923"/>
    <w:rsid w:val="00601694"/>
    <w:rsid w:val="00601A38"/>
    <w:rsid w:val="00602CAA"/>
    <w:rsid w:val="006053F3"/>
    <w:rsid w:val="00605DBB"/>
    <w:rsid w:val="00606BC9"/>
    <w:rsid w:val="006107AE"/>
    <w:rsid w:val="00611411"/>
    <w:rsid w:val="0061158B"/>
    <w:rsid w:val="00614E0E"/>
    <w:rsid w:val="00615ECA"/>
    <w:rsid w:val="0061651D"/>
    <w:rsid w:val="006166D0"/>
    <w:rsid w:val="00617D4A"/>
    <w:rsid w:val="00620084"/>
    <w:rsid w:val="00622A2E"/>
    <w:rsid w:val="00623B16"/>
    <w:rsid w:val="00624FB9"/>
    <w:rsid w:val="006265F4"/>
    <w:rsid w:val="00626E1F"/>
    <w:rsid w:val="006307E7"/>
    <w:rsid w:val="00631886"/>
    <w:rsid w:val="0063463B"/>
    <w:rsid w:val="0063577F"/>
    <w:rsid w:val="00635E4A"/>
    <w:rsid w:val="0063604E"/>
    <w:rsid w:val="006375AF"/>
    <w:rsid w:val="006377DF"/>
    <w:rsid w:val="006406FA"/>
    <w:rsid w:val="00642D70"/>
    <w:rsid w:val="00642EF7"/>
    <w:rsid w:val="0064664C"/>
    <w:rsid w:val="00646A5E"/>
    <w:rsid w:val="00647174"/>
    <w:rsid w:val="00647719"/>
    <w:rsid w:val="006503F4"/>
    <w:rsid w:val="00651D11"/>
    <w:rsid w:val="00651F7A"/>
    <w:rsid w:val="00652623"/>
    <w:rsid w:val="0065398D"/>
    <w:rsid w:val="006568D3"/>
    <w:rsid w:val="00657326"/>
    <w:rsid w:val="00657D43"/>
    <w:rsid w:val="0066132D"/>
    <w:rsid w:val="006614D7"/>
    <w:rsid w:val="00665BDE"/>
    <w:rsid w:val="006666C8"/>
    <w:rsid w:val="00673A7E"/>
    <w:rsid w:val="00675080"/>
    <w:rsid w:val="006751D0"/>
    <w:rsid w:val="00675DEA"/>
    <w:rsid w:val="0067704E"/>
    <w:rsid w:val="006801B6"/>
    <w:rsid w:val="00680219"/>
    <w:rsid w:val="0068040B"/>
    <w:rsid w:val="00680CBA"/>
    <w:rsid w:val="00681540"/>
    <w:rsid w:val="00681A80"/>
    <w:rsid w:val="006854F9"/>
    <w:rsid w:val="006866F0"/>
    <w:rsid w:val="006905CE"/>
    <w:rsid w:val="00690773"/>
    <w:rsid w:val="00690869"/>
    <w:rsid w:val="00690FF0"/>
    <w:rsid w:val="0069128F"/>
    <w:rsid w:val="00691AC7"/>
    <w:rsid w:val="00693C6C"/>
    <w:rsid w:val="00694B1D"/>
    <w:rsid w:val="006950B6"/>
    <w:rsid w:val="00695F3A"/>
    <w:rsid w:val="006965CD"/>
    <w:rsid w:val="00696F96"/>
    <w:rsid w:val="00697D5F"/>
    <w:rsid w:val="006A10C7"/>
    <w:rsid w:val="006A2071"/>
    <w:rsid w:val="006A21B3"/>
    <w:rsid w:val="006A3260"/>
    <w:rsid w:val="006A42CB"/>
    <w:rsid w:val="006A6006"/>
    <w:rsid w:val="006A7049"/>
    <w:rsid w:val="006B0D0A"/>
    <w:rsid w:val="006B2717"/>
    <w:rsid w:val="006B44B6"/>
    <w:rsid w:val="006B4D80"/>
    <w:rsid w:val="006B5D5F"/>
    <w:rsid w:val="006B7724"/>
    <w:rsid w:val="006C217D"/>
    <w:rsid w:val="006C48AA"/>
    <w:rsid w:val="006C4B38"/>
    <w:rsid w:val="006C565E"/>
    <w:rsid w:val="006C5D71"/>
    <w:rsid w:val="006C5F2B"/>
    <w:rsid w:val="006C6590"/>
    <w:rsid w:val="006C65A0"/>
    <w:rsid w:val="006C6EC8"/>
    <w:rsid w:val="006C7639"/>
    <w:rsid w:val="006D06F5"/>
    <w:rsid w:val="006D09E0"/>
    <w:rsid w:val="006D10BB"/>
    <w:rsid w:val="006D1398"/>
    <w:rsid w:val="006D1D08"/>
    <w:rsid w:val="006D1D6B"/>
    <w:rsid w:val="006D375A"/>
    <w:rsid w:val="006D71BB"/>
    <w:rsid w:val="006D73F0"/>
    <w:rsid w:val="006D769B"/>
    <w:rsid w:val="006E0441"/>
    <w:rsid w:val="006E18F6"/>
    <w:rsid w:val="006E248E"/>
    <w:rsid w:val="006E2A9D"/>
    <w:rsid w:val="006E2FE1"/>
    <w:rsid w:val="006E7914"/>
    <w:rsid w:val="006F00BC"/>
    <w:rsid w:val="006F20BB"/>
    <w:rsid w:val="006F3DBC"/>
    <w:rsid w:val="006F40BC"/>
    <w:rsid w:val="006F443A"/>
    <w:rsid w:val="006F5F64"/>
    <w:rsid w:val="006F74A5"/>
    <w:rsid w:val="006F7941"/>
    <w:rsid w:val="006F7961"/>
    <w:rsid w:val="006F7E20"/>
    <w:rsid w:val="007004C9"/>
    <w:rsid w:val="00700700"/>
    <w:rsid w:val="00701040"/>
    <w:rsid w:val="0070156C"/>
    <w:rsid w:val="007019E7"/>
    <w:rsid w:val="007022ED"/>
    <w:rsid w:val="0070293F"/>
    <w:rsid w:val="00702FD3"/>
    <w:rsid w:val="00705417"/>
    <w:rsid w:val="007056B1"/>
    <w:rsid w:val="00705AAA"/>
    <w:rsid w:val="00707229"/>
    <w:rsid w:val="00707EE1"/>
    <w:rsid w:val="00711B8E"/>
    <w:rsid w:val="00712943"/>
    <w:rsid w:val="00713147"/>
    <w:rsid w:val="0071350A"/>
    <w:rsid w:val="00713B72"/>
    <w:rsid w:val="00714560"/>
    <w:rsid w:val="007151DF"/>
    <w:rsid w:val="00715585"/>
    <w:rsid w:val="007173B2"/>
    <w:rsid w:val="007178FC"/>
    <w:rsid w:val="00720AB1"/>
    <w:rsid w:val="00720C69"/>
    <w:rsid w:val="00721228"/>
    <w:rsid w:val="007214B9"/>
    <w:rsid w:val="00721E9A"/>
    <w:rsid w:val="007220E1"/>
    <w:rsid w:val="007221F8"/>
    <w:rsid w:val="007222EF"/>
    <w:rsid w:val="0072318A"/>
    <w:rsid w:val="00723902"/>
    <w:rsid w:val="007242F6"/>
    <w:rsid w:val="007251F5"/>
    <w:rsid w:val="007252BE"/>
    <w:rsid w:val="0072587C"/>
    <w:rsid w:val="007260EC"/>
    <w:rsid w:val="0072637B"/>
    <w:rsid w:val="00726AB3"/>
    <w:rsid w:val="00726F7A"/>
    <w:rsid w:val="00727853"/>
    <w:rsid w:val="00731115"/>
    <w:rsid w:val="00735737"/>
    <w:rsid w:val="00744030"/>
    <w:rsid w:val="00745C69"/>
    <w:rsid w:val="00745E39"/>
    <w:rsid w:val="00747212"/>
    <w:rsid w:val="0074721B"/>
    <w:rsid w:val="007473D4"/>
    <w:rsid w:val="00754D70"/>
    <w:rsid w:val="00754F76"/>
    <w:rsid w:val="007553D0"/>
    <w:rsid w:val="00755911"/>
    <w:rsid w:val="00756D32"/>
    <w:rsid w:val="0075765C"/>
    <w:rsid w:val="00761F52"/>
    <w:rsid w:val="00762566"/>
    <w:rsid w:val="00762C8C"/>
    <w:rsid w:val="00763175"/>
    <w:rsid w:val="00763FED"/>
    <w:rsid w:val="00764548"/>
    <w:rsid w:val="00764ED4"/>
    <w:rsid w:val="00765E40"/>
    <w:rsid w:val="00767683"/>
    <w:rsid w:val="00771457"/>
    <w:rsid w:val="007727D7"/>
    <w:rsid w:val="00773E01"/>
    <w:rsid w:val="007749E1"/>
    <w:rsid w:val="00774AFA"/>
    <w:rsid w:val="00777663"/>
    <w:rsid w:val="00777DAC"/>
    <w:rsid w:val="007802E1"/>
    <w:rsid w:val="00780D67"/>
    <w:rsid w:val="00781F07"/>
    <w:rsid w:val="00782320"/>
    <w:rsid w:val="0078335D"/>
    <w:rsid w:val="00784C88"/>
    <w:rsid w:val="0078556D"/>
    <w:rsid w:val="00786D23"/>
    <w:rsid w:val="00787F51"/>
    <w:rsid w:val="00790F8A"/>
    <w:rsid w:val="007934CA"/>
    <w:rsid w:val="00793C38"/>
    <w:rsid w:val="0079543E"/>
    <w:rsid w:val="00795A3F"/>
    <w:rsid w:val="0079635B"/>
    <w:rsid w:val="00796964"/>
    <w:rsid w:val="00796E72"/>
    <w:rsid w:val="007979BF"/>
    <w:rsid w:val="007A1A7D"/>
    <w:rsid w:val="007A4052"/>
    <w:rsid w:val="007A62FD"/>
    <w:rsid w:val="007B2063"/>
    <w:rsid w:val="007B29F7"/>
    <w:rsid w:val="007B2A9E"/>
    <w:rsid w:val="007B4417"/>
    <w:rsid w:val="007B45E9"/>
    <w:rsid w:val="007B5130"/>
    <w:rsid w:val="007B531B"/>
    <w:rsid w:val="007C060E"/>
    <w:rsid w:val="007C1B99"/>
    <w:rsid w:val="007C3AA8"/>
    <w:rsid w:val="007C55D8"/>
    <w:rsid w:val="007C7DDE"/>
    <w:rsid w:val="007D0294"/>
    <w:rsid w:val="007D1029"/>
    <w:rsid w:val="007D29B7"/>
    <w:rsid w:val="007D3FB8"/>
    <w:rsid w:val="007D4F93"/>
    <w:rsid w:val="007D6011"/>
    <w:rsid w:val="007E01F7"/>
    <w:rsid w:val="007E0689"/>
    <w:rsid w:val="007E081B"/>
    <w:rsid w:val="007E0F8B"/>
    <w:rsid w:val="007E1493"/>
    <w:rsid w:val="007E17AB"/>
    <w:rsid w:val="007E6871"/>
    <w:rsid w:val="007E7A27"/>
    <w:rsid w:val="007F1798"/>
    <w:rsid w:val="007F22E3"/>
    <w:rsid w:val="007F26BE"/>
    <w:rsid w:val="007F2B24"/>
    <w:rsid w:val="007F31BE"/>
    <w:rsid w:val="00800687"/>
    <w:rsid w:val="0080157B"/>
    <w:rsid w:val="00801A3A"/>
    <w:rsid w:val="00801C22"/>
    <w:rsid w:val="00801CAE"/>
    <w:rsid w:val="008036A8"/>
    <w:rsid w:val="0080474D"/>
    <w:rsid w:val="00805CAC"/>
    <w:rsid w:val="00805DF8"/>
    <w:rsid w:val="00807743"/>
    <w:rsid w:val="00810104"/>
    <w:rsid w:val="00810A98"/>
    <w:rsid w:val="00813B7E"/>
    <w:rsid w:val="00813BB6"/>
    <w:rsid w:val="0081643F"/>
    <w:rsid w:val="00816D10"/>
    <w:rsid w:val="0081712A"/>
    <w:rsid w:val="008208E9"/>
    <w:rsid w:val="008216BF"/>
    <w:rsid w:val="00822BE1"/>
    <w:rsid w:val="008242BD"/>
    <w:rsid w:val="0082658E"/>
    <w:rsid w:val="00830619"/>
    <w:rsid w:val="0083079E"/>
    <w:rsid w:val="008323F8"/>
    <w:rsid w:val="008324BA"/>
    <w:rsid w:val="008331DB"/>
    <w:rsid w:val="008340B2"/>
    <w:rsid w:val="008340EC"/>
    <w:rsid w:val="00836389"/>
    <w:rsid w:val="00837726"/>
    <w:rsid w:val="00841793"/>
    <w:rsid w:val="008423AC"/>
    <w:rsid w:val="00843874"/>
    <w:rsid w:val="008458AC"/>
    <w:rsid w:val="00845E1D"/>
    <w:rsid w:val="00846A18"/>
    <w:rsid w:val="00846AE0"/>
    <w:rsid w:val="008515E2"/>
    <w:rsid w:val="00852EE7"/>
    <w:rsid w:val="00854766"/>
    <w:rsid w:val="008555C2"/>
    <w:rsid w:val="00856A59"/>
    <w:rsid w:val="00857F0D"/>
    <w:rsid w:val="0086059A"/>
    <w:rsid w:val="00860C63"/>
    <w:rsid w:val="00864673"/>
    <w:rsid w:val="0086591C"/>
    <w:rsid w:val="00865E10"/>
    <w:rsid w:val="00867868"/>
    <w:rsid w:val="00867966"/>
    <w:rsid w:val="0087019D"/>
    <w:rsid w:val="008705DE"/>
    <w:rsid w:val="008716F6"/>
    <w:rsid w:val="00872FF3"/>
    <w:rsid w:val="00881653"/>
    <w:rsid w:val="00882F08"/>
    <w:rsid w:val="008842BD"/>
    <w:rsid w:val="008853BA"/>
    <w:rsid w:val="008853DD"/>
    <w:rsid w:val="00885DC1"/>
    <w:rsid w:val="008868E8"/>
    <w:rsid w:val="0088784F"/>
    <w:rsid w:val="008906A7"/>
    <w:rsid w:val="008908FB"/>
    <w:rsid w:val="00890B4C"/>
    <w:rsid w:val="00890E3D"/>
    <w:rsid w:val="008916AE"/>
    <w:rsid w:val="00892E4B"/>
    <w:rsid w:val="00893259"/>
    <w:rsid w:val="008A29CB"/>
    <w:rsid w:val="008A2D45"/>
    <w:rsid w:val="008A2EC9"/>
    <w:rsid w:val="008A4A7C"/>
    <w:rsid w:val="008A4F74"/>
    <w:rsid w:val="008A562F"/>
    <w:rsid w:val="008A7C06"/>
    <w:rsid w:val="008B05F6"/>
    <w:rsid w:val="008B086B"/>
    <w:rsid w:val="008B0DA3"/>
    <w:rsid w:val="008B168C"/>
    <w:rsid w:val="008B3087"/>
    <w:rsid w:val="008B4C48"/>
    <w:rsid w:val="008C0E01"/>
    <w:rsid w:val="008C0F71"/>
    <w:rsid w:val="008C17B7"/>
    <w:rsid w:val="008C376C"/>
    <w:rsid w:val="008C405A"/>
    <w:rsid w:val="008C4360"/>
    <w:rsid w:val="008C5418"/>
    <w:rsid w:val="008C67B4"/>
    <w:rsid w:val="008C6A6D"/>
    <w:rsid w:val="008C7DE2"/>
    <w:rsid w:val="008C7F36"/>
    <w:rsid w:val="008D017A"/>
    <w:rsid w:val="008D0553"/>
    <w:rsid w:val="008D1AAC"/>
    <w:rsid w:val="008D3B92"/>
    <w:rsid w:val="008D497E"/>
    <w:rsid w:val="008D4E58"/>
    <w:rsid w:val="008D5CE6"/>
    <w:rsid w:val="008D6288"/>
    <w:rsid w:val="008D6A38"/>
    <w:rsid w:val="008D6C88"/>
    <w:rsid w:val="008D6ED3"/>
    <w:rsid w:val="008D7B18"/>
    <w:rsid w:val="008E080A"/>
    <w:rsid w:val="008E16A8"/>
    <w:rsid w:val="008E3211"/>
    <w:rsid w:val="008E3EB6"/>
    <w:rsid w:val="008E47A7"/>
    <w:rsid w:val="008E4EB3"/>
    <w:rsid w:val="008E5445"/>
    <w:rsid w:val="008E5856"/>
    <w:rsid w:val="008F267D"/>
    <w:rsid w:val="008F3E83"/>
    <w:rsid w:val="008F4276"/>
    <w:rsid w:val="008F43DC"/>
    <w:rsid w:val="008F463E"/>
    <w:rsid w:val="008F69F9"/>
    <w:rsid w:val="009006B4"/>
    <w:rsid w:val="009013D0"/>
    <w:rsid w:val="00901AFB"/>
    <w:rsid w:val="00902218"/>
    <w:rsid w:val="00903D02"/>
    <w:rsid w:val="009042D8"/>
    <w:rsid w:val="00904F18"/>
    <w:rsid w:val="00904FB8"/>
    <w:rsid w:val="00905856"/>
    <w:rsid w:val="0090617E"/>
    <w:rsid w:val="009070CF"/>
    <w:rsid w:val="00907384"/>
    <w:rsid w:val="009078D0"/>
    <w:rsid w:val="00907AF3"/>
    <w:rsid w:val="009106A7"/>
    <w:rsid w:val="00911E3B"/>
    <w:rsid w:val="00911EA0"/>
    <w:rsid w:val="00913263"/>
    <w:rsid w:val="00915F1A"/>
    <w:rsid w:val="00917ED4"/>
    <w:rsid w:val="00920175"/>
    <w:rsid w:val="00920A13"/>
    <w:rsid w:val="0092151B"/>
    <w:rsid w:val="009227F8"/>
    <w:rsid w:val="00923766"/>
    <w:rsid w:val="009238A2"/>
    <w:rsid w:val="00923DB9"/>
    <w:rsid w:val="00924E15"/>
    <w:rsid w:val="009255FA"/>
    <w:rsid w:val="009256DB"/>
    <w:rsid w:val="00925BE5"/>
    <w:rsid w:val="009265C5"/>
    <w:rsid w:val="00926DA2"/>
    <w:rsid w:val="00926DFF"/>
    <w:rsid w:val="00927174"/>
    <w:rsid w:val="009341CF"/>
    <w:rsid w:val="00935E9D"/>
    <w:rsid w:val="0093678D"/>
    <w:rsid w:val="00936B31"/>
    <w:rsid w:val="00937075"/>
    <w:rsid w:val="0093783D"/>
    <w:rsid w:val="00940F19"/>
    <w:rsid w:val="00941468"/>
    <w:rsid w:val="00942C0B"/>
    <w:rsid w:val="00943B99"/>
    <w:rsid w:val="00943E3F"/>
    <w:rsid w:val="00945711"/>
    <w:rsid w:val="00945836"/>
    <w:rsid w:val="00950472"/>
    <w:rsid w:val="00950C01"/>
    <w:rsid w:val="009513B8"/>
    <w:rsid w:val="00951A99"/>
    <w:rsid w:val="009524B9"/>
    <w:rsid w:val="00952C74"/>
    <w:rsid w:val="00952D22"/>
    <w:rsid w:val="0095310A"/>
    <w:rsid w:val="00953A41"/>
    <w:rsid w:val="00953EB2"/>
    <w:rsid w:val="0095449F"/>
    <w:rsid w:val="00955C9B"/>
    <w:rsid w:val="00956555"/>
    <w:rsid w:val="00957D16"/>
    <w:rsid w:val="009600E8"/>
    <w:rsid w:val="009604D9"/>
    <w:rsid w:val="00960AD2"/>
    <w:rsid w:val="00960E38"/>
    <w:rsid w:val="009616F3"/>
    <w:rsid w:val="00962190"/>
    <w:rsid w:val="0096298E"/>
    <w:rsid w:val="00964B1F"/>
    <w:rsid w:val="00965DB4"/>
    <w:rsid w:val="00966EAF"/>
    <w:rsid w:val="0096725B"/>
    <w:rsid w:val="009673A2"/>
    <w:rsid w:val="00967824"/>
    <w:rsid w:val="009709F4"/>
    <w:rsid w:val="00971F51"/>
    <w:rsid w:val="00972FA0"/>
    <w:rsid w:val="00975193"/>
    <w:rsid w:val="00975576"/>
    <w:rsid w:val="00975D3C"/>
    <w:rsid w:val="00976D4F"/>
    <w:rsid w:val="0097713C"/>
    <w:rsid w:val="00977F21"/>
    <w:rsid w:val="0098219B"/>
    <w:rsid w:val="0098351C"/>
    <w:rsid w:val="00983623"/>
    <w:rsid w:val="00983A1A"/>
    <w:rsid w:val="00984761"/>
    <w:rsid w:val="00984771"/>
    <w:rsid w:val="00984913"/>
    <w:rsid w:val="0098594E"/>
    <w:rsid w:val="00985B34"/>
    <w:rsid w:val="009863B3"/>
    <w:rsid w:val="00986BC9"/>
    <w:rsid w:val="009871AE"/>
    <w:rsid w:val="009874B3"/>
    <w:rsid w:val="00987C1E"/>
    <w:rsid w:val="00990B49"/>
    <w:rsid w:val="00991EE4"/>
    <w:rsid w:val="00992AD5"/>
    <w:rsid w:val="00992C96"/>
    <w:rsid w:val="00993F11"/>
    <w:rsid w:val="00994EB4"/>
    <w:rsid w:val="00995F5B"/>
    <w:rsid w:val="00996D99"/>
    <w:rsid w:val="00997C3A"/>
    <w:rsid w:val="009A0672"/>
    <w:rsid w:val="009A1D38"/>
    <w:rsid w:val="009A244D"/>
    <w:rsid w:val="009A32BA"/>
    <w:rsid w:val="009A3FA2"/>
    <w:rsid w:val="009A41DC"/>
    <w:rsid w:val="009A420C"/>
    <w:rsid w:val="009A4F57"/>
    <w:rsid w:val="009A5DB8"/>
    <w:rsid w:val="009A6312"/>
    <w:rsid w:val="009A708C"/>
    <w:rsid w:val="009A7511"/>
    <w:rsid w:val="009A7865"/>
    <w:rsid w:val="009A7C64"/>
    <w:rsid w:val="009B0495"/>
    <w:rsid w:val="009B0855"/>
    <w:rsid w:val="009B0F8C"/>
    <w:rsid w:val="009B10F4"/>
    <w:rsid w:val="009B21C9"/>
    <w:rsid w:val="009B2CE2"/>
    <w:rsid w:val="009B3A10"/>
    <w:rsid w:val="009B5F73"/>
    <w:rsid w:val="009B6982"/>
    <w:rsid w:val="009B6A6C"/>
    <w:rsid w:val="009B751E"/>
    <w:rsid w:val="009C056E"/>
    <w:rsid w:val="009C14CB"/>
    <w:rsid w:val="009C4C8D"/>
    <w:rsid w:val="009C5E38"/>
    <w:rsid w:val="009C60D5"/>
    <w:rsid w:val="009C6A1B"/>
    <w:rsid w:val="009D1E51"/>
    <w:rsid w:val="009D2232"/>
    <w:rsid w:val="009D2B8D"/>
    <w:rsid w:val="009D30F6"/>
    <w:rsid w:val="009D55AD"/>
    <w:rsid w:val="009D5BE5"/>
    <w:rsid w:val="009E13DE"/>
    <w:rsid w:val="009E14DB"/>
    <w:rsid w:val="009E1A22"/>
    <w:rsid w:val="009E239B"/>
    <w:rsid w:val="009E3329"/>
    <w:rsid w:val="009E3A94"/>
    <w:rsid w:val="009E560A"/>
    <w:rsid w:val="009E56C0"/>
    <w:rsid w:val="009E7B41"/>
    <w:rsid w:val="009F04EB"/>
    <w:rsid w:val="009F05AB"/>
    <w:rsid w:val="009F1029"/>
    <w:rsid w:val="009F1893"/>
    <w:rsid w:val="009F3A04"/>
    <w:rsid w:val="009F3C76"/>
    <w:rsid w:val="009F3F79"/>
    <w:rsid w:val="009F48F7"/>
    <w:rsid w:val="009F7648"/>
    <w:rsid w:val="009F7C94"/>
    <w:rsid w:val="00A00650"/>
    <w:rsid w:val="00A00CBA"/>
    <w:rsid w:val="00A02A82"/>
    <w:rsid w:val="00A03086"/>
    <w:rsid w:val="00A035AA"/>
    <w:rsid w:val="00A058E1"/>
    <w:rsid w:val="00A0610E"/>
    <w:rsid w:val="00A067DE"/>
    <w:rsid w:val="00A0684B"/>
    <w:rsid w:val="00A106B6"/>
    <w:rsid w:val="00A109E0"/>
    <w:rsid w:val="00A12945"/>
    <w:rsid w:val="00A12D58"/>
    <w:rsid w:val="00A159F1"/>
    <w:rsid w:val="00A16E58"/>
    <w:rsid w:val="00A16F37"/>
    <w:rsid w:val="00A20CCE"/>
    <w:rsid w:val="00A21175"/>
    <w:rsid w:val="00A21E39"/>
    <w:rsid w:val="00A22AC5"/>
    <w:rsid w:val="00A22DE1"/>
    <w:rsid w:val="00A230EE"/>
    <w:rsid w:val="00A23A28"/>
    <w:rsid w:val="00A23F79"/>
    <w:rsid w:val="00A23FE7"/>
    <w:rsid w:val="00A248FF"/>
    <w:rsid w:val="00A24EE1"/>
    <w:rsid w:val="00A27281"/>
    <w:rsid w:val="00A279D0"/>
    <w:rsid w:val="00A30999"/>
    <w:rsid w:val="00A311B3"/>
    <w:rsid w:val="00A315A0"/>
    <w:rsid w:val="00A319C3"/>
    <w:rsid w:val="00A31DF2"/>
    <w:rsid w:val="00A32D14"/>
    <w:rsid w:val="00A331E4"/>
    <w:rsid w:val="00A33228"/>
    <w:rsid w:val="00A33AEA"/>
    <w:rsid w:val="00A36722"/>
    <w:rsid w:val="00A368C3"/>
    <w:rsid w:val="00A37C30"/>
    <w:rsid w:val="00A40417"/>
    <w:rsid w:val="00A409AC"/>
    <w:rsid w:val="00A42523"/>
    <w:rsid w:val="00A444B0"/>
    <w:rsid w:val="00A50004"/>
    <w:rsid w:val="00A50304"/>
    <w:rsid w:val="00A50843"/>
    <w:rsid w:val="00A52613"/>
    <w:rsid w:val="00A52C63"/>
    <w:rsid w:val="00A530C5"/>
    <w:rsid w:val="00A54A31"/>
    <w:rsid w:val="00A552DE"/>
    <w:rsid w:val="00A55FF4"/>
    <w:rsid w:val="00A56318"/>
    <w:rsid w:val="00A56395"/>
    <w:rsid w:val="00A5645F"/>
    <w:rsid w:val="00A57247"/>
    <w:rsid w:val="00A60550"/>
    <w:rsid w:val="00A60A8C"/>
    <w:rsid w:val="00A627D9"/>
    <w:rsid w:val="00A62E92"/>
    <w:rsid w:val="00A64AE1"/>
    <w:rsid w:val="00A65189"/>
    <w:rsid w:val="00A652E8"/>
    <w:rsid w:val="00A65BB7"/>
    <w:rsid w:val="00A66620"/>
    <w:rsid w:val="00A66914"/>
    <w:rsid w:val="00A66A1C"/>
    <w:rsid w:val="00A66F13"/>
    <w:rsid w:val="00A67C47"/>
    <w:rsid w:val="00A67F9B"/>
    <w:rsid w:val="00A710EC"/>
    <w:rsid w:val="00A71521"/>
    <w:rsid w:val="00A7161B"/>
    <w:rsid w:val="00A731FD"/>
    <w:rsid w:val="00A73C84"/>
    <w:rsid w:val="00A73E97"/>
    <w:rsid w:val="00A74901"/>
    <w:rsid w:val="00A74A56"/>
    <w:rsid w:val="00A74C7D"/>
    <w:rsid w:val="00A765E8"/>
    <w:rsid w:val="00A77129"/>
    <w:rsid w:val="00A77139"/>
    <w:rsid w:val="00A80168"/>
    <w:rsid w:val="00A816B4"/>
    <w:rsid w:val="00A83C08"/>
    <w:rsid w:val="00A850BB"/>
    <w:rsid w:val="00A8548E"/>
    <w:rsid w:val="00A87E66"/>
    <w:rsid w:val="00A9124E"/>
    <w:rsid w:val="00A917D1"/>
    <w:rsid w:val="00A91BD1"/>
    <w:rsid w:val="00A92BFF"/>
    <w:rsid w:val="00A92CE7"/>
    <w:rsid w:val="00A93249"/>
    <w:rsid w:val="00A94B42"/>
    <w:rsid w:val="00A94D23"/>
    <w:rsid w:val="00A95362"/>
    <w:rsid w:val="00A9565C"/>
    <w:rsid w:val="00A96EB1"/>
    <w:rsid w:val="00A976D9"/>
    <w:rsid w:val="00A97B75"/>
    <w:rsid w:val="00AA036E"/>
    <w:rsid w:val="00AA2193"/>
    <w:rsid w:val="00AA2B57"/>
    <w:rsid w:val="00AA6CE3"/>
    <w:rsid w:val="00AA6F78"/>
    <w:rsid w:val="00AB183C"/>
    <w:rsid w:val="00AB18B4"/>
    <w:rsid w:val="00AB2A2E"/>
    <w:rsid w:val="00AB4862"/>
    <w:rsid w:val="00AB6104"/>
    <w:rsid w:val="00AB6507"/>
    <w:rsid w:val="00AB6C40"/>
    <w:rsid w:val="00AC38C2"/>
    <w:rsid w:val="00AC572E"/>
    <w:rsid w:val="00AC5784"/>
    <w:rsid w:val="00AC6CE1"/>
    <w:rsid w:val="00AC7637"/>
    <w:rsid w:val="00AD036A"/>
    <w:rsid w:val="00AD24BF"/>
    <w:rsid w:val="00AD3198"/>
    <w:rsid w:val="00AD3A7C"/>
    <w:rsid w:val="00AD6030"/>
    <w:rsid w:val="00AE093A"/>
    <w:rsid w:val="00AE095F"/>
    <w:rsid w:val="00AE09A2"/>
    <w:rsid w:val="00AE0A9D"/>
    <w:rsid w:val="00AE0B4C"/>
    <w:rsid w:val="00AE160E"/>
    <w:rsid w:val="00AE1988"/>
    <w:rsid w:val="00AE22AB"/>
    <w:rsid w:val="00AE2EA7"/>
    <w:rsid w:val="00AE58D1"/>
    <w:rsid w:val="00AE615F"/>
    <w:rsid w:val="00AF00F2"/>
    <w:rsid w:val="00AF0DDF"/>
    <w:rsid w:val="00AF228C"/>
    <w:rsid w:val="00AF279B"/>
    <w:rsid w:val="00AF2D77"/>
    <w:rsid w:val="00AF2F9C"/>
    <w:rsid w:val="00AF3B28"/>
    <w:rsid w:val="00AF4083"/>
    <w:rsid w:val="00AF4BFE"/>
    <w:rsid w:val="00AF6555"/>
    <w:rsid w:val="00AF6974"/>
    <w:rsid w:val="00B00FB9"/>
    <w:rsid w:val="00B0129B"/>
    <w:rsid w:val="00B0266E"/>
    <w:rsid w:val="00B04391"/>
    <w:rsid w:val="00B04E6E"/>
    <w:rsid w:val="00B05385"/>
    <w:rsid w:val="00B058A5"/>
    <w:rsid w:val="00B066A9"/>
    <w:rsid w:val="00B06F5F"/>
    <w:rsid w:val="00B078EC"/>
    <w:rsid w:val="00B07B8E"/>
    <w:rsid w:val="00B07DCD"/>
    <w:rsid w:val="00B10101"/>
    <w:rsid w:val="00B105FC"/>
    <w:rsid w:val="00B119BE"/>
    <w:rsid w:val="00B12183"/>
    <w:rsid w:val="00B124C1"/>
    <w:rsid w:val="00B126D6"/>
    <w:rsid w:val="00B13C0C"/>
    <w:rsid w:val="00B13F05"/>
    <w:rsid w:val="00B1612C"/>
    <w:rsid w:val="00B16C13"/>
    <w:rsid w:val="00B17AE1"/>
    <w:rsid w:val="00B20256"/>
    <w:rsid w:val="00B2042C"/>
    <w:rsid w:val="00B205BE"/>
    <w:rsid w:val="00B213A1"/>
    <w:rsid w:val="00B2217C"/>
    <w:rsid w:val="00B246FF"/>
    <w:rsid w:val="00B2639B"/>
    <w:rsid w:val="00B26474"/>
    <w:rsid w:val="00B26661"/>
    <w:rsid w:val="00B304D9"/>
    <w:rsid w:val="00B30FD2"/>
    <w:rsid w:val="00B314F4"/>
    <w:rsid w:val="00B32D46"/>
    <w:rsid w:val="00B333EE"/>
    <w:rsid w:val="00B33F07"/>
    <w:rsid w:val="00B366F0"/>
    <w:rsid w:val="00B36AB7"/>
    <w:rsid w:val="00B37B69"/>
    <w:rsid w:val="00B40BB3"/>
    <w:rsid w:val="00B410E7"/>
    <w:rsid w:val="00B41124"/>
    <w:rsid w:val="00B42F37"/>
    <w:rsid w:val="00B448CE"/>
    <w:rsid w:val="00B45617"/>
    <w:rsid w:val="00B4659B"/>
    <w:rsid w:val="00B46C06"/>
    <w:rsid w:val="00B46D6D"/>
    <w:rsid w:val="00B470BC"/>
    <w:rsid w:val="00B47D71"/>
    <w:rsid w:val="00B536FB"/>
    <w:rsid w:val="00B53B7F"/>
    <w:rsid w:val="00B53C2B"/>
    <w:rsid w:val="00B560BA"/>
    <w:rsid w:val="00B56268"/>
    <w:rsid w:val="00B57E8B"/>
    <w:rsid w:val="00B613E6"/>
    <w:rsid w:val="00B61ADE"/>
    <w:rsid w:val="00B62F8C"/>
    <w:rsid w:val="00B632F0"/>
    <w:rsid w:val="00B64747"/>
    <w:rsid w:val="00B66C9C"/>
    <w:rsid w:val="00B71FEE"/>
    <w:rsid w:val="00B720C5"/>
    <w:rsid w:val="00B727FC"/>
    <w:rsid w:val="00B734DC"/>
    <w:rsid w:val="00B74AF9"/>
    <w:rsid w:val="00B80A5D"/>
    <w:rsid w:val="00B81B34"/>
    <w:rsid w:val="00B81E39"/>
    <w:rsid w:val="00B8335E"/>
    <w:rsid w:val="00B8400F"/>
    <w:rsid w:val="00B84511"/>
    <w:rsid w:val="00B8622E"/>
    <w:rsid w:val="00B86FA3"/>
    <w:rsid w:val="00B923A5"/>
    <w:rsid w:val="00B93946"/>
    <w:rsid w:val="00B93EF8"/>
    <w:rsid w:val="00B95268"/>
    <w:rsid w:val="00B96180"/>
    <w:rsid w:val="00B96E15"/>
    <w:rsid w:val="00BA02A1"/>
    <w:rsid w:val="00BA0FA3"/>
    <w:rsid w:val="00BA2E28"/>
    <w:rsid w:val="00BA4588"/>
    <w:rsid w:val="00BA50FA"/>
    <w:rsid w:val="00BA61CF"/>
    <w:rsid w:val="00BA6660"/>
    <w:rsid w:val="00BB052B"/>
    <w:rsid w:val="00BB1B12"/>
    <w:rsid w:val="00BB1C04"/>
    <w:rsid w:val="00BB1E14"/>
    <w:rsid w:val="00BB2051"/>
    <w:rsid w:val="00BB23CF"/>
    <w:rsid w:val="00BB379C"/>
    <w:rsid w:val="00BB4804"/>
    <w:rsid w:val="00BB4A9C"/>
    <w:rsid w:val="00BB51AC"/>
    <w:rsid w:val="00BB600E"/>
    <w:rsid w:val="00BB68F6"/>
    <w:rsid w:val="00BB7652"/>
    <w:rsid w:val="00BC0D9D"/>
    <w:rsid w:val="00BC1B95"/>
    <w:rsid w:val="00BC37D7"/>
    <w:rsid w:val="00BC4AA6"/>
    <w:rsid w:val="00BC7B82"/>
    <w:rsid w:val="00BD0820"/>
    <w:rsid w:val="00BD2949"/>
    <w:rsid w:val="00BD2B22"/>
    <w:rsid w:val="00BD349B"/>
    <w:rsid w:val="00BD4885"/>
    <w:rsid w:val="00BD4D54"/>
    <w:rsid w:val="00BD56C1"/>
    <w:rsid w:val="00BE02CA"/>
    <w:rsid w:val="00BE627C"/>
    <w:rsid w:val="00BE66A1"/>
    <w:rsid w:val="00BE6956"/>
    <w:rsid w:val="00BF0794"/>
    <w:rsid w:val="00BF5064"/>
    <w:rsid w:val="00BF50FD"/>
    <w:rsid w:val="00BF6565"/>
    <w:rsid w:val="00BF7993"/>
    <w:rsid w:val="00BF7D0D"/>
    <w:rsid w:val="00C00983"/>
    <w:rsid w:val="00C01052"/>
    <w:rsid w:val="00C016CC"/>
    <w:rsid w:val="00C02D41"/>
    <w:rsid w:val="00C03275"/>
    <w:rsid w:val="00C03BE7"/>
    <w:rsid w:val="00C045AD"/>
    <w:rsid w:val="00C05691"/>
    <w:rsid w:val="00C0784F"/>
    <w:rsid w:val="00C1110F"/>
    <w:rsid w:val="00C13709"/>
    <w:rsid w:val="00C14480"/>
    <w:rsid w:val="00C147D0"/>
    <w:rsid w:val="00C1577F"/>
    <w:rsid w:val="00C217FF"/>
    <w:rsid w:val="00C21B6C"/>
    <w:rsid w:val="00C21FB2"/>
    <w:rsid w:val="00C232ED"/>
    <w:rsid w:val="00C23D2D"/>
    <w:rsid w:val="00C2467D"/>
    <w:rsid w:val="00C25ADB"/>
    <w:rsid w:val="00C25DDC"/>
    <w:rsid w:val="00C26038"/>
    <w:rsid w:val="00C2630A"/>
    <w:rsid w:val="00C26B14"/>
    <w:rsid w:val="00C27494"/>
    <w:rsid w:val="00C27A27"/>
    <w:rsid w:val="00C27F2E"/>
    <w:rsid w:val="00C3002E"/>
    <w:rsid w:val="00C30268"/>
    <w:rsid w:val="00C30F73"/>
    <w:rsid w:val="00C325BC"/>
    <w:rsid w:val="00C328FC"/>
    <w:rsid w:val="00C36DDE"/>
    <w:rsid w:val="00C40915"/>
    <w:rsid w:val="00C41C86"/>
    <w:rsid w:val="00C43446"/>
    <w:rsid w:val="00C43D3E"/>
    <w:rsid w:val="00C44C6C"/>
    <w:rsid w:val="00C44E77"/>
    <w:rsid w:val="00C47CB5"/>
    <w:rsid w:val="00C517F7"/>
    <w:rsid w:val="00C51E65"/>
    <w:rsid w:val="00C52AC2"/>
    <w:rsid w:val="00C52E58"/>
    <w:rsid w:val="00C553A1"/>
    <w:rsid w:val="00C55A25"/>
    <w:rsid w:val="00C574BB"/>
    <w:rsid w:val="00C5777D"/>
    <w:rsid w:val="00C60A88"/>
    <w:rsid w:val="00C60AF8"/>
    <w:rsid w:val="00C61C62"/>
    <w:rsid w:val="00C62E27"/>
    <w:rsid w:val="00C630F2"/>
    <w:rsid w:val="00C6314C"/>
    <w:rsid w:val="00C637FD"/>
    <w:rsid w:val="00C6518A"/>
    <w:rsid w:val="00C651C7"/>
    <w:rsid w:val="00C65954"/>
    <w:rsid w:val="00C665B7"/>
    <w:rsid w:val="00C67BD3"/>
    <w:rsid w:val="00C70EE3"/>
    <w:rsid w:val="00C72183"/>
    <w:rsid w:val="00C72633"/>
    <w:rsid w:val="00C734D4"/>
    <w:rsid w:val="00C751A8"/>
    <w:rsid w:val="00C754D4"/>
    <w:rsid w:val="00C7552A"/>
    <w:rsid w:val="00C7672D"/>
    <w:rsid w:val="00C7722B"/>
    <w:rsid w:val="00C82774"/>
    <w:rsid w:val="00C8278E"/>
    <w:rsid w:val="00C85CCE"/>
    <w:rsid w:val="00C860F7"/>
    <w:rsid w:val="00C91D3A"/>
    <w:rsid w:val="00C91F65"/>
    <w:rsid w:val="00C92172"/>
    <w:rsid w:val="00C92319"/>
    <w:rsid w:val="00C94CBC"/>
    <w:rsid w:val="00C95A54"/>
    <w:rsid w:val="00C95AB9"/>
    <w:rsid w:val="00C95D14"/>
    <w:rsid w:val="00C969C1"/>
    <w:rsid w:val="00C97BAF"/>
    <w:rsid w:val="00CA03A5"/>
    <w:rsid w:val="00CA09AC"/>
    <w:rsid w:val="00CA0B71"/>
    <w:rsid w:val="00CA0C1D"/>
    <w:rsid w:val="00CA1543"/>
    <w:rsid w:val="00CA1852"/>
    <w:rsid w:val="00CA20F1"/>
    <w:rsid w:val="00CA30FA"/>
    <w:rsid w:val="00CA3331"/>
    <w:rsid w:val="00CA34D7"/>
    <w:rsid w:val="00CA34F6"/>
    <w:rsid w:val="00CA5B41"/>
    <w:rsid w:val="00CA7F55"/>
    <w:rsid w:val="00CB361C"/>
    <w:rsid w:val="00CB559B"/>
    <w:rsid w:val="00CC0505"/>
    <w:rsid w:val="00CC1EB0"/>
    <w:rsid w:val="00CC1F83"/>
    <w:rsid w:val="00CC3469"/>
    <w:rsid w:val="00CC40C1"/>
    <w:rsid w:val="00CC4717"/>
    <w:rsid w:val="00CC6BFF"/>
    <w:rsid w:val="00CC7A36"/>
    <w:rsid w:val="00CD1AEC"/>
    <w:rsid w:val="00CE0D30"/>
    <w:rsid w:val="00CE1871"/>
    <w:rsid w:val="00CE22CA"/>
    <w:rsid w:val="00CE4FCC"/>
    <w:rsid w:val="00CE5ACD"/>
    <w:rsid w:val="00CE6686"/>
    <w:rsid w:val="00CE727F"/>
    <w:rsid w:val="00CE7336"/>
    <w:rsid w:val="00CE79B1"/>
    <w:rsid w:val="00CF1B95"/>
    <w:rsid w:val="00CF28DD"/>
    <w:rsid w:val="00CF356A"/>
    <w:rsid w:val="00CF5C4E"/>
    <w:rsid w:val="00CF74FD"/>
    <w:rsid w:val="00D01E76"/>
    <w:rsid w:val="00D04A4E"/>
    <w:rsid w:val="00D073BF"/>
    <w:rsid w:val="00D07C69"/>
    <w:rsid w:val="00D10FAE"/>
    <w:rsid w:val="00D11605"/>
    <w:rsid w:val="00D11865"/>
    <w:rsid w:val="00D11872"/>
    <w:rsid w:val="00D12992"/>
    <w:rsid w:val="00D131E7"/>
    <w:rsid w:val="00D139AC"/>
    <w:rsid w:val="00D13F8D"/>
    <w:rsid w:val="00D14B2D"/>
    <w:rsid w:val="00D152EF"/>
    <w:rsid w:val="00D170BE"/>
    <w:rsid w:val="00D22BDE"/>
    <w:rsid w:val="00D2484B"/>
    <w:rsid w:val="00D25CC2"/>
    <w:rsid w:val="00D26600"/>
    <w:rsid w:val="00D27008"/>
    <w:rsid w:val="00D304FC"/>
    <w:rsid w:val="00D30ABE"/>
    <w:rsid w:val="00D310F7"/>
    <w:rsid w:val="00D3228A"/>
    <w:rsid w:val="00D32499"/>
    <w:rsid w:val="00D33E06"/>
    <w:rsid w:val="00D347D3"/>
    <w:rsid w:val="00D36334"/>
    <w:rsid w:val="00D36609"/>
    <w:rsid w:val="00D366CD"/>
    <w:rsid w:val="00D36C22"/>
    <w:rsid w:val="00D40663"/>
    <w:rsid w:val="00D414D9"/>
    <w:rsid w:val="00D41915"/>
    <w:rsid w:val="00D41E28"/>
    <w:rsid w:val="00D4341C"/>
    <w:rsid w:val="00D43B9A"/>
    <w:rsid w:val="00D45813"/>
    <w:rsid w:val="00D45F03"/>
    <w:rsid w:val="00D46131"/>
    <w:rsid w:val="00D465E9"/>
    <w:rsid w:val="00D4755F"/>
    <w:rsid w:val="00D4768F"/>
    <w:rsid w:val="00D51115"/>
    <w:rsid w:val="00D53A43"/>
    <w:rsid w:val="00D554F3"/>
    <w:rsid w:val="00D564EB"/>
    <w:rsid w:val="00D569A1"/>
    <w:rsid w:val="00D57492"/>
    <w:rsid w:val="00D60589"/>
    <w:rsid w:val="00D6069C"/>
    <w:rsid w:val="00D60B97"/>
    <w:rsid w:val="00D62089"/>
    <w:rsid w:val="00D6258C"/>
    <w:rsid w:val="00D63A44"/>
    <w:rsid w:val="00D64588"/>
    <w:rsid w:val="00D67246"/>
    <w:rsid w:val="00D7015C"/>
    <w:rsid w:val="00D72DC0"/>
    <w:rsid w:val="00D73C67"/>
    <w:rsid w:val="00D73C7D"/>
    <w:rsid w:val="00D73EC0"/>
    <w:rsid w:val="00D7406C"/>
    <w:rsid w:val="00D74755"/>
    <w:rsid w:val="00D75A64"/>
    <w:rsid w:val="00D7714D"/>
    <w:rsid w:val="00D772BB"/>
    <w:rsid w:val="00D80A5F"/>
    <w:rsid w:val="00D80CA3"/>
    <w:rsid w:val="00D81778"/>
    <w:rsid w:val="00D84A00"/>
    <w:rsid w:val="00D87960"/>
    <w:rsid w:val="00D87DC0"/>
    <w:rsid w:val="00D9126D"/>
    <w:rsid w:val="00D92E97"/>
    <w:rsid w:val="00D94B69"/>
    <w:rsid w:val="00D97D54"/>
    <w:rsid w:val="00DA13AC"/>
    <w:rsid w:val="00DA1537"/>
    <w:rsid w:val="00DA1622"/>
    <w:rsid w:val="00DA257F"/>
    <w:rsid w:val="00DA3014"/>
    <w:rsid w:val="00DA30C8"/>
    <w:rsid w:val="00DA3C41"/>
    <w:rsid w:val="00DA3E5E"/>
    <w:rsid w:val="00DA521F"/>
    <w:rsid w:val="00DA68AB"/>
    <w:rsid w:val="00DA6C20"/>
    <w:rsid w:val="00DA7C82"/>
    <w:rsid w:val="00DB16B9"/>
    <w:rsid w:val="00DB2794"/>
    <w:rsid w:val="00DB4A1E"/>
    <w:rsid w:val="00DB5607"/>
    <w:rsid w:val="00DB5E91"/>
    <w:rsid w:val="00DB6837"/>
    <w:rsid w:val="00DB6A0B"/>
    <w:rsid w:val="00DC09BF"/>
    <w:rsid w:val="00DC0A99"/>
    <w:rsid w:val="00DC0BAB"/>
    <w:rsid w:val="00DC1B09"/>
    <w:rsid w:val="00DC2D16"/>
    <w:rsid w:val="00DC2DAC"/>
    <w:rsid w:val="00DC3E88"/>
    <w:rsid w:val="00DC40F4"/>
    <w:rsid w:val="00DC5819"/>
    <w:rsid w:val="00DC64C1"/>
    <w:rsid w:val="00DD0700"/>
    <w:rsid w:val="00DD2FF6"/>
    <w:rsid w:val="00DD31F7"/>
    <w:rsid w:val="00DD4195"/>
    <w:rsid w:val="00DD4464"/>
    <w:rsid w:val="00DD772E"/>
    <w:rsid w:val="00DE066E"/>
    <w:rsid w:val="00DE162A"/>
    <w:rsid w:val="00DE2236"/>
    <w:rsid w:val="00DE367B"/>
    <w:rsid w:val="00DE3A16"/>
    <w:rsid w:val="00DE41A7"/>
    <w:rsid w:val="00DE4435"/>
    <w:rsid w:val="00DE4DC1"/>
    <w:rsid w:val="00DE62FB"/>
    <w:rsid w:val="00DF185E"/>
    <w:rsid w:val="00DF1BB4"/>
    <w:rsid w:val="00DF1FF1"/>
    <w:rsid w:val="00DF22F4"/>
    <w:rsid w:val="00DF2A7E"/>
    <w:rsid w:val="00DF362A"/>
    <w:rsid w:val="00DF71AA"/>
    <w:rsid w:val="00DF7735"/>
    <w:rsid w:val="00E00A74"/>
    <w:rsid w:val="00E01313"/>
    <w:rsid w:val="00E01D70"/>
    <w:rsid w:val="00E01F1A"/>
    <w:rsid w:val="00E025D2"/>
    <w:rsid w:val="00E031B6"/>
    <w:rsid w:val="00E03468"/>
    <w:rsid w:val="00E05984"/>
    <w:rsid w:val="00E06017"/>
    <w:rsid w:val="00E07675"/>
    <w:rsid w:val="00E0782B"/>
    <w:rsid w:val="00E12671"/>
    <w:rsid w:val="00E12836"/>
    <w:rsid w:val="00E14232"/>
    <w:rsid w:val="00E14261"/>
    <w:rsid w:val="00E152B0"/>
    <w:rsid w:val="00E157AC"/>
    <w:rsid w:val="00E16CB5"/>
    <w:rsid w:val="00E16E1C"/>
    <w:rsid w:val="00E1750E"/>
    <w:rsid w:val="00E17B67"/>
    <w:rsid w:val="00E207E9"/>
    <w:rsid w:val="00E207FF"/>
    <w:rsid w:val="00E224D0"/>
    <w:rsid w:val="00E22678"/>
    <w:rsid w:val="00E22832"/>
    <w:rsid w:val="00E23431"/>
    <w:rsid w:val="00E23780"/>
    <w:rsid w:val="00E24155"/>
    <w:rsid w:val="00E25F7F"/>
    <w:rsid w:val="00E26E19"/>
    <w:rsid w:val="00E27664"/>
    <w:rsid w:val="00E27F30"/>
    <w:rsid w:val="00E27F5D"/>
    <w:rsid w:val="00E31131"/>
    <w:rsid w:val="00E31421"/>
    <w:rsid w:val="00E31875"/>
    <w:rsid w:val="00E31BA3"/>
    <w:rsid w:val="00E32F64"/>
    <w:rsid w:val="00E33611"/>
    <w:rsid w:val="00E34A2E"/>
    <w:rsid w:val="00E34CD4"/>
    <w:rsid w:val="00E35B41"/>
    <w:rsid w:val="00E35E7B"/>
    <w:rsid w:val="00E374CD"/>
    <w:rsid w:val="00E4178D"/>
    <w:rsid w:val="00E42668"/>
    <w:rsid w:val="00E4370B"/>
    <w:rsid w:val="00E43830"/>
    <w:rsid w:val="00E4435F"/>
    <w:rsid w:val="00E4480D"/>
    <w:rsid w:val="00E4591E"/>
    <w:rsid w:val="00E472E3"/>
    <w:rsid w:val="00E4791B"/>
    <w:rsid w:val="00E506B3"/>
    <w:rsid w:val="00E507DD"/>
    <w:rsid w:val="00E50A40"/>
    <w:rsid w:val="00E51362"/>
    <w:rsid w:val="00E51D42"/>
    <w:rsid w:val="00E5280C"/>
    <w:rsid w:val="00E52858"/>
    <w:rsid w:val="00E52CBD"/>
    <w:rsid w:val="00E53068"/>
    <w:rsid w:val="00E53D10"/>
    <w:rsid w:val="00E54B05"/>
    <w:rsid w:val="00E55213"/>
    <w:rsid w:val="00E5561F"/>
    <w:rsid w:val="00E56633"/>
    <w:rsid w:val="00E5687A"/>
    <w:rsid w:val="00E56C2D"/>
    <w:rsid w:val="00E56F29"/>
    <w:rsid w:val="00E5715E"/>
    <w:rsid w:val="00E5784A"/>
    <w:rsid w:val="00E6002A"/>
    <w:rsid w:val="00E60933"/>
    <w:rsid w:val="00E61119"/>
    <w:rsid w:val="00E61345"/>
    <w:rsid w:val="00E62DDD"/>
    <w:rsid w:val="00E634F6"/>
    <w:rsid w:val="00E6382B"/>
    <w:rsid w:val="00E6557A"/>
    <w:rsid w:val="00E65D0E"/>
    <w:rsid w:val="00E66B7A"/>
    <w:rsid w:val="00E66F41"/>
    <w:rsid w:val="00E70A15"/>
    <w:rsid w:val="00E70C57"/>
    <w:rsid w:val="00E714EA"/>
    <w:rsid w:val="00E7252C"/>
    <w:rsid w:val="00E7254A"/>
    <w:rsid w:val="00E7267A"/>
    <w:rsid w:val="00E72A7E"/>
    <w:rsid w:val="00E73354"/>
    <w:rsid w:val="00E737AF"/>
    <w:rsid w:val="00E7488F"/>
    <w:rsid w:val="00E75D0D"/>
    <w:rsid w:val="00E75DCB"/>
    <w:rsid w:val="00E7646C"/>
    <w:rsid w:val="00E769A6"/>
    <w:rsid w:val="00E76DB7"/>
    <w:rsid w:val="00E77727"/>
    <w:rsid w:val="00E808FC"/>
    <w:rsid w:val="00E80C67"/>
    <w:rsid w:val="00E80CD7"/>
    <w:rsid w:val="00E8170E"/>
    <w:rsid w:val="00E83FA2"/>
    <w:rsid w:val="00E840B6"/>
    <w:rsid w:val="00E85CAB"/>
    <w:rsid w:val="00E85DC7"/>
    <w:rsid w:val="00E8761A"/>
    <w:rsid w:val="00E902BF"/>
    <w:rsid w:val="00E90432"/>
    <w:rsid w:val="00E91EDA"/>
    <w:rsid w:val="00E9508B"/>
    <w:rsid w:val="00E951CF"/>
    <w:rsid w:val="00E96227"/>
    <w:rsid w:val="00E9660E"/>
    <w:rsid w:val="00EA19EC"/>
    <w:rsid w:val="00EA3B1D"/>
    <w:rsid w:val="00EA417A"/>
    <w:rsid w:val="00EA423E"/>
    <w:rsid w:val="00EA4F47"/>
    <w:rsid w:val="00EA4FDF"/>
    <w:rsid w:val="00EA6155"/>
    <w:rsid w:val="00EA62DB"/>
    <w:rsid w:val="00EA7029"/>
    <w:rsid w:val="00EA71A2"/>
    <w:rsid w:val="00EB1600"/>
    <w:rsid w:val="00EB2913"/>
    <w:rsid w:val="00EB31DF"/>
    <w:rsid w:val="00EB3F69"/>
    <w:rsid w:val="00EB41D9"/>
    <w:rsid w:val="00EB4DA6"/>
    <w:rsid w:val="00EB7948"/>
    <w:rsid w:val="00EC16D9"/>
    <w:rsid w:val="00EC3780"/>
    <w:rsid w:val="00EC39D0"/>
    <w:rsid w:val="00EC5229"/>
    <w:rsid w:val="00EC528D"/>
    <w:rsid w:val="00EC5440"/>
    <w:rsid w:val="00EC554A"/>
    <w:rsid w:val="00EC5ABE"/>
    <w:rsid w:val="00EC5DF9"/>
    <w:rsid w:val="00EC5E69"/>
    <w:rsid w:val="00EC669D"/>
    <w:rsid w:val="00EC6C88"/>
    <w:rsid w:val="00EC753A"/>
    <w:rsid w:val="00ED00C3"/>
    <w:rsid w:val="00ED12F1"/>
    <w:rsid w:val="00ED27F5"/>
    <w:rsid w:val="00ED438A"/>
    <w:rsid w:val="00ED5A89"/>
    <w:rsid w:val="00ED6E1D"/>
    <w:rsid w:val="00ED7B31"/>
    <w:rsid w:val="00EE0807"/>
    <w:rsid w:val="00EE1F7E"/>
    <w:rsid w:val="00EE2192"/>
    <w:rsid w:val="00EE25CA"/>
    <w:rsid w:val="00EE2C6B"/>
    <w:rsid w:val="00EE33DF"/>
    <w:rsid w:val="00EE350F"/>
    <w:rsid w:val="00EE3B59"/>
    <w:rsid w:val="00EE3F95"/>
    <w:rsid w:val="00EE4677"/>
    <w:rsid w:val="00EE540C"/>
    <w:rsid w:val="00EE6C91"/>
    <w:rsid w:val="00EF07F5"/>
    <w:rsid w:val="00EF0A48"/>
    <w:rsid w:val="00EF1442"/>
    <w:rsid w:val="00EF1A09"/>
    <w:rsid w:val="00EF2218"/>
    <w:rsid w:val="00EF2C42"/>
    <w:rsid w:val="00EF442A"/>
    <w:rsid w:val="00EF4990"/>
    <w:rsid w:val="00EF4A43"/>
    <w:rsid w:val="00EF527C"/>
    <w:rsid w:val="00EF5527"/>
    <w:rsid w:val="00EF65FC"/>
    <w:rsid w:val="00EF65FE"/>
    <w:rsid w:val="00F03AF8"/>
    <w:rsid w:val="00F04426"/>
    <w:rsid w:val="00F04F95"/>
    <w:rsid w:val="00F05A9E"/>
    <w:rsid w:val="00F067B2"/>
    <w:rsid w:val="00F0688C"/>
    <w:rsid w:val="00F07798"/>
    <w:rsid w:val="00F108AD"/>
    <w:rsid w:val="00F10CA3"/>
    <w:rsid w:val="00F1104D"/>
    <w:rsid w:val="00F119F8"/>
    <w:rsid w:val="00F1299A"/>
    <w:rsid w:val="00F13064"/>
    <w:rsid w:val="00F130E8"/>
    <w:rsid w:val="00F139A4"/>
    <w:rsid w:val="00F13E41"/>
    <w:rsid w:val="00F16820"/>
    <w:rsid w:val="00F16BBE"/>
    <w:rsid w:val="00F21E71"/>
    <w:rsid w:val="00F2267C"/>
    <w:rsid w:val="00F24D2B"/>
    <w:rsid w:val="00F25CCB"/>
    <w:rsid w:val="00F25E5D"/>
    <w:rsid w:val="00F26346"/>
    <w:rsid w:val="00F269EF"/>
    <w:rsid w:val="00F26A6E"/>
    <w:rsid w:val="00F3225E"/>
    <w:rsid w:val="00F335DD"/>
    <w:rsid w:val="00F34C4F"/>
    <w:rsid w:val="00F36D30"/>
    <w:rsid w:val="00F36E35"/>
    <w:rsid w:val="00F373C2"/>
    <w:rsid w:val="00F407CB"/>
    <w:rsid w:val="00F40FC1"/>
    <w:rsid w:val="00F434B2"/>
    <w:rsid w:val="00F44FA9"/>
    <w:rsid w:val="00F4655C"/>
    <w:rsid w:val="00F470EA"/>
    <w:rsid w:val="00F50713"/>
    <w:rsid w:val="00F50D33"/>
    <w:rsid w:val="00F53DDB"/>
    <w:rsid w:val="00F5485B"/>
    <w:rsid w:val="00F54D24"/>
    <w:rsid w:val="00F554F6"/>
    <w:rsid w:val="00F55D58"/>
    <w:rsid w:val="00F576DC"/>
    <w:rsid w:val="00F57E13"/>
    <w:rsid w:val="00F60A44"/>
    <w:rsid w:val="00F60F65"/>
    <w:rsid w:val="00F61C90"/>
    <w:rsid w:val="00F61FA1"/>
    <w:rsid w:val="00F62CFA"/>
    <w:rsid w:val="00F6317F"/>
    <w:rsid w:val="00F631E2"/>
    <w:rsid w:val="00F63EF7"/>
    <w:rsid w:val="00F6475A"/>
    <w:rsid w:val="00F649E9"/>
    <w:rsid w:val="00F64ED2"/>
    <w:rsid w:val="00F6593A"/>
    <w:rsid w:val="00F65A25"/>
    <w:rsid w:val="00F670A7"/>
    <w:rsid w:val="00F67EB0"/>
    <w:rsid w:val="00F73C09"/>
    <w:rsid w:val="00F73F3C"/>
    <w:rsid w:val="00F76700"/>
    <w:rsid w:val="00F76EB8"/>
    <w:rsid w:val="00F773A3"/>
    <w:rsid w:val="00F81068"/>
    <w:rsid w:val="00F84068"/>
    <w:rsid w:val="00F84457"/>
    <w:rsid w:val="00F87B45"/>
    <w:rsid w:val="00F87CEB"/>
    <w:rsid w:val="00F87EBD"/>
    <w:rsid w:val="00F906E4"/>
    <w:rsid w:val="00F915A0"/>
    <w:rsid w:val="00F9209E"/>
    <w:rsid w:val="00F923D4"/>
    <w:rsid w:val="00F926FB"/>
    <w:rsid w:val="00F92FB9"/>
    <w:rsid w:val="00F93381"/>
    <w:rsid w:val="00F937DA"/>
    <w:rsid w:val="00F94395"/>
    <w:rsid w:val="00F960C9"/>
    <w:rsid w:val="00FA1BAD"/>
    <w:rsid w:val="00FA1CB4"/>
    <w:rsid w:val="00FA28F4"/>
    <w:rsid w:val="00FA2F1A"/>
    <w:rsid w:val="00FA3569"/>
    <w:rsid w:val="00FA4895"/>
    <w:rsid w:val="00FA4B77"/>
    <w:rsid w:val="00FA514C"/>
    <w:rsid w:val="00FB1093"/>
    <w:rsid w:val="00FB1A6C"/>
    <w:rsid w:val="00FB1B64"/>
    <w:rsid w:val="00FB221F"/>
    <w:rsid w:val="00FB23FC"/>
    <w:rsid w:val="00FB2AC7"/>
    <w:rsid w:val="00FB3D0D"/>
    <w:rsid w:val="00FB4FB8"/>
    <w:rsid w:val="00FB502D"/>
    <w:rsid w:val="00FB5495"/>
    <w:rsid w:val="00FB7A82"/>
    <w:rsid w:val="00FC10E0"/>
    <w:rsid w:val="00FC12B4"/>
    <w:rsid w:val="00FC1A2F"/>
    <w:rsid w:val="00FC1C02"/>
    <w:rsid w:val="00FC3245"/>
    <w:rsid w:val="00FC6C02"/>
    <w:rsid w:val="00FC7756"/>
    <w:rsid w:val="00FC7D1F"/>
    <w:rsid w:val="00FD2DA5"/>
    <w:rsid w:val="00FD3419"/>
    <w:rsid w:val="00FD53A9"/>
    <w:rsid w:val="00FD62C5"/>
    <w:rsid w:val="00FD6B19"/>
    <w:rsid w:val="00FD6BC4"/>
    <w:rsid w:val="00FE115F"/>
    <w:rsid w:val="00FE1BA9"/>
    <w:rsid w:val="00FE1BAD"/>
    <w:rsid w:val="00FE204F"/>
    <w:rsid w:val="00FE45DA"/>
    <w:rsid w:val="00FE7262"/>
    <w:rsid w:val="00FE7C4C"/>
    <w:rsid w:val="00FF0076"/>
    <w:rsid w:val="00FF03A0"/>
    <w:rsid w:val="00FF181D"/>
    <w:rsid w:val="00FF1822"/>
    <w:rsid w:val="00FF2172"/>
    <w:rsid w:val="00FF22B2"/>
    <w:rsid w:val="00FF2869"/>
    <w:rsid w:val="00FF3185"/>
    <w:rsid w:val="00FF5051"/>
    <w:rsid w:val="00FF5071"/>
    <w:rsid w:val="00FF6073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86D9B"/>
  <w15:docId w15:val="{29730878-1985-4E28-BF41-CC14DC38B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next w:val="MAINTEXT1"/>
    <w:qFormat/>
    <w:rsid w:val="00C72183"/>
    <w:pPr>
      <w:widowControl w:val="0"/>
      <w:numPr>
        <w:numId w:val="5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next w:val="MAINTEXT2"/>
    <w:qFormat/>
    <w:rsid w:val="00C72183"/>
    <w:pPr>
      <w:widowControl w:val="0"/>
      <w:numPr>
        <w:ilvl w:val="1"/>
        <w:numId w:val="5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2"/>
      </w:numPr>
    </w:pPr>
  </w:style>
  <w:style w:type="numbering" w:customStyle="1" w:styleId="CurrentList2">
    <w:name w:val="Current List2"/>
    <w:uiPriority w:val="99"/>
    <w:rsid w:val="00C72183"/>
    <w:pPr>
      <w:numPr>
        <w:numId w:val="3"/>
      </w:numPr>
    </w:pPr>
  </w:style>
  <w:style w:type="numbering" w:customStyle="1" w:styleId="CurrentList3">
    <w:name w:val="Current List3"/>
    <w:uiPriority w:val="99"/>
    <w:rsid w:val="00C72183"/>
    <w:pPr>
      <w:numPr>
        <w:numId w:val="4"/>
      </w:numPr>
    </w:pPr>
  </w:style>
  <w:style w:type="numbering" w:customStyle="1" w:styleId="CurrentList4">
    <w:name w:val="Current List4"/>
    <w:uiPriority w:val="99"/>
    <w:rsid w:val="00C72183"/>
    <w:pPr>
      <w:numPr>
        <w:numId w:val="6"/>
      </w:numPr>
    </w:pPr>
  </w:style>
  <w:style w:type="numbering" w:customStyle="1" w:styleId="CurrentList5">
    <w:name w:val="Current List5"/>
    <w:uiPriority w:val="99"/>
    <w:rsid w:val="00C72183"/>
    <w:pPr>
      <w:numPr>
        <w:numId w:val="7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8"/>
      </w:numPr>
    </w:pPr>
  </w:style>
  <w:style w:type="numbering" w:customStyle="1" w:styleId="CurrentList7">
    <w:name w:val="Current List7"/>
    <w:uiPriority w:val="99"/>
    <w:rsid w:val="00C72183"/>
    <w:pPr>
      <w:numPr>
        <w:numId w:val="9"/>
      </w:numPr>
    </w:pPr>
  </w:style>
  <w:style w:type="numbering" w:customStyle="1" w:styleId="CurrentList8">
    <w:name w:val="Current List8"/>
    <w:uiPriority w:val="99"/>
    <w:rsid w:val="00C72183"/>
    <w:pPr>
      <w:numPr>
        <w:numId w:val="10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1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1"/>
      </w:numPr>
    </w:pPr>
  </w:style>
  <w:style w:type="numbering" w:customStyle="1" w:styleId="CurrentList10">
    <w:name w:val="Current List10"/>
    <w:uiPriority w:val="99"/>
    <w:rsid w:val="009F3F79"/>
    <w:pPr>
      <w:numPr>
        <w:numId w:val="12"/>
      </w:numPr>
    </w:pPr>
  </w:style>
  <w:style w:type="numbering" w:customStyle="1" w:styleId="CurrentList11">
    <w:name w:val="Current List11"/>
    <w:uiPriority w:val="99"/>
    <w:rsid w:val="009F3F79"/>
    <w:pPr>
      <w:numPr>
        <w:numId w:val="13"/>
      </w:numPr>
    </w:pPr>
  </w:style>
  <w:style w:type="numbering" w:customStyle="1" w:styleId="CurrentList12">
    <w:name w:val="Current List12"/>
    <w:uiPriority w:val="99"/>
    <w:rsid w:val="009F3F79"/>
    <w:pPr>
      <w:numPr>
        <w:numId w:val="14"/>
      </w:numPr>
    </w:pPr>
  </w:style>
  <w:style w:type="numbering" w:customStyle="1" w:styleId="CurrentList13">
    <w:name w:val="Current List13"/>
    <w:uiPriority w:val="99"/>
    <w:rsid w:val="00975193"/>
    <w:pPr>
      <w:numPr>
        <w:numId w:val="15"/>
      </w:numPr>
    </w:pPr>
  </w:style>
  <w:style w:type="numbering" w:customStyle="1" w:styleId="CurrentList14">
    <w:name w:val="Current List14"/>
    <w:uiPriority w:val="99"/>
    <w:rsid w:val="00975193"/>
    <w:pPr>
      <w:numPr>
        <w:numId w:val="16"/>
      </w:numPr>
    </w:pPr>
  </w:style>
  <w:style w:type="numbering" w:customStyle="1" w:styleId="CurrentList15">
    <w:name w:val="Current List15"/>
    <w:uiPriority w:val="99"/>
    <w:rsid w:val="00975193"/>
    <w:pPr>
      <w:numPr>
        <w:numId w:val="17"/>
      </w:numPr>
    </w:pPr>
  </w:style>
  <w:style w:type="numbering" w:customStyle="1" w:styleId="CurrentList16">
    <w:name w:val="Current List16"/>
    <w:uiPriority w:val="99"/>
    <w:rsid w:val="00975193"/>
    <w:pPr>
      <w:numPr>
        <w:numId w:val="18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3"/>
      </w:numPr>
    </w:pPr>
  </w:style>
  <w:style w:type="numbering" w:customStyle="1" w:styleId="CurrentList17">
    <w:name w:val="Current List17"/>
    <w:uiPriority w:val="99"/>
    <w:rsid w:val="00F631E2"/>
    <w:pPr>
      <w:numPr>
        <w:numId w:val="19"/>
      </w:numPr>
    </w:pPr>
  </w:style>
  <w:style w:type="numbering" w:customStyle="1" w:styleId="CurrentList18">
    <w:name w:val="Current List18"/>
    <w:uiPriority w:val="99"/>
    <w:rsid w:val="00F631E2"/>
    <w:pPr>
      <w:numPr>
        <w:numId w:val="20"/>
      </w:numPr>
    </w:pPr>
  </w:style>
  <w:style w:type="numbering" w:customStyle="1" w:styleId="CurrentList19">
    <w:name w:val="Current List19"/>
    <w:uiPriority w:val="99"/>
    <w:rsid w:val="00F631E2"/>
    <w:pPr>
      <w:numPr>
        <w:numId w:val="21"/>
      </w:numPr>
    </w:pPr>
  </w:style>
  <w:style w:type="numbering" w:customStyle="1" w:styleId="CurrentList20">
    <w:name w:val="Current List20"/>
    <w:uiPriority w:val="99"/>
    <w:rsid w:val="00F631E2"/>
    <w:pPr>
      <w:numPr>
        <w:numId w:val="22"/>
      </w:numPr>
    </w:pPr>
  </w:style>
  <w:style w:type="numbering" w:customStyle="1" w:styleId="CurrentList21">
    <w:name w:val="Current List21"/>
    <w:uiPriority w:val="99"/>
    <w:rsid w:val="00F631E2"/>
    <w:pPr>
      <w:numPr>
        <w:numId w:val="25"/>
      </w:numPr>
    </w:pPr>
  </w:style>
  <w:style w:type="numbering" w:customStyle="1" w:styleId="CurrentList22">
    <w:name w:val="Current List22"/>
    <w:uiPriority w:val="99"/>
    <w:rsid w:val="00F631E2"/>
    <w:pPr>
      <w:numPr>
        <w:numId w:val="26"/>
      </w:numPr>
    </w:pPr>
  </w:style>
  <w:style w:type="numbering" w:customStyle="1" w:styleId="CurrentList23">
    <w:name w:val="Current List23"/>
    <w:uiPriority w:val="99"/>
    <w:rsid w:val="00F631E2"/>
    <w:pPr>
      <w:numPr>
        <w:numId w:val="27"/>
      </w:numPr>
    </w:pPr>
  </w:style>
  <w:style w:type="numbering" w:customStyle="1" w:styleId="CurrentList24">
    <w:name w:val="Current List24"/>
    <w:uiPriority w:val="99"/>
    <w:rsid w:val="00F631E2"/>
    <w:pPr>
      <w:numPr>
        <w:numId w:val="28"/>
      </w:numPr>
    </w:pPr>
  </w:style>
  <w:style w:type="numbering" w:customStyle="1" w:styleId="CurrentList25">
    <w:name w:val="Current List25"/>
    <w:uiPriority w:val="99"/>
    <w:rsid w:val="00F631E2"/>
    <w:pPr>
      <w:numPr>
        <w:numId w:val="29"/>
      </w:numPr>
    </w:pPr>
  </w:style>
  <w:style w:type="numbering" w:customStyle="1" w:styleId="CurrentList26">
    <w:name w:val="Current List26"/>
    <w:uiPriority w:val="99"/>
    <w:rsid w:val="00F631E2"/>
    <w:pPr>
      <w:numPr>
        <w:numId w:val="30"/>
      </w:numPr>
    </w:pPr>
  </w:style>
  <w:style w:type="numbering" w:customStyle="1" w:styleId="CurrentList27">
    <w:name w:val="Current List27"/>
    <w:uiPriority w:val="99"/>
    <w:rsid w:val="00F631E2"/>
    <w:pPr>
      <w:numPr>
        <w:numId w:val="31"/>
      </w:numPr>
    </w:pPr>
  </w:style>
  <w:style w:type="numbering" w:customStyle="1" w:styleId="CurrentList28">
    <w:name w:val="Current List28"/>
    <w:uiPriority w:val="99"/>
    <w:rsid w:val="00F631E2"/>
    <w:pPr>
      <w:numPr>
        <w:numId w:val="32"/>
      </w:numPr>
    </w:pPr>
  </w:style>
  <w:style w:type="numbering" w:customStyle="1" w:styleId="CurrentList29">
    <w:name w:val="Current List29"/>
    <w:uiPriority w:val="99"/>
    <w:rsid w:val="00F631E2"/>
    <w:pPr>
      <w:numPr>
        <w:numId w:val="33"/>
      </w:numPr>
    </w:pPr>
  </w:style>
  <w:style w:type="numbering" w:customStyle="1" w:styleId="CurrentList30">
    <w:name w:val="Current List30"/>
    <w:uiPriority w:val="99"/>
    <w:rsid w:val="00F631E2"/>
    <w:pPr>
      <w:numPr>
        <w:numId w:val="34"/>
      </w:numPr>
    </w:pPr>
  </w:style>
  <w:style w:type="numbering" w:customStyle="1" w:styleId="CurrentList31">
    <w:name w:val="Current List31"/>
    <w:uiPriority w:val="99"/>
    <w:rsid w:val="00F631E2"/>
    <w:pPr>
      <w:numPr>
        <w:numId w:val="35"/>
      </w:numPr>
    </w:pPr>
  </w:style>
  <w:style w:type="numbering" w:customStyle="1" w:styleId="CurrentList32">
    <w:name w:val="Current List32"/>
    <w:uiPriority w:val="99"/>
    <w:rsid w:val="00F631E2"/>
    <w:pPr>
      <w:numPr>
        <w:numId w:val="36"/>
      </w:numPr>
    </w:pPr>
  </w:style>
  <w:style w:type="numbering" w:customStyle="1" w:styleId="CurrentList33">
    <w:name w:val="Current List33"/>
    <w:uiPriority w:val="99"/>
    <w:rsid w:val="00F631E2"/>
    <w:pPr>
      <w:numPr>
        <w:numId w:val="37"/>
      </w:numPr>
    </w:pPr>
  </w:style>
  <w:style w:type="numbering" w:customStyle="1" w:styleId="CurrentList34">
    <w:name w:val="Current List34"/>
    <w:uiPriority w:val="99"/>
    <w:rsid w:val="00F631E2"/>
    <w:pPr>
      <w:numPr>
        <w:numId w:val="38"/>
      </w:numPr>
    </w:pPr>
  </w:style>
  <w:style w:type="numbering" w:customStyle="1" w:styleId="CurrentList35">
    <w:name w:val="Current List35"/>
    <w:uiPriority w:val="99"/>
    <w:rsid w:val="00F631E2"/>
    <w:pPr>
      <w:numPr>
        <w:numId w:val="39"/>
      </w:numPr>
    </w:pPr>
  </w:style>
  <w:style w:type="numbering" w:customStyle="1" w:styleId="CurrentList36">
    <w:name w:val="Current List36"/>
    <w:uiPriority w:val="99"/>
    <w:rsid w:val="00146E7E"/>
    <w:pPr>
      <w:numPr>
        <w:numId w:val="40"/>
      </w:numPr>
    </w:pPr>
  </w:style>
  <w:style w:type="numbering" w:customStyle="1" w:styleId="CurrentList37">
    <w:name w:val="Current List37"/>
    <w:uiPriority w:val="99"/>
    <w:rsid w:val="00146E7E"/>
    <w:pPr>
      <w:numPr>
        <w:numId w:val="41"/>
      </w:numPr>
    </w:pPr>
  </w:style>
  <w:style w:type="numbering" w:customStyle="1" w:styleId="CurrentList38">
    <w:name w:val="Current List38"/>
    <w:uiPriority w:val="99"/>
    <w:rsid w:val="00146E7E"/>
    <w:pPr>
      <w:numPr>
        <w:numId w:val="42"/>
      </w:numPr>
    </w:pPr>
  </w:style>
  <w:style w:type="paragraph" w:customStyle="1" w:styleId="LIST2">
    <w:name w:val="LIST2"/>
    <w:basedOn w:val="LIST1"/>
    <w:qFormat/>
    <w:rsid w:val="00984913"/>
    <w:pPr>
      <w:numPr>
        <w:numId w:val="24"/>
      </w:numPr>
    </w:pPr>
  </w:style>
  <w:style w:type="numbering" w:customStyle="1" w:styleId="CurrentList39">
    <w:name w:val="Current List39"/>
    <w:uiPriority w:val="99"/>
    <w:rsid w:val="00984913"/>
    <w:pPr>
      <w:numPr>
        <w:numId w:val="43"/>
      </w:numPr>
    </w:pPr>
  </w:style>
  <w:style w:type="numbering" w:customStyle="1" w:styleId="CurrentList40">
    <w:name w:val="Current List40"/>
    <w:uiPriority w:val="99"/>
    <w:rsid w:val="00FC12B4"/>
    <w:pPr>
      <w:numPr>
        <w:numId w:val="44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paragraph" w:styleId="af1">
    <w:name w:val="Normal (Web)"/>
    <w:basedOn w:val="a"/>
    <w:uiPriority w:val="99"/>
    <w:unhideWhenUsed/>
    <w:rsid w:val="00C651C7"/>
    <w:pPr>
      <w:spacing w:before="100" w:beforeAutospacing="1" w:after="100" w:afterAutospacing="1"/>
    </w:pPr>
  </w:style>
  <w:style w:type="paragraph" w:customStyle="1" w:styleId="af2">
    <w:name w:val="гост абзац"/>
    <w:basedOn w:val="a"/>
    <w:link w:val="af3"/>
    <w:qFormat/>
    <w:rsid w:val="00C14480"/>
    <w:pPr>
      <w:spacing w:line="360" w:lineRule="auto"/>
      <w:ind w:firstLine="709"/>
      <w:contextualSpacing/>
      <w:jc w:val="both"/>
    </w:pPr>
    <w:rPr>
      <w:rFonts w:eastAsiaTheme="minorHAnsi"/>
      <w:sz w:val="28"/>
      <w:szCs w:val="28"/>
    </w:rPr>
  </w:style>
  <w:style w:type="character" w:customStyle="1" w:styleId="af3">
    <w:name w:val="гост абзац Знак"/>
    <w:basedOn w:val="a0"/>
    <w:link w:val="af2"/>
    <w:rsid w:val="00C14480"/>
    <w:rPr>
      <w:rFonts w:eastAsiaTheme="minorHAns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790</TotalTime>
  <Pages>9</Pages>
  <Words>939</Words>
  <Characters>5353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187</cp:revision>
  <cp:lastPrinted>2025-12-18T05:16:00Z</cp:lastPrinted>
  <dcterms:created xsi:type="dcterms:W3CDTF">2025-12-11T12:03:00Z</dcterms:created>
  <dcterms:modified xsi:type="dcterms:W3CDTF">2025-12-18T05:17:00Z</dcterms:modified>
  <cp:category/>
</cp:coreProperties>
</file>