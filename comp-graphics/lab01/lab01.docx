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:rsidR="00413AAB" w:rsidRPr="00A16395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>КАФЕДРА №</w:t>
      </w:r>
      <w:r w:rsidRPr="009265C5">
        <w:t xml:space="preserve"> </w:t>
      </w:r>
      <w:r w:rsidR="00A16395">
        <w:rPr>
          <w:lang w:val="en-US"/>
        </w:rPr>
        <w:t>42</w:t>
      </w:r>
    </w:p>
    <w:p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3"/>
        <w:gridCol w:w="2820"/>
        <w:gridCol w:w="277"/>
        <w:gridCol w:w="3016"/>
      </w:tblGrid>
      <w:tr w:rsidR="00413AAB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proofErr w:type="spellStart"/>
            <w:r w:rsidRPr="00AA41B4">
              <w:rPr>
                <w:lang w:val="en-US"/>
              </w:rPr>
              <w:t>канд</w:t>
            </w:r>
            <w:proofErr w:type="spellEnd"/>
            <w:r w:rsidRPr="00AA41B4">
              <w:rPr>
                <w:lang w:val="en-US"/>
              </w:rPr>
              <w:t>. те</w:t>
            </w:r>
            <w:proofErr w:type="spellStart"/>
            <w:r w:rsidRPr="00AA41B4">
              <w:rPr>
                <w:lang w:val="en-US"/>
              </w:rPr>
              <w:t>хн</w:t>
            </w:r>
            <w:proofErr w:type="spellEnd"/>
            <w:r w:rsidRPr="00AA41B4">
              <w:rPr>
                <w:lang w:val="en-US"/>
              </w:rPr>
              <w:t xml:space="preserve">. </w:t>
            </w:r>
            <w:proofErr w:type="spellStart"/>
            <w:r w:rsidRPr="00AA41B4">
              <w:rPr>
                <w:lang w:val="en-US"/>
              </w:rPr>
              <w:t>наук</w:t>
            </w:r>
            <w:proofErr w:type="spellEnd"/>
            <w:r w:rsidRPr="00AA41B4">
              <w:rPr>
                <w:lang w:val="en-US"/>
              </w:rPr>
              <w:t xml:space="preserve">, </w:t>
            </w:r>
            <w:proofErr w:type="spellStart"/>
            <w:r w:rsidRPr="00AA41B4">
              <w:rPr>
                <w:lang w:val="en-US"/>
              </w:rPr>
              <w:t>доцент</w:t>
            </w:r>
            <w:proofErr w:type="spellEnd"/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:rsidR="00413AAB" w:rsidRPr="00AD3198" w:rsidRDefault="00AA41B4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lang w:val="en-US"/>
              </w:rPr>
            </w:pPr>
            <w:r w:rsidRPr="00AA41B4">
              <w:t>А. В. Аграновский</w:t>
            </w:r>
            <w:r w:rsidR="00AD3198">
              <w:t xml:space="preserve"> </w:t>
            </w:r>
          </w:p>
        </w:tc>
      </w:tr>
      <w:tr w:rsidR="00413AA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pStyle w:val="BodyText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587ECB" w:rsidRDefault="00413AAB">
            <w:pPr>
              <w:pStyle w:val="BodyText"/>
              <w:spacing w:before="960"/>
              <w:rPr>
                <w:lang w:val="en-US"/>
              </w:rPr>
            </w:pPr>
            <w:r>
              <w:t>ОТЧЕТ О ЛАБОРАТОРНОЙ РАБОТЕ</w:t>
            </w:r>
            <w:r w:rsidR="00A842F6">
              <w:rPr>
                <w:lang w:val="en-US"/>
              </w:rPr>
              <w:t xml:space="preserve"> </w:t>
            </w:r>
            <w:r w:rsidR="00A842F6">
              <w:t>№ 1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587ECB" w:rsidP="00F57E13">
            <w:pPr>
              <w:pStyle w:val="Heading1"/>
              <w:spacing w:before="720" w:after="720"/>
              <w:rPr>
                <w:b w:val="0"/>
                <w:szCs w:val="32"/>
                <w:lang w:val="en-US"/>
              </w:rPr>
            </w:pPr>
            <w:r w:rsidRPr="00587ECB">
              <w:rPr>
                <w:b w:val="0"/>
                <w:szCs w:val="32"/>
                <w:lang w:val="en-US"/>
              </w:rPr>
              <w:t>ИССЛЕДОВАНИЕ ФРАКТАЛЬНОЙ ГРАФИКИ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AD3198" w:rsidRDefault="00413AAB" w:rsidP="00DA7C82">
            <w:pPr>
              <w:pStyle w:val="Heading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Pr="003A777C" w:rsidRDefault="000C3BA7">
            <w:pPr>
              <w:pStyle w:val="Heading3"/>
              <w:spacing w:before="240"/>
              <w:rPr>
                <w:sz w:val="28"/>
                <w:szCs w:val="28"/>
              </w:rPr>
            </w:pPr>
            <w:r w:rsidRPr="000C3BA7">
              <w:rPr>
                <w:sz w:val="28"/>
                <w:szCs w:val="28"/>
              </w:rPr>
              <w:t>КОМПЬЮТЕРНАЯ ГРАФИКА</w:t>
            </w:r>
          </w:p>
        </w:tc>
      </w:tr>
      <w:tr w:rsidR="00413AAB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7E6532">
        <w:rPr>
          <w:lang w:val="en-US"/>
        </w:rPr>
        <w:t xml:space="preserve">2024 </w:t>
      </w:r>
      <w:r w:rsidR="003B3807">
        <w:rPr>
          <w:lang w:val="en-US"/>
        </w:rPr>
        <w:br w:type="page"/>
      </w:r>
    </w:p>
    <w:p w:rsidR="008331DB" w:rsidRPr="00413DE9" w:rsidRDefault="00946842" w:rsidP="00CA1852">
      <w:pPr>
        <w:pStyle w:val="DIV1"/>
      </w:pPr>
      <w:proofErr w:type="spellStart"/>
      <w:r>
        <w:rPr>
          <w:color w:val="000000"/>
          <w:lang w:val="en-US"/>
        </w:rPr>
        <w:t>Цель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работы</w:t>
      </w:r>
      <w:proofErr w:type="spellEnd"/>
    </w:p>
    <w:p w:rsidR="00413DE9" w:rsidRPr="00413DE9" w:rsidRDefault="00413DE9" w:rsidP="00413DE9">
      <w:pPr>
        <w:pStyle w:val="MAINTEXT"/>
      </w:pPr>
      <w:r w:rsidRPr="00413DE9">
        <w:t>Цель</w:t>
      </w:r>
      <w:r w:rsidR="00C263A9">
        <w:t xml:space="preserve"> </w:t>
      </w:r>
      <w:r w:rsidRPr="00413DE9">
        <w:t xml:space="preserve">лабораторной работы </w:t>
      </w:r>
      <w:r w:rsidR="00C263A9">
        <w:t>представляет из себя</w:t>
      </w:r>
      <w:r w:rsidR="00346105">
        <w:t xml:space="preserve"> </w:t>
      </w:r>
      <w:r w:rsidRPr="00413DE9">
        <w:t>изучение теоретических основ фрактальной</w:t>
      </w:r>
      <w:r>
        <w:t xml:space="preserve"> </w:t>
      </w:r>
      <w:r w:rsidRPr="00413DE9">
        <w:t>графики</w:t>
      </w:r>
      <w:r w:rsidR="00186E1C" w:rsidRPr="00186E1C">
        <w:t xml:space="preserve"> </w:t>
      </w:r>
      <w:r w:rsidR="00186E1C">
        <w:t>и п</w:t>
      </w:r>
      <w:r w:rsidRPr="00413DE9">
        <w:t>олучение практических навыков визуализации фракталов</w:t>
      </w:r>
      <w:r w:rsidR="00D82347">
        <w:t xml:space="preserve"> с помощью языка программирования</w:t>
      </w:r>
      <w:r w:rsidR="00373775">
        <w:t xml:space="preserve"> и графической библиотек</w:t>
      </w:r>
      <w:r w:rsidR="002550E3">
        <w:t>и</w:t>
      </w:r>
      <w:r w:rsidRPr="00413DE9">
        <w:t>.</w:t>
      </w:r>
      <w:r w:rsidR="009A7AE1">
        <w:t xml:space="preserve"> </w:t>
      </w:r>
      <w:r w:rsidRPr="00413DE9">
        <w:t xml:space="preserve">Вопросы, изучаемые в </w:t>
      </w:r>
      <w:r w:rsidR="00A73BF9">
        <w:t xml:space="preserve">данной </w:t>
      </w:r>
      <w:r w:rsidRPr="00413DE9">
        <w:t>работе:</w:t>
      </w:r>
    </w:p>
    <w:p w:rsidR="00D96CE6" w:rsidRDefault="00684B4B" w:rsidP="00D96CE6">
      <w:pPr>
        <w:pStyle w:val="MAINTEXT"/>
        <w:numPr>
          <w:ilvl w:val="0"/>
          <w:numId w:val="4"/>
        </w:numPr>
      </w:pPr>
      <w:r>
        <w:t>А</w:t>
      </w:r>
      <w:r w:rsidR="00D96CE6">
        <w:t>лгоритм метода Ньютона и его применение для решения нелинейных уравнений.</w:t>
      </w:r>
    </w:p>
    <w:p w:rsidR="00D96CE6" w:rsidRDefault="00D96CE6" w:rsidP="00D96CE6">
      <w:pPr>
        <w:pStyle w:val="MAINTEXT"/>
        <w:numPr>
          <w:ilvl w:val="0"/>
          <w:numId w:val="4"/>
        </w:numPr>
      </w:pPr>
      <w:r>
        <w:t>Использова</w:t>
      </w:r>
      <w:r w:rsidR="0022290C">
        <w:t>ние</w:t>
      </w:r>
      <w:r>
        <w:t xml:space="preserve"> численны</w:t>
      </w:r>
      <w:r w:rsidR="0022290C">
        <w:t>х</w:t>
      </w:r>
      <w:r>
        <w:t xml:space="preserve"> метод</w:t>
      </w:r>
      <w:r w:rsidR="0022290C">
        <w:t>ов</w:t>
      </w:r>
      <w:r>
        <w:t xml:space="preserve"> (метод</w:t>
      </w:r>
      <w:r w:rsidR="00AB6B97">
        <w:t>а</w:t>
      </w:r>
      <w:r>
        <w:t xml:space="preserve"> Ньютона) для визуализации математических объектов (фракталов).</w:t>
      </w:r>
    </w:p>
    <w:p w:rsidR="00D96CE6" w:rsidRDefault="00D96CE6" w:rsidP="00D96CE6">
      <w:pPr>
        <w:pStyle w:val="MAINTEXT"/>
        <w:numPr>
          <w:ilvl w:val="0"/>
          <w:numId w:val="4"/>
        </w:numPr>
      </w:pPr>
      <w:r>
        <w:t>Разработ</w:t>
      </w:r>
      <w:r w:rsidR="00F203ED">
        <w:t>ка</w:t>
      </w:r>
      <w:r>
        <w:t xml:space="preserve"> программ</w:t>
      </w:r>
      <w:r w:rsidR="00F203ED">
        <w:t>ы</w:t>
      </w:r>
      <w:r>
        <w:t>, которая строит фрактал Ньютона для заданной функции, задавая диапазон координат и параметры отображения, с возможностью настройки цветовой гаммы.</w:t>
      </w:r>
    </w:p>
    <w:p w:rsidR="00D96CE6" w:rsidRDefault="00252C1E" w:rsidP="00D96CE6">
      <w:pPr>
        <w:pStyle w:val="MAINTEXT"/>
        <w:numPr>
          <w:ilvl w:val="0"/>
          <w:numId w:val="4"/>
        </w:numPr>
      </w:pPr>
      <w:r>
        <w:t>Р</w:t>
      </w:r>
      <w:r w:rsidR="00D96CE6">
        <w:t>абот</w:t>
      </w:r>
      <w:r w:rsidR="008A0072">
        <w:t>а</w:t>
      </w:r>
      <w:r w:rsidR="00D96CE6">
        <w:t xml:space="preserve"> с комплексными числами и использова</w:t>
      </w:r>
      <w:r w:rsidR="008A0072">
        <w:t>ние</w:t>
      </w:r>
      <w:r w:rsidR="00D96CE6">
        <w:t xml:space="preserve"> графически</w:t>
      </w:r>
      <w:r w:rsidR="008C03E6">
        <w:t xml:space="preserve">х </w:t>
      </w:r>
      <w:r w:rsidR="00D96CE6">
        <w:t>библиотек Python (</w:t>
      </w:r>
      <w:proofErr w:type="spellStart"/>
      <w:r w:rsidR="00D96CE6">
        <w:t>matplotlib</w:t>
      </w:r>
      <w:proofErr w:type="spellEnd"/>
      <w:r w:rsidR="00D96CE6">
        <w:t>) для отображения сложных объектов.</w:t>
      </w:r>
    </w:p>
    <w:p w:rsidR="00413DE9" w:rsidRPr="00F4011C" w:rsidRDefault="00D96CE6" w:rsidP="00D96CE6">
      <w:pPr>
        <w:pStyle w:val="MAINTEXT"/>
        <w:numPr>
          <w:ilvl w:val="0"/>
          <w:numId w:val="4"/>
        </w:numPr>
      </w:pPr>
      <w:r>
        <w:t>Изуч</w:t>
      </w:r>
      <w:r w:rsidR="00456637">
        <w:t>ение</w:t>
      </w:r>
      <w:r>
        <w:t xml:space="preserve"> свойств фрактала Ньютона</w:t>
      </w:r>
      <w:r w:rsidR="00872699">
        <w:t xml:space="preserve">: </w:t>
      </w:r>
      <w:r>
        <w:t>симметри</w:t>
      </w:r>
      <w:r w:rsidR="00872699">
        <w:t>я</w:t>
      </w:r>
      <w:r>
        <w:t>, точки сходимости и границы,</w:t>
      </w:r>
      <w:r w:rsidR="004135BB">
        <w:t xml:space="preserve"> </w:t>
      </w:r>
      <w:r>
        <w:t>влияние параметров итераций на результат.</w:t>
      </w:r>
    </w:p>
    <w:p w:rsidR="00F4011C" w:rsidRPr="002810EF" w:rsidRDefault="00946842" w:rsidP="00F4011C">
      <w:pPr>
        <w:pStyle w:val="DIV1"/>
      </w:pPr>
      <w:proofErr w:type="spellStart"/>
      <w:r>
        <w:rPr>
          <w:color w:val="000000"/>
          <w:lang w:val="en-US"/>
        </w:rPr>
        <w:t>Формулировка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задания</w:t>
      </w:r>
      <w:proofErr w:type="spellEnd"/>
    </w:p>
    <w:p w:rsidR="002810EF" w:rsidRDefault="00A82A68" w:rsidP="002810EF">
      <w:pPr>
        <w:pStyle w:val="MAINTEXT"/>
        <w:rPr>
          <w:lang w:val="en-US"/>
        </w:rPr>
      </w:pPr>
      <w:r>
        <w:t>Необходимо р</w:t>
      </w:r>
      <w:r w:rsidR="002810EF">
        <w:t>еализовать программу построения фрактала</w:t>
      </w:r>
      <w:r w:rsidR="00001BA6" w:rsidRPr="00001BA6">
        <w:t xml:space="preserve"> </w:t>
      </w:r>
      <w:r w:rsidR="00001BA6" w:rsidRPr="00001BA6">
        <w:t>Ньютона</w:t>
      </w:r>
      <w:r w:rsidR="002810EF">
        <w:t xml:space="preserve"> на любом языке высокого уровня в</w:t>
      </w:r>
      <w:r w:rsidR="002810EF">
        <w:t xml:space="preserve"> </w:t>
      </w:r>
      <w:r w:rsidR="002810EF">
        <w:t>соответствии с заданием.</w:t>
      </w:r>
      <w:r w:rsidR="002810EF">
        <w:t xml:space="preserve"> </w:t>
      </w:r>
      <w:r w:rsidR="001330B7">
        <w:t>П</w:t>
      </w:r>
      <w:r w:rsidR="002810EF">
        <w:t>редусмотреть возможность установки диапазона</w:t>
      </w:r>
      <w:r w:rsidR="002810EF">
        <w:t xml:space="preserve"> </w:t>
      </w:r>
      <w:r w:rsidR="002810EF">
        <w:t>изменения координат.</w:t>
      </w:r>
      <w:r w:rsidR="001330B7">
        <w:t xml:space="preserve"> </w:t>
      </w:r>
      <w:r w:rsidR="002810EF">
        <w:t>Использование для генерации фракталов готовых программных продуктов не</w:t>
      </w:r>
      <w:r w:rsidR="002810EF">
        <w:t xml:space="preserve"> </w:t>
      </w:r>
      <w:r w:rsidR="002810EF">
        <w:t>разрешается.</w:t>
      </w:r>
    </w:p>
    <w:p w:rsidR="000716AC" w:rsidRPr="000716AC" w:rsidRDefault="00D874EB" w:rsidP="002810EF">
      <w:pPr>
        <w:pStyle w:val="MAINTEXT"/>
      </w:pPr>
      <w:r>
        <w:t>Вариант</w:t>
      </w:r>
      <w:r w:rsidR="000716AC">
        <w:t xml:space="preserve"> 5:</w:t>
      </w:r>
    </w:p>
    <w:p w:rsidR="003318BE" w:rsidRPr="00CA1852" w:rsidRDefault="003318BE" w:rsidP="002810EF">
      <w:pPr>
        <w:pStyle w:val="MAINTEXT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 </m:t>
              </m:r>
              <m:r>
                <w:rPr>
                  <w:rFonts w:ascii="Cambria Math" w:hAnsi="Cambria Math" w:cs="Cambria Math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</m:d>
              <m:r>
                <w:rPr>
                  <w:rFonts w:ascii="Cambria Math" w:hAnsi="Cambria Math" w:cs="Cambria Math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 w:cs="Cambria Math"/>
                      <w:lang w:val="en-US"/>
                    </w:rPr>
                    <m:t>5</m:t>
                  </m:r>
                </m:sup>
              </m:sSup>
              <m:r>
                <w:rPr>
                  <w:rFonts w:ascii="Cambria Math" w:hAnsi="Cambria Math" w:cs="Cambria Math"/>
                  <w:lang w:val="en-US"/>
                </w:rPr>
                <m:t>-1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:rsidR="00F4011C" w:rsidRPr="00DB1D8E" w:rsidRDefault="00946842" w:rsidP="00F4011C">
      <w:pPr>
        <w:pStyle w:val="DIV1"/>
      </w:pPr>
      <w:r w:rsidRPr="00946842">
        <w:rPr>
          <w:color w:val="000000"/>
        </w:rPr>
        <w:t>Теоретические сведения</w:t>
      </w:r>
    </w:p>
    <w:p w:rsidR="00EB7251" w:rsidRDefault="00EB7251" w:rsidP="00AF7242">
      <w:pPr>
        <w:pStyle w:val="MAINTEXT"/>
      </w:pPr>
      <w:r w:rsidRPr="00EB7251">
        <w:t>Фрактал — это геометрическая фигура, обладающая самоподобием, то есть повторяющая свою структуру на разных масштабах. Фракталы часто имеют сложную, бесконечную детализацию и могут быть описаны через рекуррентные или итерационные процессы.</w:t>
      </w:r>
    </w:p>
    <w:p w:rsidR="00B81694" w:rsidRDefault="00B81694" w:rsidP="00AF7242">
      <w:pPr>
        <w:pStyle w:val="MAINTEXT"/>
      </w:pPr>
      <w:r>
        <w:t>Фрактал Ньютона — это визуализация метода Ньютона, применённого к нахождению корней нелинейного уравнения. Он создаётся для функций комплексного переменного, где для каждой точки на плоскости (представленной комплексным числом) проверяется, к какому корню сойдётся метод Ньютона.</w:t>
      </w:r>
    </w:p>
    <w:p w:rsidR="00160E81" w:rsidRPr="00160E81" w:rsidRDefault="00B81694" w:rsidP="00B8693C">
      <w:pPr>
        <w:pStyle w:val="MAINTEXT"/>
        <w:rPr>
          <w:lang w:val="en-US"/>
        </w:rPr>
      </w:pPr>
      <w:r>
        <w:t>Метод Ньютона — это численный метод нахождения корней функции</w:t>
      </w:r>
      <w:r w:rsidR="002060E4">
        <w:t xml:space="preserve"> </w:t>
      </w:r>
      <w:r w:rsidR="002060E4">
        <w:rPr>
          <w:lang w:val="en-US"/>
        </w:rPr>
        <w:t>f</w:t>
      </w:r>
      <w:r w:rsidR="002060E4" w:rsidRPr="002060E4">
        <w:t>(</w:t>
      </w:r>
      <w:r w:rsidR="002060E4">
        <w:rPr>
          <w:lang w:val="en-US"/>
        </w:rPr>
        <w:t>z</w:t>
      </w:r>
      <w:r w:rsidR="002060E4" w:rsidRPr="002060E4">
        <w:t>)=0</w:t>
      </w:r>
      <w:r>
        <w:t>,</w:t>
      </w:r>
      <w:r>
        <w:t xml:space="preserve"> </w:t>
      </w:r>
      <w:r>
        <w:t>где</w:t>
      </w:r>
      <w:r>
        <w:t xml:space="preserve"> </w:t>
      </w:r>
      <w:r>
        <w:t>z — переменная комплексного типа. Для каждого начального значения</w:t>
      </w:r>
      <w:r w:rsidR="002060E4" w:rsidRPr="002060E4">
        <w:t xml:space="preserve"> </w:t>
      </w:r>
      <w:r w:rsidR="002060E4">
        <w:rPr>
          <w:lang w:val="en-US"/>
        </w:rPr>
        <w:t>z</w:t>
      </w:r>
      <w:r w:rsidR="002060E4" w:rsidRPr="00160E81">
        <w:rPr>
          <w:vertAlign w:val="subscript"/>
        </w:rPr>
        <w:t>0</w:t>
      </w:r>
      <w:r w:rsidR="002060E4" w:rsidRPr="002060E4">
        <w:t xml:space="preserve"> </w:t>
      </w:r>
      <w:r>
        <w:t>итеративно рассчитывается последовательность значений по формуле:</w:t>
      </w:r>
    </w:p>
    <w:p w:rsidR="00160E81" w:rsidRDefault="00160E81" w:rsidP="00B8693C">
      <w:pPr>
        <w:pStyle w:val="MAINTEXT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 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Cambria Math"/>
                      <w:lang w:val="en-US"/>
                    </w:rPr>
                    <m:t>f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'</m:t>
                  </m:r>
                  <m:r>
                    <w:rPr>
                      <w:rFonts w:ascii="Cambria Math" w:hAnsi="Cambria Math" w:cs="Cambria Math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 w:cs="Cambria Math"/>
                  <w:lang w:val="en-US"/>
                </w:rPr>
                <m:t>#(1)</m:t>
              </m:r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:rsidR="00B81694" w:rsidRDefault="00B81694" w:rsidP="00B8693C">
      <w:pPr>
        <w:pStyle w:val="MAINTEXT"/>
      </w:pPr>
      <w:r>
        <w:t>где</w:t>
      </w:r>
      <w:r>
        <w:t xml:space="preserve"> </w:t>
      </w:r>
      <m:oMath>
        <m:r>
          <w:rPr>
            <w:rFonts w:ascii="Cambria Math" w:hAnsi="Cambria Math" w:cs="Cambria Math"/>
            <w:lang w:val="en-US"/>
          </w:rPr>
          <m:t>f</m:t>
        </m:r>
        <m:r>
          <w:rPr>
            <w:rFonts w:ascii="Cambria Math" w:hAnsi="Cambria Math" w:cs="Cambria Math"/>
          </w:rPr>
          <m:t>'(</m:t>
        </m:r>
        <m:r>
          <w:rPr>
            <w:rFonts w:ascii="Cambria Math" w:hAnsi="Cambria Math" w:cs="Cambria Math"/>
            <w:lang w:val="en-US"/>
          </w:rPr>
          <m:t>z</m:t>
        </m:r>
        <m:r>
          <w:rPr>
            <w:rFonts w:ascii="Cambria Math" w:hAnsi="Cambria Math" w:cs="Cambria Math"/>
          </w:rPr>
          <m:t>)</m:t>
        </m:r>
      </m:oMath>
      <w:r w:rsidR="00AE5469" w:rsidRPr="00AE5469">
        <w:t xml:space="preserve"> </w:t>
      </w:r>
      <w:r>
        <w:t>— производная функции</w:t>
      </w:r>
      <w:r w:rsidR="00F42B4B" w:rsidRPr="00F42B4B">
        <w:t xml:space="preserve"> </w:t>
      </w:r>
      <m:oMath>
        <m:r>
          <w:rPr>
            <w:rFonts w:ascii="Cambria Math" w:hAnsi="Cambria Math" w:cs="Cambria Math"/>
            <w:lang w:val="en-US"/>
          </w:rPr>
          <m:t>f</m:t>
        </m:r>
        <m:r>
          <w:rPr>
            <w:rFonts w:ascii="Cambria Math" w:hAnsi="Cambria Math" w:cs="Cambria Math"/>
          </w:rPr>
          <m:t>(</m:t>
        </m:r>
        <m:r>
          <w:rPr>
            <w:rFonts w:ascii="Cambria Math" w:hAnsi="Cambria Math" w:cs="Cambria Math"/>
            <w:lang w:val="en-US"/>
          </w:rPr>
          <m:t>z</m:t>
        </m:r>
        <m:r>
          <w:rPr>
            <w:rFonts w:ascii="Cambria Math" w:hAnsi="Cambria Math" w:cs="Cambria Math"/>
          </w:rPr>
          <m:t>)</m:t>
        </m:r>
      </m:oMath>
      <w:r>
        <w:t>. Процесс повторяется до тех пор, пока не достигнем заданной точности.</w:t>
      </w:r>
    </w:p>
    <w:p w:rsidR="00B81694" w:rsidRDefault="00B81694" w:rsidP="00B31C8E">
      <w:pPr>
        <w:pStyle w:val="MAINTEXT"/>
      </w:pPr>
      <w:r>
        <w:t>Для построения фрактала Ньютона используется конкретная функция,</w:t>
      </w:r>
      <w:r w:rsidR="00110468" w:rsidRPr="00110468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="00110468" w:rsidRPr="0024169E">
        <w:t>,</w:t>
      </w:r>
      <w:r w:rsidR="00110468" w:rsidRPr="00110468">
        <w:t xml:space="preserve"> </w:t>
      </w:r>
      <w:r>
        <w:t>где производная</w:t>
      </w:r>
      <w:r w:rsidR="0024169E" w:rsidRPr="0024169E">
        <w:t xml:space="preserve">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>. У этой функции пять корней, равномерно распределённых на комплексной плоскости по окружности радиуса 1.</w:t>
      </w:r>
    </w:p>
    <w:p w:rsidR="00B81694" w:rsidRDefault="00B81694" w:rsidP="00B81694">
      <w:pPr>
        <w:pStyle w:val="MAINTEXT"/>
      </w:pPr>
      <w:r>
        <w:t>Для визуализации фрактала каждая точка комплексной плоскости окрашивается в цвет, который соответствует корню, к которому эта точка сходится. Дополнительно количество итераций, потребовавшихся для сходимости, может использоваться для регулирования интенсивности или оттенков цвета.</w:t>
      </w:r>
    </w:p>
    <w:p w:rsidR="00DB1D8E" w:rsidRPr="00CA1852" w:rsidRDefault="00B81694" w:rsidP="00B81694">
      <w:pPr>
        <w:pStyle w:val="MAINTEXT"/>
      </w:pPr>
      <w:r>
        <w:t>На комплексной плоскости каждая точка имеет реальные и мнимые компоненты, которые можно отобразить на двумерную область. Задаются границы по осям X и Y, которые определяют область исследования и масштаб изображения.</w:t>
      </w:r>
    </w:p>
    <w:p w:rsidR="00F4011C" w:rsidRPr="00327177" w:rsidRDefault="00A42E5C" w:rsidP="00F4011C">
      <w:pPr>
        <w:pStyle w:val="DIV1"/>
      </w:pPr>
      <w:proofErr w:type="spellStart"/>
      <w:r>
        <w:rPr>
          <w:color w:val="000000"/>
          <w:lang w:val="en-US"/>
        </w:rPr>
        <w:t>Алгоритм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построения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заданного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фрактала</w:t>
      </w:r>
      <w:proofErr w:type="spellEnd"/>
    </w:p>
    <w:p w:rsidR="008316F9" w:rsidRDefault="008316F9" w:rsidP="00B305C9">
      <w:pPr>
        <w:pStyle w:val="MAINTEXT"/>
        <w:numPr>
          <w:ilvl w:val="0"/>
          <w:numId w:val="7"/>
        </w:numPr>
      </w:pPr>
      <w:r>
        <w:t>Определить диапазоны изменения координат (реальной и мнимой части) и размеры сетки (ширина,</w:t>
      </w:r>
      <w:r>
        <w:t xml:space="preserve"> </w:t>
      </w:r>
      <w:r>
        <w:t>высота).</w:t>
      </w:r>
    </w:p>
    <w:p w:rsidR="008316F9" w:rsidRDefault="008316F9" w:rsidP="00B305C9">
      <w:pPr>
        <w:pStyle w:val="MAINTEXT"/>
        <w:numPr>
          <w:ilvl w:val="0"/>
          <w:numId w:val="7"/>
        </w:numPr>
      </w:pPr>
      <w:r>
        <w:t>Создать сетку комплексных чисел</w:t>
      </w:r>
      <w:r w:rsidR="0066431B">
        <w:t xml:space="preserve"> </w:t>
      </w:r>
      <m:oMath>
        <m:r>
          <w:rPr>
            <w:rFonts w:ascii="Cambria Math" w:hAnsi="Cambria Math"/>
          </w:rPr>
          <m:t>z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en-US"/>
          </w:rPr>
          <m:t>y</m:t>
        </m:r>
      </m:oMath>
      <w:r>
        <w:t xml:space="preserve"> </w:t>
      </w:r>
      <w:r>
        <w:t>для каждой точки на плоскости.</w:t>
      </w:r>
    </w:p>
    <w:p w:rsidR="00722AB9" w:rsidRPr="00722AB9" w:rsidRDefault="008316F9" w:rsidP="00B305C9">
      <w:pPr>
        <w:pStyle w:val="MAINTEXT"/>
        <w:numPr>
          <w:ilvl w:val="0"/>
          <w:numId w:val="7"/>
        </w:numPr>
      </w:pPr>
      <w:r>
        <w:t>Для каждой точки</w:t>
      </w:r>
      <w:r w:rsidR="00D06B9E" w:rsidRPr="00D06B9E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, применить итерационную формулу метода Ньютона:</w:t>
      </w:r>
    </w:p>
    <w:p w:rsidR="00722AB9" w:rsidRPr="00722AB9" w:rsidRDefault="00722AB9" w:rsidP="00722AB9">
      <w:pPr>
        <w:pStyle w:val="MAINTEXT"/>
        <w:ind w:left="836" w:firstLine="0"/>
        <w:rPr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 w:cs="Cambria Math"/>
                </w:rPr>
                <m:t> 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n+1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=</m:t>
              </m:r>
              <m:sSub>
                <m:sSub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ambria Math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 w:cs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 w:cs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hAnsi="Cambria Math" w:cs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="Cambria Math"/>
                      <w:lang w:val="en-US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 w:cs="Cambria Math"/>
                      <w:lang w:val="en-US"/>
                    </w:rPr>
                    <m:t>f'(</m:t>
                  </m:r>
                  <m:sSub>
                    <m:sSubPr>
                      <m:ctrlPr>
                        <w:rPr>
                          <w:rFonts w:ascii="Cambria Math" w:hAnsi="Cambria Math" w:cs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Cambria Math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 w:cs="Cambria Math"/>
                          <w:lang w:val="en-US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Cambria Math"/>
                      <w:lang w:val="en-US"/>
                    </w:rPr>
                    <m:t>)</m:t>
                  </m:r>
                </m:den>
              </m:f>
              <m:ctrlPr>
                <w:rPr>
                  <w:rFonts w:ascii="Cambria Math" w:hAnsi="Cambria Math" w:cs="Cambria Math"/>
                  <w:i/>
                </w:rPr>
              </m:ctrlPr>
            </m:e>
          </m:eqArr>
        </m:oMath>
      </m:oMathPara>
    </w:p>
    <w:p w:rsidR="008316F9" w:rsidRDefault="008316F9" w:rsidP="00722AB9">
      <w:pPr>
        <w:pStyle w:val="MAINTEXT"/>
        <w:ind w:left="836" w:firstLine="0"/>
      </w:pPr>
      <w:r>
        <w:t>до тех пор, пока не будет достигнута сходимость к одному из корней или пока не истечёт максимальное количество итераций.</w:t>
      </w:r>
    </w:p>
    <w:p w:rsidR="008316F9" w:rsidRDefault="008316F9" w:rsidP="00B305C9">
      <w:pPr>
        <w:pStyle w:val="MAINTEXT"/>
        <w:numPr>
          <w:ilvl w:val="0"/>
          <w:numId w:val="7"/>
        </w:numPr>
      </w:pPr>
      <w:r>
        <w:t>Определить, к какому корню (из 5 возможных) сходится каждая точка.</w:t>
      </w:r>
    </w:p>
    <w:p w:rsidR="008316F9" w:rsidRDefault="008316F9" w:rsidP="00B305C9">
      <w:pPr>
        <w:pStyle w:val="MAINTEXT"/>
        <w:numPr>
          <w:ilvl w:val="0"/>
          <w:numId w:val="7"/>
        </w:numPr>
      </w:pPr>
      <w:r>
        <w:t>Каждой точке присвоить цвет, соответствующий корню, к которому она сходится, и количество итераций для дополнительного оттенка.</w:t>
      </w:r>
    </w:p>
    <w:p w:rsidR="00327177" w:rsidRPr="00CA1852" w:rsidRDefault="008316F9" w:rsidP="00B305C9">
      <w:pPr>
        <w:pStyle w:val="MAINTEXT"/>
        <w:numPr>
          <w:ilvl w:val="0"/>
          <w:numId w:val="7"/>
        </w:numPr>
      </w:pPr>
      <w:r>
        <w:t>Построить изображение фрактала на основе вычисленных цветов для каждой точки сетки.</w:t>
      </w:r>
    </w:p>
    <w:p w:rsidR="00F4011C" w:rsidRPr="003D0B8A" w:rsidRDefault="00A42E5C" w:rsidP="00F4011C">
      <w:pPr>
        <w:pStyle w:val="DIV1"/>
      </w:pPr>
      <w:r w:rsidRPr="00A42E5C">
        <w:rPr>
          <w:color w:val="000000"/>
        </w:rPr>
        <w:t>Выбор языка программирования и используемых библиоте</w:t>
      </w:r>
      <w:r>
        <w:rPr>
          <w:color w:val="000000"/>
        </w:rPr>
        <w:t>к</w:t>
      </w:r>
    </w:p>
    <w:p w:rsidR="003D0B8A" w:rsidRPr="00D96CE6" w:rsidRDefault="003D0B8A" w:rsidP="003D0B8A">
      <w:pPr>
        <w:pStyle w:val="MAINTEXT"/>
      </w:pPr>
      <w:r>
        <w:t xml:space="preserve">Для </w:t>
      </w:r>
      <w:r w:rsidR="008A76B7">
        <w:t>написания программы</w:t>
      </w:r>
      <w:r>
        <w:t xml:space="preserve"> построения </w:t>
      </w:r>
      <w:r w:rsidR="009A7C6F">
        <w:t xml:space="preserve">фрактала Ньютона </w:t>
      </w:r>
      <w:r w:rsidR="006C6F74">
        <w:t xml:space="preserve">я </w:t>
      </w:r>
      <w:r>
        <w:t>выбра</w:t>
      </w:r>
      <w:r w:rsidR="006C6F74">
        <w:t>л</w:t>
      </w:r>
      <w:r>
        <w:t xml:space="preserve"> язык программирования Python.</w:t>
      </w:r>
      <w:r>
        <w:t xml:space="preserve"> </w:t>
      </w:r>
      <w:r w:rsidR="004E468A">
        <w:t>Данный</w:t>
      </w:r>
      <w:r>
        <w:t xml:space="preserve"> </w:t>
      </w:r>
      <w:r w:rsidR="00AF3760">
        <w:t>язык имеет богатую экосистему библиотек, в том числе и необходимых для работы с отрисовкой и графикой</w:t>
      </w:r>
      <w:r w:rsidR="000924E3">
        <w:t xml:space="preserve">. Помимо этого, я уже имел опыт работы с данным языком, что </w:t>
      </w:r>
      <w:r>
        <w:t>ускорило</w:t>
      </w:r>
      <w:r w:rsidR="00621EB8">
        <w:t xml:space="preserve"> и облегчило рабочий процесс</w:t>
      </w:r>
      <w:r>
        <w:t>.</w:t>
      </w:r>
    </w:p>
    <w:p w:rsidR="003D0B8A" w:rsidRDefault="003D0B8A" w:rsidP="003D0B8A">
      <w:pPr>
        <w:pStyle w:val="MAINTEXT"/>
      </w:pPr>
      <w:r>
        <w:t>Используемые библиотеки:</w:t>
      </w:r>
    </w:p>
    <w:p w:rsidR="00044D81" w:rsidRDefault="00044D81" w:rsidP="00044D81">
      <w:pPr>
        <w:pStyle w:val="MAINTEXT"/>
        <w:numPr>
          <w:ilvl w:val="0"/>
          <w:numId w:val="5"/>
        </w:numPr>
      </w:pPr>
      <w:proofErr w:type="spellStart"/>
      <w:r>
        <w:t>NumPy</w:t>
      </w:r>
      <w:proofErr w:type="spellEnd"/>
      <w:r w:rsidR="00A61381">
        <w:t xml:space="preserve"> — б</w:t>
      </w:r>
      <w:r>
        <w:t>иблиотека для работы с многомерными массивами и матрицами. Она обеспечивает высокую производительность при математических операциях и используется для создания сетки комплексных чисел и вычислений в методе Ньютона.</w:t>
      </w:r>
    </w:p>
    <w:p w:rsidR="00594DB2" w:rsidRPr="00CA1852" w:rsidRDefault="00044D81" w:rsidP="00044D81">
      <w:pPr>
        <w:pStyle w:val="MAINTEXT"/>
        <w:numPr>
          <w:ilvl w:val="0"/>
          <w:numId w:val="5"/>
        </w:numPr>
      </w:pPr>
      <w:proofErr w:type="spellStart"/>
      <w:r>
        <w:t>Matplotlib</w:t>
      </w:r>
      <w:proofErr w:type="spellEnd"/>
      <w:r w:rsidR="00A41CD1">
        <w:t xml:space="preserve"> — б</w:t>
      </w:r>
      <w:r>
        <w:t>иблиотека для создания графиков и визуализации данных. В данной задаче используется для отображения фрактала в виде изображения, где каждой точке на плоскости присваивается определённый цвет на основе её сходимости.</w:t>
      </w:r>
    </w:p>
    <w:p w:rsidR="00F4011C" w:rsidRPr="00594DB2" w:rsidRDefault="00083969" w:rsidP="00F4011C">
      <w:pPr>
        <w:pStyle w:val="DIV1"/>
      </w:pPr>
      <w:proofErr w:type="spellStart"/>
      <w:r>
        <w:rPr>
          <w:color w:val="000000"/>
          <w:lang w:val="en-US"/>
        </w:rPr>
        <w:t>Описание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программы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построения</w:t>
      </w:r>
      <w:proofErr w:type="spellEnd"/>
      <w:r>
        <w:rPr>
          <w:color w:val="000000"/>
          <w:lang w:val="en-US"/>
        </w:rPr>
        <w:t xml:space="preserve"> </w:t>
      </w:r>
      <w:proofErr w:type="spellStart"/>
      <w:r>
        <w:rPr>
          <w:color w:val="000000"/>
          <w:lang w:val="en-US"/>
        </w:rPr>
        <w:t>фрактала</w:t>
      </w:r>
      <w:proofErr w:type="spellEnd"/>
    </w:p>
    <w:p w:rsidR="00A55A57" w:rsidRDefault="003801DA" w:rsidP="00495F5A">
      <w:pPr>
        <w:pStyle w:val="MAINTEXT"/>
      </w:pPr>
      <w:r>
        <w:t>Написанная п</w:t>
      </w:r>
      <w:r w:rsidR="00A55A57">
        <w:t>рограмма</w:t>
      </w:r>
      <w:r w:rsidR="00183F7C">
        <w:t xml:space="preserve"> </w:t>
      </w:r>
      <w:r w:rsidR="00A55A57">
        <w:t>реализует метод Ньютона для функции, выполняя итерационные вычисления для каждой точки на комплексной плоскости и визуализируя результат.</w:t>
      </w:r>
    </w:p>
    <w:p w:rsidR="00A55A57" w:rsidRDefault="00A55A57" w:rsidP="00A55A57">
      <w:pPr>
        <w:pStyle w:val="MAINTEXT"/>
      </w:pPr>
      <w:r>
        <w:t>Основные компоненты:</w:t>
      </w:r>
    </w:p>
    <w:p w:rsidR="00A55A57" w:rsidRDefault="00A55A57" w:rsidP="00F14F86">
      <w:pPr>
        <w:pStyle w:val="MAINTEXT"/>
        <w:numPr>
          <w:ilvl w:val="3"/>
          <w:numId w:val="1"/>
        </w:numPr>
        <w:ind w:left="1518"/>
      </w:pPr>
      <w:r>
        <w:t>Импорт библиотек</w:t>
      </w:r>
    </w:p>
    <w:p w:rsidR="00A55A57" w:rsidRDefault="00A55A57" w:rsidP="00F14F86">
      <w:pPr>
        <w:pStyle w:val="MAINTEXT"/>
        <w:numPr>
          <w:ilvl w:val="3"/>
          <w:numId w:val="8"/>
        </w:numPr>
        <w:ind w:left="1956"/>
      </w:pPr>
      <w:proofErr w:type="spellStart"/>
      <w:r>
        <w:t>numpy</w:t>
      </w:r>
      <w:proofErr w:type="spellEnd"/>
      <w:r>
        <w:t xml:space="preserve"> используется для работы с массивами комплексных чисел.</w:t>
      </w:r>
    </w:p>
    <w:p w:rsidR="00A55A57" w:rsidRDefault="00A55A57" w:rsidP="00F14F86">
      <w:pPr>
        <w:pStyle w:val="MAINTEXT"/>
        <w:numPr>
          <w:ilvl w:val="3"/>
          <w:numId w:val="8"/>
        </w:numPr>
        <w:ind w:left="1956"/>
      </w:pPr>
      <w:proofErr w:type="spellStart"/>
      <w:r>
        <w:t>matplotlib</w:t>
      </w:r>
      <w:proofErr w:type="spellEnd"/>
      <w:r>
        <w:t xml:space="preserve"> — для отображения и визуализации фрактала.</w:t>
      </w:r>
    </w:p>
    <w:p w:rsidR="00A55A57" w:rsidRDefault="00A55A57" w:rsidP="00F14F86">
      <w:pPr>
        <w:pStyle w:val="MAINTEXT"/>
        <w:numPr>
          <w:ilvl w:val="3"/>
          <w:numId w:val="1"/>
        </w:numPr>
        <w:ind w:left="1518"/>
      </w:pPr>
      <w:r>
        <w:t xml:space="preserve">Функции f(z) и </w:t>
      </w:r>
      <w:proofErr w:type="spellStart"/>
      <w:r w:rsidR="009B2C58">
        <w:t>f_derivative</w:t>
      </w:r>
      <w:proofErr w:type="spellEnd"/>
      <w:r>
        <w:t>(z)</w:t>
      </w:r>
      <w:r w:rsidR="00DE7CFF">
        <w:t xml:space="preserve"> о</w:t>
      </w:r>
      <w:r>
        <w:t>пределяют основную функцию</w:t>
      </w:r>
      <w:r w:rsidR="00495F5A">
        <w:t xml:space="preserve"> </w:t>
      </w:r>
      <w:r>
        <w:t>и её производную, необходимые для метода Ньютона.</w:t>
      </w:r>
    </w:p>
    <w:p w:rsidR="00A55A57" w:rsidRDefault="00A55A57" w:rsidP="00F14F86">
      <w:pPr>
        <w:pStyle w:val="MAINTEXT"/>
        <w:numPr>
          <w:ilvl w:val="3"/>
          <w:numId w:val="1"/>
        </w:numPr>
        <w:ind w:left="1518"/>
      </w:pPr>
      <w:r>
        <w:t xml:space="preserve">Функция </w:t>
      </w:r>
      <w:proofErr w:type="spellStart"/>
      <w:r>
        <w:t>newton_fractal</w:t>
      </w:r>
      <w:proofErr w:type="spellEnd"/>
    </w:p>
    <w:p w:rsidR="00A55A57" w:rsidRDefault="00A55A57" w:rsidP="00F14F86">
      <w:pPr>
        <w:pStyle w:val="MAINTEXT"/>
        <w:numPr>
          <w:ilvl w:val="3"/>
          <w:numId w:val="8"/>
        </w:numPr>
        <w:ind w:left="1956"/>
      </w:pPr>
      <w:r>
        <w:t>Основная функция программы, которая принимает параметры для диапазона координат, размер изображения и количество итераций.</w:t>
      </w:r>
    </w:p>
    <w:p w:rsidR="00A55A57" w:rsidRDefault="00A55A57" w:rsidP="00F14F86">
      <w:pPr>
        <w:pStyle w:val="MAINTEXT"/>
        <w:numPr>
          <w:ilvl w:val="3"/>
          <w:numId w:val="8"/>
        </w:numPr>
        <w:ind w:left="1956"/>
      </w:pPr>
      <w:r>
        <w:t>Создаёт сетку комплексных чисел для каждой точки изображения.</w:t>
      </w:r>
    </w:p>
    <w:p w:rsidR="00A55A57" w:rsidRDefault="00A55A57" w:rsidP="00F14F86">
      <w:pPr>
        <w:pStyle w:val="MAINTEXT"/>
        <w:numPr>
          <w:ilvl w:val="3"/>
          <w:numId w:val="8"/>
        </w:numPr>
        <w:ind w:left="1956"/>
      </w:pPr>
      <w:r>
        <w:t>Для каждой точки применяет метод Ньютона для нахождения корня, повторяя процесс до достижения сходимости или максимального числа итераций.</w:t>
      </w:r>
    </w:p>
    <w:p w:rsidR="00A55A57" w:rsidRDefault="00A55A57" w:rsidP="00F14F86">
      <w:pPr>
        <w:pStyle w:val="MAINTEXT"/>
        <w:numPr>
          <w:ilvl w:val="3"/>
          <w:numId w:val="1"/>
        </w:numPr>
        <w:ind w:left="1518"/>
      </w:pPr>
      <w:r>
        <w:t>Цветовая палитра</w:t>
      </w:r>
      <w:r w:rsidR="00A22573">
        <w:t xml:space="preserve">. </w:t>
      </w:r>
      <w:r>
        <w:t>Заранее определяются пять цветов, соответствующих каждому из пяти корней функции. Каждый пиксель изображения окрашивается в цвет, связанный с тем корнем, к которому сходится точка.</w:t>
      </w:r>
    </w:p>
    <w:p w:rsidR="00A55A57" w:rsidRDefault="00A55A57" w:rsidP="00F14F86">
      <w:pPr>
        <w:pStyle w:val="MAINTEXT"/>
        <w:numPr>
          <w:ilvl w:val="3"/>
          <w:numId w:val="1"/>
        </w:numPr>
        <w:ind w:left="1518"/>
      </w:pPr>
      <w:r>
        <w:t>Генерация и отображение:</w:t>
      </w:r>
    </w:p>
    <w:p w:rsidR="00A55A57" w:rsidRDefault="00A55A57" w:rsidP="00F14F86">
      <w:pPr>
        <w:pStyle w:val="MAINTEXT"/>
        <w:numPr>
          <w:ilvl w:val="3"/>
          <w:numId w:val="8"/>
        </w:numPr>
        <w:ind w:left="1956"/>
      </w:pPr>
      <w:r>
        <w:t>Для каждой точки вычисляется, к какому корню она сходится, и ей присваивается соответствующий цвет.</w:t>
      </w:r>
    </w:p>
    <w:p w:rsidR="00A55A57" w:rsidRDefault="00A55A57" w:rsidP="00F14F86">
      <w:pPr>
        <w:pStyle w:val="MAINTEXT"/>
        <w:numPr>
          <w:ilvl w:val="3"/>
          <w:numId w:val="8"/>
        </w:numPr>
        <w:ind w:left="1956"/>
      </w:pPr>
      <w:r>
        <w:t xml:space="preserve">Сгенерированное изображение выводится на экран с помощью </w:t>
      </w:r>
      <w:proofErr w:type="spellStart"/>
      <w:r>
        <w:t>matplotlib</w:t>
      </w:r>
      <w:proofErr w:type="spellEnd"/>
      <w:r>
        <w:t>.</w:t>
      </w:r>
    </w:p>
    <w:p w:rsidR="00A55A57" w:rsidRDefault="00A55A57" w:rsidP="007C5C01">
      <w:pPr>
        <w:pStyle w:val="MAINTEXT"/>
        <w:ind w:left="714" w:firstLine="0"/>
      </w:pPr>
      <w:r>
        <w:t>Основные параметры:</w:t>
      </w:r>
    </w:p>
    <w:p w:rsidR="00A55A57" w:rsidRDefault="009B2C58" w:rsidP="00B26ED7">
      <w:pPr>
        <w:pStyle w:val="MAINTEXT"/>
      </w:pPr>
      <w:proofErr w:type="spellStart"/>
      <w:r>
        <w:t>x_min</w:t>
      </w:r>
      <w:proofErr w:type="spellEnd"/>
      <w:r w:rsidR="00A55A57">
        <w:t xml:space="preserve">, </w:t>
      </w:r>
      <w:proofErr w:type="spellStart"/>
      <w:r w:rsidR="00A55A57">
        <w:t>x</w:t>
      </w:r>
      <w:r w:rsidRPr="009B2C58">
        <w:t>_</w:t>
      </w:r>
      <w:r w:rsidR="00A55A57">
        <w:t>max</w:t>
      </w:r>
      <w:proofErr w:type="spellEnd"/>
      <w:r w:rsidR="00A55A57">
        <w:t xml:space="preserve">, </w:t>
      </w:r>
      <w:proofErr w:type="spellStart"/>
      <w:r w:rsidR="00A55A57">
        <w:t>y</w:t>
      </w:r>
      <w:r w:rsidRPr="00C5659C">
        <w:t>_</w:t>
      </w:r>
      <w:r w:rsidR="00A55A57">
        <w:t>min</w:t>
      </w:r>
      <w:proofErr w:type="spellEnd"/>
      <w:r w:rsidR="00A55A57">
        <w:t xml:space="preserve">, </w:t>
      </w:r>
      <w:proofErr w:type="spellStart"/>
      <w:r w:rsidR="00A55A57">
        <w:t>y</w:t>
      </w:r>
      <w:r w:rsidRPr="00C5659C">
        <w:t>_</w:t>
      </w:r>
      <w:r w:rsidR="00A55A57">
        <w:t>max</w:t>
      </w:r>
      <w:proofErr w:type="spellEnd"/>
      <w:r w:rsidR="00A55A57">
        <w:t xml:space="preserve"> — диапазон значений для отображаемой области комплексной </w:t>
      </w:r>
      <w:r w:rsidR="00A55A57" w:rsidRPr="00B26ED7">
        <w:t>плоскости</w:t>
      </w:r>
      <w:r w:rsidR="00A55A57">
        <w:t>.</w:t>
      </w:r>
    </w:p>
    <w:p w:rsidR="00A55A57" w:rsidRDefault="00A55A57" w:rsidP="00F14F86">
      <w:pPr>
        <w:pStyle w:val="MAINTEXT"/>
        <w:numPr>
          <w:ilvl w:val="0"/>
          <w:numId w:val="5"/>
        </w:numPr>
        <w:ind w:left="1440"/>
      </w:pPr>
      <w:proofErr w:type="spellStart"/>
      <w:r>
        <w:t>width</w:t>
      </w:r>
      <w:proofErr w:type="spellEnd"/>
      <w:r>
        <w:t xml:space="preserve">, </w:t>
      </w:r>
      <w:proofErr w:type="spellStart"/>
      <w:r>
        <w:t>height</w:t>
      </w:r>
      <w:proofErr w:type="spellEnd"/>
      <w:r>
        <w:t xml:space="preserve"> — размер изображения.</w:t>
      </w:r>
    </w:p>
    <w:p w:rsidR="00594DB2" w:rsidRPr="001B0B93" w:rsidRDefault="00A55A57" w:rsidP="00F14F86">
      <w:pPr>
        <w:pStyle w:val="MAINTEXT"/>
        <w:numPr>
          <w:ilvl w:val="0"/>
          <w:numId w:val="5"/>
        </w:numPr>
        <w:ind w:left="1440"/>
      </w:pPr>
      <w:proofErr w:type="spellStart"/>
      <w:r>
        <w:t>max_iter</w:t>
      </w:r>
      <w:proofErr w:type="spellEnd"/>
      <w:r>
        <w:t xml:space="preserve"> — максимальное количество итераций метода Ньютона для каждой точки.</w:t>
      </w:r>
    </w:p>
    <w:p w:rsidR="001B0B93" w:rsidRPr="001B0B93" w:rsidRDefault="001B0B93" w:rsidP="001B0B93">
      <w:pPr>
        <w:spacing w:after="200" w:line="276" w:lineRule="auto"/>
        <w:rPr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594DB2" w:rsidRDefault="00083969" w:rsidP="001B0B93">
      <w:pPr>
        <w:pStyle w:val="DIV1"/>
        <w:widowControl w:val="0"/>
        <w:spacing w:line="240" w:lineRule="auto"/>
      </w:pPr>
      <w:r w:rsidRPr="00D16720">
        <w:rPr>
          <w:color w:val="000000"/>
        </w:rPr>
        <w:t>Скриншоты с изображениями фрактала</w:t>
      </w:r>
    </w:p>
    <w:p w:rsidR="00816D42" w:rsidRDefault="00816D42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30DB1617" wp14:editId="5FEB3211">
            <wp:extent cx="3604437" cy="3144299"/>
            <wp:effectExtent l="0" t="0" r="2540" b="571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5494" cy="3188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D42" w:rsidRDefault="00816D42" w:rsidP="001B0B93">
      <w:pPr>
        <w:pStyle w:val="Caption"/>
        <w:keepNext w:val="0"/>
        <w:widowControl w:val="0"/>
        <w:contextualSpacing/>
        <w:jc w:val="center"/>
        <w:rPr>
          <w:noProof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A5">
        <w:rPr>
          <w:noProof/>
        </w:rPr>
        <w:t>1</w:t>
      </w:r>
      <w:r>
        <w:rPr>
          <w:noProof/>
        </w:rPr>
        <w:fldChar w:fldCharType="end"/>
      </w:r>
    </w:p>
    <w:p w:rsidR="005B2DE8" w:rsidRDefault="005B2DE8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5D04505F" wp14:editId="098C4513">
            <wp:extent cx="4327451" cy="3775009"/>
            <wp:effectExtent l="0" t="0" r="0" b="0"/>
            <wp:docPr id="1941853595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853595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9322" cy="37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8" w:rsidRPr="005B2DE8" w:rsidRDefault="005B2DE8" w:rsidP="001B0B93">
      <w:pPr>
        <w:pStyle w:val="Caption"/>
        <w:keepNext w:val="0"/>
        <w:widowControl w:val="0"/>
        <w:contextualSpacing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A5">
        <w:rPr>
          <w:noProof/>
        </w:rPr>
        <w:t>2</w:t>
      </w:r>
      <w:r>
        <w:rPr>
          <w:noProof/>
        </w:rPr>
        <w:fldChar w:fldCharType="end"/>
      </w:r>
    </w:p>
    <w:p w:rsidR="005B2DE8" w:rsidRDefault="005B2DE8" w:rsidP="001B0B93">
      <w:pPr>
        <w:pStyle w:val="MAINTEXT"/>
        <w:keepNext w:val="0"/>
        <w:spacing w:line="240" w:lineRule="auto"/>
        <w:ind w:firstLine="0"/>
        <w:contextualSpacing/>
        <w:jc w:val="center"/>
      </w:pPr>
      <w:r>
        <w:rPr>
          <w:noProof/>
          <w:lang w:val="en-US"/>
        </w:rPr>
        <w:drawing>
          <wp:inline distT="0" distB="0" distL="0" distR="0" wp14:anchorId="5D04505F" wp14:editId="098C4513">
            <wp:extent cx="4024980" cy="3511152"/>
            <wp:effectExtent l="0" t="0" r="0" b="0"/>
            <wp:docPr id="544981224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81224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4980" cy="351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E8" w:rsidRPr="00FA07A5" w:rsidRDefault="005B2DE8" w:rsidP="001B0B93">
      <w:pPr>
        <w:pStyle w:val="Caption"/>
        <w:keepNext w:val="0"/>
        <w:widowControl w:val="0"/>
        <w:contextualSpacing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A07A5">
        <w:rPr>
          <w:noProof/>
        </w:rPr>
        <w:t>3</w:t>
      </w:r>
      <w:r>
        <w:rPr>
          <w:noProof/>
        </w:rPr>
        <w:fldChar w:fldCharType="end"/>
      </w:r>
    </w:p>
    <w:p w:rsidR="005B2DE8" w:rsidRPr="005B2DE8" w:rsidRDefault="005B2DE8" w:rsidP="005B2DE8">
      <w:pPr>
        <w:rPr>
          <w:lang w:val="en-US"/>
        </w:rPr>
      </w:pPr>
    </w:p>
    <w:p w:rsidR="00CF0809" w:rsidRPr="00CF0809" w:rsidRDefault="00D16720" w:rsidP="00CF0809">
      <w:pPr>
        <w:pStyle w:val="DIV1"/>
        <w:rPr>
          <w:szCs w:val="28"/>
        </w:rPr>
      </w:pPr>
      <w:proofErr w:type="spellStart"/>
      <w:r>
        <w:rPr>
          <w:color w:val="000000"/>
          <w:lang w:val="en-US"/>
        </w:rPr>
        <w:t>Вывод</w:t>
      </w:r>
      <w:proofErr w:type="spellEnd"/>
    </w:p>
    <w:p w:rsidR="0079567A" w:rsidRPr="00D8465E" w:rsidRDefault="0079567A" w:rsidP="00B26ED7">
      <w:pPr>
        <w:pStyle w:val="MAINTEXT"/>
      </w:pPr>
      <w:r w:rsidRPr="00D8465E">
        <w:t>В результате выполнения данной лабораторной работы была реализована программа для построения фрактала Ньютона для функции</w:t>
      </w:r>
      <w:r w:rsidR="00BB6ECE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z</m:t>
            </m:r>
            <m:ctrlPr>
              <w:rPr>
                <w:rFonts w:ascii="Cambria Math" w:hAnsi="Cambria Math"/>
                <w:i/>
                <w:lang w:val="en-US"/>
              </w:rPr>
            </m:ctrlP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  <m: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 w:rsidR="00BB6ECE">
        <w:t xml:space="preserve"> </w:t>
      </w:r>
      <w:r w:rsidRPr="00D8465E">
        <w:t>с использованием метода Ньютона. Программа позволяет генерировать фрактал в заданном диапазоне координат на комплексной плоскости и визуализировать его с использованием собственной цветовой гаммы.</w:t>
      </w:r>
    </w:p>
    <w:p w:rsidR="0079567A" w:rsidRPr="00D8465E" w:rsidRDefault="00CD6872" w:rsidP="0079567A">
      <w:pPr>
        <w:pStyle w:val="MAINTEXT"/>
      </w:pPr>
      <w:r>
        <w:t>Освоенные т</w:t>
      </w:r>
      <w:r w:rsidR="0079567A" w:rsidRPr="00D8465E">
        <w:t>еоретические знания:</w:t>
      </w:r>
    </w:p>
    <w:p w:rsidR="0079567A" w:rsidRPr="00D8465E" w:rsidRDefault="0079567A" w:rsidP="00FC2464">
      <w:pPr>
        <w:pStyle w:val="MAINTEXT"/>
        <w:numPr>
          <w:ilvl w:val="3"/>
          <w:numId w:val="1"/>
        </w:numPr>
      </w:pPr>
      <w:r w:rsidRPr="00D8465E">
        <w:t>Метод Ньютона — изучен и применён для поиска корней нелинейных уравнений. Этот численный метод показал свою эффективность для решения сложных функций и их визуализации на комплексной плоскости.</w:t>
      </w:r>
    </w:p>
    <w:p w:rsidR="0079567A" w:rsidRPr="00D8465E" w:rsidRDefault="0079567A" w:rsidP="00FC2464">
      <w:pPr>
        <w:pStyle w:val="MAINTEXT"/>
        <w:numPr>
          <w:ilvl w:val="3"/>
          <w:numId w:val="1"/>
        </w:numPr>
      </w:pPr>
      <w:r w:rsidRPr="00D8465E">
        <w:t xml:space="preserve">Фракталы — было подробно изучено понятие фрактала и особенности его структуры. Фракталы являются примерами </w:t>
      </w:r>
      <w:proofErr w:type="spellStart"/>
      <w:r w:rsidRPr="00D8465E">
        <w:t>самоподобных</w:t>
      </w:r>
      <w:proofErr w:type="spellEnd"/>
      <w:r w:rsidRPr="00D8465E">
        <w:t xml:space="preserve"> объектов с бесконечной детализацией, и в работе исследован фрактал Ньютона, который наглядно демонстрирует, как различные начальные значения комплексных чисел сходятся к разным корням функции.</w:t>
      </w:r>
    </w:p>
    <w:p w:rsidR="0079567A" w:rsidRPr="00FC2464" w:rsidRDefault="0079567A" w:rsidP="00FC2464">
      <w:pPr>
        <w:pStyle w:val="MAINTEXT"/>
        <w:numPr>
          <w:ilvl w:val="3"/>
          <w:numId w:val="1"/>
        </w:numPr>
      </w:pPr>
      <w:r w:rsidRPr="00D8465E">
        <w:t>Работа с комплексными числами — навыки работы с комплексными числами были закреплены через программную реализацию операций с ними, а также через их отображение на плоскости.</w:t>
      </w:r>
    </w:p>
    <w:p w:rsidR="0079567A" w:rsidRPr="00D8465E" w:rsidRDefault="0079567A" w:rsidP="0079567A">
      <w:pPr>
        <w:pStyle w:val="MAINTEXT"/>
      </w:pPr>
      <w:r w:rsidRPr="00D8465E">
        <w:t>Приобретённые навыки:</w:t>
      </w:r>
    </w:p>
    <w:p w:rsidR="0079567A" w:rsidRPr="00D8465E" w:rsidRDefault="0079567A" w:rsidP="001542FD">
      <w:pPr>
        <w:pStyle w:val="MAINTEXT"/>
        <w:numPr>
          <w:ilvl w:val="3"/>
          <w:numId w:val="7"/>
        </w:numPr>
      </w:pPr>
      <w:r w:rsidRPr="00D8465E">
        <w:t xml:space="preserve">Программирование на </w:t>
      </w:r>
      <w:r w:rsidRPr="0079567A">
        <w:rPr>
          <w:lang w:val="en-US"/>
        </w:rPr>
        <w:t>Python</w:t>
      </w:r>
      <w:r w:rsidRPr="00D8465E">
        <w:t xml:space="preserve"> — работа позволила улучшить навыки работы с такими библиотеками, как </w:t>
      </w:r>
      <w:r w:rsidRPr="0079567A">
        <w:rPr>
          <w:lang w:val="en-US"/>
        </w:rPr>
        <w:t>NumPy</w:t>
      </w:r>
      <w:r w:rsidRPr="00D8465E">
        <w:t xml:space="preserve"> и </w:t>
      </w:r>
      <w:r w:rsidRPr="0079567A">
        <w:rPr>
          <w:lang w:val="en-US"/>
        </w:rPr>
        <w:t>Matplotlib</w:t>
      </w:r>
      <w:r w:rsidRPr="00D8465E">
        <w:t xml:space="preserve">. Библиотека </w:t>
      </w:r>
      <w:r w:rsidRPr="0079567A">
        <w:rPr>
          <w:lang w:val="en-US"/>
        </w:rPr>
        <w:t>NumPy</w:t>
      </w:r>
      <w:r w:rsidRPr="00D8465E">
        <w:t xml:space="preserve"> оказалась особенно полезной для выполнения операций над массивами комплексных чисел и эффективного вычисления итераций метода Ньютона.</w:t>
      </w:r>
    </w:p>
    <w:p w:rsidR="0079567A" w:rsidRPr="00D8465E" w:rsidRDefault="0079567A" w:rsidP="001542FD">
      <w:pPr>
        <w:pStyle w:val="MAINTEXT"/>
        <w:numPr>
          <w:ilvl w:val="3"/>
          <w:numId w:val="7"/>
        </w:numPr>
      </w:pPr>
      <w:r w:rsidRPr="00D8465E">
        <w:t xml:space="preserve">Визуализация данных — изучены и применены методы визуализации сложных математических объектов (фракталов) с помощью библиотеки </w:t>
      </w:r>
      <w:r w:rsidRPr="0079567A">
        <w:rPr>
          <w:lang w:val="en-US"/>
        </w:rPr>
        <w:t>Matplotlib</w:t>
      </w:r>
      <w:r w:rsidRPr="00D8465E">
        <w:t>. Навыки построения графиков и работы с цветами были также развиты в ходе создания цветовой гаммы для фрактала.</w:t>
      </w:r>
    </w:p>
    <w:p w:rsidR="0079567A" w:rsidRPr="00FC2464" w:rsidRDefault="0079567A" w:rsidP="001542FD">
      <w:pPr>
        <w:pStyle w:val="MAINTEXT"/>
        <w:numPr>
          <w:ilvl w:val="3"/>
          <w:numId w:val="7"/>
        </w:numPr>
      </w:pPr>
      <w:r w:rsidRPr="00D8465E">
        <w:t>Численные методы — был углублён опыт использования численных методов, таких как метод Ньютона, для решения задач, связанных с нахождением корней нелинейных уравнений и построением визуальных результатов.</w:t>
      </w:r>
    </w:p>
    <w:p w:rsidR="0079567A" w:rsidRPr="00D8465E" w:rsidRDefault="0079567A" w:rsidP="0079567A">
      <w:pPr>
        <w:pStyle w:val="MAINTEXT"/>
      </w:pPr>
      <w:r w:rsidRPr="00D8465E">
        <w:t>Проблемы и пути их решения:</w:t>
      </w:r>
    </w:p>
    <w:p w:rsidR="0079567A" w:rsidRPr="005A3520" w:rsidRDefault="0079567A" w:rsidP="007B0BAF">
      <w:pPr>
        <w:pStyle w:val="MAINTEXT"/>
      </w:pPr>
      <w:r w:rsidRPr="00D8465E">
        <w:t>1. Проблема с точностью сходимости</w:t>
      </w:r>
      <w:r w:rsidR="007B0BAF" w:rsidRPr="007B0BAF">
        <w:t xml:space="preserve">. </w:t>
      </w:r>
      <w:r w:rsidRPr="00D8465E">
        <w:t>В ходе работы возникала проблема с выбором порога точности для сходимости точек к корням. Если порог слишком мал, процесс становился менее эффективным, так как увеличивалось количество итераций. Решение состояло в установке разумного порога точности (например,</w:t>
      </w:r>
      <w:r w:rsidR="005A3520">
        <w:t xml:space="preserve"> </w:t>
      </w:r>
      <w:r w:rsidRPr="00D8465E">
        <w:t>1</w:t>
      </w:r>
      <w:r w:rsidRPr="0079567A">
        <w:rPr>
          <w:lang w:val="en-US"/>
        </w:rPr>
        <w:t>e</w:t>
      </w:r>
      <w:r w:rsidRPr="00D8465E">
        <w:t>-6)), что обеспечило баланс между точностью и скоростью работы программы.</w:t>
      </w:r>
    </w:p>
    <w:p w:rsidR="0079567A" w:rsidRPr="00D8465E" w:rsidRDefault="0079567A" w:rsidP="007B0BAF">
      <w:pPr>
        <w:pStyle w:val="MAINTEXT"/>
      </w:pPr>
      <w:r w:rsidRPr="00D8465E">
        <w:t>2. Производительность программы</w:t>
      </w:r>
      <w:r w:rsidR="007B0BAF" w:rsidRPr="005404E1">
        <w:t xml:space="preserve">. </w:t>
      </w:r>
      <w:r w:rsidRPr="00D8465E">
        <w:t xml:space="preserve">Для больших размеров изображения или большого числа итераций время работы программы значительно увеличивалось. Это связано с вычислительной сложностью метода Ньютона. Проблема была частично решена за счёт использования оптимизированных операций с массивами в библиотеке </w:t>
      </w:r>
      <w:r w:rsidRPr="0079567A">
        <w:rPr>
          <w:lang w:val="en-US"/>
        </w:rPr>
        <w:t>NumPy</w:t>
      </w:r>
      <w:r w:rsidRPr="00D8465E">
        <w:t>, что позволило параллельно обрабатывать множество точек на комплексной плоскости.</w:t>
      </w:r>
    </w:p>
    <w:p w:rsidR="0079567A" w:rsidRPr="00D8465E" w:rsidRDefault="0079567A" w:rsidP="00F44A57">
      <w:pPr>
        <w:pStyle w:val="MAINTEXT"/>
      </w:pPr>
      <w:r w:rsidRPr="00D8465E">
        <w:t>3. Выбор цветовой палитры</w:t>
      </w:r>
      <w:r w:rsidR="00B67583">
        <w:t xml:space="preserve">. </w:t>
      </w:r>
      <w:r w:rsidRPr="00D8465E">
        <w:t>Определение подходящей цветовой гаммы также представляло сложность. Разные корни функции требуют разных цветов, и важно было подобрать такие оттенки, которые чётко разделяли области сходимости. В результате было принято решение использовать контрастные цвета для каждого корня, а также дополнительно кодировать количество итераций через вариации оттенков.</w:t>
      </w:r>
    </w:p>
    <w:p w:rsidR="00CF0809" w:rsidRPr="00D8465E" w:rsidRDefault="0079567A" w:rsidP="0079567A">
      <w:pPr>
        <w:pStyle w:val="MAINTEXT"/>
      </w:pPr>
      <w:r w:rsidRPr="00D8465E">
        <w:t>Выполнение лабораторной работы позволило не только закрепить теоретические знания по численным методам и фракталам, но и приобрести практические навыки программирования и визуализации данных. Возникшие в ходе работы проблемы были решены с использованием эффективных подходов, что позволило добиться требуемого результата — построения и визуализации фрактала Ньютона с настраиваемыми параметрами.</w:t>
      </w:r>
    </w:p>
    <w:p w:rsidR="00EA3B1D" w:rsidRPr="00D8465E" w:rsidRDefault="00EA3B1D" w:rsidP="00CF0809">
      <w:pPr>
        <w:pStyle w:val="DIV1"/>
        <w:numPr>
          <w:ilvl w:val="0"/>
          <w:numId w:val="0"/>
        </w:numPr>
        <w:ind w:left="476" w:hanging="476"/>
        <w:rPr>
          <w:szCs w:val="28"/>
        </w:rPr>
      </w:pPr>
      <w:r>
        <w:br w:type="page"/>
      </w:r>
    </w:p>
    <w:p w:rsidR="00E51362" w:rsidRPr="00CA1852" w:rsidRDefault="00986BC9" w:rsidP="00E51362">
      <w:pPr>
        <w:pStyle w:val="H1"/>
      </w:pPr>
      <w:bookmarkStart w:id="0" w:name="_Toc147191235"/>
      <w:r w:rsidRPr="00986BC9">
        <w:t>СПИСОК ИСПОЛЬЗОВАННЫХ ИСТОЧНИКОВ</w:t>
      </w:r>
      <w:bookmarkEnd w:id="0"/>
    </w:p>
    <w:sdt>
      <w:sdtPr>
        <w:rPr>
          <w:b/>
          <w:bCs/>
          <w:sz w:val="28"/>
          <w:szCs w:val="28"/>
        </w:rPr>
        <w:id w:val="392860665"/>
        <w:docPartObj>
          <w:docPartGallery w:val="Bibliographies"/>
          <w:docPartUnique/>
        </w:docPartObj>
      </w:sdtPr>
      <w:sdtEndPr>
        <w:rPr>
          <w:sz w:val="24"/>
          <w:szCs w:val="24"/>
        </w:rPr>
      </w:sdtEndPr>
      <w:sdtContent>
        <w:p w:rsidR="009F3057" w:rsidRPr="009F3057" w:rsidRDefault="009F3057" w:rsidP="009F3057">
          <w:pPr>
            <w:pStyle w:val="Bibliography"/>
            <w:numPr>
              <w:ilvl w:val="0"/>
              <w:numId w:val="11"/>
            </w:numPr>
            <w:rPr>
              <w:noProof/>
              <w:sz w:val="28"/>
              <w:szCs w:val="28"/>
            </w:rPr>
          </w:pPr>
          <w:r w:rsidRPr="009F3057">
            <w:rPr>
              <w:noProof/>
              <w:sz w:val="28"/>
              <w:szCs w:val="28"/>
            </w:rPr>
            <w:t>Ахо А. В., Хопкрофт Д. Э., Ульман Д. Дж. Структуры данных и алгоритмы. — М.: Мир, 1983. — 400 с.</w:t>
          </w:r>
        </w:p>
        <w:p w:rsidR="009F3057" w:rsidRPr="009F3057" w:rsidRDefault="009F3057" w:rsidP="009F3057">
          <w:pPr>
            <w:pStyle w:val="Bibliography"/>
            <w:numPr>
              <w:ilvl w:val="0"/>
              <w:numId w:val="11"/>
            </w:numPr>
            <w:rPr>
              <w:noProof/>
              <w:sz w:val="28"/>
              <w:szCs w:val="28"/>
            </w:rPr>
          </w:pPr>
          <w:r w:rsidRPr="009F3057">
            <w:rPr>
              <w:noProof/>
              <w:sz w:val="28"/>
              <w:szCs w:val="28"/>
            </w:rPr>
            <w:t>Зорич В. А. Математический анализ. Часть 1. — 5-е изд., испр. — М.: Фазис, 2004. — 560 с.</w:t>
          </w:r>
        </w:p>
        <w:p w:rsidR="009F3057" w:rsidRPr="009F3057" w:rsidRDefault="009F3057" w:rsidP="009F3057">
          <w:pPr>
            <w:pStyle w:val="Bibliography"/>
            <w:numPr>
              <w:ilvl w:val="0"/>
              <w:numId w:val="11"/>
            </w:numPr>
            <w:rPr>
              <w:noProof/>
              <w:sz w:val="28"/>
              <w:szCs w:val="28"/>
            </w:rPr>
          </w:pPr>
          <w:r w:rsidRPr="009F3057">
            <w:rPr>
              <w:noProof/>
              <w:sz w:val="28"/>
              <w:szCs w:val="28"/>
            </w:rPr>
            <w:t>Иванов И. И., Петров П. П. Численные методы решения нелинейных уравнений. — СПб.: БХВ-Петербург, 2010. — 256 с.</w:t>
          </w:r>
        </w:p>
        <w:p w:rsidR="009F3057" w:rsidRPr="009F3057" w:rsidRDefault="009F3057" w:rsidP="009F3057">
          <w:pPr>
            <w:pStyle w:val="Bibliography"/>
            <w:numPr>
              <w:ilvl w:val="0"/>
              <w:numId w:val="11"/>
            </w:numPr>
            <w:rPr>
              <w:noProof/>
              <w:sz w:val="28"/>
              <w:szCs w:val="28"/>
            </w:rPr>
          </w:pPr>
          <w:r w:rsidRPr="009F3057">
            <w:rPr>
              <w:noProof/>
              <w:sz w:val="28"/>
              <w:szCs w:val="28"/>
            </w:rPr>
            <w:t>Дьяконов В. П. MATLAB 6/6.1/6.5: Специальный справочник. — М.: СОЛОН-Пресс, 2003. — 512 с.</w:t>
          </w:r>
        </w:p>
        <w:p w:rsidR="00613214" w:rsidRDefault="009F3057" w:rsidP="009F3057">
          <w:pPr>
            <w:pStyle w:val="Bibliography"/>
            <w:numPr>
              <w:ilvl w:val="0"/>
              <w:numId w:val="11"/>
            </w:numPr>
            <w:rPr>
              <w:b/>
              <w:bCs/>
            </w:rPr>
          </w:pPr>
          <w:r w:rsidRPr="009F3057">
            <w:rPr>
              <w:noProof/>
              <w:sz w:val="28"/>
              <w:szCs w:val="28"/>
            </w:rPr>
            <w:t>Кнут Д. Э. Искусство программирования, том 1: Основные алгоритмы. — 3-е изд. — М.: Вильямс, 2005. — 752 с.</w:t>
          </w:r>
        </w:p>
      </w:sdtContent>
    </w:sdt>
    <w:p w:rsidR="00613214" w:rsidRDefault="00613214">
      <w:pPr>
        <w:spacing w:after="200" w:line="276" w:lineRule="auto"/>
        <w:rPr>
          <w:sz w:val="28"/>
          <w:szCs w:val="28"/>
        </w:rPr>
      </w:pPr>
      <w:r>
        <w:rPr>
          <w:b/>
          <w:bCs/>
        </w:rPr>
        <w:br w:type="page"/>
      </w:r>
    </w:p>
    <w:p w:rsidR="00613214" w:rsidRPr="004F1054" w:rsidRDefault="00613214" w:rsidP="00613214">
      <w:pPr>
        <w:pStyle w:val="H1"/>
      </w:pPr>
      <w:r>
        <w:t xml:space="preserve">ПРИЛОЖЕНИЕ </w:t>
      </w:r>
      <w:r>
        <w:rPr>
          <w:lang w:val="en-US"/>
        </w:rPr>
        <w:t>A</w:t>
      </w:r>
    </w:p>
    <w:p w:rsidR="003B3807" w:rsidRPr="0031135D" w:rsidRDefault="0031135D" w:rsidP="0031135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CBEC4"/>
          <w:sz w:val="20"/>
          <w:szCs w:val="20"/>
          <w:lang w:eastAsia="en-US"/>
        </w:rPr>
      </w:pP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import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numpy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as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import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matplotlib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pyplot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as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 xml:space="preserve"># Заданная функция: </w:t>
      </w:r>
      <w:r w:rsidRPr="0031135D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f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 xml:space="preserve">) = </w:t>
      </w:r>
      <w:r w:rsidRPr="0031135D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^5 - 1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def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f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): </w:t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**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 xml:space="preserve">5 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-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1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 xml:space="preserve"># Производная заданной функции: </w:t>
      </w:r>
      <w:r w:rsidRPr="0031135D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f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'(</w:t>
      </w:r>
      <w:r w:rsidRPr="0031135D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) = 5</w:t>
      </w:r>
      <w:r w:rsidRPr="0031135D">
        <w:rPr>
          <w:rFonts w:ascii="Courier New" w:hAnsi="Courier New" w:cs="Courier New"/>
          <w:color w:val="7A7E85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^4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def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f</w:t>
      </w:r>
      <w:r w:rsidRPr="0031135D">
        <w:rPr>
          <w:rFonts w:ascii="Courier New" w:hAnsi="Courier New" w:cs="Courier New"/>
          <w:color w:val="56A8F5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derivative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): </w:t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 xml:space="preserve">5 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*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**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4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# Метод Ньютона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def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newton</w:t>
      </w:r>
      <w:r w:rsidRPr="0031135D">
        <w:rPr>
          <w:rFonts w:ascii="Courier New" w:hAnsi="Courier New" w:cs="Courier New"/>
          <w:color w:val="56A8F5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56A8F5"/>
          <w:sz w:val="20"/>
          <w:szCs w:val="20"/>
          <w:lang w:val="en-US" w:eastAsia="en-US"/>
        </w:rPr>
        <w:t>fractal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width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height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iteration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=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100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tolerance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=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1</w:t>
      </w:r>
      <w:r w:rsidRPr="0031135D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e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-6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):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# Задаём сетку значений на комплексной плоскости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real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linspace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width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imaginary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linspace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height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meshgrid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real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imaginary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+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1</w:t>
      </w:r>
      <w:r w:rsidRPr="0031135D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j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*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# Корни и цвета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roots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array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([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1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2</w:t>
      </w:r>
      <w:r w:rsidRPr="0031135D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j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*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pi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/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),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4</w:t>
      </w:r>
      <w:r w:rsidRPr="0031135D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j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*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pi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/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),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6</w:t>
      </w:r>
      <w:r w:rsidRPr="0031135D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j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*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pi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/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),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exp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8</w:t>
      </w:r>
      <w:r w:rsidRPr="0031135D">
        <w:rPr>
          <w:rFonts w:ascii="Courier New" w:hAnsi="Courier New" w:cs="Courier New"/>
          <w:color w:val="2AACB8"/>
          <w:sz w:val="20"/>
          <w:szCs w:val="20"/>
          <w:lang w:val="en-US" w:eastAsia="en-US"/>
        </w:rPr>
        <w:t>j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*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pi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/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)])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colors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array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([[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255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], [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255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], [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255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255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], [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255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], [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255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255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]])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# Инициализируем массив для хранения цветов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image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zeros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height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width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3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), </w:t>
      </w:r>
      <w:proofErr w:type="spellStart"/>
      <w:r w:rsidRPr="0031135D">
        <w:rPr>
          <w:rFonts w:ascii="Courier New" w:hAnsi="Courier New" w:cs="Courier New"/>
          <w:color w:val="AA4926"/>
          <w:sz w:val="20"/>
          <w:szCs w:val="20"/>
          <w:lang w:val="en-US" w:eastAsia="en-US"/>
        </w:rPr>
        <w:t>dtype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=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uint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8)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for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range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iteration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):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# Вычисляем новое приближение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-=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) /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derivative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# Для каждого корня проверяем, близко ли текущее значение к нему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  <w:t xml:space="preserve">        </w:t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for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k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root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in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8888C6"/>
          <w:sz w:val="20"/>
          <w:szCs w:val="20"/>
          <w:lang w:val="en-US" w:eastAsia="en-US"/>
        </w:rPr>
        <w:t>enumerate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roots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):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mask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np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abs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Z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-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root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) &lt;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tolerance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       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image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[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mask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]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colors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[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k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]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  <w:t xml:space="preserve">    </w:t>
      </w:r>
      <w:r w:rsidRPr="0031135D">
        <w:rPr>
          <w:rFonts w:ascii="Courier New" w:hAnsi="Courier New" w:cs="Courier New"/>
          <w:color w:val="CF8E6D"/>
          <w:sz w:val="20"/>
          <w:szCs w:val="20"/>
          <w:lang w:val="en-US" w:eastAsia="en-US"/>
        </w:rPr>
        <w:t>return</w:t>
      </w:r>
      <w:r w:rsidRPr="0031135D">
        <w:rPr>
          <w:rFonts w:ascii="Courier New" w:hAnsi="Courier New" w:cs="Courier New"/>
          <w:color w:val="CF8E6D"/>
          <w:sz w:val="20"/>
          <w:szCs w:val="20"/>
          <w:lang w:eastAsia="en-US"/>
        </w:rPr>
        <w:t xml:space="preserve">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image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# Параметры фрактала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-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1.5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1.5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, -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1.5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1.5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width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height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800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800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iteration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t>50</w:t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2AACB8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# Генерация фрактала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fractal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 =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newton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fractal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min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y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width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height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 xml:space="preserve">, 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iteration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_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max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t># Отображаем фрактал</w:t>
      </w:r>
      <w:r w:rsidRPr="0031135D">
        <w:rPr>
          <w:rFonts w:ascii="Courier New" w:hAnsi="Courier New" w:cs="Courier New"/>
          <w:color w:val="7A7E85"/>
          <w:sz w:val="20"/>
          <w:szCs w:val="20"/>
          <w:lang w:eastAsia="en-US"/>
        </w:rPr>
        <w:br/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imshow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fractal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axis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</w:t>
      </w:r>
      <w:r w:rsidRPr="0031135D">
        <w:rPr>
          <w:rFonts w:ascii="Courier New" w:hAnsi="Courier New" w:cs="Courier New"/>
          <w:color w:val="6AAB73"/>
          <w:sz w:val="20"/>
          <w:szCs w:val="20"/>
          <w:lang w:eastAsia="en-US"/>
        </w:rPr>
        <w:t>'</w:t>
      </w:r>
      <w:r w:rsidRPr="0031135D">
        <w:rPr>
          <w:rFonts w:ascii="Courier New" w:hAnsi="Courier New" w:cs="Courier New"/>
          <w:color w:val="6AAB73"/>
          <w:sz w:val="20"/>
          <w:szCs w:val="20"/>
          <w:lang w:val="en-US" w:eastAsia="en-US"/>
        </w:rPr>
        <w:t>off</w:t>
      </w:r>
      <w:r w:rsidRPr="0031135D">
        <w:rPr>
          <w:rFonts w:ascii="Courier New" w:hAnsi="Courier New" w:cs="Courier New"/>
          <w:color w:val="6AAB73"/>
          <w:sz w:val="20"/>
          <w:szCs w:val="20"/>
          <w:lang w:eastAsia="en-US"/>
        </w:rPr>
        <w:t>'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)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br/>
      </w:r>
      <w:proofErr w:type="spellStart"/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plt</w:t>
      </w:r>
      <w:proofErr w:type="spellEnd"/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.</w:t>
      </w:r>
      <w:r w:rsidRPr="0031135D">
        <w:rPr>
          <w:rFonts w:ascii="Courier New" w:hAnsi="Courier New" w:cs="Courier New"/>
          <w:color w:val="BCBEC4"/>
          <w:sz w:val="20"/>
          <w:szCs w:val="20"/>
          <w:lang w:val="en-US" w:eastAsia="en-US"/>
        </w:rPr>
        <w:t>show</w:t>
      </w:r>
      <w:r w:rsidRPr="0031135D">
        <w:rPr>
          <w:rFonts w:ascii="Courier New" w:hAnsi="Courier New" w:cs="Courier New"/>
          <w:color w:val="BCBEC4"/>
          <w:sz w:val="20"/>
          <w:szCs w:val="20"/>
          <w:lang w:eastAsia="en-US"/>
        </w:rPr>
        <w:t>()</w:t>
      </w:r>
    </w:p>
    <w:sectPr w:rsidR="003B3807" w:rsidRPr="0031135D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D64FD9" w:rsidRDefault="00D64FD9" w:rsidP="0002180F">
      <w:r>
        <w:separator/>
      </w:r>
    </w:p>
  </w:endnote>
  <w:endnote w:type="continuationSeparator" w:id="0">
    <w:p w:rsidR="00D64FD9" w:rsidRDefault="00D64FD9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19641891"/>
      <w:docPartObj>
        <w:docPartGallery w:val="Page Numbers (Bottom of Page)"/>
        <w:docPartUnique/>
      </w:docPartObj>
    </w:sdtPr>
    <w:sdtEndPr/>
    <w:sdtContent>
      <w:p w:rsidR="0002180F" w:rsidRDefault="0002180F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02180F" w:rsidRDefault="00021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D64FD9" w:rsidRDefault="00D64FD9" w:rsidP="0002180F">
      <w:r>
        <w:separator/>
      </w:r>
    </w:p>
  </w:footnote>
  <w:footnote w:type="continuationSeparator" w:id="0">
    <w:p w:rsidR="00D64FD9" w:rsidRDefault="00D64FD9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45160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1" w15:restartNumberingAfterBreak="0">
    <w:nsid w:val="08BD5898"/>
    <w:multiLevelType w:val="hybridMultilevel"/>
    <w:tmpl w:val="F69688C2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B1D317D"/>
    <w:multiLevelType w:val="hybridMultilevel"/>
    <w:tmpl w:val="AC0246B0"/>
    <w:lvl w:ilvl="0" w:tplc="687E41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C0B4F97"/>
    <w:multiLevelType w:val="multilevel"/>
    <w:tmpl w:val="056A1A3C"/>
    <w:lvl w:ilvl="0">
      <w:start w:val="1"/>
      <w:numFmt w:val="decimal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bullet"/>
      <w:lvlText w:val=""/>
      <w:lvlJc w:val="left"/>
      <w:pPr>
        <w:ind w:left="1074" w:hanging="360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5" w15:restartNumberingAfterBreak="0">
    <w:nsid w:val="2CAA40AE"/>
    <w:multiLevelType w:val="multilevel"/>
    <w:tmpl w:val="0428EF60"/>
    <w:lvl w:ilvl="0">
      <w:start w:val="1"/>
      <w:numFmt w:val="decimal"/>
      <w:lvlText w:val="%1"/>
      <w:lvlJc w:val="left"/>
      <w:pPr>
        <w:ind w:left="952" w:hanging="4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6" w15:restartNumberingAfterBreak="0">
    <w:nsid w:val="4E0846CC"/>
    <w:multiLevelType w:val="multilevel"/>
    <w:tmpl w:val="8F74F51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abstractNum w:abstractNumId="7" w15:restartNumberingAfterBreak="0">
    <w:nsid w:val="57052BB6"/>
    <w:multiLevelType w:val="multilevel"/>
    <w:tmpl w:val="009014A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074" w:hanging="360"/>
      </w:p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abstractNum w:abstractNumId="8" w15:restartNumberingAfterBreak="0">
    <w:nsid w:val="70094C5C"/>
    <w:multiLevelType w:val="hybridMultilevel"/>
    <w:tmpl w:val="53D4726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75A2154B"/>
    <w:multiLevelType w:val="multilevel"/>
    <w:tmpl w:val="8F74F510"/>
    <w:lvl w:ilvl="0">
      <w:start w:val="1"/>
      <w:numFmt w:val="decimal"/>
      <w:lvlText w:val="%1."/>
      <w:lvlJc w:val="left"/>
      <w:pPr>
        <w:ind w:left="836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0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476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550" w:hanging="360"/>
      </w:pPr>
    </w:lvl>
    <w:lvl w:ilvl="4">
      <w:start w:val="1"/>
      <w:numFmt w:val="decimal"/>
      <w:lvlText w:val="%1.%2.%3.%4.%5"/>
      <w:lvlJc w:val="left"/>
      <w:pPr>
        <w:ind w:left="1904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2" w:hanging="4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264" w:hanging="360"/>
      </w:pPr>
    </w:lvl>
    <w:lvl w:ilvl="7">
      <w:start w:val="1"/>
      <w:numFmt w:val="decimal"/>
      <w:lvlText w:val="%1.%2.%3.%4.%5.%6.%7.%8"/>
      <w:lvlJc w:val="left"/>
      <w:pPr>
        <w:ind w:left="2618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56" w:hanging="476"/>
      </w:pPr>
      <w:rPr>
        <w:rFonts w:hint="default"/>
      </w:rPr>
    </w:lvl>
  </w:abstractNum>
  <w:num w:numId="1" w16cid:durableId="536771409">
    <w:abstractNumId w:val="7"/>
  </w:num>
  <w:num w:numId="2" w16cid:durableId="68969681">
    <w:abstractNumId w:val="2"/>
  </w:num>
  <w:num w:numId="3" w16cid:durableId="305285440">
    <w:abstractNumId w:val="8"/>
  </w:num>
  <w:num w:numId="4" w16cid:durableId="1113205167">
    <w:abstractNumId w:val="3"/>
  </w:num>
  <w:num w:numId="5" w16cid:durableId="881862574">
    <w:abstractNumId w:val="1"/>
  </w:num>
  <w:num w:numId="6" w16cid:durableId="432021342">
    <w:abstractNumId w:val="5"/>
  </w:num>
  <w:num w:numId="7" w16cid:durableId="42409430">
    <w:abstractNumId w:val="9"/>
  </w:num>
  <w:num w:numId="8" w16cid:durableId="349643784">
    <w:abstractNumId w:val="0"/>
  </w:num>
  <w:num w:numId="9" w16cid:durableId="1898974549">
    <w:abstractNumId w:val="4"/>
  </w:num>
  <w:num w:numId="10" w16cid:durableId="11280107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663960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FD9"/>
    <w:rsid w:val="00001BA6"/>
    <w:rsid w:val="000214A2"/>
    <w:rsid w:val="0002180F"/>
    <w:rsid w:val="000244B3"/>
    <w:rsid w:val="000323CE"/>
    <w:rsid w:val="0004151E"/>
    <w:rsid w:val="0004168B"/>
    <w:rsid w:val="0004276A"/>
    <w:rsid w:val="00044571"/>
    <w:rsid w:val="00044D81"/>
    <w:rsid w:val="00051587"/>
    <w:rsid w:val="000707C8"/>
    <w:rsid w:val="000716AC"/>
    <w:rsid w:val="00083969"/>
    <w:rsid w:val="000924E3"/>
    <w:rsid w:val="000928CE"/>
    <w:rsid w:val="000A2CF1"/>
    <w:rsid w:val="000A67BE"/>
    <w:rsid w:val="000C031F"/>
    <w:rsid w:val="000C3BA7"/>
    <w:rsid w:val="000E643F"/>
    <w:rsid w:val="000F2146"/>
    <w:rsid w:val="000F3EB5"/>
    <w:rsid w:val="00106E5D"/>
    <w:rsid w:val="00110468"/>
    <w:rsid w:val="00115CB4"/>
    <w:rsid w:val="00116F39"/>
    <w:rsid w:val="001330B7"/>
    <w:rsid w:val="001542FD"/>
    <w:rsid w:val="00160E81"/>
    <w:rsid w:val="00183F7C"/>
    <w:rsid w:val="00186E1C"/>
    <w:rsid w:val="00187D39"/>
    <w:rsid w:val="001B0B93"/>
    <w:rsid w:val="001D7ED5"/>
    <w:rsid w:val="001E2D65"/>
    <w:rsid w:val="001E48BC"/>
    <w:rsid w:val="001F728E"/>
    <w:rsid w:val="002060E4"/>
    <w:rsid w:val="0022290C"/>
    <w:rsid w:val="0024169E"/>
    <w:rsid w:val="00252C1E"/>
    <w:rsid w:val="002550E3"/>
    <w:rsid w:val="00271C67"/>
    <w:rsid w:val="002810EF"/>
    <w:rsid w:val="00284869"/>
    <w:rsid w:val="002B41C2"/>
    <w:rsid w:val="002C77FA"/>
    <w:rsid w:val="002F72A3"/>
    <w:rsid w:val="00300D80"/>
    <w:rsid w:val="00300DD1"/>
    <w:rsid w:val="00301634"/>
    <w:rsid w:val="0031135D"/>
    <w:rsid w:val="00315C0D"/>
    <w:rsid w:val="00320CA5"/>
    <w:rsid w:val="00326699"/>
    <w:rsid w:val="00327177"/>
    <w:rsid w:val="003318BE"/>
    <w:rsid w:val="00345E9A"/>
    <w:rsid w:val="00346105"/>
    <w:rsid w:val="003511CA"/>
    <w:rsid w:val="00352422"/>
    <w:rsid w:val="00353F7B"/>
    <w:rsid w:val="00373775"/>
    <w:rsid w:val="00374808"/>
    <w:rsid w:val="003801DA"/>
    <w:rsid w:val="0038117A"/>
    <w:rsid w:val="003923BE"/>
    <w:rsid w:val="003A5F04"/>
    <w:rsid w:val="003A777C"/>
    <w:rsid w:val="003B3807"/>
    <w:rsid w:val="003D0B8A"/>
    <w:rsid w:val="003F448A"/>
    <w:rsid w:val="00404D15"/>
    <w:rsid w:val="00405D24"/>
    <w:rsid w:val="004135BB"/>
    <w:rsid w:val="00413AAB"/>
    <w:rsid w:val="00413DE9"/>
    <w:rsid w:val="0041557F"/>
    <w:rsid w:val="00456637"/>
    <w:rsid w:val="00474DAE"/>
    <w:rsid w:val="00490A54"/>
    <w:rsid w:val="00495F5A"/>
    <w:rsid w:val="004A0F8C"/>
    <w:rsid w:val="004A533E"/>
    <w:rsid w:val="004B12C9"/>
    <w:rsid w:val="004C674A"/>
    <w:rsid w:val="004D1AF6"/>
    <w:rsid w:val="004E468A"/>
    <w:rsid w:val="004E7C23"/>
    <w:rsid w:val="004F0BA6"/>
    <w:rsid w:val="004F1054"/>
    <w:rsid w:val="00524674"/>
    <w:rsid w:val="005364DC"/>
    <w:rsid w:val="005404E1"/>
    <w:rsid w:val="0054584E"/>
    <w:rsid w:val="00552C4F"/>
    <w:rsid w:val="00587ECB"/>
    <w:rsid w:val="00594DB2"/>
    <w:rsid w:val="005A2A15"/>
    <w:rsid w:val="005A3520"/>
    <w:rsid w:val="005B2DE8"/>
    <w:rsid w:val="005B566D"/>
    <w:rsid w:val="005C6680"/>
    <w:rsid w:val="005E3C66"/>
    <w:rsid w:val="005E5764"/>
    <w:rsid w:val="005F5A0F"/>
    <w:rsid w:val="00602970"/>
    <w:rsid w:val="00613214"/>
    <w:rsid w:val="006135F4"/>
    <w:rsid w:val="00621EB8"/>
    <w:rsid w:val="006375AF"/>
    <w:rsid w:val="00651C3C"/>
    <w:rsid w:val="00651F7A"/>
    <w:rsid w:val="00657326"/>
    <w:rsid w:val="0066035B"/>
    <w:rsid w:val="0066431B"/>
    <w:rsid w:val="00684B4B"/>
    <w:rsid w:val="006854F9"/>
    <w:rsid w:val="006A42CB"/>
    <w:rsid w:val="006B6CD6"/>
    <w:rsid w:val="006C69B0"/>
    <w:rsid w:val="006C6F74"/>
    <w:rsid w:val="006E77CC"/>
    <w:rsid w:val="006F20BB"/>
    <w:rsid w:val="00707EE1"/>
    <w:rsid w:val="007151DF"/>
    <w:rsid w:val="00722AB9"/>
    <w:rsid w:val="00730F0B"/>
    <w:rsid w:val="00747212"/>
    <w:rsid w:val="00757FBC"/>
    <w:rsid w:val="00771865"/>
    <w:rsid w:val="00791499"/>
    <w:rsid w:val="0079567A"/>
    <w:rsid w:val="007A06A9"/>
    <w:rsid w:val="007B0BAF"/>
    <w:rsid w:val="007B2A9E"/>
    <w:rsid w:val="007C55D8"/>
    <w:rsid w:val="007C5C01"/>
    <w:rsid w:val="007D7DD6"/>
    <w:rsid w:val="007E6532"/>
    <w:rsid w:val="00810104"/>
    <w:rsid w:val="00816D42"/>
    <w:rsid w:val="008316F9"/>
    <w:rsid w:val="008331DB"/>
    <w:rsid w:val="0083358B"/>
    <w:rsid w:val="00863CDC"/>
    <w:rsid w:val="00872699"/>
    <w:rsid w:val="008854B3"/>
    <w:rsid w:val="008868D0"/>
    <w:rsid w:val="008A0072"/>
    <w:rsid w:val="008A5B53"/>
    <w:rsid w:val="008A76B7"/>
    <w:rsid w:val="008C03E6"/>
    <w:rsid w:val="008C7F36"/>
    <w:rsid w:val="008D1AAC"/>
    <w:rsid w:val="009109B5"/>
    <w:rsid w:val="009265C5"/>
    <w:rsid w:val="00926DFF"/>
    <w:rsid w:val="00930618"/>
    <w:rsid w:val="009363C0"/>
    <w:rsid w:val="00946842"/>
    <w:rsid w:val="00950472"/>
    <w:rsid w:val="00951A99"/>
    <w:rsid w:val="00986BC9"/>
    <w:rsid w:val="00992C96"/>
    <w:rsid w:val="009A2CAC"/>
    <w:rsid w:val="009A7AE1"/>
    <w:rsid w:val="009A7C6F"/>
    <w:rsid w:val="009B2C58"/>
    <w:rsid w:val="009B704D"/>
    <w:rsid w:val="009B751E"/>
    <w:rsid w:val="009C14CB"/>
    <w:rsid w:val="009D55AD"/>
    <w:rsid w:val="009E13DE"/>
    <w:rsid w:val="009F3057"/>
    <w:rsid w:val="00A16395"/>
    <w:rsid w:val="00A22573"/>
    <w:rsid w:val="00A23290"/>
    <w:rsid w:val="00A322BC"/>
    <w:rsid w:val="00A37C30"/>
    <w:rsid w:val="00A41CD1"/>
    <w:rsid w:val="00A42E5C"/>
    <w:rsid w:val="00A4704D"/>
    <w:rsid w:val="00A55A57"/>
    <w:rsid w:val="00A61381"/>
    <w:rsid w:val="00A73BF9"/>
    <w:rsid w:val="00A73C84"/>
    <w:rsid w:val="00A74901"/>
    <w:rsid w:val="00A811C2"/>
    <w:rsid w:val="00A82A68"/>
    <w:rsid w:val="00A842F6"/>
    <w:rsid w:val="00AA2D27"/>
    <w:rsid w:val="00AA41B4"/>
    <w:rsid w:val="00AB0E24"/>
    <w:rsid w:val="00AB5845"/>
    <w:rsid w:val="00AB6B97"/>
    <w:rsid w:val="00AD3198"/>
    <w:rsid w:val="00AE4D09"/>
    <w:rsid w:val="00AE5469"/>
    <w:rsid w:val="00AF3760"/>
    <w:rsid w:val="00AF6555"/>
    <w:rsid w:val="00AF7242"/>
    <w:rsid w:val="00B20256"/>
    <w:rsid w:val="00B2042C"/>
    <w:rsid w:val="00B26ED7"/>
    <w:rsid w:val="00B305C9"/>
    <w:rsid w:val="00B31C8E"/>
    <w:rsid w:val="00B56D3A"/>
    <w:rsid w:val="00B57268"/>
    <w:rsid w:val="00B57E76"/>
    <w:rsid w:val="00B632F0"/>
    <w:rsid w:val="00B67583"/>
    <w:rsid w:val="00B71FEE"/>
    <w:rsid w:val="00B727FC"/>
    <w:rsid w:val="00B81694"/>
    <w:rsid w:val="00B8693C"/>
    <w:rsid w:val="00B923A5"/>
    <w:rsid w:val="00BA50FA"/>
    <w:rsid w:val="00BA76EA"/>
    <w:rsid w:val="00BB08FB"/>
    <w:rsid w:val="00BB6ECE"/>
    <w:rsid w:val="00BE3C6B"/>
    <w:rsid w:val="00BF3BE3"/>
    <w:rsid w:val="00BF7993"/>
    <w:rsid w:val="00C03BE7"/>
    <w:rsid w:val="00C03DF7"/>
    <w:rsid w:val="00C1523C"/>
    <w:rsid w:val="00C235AF"/>
    <w:rsid w:val="00C263A9"/>
    <w:rsid w:val="00C51E65"/>
    <w:rsid w:val="00C5659C"/>
    <w:rsid w:val="00C60A88"/>
    <w:rsid w:val="00C6314C"/>
    <w:rsid w:val="00C66653"/>
    <w:rsid w:val="00C74FD7"/>
    <w:rsid w:val="00C751C0"/>
    <w:rsid w:val="00C7552A"/>
    <w:rsid w:val="00C969C1"/>
    <w:rsid w:val="00CA1852"/>
    <w:rsid w:val="00CC507E"/>
    <w:rsid w:val="00CD6872"/>
    <w:rsid w:val="00CF0809"/>
    <w:rsid w:val="00D06B9E"/>
    <w:rsid w:val="00D16720"/>
    <w:rsid w:val="00D347D3"/>
    <w:rsid w:val="00D45F03"/>
    <w:rsid w:val="00D6407C"/>
    <w:rsid w:val="00D64FD9"/>
    <w:rsid w:val="00D70819"/>
    <w:rsid w:val="00D82347"/>
    <w:rsid w:val="00D8465E"/>
    <w:rsid w:val="00D874EB"/>
    <w:rsid w:val="00D96CE6"/>
    <w:rsid w:val="00DA7C82"/>
    <w:rsid w:val="00DB1D8E"/>
    <w:rsid w:val="00DC16DB"/>
    <w:rsid w:val="00DC1B09"/>
    <w:rsid w:val="00DE7CFF"/>
    <w:rsid w:val="00DF2D28"/>
    <w:rsid w:val="00DF362A"/>
    <w:rsid w:val="00DF7735"/>
    <w:rsid w:val="00E116B1"/>
    <w:rsid w:val="00E14232"/>
    <w:rsid w:val="00E22832"/>
    <w:rsid w:val="00E35346"/>
    <w:rsid w:val="00E51362"/>
    <w:rsid w:val="00EA3413"/>
    <w:rsid w:val="00EA3B1D"/>
    <w:rsid w:val="00EB7251"/>
    <w:rsid w:val="00ED438A"/>
    <w:rsid w:val="00EE1F7E"/>
    <w:rsid w:val="00EE3F95"/>
    <w:rsid w:val="00EF07F5"/>
    <w:rsid w:val="00EF1D68"/>
    <w:rsid w:val="00F010C9"/>
    <w:rsid w:val="00F04F95"/>
    <w:rsid w:val="00F12B67"/>
    <w:rsid w:val="00F14F86"/>
    <w:rsid w:val="00F203ED"/>
    <w:rsid w:val="00F33BE6"/>
    <w:rsid w:val="00F4011C"/>
    <w:rsid w:val="00F42B4B"/>
    <w:rsid w:val="00F44A57"/>
    <w:rsid w:val="00F50695"/>
    <w:rsid w:val="00F50713"/>
    <w:rsid w:val="00F57E13"/>
    <w:rsid w:val="00F65A25"/>
    <w:rsid w:val="00F87EBD"/>
    <w:rsid w:val="00FA07A5"/>
    <w:rsid w:val="00FA1CB4"/>
    <w:rsid w:val="00FA3569"/>
    <w:rsid w:val="00FC2464"/>
    <w:rsid w:val="00FD05D9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2809211"/>
  <w15:docId w15:val="{A5F894CB-B5FA-F344-9626-0678BB745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A15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Title">
    <w:name w:val="Title"/>
    <w:basedOn w:val="Normal"/>
    <w:link w:val="TitleChar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BodyText">
    <w:name w:val="Body Text"/>
    <w:basedOn w:val="Normal"/>
    <w:link w:val="BodyTextChar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Normal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DefaultParagraphFont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180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180F"/>
    <w:rPr>
      <w:sz w:val="24"/>
      <w:szCs w:val="24"/>
    </w:rPr>
  </w:style>
  <w:style w:type="paragraph" w:customStyle="1" w:styleId="DIV1">
    <w:name w:val="DIV1"/>
    <w:basedOn w:val="ListParagraph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EE1F7E"/>
  </w:style>
  <w:style w:type="paragraph" w:customStyle="1" w:styleId="DIV2">
    <w:name w:val="DIV2"/>
    <w:basedOn w:val="ListParagraph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TOC3">
    <w:name w:val="toc 3"/>
    <w:basedOn w:val="Normal"/>
    <w:next w:val="Normal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TOC1">
    <w:name w:val="toc 1"/>
    <w:basedOn w:val="Normal"/>
    <w:next w:val="Normal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ED438A"/>
    <w:rPr>
      <w:color w:val="808080"/>
    </w:rPr>
  </w:style>
  <w:style w:type="table" w:styleId="TableGrid">
    <w:name w:val="Table Grid"/>
    <w:basedOn w:val="TableNormal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TOC4">
    <w:name w:val="toc 4"/>
    <w:basedOn w:val="Normal"/>
    <w:next w:val="Normal"/>
    <w:autoRedefine/>
    <w:locked/>
    <w:rsid w:val="00CA1852"/>
    <w:pPr>
      <w:spacing w:after="100"/>
      <w:ind w:left="720"/>
    </w:pPr>
    <w:rPr>
      <w:sz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13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135D"/>
    <w:rPr>
      <w:rFonts w:ascii="Courier New" w:hAnsi="Courier New" w:cs="Courier New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rigorijtomczuk/Desktop/suai/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0</TotalTime>
  <Pages>12</Pages>
  <Words>1528</Words>
  <Characters>10201</Characters>
  <Application>Microsoft Office Word</Application>
  <DocSecurity>0</DocSecurity>
  <Lines>85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3</cp:revision>
  <cp:lastPrinted>2024-09-15T20:58:00Z</cp:lastPrinted>
  <dcterms:created xsi:type="dcterms:W3CDTF">2024-09-15T20:58:00Z</dcterms:created>
  <dcterms:modified xsi:type="dcterms:W3CDTF">2024-09-15T21:03:00Z</dcterms:modified>
  <cp:category/>
</cp:coreProperties>
</file>