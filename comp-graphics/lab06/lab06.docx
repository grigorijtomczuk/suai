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170B96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A16395" w:rsidRPr="00170B96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техн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1D15BC" w:rsidRDefault="00413AAB" w:rsidP="00475768">
            <w:pPr>
              <w:pStyle w:val="BodyText"/>
              <w:spacing w:before="960"/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 xml:space="preserve">№ </w:t>
            </w:r>
            <w:r w:rsidR="008A4561">
              <w:t>6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06734" w:rsidRDefault="004B6D4D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4B6D4D">
              <w:rPr>
                <w:b w:val="0"/>
                <w:szCs w:val="32"/>
              </w:rPr>
              <w:t>СПЛАЙНОВАЯ КРИВАЯ БЕЗЬЕ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lastRenderedPageBreak/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F4011C" w:rsidRDefault="009F64A6" w:rsidP="000E6C4D">
      <w:pPr>
        <w:pStyle w:val="MAINTEXT"/>
      </w:pPr>
      <w:r w:rsidRPr="009F64A6">
        <w:t xml:space="preserve">Цель работы — </w:t>
      </w:r>
      <w:r w:rsidR="00AE72C1" w:rsidRPr="00AE72C1">
        <w:t>освоение методов построения сплайновой кривой Безье, а также реализация её построения с использованием математического программного обеспечения или языка программирования высокого уровня</w:t>
      </w:r>
      <w:r w:rsidRPr="009F64A6">
        <w:t>.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4B0ED6" w:rsidRPr="004B0ED6" w:rsidRDefault="00213065" w:rsidP="004B0ED6">
      <w:pPr>
        <w:pStyle w:val="MAINTEXT"/>
      </w:pPr>
      <w:r>
        <w:t>Работа выполнялась по в</w:t>
      </w:r>
      <w:r w:rsidR="004B0ED6">
        <w:t>ариа</w:t>
      </w:r>
      <w:r w:rsidR="00846633">
        <w:t>н</w:t>
      </w:r>
      <w:r w:rsidR="004B0ED6">
        <w:t>т</w:t>
      </w:r>
      <w:r>
        <w:t>у</w:t>
      </w:r>
      <w:r w:rsidR="004B0ED6">
        <w:t xml:space="preserve"> </w:t>
      </w:r>
      <w:r w:rsidR="008C5371">
        <w:t xml:space="preserve">№ </w:t>
      </w:r>
      <w:r w:rsidR="004B0ED6">
        <w:t>20.</w:t>
      </w:r>
      <w:r w:rsidR="00231F89">
        <w:t xml:space="preserve"> Задачи</w:t>
      </w:r>
      <w:r w:rsidR="00E4118B">
        <w:t xml:space="preserve"> состояли в следующем</w:t>
      </w:r>
      <w:r w:rsidR="00231F89">
        <w:t>:</w:t>
      </w:r>
    </w:p>
    <w:p w:rsidR="00260E2E" w:rsidRDefault="00457C12" w:rsidP="00457C12">
      <w:pPr>
        <w:pStyle w:val="MAINTEXT"/>
        <w:numPr>
          <w:ilvl w:val="3"/>
          <w:numId w:val="1"/>
        </w:numPr>
      </w:pPr>
      <w:r w:rsidRPr="00457C12">
        <w:t>Построить график функции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</m:rad>
            <m:ctrlPr>
              <w:rPr>
                <w:rFonts w:ascii="Cambria Math" w:hAnsi="Cambria Math"/>
                <w:i/>
              </w:rPr>
            </m:ctrlP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</m:oMath>
      <w:r>
        <w:t xml:space="preserve"> </w:t>
      </w:r>
      <w:r w:rsidRPr="00457C12">
        <w:t>на заданном интервале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-1;3</m:t>
            </m:r>
          </m:e>
        </m:d>
      </m:oMath>
      <w:r w:rsidR="004B0ED6">
        <w:t>.</w:t>
      </w:r>
    </w:p>
    <w:p w:rsidR="00581C58" w:rsidRDefault="00581C58" w:rsidP="00581C58">
      <w:pPr>
        <w:pStyle w:val="MAINTEXT"/>
        <w:numPr>
          <w:ilvl w:val="3"/>
          <w:numId w:val="1"/>
        </w:numPr>
      </w:pPr>
      <w:r>
        <w:t>На основе графика выбрать</w:t>
      </w:r>
      <w:r>
        <w:t xml:space="preserve"> </w:t>
      </w:r>
      <w:r>
        <w:t>N=24 опорных точек.</w:t>
      </w:r>
    </w:p>
    <w:p w:rsidR="00581C58" w:rsidRDefault="00267592" w:rsidP="00581C58">
      <w:pPr>
        <w:pStyle w:val="MAINTEXT"/>
        <w:numPr>
          <w:ilvl w:val="3"/>
          <w:numId w:val="1"/>
        </w:numPr>
      </w:pPr>
      <w:r w:rsidRPr="00267592">
        <w:t>Реализовать построение сплайновой кривой Безье по данным опорным точкам.</w:t>
      </w:r>
    </w:p>
    <w:p w:rsidR="00633562" w:rsidRDefault="00633562" w:rsidP="00633562">
      <w:pPr>
        <w:pStyle w:val="MAINTEXT"/>
        <w:numPr>
          <w:ilvl w:val="3"/>
          <w:numId w:val="1"/>
        </w:numPr>
      </w:pPr>
      <w:r>
        <w:t>Рассчитать и отобразить ошибку восстановления функции</w:t>
      </w:r>
      <w:r>
        <w:t xml:space="preserve"> </w:t>
      </w:r>
      <w:r>
        <w:t>f(x) с помощью сплайновой кривой Безье.</w:t>
      </w:r>
    </w:p>
    <w:p w:rsidR="00A6023D" w:rsidRDefault="00A6023D" w:rsidP="00A6023D">
      <w:pPr>
        <w:pStyle w:val="MAINTEXT"/>
        <w:numPr>
          <w:ilvl w:val="3"/>
          <w:numId w:val="1"/>
        </w:numPr>
      </w:pPr>
      <w:r>
        <w:t>Уменьшить число опорных точек до</w:t>
      </w:r>
      <w:r>
        <w:t xml:space="preserve"> </w:t>
      </w:r>
      <w:r>
        <w:t>N=12 и повторить пункты 3–4.</w:t>
      </w:r>
    </w:p>
    <w:p w:rsidR="00A6023D" w:rsidRDefault="00A6023D" w:rsidP="00A6023D">
      <w:pPr>
        <w:pStyle w:val="MAINTEXT"/>
        <w:numPr>
          <w:ilvl w:val="3"/>
          <w:numId w:val="1"/>
        </w:numPr>
      </w:pPr>
      <w:r>
        <w:t>Увеличить число опорных точек до</w:t>
      </w:r>
      <w:r>
        <w:t xml:space="preserve"> </w:t>
      </w:r>
      <w:r>
        <w:t>N=48 и повторить пункты 3–4.</w:t>
      </w:r>
    </w:p>
    <w:p w:rsidR="000A1FA9" w:rsidRDefault="00046CF7" w:rsidP="002333BB">
      <w:pPr>
        <w:pStyle w:val="MAINTEXT"/>
        <w:numPr>
          <w:ilvl w:val="3"/>
          <w:numId w:val="1"/>
        </w:numPr>
      </w:pPr>
      <w:r>
        <w:t>Построить кривую Безье на основе полинома</w:t>
      </w:r>
      <w:r>
        <w:t xml:space="preserve"> </w:t>
      </w:r>
      <w:r>
        <w:t>N-го порядка, где</w:t>
      </w:r>
      <w:r>
        <w:t xml:space="preserve"> </w:t>
      </w:r>
      <w:r>
        <w:t>N равно количеству опорных точек, и рассчитать ошибку восстановления функции для каждого из случаев.</w:t>
      </w:r>
    </w:p>
    <w:p w:rsidR="007D2088" w:rsidRDefault="007D2088">
      <w:pPr>
        <w:spacing w:after="200" w:line="276" w:lineRule="auto"/>
        <w:rPr>
          <w:sz w:val="28"/>
          <w:szCs w:val="28"/>
        </w:rPr>
      </w:pPr>
      <w:r>
        <w:br w:type="page"/>
      </w:r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lastRenderedPageBreak/>
        <w:t>Теоретические сведения</w:t>
      </w:r>
    </w:p>
    <w:p w:rsidR="00C45F15" w:rsidRDefault="00C45F15" w:rsidP="00371549">
      <w:pPr>
        <w:pStyle w:val="MAINTEXT"/>
        <w:ind w:firstLine="0"/>
      </w:pPr>
      <w:r>
        <w:t>1. Определение кривой Безье</w:t>
      </w:r>
    </w:p>
    <w:p w:rsidR="00367CC5" w:rsidRDefault="00C45F15" w:rsidP="00C45F15">
      <w:pPr>
        <w:pStyle w:val="MAINTEXT"/>
      </w:pPr>
      <w:r>
        <w:t>Кривая Безье – это параметрическая кривая, задаваемая на основе набора опорных точек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 Координаты точки кривой рассчитываются по формуле:</w:t>
      </w:r>
    </w:p>
    <w:p w:rsidR="00DA3CBF" w:rsidRDefault="00DA3CBF" w:rsidP="00DA3CBF">
      <w:pPr>
        <w:pStyle w:val="MAINTEXT"/>
        <w:jc w:val="center"/>
      </w:pPr>
      <w:r>
        <w:rPr>
          <w:noProof/>
        </w:rPr>
        <w:drawing>
          <wp:inline distT="0" distB="0" distL="0" distR="0">
            <wp:extent cx="2731626" cy="694176"/>
            <wp:effectExtent l="0" t="0" r="0" b="4445"/>
            <wp:docPr id="31310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08406" name="Picture 3131084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77" cy="6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276" w:rsidRDefault="00476276" w:rsidP="00476276">
      <w:pPr>
        <w:pStyle w:val="MAINTEXT"/>
        <w:ind w:firstLine="0"/>
      </w:pPr>
      <w:r>
        <w:rPr>
          <w:noProof/>
        </w:rPr>
        <w:drawing>
          <wp:inline distT="0" distB="0" distL="0" distR="0">
            <wp:extent cx="3449256" cy="1307733"/>
            <wp:effectExtent l="0" t="0" r="5715" b="635"/>
            <wp:docPr id="137288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4782" name="Picture 137288478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11" cy="13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38" w:rsidRDefault="00FE118A" w:rsidP="00FE118A">
      <w:pPr>
        <w:pStyle w:val="MAINTEXT"/>
      </w:pPr>
      <w:r w:rsidRPr="00FE118A">
        <w:t>Полиномы Бернштейна определяются как</w:t>
      </w:r>
      <w:r w:rsidR="00EF28CE">
        <w:t>:</w:t>
      </w:r>
    </w:p>
    <w:p w:rsidR="00EF28CE" w:rsidRDefault="00EF28CE" w:rsidP="00EF28CE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>
            <wp:extent cx="4190035" cy="676775"/>
            <wp:effectExtent l="0" t="0" r="1270" b="0"/>
            <wp:docPr id="8417979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97992" name="Picture 8417979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493" cy="6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CE" w:rsidRDefault="00EF28CE" w:rsidP="00EF28CE">
      <w:pPr>
        <w:pStyle w:val="MAINTEXT"/>
        <w:ind w:firstLine="0"/>
      </w:pPr>
      <w:r>
        <w:t>где:</w:t>
      </w:r>
    </w:p>
    <w:p w:rsidR="00EF28CE" w:rsidRDefault="00EF28CE" w:rsidP="00EF28CE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>
            <wp:extent cx="1851949" cy="673436"/>
            <wp:effectExtent l="0" t="0" r="2540" b="0"/>
            <wp:docPr id="1334065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747" name="Picture 13340657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995" cy="6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CE" w:rsidRDefault="0072118D" w:rsidP="00EF28CE">
      <w:pPr>
        <w:pStyle w:val="MAINTEXT"/>
        <w:ind w:firstLine="0"/>
      </w:pPr>
      <w:r w:rsidRPr="0072118D">
        <w:t>— биномиальный коэффициент.</w:t>
      </w:r>
    </w:p>
    <w:p w:rsidR="001A1827" w:rsidRDefault="001A1827" w:rsidP="00371549">
      <w:pPr>
        <w:pStyle w:val="MAINTEXT"/>
        <w:ind w:firstLine="0"/>
        <w:jc w:val="left"/>
      </w:pPr>
      <w:r>
        <w:t>3. Ошибка восстановления</w:t>
      </w:r>
    </w:p>
    <w:p w:rsidR="0072118D" w:rsidRDefault="001A1827" w:rsidP="001A1827">
      <w:pPr>
        <w:pStyle w:val="MAINTEXT"/>
      </w:pPr>
      <w:r>
        <w:t>Ошибка восстановления функции</w:t>
      </w:r>
      <w:r w:rsidR="00B2230E">
        <w:t xml:space="preserve"> </w:t>
      </w:r>
      <w:r>
        <w:t>f(x) с помощью кривой Безье рассчитывается как среднеквадратическое отклонение</w:t>
      </w:r>
      <w:r w:rsidR="009B5A3D">
        <w:t>:</w:t>
      </w:r>
    </w:p>
    <w:p w:rsidR="00B26575" w:rsidRDefault="00B26575" w:rsidP="00B26575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3356658" cy="826093"/>
            <wp:effectExtent l="0" t="0" r="0" b="0"/>
            <wp:docPr id="596005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05297" name="Picture 5960052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5943" cy="8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8" w:rsidRDefault="00385BC3" w:rsidP="00536A8F">
      <w:pPr>
        <w:pStyle w:val="MAINTEXT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3819645" cy="1618044"/>
            <wp:effectExtent l="0" t="0" r="3175" b="0"/>
            <wp:docPr id="606728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28232" name="Picture 6067282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6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F8" w:rsidRPr="00584272" w:rsidRDefault="00CB6DF8" w:rsidP="00584272">
      <w:pPr>
        <w:pStyle w:val="MAINTEXT"/>
        <w:ind w:firstLine="0"/>
      </w:pPr>
      <w:r>
        <w:t>4. Полином Безье</w:t>
      </w:r>
    </w:p>
    <w:p w:rsidR="00960796" w:rsidRDefault="00CB6DF8" w:rsidP="00CB6DF8">
      <w:pPr>
        <w:pStyle w:val="MAINTEXT"/>
      </w:pPr>
      <w:r>
        <w:t>Полином Безье N-го порядка строится на основе опорных точек, и его координаты вычисляются как интерполяция функции через полиномы</w:t>
      </w:r>
      <w:r w:rsidR="00960796">
        <w:t>:</w:t>
      </w:r>
    </w:p>
    <w:p w:rsidR="004045A2" w:rsidRDefault="00D60963" w:rsidP="00D60963">
      <w:pPr>
        <w:pStyle w:val="MAINTEXT"/>
        <w:jc w:val="center"/>
      </w:pPr>
      <w:r>
        <w:rPr>
          <w:noProof/>
        </w:rPr>
        <w:drawing>
          <wp:inline distT="0" distB="0" distL="0" distR="0">
            <wp:extent cx="2699100" cy="706056"/>
            <wp:effectExtent l="0" t="0" r="0" b="5715"/>
            <wp:docPr id="19151983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98330" name="Picture 19151983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6623" cy="7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5E" w:rsidRDefault="004045A2" w:rsidP="00FF76E2">
      <w:pPr>
        <w:pStyle w:val="MAINTEXT"/>
        <w:ind w:firstLine="0"/>
      </w:pPr>
      <w:r>
        <w:t>г</w:t>
      </w:r>
      <w:r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t>— коэффициенты полиномов, получаемые из решения системы линейных уравнений, аппроксимирующих опорные точки.</w:t>
      </w:r>
    </w:p>
    <w:p w:rsidR="008E295E" w:rsidRDefault="008E295E">
      <w:pPr>
        <w:spacing w:after="200" w:line="276" w:lineRule="auto"/>
        <w:rPr>
          <w:sz w:val="28"/>
          <w:szCs w:val="28"/>
        </w:rPr>
      </w:pPr>
      <w:r>
        <w:br w:type="page"/>
      </w:r>
    </w:p>
    <w:p w:rsidR="00594DB2" w:rsidRDefault="001C136E" w:rsidP="001E527E">
      <w:pPr>
        <w:pStyle w:val="DIV1"/>
      </w:pPr>
      <w:r w:rsidRPr="001E527E">
        <w:lastRenderedPageBreak/>
        <w:t>Скриншоты</w:t>
      </w:r>
      <w:r>
        <w:t>, иллюстрирующие результаты работы программы</w:t>
      </w:r>
    </w:p>
    <w:p w:rsidR="00AD0C7B" w:rsidRDefault="00AD0C7B" w:rsidP="007E2BEF">
      <w:pPr>
        <w:pStyle w:val="MAINTEXT"/>
      </w:pPr>
      <w:r>
        <w:t xml:space="preserve">На </w:t>
      </w:r>
      <w:r w:rsidRPr="007E2BEF">
        <w:t>рис</w:t>
      </w:r>
      <w:r>
        <w:t>. 1, 2</w:t>
      </w:r>
      <w:r w:rsidR="00324AD4">
        <w:t xml:space="preserve"> и 3</w:t>
      </w:r>
      <w:r>
        <w:t xml:space="preserve"> представлены скриншоты окна программы</w:t>
      </w:r>
      <w:r w:rsidR="00324AD4">
        <w:t>, демонстрирующие соответственно крив</w:t>
      </w:r>
      <w:r w:rsidR="00A422E0">
        <w:t>ую исходной функции</w:t>
      </w:r>
      <w:r w:rsidR="00324AD4">
        <w:t>,</w:t>
      </w:r>
      <w:r w:rsidR="00A422E0">
        <w:t xml:space="preserve"> кривую Безье </w:t>
      </w:r>
      <w:r w:rsidR="00324AD4">
        <w:t>и полиноминальн</w:t>
      </w:r>
      <w:r w:rsidR="00A422E0">
        <w:t>ую кривую Безь</w:t>
      </w:r>
      <w:r w:rsidR="001C572B">
        <w:t>е</w:t>
      </w:r>
      <w:r>
        <w:t>.</w:t>
      </w:r>
    </w:p>
    <w:p w:rsidR="00816D42" w:rsidRDefault="00816D42" w:rsidP="007E2BEF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4166321" cy="36344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926" cy="364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7E2BEF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0B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7E2BEF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150513" cy="3620659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541" cy="36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9C" w:rsidRDefault="005B2DE8" w:rsidP="007E2BEF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0B">
        <w:rPr>
          <w:noProof/>
        </w:rPr>
        <w:t>2</w:t>
      </w:r>
      <w:r>
        <w:rPr>
          <w:noProof/>
        </w:rPr>
        <w:fldChar w:fldCharType="end"/>
      </w:r>
    </w:p>
    <w:p w:rsidR="00D46770" w:rsidRDefault="00D46770" w:rsidP="007E2BEF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D763C3" wp14:editId="771AF5E5">
            <wp:extent cx="4363656" cy="3806593"/>
            <wp:effectExtent l="0" t="0" r="0" b="0"/>
            <wp:docPr id="197960834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08347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8430" cy="38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0C" w:rsidRDefault="00D46770" w:rsidP="007E2BEF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0B">
        <w:rPr>
          <w:noProof/>
        </w:rPr>
        <w:t>3</w:t>
      </w:r>
      <w:r>
        <w:rPr>
          <w:noProof/>
        </w:rPr>
        <w:fldChar w:fldCharType="end"/>
      </w:r>
    </w:p>
    <w:p w:rsidR="005A3A89" w:rsidRDefault="005A3A89" w:rsidP="005A3A89">
      <w:pPr>
        <w:pStyle w:val="MAINTEXT"/>
        <w:rPr>
          <w:noProof/>
        </w:rPr>
      </w:pPr>
      <w:r>
        <w:rPr>
          <w:noProof/>
        </w:rPr>
        <w:t xml:space="preserve">На рис. 4 изображен вывод из консоли </w:t>
      </w:r>
      <w:r>
        <w:rPr>
          <w:noProof/>
          <w:lang w:val="en-US"/>
        </w:rPr>
        <w:t>Python</w:t>
      </w:r>
      <w:r w:rsidRPr="005A3A89">
        <w:rPr>
          <w:noProof/>
        </w:rPr>
        <w:t xml:space="preserve">, </w:t>
      </w:r>
      <w:r>
        <w:rPr>
          <w:noProof/>
        </w:rPr>
        <w:t>в котором содержатся вычисленные значения ошибок восстановления кривой Безье.</w:t>
      </w:r>
    </w:p>
    <w:p w:rsidR="005A3A89" w:rsidRDefault="005A3A89" w:rsidP="005A3A89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4BA49CF2" wp14:editId="0525C57C">
            <wp:extent cx="4368430" cy="1523623"/>
            <wp:effectExtent l="0" t="0" r="635" b="635"/>
            <wp:docPr id="9663193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9310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430" cy="15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89" w:rsidRDefault="005A3A89" w:rsidP="005A3A89">
      <w:pPr>
        <w:pStyle w:val="Caption"/>
        <w:keepNext w:val="0"/>
        <w:widowControl w:val="0"/>
        <w:contextualSpacing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16D0B">
        <w:rPr>
          <w:noProof/>
        </w:rPr>
        <w:t>4</w:t>
      </w:r>
      <w:r>
        <w:rPr>
          <w:noProof/>
        </w:rPr>
        <w:fldChar w:fldCharType="end"/>
      </w:r>
    </w:p>
    <w:p w:rsidR="005A3A89" w:rsidRPr="005A3A89" w:rsidRDefault="005A3A89" w:rsidP="005A3A89">
      <w:pPr>
        <w:pStyle w:val="MAINTEXT"/>
        <w:rPr>
          <w:noProof/>
        </w:rPr>
      </w:pPr>
    </w:p>
    <w:p w:rsidR="00AE370C" w:rsidRDefault="00AE370C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lastRenderedPageBreak/>
        <w:t>Вывод</w:t>
      </w:r>
      <w:proofErr w:type="spellEnd"/>
    </w:p>
    <w:p w:rsidR="00617659" w:rsidRPr="005C6EFF" w:rsidRDefault="00617659" w:rsidP="00041157">
      <w:pPr>
        <w:pStyle w:val="MAINTEXT"/>
        <w:numPr>
          <w:ilvl w:val="3"/>
          <w:numId w:val="1"/>
        </w:numPr>
        <w:ind w:left="792"/>
        <w:rPr>
          <w:lang w:val="en-US"/>
        </w:rPr>
      </w:pPr>
      <w:r w:rsidRPr="00617659">
        <w:t>В ходе выполнения лабораторной работы были изучены теоретические основы сплайновой кривой Безье, ее построение с использованием полиномов Бернштейна, а также применение для аппроксимации функций.</w:t>
      </w:r>
    </w:p>
    <w:p w:rsidR="00617659" w:rsidRPr="00617659" w:rsidRDefault="00617659" w:rsidP="00041157">
      <w:pPr>
        <w:pStyle w:val="MAINTEXT"/>
        <w:numPr>
          <w:ilvl w:val="3"/>
          <w:numId w:val="1"/>
        </w:numPr>
        <w:ind w:left="792"/>
      </w:pPr>
      <w:r w:rsidRPr="00617659">
        <w:t xml:space="preserve">Реализованы алгоритмы построения кривой Безье и полиномиальной кривой Безье на основе 24 опорных точек, равномерно распределенных на интервале </w:t>
      </w:r>
      <w:r w:rsidRPr="00617659">
        <w:rPr>
          <w:lang w:val="en-US"/>
        </w:rPr>
        <w:t>x</w:t>
      </w:r>
      <w:proofErr w:type="gramStart"/>
      <w:r w:rsidRPr="00617659">
        <w:rPr>
          <w:rFonts w:ascii="Cambria Math" w:hAnsi="Cambria Math" w:cs="Cambria Math"/>
        </w:rPr>
        <w:t>∈</w:t>
      </w:r>
      <w:r w:rsidRPr="00617659">
        <w:t>[</w:t>
      </w:r>
      <w:proofErr w:type="gramEnd"/>
      <w:r w:rsidRPr="00617659">
        <w:t>−1,3]. Для этого была использована стандартная функция</w:t>
      </w:r>
      <w:r w:rsidRPr="00617659">
        <w:t xml:space="preserve"> </w:t>
      </w:r>
      <w:r w:rsidRPr="00617659">
        <w:rPr>
          <w:lang w:val="en-US"/>
        </w:rPr>
        <w:t>f</w:t>
      </w:r>
      <w:r w:rsidRPr="00617659">
        <w:t>(</w:t>
      </w:r>
      <w:r w:rsidRPr="00617659">
        <w:rPr>
          <w:lang w:val="en-US"/>
        </w:rPr>
        <w:t>x</w:t>
      </w:r>
      <w:r w:rsidRPr="00617659">
        <w:t>), представляющая нормальное распределение.</w:t>
      </w:r>
    </w:p>
    <w:p w:rsidR="00617659" w:rsidRPr="00617659" w:rsidRDefault="00617659" w:rsidP="00041157">
      <w:pPr>
        <w:pStyle w:val="MAINTEXT"/>
        <w:numPr>
          <w:ilvl w:val="3"/>
          <w:numId w:val="1"/>
        </w:numPr>
        <w:ind w:left="792"/>
      </w:pPr>
      <w:r w:rsidRPr="00617659">
        <w:t>Проведен анализ точности восстановления исходной функции:</w:t>
      </w:r>
    </w:p>
    <w:p w:rsidR="00617659" w:rsidRPr="00617659" w:rsidRDefault="00617659" w:rsidP="00041157">
      <w:pPr>
        <w:pStyle w:val="MAINTEXT"/>
        <w:numPr>
          <w:ilvl w:val="4"/>
          <w:numId w:val="32"/>
        </w:numPr>
      </w:pPr>
      <w:r w:rsidRPr="00617659">
        <w:t>Ошибка восстановления функции при построении стандартной кривой Безье составила 0.012682. Это объясняется ограничением точности кривой Безье из-за локальности влияния опорных точек и применения полиномов Бернштейна.</w:t>
      </w:r>
    </w:p>
    <w:p w:rsidR="00617659" w:rsidRPr="00617659" w:rsidRDefault="00617659" w:rsidP="00041157">
      <w:pPr>
        <w:pStyle w:val="MAINTEXT"/>
        <w:numPr>
          <w:ilvl w:val="4"/>
          <w:numId w:val="32"/>
        </w:numPr>
      </w:pPr>
      <w:r w:rsidRPr="00617659">
        <w:t>При построении полиномиальной кривой Безье ошибка восстановления значительно снизилась до 0.000008, что свидетельствует о высокой точности интерполяции на основе полиномов высокой степени.</w:t>
      </w:r>
    </w:p>
    <w:p w:rsidR="00617659" w:rsidRPr="00324867" w:rsidRDefault="00617659" w:rsidP="00041157">
      <w:pPr>
        <w:pStyle w:val="MAINTEXT"/>
        <w:numPr>
          <w:ilvl w:val="3"/>
          <w:numId w:val="1"/>
        </w:numPr>
        <w:ind w:left="792"/>
        <w:rPr>
          <w:lang w:val="en-US"/>
        </w:rPr>
      </w:pPr>
      <w:r w:rsidRPr="00617659">
        <w:t>Анализ ошибок показал, что стандартная кривая Безье подходит для приближенной аппроксимации функций, но для задач с высокой точностью предпочтительно использовать полиномиальные аппроксимации. Однако, при увеличении числа опорных точек или порядка полиномов, возможно появление эффекта "Рунге" (осцилляций), что требует дополнительного анализа устойчивости решения.</w:t>
      </w:r>
    </w:p>
    <w:p w:rsidR="00803C7E" w:rsidRPr="00617659" w:rsidRDefault="00617659" w:rsidP="00041157">
      <w:pPr>
        <w:pStyle w:val="MAINTEXT"/>
        <w:numPr>
          <w:ilvl w:val="3"/>
          <w:numId w:val="1"/>
        </w:numPr>
        <w:ind w:left="792"/>
      </w:pPr>
      <w:r w:rsidRPr="00617659">
        <w:t>Полученные результаты демонстрируют эффективность математических инструментов для решения задач аппроксимации функций, а также важность выбора подходящей методики в зависимости от требуемой точности и свойств исходной функции.</w:t>
      </w:r>
    </w:p>
    <w:p w:rsidR="00EA3B1D" w:rsidRPr="00D8465E" w:rsidRDefault="00EA3B1D" w:rsidP="00013600">
      <w:pPr>
        <w:pStyle w:val="MAINTEXT"/>
      </w:pPr>
      <w:r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lastRenderedPageBreak/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C66D1E" w:rsidRPr="00C66D1E" w:rsidRDefault="00C66D1E" w:rsidP="00C66D1E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C66D1E">
            <w:rPr>
              <w:sz w:val="28"/>
              <w:szCs w:val="28"/>
            </w:rPr>
            <w:t>Никулин Е.А. Компьютерная геометрия и алгоритмы машинной</w:t>
          </w:r>
        </w:p>
        <w:p w:rsidR="00C66D1E" w:rsidRPr="00C66D1E" w:rsidRDefault="00C66D1E" w:rsidP="00C66D1E">
          <w:pPr>
            <w:pStyle w:val="Bibliography"/>
            <w:ind w:left="836"/>
            <w:rPr>
              <w:sz w:val="32"/>
              <w:szCs w:val="32"/>
            </w:rPr>
          </w:pPr>
          <w:r w:rsidRPr="00C66D1E">
            <w:rPr>
              <w:sz w:val="28"/>
              <w:szCs w:val="28"/>
            </w:rPr>
            <w:t>графики. - СПб.: БХВ-Петербург, 2003. – 560 с.</w:t>
          </w:r>
        </w:p>
        <w:p w:rsidR="00B27E6D" w:rsidRPr="00C66D1E" w:rsidRDefault="00B27E6D" w:rsidP="0050415A">
          <w:pPr>
            <w:pStyle w:val="Bibliography"/>
            <w:numPr>
              <w:ilvl w:val="0"/>
              <w:numId w:val="11"/>
            </w:numPr>
            <w:rPr>
              <w:sz w:val="32"/>
              <w:szCs w:val="32"/>
            </w:rPr>
          </w:pPr>
          <w:r w:rsidRPr="00C66D1E">
            <w:rPr>
              <w:sz w:val="28"/>
              <w:szCs w:val="28"/>
            </w:rPr>
            <w:t xml:space="preserve">Петров, А. Н., Смирнов, И. В. Основы программирования на Python: Учебное пособие. – Санкт-Петербург: Издательство СПб ГУАП, 2022. – 320 с. </w:t>
          </w:r>
        </w:p>
        <w:p w:rsidR="000D0177" w:rsidRPr="000D0177" w:rsidRDefault="000D0177" w:rsidP="00C014D3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Бобылев, С. И. Основы компьютерной графики: учебное пособие / С. И. Бобылев. — М.: Издательство МГТУ им. Н. Э. Баумана, 2010. — 224 с.</w:t>
          </w:r>
        </w:p>
        <w:p w:rsidR="000D0177" w:rsidRPr="000D0177" w:rsidRDefault="000D0177" w:rsidP="00372D59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</w:rPr>
          </w:pPr>
          <w:r w:rsidRPr="000D0177">
            <w:rPr>
              <w:sz w:val="28"/>
              <w:szCs w:val="28"/>
            </w:rPr>
            <w:t>Ласков, А. В. Математические основы компьютерной графики / А. В. Ласков, Ю. Г. Лоскутов. — СПб.: Питер, 2008. — 352 с.</w:t>
          </w:r>
        </w:p>
        <w:p w:rsidR="00644522" w:rsidRPr="00644522" w:rsidRDefault="00644522" w:rsidP="00644522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  <w:lang w:val="en-US"/>
            </w:rPr>
          </w:pPr>
          <w:r w:rsidRPr="00644522">
            <w:rPr>
              <w:sz w:val="28"/>
              <w:szCs w:val="28"/>
              <w:lang w:val="en-US"/>
            </w:rPr>
            <w:t>NumPy. Documentation. URL: https://numpy.org/doc/stable/ (</w:t>
          </w:r>
          <w:r w:rsidRPr="00644522">
            <w:rPr>
              <w:sz w:val="28"/>
              <w:szCs w:val="28"/>
            </w:rPr>
            <w:t>дата</w:t>
          </w:r>
          <w:r w:rsidRPr="00644522">
            <w:rPr>
              <w:sz w:val="28"/>
              <w:szCs w:val="28"/>
              <w:lang w:val="en-US"/>
            </w:rPr>
            <w:t xml:space="preserve"> </w:t>
          </w:r>
          <w:r w:rsidRPr="00644522">
            <w:rPr>
              <w:sz w:val="28"/>
              <w:szCs w:val="28"/>
            </w:rPr>
            <w:t>обращения</w:t>
          </w:r>
          <w:r w:rsidRPr="00644522">
            <w:rPr>
              <w:sz w:val="28"/>
              <w:szCs w:val="28"/>
              <w:lang w:val="en-US"/>
            </w:rPr>
            <w:t>: 27.10.2024).</w:t>
          </w:r>
        </w:p>
        <w:p w:rsidR="00613214" w:rsidRPr="00644522" w:rsidRDefault="00644522" w:rsidP="00644522">
          <w:pPr>
            <w:pStyle w:val="Bibliography"/>
            <w:numPr>
              <w:ilvl w:val="0"/>
              <w:numId w:val="11"/>
            </w:numPr>
            <w:rPr>
              <w:sz w:val="28"/>
              <w:szCs w:val="28"/>
              <w:lang w:val="en-US"/>
            </w:rPr>
          </w:pPr>
          <w:r w:rsidRPr="00644522">
            <w:rPr>
              <w:sz w:val="28"/>
              <w:szCs w:val="28"/>
              <w:lang w:val="en-US"/>
            </w:rPr>
            <w:t>Matplotlib. Documentation. URL: https://matplotlib.org/stable/contents.html (</w:t>
          </w:r>
          <w:r w:rsidRPr="00644522">
            <w:rPr>
              <w:sz w:val="28"/>
              <w:szCs w:val="28"/>
            </w:rPr>
            <w:t>дата</w:t>
          </w:r>
          <w:r w:rsidRPr="00644522">
            <w:rPr>
              <w:sz w:val="28"/>
              <w:szCs w:val="28"/>
              <w:lang w:val="en-US"/>
            </w:rPr>
            <w:t xml:space="preserve"> </w:t>
          </w:r>
          <w:r w:rsidRPr="00644522">
            <w:rPr>
              <w:sz w:val="28"/>
              <w:szCs w:val="28"/>
            </w:rPr>
            <w:t>обращения</w:t>
          </w:r>
          <w:r w:rsidRPr="00644522">
            <w:rPr>
              <w:sz w:val="28"/>
              <w:szCs w:val="28"/>
              <w:lang w:val="en-US"/>
            </w:rPr>
            <w:t>: 27.10.2024).</w:t>
          </w:r>
        </w:p>
      </w:sdtContent>
    </w:sdt>
    <w:p w:rsidR="00613214" w:rsidRPr="00644522" w:rsidRDefault="00613214">
      <w:pPr>
        <w:spacing w:after="200" w:line="276" w:lineRule="auto"/>
        <w:rPr>
          <w:sz w:val="28"/>
          <w:szCs w:val="28"/>
          <w:lang w:val="en-US"/>
        </w:rPr>
      </w:pPr>
      <w:r w:rsidRPr="00644522">
        <w:rPr>
          <w:b/>
          <w:bCs/>
          <w:lang w:val="en-US"/>
        </w:rPr>
        <w:br w:type="page"/>
      </w:r>
    </w:p>
    <w:p w:rsidR="00613214" w:rsidRPr="001D15BC" w:rsidRDefault="00613214" w:rsidP="00613214">
      <w:pPr>
        <w:pStyle w:val="H1"/>
        <w:rPr>
          <w:lang w:val="en-US"/>
        </w:rPr>
      </w:pPr>
      <w:r>
        <w:lastRenderedPageBreak/>
        <w:t>ПРИЛОЖЕНИЕ</w:t>
      </w:r>
      <w:r w:rsidRPr="001D15BC">
        <w:rPr>
          <w:lang w:val="en-US"/>
        </w:rPr>
        <w:t xml:space="preserve"> </w:t>
      </w:r>
      <w:r>
        <w:rPr>
          <w:lang w:val="en-US"/>
        </w:rPr>
        <w:t>A</w:t>
      </w:r>
    </w:p>
    <w:p w:rsidR="0029375C" w:rsidRPr="00AE72C1" w:rsidRDefault="0029375C" w:rsidP="0029375C">
      <w:pPr>
        <w:pStyle w:val="HTMLPreformatted"/>
        <w:shd w:val="clear" w:color="auto" w:fill="FFFFFF"/>
        <w:rPr>
          <w:rFonts w:ascii="Cascadia Code" w:hAnsi="Cascadia Code" w:cs="Cascadia Code"/>
          <w:color w:val="080808"/>
          <w:sz w:val="23"/>
          <w:szCs w:val="23"/>
          <w:lang w:val="ru-RU"/>
        </w:rPr>
      </w:pPr>
    </w:p>
    <w:p w:rsidR="00AE12C7" w:rsidRDefault="00AE12C7" w:rsidP="00AE12C7">
      <w:pPr>
        <w:pStyle w:val="HTMLPreformatted"/>
        <w:shd w:val="clear" w:color="auto" w:fill="FFFFFF"/>
        <w:rPr>
          <w:rFonts w:ascii="Cascadia Code" w:hAnsi="Cascadia Code" w:cs="Cascadia Code"/>
          <w:color w:val="080808"/>
          <w:sz w:val="23"/>
          <w:szCs w:val="23"/>
        </w:rPr>
      </w:pP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numpy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as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matplotlib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pyplot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as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from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matplotlib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widgets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from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scipy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special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comb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from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numpy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polynomial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polynomial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33B3"/>
          <w:sz w:val="23"/>
          <w:szCs w:val="23"/>
        </w:rPr>
        <w:t>import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Polynomial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Исходная функция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f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 xml:space="preserve">1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/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sqrt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 xml:space="preserve">2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*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pi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)) *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exp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(-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**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 xml:space="preserve">2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/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Функция для вычисления стандартной кривой Безье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bezier</w:t>
      </w:r>
      <w:proofErr w:type="spellEnd"/>
      <w:r w:rsidRPr="0061765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num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200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length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proofErr w:type="spellStart"/>
      <w:r>
        <w:rPr>
          <w:rFonts w:ascii="Cascadia Code" w:hAnsi="Cascadia Code" w:cs="Cascadia Code"/>
          <w:color w:val="000080"/>
          <w:sz w:val="23"/>
          <w:szCs w:val="23"/>
        </w:rPr>
        <w:t>len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-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 xml:space="preserve">1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Порядок полинома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t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linspace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num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Параметризация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zeros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((</w:t>
      </w:r>
      <w:r>
        <w:rPr>
          <w:rFonts w:ascii="Cascadia Code" w:hAnsi="Cascadia Code" w:cs="Cascadia Code"/>
          <w:color w:val="000000"/>
          <w:sz w:val="23"/>
          <w:szCs w:val="23"/>
        </w:rPr>
        <w:t>num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2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))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Координаты кривой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for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i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, (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</w:t>
      </w:r>
      <w:r>
        <w:rPr>
          <w:rFonts w:ascii="Cascadia Code" w:hAnsi="Cascadia Code" w:cs="Cascadia Code"/>
          <w:color w:val="0033B3"/>
          <w:sz w:val="23"/>
          <w:szCs w:val="23"/>
        </w:rPr>
        <w:t>in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80"/>
          <w:sz w:val="23"/>
          <w:szCs w:val="23"/>
        </w:rPr>
        <w:t>enumerate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bernstein</w:t>
      </w:r>
      <w:proofErr w:type="spellEnd"/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comb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length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i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 * (</w:t>
      </w:r>
      <w:r>
        <w:rPr>
          <w:rFonts w:ascii="Cascadia Code" w:hAnsi="Cascadia Code" w:cs="Cascadia Code"/>
          <w:color w:val="000000"/>
          <w:sz w:val="23"/>
          <w:szCs w:val="23"/>
        </w:rPr>
        <w:t>t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**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i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 * ((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 xml:space="preserve">1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r>
        <w:rPr>
          <w:rFonts w:ascii="Cascadia Code" w:hAnsi="Cascadia Code" w:cs="Cascadia Code"/>
          <w:color w:val="000000"/>
          <w:sz w:val="23"/>
          <w:szCs w:val="23"/>
        </w:rPr>
        <w:t>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 ** (</w:t>
      </w:r>
      <w:r>
        <w:rPr>
          <w:rFonts w:ascii="Cascadia Code" w:hAnsi="Cascadia Code" w:cs="Cascadia Code"/>
          <w:color w:val="000000"/>
          <w:sz w:val="23"/>
          <w:szCs w:val="23"/>
        </w:rPr>
        <w:t>length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i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 +=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bernstein</w:t>
      </w:r>
      <w:proofErr w:type="spellEnd"/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* 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 +=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bernstein</w:t>
      </w:r>
      <w:proofErr w:type="spellEnd"/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* 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]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Функция для построения полиномиальной кривой Безье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polynomial</w:t>
      </w:r>
      <w:r w:rsidRPr="0061765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bezier</w:t>
      </w:r>
      <w:proofErr w:type="spellEnd"/>
      <w:r w:rsidRPr="0061765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num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=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200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00000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], </w:t>
      </w:r>
      <w:r>
        <w:rPr>
          <w:rFonts w:ascii="Cascadia Code" w:hAnsi="Cascadia Code" w:cs="Cascadia Code"/>
          <w:color w:val="000000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]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# Строим полиномы для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x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t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 xml:space="preserve">) и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y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t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) через индексацию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Polynomial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fit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linspace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proofErr w:type="spellStart"/>
      <w:r>
        <w:rPr>
          <w:rFonts w:ascii="Cascadia Code" w:hAnsi="Cascadia Code" w:cs="Cascadia Code"/>
          <w:color w:val="000080"/>
          <w:sz w:val="23"/>
          <w:szCs w:val="23"/>
        </w:rPr>
        <w:t>len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)), 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proofErr w:type="spellStart"/>
      <w:r>
        <w:rPr>
          <w:rFonts w:ascii="Cascadia Code" w:hAnsi="Cascadia Code" w:cs="Cascadia Code"/>
          <w:color w:val="000080"/>
          <w:sz w:val="23"/>
          <w:szCs w:val="23"/>
        </w:rPr>
        <w:t>len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-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Polynomial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fit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linspace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proofErr w:type="spellStart"/>
      <w:r>
        <w:rPr>
          <w:rFonts w:ascii="Cascadia Code" w:hAnsi="Cascadia Code" w:cs="Cascadia Code"/>
          <w:color w:val="000080"/>
          <w:sz w:val="23"/>
          <w:szCs w:val="23"/>
        </w:rPr>
        <w:t>len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)), 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proofErr w:type="spellStart"/>
      <w:r>
        <w:rPr>
          <w:rFonts w:ascii="Cascadia Code" w:hAnsi="Cascadia Code" w:cs="Cascadia Code"/>
          <w:color w:val="000080"/>
          <w:sz w:val="23"/>
          <w:szCs w:val="23"/>
        </w:rPr>
        <w:t>len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) -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Вычисляем значения кривой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t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linspace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  <w:lang w:val="ru-RU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num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points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= </w:t>
      </w:r>
      <w:r>
        <w:rPr>
          <w:rFonts w:ascii="Cascadia Code" w:hAnsi="Cascadia Code" w:cs="Cascadia Code"/>
          <w:color w:val="000000"/>
          <w:sz w:val="23"/>
          <w:szCs w:val="23"/>
        </w:rPr>
        <w:t>poly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curve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br/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# Функция для вычисления ошибки восстановления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0627A"/>
          <w:sz w:val="23"/>
          <w:szCs w:val="23"/>
        </w:rPr>
        <w:t>calculate</w:t>
      </w:r>
      <w:r w:rsidRPr="00617659">
        <w:rPr>
          <w:rFonts w:ascii="Cascadia Code" w:hAnsi="Cascadia Code" w:cs="Cascadia Code"/>
          <w:color w:val="00627A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error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original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interpolated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return</w:t>
      </w:r>
      <w:r w:rsidRPr="00617659">
        <w:rPr>
          <w:rFonts w:ascii="Cascadia Code" w:hAnsi="Cascadia Code" w:cs="Cascadia Code"/>
          <w:color w:val="0033B3"/>
          <w:sz w:val="23"/>
          <w:szCs w:val="23"/>
          <w:lang w:val="ru-RU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sqrt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</w:t>
      </w:r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mean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>((</w:t>
      </w:r>
      <w:r>
        <w:rPr>
          <w:rFonts w:ascii="Cascadia Code" w:hAnsi="Cascadia Code" w:cs="Cascadia Code"/>
          <w:color w:val="000000"/>
          <w:sz w:val="23"/>
          <w:szCs w:val="23"/>
        </w:rPr>
        <w:t>original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00000"/>
          <w:sz w:val="23"/>
          <w:szCs w:val="23"/>
          <w:lang w:val="ru-RU"/>
        </w:rPr>
        <w:t xml:space="preserve"> </w:t>
      </w:r>
      <w:r w:rsidRPr="00617659">
        <w:rPr>
          <w:rFonts w:ascii="Cascadia Code" w:hAnsi="Cascadia Code" w:cs="Cascadia Code"/>
          <w:color w:val="080808"/>
          <w:sz w:val="23"/>
          <w:szCs w:val="23"/>
          <w:lang w:val="ru-RU"/>
        </w:rPr>
        <w:t xml:space="preserve">-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interpolated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y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) **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2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#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Основной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класс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приложения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br/>
      </w:r>
      <w:r>
        <w:rPr>
          <w:rFonts w:ascii="Cascadia Code" w:hAnsi="Cascadia Code" w:cs="Cascadia Code"/>
          <w:color w:val="0033B3"/>
          <w:sz w:val="23"/>
          <w:szCs w:val="23"/>
        </w:rPr>
        <w:t>class</w:t>
      </w:r>
      <w:r w:rsidRPr="00617659">
        <w:rPr>
          <w:rFonts w:ascii="Cascadia Code" w:hAnsi="Cascadia Code" w:cs="Cascadia Code"/>
          <w:color w:val="0033B3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BezierLab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: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B200B2"/>
          <w:sz w:val="23"/>
          <w:szCs w:val="23"/>
        </w:rPr>
        <w:t>__</w:t>
      </w:r>
      <w:proofErr w:type="spellStart"/>
      <w:r>
        <w:rPr>
          <w:rFonts w:ascii="Cascadia Code" w:hAnsi="Cascadia Code" w:cs="Cascadia Code"/>
          <w:color w:val="B200B2"/>
          <w:sz w:val="23"/>
          <w:szCs w:val="23"/>
        </w:rPr>
        <w:t>init</w:t>
      </w:r>
      <w:proofErr w:type="spellEnd"/>
      <w:r w:rsidRPr="00617659">
        <w:rPr>
          <w:rFonts w:ascii="Cascadia Code" w:hAnsi="Cascadia Code" w:cs="Cascadia Code"/>
          <w:color w:val="B200B2"/>
          <w:sz w:val="23"/>
          <w:szCs w:val="23"/>
        </w:rPr>
        <w:t>__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lastRenderedPageBreak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 = 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title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Сплайновая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кривая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Безье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xlabel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>
        <w:rPr>
          <w:rFonts w:ascii="Cascadia Code" w:hAnsi="Cascadia Code" w:cs="Cascadia Code"/>
          <w:color w:val="067D17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ylabel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>
        <w:rPr>
          <w:rFonts w:ascii="Cascadia Code" w:hAnsi="Cascadia Code" w:cs="Cascadia Code"/>
          <w:color w:val="067D17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grid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0033B3"/>
          <w:sz w:val="23"/>
          <w:szCs w:val="23"/>
        </w:rPr>
        <w:t>True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#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Исходные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данные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range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 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np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linspace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(-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3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1000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original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 = </w:t>
      </w:r>
      <w:r>
        <w:rPr>
          <w:rFonts w:ascii="Cascadia Code" w:hAnsi="Cascadia Code" w:cs="Cascadia Code"/>
          <w:color w:val="080808"/>
          <w:sz w:val="23"/>
          <w:szCs w:val="23"/>
        </w:rPr>
        <w:t>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range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points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 = </w:t>
      </w:r>
      <w:r>
        <w:rPr>
          <w:rFonts w:ascii="Cascadia Code" w:hAnsi="Cascadia Code" w:cs="Cascadia Code"/>
          <w:color w:val="0033B3"/>
          <w:sz w:val="23"/>
          <w:szCs w:val="23"/>
        </w:rPr>
        <w:t>None</w:t>
      </w:r>
      <w:r w:rsidRPr="00617659">
        <w:rPr>
          <w:rFonts w:ascii="Cascadia Code" w:hAnsi="Cascadia Code" w:cs="Cascadia Code"/>
          <w:color w:val="0033B3"/>
          <w:sz w:val="23"/>
          <w:szCs w:val="23"/>
        </w:rPr>
        <w:br/>
      </w:r>
      <w:r w:rsidRPr="00617659">
        <w:rPr>
          <w:rFonts w:ascii="Cascadia Code" w:hAnsi="Cascadia Code" w:cs="Cascadia Code"/>
          <w:color w:val="0033B3"/>
          <w:sz w:val="23"/>
          <w:szCs w:val="23"/>
        </w:rPr>
        <w:br/>
        <w:t xml:space="preserve">       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#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Инициализация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  <w:lang w:val="ru-RU"/>
        </w:rPr>
        <w:t>кнопок</w:t>
      </w:r>
      <w:r w:rsidRPr="00617659">
        <w:rPr>
          <w:rFonts w:ascii="Cascadia Code" w:hAnsi="Cascadia Code" w:cs="Cascadia Code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 xml:space="preserve">1 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axes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([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0.01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0.2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0.05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])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 xml:space="preserve">2 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axes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([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0.4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0.01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0.2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0.05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])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 xml:space="preserve">3 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axes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([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0.7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0.01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0.2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0.05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])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btn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1 = </w:t>
      </w:r>
      <w:r>
        <w:rPr>
          <w:rFonts w:ascii="Cascadia Code" w:hAnsi="Cascadia Code" w:cs="Cascadia Code"/>
          <w:color w:val="080808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>
        <w:rPr>
          <w:rFonts w:ascii="Cascadia Code" w:hAnsi="Cascadia Code" w:cs="Cascadia Code"/>
          <w:color w:val="067D17"/>
          <w:sz w:val="23"/>
          <w:szCs w:val="23"/>
        </w:rPr>
        <w:t>f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(</w:t>
      </w:r>
      <w:r>
        <w:rPr>
          <w:rFonts w:ascii="Cascadia Code" w:hAnsi="Cascadia Code" w:cs="Cascadia Code"/>
          <w:color w:val="067D17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)'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btn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2 = </w:t>
      </w:r>
      <w:r>
        <w:rPr>
          <w:rFonts w:ascii="Cascadia Code" w:hAnsi="Cascadia Code" w:cs="Cascadia Code"/>
          <w:color w:val="080808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2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Кривая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Безье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btn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3 = </w:t>
      </w:r>
      <w:r>
        <w:rPr>
          <w:rFonts w:ascii="Cascadia Code" w:hAnsi="Cascadia Code" w:cs="Cascadia Code"/>
          <w:color w:val="080808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000000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_</w:t>
      </w:r>
      <w:r>
        <w:rPr>
          <w:rFonts w:ascii="Cascadia Code" w:hAnsi="Cascadia Code" w:cs="Cascadia Code"/>
          <w:color w:val="000000"/>
          <w:sz w:val="23"/>
          <w:szCs w:val="23"/>
        </w:rPr>
        <w:t>button</w:t>
      </w:r>
      <w:r w:rsidRPr="00617659">
        <w:rPr>
          <w:rFonts w:ascii="Cascadia Code" w:hAnsi="Cascadia Code" w:cs="Cascadia Code"/>
          <w:color w:val="000000"/>
          <w:sz w:val="23"/>
          <w:szCs w:val="23"/>
        </w:rPr>
        <w:t>3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Полином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Безье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btn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1.</w:t>
      </w:r>
      <w:r>
        <w:rPr>
          <w:rFonts w:ascii="Cascadia Code" w:hAnsi="Cascadia Code" w:cs="Cascadia Code"/>
          <w:color w:val="080808"/>
          <w:sz w:val="23"/>
          <w:szCs w:val="23"/>
        </w:rPr>
        <w:t>on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clicked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func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btn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2.</w:t>
      </w:r>
      <w:r>
        <w:rPr>
          <w:rFonts w:ascii="Cascadia Code" w:hAnsi="Cascadia Code" w:cs="Cascadia Code"/>
          <w:color w:val="080808"/>
          <w:sz w:val="23"/>
          <w:szCs w:val="23"/>
        </w:rPr>
        <w:t>on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clicked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bezier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btn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3.</w:t>
      </w:r>
      <w:r>
        <w:rPr>
          <w:rFonts w:ascii="Cascadia Code" w:hAnsi="Cascadia Code" w:cs="Cascadia Code"/>
          <w:color w:val="080808"/>
          <w:sz w:val="23"/>
          <w:szCs w:val="23"/>
        </w:rPr>
        <w:t>on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clicked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bezier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polynomial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reset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reset</w:t>
      </w:r>
      <w:r w:rsidRPr="00617659">
        <w:rPr>
          <w:rFonts w:ascii="Cascadia Code" w:hAnsi="Cascadia Code" w:cs="Cascadia Code"/>
          <w:color w:val="00627A"/>
          <w:sz w:val="23"/>
          <w:szCs w:val="23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plot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clear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grid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0033B3"/>
          <w:sz w:val="23"/>
          <w:szCs w:val="23"/>
        </w:rPr>
        <w:t>True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title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Сплайновая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кривая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Безье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xlabel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>
        <w:rPr>
          <w:rFonts w:ascii="Cascadia Code" w:hAnsi="Cascadia Code" w:cs="Cascadia Code"/>
          <w:color w:val="067D17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ylabel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>
        <w:rPr>
          <w:rFonts w:ascii="Cascadia Code" w:hAnsi="Cascadia Code" w:cs="Cascadia Code"/>
          <w:color w:val="067D17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"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plot</w:t>
      </w:r>
      <w:r w:rsidRPr="00617659">
        <w:rPr>
          <w:rFonts w:ascii="Cascadia Code" w:hAnsi="Cascadia Code" w:cs="Cascadia Code"/>
          <w:color w:val="00627A"/>
          <w:sz w:val="23"/>
          <w:szCs w:val="23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func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808080"/>
          <w:sz w:val="23"/>
          <w:szCs w:val="23"/>
        </w:rPr>
        <w:t>event</w:t>
      </w:r>
      <w:r w:rsidRPr="00617659">
        <w:rPr>
          <w:rFonts w:ascii="Cascadia Code" w:hAnsi="Cascadia Code" w:cs="Cascadia Code"/>
          <w:color w:val="808080"/>
          <w:sz w:val="23"/>
          <w:szCs w:val="23"/>
        </w:rPr>
        <w:t>=</w:t>
      </w:r>
      <w:r>
        <w:rPr>
          <w:rFonts w:ascii="Cascadia Code" w:hAnsi="Cascadia Code" w:cs="Cascadia Code"/>
          <w:color w:val="808080"/>
          <w:sz w:val="23"/>
          <w:szCs w:val="23"/>
        </w:rPr>
        <w:t>None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):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reset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plot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range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y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original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label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=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Функция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$</w:t>
      </w:r>
      <w:r>
        <w:rPr>
          <w:rFonts w:ascii="Cascadia Code" w:hAnsi="Cascadia Code" w:cs="Cascadia Code"/>
          <w:color w:val="067D17"/>
          <w:sz w:val="23"/>
          <w:szCs w:val="23"/>
        </w:rPr>
        <w:t>f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(</w:t>
      </w:r>
      <w:r>
        <w:rPr>
          <w:rFonts w:ascii="Cascadia Code" w:hAnsi="Cascadia Code" w:cs="Cascadia Code"/>
          <w:color w:val="067D17"/>
          <w:sz w:val="23"/>
          <w:szCs w:val="23"/>
        </w:rPr>
        <w:t>x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)$'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points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 =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get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points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24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scatter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points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0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],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control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_</w:t>
      </w:r>
      <w:r>
        <w:rPr>
          <w:rFonts w:ascii="Cascadia Code" w:hAnsi="Cascadia Code" w:cs="Cascadia Code"/>
          <w:color w:val="080808"/>
          <w:sz w:val="23"/>
          <w:szCs w:val="23"/>
        </w:rPr>
        <w:t>points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[:, </w:t>
      </w:r>
      <w:r w:rsidRPr="00617659">
        <w:rPr>
          <w:rFonts w:ascii="Cascadia Code" w:hAnsi="Cascadia Code" w:cs="Cascadia Code"/>
          <w:color w:val="1750EB"/>
          <w:sz w:val="23"/>
          <w:szCs w:val="23"/>
        </w:rPr>
        <w:t>1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], </w:t>
      </w:r>
      <w:r>
        <w:rPr>
          <w:rFonts w:ascii="Cascadia Code" w:hAnsi="Cascadia Code" w:cs="Cascadia Code"/>
          <w:color w:val="660099"/>
          <w:sz w:val="23"/>
          <w:szCs w:val="23"/>
        </w:rPr>
        <w:t>color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=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>
        <w:rPr>
          <w:rFonts w:ascii="Cascadia Code" w:hAnsi="Cascadia Code" w:cs="Cascadia Code"/>
          <w:color w:val="067D17"/>
          <w:sz w:val="23"/>
          <w:szCs w:val="23"/>
        </w:rPr>
        <w:t>red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label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=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Опорные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r w:rsidRPr="00617659">
        <w:rPr>
          <w:rFonts w:ascii="Cascadia Code" w:hAnsi="Cascadia Code" w:cs="Cascadia Code"/>
          <w:color w:val="067D17"/>
          <w:sz w:val="23"/>
          <w:szCs w:val="23"/>
          <w:lang w:val="ru-RU"/>
        </w:rPr>
        <w:t>точки</w:t>
      </w:r>
      <w:r w:rsidRPr="00617659">
        <w:rPr>
          <w:rFonts w:ascii="Cascadia Code" w:hAnsi="Cascadia Code" w:cs="Cascadia Code"/>
          <w:color w:val="067D17"/>
          <w:sz w:val="23"/>
          <w:szCs w:val="23"/>
        </w:rPr>
        <w:t>'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ax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legend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t>.</w:t>
      </w:r>
      <w:r>
        <w:rPr>
          <w:rFonts w:ascii="Cascadia Code" w:hAnsi="Cascadia Code" w:cs="Cascadia Code"/>
          <w:color w:val="080808"/>
          <w:sz w:val="23"/>
          <w:szCs w:val="23"/>
        </w:rPr>
        <w:t>draw</w:t>
      </w:r>
      <w:proofErr w:type="spellEnd"/>
      <w:r w:rsidRPr="00617659">
        <w:rPr>
          <w:rFonts w:ascii="Cascadia Code" w:hAnsi="Cascadia Code" w:cs="Cascadia Code"/>
          <w:color w:val="080808"/>
          <w:sz w:val="23"/>
          <w:szCs w:val="23"/>
        </w:rPr>
        <w:t>()</w:t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</w:r>
      <w:r w:rsidRPr="00617659">
        <w:rPr>
          <w:rFonts w:ascii="Cascadia Code" w:hAnsi="Cascadia Code" w:cs="Cascadia Code"/>
          <w:color w:val="080808"/>
          <w:sz w:val="23"/>
          <w:szCs w:val="23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>def</w:t>
      </w:r>
      <w:r w:rsidRPr="00617659">
        <w:rPr>
          <w:rFonts w:ascii="Cascadia Code" w:hAnsi="Cascadia Code" w:cs="Cascadia Code"/>
          <w:color w:val="0033B3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plot</w:t>
      </w:r>
      <w:r w:rsidRPr="00617659">
        <w:rPr>
          <w:rFonts w:ascii="Cascadia Code" w:hAnsi="Cascadia Code" w:cs="Cascadia Code"/>
          <w:color w:val="00627A"/>
          <w:sz w:val="23"/>
          <w:szCs w:val="23"/>
        </w:rPr>
        <w:t>_</w:t>
      </w:r>
      <w:r>
        <w:rPr>
          <w:rFonts w:ascii="Cascadia Code" w:hAnsi="Cascadia Code" w:cs="Cascadia Code"/>
          <w:color w:val="00627A"/>
          <w:sz w:val="23"/>
          <w:szCs w:val="23"/>
        </w:rPr>
        <w:t>bezier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808080"/>
          <w:sz w:val="23"/>
          <w:szCs w:val="23"/>
        </w:rPr>
        <w:t>event=None</w:t>
      </w:r>
      <w:r>
        <w:rPr>
          <w:rFonts w:ascii="Cascadia Code" w:hAnsi="Cascadia Code" w:cs="Cascadia Code"/>
          <w:color w:val="080808"/>
          <w:sz w:val="23"/>
          <w:szCs w:val="23"/>
        </w:rPr>
        <w:t>):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.reset_plot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.plot_func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bezier_x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bezier_y</w:t>
      </w:r>
      <w:proofErr w:type="spellEnd"/>
      <w:r>
        <w:rPr>
          <w:rFonts w:ascii="Cascadia Code" w:hAnsi="Cascadia Code" w:cs="Cascadia Code"/>
          <w:color w:val="000000"/>
          <w:sz w:val="23"/>
          <w:szCs w:val="23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bezier_curve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.control_points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.ax.plot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bezier_x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bezier_y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label</w:t>
      </w:r>
      <w:r>
        <w:rPr>
          <w:rFonts w:ascii="Cascadia Code" w:hAnsi="Cascadia Code" w:cs="Cascadia Code"/>
          <w:color w:val="080808"/>
          <w:sz w:val="23"/>
          <w:szCs w:val="23"/>
        </w:rPr>
        <w:t>=</w:t>
      </w:r>
      <w:r>
        <w:rPr>
          <w:rFonts w:ascii="Cascadia Code" w:hAnsi="Cascadia Code" w:cs="Cascadia Code"/>
          <w:color w:val="067D17"/>
          <w:sz w:val="23"/>
          <w:szCs w:val="23"/>
        </w:rPr>
        <w:t>'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Кривая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Безье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>'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color</w:t>
      </w:r>
      <w:r>
        <w:rPr>
          <w:rFonts w:ascii="Cascadia Code" w:hAnsi="Cascadia Code" w:cs="Cascadia Code"/>
          <w:color w:val="080808"/>
          <w:sz w:val="23"/>
          <w:szCs w:val="23"/>
        </w:rPr>
        <w:t>=</w:t>
      </w:r>
      <w:r>
        <w:rPr>
          <w:rFonts w:ascii="Cascadia Code" w:hAnsi="Cascadia Code" w:cs="Cascadia Code"/>
          <w:color w:val="067D17"/>
          <w:sz w:val="23"/>
          <w:szCs w:val="23"/>
        </w:rPr>
        <w:t>'green'</w:t>
      </w:r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.ax.legend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 xml:space="preserve">error 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calculate_error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.y_original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np.interp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.x_range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bezier_x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bezier_y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lastRenderedPageBreak/>
        <w:t xml:space="preserve">        </w:t>
      </w:r>
      <w:r>
        <w:rPr>
          <w:rFonts w:ascii="Cascadia Code" w:hAnsi="Cascadia Code" w:cs="Cascadia Code"/>
          <w:color w:val="000080"/>
          <w:sz w:val="23"/>
          <w:szCs w:val="23"/>
        </w:rPr>
        <w:t>print</w:t>
      </w:r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f"Ошибка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восстановления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(24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точки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): </w:t>
      </w:r>
      <w:r>
        <w:rPr>
          <w:rFonts w:ascii="Cascadia Code" w:hAnsi="Cascadia Code" w:cs="Cascadia Code"/>
          <w:color w:val="0037A6"/>
          <w:sz w:val="23"/>
          <w:szCs w:val="23"/>
        </w:rPr>
        <w:t>{</w:t>
      </w:r>
      <w:r>
        <w:rPr>
          <w:rFonts w:ascii="Cascadia Code" w:hAnsi="Cascadia Code" w:cs="Cascadia Code"/>
          <w:color w:val="000000"/>
          <w:sz w:val="23"/>
          <w:szCs w:val="23"/>
        </w:rPr>
        <w:t>error</w:t>
      </w:r>
      <w:r>
        <w:rPr>
          <w:rFonts w:ascii="Cascadia Code" w:hAnsi="Cascadia Code" w:cs="Cascadia Code"/>
          <w:color w:val="0037A6"/>
          <w:sz w:val="23"/>
          <w:szCs w:val="23"/>
        </w:rPr>
        <w:t>:</w:t>
      </w:r>
      <w:r>
        <w:rPr>
          <w:rFonts w:ascii="Cascadia Code" w:hAnsi="Cascadia Code" w:cs="Cascadia Code"/>
          <w:color w:val="067D17"/>
          <w:sz w:val="23"/>
          <w:szCs w:val="23"/>
        </w:rPr>
        <w:t>.6f</w:t>
      </w:r>
      <w:r>
        <w:rPr>
          <w:rFonts w:ascii="Cascadia Code" w:hAnsi="Cascadia Code" w:cs="Cascadia Code"/>
          <w:color w:val="0037A6"/>
          <w:sz w:val="23"/>
          <w:szCs w:val="23"/>
        </w:rPr>
        <w:t>}</w:t>
      </w:r>
      <w:r>
        <w:rPr>
          <w:rFonts w:ascii="Cascadia Code" w:hAnsi="Cascadia Code" w:cs="Cascadia Code"/>
          <w:color w:val="067D17"/>
          <w:sz w:val="23"/>
          <w:szCs w:val="23"/>
        </w:rPr>
        <w:t>"</w:t>
      </w:r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plt.draw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 xml:space="preserve">def 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plot_bezier_polynomial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808080"/>
          <w:sz w:val="23"/>
          <w:szCs w:val="23"/>
        </w:rPr>
        <w:t>event=None</w:t>
      </w:r>
      <w:r>
        <w:rPr>
          <w:rFonts w:ascii="Cascadia Code" w:hAnsi="Cascadia Code" w:cs="Cascadia Code"/>
          <w:color w:val="080808"/>
          <w:sz w:val="23"/>
          <w:szCs w:val="23"/>
        </w:rPr>
        <w:t>):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.reset_plot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.plot_func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#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Кривая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Безье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на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основе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полинома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24-го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порядка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bezier_x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bezier_y</w:t>
      </w:r>
      <w:proofErr w:type="spellEnd"/>
      <w:r>
        <w:rPr>
          <w:rFonts w:ascii="Cascadia Code" w:hAnsi="Cascadia Code" w:cs="Cascadia Code"/>
          <w:color w:val="000000"/>
          <w:sz w:val="23"/>
          <w:szCs w:val="23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polynomial_bezier_curve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.control_points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.ax.plot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bezier_x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bezier_y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label</w:t>
      </w:r>
      <w:r>
        <w:rPr>
          <w:rFonts w:ascii="Cascadia Code" w:hAnsi="Cascadia Code" w:cs="Cascadia Code"/>
          <w:color w:val="080808"/>
          <w:sz w:val="23"/>
          <w:szCs w:val="23"/>
        </w:rPr>
        <w:t>=</w:t>
      </w:r>
      <w:r>
        <w:rPr>
          <w:rFonts w:ascii="Cascadia Code" w:hAnsi="Cascadia Code" w:cs="Cascadia Code"/>
          <w:color w:val="067D17"/>
          <w:sz w:val="23"/>
          <w:szCs w:val="23"/>
        </w:rPr>
        <w:t>'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Полиномиальная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кривая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Безье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>'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660099"/>
          <w:sz w:val="23"/>
          <w:szCs w:val="23"/>
        </w:rPr>
        <w:t>color</w:t>
      </w:r>
      <w:r>
        <w:rPr>
          <w:rFonts w:ascii="Cascadia Code" w:hAnsi="Cascadia Code" w:cs="Cascadia Code"/>
          <w:color w:val="080808"/>
          <w:sz w:val="23"/>
          <w:szCs w:val="23"/>
        </w:rPr>
        <w:t>=</w:t>
      </w:r>
      <w:r>
        <w:rPr>
          <w:rFonts w:ascii="Cascadia Code" w:hAnsi="Cascadia Code" w:cs="Cascadia Code"/>
          <w:color w:val="067D17"/>
          <w:sz w:val="23"/>
          <w:szCs w:val="23"/>
        </w:rPr>
        <w:t>'orange'</w:t>
      </w:r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.ax.legend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0000"/>
          <w:sz w:val="23"/>
          <w:szCs w:val="23"/>
        </w:rPr>
        <w:t xml:space="preserve">error 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calculate_error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.y_original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np.interp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>.x_range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bezier_x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bezier_y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0080"/>
          <w:sz w:val="23"/>
          <w:szCs w:val="23"/>
        </w:rPr>
        <w:t>print</w:t>
      </w:r>
      <w:r>
        <w:rPr>
          <w:rFonts w:ascii="Cascadia Code" w:hAnsi="Cascadia Code" w:cs="Cascadia Code"/>
          <w:color w:val="080808"/>
          <w:sz w:val="23"/>
          <w:szCs w:val="23"/>
        </w:rPr>
        <w:t>(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f"Ошибка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восстановления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для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color w:val="067D17"/>
          <w:sz w:val="23"/>
          <w:szCs w:val="23"/>
        </w:rPr>
        <w:t>полинома</w:t>
      </w:r>
      <w:proofErr w:type="spellEnd"/>
      <w:r>
        <w:rPr>
          <w:rFonts w:ascii="Cascadia Code" w:hAnsi="Cascadia Code" w:cs="Cascadia Code"/>
          <w:color w:val="067D17"/>
          <w:sz w:val="23"/>
          <w:szCs w:val="23"/>
        </w:rPr>
        <w:t xml:space="preserve">: </w:t>
      </w:r>
      <w:r>
        <w:rPr>
          <w:rFonts w:ascii="Cascadia Code" w:hAnsi="Cascadia Code" w:cs="Cascadia Code"/>
          <w:color w:val="0037A6"/>
          <w:sz w:val="23"/>
          <w:szCs w:val="23"/>
        </w:rPr>
        <w:t>{</w:t>
      </w:r>
      <w:r>
        <w:rPr>
          <w:rFonts w:ascii="Cascadia Code" w:hAnsi="Cascadia Code" w:cs="Cascadia Code"/>
          <w:color w:val="000000"/>
          <w:sz w:val="23"/>
          <w:szCs w:val="23"/>
        </w:rPr>
        <w:t>error</w:t>
      </w:r>
      <w:r>
        <w:rPr>
          <w:rFonts w:ascii="Cascadia Code" w:hAnsi="Cascadia Code" w:cs="Cascadia Code"/>
          <w:color w:val="0037A6"/>
          <w:sz w:val="23"/>
          <w:szCs w:val="23"/>
        </w:rPr>
        <w:t>:</w:t>
      </w:r>
      <w:r>
        <w:rPr>
          <w:rFonts w:ascii="Cascadia Code" w:hAnsi="Cascadia Code" w:cs="Cascadia Code"/>
          <w:color w:val="067D17"/>
          <w:sz w:val="23"/>
          <w:szCs w:val="23"/>
        </w:rPr>
        <w:t>.6f</w:t>
      </w:r>
      <w:r>
        <w:rPr>
          <w:rFonts w:ascii="Cascadia Code" w:hAnsi="Cascadia Code" w:cs="Cascadia Code"/>
          <w:color w:val="0037A6"/>
          <w:sz w:val="23"/>
          <w:szCs w:val="23"/>
        </w:rPr>
        <w:t>}</w:t>
      </w:r>
      <w:r>
        <w:rPr>
          <w:rFonts w:ascii="Cascadia Code" w:hAnsi="Cascadia Code" w:cs="Cascadia Code"/>
          <w:color w:val="067D17"/>
          <w:sz w:val="23"/>
          <w:szCs w:val="23"/>
        </w:rPr>
        <w:t>"</w:t>
      </w:r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plt.draw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</w:t>
      </w:r>
      <w:r>
        <w:rPr>
          <w:rFonts w:ascii="Cascadia Code" w:hAnsi="Cascadia Code" w:cs="Cascadia Code"/>
          <w:color w:val="0033B3"/>
          <w:sz w:val="23"/>
          <w:szCs w:val="23"/>
        </w:rPr>
        <w:t xml:space="preserve">def </w:t>
      </w:r>
      <w:proofErr w:type="spellStart"/>
      <w:r>
        <w:rPr>
          <w:rFonts w:ascii="Cascadia Code" w:hAnsi="Cascadia Code" w:cs="Cascadia Code"/>
          <w:color w:val="00627A"/>
          <w:sz w:val="23"/>
          <w:szCs w:val="23"/>
        </w:rPr>
        <w:t>get_control_points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94558D"/>
          <w:sz w:val="23"/>
          <w:szCs w:val="23"/>
        </w:rPr>
        <w:t>self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n_points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):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x_points</w:t>
      </w:r>
      <w:proofErr w:type="spellEnd"/>
      <w:r>
        <w:rPr>
          <w:rFonts w:ascii="Cascadia Code" w:hAnsi="Cascadia Code" w:cs="Cascadia Code"/>
          <w:color w:val="000000"/>
          <w:sz w:val="23"/>
          <w:szCs w:val="23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np.linspace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(-</w:t>
      </w:r>
      <w:r>
        <w:rPr>
          <w:rFonts w:ascii="Cascadia Code" w:hAnsi="Cascadia Code" w:cs="Cascadia Code"/>
          <w:color w:val="1750EB"/>
          <w:sz w:val="23"/>
          <w:szCs w:val="23"/>
        </w:rPr>
        <w:t>1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r>
        <w:rPr>
          <w:rFonts w:ascii="Cascadia Code" w:hAnsi="Cascadia Code" w:cs="Cascadia Code"/>
          <w:color w:val="1750EB"/>
          <w:sz w:val="23"/>
          <w:szCs w:val="23"/>
        </w:rPr>
        <w:t>3</w:t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n_points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y_points</w:t>
      </w:r>
      <w:proofErr w:type="spellEnd"/>
      <w:r>
        <w:rPr>
          <w:rFonts w:ascii="Cascadia Code" w:hAnsi="Cascadia Code" w:cs="Cascadia Code"/>
          <w:color w:val="000000"/>
          <w:sz w:val="23"/>
          <w:szCs w:val="23"/>
        </w:rPr>
        <w:t xml:space="preserve"> </w:t>
      </w:r>
      <w:r>
        <w:rPr>
          <w:rFonts w:ascii="Cascadia Code" w:hAnsi="Cascadia Code" w:cs="Cascadia Code"/>
          <w:color w:val="080808"/>
          <w:sz w:val="23"/>
          <w:szCs w:val="23"/>
        </w:rPr>
        <w:t>= f(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x_points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        </w:t>
      </w:r>
      <w:r>
        <w:rPr>
          <w:rFonts w:ascii="Cascadia Code" w:hAnsi="Cascadia Code" w:cs="Cascadia Code"/>
          <w:color w:val="0033B3"/>
          <w:sz w:val="23"/>
          <w:szCs w:val="23"/>
        </w:rPr>
        <w:t xml:space="preserve">return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np.column_stack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((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x_points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 xml:space="preserve">, </w:t>
      </w:r>
      <w:proofErr w:type="spellStart"/>
      <w:r>
        <w:rPr>
          <w:rFonts w:ascii="Cascadia Code" w:hAnsi="Cascadia Code" w:cs="Cascadia Code"/>
          <w:color w:val="000000"/>
          <w:sz w:val="23"/>
          <w:szCs w:val="23"/>
        </w:rPr>
        <w:t>y_points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))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#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Основной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блок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запуска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 xml:space="preserve"> </w:t>
      </w:r>
      <w:proofErr w:type="spellStart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t>программы</w:t>
      </w:r>
      <w:proofErr w:type="spellEnd"/>
      <w:r>
        <w:rPr>
          <w:rFonts w:ascii="Cascadia Code" w:hAnsi="Cascadia Code" w:cs="Cascadia Code"/>
          <w:i/>
          <w:iCs/>
          <w:color w:val="8C8C8C"/>
          <w:sz w:val="23"/>
          <w:szCs w:val="23"/>
        </w:rPr>
        <w:br/>
      </w:r>
      <w:r>
        <w:rPr>
          <w:rFonts w:ascii="Cascadia Code" w:hAnsi="Cascadia Code" w:cs="Cascadia Code"/>
          <w:color w:val="080808"/>
          <w:sz w:val="23"/>
          <w:szCs w:val="23"/>
        </w:rPr>
        <w:t xml:space="preserve">fig, ax 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plt.subplots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plt.subplots_adjust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</w:t>
      </w:r>
      <w:r>
        <w:rPr>
          <w:rFonts w:ascii="Cascadia Code" w:hAnsi="Cascadia Code" w:cs="Cascadia Code"/>
          <w:color w:val="660099"/>
          <w:sz w:val="23"/>
          <w:szCs w:val="23"/>
        </w:rPr>
        <w:t>bottom</w:t>
      </w:r>
      <w:r>
        <w:rPr>
          <w:rFonts w:ascii="Cascadia Code" w:hAnsi="Cascadia Code" w:cs="Cascadia Code"/>
          <w:color w:val="080808"/>
          <w:sz w:val="23"/>
          <w:szCs w:val="23"/>
        </w:rPr>
        <w:t>=</w:t>
      </w:r>
      <w:r>
        <w:rPr>
          <w:rFonts w:ascii="Cascadia Code" w:hAnsi="Cascadia Code" w:cs="Cascadia Code"/>
          <w:color w:val="1750EB"/>
          <w:sz w:val="23"/>
          <w:szCs w:val="23"/>
        </w:rPr>
        <w:t>0.15</w:t>
      </w:r>
      <w:r>
        <w:rPr>
          <w:rFonts w:ascii="Cascadia Code" w:hAnsi="Cascadia Code" w:cs="Cascadia Code"/>
          <w:color w:val="080808"/>
          <w:sz w:val="23"/>
          <w:szCs w:val="23"/>
        </w:rPr>
        <w:t>)</w:t>
      </w:r>
      <w:r>
        <w:rPr>
          <w:rFonts w:ascii="Cascadia Code" w:hAnsi="Cascadia Code" w:cs="Cascadia Code"/>
          <w:color w:val="080808"/>
          <w:sz w:val="23"/>
          <w:szCs w:val="23"/>
        </w:rPr>
        <w:br/>
        <w:t xml:space="preserve">app = </w:t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BezierLab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(ax)</w:t>
      </w:r>
      <w:r>
        <w:rPr>
          <w:rFonts w:ascii="Cascadia Code" w:hAnsi="Cascadia Code" w:cs="Cascadia Code"/>
          <w:color w:val="080808"/>
          <w:sz w:val="23"/>
          <w:szCs w:val="23"/>
        </w:rPr>
        <w:br/>
      </w:r>
      <w:proofErr w:type="spellStart"/>
      <w:r>
        <w:rPr>
          <w:rFonts w:ascii="Cascadia Code" w:hAnsi="Cascadia Code" w:cs="Cascadia Code"/>
          <w:color w:val="080808"/>
          <w:sz w:val="23"/>
          <w:szCs w:val="23"/>
        </w:rPr>
        <w:t>plt.show</w:t>
      </w:r>
      <w:proofErr w:type="spellEnd"/>
      <w:r>
        <w:rPr>
          <w:rFonts w:ascii="Cascadia Code" w:hAnsi="Cascadia Code" w:cs="Cascadia Code"/>
          <w:color w:val="080808"/>
          <w:sz w:val="23"/>
          <w:szCs w:val="23"/>
        </w:rPr>
        <w:t>()</w:t>
      </w:r>
    </w:p>
    <w:p w:rsidR="007D6DF9" w:rsidRPr="0029375C" w:rsidRDefault="007D6DF9" w:rsidP="007D6DF9">
      <w:pPr>
        <w:pStyle w:val="HTMLPreformatted"/>
        <w:shd w:val="clear" w:color="auto" w:fill="FFFFFF"/>
        <w:rPr>
          <w:rFonts w:ascii="Cascadia Code" w:hAnsi="Cascadia Code" w:cs="Cascadia Code"/>
          <w:color w:val="080808"/>
          <w:sz w:val="23"/>
          <w:szCs w:val="23"/>
        </w:rPr>
      </w:pPr>
    </w:p>
    <w:sectPr w:rsidR="007D6DF9" w:rsidRPr="0029375C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00EC" w:rsidRDefault="004300EC" w:rsidP="0002180F">
      <w:r>
        <w:separator/>
      </w:r>
    </w:p>
  </w:endnote>
  <w:endnote w:type="continuationSeparator" w:id="0">
    <w:p w:rsidR="004300EC" w:rsidRDefault="004300EC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variable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00EC" w:rsidRDefault="004300EC" w:rsidP="0002180F">
      <w:r>
        <w:separator/>
      </w:r>
    </w:p>
  </w:footnote>
  <w:footnote w:type="continuationSeparator" w:id="0">
    <w:p w:rsidR="004300EC" w:rsidRDefault="004300EC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4E90E49"/>
    <w:multiLevelType w:val="hybridMultilevel"/>
    <w:tmpl w:val="55D8C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584217"/>
    <w:multiLevelType w:val="hybridMultilevel"/>
    <w:tmpl w:val="7DFA7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546EF7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5" w15:restartNumberingAfterBreak="0">
    <w:nsid w:val="1AEA3B1C"/>
    <w:multiLevelType w:val="hybridMultilevel"/>
    <w:tmpl w:val="A1420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A5515B"/>
    <w:multiLevelType w:val="multilevel"/>
    <w:tmpl w:val="357EB32E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5."/>
      <w:lvlJc w:val="left"/>
      <w:pPr>
        <w:ind w:left="1312" w:hanging="360"/>
      </w:p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24405323"/>
    <w:multiLevelType w:val="hybridMultilevel"/>
    <w:tmpl w:val="610213CA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2057FD"/>
    <w:multiLevelType w:val="hybridMultilevel"/>
    <w:tmpl w:val="793091C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13" w15:restartNumberingAfterBreak="0">
    <w:nsid w:val="33174554"/>
    <w:multiLevelType w:val="hybridMultilevel"/>
    <w:tmpl w:val="C7489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490ED8"/>
    <w:multiLevelType w:val="multilevel"/>
    <w:tmpl w:val="00146546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bullet"/>
      <w:lvlText w:val=""/>
      <w:lvlJc w:val="left"/>
      <w:pPr>
        <w:ind w:left="1312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5" w15:restartNumberingAfterBreak="0">
    <w:nsid w:val="36F87C98"/>
    <w:multiLevelType w:val="hybridMultilevel"/>
    <w:tmpl w:val="550C16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0A62C2"/>
    <w:multiLevelType w:val="hybridMultilevel"/>
    <w:tmpl w:val="10E0DD14"/>
    <w:lvl w:ilvl="0" w:tplc="687E413E">
      <w:start w:val="1"/>
      <w:numFmt w:val="bullet"/>
      <w:lvlText w:val="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7" w15:restartNumberingAfterBreak="0">
    <w:nsid w:val="3F3B024B"/>
    <w:multiLevelType w:val="hybridMultilevel"/>
    <w:tmpl w:val="4830A6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5743CE"/>
    <w:multiLevelType w:val="multilevel"/>
    <w:tmpl w:val="737261E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98" w:hanging="360"/>
      </w:p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4E0846CC"/>
    <w:multiLevelType w:val="multilevel"/>
    <w:tmpl w:val="D4BCBB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0" w15:restartNumberingAfterBreak="0">
    <w:nsid w:val="4F7B68FC"/>
    <w:multiLevelType w:val="hybridMultilevel"/>
    <w:tmpl w:val="D340E9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754AFE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22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5BA16A29"/>
    <w:multiLevelType w:val="hybridMultilevel"/>
    <w:tmpl w:val="07525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6C440B"/>
    <w:multiLevelType w:val="hybridMultilevel"/>
    <w:tmpl w:val="2A8468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9CB6D63"/>
    <w:multiLevelType w:val="hybridMultilevel"/>
    <w:tmpl w:val="9A58A7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F375DD"/>
    <w:multiLevelType w:val="multilevel"/>
    <w:tmpl w:val="D7D2482A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98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73A37710"/>
    <w:multiLevelType w:val="hybridMultilevel"/>
    <w:tmpl w:val="03B47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A2154B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30" w15:restartNumberingAfterBreak="0">
    <w:nsid w:val="7DF56320"/>
    <w:multiLevelType w:val="multilevel"/>
    <w:tmpl w:val="57E6975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74" w:hanging="360"/>
      </w:p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22"/>
  </w:num>
  <w:num w:numId="2" w16cid:durableId="68969681">
    <w:abstractNumId w:val="6"/>
  </w:num>
  <w:num w:numId="3" w16cid:durableId="305285440">
    <w:abstractNumId w:val="26"/>
  </w:num>
  <w:num w:numId="4" w16cid:durableId="1113205167">
    <w:abstractNumId w:val="10"/>
  </w:num>
  <w:num w:numId="5" w16cid:durableId="881862574">
    <w:abstractNumId w:val="3"/>
  </w:num>
  <w:num w:numId="6" w16cid:durableId="432021342">
    <w:abstractNumId w:val="12"/>
  </w:num>
  <w:num w:numId="7" w16cid:durableId="42409430">
    <w:abstractNumId w:val="29"/>
  </w:num>
  <w:num w:numId="8" w16cid:durableId="349643784">
    <w:abstractNumId w:val="0"/>
  </w:num>
  <w:num w:numId="9" w16cid:durableId="1898974549">
    <w:abstractNumId w:val="11"/>
  </w:num>
  <w:num w:numId="10" w16cid:durableId="112801079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19"/>
  </w:num>
  <w:num w:numId="12" w16cid:durableId="1839730041">
    <w:abstractNumId w:val="30"/>
  </w:num>
  <w:num w:numId="13" w16cid:durableId="1737387352">
    <w:abstractNumId w:val="4"/>
  </w:num>
  <w:num w:numId="14" w16cid:durableId="955675369">
    <w:abstractNumId w:val="8"/>
  </w:num>
  <w:num w:numId="15" w16cid:durableId="654183346">
    <w:abstractNumId w:val="21"/>
  </w:num>
  <w:num w:numId="16" w16cid:durableId="450251144">
    <w:abstractNumId w:val="16"/>
  </w:num>
  <w:num w:numId="17" w16cid:durableId="366640670">
    <w:abstractNumId w:val="5"/>
  </w:num>
  <w:num w:numId="18" w16cid:durableId="896863814">
    <w:abstractNumId w:val="13"/>
  </w:num>
  <w:num w:numId="19" w16cid:durableId="721832090">
    <w:abstractNumId w:val="28"/>
  </w:num>
  <w:num w:numId="20" w16cid:durableId="651983302">
    <w:abstractNumId w:val="24"/>
  </w:num>
  <w:num w:numId="21" w16cid:durableId="1565674949">
    <w:abstractNumId w:val="20"/>
  </w:num>
  <w:num w:numId="22" w16cid:durableId="1214854229">
    <w:abstractNumId w:val="25"/>
  </w:num>
  <w:num w:numId="23" w16cid:durableId="1890723896">
    <w:abstractNumId w:val="15"/>
  </w:num>
  <w:num w:numId="24" w16cid:durableId="1764496760">
    <w:abstractNumId w:val="17"/>
  </w:num>
  <w:num w:numId="25" w16cid:durableId="467819480">
    <w:abstractNumId w:val="9"/>
  </w:num>
  <w:num w:numId="26" w16cid:durableId="26373010">
    <w:abstractNumId w:val="2"/>
  </w:num>
  <w:num w:numId="27" w16cid:durableId="104348030">
    <w:abstractNumId w:val="23"/>
  </w:num>
  <w:num w:numId="28" w16cid:durableId="1886133382">
    <w:abstractNumId w:val="1"/>
  </w:num>
  <w:num w:numId="29" w16cid:durableId="2073504024">
    <w:abstractNumId w:val="18"/>
  </w:num>
  <w:num w:numId="30" w16cid:durableId="2081097250">
    <w:abstractNumId w:val="27"/>
  </w:num>
  <w:num w:numId="31" w16cid:durableId="1711370561">
    <w:abstractNumId w:val="7"/>
  </w:num>
  <w:num w:numId="32" w16cid:durableId="9670094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04F0"/>
    <w:rsid w:val="00001BA6"/>
    <w:rsid w:val="00013600"/>
    <w:rsid w:val="00015EFD"/>
    <w:rsid w:val="000174EE"/>
    <w:rsid w:val="000214A2"/>
    <w:rsid w:val="0002180F"/>
    <w:rsid w:val="000244B3"/>
    <w:rsid w:val="000323CE"/>
    <w:rsid w:val="00041157"/>
    <w:rsid w:val="0004151E"/>
    <w:rsid w:val="0004168B"/>
    <w:rsid w:val="0004276A"/>
    <w:rsid w:val="00044571"/>
    <w:rsid w:val="00044D81"/>
    <w:rsid w:val="00046CF7"/>
    <w:rsid w:val="00051587"/>
    <w:rsid w:val="000577B9"/>
    <w:rsid w:val="00057A2B"/>
    <w:rsid w:val="000707C8"/>
    <w:rsid w:val="000716AC"/>
    <w:rsid w:val="00083969"/>
    <w:rsid w:val="000924E3"/>
    <w:rsid w:val="000928CE"/>
    <w:rsid w:val="000A1FA9"/>
    <w:rsid w:val="000A2CF1"/>
    <w:rsid w:val="000A67BE"/>
    <w:rsid w:val="000B4DE5"/>
    <w:rsid w:val="000B5DFB"/>
    <w:rsid w:val="000B745A"/>
    <w:rsid w:val="000C031F"/>
    <w:rsid w:val="000C3BA7"/>
    <w:rsid w:val="000D0177"/>
    <w:rsid w:val="000D0704"/>
    <w:rsid w:val="000D2FDE"/>
    <w:rsid w:val="000E2F73"/>
    <w:rsid w:val="000E3E26"/>
    <w:rsid w:val="000E643F"/>
    <w:rsid w:val="000E6C4D"/>
    <w:rsid w:val="000F2146"/>
    <w:rsid w:val="000F3EB5"/>
    <w:rsid w:val="00106E5D"/>
    <w:rsid w:val="0011022D"/>
    <w:rsid w:val="00110468"/>
    <w:rsid w:val="001123F9"/>
    <w:rsid w:val="00115A52"/>
    <w:rsid w:val="00115CB4"/>
    <w:rsid w:val="00116F39"/>
    <w:rsid w:val="0012009C"/>
    <w:rsid w:val="001330B7"/>
    <w:rsid w:val="00145DF6"/>
    <w:rsid w:val="00153DD0"/>
    <w:rsid w:val="001542FD"/>
    <w:rsid w:val="00157B3A"/>
    <w:rsid w:val="00157D16"/>
    <w:rsid w:val="00160E81"/>
    <w:rsid w:val="001701B8"/>
    <w:rsid w:val="00170B96"/>
    <w:rsid w:val="00174B8D"/>
    <w:rsid w:val="001811AB"/>
    <w:rsid w:val="00183F7C"/>
    <w:rsid w:val="00186E1C"/>
    <w:rsid w:val="00187797"/>
    <w:rsid w:val="00187D39"/>
    <w:rsid w:val="00192D4E"/>
    <w:rsid w:val="001A12C9"/>
    <w:rsid w:val="001A1827"/>
    <w:rsid w:val="001B0B93"/>
    <w:rsid w:val="001B71B1"/>
    <w:rsid w:val="001C136E"/>
    <w:rsid w:val="001C1A40"/>
    <w:rsid w:val="001C572B"/>
    <w:rsid w:val="001D06C9"/>
    <w:rsid w:val="001D15BC"/>
    <w:rsid w:val="001D27CA"/>
    <w:rsid w:val="001D6233"/>
    <w:rsid w:val="001D7ED5"/>
    <w:rsid w:val="001E2D65"/>
    <w:rsid w:val="001E2FED"/>
    <w:rsid w:val="001E468C"/>
    <w:rsid w:val="001E48BC"/>
    <w:rsid w:val="001E527E"/>
    <w:rsid w:val="001F728E"/>
    <w:rsid w:val="002060E4"/>
    <w:rsid w:val="00213065"/>
    <w:rsid w:val="0022290C"/>
    <w:rsid w:val="00231D99"/>
    <w:rsid w:val="00231F89"/>
    <w:rsid w:val="002333BB"/>
    <w:rsid w:val="0024169E"/>
    <w:rsid w:val="0024417F"/>
    <w:rsid w:val="00250A13"/>
    <w:rsid w:val="00252C1E"/>
    <w:rsid w:val="002550E3"/>
    <w:rsid w:val="002570B5"/>
    <w:rsid w:val="0025718A"/>
    <w:rsid w:val="00260E2E"/>
    <w:rsid w:val="002636A1"/>
    <w:rsid w:val="00267592"/>
    <w:rsid w:val="00271C67"/>
    <w:rsid w:val="00273883"/>
    <w:rsid w:val="002741B5"/>
    <w:rsid w:val="00275B76"/>
    <w:rsid w:val="002810EF"/>
    <w:rsid w:val="00284869"/>
    <w:rsid w:val="00285BCC"/>
    <w:rsid w:val="0029375C"/>
    <w:rsid w:val="002B41C2"/>
    <w:rsid w:val="002C77FA"/>
    <w:rsid w:val="002C7E8A"/>
    <w:rsid w:val="002D302F"/>
    <w:rsid w:val="002D7A91"/>
    <w:rsid w:val="002E725B"/>
    <w:rsid w:val="002F2F6E"/>
    <w:rsid w:val="002F6432"/>
    <w:rsid w:val="002F72A3"/>
    <w:rsid w:val="00300D80"/>
    <w:rsid w:val="00300DD1"/>
    <w:rsid w:val="00301634"/>
    <w:rsid w:val="003034C5"/>
    <w:rsid w:val="00306DC7"/>
    <w:rsid w:val="0031135D"/>
    <w:rsid w:val="00311581"/>
    <w:rsid w:val="00312C8E"/>
    <w:rsid w:val="00315C0D"/>
    <w:rsid w:val="00316D0B"/>
    <w:rsid w:val="00317134"/>
    <w:rsid w:val="00320CA5"/>
    <w:rsid w:val="003241FB"/>
    <w:rsid w:val="00324830"/>
    <w:rsid w:val="00324867"/>
    <w:rsid w:val="00324AD4"/>
    <w:rsid w:val="00326699"/>
    <w:rsid w:val="00327177"/>
    <w:rsid w:val="003318BE"/>
    <w:rsid w:val="00341865"/>
    <w:rsid w:val="00345E9A"/>
    <w:rsid w:val="00346105"/>
    <w:rsid w:val="003511CA"/>
    <w:rsid w:val="00352251"/>
    <w:rsid w:val="00352422"/>
    <w:rsid w:val="00353F7B"/>
    <w:rsid w:val="00363375"/>
    <w:rsid w:val="003669C5"/>
    <w:rsid w:val="00367CC5"/>
    <w:rsid w:val="00371549"/>
    <w:rsid w:val="00373775"/>
    <w:rsid w:val="00374808"/>
    <w:rsid w:val="00377B37"/>
    <w:rsid w:val="003801DA"/>
    <w:rsid w:val="0038117A"/>
    <w:rsid w:val="00385BC3"/>
    <w:rsid w:val="003923BE"/>
    <w:rsid w:val="00392AC6"/>
    <w:rsid w:val="00394243"/>
    <w:rsid w:val="003A0581"/>
    <w:rsid w:val="003A5F04"/>
    <w:rsid w:val="003A777C"/>
    <w:rsid w:val="003B0BFB"/>
    <w:rsid w:val="003B1646"/>
    <w:rsid w:val="003B3807"/>
    <w:rsid w:val="003B3FAE"/>
    <w:rsid w:val="003D0B8A"/>
    <w:rsid w:val="003E48A6"/>
    <w:rsid w:val="003F448A"/>
    <w:rsid w:val="00401467"/>
    <w:rsid w:val="00402E07"/>
    <w:rsid w:val="004045A2"/>
    <w:rsid w:val="00404D15"/>
    <w:rsid w:val="00405D24"/>
    <w:rsid w:val="004135BB"/>
    <w:rsid w:val="00413AAB"/>
    <w:rsid w:val="00413DE9"/>
    <w:rsid w:val="0041557F"/>
    <w:rsid w:val="00417FF2"/>
    <w:rsid w:val="004300EC"/>
    <w:rsid w:val="00436C83"/>
    <w:rsid w:val="00445520"/>
    <w:rsid w:val="00455449"/>
    <w:rsid w:val="004556C9"/>
    <w:rsid w:val="00456637"/>
    <w:rsid w:val="00457C12"/>
    <w:rsid w:val="004713A2"/>
    <w:rsid w:val="004719C8"/>
    <w:rsid w:val="00474DAE"/>
    <w:rsid w:val="00475768"/>
    <w:rsid w:val="00476276"/>
    <w:rsid w:val="00482217"/>
    <w:rsid w:val="004875FE"/>
    <w:rsid w:val="00490A54"/>
    <w:rsid w:val="0049128D"/>
    <w:rsid w:val="0049521F"/>
    <w:rsid w:val="00495F5A"/>
    <w:rsid w:val="004A0F8C"/>
    <w:rsid w:val="004A22D7"/>
    <w:rsid w:val="004A533E"/>
    <w:rsid w:val="004B0ED6"/>
    <w:rsid w:val="004B12C9"/>
    <w:rsid w:val="004B3925"/>
    <w:rsid w:val="004B52A5"/>
    <w:rsid w:val="004B5AA8"/>
    <w:rsid w:val="004B6D4D"/>
    <w:rsid w:val="004C674A"/>
    <w:rsid w:val="004D16E9"/>
    <w:rsid w:val="004D1AF6"/>
    <w:rsid w:val="004E468A"/>
    <w:rsid w:val="004E5F96"/>
    <w:rsid w:val="004E7C23"/>
    <w:rsid w:val="004F0BA6"/>
    <w:rsid w:val="004F1054"/>
    <w:rsid w:val="004F1C7D"/>
    <w:rsid w:val="004F3794"/>
    <w:rsid w:val="0050036E"/>
    <w:rsid w:val="00502551"/>
    <w:rsid w:val="00521FDF"/>
    <w:rsid w:val="00523B4A"/>
    <w:rsid w:val="00524674"/>
    <w:rsid w:val="005364DC"/>
    <w:rsid w:val="00536A8F"/>
    <w:rsid w:val="005404E1"/>
    <w:rsid w:val="0054584E"/>
    <w:rsid w:val="00545FC1"/>
    <w:rsid w:val="00552C4F"/>
    <w:rsid w:val="00566F10"/>
    <w:rsid w:val="0057110F"/>
    <w:rsid w:val="00572A57"/>
    <w:rsid w:val="005812AB"/>
    <w:rsid w:val="00581C58"/>
    <w:rsid w:val="00584272"/>
    <w:rsid w:val="00587ECB"/>
    <w:rsid w:val="00594DB2"/>
    <w:rsid w:val="005A2A15"/>
    <w:rsid w:val="005A3520"/>
    <w:rsid w:val="005A3A89"/>
    <w:rsid w:val="005A53C9"/>
    <w:rsid w:val="005B2DE8"/>
    <w:rsid w:val="005B3D20"/>
    <w:rsid w:val="005B566D"/>
    <w:rsid w:val="005C6680"/>
    <w:rsid w:val="005C6EFF"/>
    <w:rsid w:val="005E1770"/>
    <w:rsid w:val="005E1A19"/>
    <w:rsid w:val="005E2780"/>
    <w:rsid w:val="005E3C66"/>
    <w:rsid w:val="005E5764"/>
    <w:rsid w:val="005E783F"/>
    <w:rsid w:val="005F4FB1"/>
    <w:rsid w:val="005F5A0F"/>
    <w:rsid w:val="00602216"/>
    <w:rsid w:val="00602970"/>
    <w:rsid w:val="00606734"/>
    <w:rsid w:val="00613214"/>
    <w:rsid w:val="006135F4"/>
    <w:rsid w:val="006154AF"/>
    <w:rsid w:val="00617659"/>
    <w:rsid w:val="00621EB8"/>
    <w:rsid w:val="006225BD"/>
    <w:rsid w:val="00633562"/>
    <w:rsid w:val="006375AF"/>
    <w:rsid w:val="00644522"/>
    <w:rsid w:val="00647F4E"/>
    <w:rsid w:val="00651C3C"/>
    <w:rsid w:val="00651F7A"/>
    <w:rsid w:val="00652010"/>
    <w:rsid w:val="00657326"/>
    <w:rsid w:val="0066035B"/>
    <w:rsid w:val="0066431B"/>
    <w:rsid w:val="006705DD"/>
    <w:rsid w:val="006828BC"/>
    <w:rsid w:val="006834DB"/>
    <w:rsid w:val="00684B4B"/>
    <w:rsid w:val="006854F9"/>
    <w:rsid w:val="006865AA"/>
    <w:rsid w:val="006A1EC7"/>
    <w:rsid w:val="006A2D7F"/>
    <w:rsid w:val="006A3B77"/>
    <w:rsid w:val="006A42CB"/>
    <w:rsid w:val="006A4A85"/>
    <w:rsid w:val="006A4CB8"/>
    <w:rsid w:val="006B3E83"/>
    <w:rsid w:val="006B4C4B"/>
    <w:rsid w:val="006B6CD6"/>
    <w:rsid w:val="006C69B0"/>
    <w:rsid w:val="006C6F74"/>
    <w:rsid w:val="006E0E36"/>
    <w:rsid w:val="006E3A51"/>
    <w:rsid w:val="006E65A2"/>
    <w:rsid w:val="006E77CC"/>
    <w:rsid w:val="006F038D"/>
    <w:rsid w:val="006F123A"/>
    <w:rsid w:val="006F20BB"/>
    <w:rsid w:val="007031AD"/>
    <w:rsid w:val="00705B5B"/>
    <w:rsid w:val="00707EE1"/>
    <w:rsid w:val="007151DF"/>
    <w:rsid w:val="0072118D"/>
    <w:rsid w:val="007223E5"/>
    <w:rsid w:val="00722AB9"/>
    <w:rsid w:val="00723F0C"/>
    <w:rsid w:val="00725F15"/>
    <w:rsid w:val="00730F0B"/>
    <w:rsid w:val="007310A5"/>
    <w:rsid w:val="007413C9"/>
    <w:rsid w:val="00747212"/>
    <w:rsid w:val="00751C97"/>
    <w:rsid w:val="00757FBC"/>
    <w:rsid w:val="007637F3"/>
    <w:rsid w:val="00771865"/>
    <w:rsid w:val="0077407F"/>
    <w:rsid w:val="00777145"/>
    <w:rsid w:val="0078217C"/>
    <w:rsid w:val="00786946"/>
    <w:rsid w:val="00791499"/>
    <w:rsid w:val="00792DD4"/>
    <w:rsid w:val="00793BB0"/>
    <w:rsid w:val="0079567A"/>
    <w:rsid w:val="007A058A"/>
    <w:rsid w:val="007A06A9"/>
    <w:rsid w:val="007B0BAF"/>
    <w:rsid w:val="007B1176"/>
    <w:rsid w:val="007B2A9E"/>
    <w:rsid w:val="007B4C49"/>
    <w:rsid w:val="007B72E7"/>
    <w:rsid w:val="007C55D8"/>
    <w:rsid w:val="007C5C01"/>
    <w:rsid w:val="007C5E67"/>
    <w:rsid w:val="007D2088"/>
    <w:rsid w:val="007D3521"/>
    <w:rsid w:val="007D6DF9"/>
    <w:rsid w:val="007D7DD6"/>
    <w:rsid w:val="007E175E"/>
    <w:rsid w:val="007E2BEF"/>
    <w:rsid w:val="007E528B"/>
    <w:rsid w:val="007E6532"/>
    <w:rsid w:val="00803C7E"/>
    <w:rsid w:val="008042DA"/>
    <w:rsid w:val="00810104"/>
    <w:rsid w:val="00812210"/>
    <w:rsid w:val="00814B2D"/>
    <w:rsid w:val="008159DD"/>
    <w:rsid w:val="00816413"/>
    <w:rsid w:val="0081646A"/>
    <w:rsid w:val="00816D42"/>
    <w:rsid w:val="008316F9"/>
    <w:rsid w:val="008331DB"/>
    <w:rsid w:val="0083358B"/>
    <w:rsid w:val="0083567E"/>
    <w:rsid w:val="0084268D"/>
    <w:rsid w:val="00846430"/>
    <w:rsid w:val="00846633"/>
    <w:rsid w:val="008517F0"/>
    <w:rsid w:val="00853F1A"/>
    <w:rsid w:val="00857038"/>
    <w:rsid w:val="00863CDC"/>
    <w:rsid w:val="00866730"/>
    <w:rsid w:val="00866D01"/>
    <w:rsid w:val="00867F30"/>
    <w:rsid w:val="00872699"/>
    <w:rsid w:val="00872A6B"/>
    <w:rsid w:val="008756F1"/>
    <w:rsid w:val="008764A8"/>
    <w:rsid w:val="008854B3"/>
    <w:rsid w:val="0088639D"/>
    <w:rsid w:val="008868D0"/>
    <w:rsid w:val="008A0072"/>
    <w:rsid w:val="008A10CE"/>
    <w:rsid w:val="008A1613"/>
    <w:rsid w:val="008A2B53"/>
    <w:rsid w:val="008A4561"/>
    <w:rsid w:val="008A5B53"/>
    <w:rsid w:val="008A76B7"/>
    <w:rsid w:val="008B1665"/>
    <w:rsid w:val="008C03E6"/>
    <w:rsid w:val="008C10B7"/>
    <w:rsid w:val="008C3135"/>
    <w:rsid w:val="008C5371"/>
    <w:rsid w:val="008C746E"/>
    <w:rsid w:val="008C7F36"/>
    <w:rsid w:val="008D1AAC"/>
    <w:rsid w:val="008E0CA0"/>
    <w:rsid w:val="008E295E"/>
    <w:rsid w:val="00901A15"/>
    <w:rsid w:val="009109B5"/>
    <w:rsid w:val="009109E0"/>
    <w:rsid w:val="009168AF"/>
    <w:rsid w:val="009265C5"/>
    <w:rsid w:val="00926BD7"/>
    <w:rsid w:val="00926DFF"/>
    <w:rsid w:val="00930618"/>
    <w:rsid w:val="00935641"/>
    <w:rsid w:val="009363C0"/>
    <w:rsid w:val="00946842"/>
    <w:rsid w:val="00950472"/>
    <w:rsid w:val="00951A99"/>
    <w:rsid w:val="00960796"/>
    <w:rsid w:val="00966D1A"/>
    <w:rsid w:val="0097371A"/>
    <w:rsid w:val="0098056B"/>
    <w:rsid w:val="00986BC9"/>
    <w:rsid w:val="009918BE"/>
    <w:rsid w:val="00992C96"/>
    <w:rsid w:val="009A2CAC"/>
    <w:rsid w:val="009A7AE1"/>
    <w:rsid w:val="009A7C6F"/>
    <w:rsid w:val="009B0623"/>
    <w:rsid w:val="009B2C58"/>
    <w:rsid w:val="009B5A3D"/>
    <w:rsid w:val="009B704D"/>
    <w:rsid w:val="009B751E"/>
    <w:rsid w:val="009C0077"/>
    <w:rsid w:val="009C14CB"/>
    <w:rsid w:val="009C740A"/>
    <w:rsid w:val="009D3798"/>
    <w:rsid w:val="009D55AD"/>
    <w:rsid w:val="009E13DE"/>
    <w:rsid w:val="009E20BD"/>
    <w:rsid w:val="009F3057"/>
    <w:rsid w:val="009F64A6"/>
    <w:rsid w:val="009F719B"/>
    <w:rsid w:val="009F7C61"/>
    <w:rsid w:val="00A16395"/>
    <w:rsid w:val="00A22573"/>
    <w:rsid w:val="00A23290"/>
    <w:rsid w:val="00A322BC"/>
    <w:rsid w:val="00A37C30"/>
    <w:rsid w:val="00A41CD1"/>
    <w:rsid w:val="00A422E0"/>
    <w:rsid w:val="00A42E5C"/>
    <w:rsid w:val="00A4704D"/>
    <w:rsid w:val="00A5115D"/>
    <w:rsid w:val="00A52184"/>
    <w:rsid w:val="00A55A57"/>
    <w:rsid w:val="00A6023D"/>
    <w:rsid w:val="00A61381"/>
    <w:rsid w:val="00A712E6"/>
    <w:rsid w:val="00A73BF9"/>
    <w:rsid w:val="00A73C84"/>
    <w:rsid w:val="00A74901"/>
    <w:rsid w:val="00A778C1"/>
    <w:rsid w:val="00A811C2"/>
    <w:rsid w:val="00A8211B"/>
    <w:rsid w:val="00A82A68"/>
    <w:rsid w:val="00A83268"/>
    <w:rsid w:val="00A83AA1"/>
    <w:rsid w:val="00A842F6"/>
    <w:rsid w:val="00A86724"/>
    <w:rsid w:val="00AA2D27"/>
    <w:rsid w:val="00AA41B4"/>
    <w:rsid w:val="00AA6700"/>
    <w:rsid w:val="00AB0E24"/>
    <w:rsid w:val="00AB1C90"/>
    <w:rsid w:val="00AB5845"/>
    <w:rsid w:val="00AB6B97"/>
    <w:rsid w:val="00AC4FA9"/>
    <w:rsid w:val="00AC6A2E"/>
    <w:rsid w:val="00AD08F3"/>
    <w:rsid w:val="00AD0C7B"/>
    <w:rsid w:val="00AD3198"/>
    <w:rsid w:val="00AD3A6F"/>
    <w:rsid w:val="00AD41B1"/>
    <w:rsid w:val="00AE12C7"/>
    <w:rsid w:val="00AE370C"/>
    <w:rsid w:val="00AE4D09"/>
    <w:rsid w:val="00AE5469"/>
    <w:rsid w:val="00AE72C1"/>
    <w:rsid w:val="00AF3760"/>
    <w:rsid w:val="00AF6555"/>
    <w:rsid w:val="00AF7242"/>
    <w:rsid w:val="00B20256"/>
    <w:rsid w:val="00B2042C"/>
    <w:rsid w:val="00B2230E"/>
    <w:rsid w:val="00B22460"/>
    <w:rsid w:val="00B256FD"/>
    <w:rsid w:val="00B26575"/>
    <w:rsid w:val="00B26ED7"/>
    <w:rsid w:val="00B272E0"/>
    <w:rsid w:val="00B27E6D"/>
    <w:rsid w:val="00B305C9"/>
    <w:rsid w:val="00B31C8E"/>
    <w:rsid w:val="00B51519"/>
    <w:rsid w:val="00B56D3A"/>
    <w:rsid w:val="00B57268"/>
    <w:rsid w:val="00B57E76"/>
    <w:rsid w:val="00B62E85"/>
    <w:rsid w:val="00B632F0"/>
    <w:rsid w:val="00B67583"/>
    <w:rsid w:val="00B71FEE"/>
    <w:rsid w:val="00B727FC"/>
    <w:rsid w:val="00B80ED4"/>
    <w:rsid w:val="00B8117D"/>
    <w:rsid w:val="00B81694"/>
    <w:rsid w:val="00B84C0A"/>
    <w:rsid w:val="00B8693C"/>
    <w:rsid w:val="00B90331"/>
    <w:rsid w:val="00B923A5"/>
    <w:rsid w:val="00B9472B"/>
    <w:rsid w:val="00B966C5"/>
    <w:rsid w:val="00BA0188"/>
    <w:rsid w:val="00BA421F"/>
    <w:rsid w:val="00BA4817"/>
    <w:rsid w:val="00BA50FA"/>
    <w:rsid w:val="00BA7461"/>
    <w:rsid w:val="00BA76EA"/>
    <w:rsid w:val="00BB08FB"/>
    <w:rsid w:val="00BB4EF3"/>
    <w:rsid w:val="00BB6ECE"/>
    <w:rsid w:val="00BC0A8B"/>
    <w:rsid w:val="00BC29F3"/>
    <w:rsid w:val="00BE256D"/>
    <w:rsid w:val="00BE2C62"/>
    <w:rsid w:val="00BE3C6B"/>
    <w:rsid w:val="00BE5024"/>
    <w:rsid w:val="00BE6B19"/>
    <w:rsid w:val="00BF0A1F"/>
    <w:rsid w:val="00BF1456"/>
    <w:rsid w:val="00BF3BE3"/>
    <w:rsid w:val="00BF7993"/>
    <w:rsid w:val="00C009D8"/>
    <w:rsid w:val="00C03BE7"/>
    <w:rsid w:val="00C03DF7"/>
    <w:rsid w:val="00C100B2"/>
    <w:rsid w:val="00C12A4D"/>
    <w:rsid w:val="00C130D3"/>
    <w:rsid w:val="00C13AF7"/>
    <w:rsid w:val="00C1523C"/>
    <w:rsid w:val="00C16144"/>
    <w:rsid w:val="00C235AF"/>
    <w:rsid w:val="00C2373E"/>
    <w:rsid w:val="00C263A9"/>
    <w:rsid w:val="00C401CA"/>
    <w:rsid w:val="00C42296"/>
    <w:rsid w:val="00C45F15"/>
    <w:rsid w:val="00C47E96"/>
    <w:rsid w:val="00C51E65"/>
    <w:rsid w:val="00C5659C"/>
    <w:rsid w:val="00C60A88"/>
    <w:rsid w:val="00C6314C"/>
    <w:rsid w:val="00C64053"/>
    <w:rsid w:val="00C65547"/>
    <w:rsid w:val="00C66653"/>
    <w:rsid w:val="00C66D1E"/>
    <w:rsid w:val="00C74FD7"/>
    <w:rsid w:val="00C751C0"/>
    <w:rsid w:val="00C7552A"/>
    <w:rsid w:val="00C76165"/>
    <w:rsid w:val="00C8120D"/>
    <w:rsid w:val="00C9403C"/>
    <w:rsid w:val="00C94F8D"/>
    <w:rsid w:val="00C95C22"/>
    <w:rsid w:val="00C969C1"/>
    <w:rsid w:val="00CA1852"/>
    <w:rsid w:val="00CA4828"/>
    <w:rsid w:val="00CA6D6E"/>
    <w:rsid w:val="00CB0AE3"/>
    <w:rsid w:val="00CB6DF8"/>
    <w:rsid w:val="00CC0B81"/>
    <w:rsid w:val="00CC507E"/>
    <w:rsid w:val="00CD6872"/>
    <w:rsid w:val="00CE18EA"/>
    <w:rsid w:val="00CE3C45"/>
    <w:rsid w:val="00CE3E9B"/>
    <w:rsid w:val="00CF0809"/>
    <w:rsid w:val="00D06B9E"/>
    <w:rsid w:val="00D11BC0"/>
    <w:rsid w:val="00D1269C"/>
    <w:rsid w:val="00D137D5"/>
    <w:rsid w:val="00D16720"/>
    <w:rsid w:val="00D16B04"/>
    <w:rsid w:val="00D31BA5"/>
    <w:rsid w:val="00D347D3"/>
    <w:rsid w:val="00D4207C"/>
    <w:rsid w:val="00D45F03"/>
    <w:rsid w:val="00D46062"/>
    <w:rsid w:val="00D46770"/>
    <w:rsid w:val="00D47965"/>
    <w:rsid w:val="00D47AD3"/>
    <w:rsid w:val="00D60963"/>
    <w:rsid w:val="00D6407C"/>
    <w:rsid w:val="00D64540"/>
    <w:rsid w:val="00D64FD9"/>
    <w:rsid w:val="00D70819"/>
    <w:rsid w:val="00D73446"/>
    <w:rsid w:val="00D74892"/>
    <w:rsid w:val="00D82347"/>
    <w:rsid w:val="00D8465E"/>
    <w:rsid w:val="00D851DC"/>
    <w:rsid w:val="00D86130"/>
    <w:rsid w:val="00D86F9D"/>
    <w:rsid w:val="00D874EB"/>
    <w:rsid w:val="00D945E6"/>
    <w:rsid w:val="00D96558"/>
    <w:rsid w:val="00D96CE6"/>
    <w:rsid w:val="00DA2229"/>
    <w:rsid w:val="00DA33DE"/>
    <w:rsid w:val="00DA3CBF"/>
    <w:rsid w:val="00DA7C82"/>
    <w:rsid w:val="00DB0B57"/>
    <w:rsid w:val="00DB1D8E"/>
    <w:rsid w:val="00DB6A75"/>
    <w:rsid w:val="00DC023C"/>
    <w:rsid w:val="00DC0C09"/>
    <w:rsid w:val="00DC16DB"/>
    <w:rsid w:val="00DC1B09"/>
    <w:rsid w:val="00DD4E8A"/>
    <w:rsid w:val="00DE7CFF"/>
    <w:rsid w:val="00DF1087"/>
    <w:rsid w:val="00DF2D28"/>
    <w:rsid w:val="00DF362A"/>
    <w:rsid w:val="00DF7735"/>
    <w:rsid w:val="00E06A09"/>
    <w:rsid w:val="00E116B1"/>
    <w:rsid w:val="00E1198D"/>
    <w:rsid w:val="00E14232"/>
    <w:rsid w:val="00E177DE"/>
    <w:rsid w:val="00E22832"/>
    <w:rsid w:val="00E3230E"/>
    <w:rsid w:val="00E35346"/>
    <w:rsid w:val="00E40DD7"/>
    <w:rsid w:val="00E4118B"/>
    <w:rsid w:val="00E42897"/>
    <w:rsid w:val="00E51362"/>
    <w:rsid w:val="00E65F3E"/>
    <w:rsid w:val="00E83941"/>
    <w:rsid w:val="00E93D76"/>
    <w:rsid w:val="00EA3413"/>
    <w:rsid w:val="00EA35A4"/>
    <w:rsid w:val="00EA3B1D"/>
    <w:rsid w:val="00EA6C3B"/>
    <w:rsid w:val="00EB2CDB"/>
    <w:rsid w:val="00EB4023"/>
    <w:rsid w:val="00EB44FE"/>
    <w:rsid w:val="00EB7251"/>
    <w:rsid w:val="00EB7584"/>
    <w:rsid w:val="00EC0132"/>
    <w:rsid w:val="00EC1B79"/>
    <w:rsid w:val="00ED0686"/>
    <w:rsid w:val="00ED1169"/>
    <w:rsid w:val="00ED2BA7"/>
    <w:rsid w:val="00ED438A"/>
    <w:rsid w:val="00ED4698"/>
    <w:rsid w:val="00EE0ED8"/>
    <w:rsid w:val="00EE1E08"/>
    <w:rsid w:val="00EE1F7E"/>
    <w:rsid w:val="00EE3F95"/>
    <w:rsid w:val="00EE53EE"/>
    <w:rsid w:val="00EE5EB3"/>
    <w:rsid w:val="00EE7FA5"/>
    <w:rsid w:val="00EF07F5"/>
    <w:rsid w:val="00EF1D68"/>
    <w:rsid w:val="00EF28CE"/>
    <w:rsid w:val="00EF3DF5"/>
    <w:rsid w:val="00EF7904"/>
    <w:rsid w:val="00F010C9"/>
    <w:rsid w:val="00F04F95"/>
    <w:rsid w:val="00F069AA"/>
    <w:rsid w:val="00F06DDF"/>
    <w:rsid w:val="00F12B67"/>
    <w:rsid w:val="00F1482E"/>
    <w:rsid w:val="00F14F86"/>
    <w:rsid w:val="00F203ED"/>
    <w:rsid w:val="00F31265"/>
    <w:rsid w:val="00F33BE6"/>
    <w:rsid w:val="00F34FCB"/>
    <w:rsid w:val="00F4011C"/>
    <w:rsid w:val="00F42B4B"/>
    <w:rsid w:val="00F44A57"/>
    <w:rsid w:val="00F50160"/>
    <w:rsid w:val="00F50695"/>
    <w:rsid w:val="00F50713"/>
    <w:rsid w:val="00F57E13"/>
    <w:rsid w:val="00F60DA5"/>
    <w:rsid w:val="00F61C13"/>
    <w:rsid w:val="00F65A25"/>
    <w:rsid w:val="00F70641"/>
    <w:rsid w:val="00F77216"/>
    <w:rsid w:val="00F87EBD"/>
    <w:rsid w:val="00F97B9C"/>
    <w:rsid w:val="00FA07A5"/>
    <w:rsid w:val="00FA1CB4"/>
    <w:rsid w:val="00FA3569"/>
    <w:rsid w:val="00FB22F8"/>
    <w:rsid w:val="00FB30DA"/>
    <w:rsid w:val="00FC2464"/>
    <w:rsid w:val="00FC319B"/>
    <w:rsid w:val="00FD05D9"/>
    <w:rsid w:val="00FE118A"/>
    <w:rsid w:val="00FF76E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55851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36</TotalTime>
  <Pages>11</Pages>
  <Words>1340</Words>
  <Characters>7641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93</cp:revision>
  <cp:lastPrinted>2024-10-27T20:57:00Z</cp:lastPrinted>
  <dcterms:created xsi:type="dcterms:W3CDTF">2024-10-27T20:57:00Z</dcterms:created>
  <dcterms:modified xsi:type="dcterms:W3CDTF">2024-11-17T21:12:00Z</dcterms:modified>
  <cp:category/>
</cp:coreProperties>
</file>