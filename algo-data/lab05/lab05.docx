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8573F3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8573F3" w:rsidRDefault="008573F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573F3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8573F3" w:rsidRDefault="008573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С. Ю. </w:t>
            </w:r>
            <w:r w:rsidRPr="008573F3">
              <w:t>Гуков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016A19" w:rsidRDefault="00413AAB">
            <w:pPr>
              <w:pStyle w:val="BodyText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462CA6">
              <w:t xml:space="preserve"> № </w:t>
            </w:r>
            <w:r w:rsidR="00F34363">
              <w:t>5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F34363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 w:rsidRPr="00F34363">
              <w:rPr>
                <w:b w:val="0"/>
                <w:szCs w:val="32"/>
                <w:lang w:val="en-US"/>
              </w:rPr>
              <w:t>МАКСИМУМ В СКОЛЬЗЯЩЕМ ОКНЕ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D93E11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  <w:r w:rsidRPr="00D93E11">
              <w:rPr>
                <w:sz w:val="28"/>
                <w:szCs w:val="28"/>
                <w:lang w:val="ru-RU"/>
              </w:rPr>
              <w:t>АЛГОРИТМЫ И СТРУКТУРЫ ДАННЫХ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42464E">
        <w:t>2024</w:t>
      </w:r>
      <w:r w:rsidR="0042464E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:rsidR="00413AAB" w:rsidRDefault="00810104" w:rsidP="00707EE1">
      <w:pPr>
        <w:pStyle w:val="H1excluded"/>
      </w:pPr>
      <w:r w:rsidRPr="00810104">
        <w:lastRenderedPageBreak/>
        <w:t>СОДЕРЖАНИЕ</w:t>
      </w:r>
    </w:p>
    <w:p w:rsidR="007A3A6C" w:rsidRDefault="00CA185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84457109" w:history="1">
        <w:r w:rsidR="007A3A6C" w:rsidRPr="00BA086E">
          <w:rPr>
            <w:rStyle w:val="Hyperlink"/>
          </w:rPr>
          <w:t>1</w:t>
        </w:r>
        <w:r w:rsidR="007A3A6C"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="007A3A6C" w:rsidRPr="00BA086E">
          <w:rPr>
            <w:rStyle w:val="Hyperlink"/>
          </w:rPr>
          <w:t>Цель работы</w:t>
        </w:r>
        <w:r w:rsidR="007A3A6C">
          <w:rPr>
            <w:webHidden/>
          </w:rPr>
          <w:tab/>
        </w:r>
        <w:r w:rsidR="007A3A6C">
          <w:rPr>
            <w:webHidden/>
          </w:rPr>
          <w:fldChar w:fldCharType="begin"/>
        </w:r>
        <w:r w:rsidR="007A3A6C">
          <w:rPr>
            <w:webHidden/>
          </w:rPr>
          <w:instrText xml:space="preserve"> PAGEREF _Toc184457109 \h </w:instrText>
        </w:r>
        <w:r w:rsidR="007A3A6C">
          <w:rPr>
            <w:webHidden/>
          </w:rPr>
        </w:r>
        <w:r w:rsidR="007A3A6C">
          <w:rPr>
            <w:webHidden/>
          </w:rPr>
          <w:fldChar w:fldCharType="separate"/>
        </w:r>
        <w:r w:rsidR="003A13C9">
          <w:rPr>
            <w:webHidden/>
          </w:rPr>
          <w:t>3</w:t>
        </w:r>
        <w:r w:rsidR="007A3A6C">
          <w:rPr>
            <w:webHidden/>
          </w:rPr>
          <w:fldChar w:fldCharType="end"/>
        </w:r>
      </w:hyperlink>
    </w:p>
    <w:p w:rsidR="007A3A6C" w:rsidRDefault="007A3A6C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457110" w:history="1">
        <w:r w:rsidRPr="00BA086E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BA086E">
          <w:rPr>
            <w:rStyle w:val="Hyperlink"/>
          </w:rPr>
          <w:t>Задание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_Toc184457110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13C9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3A6C" w:rsidRDefault="007A3A6C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457111" w:history="1">
        <w:r w:rsidRPr="00BA086E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BA086E">
          <w:rPr>
            <w:rStyle w:val="Hyperlink"/>
          </w:rPr>
          <w:t>Краткое описание хода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_Toc184457111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13C9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A3A6C" w:rsidRDefault="007A3A6C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457112" w:history="1">
        <w:r w:rsidRPr="00BA086E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BA086E">
          <w:rPr>
            <w:rStyle w:val="Hyperlink"/>
          </w:rPr>
          <w:t>Исходный код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_Toc184457112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13C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A3A6C" w:rsidRDefault="007A3A6C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457113" w:history="1">
        <w:r w:rsidRPr="00BA086E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BA086E">
          <w:rPr>
            <w:rStyle w:val="Hyperlink"/>
          </w:rPr>
          <w:t>Результаты работы программы с примерами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_Toc184457113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13C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A3A6C" w:rsidRDefault="007A3A6C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kern w:val="2"/>
          <w:sz w:val="24"/>
          <w:lang w:val="en-US" w:eastAsia="en-US"/>
          <w14:ligatures w14:val="standardContextual"/>
        </w:rPr>
      </w:pPr>
      <w:hyperlink w:anchor="_Toc184457114" w:history="1">
        <w:r w:rsidRPr="00BA086E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kern w:val="2"/>
            <w:sz w:val="24"/>
            <w:lang w:val="en-US" w:eastAsia="en-US"/>
            <w14:ligatures w14:val="standardContextual"/>
          </w:rPr>
          <w:tab/>
        </w:r>
        <w:r w:rsidRPr="00BA086E">
          <w:rPr>
            <w:rStyle w:val="Hyperlink"/>
          </w:rPr>
          <w:t>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_Toc184457114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13C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A3B1D" w:rsidRDefault="00CA1852" w:rsidP="00423A5F">
      <w:pPr>
        <w:pStyle w:val="MAINTEXT"/>
        <w:ind w:firstLine="0"/>
      </w:pPr>
      <w:r>
        <w:rPr>
          <w:noProof/>
          <w:szCs w:val="24"/>
        </w:rPr>
        <w:fldChar w:fldCharType="end"/>
      </w:r>
      <w:r w:rsidR="00EA3B1D">
        <w:br w:type="page"/>
      </w:r>
    </w:p>
    <w:p w:rsidR="00881978" w:rsidRDefault="004628B4" w:rsidP="00881978">
      <w:pPr>
        <w:pStyle w:val="DIV1"/>
      </w:pPr>
      <w:bookmarkStart w:id="0" w:name="_Toc184457109"/>
      <w:r w:rsidRPr="004628B4">
        <w:lastRenderedPageBreak/>
        <w:t>Цель работы</w:t>
      </w:r>
      <w:bookmarkEnd w:id="0"/>
    </w:p>
    <w:p w:rsidR="00064B04" w:rsidRPr="00CA1852" w:rsidRDefault="000212D2" w:rsidP="00064B04">
      <w:pPr>
        <w:pStyle w:val="MAINTEXT"/>
      </w:pPr>
      <w:r w:rsidRPr="000212D2">
        <w:t>Целью данной лабораторной работы является изучение алгоритмов оптимизации с использованием структур данных, таких как двусторонняя очередь (</w:t>
      </w:r>
      <w:proofErr w:type="spellStart"/>
      <w:r w:rsidRPr="000212D2">
        <w:t>deque</w:t>
      </w:r>
      <w:proofErr w:type="spellEnd"/>
      <w:r w:rsidRPr="000212D2">
        <w:t>), для эффективного нахождения максимумов в скользящем окне заданного массива чисел</w:t>
      </w:r>
      <w:r w:rsidR="001C64B0" w:rsidRPr="001C64B0">
        <w:t>.</w:t>
      </w:r>
    </w:p>
    <w:p w:rsidR="00881978" w:rsidRDefault="004628B4" w:rsidP="00881978">
      <w:pPr>
        <w:pStyle w:val="DIV1"/>
      </w:pPr>
      <w:bookmarkStart w:id="1" w:name="_Toc184457110"/>
      <w:r w:rsidRPr="004628B4">
        <w:t>Задание</w:t>
      </w:r>
      <w:bookmarkEnd w:id="1"/>
    </w:p>
    <w:p w:rsidR="00C81D11" w:rsidRPr="00C81D11" w:rsidRDefault="00AA2DCA" w:rsidP="00F833CB">
      <w:pPr>
        <w:pStyle w:val="MAINTEXT"/>
      </w:pPr>
      <w:r>
        <w:t>По заданию б</w:t>
      </w:r>
      <w:r w:rsidR="00C81D11">
        <w:t>ыло необходимо</w:t>
      </w:r>
      <w:r w:rsidR="00F833CB">
        <w:t xml:space="preserve"> </w:t>
      </w:r>
      <w:r w:rsidR="00E25FB5">
        <w:t>р</w:t>
      </w:r>
      <w:r w:rsidR="00F833CB">
        <w:t xml:space="preserve">еализовать алгоритм поиска максимумов в каждом скользящем окне размера m массива чисел </w:t>
      </w:r>
      <w:proofErr w:type="gramStart"/>
      <w:r w:rsidR="00F833CB">
        <w:t>A[</w:t>
      </w:r>
      <w:proofErr w:type="gramEnd"/>
      <w:r w:rsidR="00F833CB">
        <w:t>1…n] со временем работы O(n).</w:t>
      </w:r>
    </w:p>
    <w:p w:rsidR="00881978" w:rsidRDefault="004628B4" w:rsidP="0041388D">
      <w:pPr>
        <w:pStyle w:val="DIV1"/>
      </w:pPr>
      <w:bookmarkStart w:id="2" w:name="_Toc184457111"/>
      <w:r w:rsidRPr="004628B4">
        <w:t>Краткое описание хода разработки</w:t>
      </w:r>
      <w:bookmarkEnd w:id="2"/>
    </w:p>
    <w:p w:rsidR="00006A8C" w:rsidRDefault="00006A8C" w:rsidP="0041388D">
      <w:pPr>
        <w:pStyle w:val="MAINTEXT"/>
        <w:keepNext w:val="0"/>
        <w:numPr>
          <w:ilvl w:val="0"/>
          <w:numId w:val="18"/>
        </w:numPr>
        <w:ind w:left="1080"/>
      </w:pPr>
      <w:r>
        <w:t>Для достижения оптимальной сложности</w:t>
      </w:r>
      <w:r w:rsidR="00E81F3D">
        <w:t xml:space="preserve"> </w:t>
      </w:r>
      <w:r>
        <w:t>O(n) решено использовать двустороннюю очередь (</w:t>
      </w:r>
      <w:proofErr w:type="spellStart"/>
      <w:r>
        <w:t>deque</w:t>
      </w:r>
      <w:proofErr w:type="spellEnd"/>
      <w:r>
        <w:t>).</w:t>
      </w:r>
      <w:r w:rsidR="00855D84">
        <w:t xml:space="preserve"> </w:t>
      </w:r>
      <w:proofErr w:type="spellStart"/>
      <w:r>
        <w:t>Deque</w:t>
      </w:r>
      <w:proofErr w:type="spellEnd"/>
      <w:r>
        <w:t xml:space="preserve"> позволяет эффективно добавлять и удалять элементы с обеих сторон.</w:t>
      </w:r>
      <w:r w:rsidR="00855D84">
        <w:t xml:space="preserve"> </w:t>
      </w:r>
      <w:r>
        <w:t>В данной задаче используется для хранения индексов элементов массива, которые потенциально могут быть максимумами в текущем окне.</w:t>
      </w:r>
    </w:p>
    <w:p w:rsidR="00006A8C" w:rsidRDefault="00006A8C" w:rsidP="0041388D">
      <w:pPr>
        <w:pStyle w:val="MAINTEXT"/>
        <w:keepNext w:val="0"/>
        <w:numPr>
          <w:ilvl w:val="0"/>
          <w:numId w:val="18"/>
        </w:numPr>
        <w:ind w:left="1080"/>
      </w:pPr>
      <w:r>
        <w:t>На каждом шаге обработка текущего элемента выполняется в 3 этапа:</w:t>
      </w:r>
    </w:p>
    <w:p w:rsidR="00006A8C" w:rsidRDefault="00006A8C" w:rsidP="0041388D">
      <w:pPr>
        <w:pStyle w:val="MAINTEXT"/>
        <w:keepNext w:val="0"/>
        <w:numPr>
          <w:ilvl w:val="0"/>
          <w:numId w:val="20"/>
        </w:numPr>
        <w:ind w:left="1656"/>
      </w:pPr>
      <w:r>
        <w:t xml:space="preserve">Удаление из </w:t>
      </w:r>
      <w:proofErr w:type="spellStart"/>
      <w:r>
        <w:t>deque</w:t>
      </w:r>
      <w:proofErr w:type="spellEnd"/>
      <w:r>
        <w:t xml:space="preserve"> элементов, выходящих за пределы текущего окна.</w:t>
      </w:r>
    </w:p>
    <w:p w:rsidR="00006A8C" w:rsidRDefault="00006A8C" w:rsidP="0041388D">
      <w:pPr>
        <w:pStyle w:val="MAINTEXT"/>
        <w:keepNext w:val="0"/>
        <w:numPr>
          <w:ilvl w:val="0"/>
          <w:numId w:val="20"/>
        </w:numPr>
        <w:ind w:left="1656"/>
      </w:pPr>
      <w:r>
        <w:t>Удаление элементов, меньших текущего, так как они не могут быть максимумами.</w:t>
      </w:r>
    </w:p>
    <w:p w:rsidR="00006A8C" w:rsidRDefault="00006A8C" w:rsidP="0041388D">
      <w:pPr>
        <w:pStyle w:val="MAINTEXT"/>
        <w:keepNext w:val="0"/>
        <w:numPr>
          <w:ilvl w:val="0"/>
          <w:numId w:val="20"/>
        </w:numPr>
        <w:ind w:left="1656"/>
      </w:pPr>
      <w:r>
        <w:t xml:space="preserve">Добавление текущего индекса в </w:t>
      </w:r>
      <w:proofErr w:type="spellStart"/>
      <w:r>
        <w:t>deque</w:t>
      </w:r>
      <w:proofErr w:type="spellEnd"/>
      <w:r>
        <w:t>.</w:t>
      </w:r>
    </w:p>
    <w:p w:rsidR="00006A8C" w:rsidRDefault="00006A8C" w:rsidP="00B166B9">
      <w:pPr>
        <w:pStyle w:val="MAINTEXT"/>
        <w:keepNext w:val="0"/>
        <w:ind w:left="1296" w:firstLine="0"/>
      </w:pPr>
      <w:r>
        <w:t>Как только окно полностью заполнено (i</w:t>
      </w:r>
      <w:r w:rsidR="004E0CA9">
        <w:t xml:space="preserve"> </w:t>
      </w:r>
      <w:r>
        <w:t>≥</w:t>
      </w:r>
      <w:r w:rsidR="004E0CA9">
        <w:t xml:space="preserve"> </w:t>
      </w:r>
      <w:r>
        <w:t xml:space="preserve">m−1), добавляется максимум текущего окна (первый элемент в </w:t>
      </w:r>
      <w:proofErr w:type="spellStart"/>
      <w:r>
        <w:t>deque</w:t>
      </w:r>
      <w:proofErr w:type="spellEnd"/>
      <w:r>
        <w:t>) в список результатов.</w:t>
      </w:r>
    </w:p>
    <w:p w:rsidR="00006A8C" w:rsidRDefault="00006A8C" w:rsidP="0041388D">
      <w:pPr>
        <w:pStyle w:val="MAINTEXT"/>
        <w:keepNext w:val="0"/>
        <w:numPr>
          <w:ilvl w:val="0"/>
          <w:numId w:val="18"/>
        </w:numPr>
        <w:ind w:left="1080"/>
      </w:pPr>
      <w:r>
        <w:t>Программа протестирована на нескольких примерах, включая крайние случаи, такие как:</w:t>
      </w:r>
    </w:p>
    <w:p w:rsidR="00006A8C" w:rsidRDefault="00006A8C" w:rsidP="0041388D">
      <w:pPr>
        <w:pStyle w:val="MAINTEXT"/>
        <w:keepNext w:val="0"/>
        <w:numPr>
          <w:ilvl w:val="0"/>
          <w:numId w:val="20"/>
        </w:numPr>
        <w:ind w:left="1656"/>
      </w:pPr>
      <w:r>
        <w:t>Окно размера 1 (m=1), где максимум каждого окна — сам элемент.</w:t>
      </w:r>
    </w:p>
    <w:p w:rsidR="00006A8C" w:rsidRDefault="00006A8C" w:rsidP="0041388D">
      <w:pPr>
        <w:pStyle w:val="MAINTEXT"/>
        <w:numPr>
          <w:ilvl w:val="0"/>
          <w:numId w:val="20"/>
        </w:numPr>
        <w:ind w:left="1656"/>
      </w:pPr>
      <w:r>
        <w:lastRenderedPageBreak/>
        <w:t>Окно размера n, где результатом является максимум всего массива.</w:t>
      </w:r>
    </w:p>
    <w:p w:rsidR="00006A8C" w:rsidRDefault="00006A8C" w:rsidP="0041388D">
      <w:pPr>
        <w:pStyle w:val="MAINTEXT"/>
        <w:numPr>
          <w:ilvl w:val="0"/>
          <w:numId w:val="20"/>
        </w:numPr>
        <w:ind w:left="1656"/>
      </w:pPr>
      <w:r>
        <w:t>Большие массивы для проверки производительности.</w:t>
      </w:r>
    </w:p>
    <w:p w:rsidR="008D543D" w:rsidRPr="00523EB7" w:rsidRDefault="004628B4" w:rsidP="00523EB7">
      <w:pPr>
        <w:pStyle w:val="DIV1"/>
      </w:pPr>
      <w:bookmarkStart w:id="3" w:name="_Toc184457112"/>
      <w:r w:rsidRPr="004628B4">
        <w:t>Исходный код программы</w:t>
      </w:r>
      <w:bookmarkEnd w:id="3"/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  <w:r w:rsidRPr="006D42E3">
        <w:rPr>
          <w:rFonts w:ascii="Cascadia Code" w:hAnsi="Cascadia Code" w:cs="Cascadia Code"/>
          <w:color w:val="001DA4"/>
          <w:sz w:val="20"/>
          <w:szCs w:val="20"/>
          <w:lang w:val="en-US"/>
        </w:rPr>
        <w:t>from</w:t>
      </w:r>
      <w:r w:rsidRPr="006D42E3">
        <w:rPr>
          <w:rFonts w:ascii="Cascadia Code" w:hAnsi="Cascadia Code" w:cs="Cascadia Code"/>
          <w:color w:val="001DA4"/>
          <w:sz w:val="20"/>
          <w:szCs w:val="20"/>
        </w:rPr>
        <w:t xml:space="preserve"> 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collections</w:t>
      </w:r>
      <w:r w:rsidRPr="006D42E3">
        <w:rPr>
          <w:rFonts w:ascii="Cascadia Code" w:hAnsi="Cascadia Code" w:cs="Cascadia Code"/>
          <w:color w:val="090909"/>
          <w:sz w:val="20"/>
          <w:szCs w:val="20"/>
        </w:rPr>
        <w:t xml:space="preserve"> </w:t>
      </w:r>
      <w:r w:rsidRPr="006D42E3">
        <w:rPr>
          <w:rFonts w:ascii="Cascadia Code" w:hAnsi="Cascadia Code" w:cs="Cascadia Code"/>
          <w:color w:val="001DA4"/>
          <w:sz w:val="20"/>
          <w:szCs w:val="20"/>
          <w:lang w:val="en-US"/>
        </w:rPr>
        <w:t>import</w:t>
      </w:r>
      <w:r w:rsidRPr="006D42E3">
        <w:rPr>
          <w:rFonts w:ascii="Cascadia Code" w:hAnsi="Cascadia Code" w:cs="Cascadia Code"/>
          <w:color w:val="001DA4"/>
          <w:sz w:val="20"/>
          <w:szCs w:val="20"/>
        </w:rPr>
        <w:t xml:space="preserve"> 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deque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</w:rPr>
      </w:pPr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# Находит максимум в каждом окне размера </w:t>
      </w:r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m</w:t>
      </w:r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 массива </w:t>
      </w:r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array</w:t>
      </w:r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</w:rPr>
        <w:t>.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6D42E3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proofErr w:type="spellStart"/>
      <w:r w:rsidRPr="006D42E3">
        <w:rPr>
          <w:rFonts w:ascii="Cascadia Code" w:hAnsi="Cascadia Code" w:cs="Cascadia Code"/>
          <w:color w:val="0A4F67"/>
          <w:sz w:val="20"/>
          <w:szCs w:val="20"/>
          <w:lang w:val="en-US"/>
        </w:rPr>
        <w:t>find_max_sliding_</w:t>
      </w:r>
      <w:proofErr w:type="gramStart"/>
      <w:r w:rsidRPr="006D42E3">
        <w:rPr>
          <w:rFonts w:ascii="Cascadia Code" w:hAnsi="Cascadia Code" w:cs="Cascadia Code"/>
          <w:color w:val="0A4F67"/>
          <w:sz w:val="20"/>
          <w:szCs w:val="20"/>
          <w:lang w:val="en-US"/>
        </w:rPr>
        <w:t>window</w:t>
      </w:r>
      <w:proofErr w:type="spellEnd"/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proofErr w:type="gramEnd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n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array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m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</w:rPr>
      </w:pP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</w:rPr>
        <w:t># Дек для хранения индексов элементов текущего окна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    </w:t>
      </w:r>
      <w:proofErr w:type="spell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deque_indices</w:t>
      </w:r>
      <w:proofErr w:type="spellEnd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proofErr w:type="gramStart"/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deque(</w:t>
      </w:r>
      <w:proofErr w:type="gramEnd"/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proofErr w:type="spell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max_in_windows</w:t>
      </w:r>
      <w:proofErr w:type="spellEnd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= []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6D42E3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for </w:t>
      </w:r>
      <w:proofErr w:type="spell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i</w:t>
      </w:r>
      <w:proofErr w:type="spellEnd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</w:t>
      </w:r>
      <w:r w:rsidRPr="006D42E3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in </w:t>
      </w:r>
      <w:r w:rsidRPr="006D42E3">
        <w:rPr>
          <w:rFonts w:ascii="Cascadia Code" w:hAnsi="Cascadia Code" w:cs="Cascadia Code"/>
          <w:color w:val="00006D"/>
          <w:sz w:val="20"/>
          <w:szCs w:val="20"/>
          <w:lang w:val="en-US"/>
        </w:rPr>
        <w:t>range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n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</w:rPr>
      </w:pP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</w:t>
      </w:r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</w:rPr>
        <w:t># Удаляем элементы, которые выходят за пределы окна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        </w:t>
      </w:r>
      <w:r w:rsidRPr="006D42E3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proofErr w:type="spell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deque_indices</w:t>
      </w:r>
      <w:proofErr w:type="spellEnd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</w:t>
      </w:r>
      <w:r w:rsidRPr="006D42E3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and </w:t>
      </w:r>
      <w:proofErr w:type="spell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deque_</w:t>
      </w:r>
      <w:proofErr w:type="gram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indices</w:t>
      </w:r>
      <w:proofErr w:type="spellEnd"/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proofErr w:type="gramEnd"/>
      <w:r w:rsidRPr="006D42E3">
        <w:rPr>
          <w:rFonts w:ascii="Cascadia Code" w:hAnsi="Cascadia Code" w:cs="Cascadia Code"/>
          <w:color w:val="1233E6"/>
          <w:sz w:val="20"/>
          <w:szCs w:val="20"/>
          <w:lang w:val="en-US"/>
        </w:rPr>
        <w:t>0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] &lt; </w:t>
      </w:r>
      <w:proofErr w:type="spell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i</w:t>
      </w:r>
      <w:proofErr w:type="spellEnd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- </w:t>
      </w:r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m 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+ </w:t>
      </w:r>
      <w:r w:rsidRPr="006D42E3">
        <w:rPr>
          <w:rFonts w:ascii="Cascadia Code" w:hAnsi="Cascadia Code" w:cs="Cascadia Code"/>
          <w:color w:val="1233E6"/>
          <w:sz w:val="20"/>
          <w:szCs w:val="20"/>
          <w:lang w:val="en-US"/>
        </w:rPr>
        <w:t>1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deque</w:t>
      </w:r>
      <w:r w:rsidRPr="006D42E3">
        <w:rPr>
          <w:rFonts w:ascii="Cascadia Code" w:hAnsi="Cascadia Code" w:cs="Cascadia Code"/>
          <w:color w:val="000000"/>
          <w:sz w:val="20"/>
          <w:szCs w:val="20"/>
        </w:rPr>
        <w:t>_</w:t>
      </w:r>
      <w:proofErr w:type="gram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indices</w:t>
      </w:r>
      <w:r w:rsidRPr="006D42E3">
        <w:rPr>
          <w:rFonts w:ascii="Cascadia Code" w:hAnsi="Cascadia Code" w:cs="Cascadia Code"/>
          <w:color w:val="090909"/>
          <w:sz w:val="20"/>
          <w:szCs w:val="20"/>
        </w:rPr>
        <w:t>.</w:t>
      </w:r>
      <w:proofErr w:type="spellStart"/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popleft</w:t>
      </w:r>
      <w:proofErr w:type="spellEnd"/>
      <w:proofErr w:type="gramEnd"/>
      <w:r w:rsidRPr="006D42E3">
        <w:rPr>
          <w:rFonts w:ascii="Cascadia Code" w:hAnsi="Cascadia Code" w:cs="Cascadia Code"/>
          <w:color w:val="090909"/>
          <w:sz w:val="20"/>
          <w:szCs w:val="20"/>
        </w:rPr>
        <w:t>()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</w:rPr>
      </w:pPr>
      <w:r w:rsidRPr="006D42E3">
        <w:rPr>
          <w:rFonts w:ascii="Cascadia Code" w:hAnsi="Cascadia Code" w:cs="Cascadia Code"/>
          <w:color w:val="090909"/>
          <w:sz w:val="20"/>
          <w:szCs w:val="20"/>
        </w:rPr>
        <w:t xml:space="preserve">        </w:t>
      </w:r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</w:rPr>
        <w:t># Удаляем из дека все элементы, которые меньше текущего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</w:rPr>
      </w:pPr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        # Так как они не могут быть максимумом в текущем или последующих окнах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        </w:t>
      </w:r>
      <w:r w:rsidRPr="006D42E3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while </w:t>
      </w:r>
      <w:proofErr w:type="spell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deque_indices</w:t>
      </w:r>
      <w:proofErr w:type="spellEnd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</w:t>
      </w:r>
      <w:r w:rsidRPr="006D42E3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and </w:t>
      </w:r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array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proofErr w:type="spell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deque_</w:t>
      </w:r>
      <w:proofErr w:type="gram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indices</w:t>
      </w:r>
      <w:proofErr w:type="spellEnd"/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proofErr w:type="gramEnd"/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-</w:t>
      </w:r>
      <w:r w:rsidRPr="006D42E3">
        <w:rPr>
          <w:rFonts w:ascii="Cascadia Code" w:hAnsi="Cascadia Code" w:cs="Cascadia Code"/>
          <w:color w:val="1233E6"/>
          <w:sz w:val="20"/>
          <w:szCs w:val="20"/>
          <w:lang w:val="en-US"/>
        </w:rPr>
        <w:t>1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]] &lt; </w:t>
      </w:r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array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proofErr w:type="spell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i</w:t>
      </w:r>
      <w:proofErr w:type="spellEnd"/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]:</w:t>
      </w:r>
    </w:p>
    <w:p w:rsidR="006D42E3" w:rsidRPr="005859A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proofErr w:type="gram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deque</w:t>
      </w:r>
      <w:r w:rsidRPr="005859A3">
        <w:rPr>
          <w:rFonts w:ascii="Cascadia Code" w:hAnsi="Cascadia Code" w:cs="Cascadia Code"/>
          <w:color w:val="000000"/>
          <w:sz w:val="20"/>
          <w:szCs w:val="20"/>
        </w:rPr>
        <w:t>_</w:t>
      </w:r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indices</w:t>
      </w:r>
      <w:r w:rsidRPr="005859A3">
        <w:rPr>
          <w:rFonts w:ascii="Cascadia Code" w:hAnsi="Cascadia Code" w:cs="Cascadia Code"/>
          <w:color w:val="090909"/>
          <w:sz w:val="20"/>
          <w:szCs w:val="20"/>
        </w:rPr>
        <w:t>.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pop</w:t>
      </w:r>
      <w:r w:rsidRPr="005859A3">
        <w:rPr>
          <w:rFonts w:ascii="Cascadia Code" w:hAnsi="Cascadia Code" w:cs="Cascadia Code"/>
          <w:color w:val="090909"/>
          <w:sz w:val="20"/>
          <w:szCs w:val="20"/>
        </w:rPr>
        <w:t>(</w:t>
      </w:r>
      <w:proofErr w:type="gramEnd"/>
      <w:r w:rsidRPr="005859A3">
        <w:rPr>
          <w:rFonts w:ascii="Cascadia Code" w:hAnsi="Cascadia Code" w:cs="Cascadia Code"/>
          <w:color w:val="090909"/>
          <w:sz w:val="20"/>
          <w:szCs w:val="20"/>
        </w:rPr>
        <w:t>)</w:t>
      </w:r>
    </w:p>
    <w:p w:rsidR="006D42E3" w:rsidRPr="005859A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</w:p>
    <w:p w:rsidR="006D42E3" w:rsidRPr="005859A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</w:rPr>
      </w:pPr>
      <w:r w:rsidRPr="005859A3">
        <w:rPr>
          <w:rFonts w:ascii="Cascadia Code" w:hAnsi="Cascadia Code" w:cs="Cascadia Code"/>
          <w:color w:val="090909"/>
          <w:sz w:val="20"/>
          <w:szCs w:val="20"/>
        </w:rPr>
        <w:t xml:space="preserve">        </w:t>
      </w:r>
      <w:r w:rsidRPr="005859A3">
        <w:rPr>
          <w:rFonts w:ascii="Cascadia Code" w:hAnsi="Cascadia Code" w:cs="Cascadia Code"/>
          <w:i/>
          <w:iCs/>
          <w:color w:val="797979"/>
          <w:sz w:val="20"/>
          <w:szCs w:val="20"/>
        </w:rPr>
        <w:t># Добавляем текущий индекс в дек</w:t>
      </w:r>
    </w:p>
    <w:p w:rsidR="006D42E3" w:rsidRPr="005859A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  <w:r w:rsidRPr="005859A3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        </w:t>
      </w:r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deque</w:t>
      </w:r>
      <w:r w:rsidRPr="005859A3">
        <w:rPr>
          <w:rFonts w:ascii="Cascadia Code" w:hAnsi="Cascadia Code" w:cs="Cascadia Code"/>
          <w:color w:val="000000"/>
          <w:sz w:val="20"/>
          <w:szCs w:val="20"/>
        </w:rPr>
        <w:t>_</w:t>
      </w:r>
      <w:proofErr w:type="gram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indices</w:t>
      </w:r>
      <w:r w:rsidRPr="005859A3">
        <w:rPr>
          <w:rFonts w:ascii="Cascadia Code" w:hAnsi="Cascadia Code" w:cs="Cascadia Code"/>
          <w:color w:val="090909"/>
          <w:sz w:val="20"/>
          <w:szCs w:val="20"/>
        </w:rPr>
        <w:t>.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append</w:t>
      </w:r>
      <w:proofErr w:type="gramEnd"/>
      <w:r w:rsidRPr="005859A3">
        <w:rPr>
          <w:rFonts w:ascii="Cascadia Code" w:hAnsi="Cascadia Code" w:cs="Cascadia Code"/>
          <w:color w:val="090909"/>
          <w:sz w:val="20"/>
          <w:szCs w:val="20"/>
        </w:rPr>
        <w:t>(</w:t>
      </w:r>
      <w:proofErr w:type="spell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i</w:t>
      </w:r>
      <w:proofErr w:type="spellEnd"/>
      <w:r w:rsidRPr="005859A3">
        <w:rPr>
          <w:rFonts w:ascii="Cascadia Code" w:hAnsi="Cascadia Code" w:cs="Cascadia Code"/>
          <w:color w:val="090909"/>
          <w:sz w:val="20"/>
          <w:szCs w:val="20"/>
        </w:rPr>
        <w:t>)</w:t>
      </w:r>
    </w:p>
    <w:p w:rsidR="006D42E3" w:rsidRPr="005859A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</w:p>
    <w:p w:rsidR="006D42E3" w:rsidRPr="005859A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</w:rPr>
      </w:pPr>
      <w:r w:rsidRPr="005859A3">
        <w:rPr>
          <w:rFonts w:ascii="Cascadia Code" w:hAnsi="Cascadia Code" w:cs="Cascadia Code"/>
          <w:color w:val="090909"/>
          <w:sz w:val="20"/>
          <w:szCs w:val="20"/>
        </w:rPr>
        <w:t xml:space="preserve">        </w:t>
      </w:r>
      <w:r w:rsidRPr="005859A3">
        <w:rPr>
          <w:rFonts w:ascii="Cascadia Code" w:hAnsi="Cascadia Code" w:cs="Cascadia Code"/>
          <w:i/>
          <w:iCs/>
          <w:color w:val="797979"/>
          <w:sz w:val="20"/>
          <w:szCs w:val="20"/>
        </w:rPr>
        <w:t># Максимум окна находится в начале дека</w:t>
      </w:r>
    </w:p>
    <w:p w:rsidR="006D42E3" w:rsidRPr="005859A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</w:rPr>
      </w:pPr>
      <w:r w:rsidRPr="005859A3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        # Начинаем добавлять максимумы в список только после того, как заполнили первое окно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5859A3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        </w:t>
      </w:r>
      <w:r w:rsidRPr="006D42E3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proofErr w:type="spell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i</w:t>
      </w:r>
      <w:proofErr w:type="spellEnd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 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&gt;= </w:t>
      </w:r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m 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- </w:t>
      </w:r>
      <w:r w:rsidRPr="006D42E3">
        <w:rPr>
          <w:rFonts w:ascii="Cascadia Code" w:hAnsi="Cascadia Code" w:cs="Cascadia Code"/>
          <w:color w:val="1233E6"/>
          <w:sz w:val="20"/>
          <w:szCs w:val="20"/>
          <w:lang w:val="en-US"/>
        </w:rPr>
        <w:t>1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        </w:t>
      </w:r>
      <w:proofErr w:type="spell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max_in_</w:t>
      </w:r>
      <w:proofErr w:type="gram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windows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.append</w:t>
      </w:r>
      <w:proofErr w:type="spellEnd"/>
      <w:proofErr w:type="gramEnd"/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array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proofErr w:type="spell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deque_indices</w:t>
      </w:r>
      <w:proofErr w:type="spellEnd"/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[</w:t>
      </w:r>
      <w:r w:rsidRPr="006D42E3">
        <w:rPr>
          <w:rFonts w:ascii="Cascadia Code" w:hAnsi="Cascadia Code" w:cs="Cascadia Code"/>
          <w:color w:val="1233E6"/>
          <w:sz w:val="20"/>
          <w:szCs w:val="20"/>
          <w:lang w:val="en-US"/>
        </w:rPr>
        <w:t>0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]])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0"/>
          <w:szCs w:val="20"/>
          <w:lang w:val="en-US"/>
        </w:rPr>
      </w:pP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6D42E3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return </w:t>
      </w:r>
      <w:proofErr w:type="spellStart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max_in_windows</w:t>
      </w:r>
      <w:proofErr w:type="spellEnd"/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0"/>
          <w:szCs w:val="20"/>
          <w:lang w:val="en-US"/>
        </w:rPr>
      </w:pP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00000"/>
          <w:sz w:val="20"/>
          <w:szCs w:val="20"/>
          <w:lang w:val="en-US"/>
        </w:rPr>
      </w:pP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6D42E3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def </w:t>
      </w:r>
      <w:proofErr w:type="gramStart"/>
      <w:r w:rsidRPr="006D42E3">
        <w:rPr>
          <w:rFonts w:ascii="Cascadia Code" w:hAnsi="Cascadia Code" w:cs="Cascadia Code"/>
          <w:color w:val="0A4F67"/>
          <w:sz w:val="20"/>
          <w:szCs w:val="20"/>
          <w:lang w:val="en-US"/>
        </w:rPr>
        <w:t>main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proofErr w:type="gramEnd"/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):</w:t>
      </w:r>
    </w:p>
    <w:p w:rsidR="006D42E3" w:rsidRPr="005859A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</w:rPr>
      </w:pP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5859A3">
        <w:rPr>
          <w:rFonts w:ascii="Cascadia Code" w:hAnsi="Cascadia Code" w:cs="Cascadia Code"/>
          <w:i/>
          <w:iCs/>
          <w:color w:val="797979"/>
          <w:sz w:val="20"/>
          <w:szCs w:val="20"/>
        </w:rPr>
        <w:t># Чтение входных данных</w:t>
      </w:r>
    </w:p>
    <w:p w:rsidR="006D42E3" w:rsidRPr="005859A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</w:rPr>
      </w:pPr>
      <w:r w:rsidRPr="005859A3">
        <w:rPr>
          <w:rFonts w:ascii="Cascadia Code" w:hAnsi="Cascadia Code" w:cs="Cascadia Code"/>
          <w:i/>
          <w:iCs/>
          <w:color w:val="797979"/>
          <w:sz w:val="20"/>
          <w:szCs w:val="20"/>
        </w:rPr>
        <w:t xml:space="preserve">    </w:t>
      </w:r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n</w:t>
      </w:r>
      <w:r w:rsidRPr="005859A3">
        <w:rPr>
          <w:rFonts w:ascii="Cascadia Code" w:hAnsi="Cascadia Code" w:cs="Cascadia Code"/>
          <w:color w:val="000000"/>
          <w:sz w:val="20"/>
          <w:szCs w:val="20"/>
        </w:rPr>
        <w:t xml:space="preserve"> </w:t>
      </w:r>
      <w:r w:rsidRPr="005859A3">
        <w:rPr>
          <w:rFonts w:ascii="Cascadia Code" w:hAnsi="Cascadia Code" w:cs="Cascadia Code"/>
          <w:color w:val="090909"/>
          <w:sz w:val="20"/>
          <w:szCs w:val="20"/>
        </w:rPr>
        <w:t xml:space="preserve">= </w:t>
      </w:r>
      <w:proofErr w:type="gramStart"/>
      <w:r w:rsidRPr="006D42E3">
        <w:rPr>
          <w:rFonts w:ascii="Cascadia Code" w:hAnsi="Cascadia Code" w:cs="Cascadia Code"/>
          <w:color w:val="00006D"/>
          <w:sz w:val="20"/>
          <w:szCs w:val="20"/>
          <w:lang w:val="en-US"/>
        </w:rPr>
        <w:t>int</w:t>
      </w:r>
      <w:r w:rsidRPr="005859A3">
        <w:rPr>
          <w:rFonts w:ascii="Cascadia Code" w:hAnsi="Cascadia Code" w:cs="Cascadia Code"/>
          <w:color w:val="090909"/>
          <w:sz w:val="20"/>
          <w:szCs w:val="20"/>
        </w:rPr>
        <w:t>(</w:t>
      </w:r>
      <w:proofErr w:type="gramEnd"/>
      <w:r w:rsidRPr="006D42E3">
        <w:rPr>
          <w:rFonts w:ascii="Cascadia Code" w:hAnsi="Cascadia Code" w:cs="Cascadia Code"/>
          <w:color w:val="00006D"/>
          <w:sz w:val="20"/>
          <w:szCs w:val="20"/>
          <w:lang w:val="en-US"/>
        </w:rPr>
        <w:t>input</w:t>
      </w:r>
      <w:r w:rsidRPr="005859A3">
        <w:rPr>
          <w:rFonts w:ascii="Cascadia Code" w:hAnsi="Cascadia Code" w:cs="Cascadia Code"/>
          <w:color w:val="090909"/>
          <w:sz w:val="20"/>
          <w:szCs w:val="20"/>
        </w:rPr>
        <w:t>(</w:t>
      </w:r>
      <w:r w:rsidRPr="005859A3">
        <w:rPr>
          <w:rFonts w:ascii="Cascadia Code" w:hAnsi="Cascadia Code" w:cs="Cascadia Code"/>
          <w:color w:val="116D12"/>
          <w:sz w:val="20"/>
          <w:szCs w:val="20"/>
        </w:rPr>
        <w:t xml:space="preserve">"Введите </w:t>
      </w:r>
      <w:r w:rsidRPr="006D42E3">
        <w:rPr>
          <w:rFonts w:ascii="Cascadia Code" w:hAnsi="Cascadia Code" w:cs="Cascadia Code"/>
          <w:color w:val="116D12"/>
          <w:sz w:val="20"/>
          <w:szCs w:val="20"/>
          <w:lang w:val="en-US"/>
        </w:rPr>
        <w:t>n</w:t>
      </w:r>
      <w:r w:rsidRPr="005859A3">
        <w:rPr>
          <w:rFonts w:ascii="Cascadia Code" w:hAnsi="Cascadia Code" w:cs="Cascadia Code"/>
          <w:color w:val="116D12"/>
          <w:sz w:val="20"/>
          <w:szCs w:val="20"/>
        </w:rPr>
        <w:t>: "</w:t>
      </w:r>
      <w:r w:rsidRPr="005859A3">
        <w:rPr>
          <w:rFonts w:ascii="Cascadia Code" w:hAnsi="Cascadia Code" w:cs="Cascadia Code"/>
          <w:color w:val="090909"/>
          <w:sz w:val="20"/>
          <w:szCs w:val="20"/>
        </w:rPr>
        <w:t>).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strip</w:t>
      </w:r>
      <w:r w:rsidRPr="005859A3">
        <w:rPr>
          <w:rFonts w:ascii="Cascadia Code" w:hAnsi="Cascadia Code" w:cs="Cascadia Code"/>
          <w:color w:val="090909"/>
          <w:sz w:val="20"/>
          <w:szCs w:val="20"/>
        </w:rPr>
        <w:t>())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5859A3">
        <w:rPr>
          <w:rFonts w:ascii="Cascadia Code" w:hAnsi="Cascadia Code" w:cs="Cascadia Code"/>
          <w:color w:val="090909"/>
          <w:sz w:val="20"/>
          <w:szCs w:val="20"/>
        </w:rPr>
        <w:t xml:space="preserve">    </w:t>
      </w:r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array 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proofErr w:type="gramStart"/>
      <w:r w:rsidRPr="006D42E3">
        <w:rPr>
          <w:rFonts w:ascii="Cascadia Code" w:hAnsi="Cascadia Code" w:cs="Cascadia Code"/>
          <w:color w:val="00006D"/>
          <w:sz w:val="20"/>
          <w:szCs w:val="20"/>
          <w:lang w:val="en-US"/>
        </w:rPr>
        <w:t>list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proofErr w:type="gramEnd"/>
      <w:r w:rsidRPr="006D42E3">
        <w:rPr>
          <w:rFonts w:ascii="Cascadia Code" w:hAnsi="Cascadia Code" w:cs="Cascadia Code"/>
          <w:color w:val="00006D"/>
          <w:sz w:val="20"/>
          <w:szCs w:val="20"/>
          <w:lang w:val="en-US"/>
        </w:rPr>
        <w:t>map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6D42E3">
        <w:rPr>
          <w:rFonts w:ascii="Cascadia Code" w:hAnsi="Cascadia Code" w:cs="Cascadia Code"/>
          <w:color w:val="00006D"/>
          <w:sz w:val="20"/>
          <w:szCs w:val="20"/>
          <w:lang w:val="en-US"/>
        </w:rPr>
        <w:t>int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6D42E3">
        <w:rPr>
          <w:rFonts w:ascii="Cascadia Code" w:hAnsi="Cascadia Code" w:cs="Cascadia Code"/>
          <w:color w:val="00006D"/>
          <w:sz w:val="20"/>
          <w:szCs w:val="20"/>
          <w:lang w:val="en-US"/>
        </w:rPr>
        <w:t>input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6D42E3">
        <w:rPr>
          <w:rFonts w:ascii="Cascadia Code" w:hAnsi="Cascadia Code" w:cs="Cascadia Code"/>
          <w:color w:val="116D12"/>
          <w:sz w:val="20"/>
          <w:szCs w:val="20"/>
          <w:lang w:val="en-US"/>
        </w:rPr>
        <w:t>"</w:t>
      </w:r>
      <w:proofErr w:type="spellStart"/>
      <w:r w:rsidRPr="006D42E3">
        <w:rPr>
          <w:rFonts w:ascii="Cascadia Code" w:hAnsi="Cascadia Code" w:cs="Cascadia Code"/>
          <w:color w:val="116D12"/>
          <w:sz w:val="20"/>
          <w:szCs w:val="20"/>
          <w:lang w:val="en-US"/>
        </w:rPr>
        <w:t>Введите</w:t>
      </w:r>
      <w:proofErr w:type="spellEnd"/>
      <w:r w:rsidRPr="006D42E3">
        <w:rPr>
          <w:rFonts w:ascii="Cascadia Code" w:hAnsi="Cascadia Code" w:cs="Cascadia Code"/>
          <w:color w:val="116D12"/>
          <w:sz w:val="20"/>
          <w:szCs w:val="20"/>
          <w:lang w:val="en-US"/>
        </w:rPr>
        <w:t xml:space="preserve"> </w:t>
      </w:r>
      <w:proofErr w:type="spellStart"/>
      <w:r w:rsidRPr="006D42E3">
        <w:rPr>
          <w:rFonts w:ascii="Cascadia Code" w:hAnsi="Cascadia Code" w:cs="Cascadia Code"/>
          <w:color w:val="116D12"/>
          <w:sz w:val="20"/>
          <w:szCs w:val="20"/>
          <w:lang w:val="en-US"/>
        </w:rPr>
        <w:t>массив</w:t>
      </w:r>
      <w:proofErr w:type="spellEnd"/>
      <w:r w:rsidRPr="006D42E3">
        <w:rPr>
          <w:rFonts w:ascii="Cascadia Code" w:hAnsi="Cascadia Code" w:cs="Cascadia Code"/>
          <w:color w:val="116D12"/>
          <w:sz w:val="20"/>
          <w:szCs w:val="20"/>
          <w:lang w:val="en-US"/>
        </w:rPr>
        <w:t>: "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).strip().split()))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m 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proofErr w:type="gramStart"/>
      <w:r w:rsidRPr="006D42E3">
        <w:rPr>
          <w:rFonts w:ascii="Cascadia Code" w:hAnsi="Cascadia Code" w:cs="Cascadia Code"/>
          <w:color w:val="00006D"/>
          <w:sz w:val="20"/>
          <w:szCs w:val="20"/>
          <w:lang w:val="en-US"/>
        </w:rPr>
        <w:t>int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proofErr w:type="gramEnd"/>
      <w:r w:rsidRPr="006D42E3">
        <w:rPr>
          <w:rFonts w:ascii="Cascadia Code" w:hAnsi="Cascadia Code" w:cs="Cascadia Code"/>
          <w:color w:val="00006D"/>
          <w:sz w:val="20"/>
          <w:szCs w:val="20"/>
          <w:lang w:val="en-US"/>
        </w:rPr>
        <w:t>input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6D42E3">
        <w:rPr>
          <w:rFonts w:ascii="Cascadia Code" w:hAnsi="Cascadia Code" w:cs="Cascadia Code"/>
          <w:color w:val="116D12"/>
          <w:sz w:val="20"/>
          <w:szCs w:val="20"/>
          <w:lang w:val="en-US"/>
        </w:rPr>
        <w:t>"</w:t>
      </w:r>
      <w:proofErr w:type="spellStart"/>
      <w:r w:rsidRPr="006D42E3">
        <w:rPr>
          <w:rFonts w:ascii="Cascadia Code" w:hAnsi="Cascadia Code" w:cs="Cascadia Code"/>
          <w:color w:val="116D12"/>
          <w:sz w:val="20"/>
          <w:szCs w:val="20"/>
          <w:lang w:val="en-US"/>
        </w:rPr>
        <w:t>Введите</w:t>
      </w:r>
      <w:proofErr w:type="spellEnd"/>
      <w:r w:rsidRPr="006D42E3">
        <w:rPr>
          <w:rFonts w:ascii="Cascadia Code" w:hAnsi="Cascadia Code" w:cs="Cascadia Code"/>
          <w:color w:val="116D12"/>
          <w:sz w:val="20"/>
          <w:szCs w:val="20"/>
          <w:lang w:val="en-US"/>
        </w:rPr>
        <w:t xml:space="preserve"> m: "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).strip())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</w:pP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# </w:t>
      </w:r>
      <w:proofErr w:type="spellStart"/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Вычисление</w:t>
      </w:r>
      <w:proofErr w:type="spellEnd"/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</w:t>
      </w:r>
      <w:proofErr w:type="spellStart"/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максимумов</w:t>
      </w:r>
      <w:proofErr w:type="spellEnd"/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в </w:t>
      </w:r>
      <w:proofErr w:type="spellStart"/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каждом</w:t>
      </w:r>
      <w:proofErr w:type="spellEnd"/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</w:t>
      </w:r>
      <w:proofErr w:type="spellStart"/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окне</w:t>
      </w:r>
      <w:proofErr w:type="spellEnd"/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   </w:t>
      </w:r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 xml:space="preserve">results 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= </w:t>
      </w:r>
      <w:proofErr w:type="spellStart"/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find_max_sliding_</w:t>
      </w:r>
      <w:proofErr w:type="gramStart"/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window</w:t>
      </w:r>
      <w:proofErr w:type="spellEnd"/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proofErr w:type="gramEnd"/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n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array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m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</w:pP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# </w:t>
      </w:r>
      <w:proofErr w:type="spellStart"/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Вывод</w:t>
      </w:r>
      <w:proofErr w:type="spellEnd"/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</w:t>
      </w:r>
      <w:proofErr w:type="spellStart"/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>результата</w:t>
      </w:r>
      <w:proofErr w:type="spellEnd"/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6D42E3">
        <w:rPr>
          <w:rFonts w:ascii="Cascadia Code" w:hAnsi="Cascadia Code" w:cs="Cascadia Code"/>
          <w:i/>
          <w:iCs/>
          <w:color w:val="797979"/>
          <w:sz w:val="20"/>
          <w:szCs w:val="20"/>
          <w:lang w:val="en-US"/>
        </w:rPr>
        <w:t xml:space="preserve">    </w:t>
      </w:r>
      <w:proofErr w:type="gramStart"/>
      <w:r w:rsidRPr="006D42E3">
        <w:rPr>
          <w:rFonts w:ascii="Cascadia Code" w:hAnsi="Cascadia Code" w:cs="Cascadia Code"/>
          <w:color w:val="00006D"/>
          <w:sz w:val="20"/>
          <w:szCs w:val="20"/>
          <w:lang w:val="en-US"/>
        </w:rPr>
        <w:t>print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proofErr w:type="gramEnd"/>
      <w:r w:rsidRPr="006D42E3">
        <w:rPr>
          <w:rFonts w:ascii="Cascadia Code" w:hAnsi="Cascadia Code" w:cs="Cascadia Code"/>
          <w:color w:val="116D12"/>
          <w:sz w:val="20"/>
          <w:szCs w:val="20"/>
          <w:lang w:val="en-US"/>
        </w:rPr>
        <w:t>" "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.join(</w:t>
      </w:r>
      <w:r w:rsidRPr="006D42E3">
        <w:rPr>
          <w:rFonts w:ascii="Cascadia Code" w:hAnsi="Cascadia Code" w:cs="Cascadia Code"/>
          <w:color w:val="00006D"/>
          <w:sz w:val="20"/>
          <w:szCs w:val="20"/>
          <w:lang w:val="en-US"/>
        </w:rPr>
        <w:t>map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(</w:t>
      </w:r>
      <w:r w:rsidRPr="006D42E3">
        <w:rPr>
          <w:rFonts w:ascii="Cascadia Code" w:hAnsi="Cascadia Code" w:cs="Cascadia Code"/>
          <w:color w:val="00006D"/>
          <w:sz w:val="20"/>
          <w:szCs w:val="20"/>
          <w:lang w:val="en-US"/>
        </w:rPr>
        <w:t>str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, </w:t>
      </w:r>
      <w:r w:rsidRPr="006D42E3">
        <w:rPr>
          <w:rFonts w:ascii="Cascadia Code" w:hAnsi="Cascadia Code" w:cs="Cascadia Code"/>
          <w:color w:val="000000"/>
          <w:sz w:val="20"/>
          <w:szCs w:val="20"/>
          <w:lang w:val="en-US"/>
        </w:rPr>
        <w:t>results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)))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6D42E3">
        <w:rPr>
          <w:rFonts w:ascii="Cascadia Code" w:hAnsi="Cascadia Code" w:cs="Cascadia Code"/>
          <w:color w:val="001DA4"/>
          <w:sz w:val="20"/>
          <w:szCs w:val="20"/>
          <w:lang w:val="en-US"/>
        </w:rPr>
        <w:t xml:space="preserve">if 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__name__ == </w:t>
      </w:r>
      <w:r w:rsidRPr="006D42E3">
        <w:rPr>
          <w:rFonts w:ascii="Cascadia Code" w:hAnsi="Cascadia Code" w:cs="Cascadia Code"/>
          <w:color w:val="116D12"/>
          <w:sz w:val="20"/>
          <w:szCs w:val="20"/>
          <w:lang w:val="en-US"/>
        </w:rPr>
        <w:t>"__main__"</w:t>
      </w: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:</w:t>
      </w:r>
    </w:p>
    <w:p w:rsidR="006D42E3" w:rsidRPr="006D42E3" w:rsidRDefault="006D42E3" w:rsidP="006D42E3">
      <w:pPr>
        <w:shd w:val="clear" w:color="auto" w:fill="FFFFFF"/>
        <w:autoSpaceDE w:val="0"/>
        <w:autoSpaceDN w:val="0"/>
        <w:adjustRightInd w:val="0"/>
        <w:rPr>
          <w:rFonts w:ascii="Cascadia Code" w:hAnsi="Cascadia Code" w:cs="Cascadia Code"/>
          <w:color w:val="090909"/>
          <w:sz w:val="20"/>
          <w:szCs w:val="20"/>
          <w:lang w:val="en-US"/>
        </w:rPr>
      </w:pPr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 xml:space="preserve">    </w:t>
      </w:r>
      <w:proofErr w:type="gramStart"/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main(</w:t>
      </w:r>
      <w:proofErr w:type="gramEnd"/>
      <w:r w:rsidRPr="006D42E3">
        <w:rPr>
          <w:rFonts w:ascii="Cascadia Code" w:hAnsi="Cascadia Code" w:cs="Cascadia Code"/>
          <w:color w:val="090909"/>
          <w:sz w:val="20"/>
          <w:szCs w:val="20"/>
          <w:lang w:val="en-US"/>
        </w:rPr>
        <w:t>)</w:t>
      </w:r>
    </w:p>
    <w:p w:rsidR="005859A3" w:rsidRDefault="005859A3">
      <w:pPr>
        <w:spacing w:after="200" w:line="276" w:lineRule="auto"/>
      </w:pPr>
      <w:r>
        <w:br w:type="page"/>
      </w:r>
    </w:p>
    <w:p w:rsidR="001F1695" w:rsidRPr="00DA5E2E" w:rsidRDefault="004628B4" w:rsidP="001F1695">
      <w:pPr>
        <w:pStyle w:val="DIV1"/>
      </w:pPr>
      <w:bookmarkStart w:id="4" w:name="_Toc184457113"/>
      <w:r w:rsidRPr="004628B4">
        <w:lastRenderedPageBreak/>
        <w:t>Результаты работы программы с примерами</w:t>
      </w:r>
      <w:bookmarkEnd w:id="4"/>
    </w:p>
    <w:p w:rsidR="00DA5E2E" w:rsidRPr="000838A4" w:rsidRDefault="00DA5E2E" w:rsidP="000838A4">
      <w:pPr>
        <w:pStyle w:val="MAINTEXT"/>
        <w:rPr>
          <w:rStyle w:val="Emphasis"/>
          <w:i w:val="0"/>
          <w:iCs w:val="0"/>
        </w:rPr>
      </w:pPr>
      <w:r w:rsidRPr="000838A4">
        <w:rPr>
          <w:rStyle w:val="Emphasis"/>
          <w:i w:val="0"/>
          <w:iCs w:val="0"/>
        </w:rPr>
        <w:t xml:space="preserve">На рис. </w:t>
      </w:r>
      <w:r w:rsidR="008F0883">
        <w:rPr>
          <w:rStyle w:val="Emphasis"/>
          <w:i w:val="0"/>
          <w:iCs w:val="0"/>
        </w:rPr>
        <w:t xml:space="preserve">1, </w:t>
      </w:r>
      <w:r w:rsidR="00847C86" w:rsidRPr="000838A4">
        <w:rPr>
          <w:rStyle w:val="Emphasis"/>
          <w:i w:val="0"/>
          <w:iCs w:val="0"/>
        </w:rPr>
        <w:t>2, 3 изображен</w:t>
      </w:r>
      <w:r w:rsidR="00493C84">
        <w:rPr>
          <w:rStyle w:val="Emphasis"/>
          <w:i w:val="0"/>
          <w:iCs w:val="0"/>
        </w:rPr>
        <w:t>о тестирование написанной программы с различными входными данными</w:t>
      </w:r>
      <w:r w:rsidR="00847C86" w:rsidRPr="000838A4">
        <w:rPr>
          <w:rStyle w:val="Emphasis"/>
          <w:i w:val="0"/>
          <w:iCs w:val="0"/>
        </w:rPr>
        <w:t>.</w:t>
      </w:r>
    </w:p>
    <w:p w:rsidR="001F1695" w:rsidRDefault="001F1695" w:rsidP="000838A4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62F3A33" wp14:editId="6CD8917D">
            <wp:extent cx="4748645" cy="2631892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290" cy="26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03" w:rsidRDefault="001F1695" w:rsidP="000838A4">
      <w:pPr>
        <w:pStyle w:val="MAINTEXT"/>
        <w:keepNext w:val="0"/>
        <w:ind w:firstLine="0"/>
        <w:jc w:val="center"/>
      </w:pPr>
      <w:r>
        <w:t xml:space="preserve">Рисунок </w:t>
      </w:r>
      <w:fldSimple w:instr=" SEQ Рисунок \* ARABIC ">
        <w:r w:rsidR="003A13C9">
          <w:rPr>
            <w:noProof/>
          </w:rPr>
          <w:t>1</w:t>
        </w:r>
      </w:fldSimple>
    </w:p>
    <w:p w:rsidR="0092220A" w:rsidRDefault="0092220A" w:rsidP="000838A4">
      <w:pPr>
        <w:pStyle w:val="MAINTEXT"/>
        <w:keepNext w:val="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727BDA2" wp14:editId="1AA29DB6">
            <wp:extent cx="4574516" cy="2535382"/>
            <wp:effectExtent l="0" t="0" r="0" b="0"/>
            <wp:docPr id="12014610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61066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383" cy="255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0A" w:rsidRPr="0092220A" w:rsidRDefault="0092220A" w:rsidP="000838A4">
      <w:pPr>
        <w:pStyle w:val="Caption"/>
        <w:keepNext w:val="0"/>
        <w:spacing w:line="360" w:lineRule="auto"/>
        <w:jc w:val="center"/>
        <w:rPr>
          <w:rStyle w:val="Emphasis"/>
          <w:i w:val="0"/>
          <w:iCs/>
        </w:rPr>
      </w:pPr>
      <w:r>
        <w:t xml:space="preserve">Рисунок </w:t>
      </w:r>
      <w:fldSimple w:instr=" SEQ Рисунок \* ARABIC ">
        <w:r w:rsidR="003A13C9">
          <w:rPr>
            <w:noProof/>
          </w:rPr>
          <w:t>2</w:t>
        </w:r>
      </w:fldSimple>
    </w:p>
    <w:p w:rsidR="0092220A" w:rsidRDefault="0092220A" w:rsidP="000838A4">
      <w:pPr>
        <w:pStyle w:val="MAINTEXT"/>
        <w:keepNext w:val="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727BDA2" wp14:editId="1AA29DB6">
            <wp:extent cx="4617470" cy="2559189"/>
            <wp:effectExtent l="0" t="0" r="0" b="0"/>
            <wp:docPr id="193357371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73712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470" cy="25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A4" w:rsidRDefault="0092220A" w:rsidP="000838A4">
      <w:pPr>
        <w:pStyle w:val="Caption"/>
        <w:keepNext w:val="0"/>
        <w:spacing w:line="360" w:lineRule="auto"/>
        <w:jc w:val="center"/>
        <w:rPr>
          <w:noProof/>
        </w:rPr>
      </w:pPr>
      <w:r>
        <w:t xml:space="preserve">Рисунок </w:t>
      </w:r>
      <w:fldSimple w:instr=" SEQ Рисунок \* ARABIC ">
        <w:r w:rsidR="003A13C9">
          <w:rPr>
            <w:noProof/>
          </w:rPr>
          <w:t>3</w:t>
        </w:r>
      </w:fldSimple>
    </w:p>
    <w:p w:rsidR="00F00C62" w:rsidRPr="00CA1852" w:rsidRDefault="004628B4" w:rsidP="00F00C62">
      <w:pPr>
        <w:pStyle w:val="DIV1"/>
      </w:pPr>
      <w:bookmarkStart w:id="5" w:name="_Toc184457114"/>
      <w:r w:rsidRPr="004628B4">
        <w:t>Выводы</w:t>
      </w:r>
      <w:bookmarkEnd w:id="5"/>
    </w:p>
    <w:p w:rsidR="00EA4F1E" w:rsidRDefault="00EA4F1E" w:rsidP="00A708DD">
      <w:pPr>
        <w:pStyle w:val="MAINTEXT"/>
        <w:numPr>
          <w:ilvl w:val="0"/>
          <w:numId w:val="21"/>
        </w:numPr>
      </w:pPr>
      <w:r>
        <w:t>В результате выполнения лабораторной работы</w:t>
      </w:r>
      <w:r w:rsidR="00AA6871">
        <w:t xml:space="preserve"> б</w:t>
      </w:r>
      <w:r>
        <w:t>ыло изучено использование двусторонней очереди (</w:t>
      </w:r>
      <w:proofErr w:type="spellStart"/>
      <w:r>
        <w:t>deque</w:t>
      </w:r>
      <w:proofErr w:type="spellEnd"/>
      <w:r>
        <w:t>) для оптимизации вычислений в задачах, связанных с окнами фиксированного размера.</w:t>
      </w:r>
    </w:p>
    <w:p w:rsidR="00EA4F1E" w:rsidRDefault="00EA4F1E" w:rsidP="000E3B89">
      <w:pPr>
        <w:pStyle w:val="MAINTEXT"/>
        <w:numPr>
          <w:ilvl w:val="0"/>
          <w:numId w:val="17"/>
        </w:numPr>
      </w:pPr>
      <w:r>
        <w:t>Разработан алгоритм нахождения максимумов в скользящем окне со сложностью</w:t>
      </w:r>
      <w:r w:rsidR="00AA6871">
        <w:t xml:space="preserve"> </w:t>
      </w:r>
      <w:r>
        <w:t>O(n), что позволило эффективно обрабатывать массивы длиной до 10</w:t>
      </w:r>
      <w:r w:rsidRPr="00AA6871">
        <w:rPr>
          <w:vertAlign w:val="superscript"/>
        </w:rPr>
        <w:t>5</w:t>
      </w:r>
      <w:r>
        <w:t>.</w:t>
      </w:r>
    </w:p>
    <w:p w:rsidR="003B3807" w:rsidRPr="00F00C62" w:rsidRDefault="00EA4F1E" w:rsidP="00EA4F1E">
      <w:pPr>
        <w:pStyle w:val="MAINTEXT"/>
        <w:numPr>
          <w:ilvl w:val="0"/>
          <w:numId w:val="17"/>
        </w:numPr>
      </w:pPr>
      <w:r>
        <w:t>Работа продемонстрировала важность выбора подходящей структуры данных для оптимизации алгоритмов, что является ключевым навыком в разработке высокопроизводительных приложений.</w:t>
      </w:r>
    </w:p>
    <w:sectPr w:rsidR="003B3807" w:rsidRPr="00F00C62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7E3B" w:rsidRDefault="00947E3B" w:rsidP="0002180F">
      <w:r>
        <w:separator/>
      </w:r>
    </w:p>
  </w:endnote>
  <w:endnote w:type="continuationSeparator" w:id="0">
    <w:p w:rsidR="00947E3B" w:rsidRDefault="00947E3B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variable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7E3B" w:rsidRDefault="00947E3B" w:rsidP="0002180F">
      <w:r>
        <w:separator/>
      </w:r>
    </w:p>
  </w:footnote>
  <w:footnote w:type="continuationSeparator" w:id="0">
    <w:p w:rsidR="00947E3B" w:rsidRDefault="00947E3B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22514"/>
    <w:multiLevelType w:val="hybridMultilevel"/>
    <w:tmpl w:val="3B14D91C"/>
    <w:lvl w:ilvl="0" w:tplc="0442A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1C08AA"/>
    <w:multiLevelType w:val="hybridMultilevel"/>
    <w:tmpl w:val="08120B28"/>
    <w:lvl w:ilvl="0" w:tplc="611A7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C3E15"/>
    <w:multiLevelType w:val="hybridMultilevel"/>
    <w:tmpl w:val="BA583D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061E53"/>
    <w:multiLevelType w:val="hybridMultilevel"/>
    <w:tmpl w:val="10EA6324"/>
    <w:lvl w:ilvl="0" w:tplc="0442A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A40636"/>
    <w:multiLevelType w:val="hybridMultilevel"/>
    <w:tmpl w:val="DD5A439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FB349E5"/>
    <w:multiLevelType w:val="hybridMultilevel"/>
    <w:tmpl w:val="853E3532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42A08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20485E"/>
    <w:multiLevelType w:val="hybridMultilevel"/>
    <w:tmpl w:val="CD4EDA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A6B43"/>
    <w:multiLevelType w:val="hybridMultilevel"/>
    <w:tmpl w:val="83ACDB38"/>
    <w:lvl w:ilvl="0" w:tplc="611A7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9" w15:restartNumberingAfterBreak="0">
    <w:nsid w:val="42FA32AE"/>
    <w:multiLevelType w:val="hybridMultilevel"/>
    <w:tmpl w:val="0D12BFBE"/>
    <w:lvl w:ilvl="0" w:tplc="611A7B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BB19AC"/>
    <w:multiLevelType w:val="hybridMultilevel"/>
    <w:tmpl w:val="0444191A"/>
    <w:lvl w:ilvl="0" w:tplc="01C8BC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B8A3A1E"/>
    <w:multiLevelType w:val="hybridMultilevel"/>
    <w:tmpl w:val="C25268CA"/>
    <w:lvl w:ilvl="0" w:tplc="611A7B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C911EB4"/>
    <w:multiLevelType w:val="hybridMultilevel"/>
    <w:tmpl w:val="D5E8C504"/>
    <w:lvl w:ilvl="0" w:tplc="0442A0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38707F"/>
    <w:multiLevelType w:val="hybridMultilevel"/>
    <w:tmpl w:val="1512BCD2"/>
    <w:lvl w:ilvl="0" w:tplc="0442A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E751A7E"/>
    <w:multiLevelType w:val="hybridMultilevel"/>
    <w:tmpl w:val="0876E488"/>
    <w:lvl w:ilvl="0" w:tplc="611A7B1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41452D6"/>
    <w:multiLevelType w:val="hybridMultilevel"/>
    <w:tmpl w:val="421E0328"/>
    <w:lvl w:ilvl="0" w:tplc="611A7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7" w15:restartNumberingAfterBreak="0">
    <w:nsid w:val="67FE4571"/>
    <w:multiLevelType w:val="hybridMultilevel"/>
    <w:tmpl w:val="9B860D16"/>
    <w:lvl w:ilvl="0" w:tplc="0442A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39100A"/>
    <w:multiLevelType w:val="hybridMultilevel"/>
    <w:tmpl w:val="04F485C8"/>
    <w:lvl w:ilvl="0" w:tplc="611A7B1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47574B8"/>
    <w:multiLevelType w:val="hybridMultilevel"/>
    <w:tmpl w:val="B2F023E4"/>
    <w:lvl w:ilvl="0" w:tplc="0442A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1664E"/>
    <w:multiLevelType w:val="hybridMultilevel"/>
    <w:tmpl w:val="1BBE9F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8167383">
    <w:abstractNumId w:val="16"/>
  </w:num>
  <w:num w:numId="2" w16cid:durableId="141850421">
    <w:abstractNumId w:val="5"/>
  </w:num>
  <w:num w:numId="3" w16cid:durableId="1458448270">
    <w:abstractNumId w:val="8"/>
  </w:num>
  <w:num w:numId="4" w16cid:durableId="568346661">
    <w:abstractNumId w:val="19"/>
  </w:num>
  <w:num w:numId="5" w16cid:durableId="752816800">
    <w:abstractNumId w:val="6"/>
  </w:num>
  <w:num w:numId="6" w16cid:durableId="524101513">
    <w:abstractNumId w:val="18"/>
  </w:num>
  <w:num w:numId="7" w16cid:durableId="81993671">
    <w:abstractNumId w:val="14"/>
  </w:num>
  <w:num w:numId="8" w16cid:durableId="558711145">
    <w:abstractNumId w:val="15"/>
  </w:num>
  <w:num w:numId="9" w16cid:durableId="407852786">
    <w:abstractNumId w:val="9"/>
  </w:num>
  <w:num w:numId="10" w16cid:durableId="1278291315">
    <w:abstractNumId w:val="10"/>
  </w:num>
  <w:num w:numId="11" w16cid:durableId="781533069">
    <w:abstractNumId w:val="11"/>
  </w:num>
  <w:num w:numId="12" w16cid:durableId="1862470359">
    <w:abstractNumId w:val="1"/>
  </w:num>
  <w:num w:numId="13" w16cid:durableId="112748536">
    <w:abstractNumId w:val="7"/>
  </w:num>
  <w:num w:numId="14" w16cid:durableId="344866960">
    <w:abstractNumId w:val="20"/>
  </w:num>
  <w:num w:numId="15" w16cid:durableId="1313749439">
    <w:abstractNumId w:val="0"/>
  </w:num>
  <w:num w:numId="16" w16cid:durableId="765269450">
    <w:abstractNumId w:val="3"/>
  </w:num>
  <w:num w:numId="17" w16cid:durableId="484587832">
    <w:abstractNumId w:val="17"/>
  </w:num>
  <w:num w:numId="18" w16cid:durableId="1937320809">
    <w:abstractNumId w:val="4"/>
  </w:num>
  <w:num w:numId="19" w16cid:durableId="643236536">
    <w:abstractNumId w:val="2"/>
  </w:num>
  <w:num w:numId="20" w16cid:durableId="239097387">
    <w:abstractNumId w:val="12"/>
  </w:num>
  <w:num w:numId="21" w16cid:durableId="9733719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B35"/>
    <w:rsid w:val="0000687E"/>
    <w:rsid w:val="00006A8C"/>
    <w:rsid w:val="00016A19"/>
    <w:rsid w:val="000212D2"/>
    <w:rsid w:val="000214A2"/>
    <w:rsid w:val="0002180F"/>
    <w:rsid w:val="000244B3"/>
    <w:rsid w:val="0004168B"/>
    <w:rsid w:val="0005018F"/>
    <w:rsid w:val="000579BA"/>
    <w:rsid w:val="00064B04"/>
    <w:rsid w:val="00065038"/>
    <w:rsid w:val="00070448"/>
    <w:rsid w:val="000707C8"/>
    <w:rsid w:val="000838A4"/>
    <w:rsid w:val="000873A2"/>
    <w:rsid w:val="000928CE"/>
    <w:rsid w:val="000A2CF1"/>
    <w:rsid w:val="000A67BE"/>
    <w:rsid w:val="000C031F"/>
    <w:rsid w:val="000D4D22"/>
    <w:rsid w:val="000E58BA"/>
    <w:rsid w:val="000F3899"/>
    <w:rsid w:val="00106047"/>
    <w:rsid w:val="00110B35"/>
    <w:rsid w:val="00116F39"/>
    <w:rsid w:val="00126497"/>
    <w:rsid w:val="0016712B"/>
    <w:rsid w:val="0017370E"/>
    <w:rsid w:val="00187D39"/>
    <w:rsid w:val="001A6A77"/>
    <w:rsid w:val="001A7B30"/>
    <w:rsid w:val="001C64B0"/>
    <w:rsid w:val="001D44B7"/>
    <w:rsid w:val="001D7ED5"/>
    <w:rsid w:val="001F0A57"/>
    <w:rsid w:val="001F12C6"/>
    <w:rsid w:val="001F1695"/>
    <w:rsid w:val="00234ACF"/>
    <w:rsid w:val="00263BC6"/>
    <w:rsid w:val="00264D87"/>
    <w:rsid w:val="00271C67"/>
    <w:rsid w:val="0028016D"/>
    <w:rsid w:val="00284869"/>
    <w:rsid w:val="002956E1"/>
    <w:rsid w:val="002970AB"/>
    <w:rsid w:val="002A7722"/>
    <w:rsid w:val="002C2FE6"/>
    <w:rsid w:val="002F0E56"/>
    <w:rsid w:val="00300DD1"/>
    <w:rsid w:val="00326699"/>
    <w:rsid w:val="0034504E"/>
    <w:rsid w:val="00352422"/>
    <w:rsid w:val="00353F7B"/>
    <w:rsid w:val="003542AB"/>
    <w:rsid w:val="00374808"/>
    <w:rsid w:val="003A13C9"/>
    <w:rsid w:val="003B3807"/>
    <w:rsid w:val="003D1F8F"/>
    <w:rsid w:val="003F448A"/>
    <w:rsid w:val="00404D15"/>
    <w:rsid w:val="00405D24"/>
    <w:rsid w:val="0041388D"/>
    <w:rsid w:val="00413AAB"/>
    <w:rsid w:val="00423A5F"/>
    <w:rsid w:val="0042464E"/>
    <w:rsid w:val="0044154F"/>
    <w:rsid w:val="004628B4"/>
    <w:rsid w:val="00462CA6"/>
    <w:rsid w:val="00474DAE"/>
    <w:rsid w:val="00481D64"/>
    <w:rsid w:val="004822AD"/>
    <w:rsid w:val="00490A54"/>
    <w:rsid w:val="00493C84"/>
    <w:rsid w:val="004A2343"/>
    <w:rsid w:val="004A3102"/>
    <w:rsid w:val="004B2EAD"/>
    <w:rsid w:val="004C674A"/>
    <w:rsid w:val="004E0CA9"/>
    <w:rsid w:val="004E4611"/>
    <w:rsid w:val="004E7C23"/>
    <w:rsid w:val="005129E4"/>
    <w:rsid w:val="00523EB7"/>
    <w:rsid w:val="00524674"/>
    <w:rsid w:val="005364DC"/>
    <w:rsid w:val="00552C4F"/>
    <w:rsid w:val="005859A3"/>
    <w:rsid w:val="005A2A15"/>
    <w:rsid w:val="005B566D"/>
    <w:rsid w:val="005C6680"/>
    <w:rsid w:val="005D6664"/>
    <w:rsid w:val="005E3C66"/>
    <w:rsid w:val="00600D1F"/>
    <w:rsid w:val="00605DC8"/>
    <w:rsid w:val="006269EF"/>
    <w:rsid w:val="006375AF"/>
    <w:rsid w:val="0064632E"/>
    <w:rsid w:val="00651F7A"/>
    <w:rsid w:val="00657326"/>
    <w:rsid w:val="00657E80"/>
    <w:rsid w:val="00662B9E"/>
    <w:rsid w:val="00665527"/>
    <w:rsid w:val="006854F9"/>
    <w:rsid w:val="006A22B4"/>
    <w:rsid w:val="006A42CB"/>
    <w:rsid w:val="006D42E3"/>
    <w:rsid w:val="006F20BB"/>
    <w:rsid w:val="00707EE1"/>
    <w:rsid w:val="00714040"/>
    <w:rsid w:val="007151DF"/>
    <w:rsid w:val="00746B6C"/>
    <w:rsid w:val="00747212"/>
    <w:rsid w:val="00761381"/>
    <w:rsid w:val="00770027"/>
    <w:rsid w:val="007747EB"/>
    <w:rsid w:val="0077511A"/>
    <w:rsid w:val="007A3A6C"/>
    <w:rsid w:val="007B2A9E"/>
    <w:rsid w:val="007C55D8"/>
    <w:rsid w:val="007F4428"/>
    <w:rsid w:val="007F6436"/>
    <w:rsid w:val="007F7604"/>
    <w:rsid w:val="00800905"/>
    <w:rsid w:val="00810104"/>
    <w:rsid w:val="00830BE2"/>
    <w:rsid w:val="008331DB"/>
    <w:rsid w:val="00847C86"/>
    <w:rsid w:val="00855D84"/>
    <w:rsid w:val="008573F3"/>
    <w:rsid w:val="008612DD"/>
    <w:rsid w:val="00864DE0"/>
    <w:rsid w:val="00881978"/>
    <w:rsid w:val="008C7F36"/>
    <w:rsid w:val="008D03BC"/>
    <w:rsid w:val="008D1AAC"/>
    <w:rsid w:val="008D543D"/>
    <w:rsid w:val="008F0883"/>
    <w:rsid w:val="008F7303"/>
    <w:rsid w:val="0092220A"/>
    <w:rsid w:val="009265C5"/>
    <w:rsid w:val="00926DFF"/>
    <w:rsid w:val="00947E3B"/>
    <w:rsid w:val="00947EF1"/>
    <w:rsid w:val="00950472"/>
    <w:rsid w:val="00951A99"/>
    <w:rsid w:val="00955082"/>
    <w:rsid w:val="00965C29"/>
    <w:rsid w:val="00986BC9"/>
    <w:rsid w:val="00992C96"/>
    <w:rsid w:val="00996C14"/>
    <w:rsid w:val="009B2443"/>
    <w:rsid w:val="009B751E"/>
    <w:rsid w:val="009C14CB"/>
    <w:rsid w:val="009D55AD"/>
    <w:rsid w:val="009E13DE"/>
    <w:rsid w:val="00A34941"/>
    <w:rsid w:val="00A37C30"/>
    <w:rsid w:val="00A41234"/>
    <w:rsid w:val="00A51F64"/>
    <w:rsid w:val="00A708DD"/>
    <w:rsid w:val="00A73C84"/>
    <w:rsid w:val="00A74901"/>
    <w:rsid w:val="00A951F9"/>
    <w:rsid w:val="00AA2DCA"/>
    <w:rsid w:val="00AA6871"/>
    <w:rsid w:val="00AD0957"/>
    <w:rsid w:val="00AD0D65"/>
    <w:rsid w:val="00AD307D"/>
    <w:rsid w:val="00AD3198"/>
    <w:rsid w:val="00AE77E4"/>
    <w:rsid w:val="00AF6555"/>
    <w:rsid w:val="00B166B9"/>
    <w:rsid w:val="00B20256"/>
    <w:rsid w:val="00B2042C"/>
    <w:rsid w:val="00B36D90"/>
    <w:rsid w:val="00B556FB"/>
    <w:rsid w:val="00B632F0"/>
    <w:rsid w:val="00B67A6B"/>
    <w:rsid w:val="00B71FEE"/>
    <w:rsid w:val="00B727FC"/>
    <w:rsid w:val="00B923A5"/>
    <w:rsid w:val="00B95AA9"/>
    <w:rsid w:val="00B96BFC"/>
    <w:rsid w:val="00BA50FA"/>
    <w:rsid w:val="00BD0063"/>
    <w:rsid w:val="00BE1DB8"/>
    <w:rsid w:val="00BF7993"/>
    <w:rsid w:val="00C03BE7"/>
    <w:rsid w:val="00C51E65"/>
    <w:rsid w:val="00C60A88"/>
    <w:rsid w:val="00C6314C"/>
    <w:rsid w:val="00C7552A"/>
    <w:rsid w:val="00C81D11"/>
    <w:rsid w:val="00C926C7"/>
    <w:rsid w:val="00C969C1"/>
    <w:rsid w:val="00C97F5D"/>
    <w:rsid w:val="00CA1852"/>
    <w:rsid w:val="00CB03B3"/>
    <w:rsid w:val="00CC7A47"/>
    <w:rsid w:val="00CD7933"/>
    <w:rsid w:val="00CF1B02"/>
    <w:rsid w:val="00D200E7"/>
    <w:rsid w:val="00D26BCC"/>
    <w:rsid w:val="00D320FE"/>
    <w:rsid w:val="00D347D3"/>
    <w:rsid w:val="00D42C62"/>
    <w:rsid w:val="00D43396"/>
    <w:rsid w:val="00D45F03"/>
    <w:rsid w:val="00D75A4E"/>
    <w:rsid w:val="00D76CEC"/>
    <w:rsid w:val="00D93E11"/>
    <w:rsid w:val="00D96DDA"/>
    <w:rsid w:val="00DA111D"/>
    <w:rsid w:val="00DA5E2E"/>
    <w:rsid w:val="00DA7C82"/>
    <w:rsid w:val="00DC1B09"/>
    <w:rsid w:val="00DC4A76"/>
    <w:rsid w:val="00DE5678"/>
    <w:rsid w:val="00DF362A"/>
    <w:rsid w:val="00DF7735"/>
    <w:rsid w:val="00E07C2F"/>
    <w:rsid w:val="00E14232"/>
    <w:rsid w:val="00E22832"/>
    <w:rsid w:val="00E25FB5"/>
    <w:rsid w:val="00E33892"/>
    <w:rsid w:val="00E51362"/>
    <w:rsid w:val="00E61D85"/>
    <w:rsid w:val="00E81F3D"/>
    <w:rsid w:val="00E93C65"/>
    <w:rsid w:val="00EA3B1D"/>
    <w:rsid w:val="00EA4F1E"/>
    <w:rsid w:val="00ED438A"/>
    <w:rsid w:val="00EE1F7E"/>
    <w:rsid w:val="00EE3F95"/>
    <w:rsid w:val="00EF07F5"/>
    <w:rsid w:val="00F00C62"/>
    <w:rsid w:val="00F04F95"/>
    <w:rsid w:val="00F27C24"/>
    <w:rsid w:val="00F34075"/>
    <w:rsid w:val="00F34363"/>
    <w:rsid w:val="00F34430"/>
    <w:rsid w:val="00F50713"/>
    <w:rsid w:val="00F53AA0"/>
    <w:rsid w:val="00F55C9A"/>
    <w:rsid w:val="00F57E13"/>
    <w:rsid w:val="00F65A25"/>
    <w:rsid w:val="00F76175"/>
    <w:rsid w:val="00F833CB"/>
    <w:rsid w:val="00F87EBD"/>
    <w:rsid w:val="00FA1CB4"/>
    <w:rsid w:val="00FA3569"/>
    <w:rsid w:val="00FF341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C035C"/>
  <w15:docId w15:val="{BF63D2DC-0BF2-6D46-9399-E8CB0A67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722"/>
    <w:rPr>
      <w:rFonts w:ascii="Courier New" w:hAnsi="Courier New" w:cs="Courier New"/>
      <w:sz w:val="20"/>
      <w:szCs w:val="20"/>
      <w:lang w:val="en-US" w:eastAsia="en-US"/>
    </w:rPr>
  </w:style>
  <w:style w:type="character" w:styleId="Emphasis">
    <w:name w:val="Emphasis"/>
    <w:basedOn w:val="DefaultParagraphFont"/>
    <w:qFormat/>
    <w:locked/>
    <w:rsid w:val="001F1695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1F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1F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1F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</TotalTime>
  <Pages>6</Pages>
  <Words>668</Words>
  <Characters>3810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2024-12-07T06:45:00Z</cp:lastPrinted>
  <dcterms:created xsi:type="dcterms:W3CDTF">2024-12-07T06:45:00Z</dcterms:created>
  <dcterms:modified xsi:type="dcterms:W3CDTF">2024-12-07T06:45:00Z</dcterms:modified>
  <cp:category/>
</cp:coreProperties>
</file>