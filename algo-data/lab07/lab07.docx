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8573F3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1"/>
        <w:gridCol w:w="277"/>
        <w:gridCol w:w="3015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084F25" w:rsidRDefault="00084F2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8573F3" w:rsidRDefault="008573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С. </w:t>
            </w:r>
            <w:r w:rsidR="008D4C73">
              <w:t>А. Чернышев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7130E4" w:rsidRDefault="00413AAB">
            <w:pPr>
              <w:pStyle w:val="BodyText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462CA6">
              <w:t xml:space="preserve"> № </w:t>
            </w:r>
            <w:r w:rsidR="007130E4">
              <w:rPr>
                <w:lang w:val="en-US"/>
              </w:rPr>
              <w:t>7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CB42F1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 w:rsidRPr="00CB42F1">
              <w:rPr>
                <w:b w:val="0"/>
                <w:szCs w:val="32"/>
                <w:lang w:val="en-US"/>
              </w:rPr>
              <w:t>ТЕЛЕФОННАЯ КНИГА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DA7C82">
            <w:pPr>
              <w:pStyle w:val="Heading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D93E11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  <w:r w:rsidRPr="00D93E11">
              <w:rPr>
                <w:sz w:val="28"/>
                <w:szCs w:val="28"/>
                <w:lang w:val="ru-RU"/>
              </w:rPr>
              <w:t>АЛГОРИТМЫ И СТРУКТУРЫ ДАННЫХ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42464E">
        <w:t>2024</w:t>
      </w:r>
      <w:r w:rsidR="0042464E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:rsidR="00413AAB" w:rsidRDefault="00810104" w:rsidP="00707EE1">
      <w:pPr>
        <w:pStyle w:val="H1excluded"/>
      </w:pPr>
      <w:r w:rsidRPr="00810104">
        <w:lastRenderedPageBreak/>
        <w:t>СОДЕРЖАНИЕ</w:t>
      </w:r>
    </w:p>
    <w:p w:rsidR="00B779C2" w:rsidRDefault="00CA185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r>
        <w:fldChar w:fldCharType="begin"/>
      </w:r>
      <w:r>
        <w:instrText xml:space="preserve"> TOC \h \z \t "H1,1,DIV1,1,DIV2,2" </w:instrText>
      </w:r>
      <w:r>
        <w:fldChar w:fldCharType="separate"/>
      </w:r>
      <w:hyperlink w:anchor="_Toc185673883" w:history="1">
        <w:r w:rsidR="00B779C2" w:rsidRPr="0049243F">
          <w:rPr>
            <w:rStyle w:val="Hyperlink"/>
          </w:rPr>
          <w:t>1</w:t>
        </w:r>
        <w:r w:rsidR="00B779C2"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="00B779C2" w:rsidRPr="0049243F">
          <w:rPr>
            <w:rStyle w:val="Hyperlink"/>
          </w:rPr>
          <w:t>Цель работы</w:t>
        </w:r>
        <w:r w:rsidR="00B779C2">
          <w:rPr>
            <w:webHidden/>
          </w:rPr>
          <w:tab/>
        </w:r>
        <w:r w:rsidR="00B779C2">
          <w:rPr>
            <w:webHidden/>
          </w:rPr>
          <w:fldChar w:fldCharType="begin"/>
        </w:r>
        <w:r w:rsidR="00B779C2">
          <w:rPr>
            <w:webHidden/>
          </w:rPr>
          <w:instrText xml:space="preserve"> PAGEREF _Toc185673883 \h </w:instrText>
        </w:r>
        <w:r w:rsidR="00B779C2">
          <w:rPr>
            <w:webHidden/>
          </w:rPr>
        </w:r>
        <w:r w:rsidR="00B779C2">
          <w:rPr>
            <w:webHidden/>
          </w:rPr>
          <w:fldChar w:fldCharType="separate"/>
        </w:r>
        <w:r w:rsidR="00256E0F">
          <w:rPr>
            <w:webHidden/>
          </w:rPr>
          <w:t>3</w:t>
        </w:r>
        <w:r w:rsidR="00B779C2">
          <w:rPr>
            <w:webHidden/>
          </w:rPr>
          <w:fldChar w:fldCharType="end"/>
        </w:r>
      </w:hyperlink>
    </w:p>
    <w:p w:rsidR="00B779C2" w:rsidRDefault="00B779C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5673884" w:history="1">
        <w:r w:rsidRPr="0049243F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49243F">
          <w:rPr>
            <w:rStyle w:val="Hyperlink"/>
          </w:rPr>
          <w:t>Задание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_Toc185673884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56E0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779C2" w:rsidRDefault="00B779C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5673885" w:history="1">
        <w:r w:rsidRPr="0049243F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49243F">
          <w:rPr>
            <w:rStyle w:val="Hyperlink"/>
          </w:rPr>
          <w:t>Краткое описание хода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_Toc185673885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56E0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779C2" w:rsidRDefault="00B779C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5673886" w:history="1">
        <w:r w:rsidRPr="0049243F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49243F">
          <w:rPr>
            <w:rStyle w:val="Hyperlink"/>
          </w:rPr>
          <w:t>Исходный код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_Toc185673886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56E0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79C2" w:rsidRDefault="00B779C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5673887" w:history="1">
        <w:r w:rsidRPr="0049243F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49243F">
          <w:rPr>
            <w:rStyle w:val="Hyperlink"/>
          </w:rPr>
          <w:t>Реализация основного и двух любых дополнительных заданий из списка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_Toc185673887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56E0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779C2" w:rsidRDefault="00B779C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5673888" w:history="1">
        <w:r w:rsidRPr="0049243F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49243F">
          <w:rPr>
            <w:rStyle w:val="Hyperlink"/>
          </w:rPr>
          <w:t>Результаты работы программы с примерами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_Toc185673888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56E0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779C2" w:rsidRDefault="00B779C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5673889" w:history="1">
        <w:r w:rsidRPr="0049243F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49243F">
          <w:rPr>
            <w:rStyle w:val="Hyperlink"/>
          </w:rPr>
          <w:t>Выводы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_Toc185673889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56E0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A3B1D" w:rsidRDefault="00CA1852" w:rsidP="00423A5F">
      <w:pPr>
        <w:pStyle w:val="MAINTEXT"/>
        <w:ind w:firstLine="0"/>
      </w:pPr>
      <w:r>
        <w:rPr>
          <w:noProof/>
          <w:szCs w:val="24"/>
        </w:rPr>
        <w:fldChar w:fldCharType="end"/>
      </w:r>
      <w:r w:rsidR="00EA3B1D">
        <w:br w:type="page"/>
      </w:r>
    </w:p>
    <w:p w:rsidR="00881978" w:rsidRDefault="004628B4" w:rsidP="00881978">
      <w:pPr>
        <w:pStyle w:val="DIV1"/>
      </w:pPr>
      <w:bookmarkStart w:id="0" w:name="_Toc185673883"/>
      <w:r w:rsidRPr="004628B4">
        <w:lastRenderedPageBreak/>
        <w:t>Цель работы</w:t>
      </w:r>
      <w:bookmarkEnd w:id="0"/>
    </w:p>
    <w:p w:rsidR="00064B04" w:rsidRPr="00CA1852" w:rsidRDefault="000212D2" w:rsidP="00064B04">
      <w:pPr>
        <w:pStyle w:val="MAINTEXT"/>
      </w:pPr>
      <w:r w:rsidRPr="000212D2">
        <w:t xml:space="preserve">Целью данной лабораторной работы является </w:t>
      </w:r>
      <w:r w:rsidR="00107512">
        <w:t>с</w:t>
      </w:r>
      <w:r w:rsidR="00107512" w:rsidRPr="00107512">
        <w:t>оздать структуру данных для телефонной книги, поддерживающую операции добавления, удаления и поиска контактов по номеру. Реализовать основные операции с учетом ограничений на номера и имена, а также два дополнительных задания: поиск по частичному совпадению номера и поддержка групп и меток для контактов.</w:t>
      </w:r>
    </w:p>
    <w:p w:rsidR="00881978" w:rsidRDefault="004628B4" w:rsidP="00881978">
      <w:pPr>
        <w:pStyle w:val="DIV1"/>
      </w:pPr>
      <w:bookmarkStart w:id="1" w:name="_Toc185673884"/>
      <w:r w:rsidRPr="004628B4">
        <w:t>Задание</w:t>
      </w:r>
      <w:bookmarkEnd w:id="1"/>
    </w:p>
    <w:p w:rsidR="00B56C8B" w:rsidRDefault="00B56C8B" w:rsidP="00B56C8B">
      <w:pPr>
        <w:pStyle w:val="MAINTEXT"/>
      </w:pPr>
      <w:r>
        <w:t>Разработать программу, которая:</w:t>
      </w:r>
    </w:p>
    <w:p w:rsidR="00B56C8B" w:rsidRDefault="00B56C8B" w:rsidP="007D48D3">
      <w:pPr>
        <w:pStyle w:val="MAINTEXT"/>
        <w:numPr>
          <w:ilvl w:val="0"/>
          <w:numId w:val="22"/>
        </w:numPr>
      </w:pPr>
      <w:r>
        <w:t>Обрабатывает команды:</w:t>
      </w:r>
    </w:p>
    <w:p w:rsidR="00B56C8B" w:rsidRDefault="00B56C8B" w:rsidP="007D48D3">
      <w:pPr>
        <w:pStyle w:val="MAINTEXT"/>
        <w:numPr>
          <w:ilvl w:val="0"/>
          <w:numId w:val="23"/>
        </w:numPr>
      </w:pPr>
      <w:r>
        <w:t>add number name — добавляет контакт. Если номер уже существует, обновляет имя.</w:t>
      </w:r>
    </w:p>
    <w:p w:rsidR="00B56C8B" w:rsidRDefault="00B56C8B" w:rsidP="007D48D3">
      <w:pPr>
        <w:pStyle w:val="MAINTEXT"/>
        <w:numPr>
          <w:ilvl w:val="0"/>
          <w:numId w:val="23"/>
        </w:numPr>
      </w:pPr>
      <w:r>
        <w:t>del number — удаляет контакт по номеру.</w:t>
      </w:r>
    </w:p>
    <w:p w:rsidR="00B56C8B" w:rsidRDefault="00B56C8B" w:rsidP="007D48D3">
      <w:pPr>
        <w:pStyle w:val="MAINTEXT"/>
        <w:numPr>
          <w:ilvl w:val="0"/>
          <w:numId w:val="23"/>
        </w:numPr>
      </w:pPr>
      <w:r>
        <w:t>find number — находит имя по номеру или выводит «not found».</w:t>
      </w:r>
    </w:p>
    <w:p w:rsidR="00B56C8B" w:rsidRDefault="00B56C8B" w:rsidP="007D48D3">
      <w:pPr>
        <w:pStyle w:val="MAINTEXT"/>
        <w:numPr>
          <w:ilvl w:val="0"/>
          <w:numId w:val="22"/>
        </w:numPr>
      </w:pPr>
      <w:r>
        <w:t>Реализует два дополнительных задания:</w:t>
      </w:r>
    </w:p>
    <w:p w:rsidR="00B56C8B" w:rsidRDefault="00B56C8B" w:rsidP="007D48D3">
      <w:pPr>
        <w:pStyle w:val="MAINTEXT"/>
        <w:numPr>
          <w:ilvl w:val="0"/>
          <w:numId w:val="24"/>
        </w:numPr>
      </w:pPr>
      <w:r>
        <w:t>Поиск по частичному совпадению номера.</w:t>
      </w:r>
    </w:p>
    <w:p w:rsidR="00B56C8B" w:rsidRDefault="00B56C8B" w:rsidP="007D48D3">
      <w:pPr>
        <w:pStyle w:val="MAINTEXT"/>
        <w:numPr>
          <w:ilvl w:val="0"/>
          <w:numId w:val="24"/>
        </w:numPr>
      </w:pPr>
      <w:r>
        <w:t>Поддержку групп и меток для контактов.</w:t>
      </w:r>
    </w:p>
    <w:p w:rsidR="00C81D11" w:rsidRPr="00C81D11" w:rsidRDefault="00B56C8B" w:rsidP="00B56C8B">
      <w:pPr>
        <w:pStyle w:val="MAINTEXT"/>
      </w:pPr>
      <w:r>
        <w:t>Программа должна быть оптимизирована для работы с большими данным</w:t>
      </w:r>
      <w:r>
        <w:t>и</w:t>
      </w:r>
      <w:r>
        <w:t>.</w:t>
      </w:r>
    </w:p>
    <w:p w:rsidR="00881978" w:rsidRDefault="004628B4" w:rsidP="0041388D">
      <w:pPr>
        <w:pStyle w:val="DIV1"/>
      </w:pPr>
      <w:bookmarkStart w:id="2" w:name="_Toc185673885"/>
      <w:r w:rsidRPr="004628B4">
        <w:t>Краткое описание хода разработки</w:t>
      </w:r>
      <w:bookmarkEnd w:id="2"/>
    </w:p>
    <w:p w:rsidR="00460F16" w:rsidRDefault="00460F16" w:rsidP="00817625">
      <w:pPr>
        <w:pStyle w:val="MAINTEXT"/>
        <w:numPr>
          <w:ilvl w:val="3"/>
          <w:numId w:val="25"/>
        </w:numPr>
      </w:pPr>
      <w:r>
        <w:t>Изучены ограничения задачи, такие как длина номера, допустимые символы в имени, и количество запросов. Определено, что для хранения данных подойдет словарь (хеш-таблица), поскольку он обеспечивает доступ к данным за O(1) в среднем случае.</w:t>
      </w:r>
    </w:p>
    <w:p w:rsidR="00460F16" w:rsidRDefault="00460F16" w:rsidP="00817625">
      <w:pPr>
        <w:pStyle w:val="MAINTEXT"/>
        <w:numPr>
          <w:ilvl w:val="3"/>
          <w:numId w:val="25"/>
        </w:numPr>
      </w:pPr>
      <w:r>
        <w:t>Для основной задачи создан класс PhoneBook, содержащий словарь для хранения пар "номер-имя". Дополнительно реализованы структуры для хранения меток и групп.</w:t>
      </w:r>
    </w:p>
    <w:p w:rsidR="00460F16" w:rsidRDefault="00460F16" w:rsidP="00817625">
      <w:pPr>
        <w:pStyle w:val="MAINTEXT"/>
        <w:numPr>
          <w:ilvl w:val="3"/>
          <w:numId w:val="25"/>
        </w:numPr>
      </w:pPr>
      <w:r>
        <w:t xml:space="preserve">Основной функционал (добавление, удаление, поиск по номеру) </w:t>
      </w:r>
      <w:r>
        <w:lastRenderedPageBreak/>
        <w:t>реализован через методы класса:</w:t>
      </w:r>
    </w:p>
    <w:p w:rsidR="00460F16" w:rsidRDefault="00460F16" w:rsidP="004D72A3">
      <w:pPr>
        <w:pStyle w:val="MAINTEXT"/>
        <w:numPr>
          <w:ilvl w:val="3"/>
          <w:numId w:val="26"/>
        </w:numPr>
      </w:pPr>
      <w:r>
        <w:t>add_contact: Добавляет новый контакт или обновляет существующий.</w:t>
      </w:r>
    </w:p>
    <w:p w:rsidR="00460F16" w:rsidRDefault="00460F16" w:rsidP="004D72A3">
      <w:pPr>
        <w:pStyle w:val="MAINTEXT"/>
        <w:numPr>
          <w:ilvl w:val="3"/>
          <w:numId w:val="26"/>
        </w:numPr>
      </w:pPr>
      <w:r>
        <w:t>delete_contact: Удаляет контакт, если он существует.</w:t>
      </w:r>
    </w:p>
    <w:p w:rsidR="00460F16" w:rsidRDefault="00460F16" w:rsidP="004D72A3">
      <w:pPr>
        <w:pStyle w:val="MAINTEXT"/>
        <w:numPr>
          <w:ilvl w:val="3"/>
          <w:numId w:val="26"/>
        </w:numPr>
      </w:pPr>
      <w:r>
        <w:t>find_contact: Возвращает имя или «not found», если номер отсутствует.</w:t>
      </w:r>
    </w:p>
    <w:p w:rsidR="00460F16" w:rsidRDefault="00460F16" w:rsidP="00817625">
      <w:pPr>
        <w:pStyle w:val="MAINTEXT"/>
        <w:numPr>
          <w:ilvl w:val="3"/>
          <w:numId w:val="25"/>
        </w:numPr>
      </w:pPr>
      <w:r>
        <w:t>Реализованы два дополнительных задания:</w:t>
      </w:r>
    </w:p>
    <w:p w:rsidR="00460F16" w:rsidRDefault="00460F16" w:rsidP="00C933B9">
      <w:pPr>
        <w:pStyle w:val="MAINTEXT"/>
        <w:numPr>
          <w:ilvl w:val="3"/>
          <w:numId w:val="27"/>
        </w:numPr>
      </w:pPr>
      <w:r>
        <w:t>Поиск по частичному совпадению номера: Используется метод find_partial, который находит все номера, начинающиеся с заданной строки.</w:t>
      </w:r>
    </w:p>
    <w:p w:rsidR="00460F16" w:rsidRDefault="00460F16" w:rsidP="00C933B9">
      <w:pPr>
        <w:pStyle w:val="MAINTEXT"/>
        <w:numPr>
          <w:ilvl w:val="3"/>
          <w:numId w:val="27"/>
        </w:numPr>
      </w:pPr>
      <w:r>
        <w:t>Поддержка групп и меток: Контакты можно добавлять в группы и назначать им метки. Реализованы методы для поиска по группе или метке.</w:t>
      </w:r>
    </w:p>
    <w:p w:rsidR="00460F16" w:rsidRDefault="00460F16" w:rsidP="00817625">
      <w:pPr>
        <w:pStyle w:val="MAINTEXT"/>
        <w:numPr>
          <w:ilvl w:val="3"/>
          <w:numId w:val="25"/>
        </w:numPr>
      </w:pPr>
      <w:r>
        <w:t>Запросы собираются в список, затем обрабатываются пакетно. Это позволяет поддерживать требуемый формат вывода, где результаты поиска выводятся после обработки всех запросов.</w:t>
      </w:r>
    </w:p>
    <w:p w:rsidR="00006A8C" w:rsidRPr="00460F16" w:rsidRDefault="00460F16" w:rsidP="00817625">
      <w:pPr>
        <w:pStyle w:val="MAINTEXT"/>
        <w:numPr>
          <w:ilvl w:val="3"/>
          <w:numId w:val="25"/>
        </w:numPr>
      </w:pPr>
      <w:r>
        <w:t>Программа протестирована на данных с разным количеством запросов, чтобы убедиться в корректной работе и соблюдении временных ограничений.</w:t>
      </w:r>
    </w:p>
    <w:p w:rsidR="005859A3" w:rsidRDefault="004628B4" w:rsidP="00BA0145">
      <w:pPr>
        <w:pStyle w:val="DIV1"/>
      </w:pPr>
      <w:bookmarkStart w:id="3" w:name="_Toc185673886"/>
      <w:r w:rsidRPr="004628B4">
        <w:t>Исходный код программы</w:t>
      </w:r>
      <w:bookmarkEnd w:id="3"/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class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PhoneBook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def </w:t>
      </w:r>
      <w:r w:rsidRPr="00BA0145">
        <w:rPr>
          <w:rFonts w:ascii="Cascadia Code" w:hAnsi="Cascadia Code" w:cs="Cascadia Code"/>
          <w:color w:val="A000A3"/>
          <w:sz w:val="20"/>
          <w:szCs w:val="20"/>
          <w:lang w:val="en-US"/>
        </w:rPr>
        <w:t>__init__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.contacts = {}  </w:t>
      </w:r>
      <w:r w:rsidRPr="00BA0145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# Основной справочник {номер: {name, group, tags}}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.groups = {}  </w:t>
      </w:r>
      <w:r w:rsidRPr="00BA0145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# Словарь групп {group_name: [numbers]}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.tags = {}  </w:t>
      </w:r>
      <w:r w:rsidRPr="00BA0145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# Словарь меток {tag_name: [numbers]}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</w:pP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def </w:t>
      </w:r>
      <w:r w:rsidRPr="00BA0145">
        <w:rPr>
          <w:rFonts w:ascii="Cascadia Code" w:hAnsi="Cascadia Code" w:cs="Cascadia Code"/>
          <w:color w:val="0A4F67"/>
          <w:sz w:val="20"/>
          <w:szCs w:val="20"/>
          <w:lang w:val="en-US"/>
        </w:rPr>
        <w:t>add_contact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name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group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=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>None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number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in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.contacts: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.contacts[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][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'name'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] =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name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>else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.contacts[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 = {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'name'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: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name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'group'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: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group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'tags'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: </w:t>
      </w:r>
      <w:r w:rsidRPr="00BA0145">
        <w:rPr>
          <w:rFonts w:ascii="Cascadia Code" w:hAnsi="Cascadia Code" w:cs="Cascadia Code"/>
          <w:color w:val="00006D"/>
          <w:sz w:val="20"/>
          <w:szCs w:val="20"/>
          <w:lang w:val="en-US"/>
        </w:rPr>
        <w:t>set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()}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group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group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not in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.groups: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   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.groups[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group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 = []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number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not in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.groups[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group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   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.groups[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group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].append(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def </w:t>
      </w:r>
      <w:r w:rsidRPr="00BA0145">
        <w:rPr>
          <w:rFonts w:ascii="Cascadia Code" w:hAnsi="Cascadia Code" w:cs="Cascadia Code"/>
          <w:color w:val="0A4F67"/>
          <w:sz w:val="20"/>
          <w:szCs w:val="20"/>
          <w:lang w:val="en-US"/>
        </w:rPr>
        <w:t>delete_contact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number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in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.contacts: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lastRenderedPageBreak/>
        <w:t xml:space="preserve">    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group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.contacts[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][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'group'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group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and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number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in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.groups.get(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group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, []):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   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.groups[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group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].remove(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for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tag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in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.contacts[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][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'tags'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number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in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.tags[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tag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       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.tags[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tag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].remove(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del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.contacts[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def </w:t>
      </w:r>
      <w:r w:rsidRPr="00BA0145">
        <w:rPr>
          <w:rFonts w:ascii="Cascadia Code" w:hAnsi="Cascadia Code" w:cs="Cascadia Code"/>
          <w:color w:val="0A4F67"/>
          <w:sz w:val="20"/>
          <w:szCs w:val="20"/>
          <w:lang w:val="en-US"/>
        </w:rPr>
        <w:t>find_contact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return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.contacts.get(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, {}).get(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'name'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'not found'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def </w:t>
      </w:r>
      <w:r w:rsidRPr="00BA0145">
        <w:rPr>
          <w:rFonts w:ascii="Cascadia Code" w:hAnsi="Cascadia Code" w:cs="Cascadia Code"/>
          <w:color w:val="0A4F67"/>
          <w:sz w:val="20"/>
          <w:szCs w:val="20"/>
          <w:lang w:val="en-US"/>
        </w:rPr>
        <w:t>add_tag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tag_name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number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in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.contacts: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.contacts[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][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'tags'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].add(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tag_name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tag_name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not in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.tags: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   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.tags[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tag_name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 = []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number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not in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.tags[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tag_name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   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.tags[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tag_name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].append(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def </w:t>
      </w:r>
      <w:r w:rsidRPr="00BA0145">
        <w:rPr>
          <w:rFonts w:ascii="Cascadia Code" w:hAnsi="Cascadia Code" w:cs="Cascadia Code"/>
          <w:color w:val="0A4F67"/>
          <w:sz w:val="20"/>
          <w:szCs w:val="20"/>
          <w:lang w:val="en-US"/>
        </w:rPr>
        <w:t>find_by_group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group_name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group_name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in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.groups: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return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.contacts[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][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'name'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]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for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number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in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.groups[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group_name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]]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return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[]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def </w:t>
      </w:r>
      <w:r w:rsidRPr="00BA0145">
        <w:rPr>
          <w:rFonts w:ascii="Cascadia Code" w:hAnsi="Cascadia Code" w:cs="Cascadia Code"/>
          <w:color w:val="0A4F67"/>
          <w:sz w:val="20"/>
          <w:szCs w:val="20"/>
          <w:lang w:val="en-US"/>
        </w:rPr>
        <w:t>find_by_tag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tag_name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tag_name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in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.tags: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return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.contacts[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][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'name'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]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for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number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in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.tags[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tag_name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]]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return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[]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def </w:t>
      </w:r>
      <w:r w:rsidRPr="00BA0145">
        <w:rPr>
          <w:rFonts w:ascii="Cascadia Code" w:hAnsi="Cascadia Code" w:cs="Cascadia Code"/>
          <w:color w:val="0A4F67"/>
          <w:sz w:val="20"/>
          <w:szCs w:val="20"/>
          <w:lang w:val="en-US"/>
        </w:rPr>
        <w:t>find_partial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partial_number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result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= []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for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number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in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.contacts: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BA0145">
        <w:rPr>
          <w:rFonts w:ascii="Cascadia Code" w:hAnsi="Cascadia Code" w:cs="Cascadia Code"/>
          <w:color w:val="00006D"/>
          <w:sz w:val="20"/>
          <w:szCs w:val="20"/>
          <w:lang w:val="en-US"/>
        </w:rPr>
        <w:t>str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).startswith(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partial_number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result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.append((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BA0145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.contacts[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][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'name'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]))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return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result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0000"/>
          <w:sz w:val="20"/>
          <w:szCs w:val="20"/>
          <w:lang w:val="en-US"/>
        </w:rPr>
      </w:pP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0000"/>
          <w:sz w:val="20"/>
          <w:szCs w:val="20"/>
          <w:lang w:val="en-US"/>
        </w:rPr>
      </w:pP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def </w:t>
      </w:r>
      <w:r w:rsidRPr="00BA0145">
        <w:rPr>
          <w:rFonts w:ascii="Cascadia Code" w:hAnsi="Cascadia Code" w:cs="Cascadia Code"/>
          <w:color w:val="0A4F67"/>
          <w:sz w:val="20"/>
          <w:szCs w:val="20"/>
          <w:lang w:val="en-US"/>
        </w:rPr>
        <w:t>process_requests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requests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phone_book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= PhoneBook()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results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= []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for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request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in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requests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query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request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.split()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query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BA0145">
        <w:rPr>
          <w:rFonts w:ascii="Cascadia Code" w:hAnsi="Cascadia Code" w:cs="Cascadia Code"/>
          <w:color w:val="1233E6"/>
          <w:sz w:val="20"/>
          <w:szCs w:val="20"/>
          <w:lang w:val="en-US"/>
        </w:rPr>
        <w:t>0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] == 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"add"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name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query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BA0145">
        <w:rPr>
          <w:rFonts w:ascii="Cascadia Code" w:hAnsi="Cascadia Code" w:cs="Cascadia Code"/>
          <w:color w:val="1233E6"/>
          <w:sz w:val="20"/>
          <w:szCs w:val="20"/>
          <w:lang w:val="en-US"/>
        </w:rPr>
        <w:t>1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],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query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BA0145">
        <w:rPr>
          <w:rFonts w:ascii="Cascadia Code" w:hAnsi="Cascadia Code" w:cs="Cascadia Code"/>
          <w:color w:val="1233E6"/>
          <w:sz w:val="20"/>
          <w:szCs w:val="20"/>
          <w:lang w:val="en-US"/>
        </w:rPr>
        <w:t>2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1DA4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group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query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BA0145">
        <w:rPr>
          <w:rFonts w:ascii="Cascadia Code" w:hAnsi="Cascadia Code" w:cs="Cascadia Code"/>
          <w:color w:val="1233E6"/>
          <w:sz w:val="20"/>
          <w:szCs w:val="20"/>
          <w:lang w:val="en-US"/>
        </w:rPr>
        <w:t>3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]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BA0145">
        <w:rPr>
          <w:rFonts w:ascii="Cascadia Code" w:hAnsi="Cascadia Code" w:cs="Cascadia Code"/>
          <w:color w:val="00006D"/>
          <w:sz w:val="20"/>
          <w:szCs w:val="20"/>
          <w:lang w:val="en-US"/>
        </w:rPr>
        <w:t>len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query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) &gt; </w:t>
      </w:r>
      <w:r w:rsidRPr="00BA0145">
        <w:rPr>
          <w:rFonts w:ascii="Cascadia Code" w:hAnsi="Cascadia Code" w:cs="Cascadia Code"/>
          <w:color w:val="1233E6"/>
          <w:sz w:val="20"/>
          <w:szCs w:val="20"/>
          <w:lang w:val="en-US"/>
        </w:rPr>
        <w:t xml:space="preserve">3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>else None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phone_book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.add_contact(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name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group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elif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query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BA0145">
        <w:rPr>
          <w:rFonts w:ascii="Cascadia Code" w:hAnsi="Cascadia Code" w:cs="Cascadia Code"/>
          <w:color w:val="1233E6"/>
          <w:sz w:val="20"/>
          <w:szCs w:val="20"/>
          <w:lang w:val="en-US"/>
        </w:rPr>
        <w:t>0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] == 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"del"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number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query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BA0145">
        <w:rPr>
          <w:rFonts w:ascii="Cascadia Code" w:hAnsi="Cascadia Code" w:cs="Cascadia Code"/>
          <w:color w:val="1233E6"/>
          <w:sz w:val="20"/>
          <w:szCs w:val="20"/>
          <w:lang w:val="en-US"/>
        </w:rPr>
        <w:t>1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phone_book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.delete_contact(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elif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query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BA0145">
        <w:rPr>
          <w:rFonts w:ascii="Cascadia Code" w:hAnsi="Cascadia Code" w:cs="Cascadia Code"/>
          <w:color w:val="1233E6"/>
          <w:sz w:val="20"/>
          <w:szCs w:val="20"/>
          <w:lang w:val="en-US"/>
        </w:rPr>
        <w:t>0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] == 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"find"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BA0145">
        <w:rPr>
          <w:rFonts w:ascii="Cascadia Code" w:hAnsi="Cascadia Code" w:cs="Cascadia Code"/>
          <w:color w:val="00006D"/>
          <w:sz w:val="20"/>
          <w:szCs w:val="20"/>
          <w:lang w:val="en-US"/>
        </w:rPr>
        <w:t>len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query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) == </w:t>
      </w:r>
      <w:r w:rsidRPr="00BA0145">
        <w:rPr>
          <w:rFonts w:ascii="Cascadia Code" w:hAnsi="Cascadia Code" w:cs="Cascadia Code"/>
          <w:color w:val="1233E6"/>
          <w:sz w:val="20"/>
          <w:szCs w:val="20"/>
          <w:lang w:val="en-US"/>
        </w:rPr>
        <w:t>2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number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query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BA0145">
        <w:rPr>
          <w:rFonts w:ascii="Cascadia Code" w:hAnsi="Cascadia Code" w:cs="Cascadia Code"/>
          <w:color w:val="1233E6"/>
          <w:sz w:val="20"/>
          <w:szCs w:val="20"/>
          <w:lang w:val="en-US"/>
        </w:rPr>
        <w:t>1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results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.append(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phone_book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.find_contact(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elif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query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BA0145">
        <w:rPr>
          <w:rFonts w:ascii="Cascadia Code" w:hAnsi="Cascadia Code" w:cs="Cascadia Code"/>
          <w:color w:val="1233E6"/>
          <w:sz w:val="20"/>
          <w:szCs w:val="20"/>
          <w:lang w:val="en-US"/>
        </w:rPr>
        <w:t>1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] == 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"partial"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partial_number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query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BA0145">
        <w:rPr>
          <w:rFonts w:ascii="Cascadia Code" w:hAnsi="Cascadia Code" w:cs="Cascadia Code"/>
          <w:color w:val="1233E6"/>
          <w:sz w:val="20"/>
          <w:szCs w:val="20"/>
          <w:lang w:val="en-US"/>
        </w:rPr>
        <w:t>2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matches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phone_book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.find_partial(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partial_number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matches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results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.extend([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f"</w:t>
      </w:r>
      <w:r w:rsidRPr="00BA0145">
        <w:rPr>
          <w:rFonts w:ascii="Cascadia Code" w:hAnsi="Cascadia Code" w:cs="Cascadia Code"/>
          <w:color w:val="022295"/>
          <w:sz w:val="20"/>
          <w:szCs w:val="20"/>
          <w:lang w:val="en-US"/>
        </w:rPr>
        <w:t>{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22295"/>
          <w:sz w:val="20"/>
          <w:szCs w:val="20"/>
          <w:lang w:val="en-US"/>
        </w:rPr>
        <w:t>}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 xml:space="preserve">: </w:t>
      </w:r>
      <w:r w:rsidRPr="00BA0145">
        <w:rPr>
          <w:rFonts w:ascii="Cascadia Code" w:hAnsi="Cascadia Code" w:cs="Cascadia Code"/>
          <w:color w:val="022295"/>
          <w:sz w:val="20"/>
          <w:szCs w:val="20"/>
          <w:lang w:val="en-US"/>
        </w:rPr>
        <w:t>{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name</w:t>
      </w:r>
      <w:r w:rsidRPr="00BA0145">
        <w:rPr>
          <w:rFonts w:ascii="Cascadia Code" w:hAnsi="Cascadia Code" w:cs="Cascadia Code"/>
          <w:color w:val="022295"/>
          <w:sz w:val="20"/>
          <w:szCs w:val="20"/>
          <w:lang w:val="en-US"/>
        </w:rPr>
        <w:t>}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 xml:space="preserve">"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for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name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in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matches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>else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lastRenderedPageBreak/>
        <w:t xml:space="preserve">            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results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.append(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"not found"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elif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query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BA0145">
        <w:rPr>
          <w:rFonts w:ascii="Cascadia Code" w:hAnsi="Cascadia Code" w:cs="Cascadia Code"/>
          <w:color w:val="1233E6"/>
          <w:sz w:val="20"/>
          <w:szCs w:val="20"/>
          <w:lang w:val="en-US"/>
        </w:rPr>
        <w:t>0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] == 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"tag"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tag_name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query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BA0145">
        <w:rPr>
          <w:rFonts w:ascii="Cascadia Code" w:hAnsi="Cascadia Code" w:cs="Cascadia Code"/>
          <w:color w:val="1233E6"/>
          <w:sz w:val="20"/>
          <w:szCs w:val="20"/>
          <w:lang w:val="en-US"/>
        </w:rPr>
        <w:t>1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],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query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BA0145">
        <w:rPr>
          <w:rFonts w:ascii="Cascadia Code" w:hAnsi="Cascadia Code" w:cs="Cascadia Code"/>
          <w:color w:val="1233E6"/>
          <w:sz w:val="20"/>
          <w:szCs w:val="20"/>
          <w:lang w:val="en-US"/>
        </w:rPr>
        <w:t>2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phone_book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.add_tag(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number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tag_name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elif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query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BA0145">
        <w:rPr>
          <w:rFonts w:ascii="Cascadia Code" w:hAnsi="Cascadia Code" w:cs="Cascadia Code"/>
          <w:color w:val="1233E6"/>
          <w:sz w:val="20"/>
          <w:szCs w:val="20"/>
          <w:lang w:val="en-US"/>
        </w:rPr>
        <w:t>0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] == 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"find_by_group"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group_name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query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BA0145">
        <w:rPr>
          <w:rFonts w:ascii="Cascadia Code" w:hAnsi="Cascadia Code" w:cs="Cascadia Code"/>
          <w:color w:val="1233E6"/>
          <w:sz w:val="20"/>
          <w:szCs w:val="20"/>
          <w:lang w:val="en-US"/>
        </w:rPr>
        <w:t>1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names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phone_book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.find_by_group(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group_name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results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.append(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", "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.join(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names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)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names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else 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"not found"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elif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query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BA0145">
        <w:rPr>
          <w:rFonts w:ascii="Cascadia Code" w:hAnsi="Cascadia Code" w:cs="Cascadia Code"/>
          <w:color w:val="1233E6"/>
          <w:sz w:val="20"/>
          <w:szCs w:val="20"/>
          <w:lang w:val="en-US"/>
        </w:rPr>
        <w:t>0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] == 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"find_by_tag"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tag_name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query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BA0145">
        <w:rPr>
          <w:rFonts w:ascii="Cascadia Code" w:hAnsi="Cascadia Code" w:cs="Cascadia Code"/>
          <w:color w:val="1233E6"/>
          <w:sz w:val="20"/>
          <w:szCs w:val="20"/>
          <w:lang w:val="en-US"/>
        </w:rPr>
        <w:t>1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]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names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phone_book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.find_by_tag(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tag_name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results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.append(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", "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.join(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names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)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names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else 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"not found"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return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results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0000"/>
          <w:sz w:val="20"/>
          <w:szCs w:val="20"/>
          <w:lang w:val="en-US"/>
        </w:rPr>
      </w:pP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0000"/>
          <w:sz w:val="20"/>
          <w:szCs w:val="20"/>
          <w:lang w:val="en-US"/>
        </w:rPr>
      </w:pP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def </w:t>
      </w:r>
      <w:r w:rsidRPr="00BA0145">
        <w:rPr>
          <w:rFonts w:ascii="Cascadia Code" w:hAnsi="Cascadia Code" w:cs="Cascadia Code"/>
          <w:color w:val="0A4F67"/>
          <w:sz w:val="20"/>
          <w:szCs w:val="20"/>
          <w:lang w:val="en-US"/>
        </w:rPr>
        <w:t>main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():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q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r w:rsidRPr="00BA0145">
        <w:rPr>
          <w:rFonts w:ascii="Cascadia Code" w:hAnsi="Cascadia Code" w:cs="Cascadia Code"/>
          <w:color w:val="00006D"/>
          <w:sz w:val="20"/>
          <w:szCs w:val="20"/>
          <w:lang w:val="en-US"/>
        </w:rPr>
        <w:t>int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BA0145">
        <w:rPr>
          <w:rFonts w:ascii="Cascadia Code" w:hAnsi="Cascadia Code" w:cs="Cascadia Code"/>
          <w:color w:val="00006D"/>
          <w:sz w:val="20"/>
          <w:szCs w:val="20"/>
          <w:lang w:val="en-US"/>
        </w:rPr>
        <w:t>input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())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requests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= []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for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_ </w:t>
      </w: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in </w:t>
      </w:r>
      <w:r w:rsidRPr="00BA0145">
        <w:rPr>
          <w:rFonts w:ascii="Cascadia Code" w:hAnsi="Cascadia Code" w:cs="Cascadia Code"/>
          <w:color w:val="00006D"/>
          <w:sz w:val="20"/>
          <w:szCs w:val="20"/>
          <w:lang w:val="en-US"/>
        </w:rPr>
        <w:t>range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q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requests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.append(</w:t>
      </w:r>
      <w:r w:rsidRPr="00BA0145">
        <w:rPr>
          <w:rFonts w:ascii="Cascadia Code" w:hAnsi="Cascadia Code" w:cs="Cascadia Code"/>
          <w:color w:val="00006D"/>
          <w:sz w:val="20"/>
          <w:szCs w:val="20"/>
          <w:lang w:val="en-US"/>
        </w:rPr>
        <w:t>input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())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results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= process_requests(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requests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BA0145">
        <w:rPr>
          <w:rFonts w:ascii="Cascadia Code" w:hAnsi="Cascadia Code" w:cs="Cascadia Code"/>
          <w:color w:val="00006D"/>
          <w:sz w:val="20"/>
          <w:szCs w:val="20"/>
          <w:lang w:val="en-US"/>
        </w:rPr>
        <w:t>print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"</w:t>
      </w:r>
      <w:r w:rsidRPr="00BA0145">
        <w:rPr>
          <w:rFonts w:ascii="Cascadia Code" w:hAnsi="Cascadia Code" w:cs="Cascadia Code"/>
          <w:color w:val="022295"/>
          <w:sz w:val="20"/>
          <w:szCs w:val="20"/>
          <w:lang w:val="en-US"/>
        </w:rPr>
        <w:t>\n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"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.join(</w:t>
      </w:r>
      <w:r w:rsidRPr="00BA0145">
        <w:rPr>
          <w:rFonts w:ascii="Cascadia Code" w:hAnsi="Cascadia Code" w:cs="Cascadia Code"/>
          <w:color w:val="000000"/>
          <w:sz w:val="20"/>
          <w:szCs w:val="20"/>
          <w:lang w:val="en-US"/>
        </w:rPr>
        <w:t>results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))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__name__ == </w:t>
      </w:r>
      <w:r w:rsidRPr="00BA0145">
        <w:rPr>
          <w:rFonts w:ascii="Cascadia Code" w:hAnsi="Cascadia Code" w:cs="Cascadia Code"/>
          <w:color w:val="116D12"/>
          <w:sz w:val="20"/>
          <w:szCs w:val="20"/>
          <w:lang w:val="en-US"/>
        </w:rPr>
        <w:t>"__main__"</w:t>
      </w: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BA0145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main()</w:t>
      </w:r>
    </w:p>
    <w:p w:rsidR="00BA0145" w:rsidRPr="00BA0145" w:rsidRDefault="00BA0145" w:rsidP="00BA0145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BA0145" w:rsidRPr="005F6AC6" w:rsidRDefault="00BA0145">
      <w:pPr>
        <w:spacing w:after="200" w:line="276" w:lineRule="auto"/>
      </w:pPr>
    </w:p>
    <w:p w:rsidR="00A41F0A" w:rsidRDefault="0014282A" w:rsidP="00A41F0A">
      <w:pPr>
        <w:pStyle w:val="DIV1"/>
      </w:pPr>
      <w:bookmarkStart w:id="4" w:name="_Toc185673887"/>
      <w:r w:rsidRPr="0014282A">
        <w:t>Реализация основного и двух любых дополнительных заданий из списка</w:t>
      </w:r>
      <w:bookmarkEnd w:id="4"/>
    </w:p>
    <w:p w:rsidR="00A41F0A" w:rsidRDefault="00A41F0A" w:rsidP="003C115C">
      <w:pPr>
        <w:pStyle w:val="MAINTEXT"/>
      </w:pPr>
      <w:r>
        <w:t>Дополнительное задание 1: Поиск по частичному совпадению номера</w:t>
      </w:r>
      <w:r w:rsidR="003C115C">
        <w:t xml:space="preserve">. </w:t>
      </w:r>
      <w:r>
        <w:t>Метод find_partial итерируется по ключам словаря, чтобы найти номера, начинающиеся с заданной подстроки.</w:t>
      </w:r>
    </w:p>
    <w:p w:rsidR="00B90F22" w:rsidRDefault="00A41F0A" w:rsidP="00A41F0A">
      <w:pPr>
        <w:pStyle w:val="MAINTEXT"/>
      </w:pPr>
      <w:r>
        <w:t>Дополнительное задание 2: Поддержка групп и меток</w:t>
      </w:r>
      <w:r w:rsidR="003C115C">
        <w:t xml:space="preserve">. </w:t>
      </w:r>
      <w:r>
        <w:t>Для реализации групп и меток добавлены дополнительные словари. Методы add_to_group и add_tag назначают контактам группы и метки, а find_by_group и find_by_tag позволяют искать контакты по этим критериям.</w:t>
      </w:r>
    </w:p>
    <w:p w:rsidR="00B90F22" w:rsidRDefault="00B90F22">
      <w:pPr>
        <w:spacing w:after="200" w:line="276" w:lineRule="auto"/>
        <w:rPr>
          <w:sz w:val="28"/>
          <w:szCs w:val="28"/>
        </w:rPr>
      </w:pPr>
      <w:r>
        <w:br w:type="page"/>
      </w:r>
    </w:p>
    <w:p w:rsidR="001F1695" w:rsidRPr="00DA5E2E" w:rsidRDefault="004628B4" w:rsidP="001F1695">
      <w:pPr>
        <w:pStyle w:val="DIV1"/>
      </w:pPr>
      <w:bookmarkStart w:id="5" w:name="_Toc185673888"/>
      <w:r w:rsidRPr="004628B4">
        <w:lastRenderedPageBreak/>
        <w:t>Результаты работы программы с примерами</w:t>
      </w:r>
      <w:bookmarkEnd w:id="5"/>
    </w:p>
    <w:p w:rsidR="00DA5E2E" w:rsidRPr="000838A4" w:rsidRDefault="00DA5E2E" w:rsidP="000838A4">
      <w:pPr>
        <w:pStyle w:val="MAINTEXT"/>
        <w:rPr>
          <w:rStyle w:val="Emphasis"/>
          <w:i w:val="0"/>
          <w:iCs w:val="0"/>
        </w:rPr>
      </w:pPr>
      <w:r w:rsidRPr="000838A4">
        <w:rPr>
          <w:rStyle w:val="Emphasis"/>
          <w:i w:val="0"/>
          <w:iCs w:val="0"/>
        </w:rPr>
        <w:t xml:space="preserve">На рис. </w:t>
      </w:r>
      <w:r w:rsidR="008F0883">
        <w:rPr>
          <w:rStyle w:val="Emphasis"/>
          <w:i w:val="0"/>
          <w:iCs w:val="0"/>
        </w:rPr>
        <w:t xml:space="preserve">1, </w:t>
      </w:r>
      <w:r w:rsidR="00847C86" w:rsidRPr="000838A4">
        <w:rPr>
          <w:rStyle w:val="Emphasis"/>
          <w:i w:val="0"/>
          <w:iCs w:val="0"/>
        </w:rPr>
        <w:t>2, 3 изображен</w:t>
      </w:r>
      <w:r w:rsidR="00493C84">
        <w:rPr>
          <w:rStyle w:val="Emphasis"/>
          <w:i w:val="0"/>
          <w:iCs w:val="0"/>
        </w:rPr>
        <w:t>о тестирование написанной программы с различными входными данными</w:t>
      </w:r>
      <w:r w:rsidR="00847C86" w:rsidRPr="000838A4">
        <w:rPr>
          <w:rStyle w:val="Emphasis"/>
          <w:i w:val="0"/>
          <w:iCs w:val="0"/>
        </w:rPr>
        <w:t>.</w:t>
      </w:r>
    </w:p>
    <w:p w:rsidR="001F1695" w:rsidRDefault="001F1695" w:rsidP="000838A4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62F3A33" wp14:editId="6CD8917D">
            <wp:extent cx="2953054" cy="26389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054" cy="26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03" w:rsidRDefault="001F1695" w:rsidP="000838A4">
      <w:pPr>
        <w:pStyle w:val="MAINTEXT"/>
        <w:keepNext w:val="0"/>
        <w:ind w:firstLine="0"/>
        <w:jc w:val="center"/>
      </w:pPr>
      <w:r>
        <w:t xml:space="preserve">Рисунок </w:t>
      </w:r>
      <w:r w:rsidR="003A13C9">
        <w:fldChar w:fldCharType="begin"/>
      </w:r>
      <w:r w:rsidR="003A13C9">
        <w:instrText xml:space="preserve"> SEQ Рисунок \* ARABIC </w:instrText>
      </w:r>
      <w:r w:rsidR="003A13C9">
        <w:fldChar w:fldCharType="separate"/>
      </w:r>
      <w:r w:rsidR="00256E0F">
        <w:rPr>
          <w:noProof/>
        </w:rPr>
        <w:t>1</w:t>
      </w:r>
      <w:r w:rsidR="003A13C9">
        <w:rPr>
          <w:noProof/>
        </w:rPr>
        <w:fldChar w:fldCharType="end"/>
      </w:r>
    </w:p>
    <w:p w:rsidR="0092220A" w:rsidRDefault="0092220A" w:rsidP="000838A4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727BDA2" wp14:editId="1AA29DB6">
            <wp:extent cx="2939142" cy="3329986"/>
            <wp:effectExtent l="0" t="0" r="0" b="0"/>
            <wp:docPr id="12014610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61066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7546" cy="333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0A" w:rsidRPr="0092220A" w:rsidRDefault="0092220A" w:rsidP="000838A4">
      <w:pPr>
        <w:pStyle w:val="Caption"/>
        <w:keepNext w:val="0"/>
        <w:spacing w:line="360" w:lineRule="auto"/>
        <w:jc w:val="center"/>
        <w:rPr>
          <w:rStyle w:val="Emphasis"/>
          <w:i w:val="0"/>
          <w:iCs/>
        </w:rPr>
      </w:pPr>
      <w:r>
        <w:t xml:space="preserve">Рисунок </w:t>
      </w:r>
      <w:r w:rsidR="003A13C9">
        <w:fldChar w:fldCharType="begin"/>
      </w:r>
      <w:r w:rsidR="003A13C9">
        <w:instrText xml:space="preserve"> SEQ Рисунок \* ARABIC </w:instrText>
      </w:r>
      <w:r w:rsidR="003A13C9">
        <w:fldChar w:fldCharType="separate"/>
      </w:r>
      <w:r w:rsidR="00256E0F">
        <w:rPr>
          <w:noProof/>
        </w:rPr>
        <w:t>2</w:t>
      </w:r>
      <w:r w:rsidR="003A13C9">
        <w:rPr>
          <w:noProof/>
        </w:rPr>
        <w:fldChar w:fldCharType="end"/>
      </w:r>
    </w:p>
    <w:p w:rsidR="0092220A" w:rsidRDefault="0092220A" w:rsidP="000838A4">
      <w:pPr>
        <w:pStyle w:val="MAINTEXT"/>
        <w:keepNext w:val="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727BDA2" wp14:editId="1AA29DB6">
            <wp:extent cx="3536302" cy="4006557"/>
            <wp:effectExtent l="0" t="0" r="0" b="0"/>
            <wp:docPr id="193357371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73712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042" cy="402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A4" w:rsidRDefault="0092220A" w:rsidP="000838A4">
      <w:pPr>
        <w:pStyle w:val="Caption"/>
        <w:keepNext w:val="0"/>
        <w:spacing w:line="360" w:lineRule="auto"/>
        <w:jc w:val="center"/>
        <w:rPr>
          <w:noProof/>
        </w:rPr>
      </w:pPr>
      <w:r>
        <w:t xml:space="preserve">Рисунок </w:t>
      </w:r>
      <w:r w:rsidR="003A13C9">
        <w:fldChar w:fldCharType="begin"/>
      </w:r>
      <w:r w:rsidR="003A13C9">
        <w:instrText xml:space="preserve"> SEQ Рисунок \* ARABIC </w:instrText>
      </w:r>
      <w:r w:rsidR="003A13C9">
        <w:fldChar w:fldCharType="separate"/>
      </w:r>
      <w:r w:rsidR="00256E0F">
        <w:rPr>
          <w:noProof/>
        </w:rPr>
        <w:t>3</w:t>
      </w:r>
      <w:r w:rsidR="003A13C9">
        <w:rPr>
          <w:noProof/>
        </w:rPr>
        <w:fldChar w:fldCharType="end"/>
      </w:r>
    </w:p>
    <w:p w:rsidR="00F00C62" w:rsidRPr="00CA1852" w:rsidRDefault="004628B4" w:rsidP="00F00C62">
      <w:pPr>
        <w:pStyle w:val="DIV1"/>
      </w:pPr>
      <w:bookmarkStart w:id="6" w:name="_Toc185673889"/>
      <w:r w:rsidRPr="004628B4">
        <w:t>Выводы</w:t>
      </w:r>
      <w:bookmarkEnd w:id="6"/>
    </w:p>
    <w:p w:rsidR="006F50B0" w:rsidRPr="00931398" w:rsidRDefault="006F50B0" w:rsidP="00931398">
      <w:pPr>
        <w:pStyle w:val="MAINTEXT"/>
        <w:numPr>
          <w:ilvl w:val="3"/>
          <w:numId w:val="29"/>
        </w:numPr>
      </w:pPr>
      <w:r w:rsidRPr="00931398">
        <w:t>Создана эффективная структура данных для управления телефонной книгой, соответствующая всем базовым требованиям задачи.</w:t>
      </w:r>
    </w:p>
    <w:p w:rsidR="006F50B0" w:rsidRDefault="006F50B0" w:rsidP="006F50B0">
      <w:pPr>
        <w:pStyle w:val="MAINTEXT"/>
        <w:numPr>
          <w:ilvl w:val="0"/>
          <w:numId w:val="21"/>
        </w:numPr>
      </w:pPr>
      <w:r>
        <w:t>Поиск по частичному совпадению номера облегчает работу с большим количеством контактов.</w:t>
      </w:r>
    </w:p>
    <w:p w:rsidR="006F50B0" w:rsidRDefault="006F50B0" w:rsidP="006F50B0">
      <w:pPr>
        <w:pStyle w:val="MAINTEXT"/>
        <w:numPr>
          <w:ilvl w:val="0"/>
          <w:numId w:val="21"/>
        </w:numPr>
      </w:pPr>
      <w:r>
        <w:t>Группы и метки позволяют структурировать телефонную книгу, добавляя гибкость в ее использование.</w:t>
      </w:r>
    </w:p>
    <w:p w:rsidR="006F50B0" w:rsidRDefault="006F50B0" w:rsidP="00B139FF">
      <w:pPr>
        <w:pStyle w:val="MAINTEXT"/>
        <w:numPr>
          <w:ilvl w:val="0"/>
          <w:numId w:val="21"/>
        </w:numPr>
      </w:pPr>
      <w:r>
        <w:t>Использование словарей обеспечивает высокую производительность операций добавления, удаления и поиска.</w:t>
      </w:r>
    </w:p>
    <w:p w:rsidR="006F50B0" w:rsidRDefault="006F50B0" w:rsidP="00954273">
      <w:pPr>
        <w:pStyle w:val="MAINTEXT"/>
        <w:numPr>
          <w:ilvl w:val="0"/>
          <w:numId w:val="21"/>
        </w:numPr>
      </w:pPr>
      <w:r>
        <w:t>Навыки, полученные в процессе работы:</w:t>
      </w:r>
    </w:p>
    <w:p w:rsidR="006F50B0" w:rsidRDefault="006F50B0" w:rsidP="006F50B0">
      <w:pPr>
        <w:pStyle w:val="MAINTEXT"/>
        <w:numPr>
          <w:ilvl w:val="1"/>
          <w:numId w:val="21"/>
        </w:numPr>
      </w:pPr>
      <w:r>
        <w:t>Проектирование структур данных.</w:t>
      </w:r>
    </w:p>
    <w:p w:rsidR="006F50B0" w:rsidRDefault="006F50B0" w:rsidP="006F50B0">
      <w:pPr>
        <w:pStyle w:val="MAINTEXT"/>
        <w:numPr>
          <w:ilvl w:val="1"/>
          <w:numId w:val="21"/>
        </w:numPr>
      </w:pPr>
      <w:r>
        <w:t>Реализация алгоритмов для сложных запросов.</w:t>
      </w:r>
    </w:p>
    <w:p w:rsidR="003B3807" w:rsidRPr="00F00C62" w:rsidRDefault="006F50B0" w:rsidP="006F50B0">
      <w:pPr>
        <w:pStyle w:val="MAINTEXT"/>
        <w:numPr>
          <w:ilvl w:val="1"/>
          <w:numId w:val="21"/>
        </w:numPr>
      </w:pPr>
      <w:r>
        <w:t>Оптимизация работы программы с учетом ограничений.</w:t>
      </w:r>
    </w:p>
    <w:sectPr w:rsidR="003B3807" w:rsidRPr="00F00C62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47E3B" w:rsidRDefault="00947E3B" w:rsidP="0002180F">
      <w:r>
        <w:separator/>
      </w:r>
    </w:p>
  </w:endnote>
  <w:endnote w:type="continuationSeparator" w:id="0">
    <w:p w:rsidR="00947E3B" w:rsidRDefault="00947E3B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variable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9641891"/>
      <w:docPartObj>
        <w:docPartGallery w:val="Page Numbers (Bottom of Page)"/>
        <w:docPartUnique/>
      </w:docPartObj>
    </w:sdtPr>
    <w:sdtEndPr/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47E3B" w:rsidRDefault="00947E3B" w:rsidP="0002180F">
      <w:r>
        <w:separator/>
      </w:r>
    </w:p>
  </w:footnote>
  <w:footnote w:type="continuationSeparator" w:id="0">
    <w:p w:rsidR="00947E3B" w:rsidRDefault="00947E3B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2D75"/>
    <w:multiLevelType w:val="multilevel"/>
    <w:tmpl w:val="20663DF4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" w15:restartNumberingAfterBreak="0">
    <w:nsid w:val="02E83914"/>
    <w:multiLevelType w:val="multilevel"/>
    <w:tmpl w:val="20663DF4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" w15:restartNumberingAfterBreak="0">
    <w:nsid w:val="04322514"/>
    <w:multiLevelType w:val="hybridMultilevel"/>
    <w:tmpl w:val="3B14D91C"/>
    <w:lvl w:ilvl="0" w:tplc="0442A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C08AA"/>
    <w:multiLevelType w:val="hybridMultilevel"/>
    <w:tmpl w:val="08120B28"/>
    <w:lvl w:ilvl="0" w:tplc="611A7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D14E1"/>
    <w:multiLevelType w:val="multilevel"/>
    <w:tmpl w:val="99166DD6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5" w15:restartNumberingAfterBreak="0">
    <w:nsid w:val="0D0C3E15"/>
    <w:multiLevelType w:val="hybridMultilevel"/>
    <w:tmpl w:val="BA583D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B62EF9"/>
    <w:multiLevelType w:val="multilevel"/>
    <w:tmpl w:val="20663DF4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7" w15:restartNumberingAfterBreak="0">
    <w:nsid w:val="0F061E53"/>
    <w:multiLevelType w:val="hybridMultilevel"/>
    <w:tmpl w:val="10EA6324"/>
    <w:lvl w:ilvl="0" w:tplc="0442A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A40636"/>
    <w:multiLevelType w:val="hybridMultilevel"/>
    <w:tmpl w:val="DD5A439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F246CC3"/>
    <w:multiLevelType w:val="hybridMultilevel"/>
    <w:tmpl w:val="81D2FE6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FB349E5"/>
    <w:multiLevelType w:val="hybridMultilevel"/>
    <w:tmpl w:val="853E3532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42A08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354AC3"/>
    <w:multiLevelType w:val="hybridMultilevel"/>
    <w:tmpl w:val="869EF440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2A20485E"/>
    <w:multiLevelType w:val="hybridMultilevel"/>
    <w:tmpl w:val="CD4EDA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A6B43"/>
    <w:multiLevelType w:val="hybridMultilevel"/>
    <w:tmpl w:val="83ACDB38"/>
    <w:lvl w:ilvl="0" w:tplc="611A7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5" w15:restartNumberingAfterBreak="0">
    <w:nsid w:val="42FA32AE"/>
    <w:multiLevelType w:val="hybridMultilevel"/>
    <w:tmpl w:val="0D12BFBE"/>
    <w:lvl w:ilvl="0" w:tplc="611A7B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7BB19AC"/>
    <w:multiLevelType w:val="hybridMultilevel"/>
    <w:tmpl w:val="0444191A"/>
    <w:lvl w:ilvl="0" w:tplc="01C8BC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B8A3A1E"/>
    <w:multiLevelType w:val="hybridMultilevel"/>
    <w:tmpl w:val="C25268CA"/>
    <w:lvl w:ilvl="0" w:tplc="611A7B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C911EB4"/>
    <w:multiLevelType w:val="hybridMultilevel"/>
    <w:tmpl w:val="D5E8C504"/>
    <w:lvl w:ilvl="0" w:tplc="0442A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38707F"/>
    <w:multiLevelType w:val="hybridMultilevel"/>
    <w:tmpl w:val="AD2E3AEC"/>
    <w:lvl w:ilvl="0" w:tplc="0442A0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751A7E"/>
    <w:multiLevelType w:val="hybridMultilevel"/>
    <w:tmpl w:val="0876E488"/>
    <w:lvl w:ilvl="0" w:tplc="611A7B1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41452D6"/>
    <w:multiLevelType w:val="hybridMultilevel"/>
    <w:tmpl w:val="421E0328"/>
    <w:lvl w:ilvl="0" w:tplc="611A7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3" w15:restartNumberingAfterBreak="0">
    <w:nsid w:val="5EEA0FF0"/>
    <w:multiLevelType w:val="multilevel"/>
    <w:tmpl w:val="7A1C0402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4" w15:restartNumberingAfterBreak="0">
    <w:nsid w:val="67FE4571"/>
    <w:multiLevelType w:val="hybridMultilevel"/>
    <w:tmpl w:val="9B860D16"/>
    <w:lvl w:ilvl="0" w:tplc="0442A0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39100A"/>
    <w:multiLevelType w:val="hybridMultilevel"/>
    <w:tmpl w:val="04F485C8"/>
    <w:lvl w:ilvl="0" w:tplc="611A7B1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3DC118A"/>
    <w:multiLevelType w:val="hybridMultilevel"/>
    <w:tmpl w:val="D7A4465E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 w15:restartNumberingAfterBreak="0">
    <w:nsid w:val="747574B8"/>
    <w:multiLevelType w:val="hybridMultilevel"/>
    <w:tmpl w:val="B2F023E4"/>
    <w:lvl w:ilvl="0" w:tplc="0442A0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11664E"/>
    <w:multiLevelType w:val="hybridMultilevel"/>
    <w:tmpl w:val="1BBE9F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8167383">
    <w:abstractNumId w:val="22"/>
  </w:num>
  <w:num w:numId="2" w16cid:durableId="141850421">
    <w:abstractNumId w:val="9"/>
  </w:num>
  <w:num w:numId="3" w16cid:durableId="1458448270">
    <w:abstractNumId w:val="14"/>
  </w:num>
  <w:num w:numId="4" w16cid:durableId="568346661">
    <w:abstractNumId w:val="27"/>
  </w:num>
  <w:num w:numId="5" w16cid:durableId="752816800">
    <w:abstractNumId w:val="11"/>
  </w:num>
  <w:num w:numId="6" w16cid:durableId="524101513">
    <w:abstractNumId w:val="25"/>
  </w:num>
  <w:num w:numId="7" w16cid:durableId="81993671">
    <w:abstractNumId w:val="20"/>
  </w:num>
  <w:num w:numId="8" w16cid:durableId="558711145">
    <w:abstractNumId w:val="21"/>
  </w:num>
  <w:num w:numId="9" w16cid:durableId="407852786">
    <w:abstractNumId w:val="15"/>
  </w:num>
  <w:num w:numId="10" w16cid:durableId="1278291315">
    <w:abstractNumId w:val="16"/>
  </w:num>
  <w:num w:numId="11" w16cid:durableId="781533069">
    <w:abstractNumId w:val="17"/>
  </w:num>
  <w:num w:numId="12" w16cid:durableId="1862470359">
    <w:abstractNumId w:val="3"/>
  </w:num>
  <w:num w:numId="13" w16cid:durableId="112748536">
    <w:abstractNumId w:val="13"/>
  </w:num>
  <w:num w:numId="14" w16cid:durableId="344866960">
    <w:abstractNumId w:val="28"/>
  </w:num>
  <w:num w:numId="15" w16cid:durableId="1313749439">
    <w:abstractNumId w:val="2"/>
  </w:num>
  <w:num w:numId="16" w16cid:durableId="765269450">
    <w:abstractNumId w:val="7"/>
  </w:num>
  <w:num w:numId="17" w16cid:durableId="484587832">
    <w:abstractNumId w:val="24"/>
  </w:num>
  <w:num w:numId="18" w16cid:durableId="1937320809">
    <w:abstractNumId w:val="8"/>
  </w:num>
  <w:num w:numId="19" w16cid:durableId="643236536">
    <w:abstractNumId w:val="5"/>
  </w:num>
  <w:num w:numId="20" w16cid:durableId="239097387">
    <w:abstractNumId w:val="18"/>
  </w:num>
  <w:num w:numId="21" w16cid:durableId="973371995">
    <w:abstractNumId w:val="19"/>
  </w:num>
  <w:num w:numId="22" w16cid:durableId="82066920">
    <w:abstractNumId w:val="10"/>
  </w:num>
  <w:num w:numId="23" w16cid:durableId="378676518">
    <w:abstractNumId w:val="26"/>
  </w:num>
  <w:num w:numId="24" w16cid:durableId="1847597799">
    <w:abstractNumId w:val="12"/>
  </w:num>
  <w:num w:numId="25" w16cid:durableId="732387645">
    <w:abstractNumId w:val="4"/>
  </w:num>
  <w:num w:numId="26" w16cid:durableId="2079203897">
    <w:abstractNumId w:val="1"/>
  </w:num>
  <w:num w:numId="27" w16cid:durableId="1150831657">
    <w:abstractNumId w:val="6"/>
  </w:num>
  <w:num w:numId="28" w16cid:durableId="2001734996">
    <w:abstractNumId w:val="0"/>
  </w:num>
  <w:num w:numId="29" w16cid:durableId="6263553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B35"/>
    <w:rsid w:val="0000687E"/>
    <w:rsid w:val="00006A8C"/>
    <w:rsid w:val="00016A19"/>
    <w:rsid w:val="000212D2"/>
    <w:rsid w:val="000214A2"/>
    <w:rsid w:val="0002180F"/>
    <w:rsid w:val="000244B3"/>
    <w:rsid w:val="00024C16"/>
    <w:rsid w:val="0004168B"/>
    <w:rsid w:val="0005018F"/>
    <w:rsid w:val="000579BA"/>
    <w:rsid w:val="00064B04"/>
    <w:rsid w:val="00064E6A"/>
    <w:rsid w:val="00065038"/>
    <w:rsid w:val="00070448"/>
    <w:rsid w:val="000707C8"/>
    <w:rsid w:val="000838A4"/>
    <w:rsid w:val="00084F25"/>
    <w:rsid w:val="000873A2"/>
    <w:rsid w:val="000928CE"/>
    <w:rsid w:val="000A2CF1"/>
    <w:rsid w:val="000A67BE"/>
    <w:rsid w:val="000C031F"/>
    <w:rsid w:val="000D4D22"/>
    <w:rsid w:val="000E58BA"/>
    <w:rsid w:val="000F3899"/>
    <w:rsid w:val="00106047"/>
    <w:rsid w:val="00107512"/>
    <w:rsid w:val="00110B35"/>
    <w:rsid w:val="00114308"/>
    <w:rsid w:val="00116F39"/>
    <w:rsid w:val="00126497"/>
    <w:rsid w:val="0014282A"/>
    <w:rsid w:val="0016712B"/>
    <w:rsid w:val="0017370E"/>
    <w:rsid w:val="00187D39"/>
    <w:rsid w:val="001A6A77"/>
    <w:rsid w:val="001A7B30"/>
    <w:rsid w:val="001B2CCE"/>
    <w:rsid w:val="001C64B0"/>
    <w:rsid w:val="001D44B7"/>
    <w:rsid w:val="001D7ED5"/>
    <w:rsid w:val="001F0A57"/>
    <w:rsid w:val="001F12C6"/>
    <w:rsid w:val="001F1695"/>
    <w:rsid w:val="00234ACF"/>
    <w:rsid w:val="00236214"/>
    <w:rsid w:val="00256E0F"/>
    <w:rsid w:val="00263BC6"/>
    <w:rsid w:val="00264D87"/>
    <w:rsid w:val="00270CB9"/>
    <w:rsid w:val="00271C67"/>
    <w:rsid w:val="0028016D"/>
    <w:rsid w:val="00284869"/>
    <w:rsid w:val="002956E1"/>
    <w:rsid w:val="002970AB"/>
    <w:rsid w:val="002A7722"/>
    <w:rsid w:val="002C2FE6"/>
    <w:rsid w:val="002F0E56"/>
    <w:rsid w:val="00300DD1"/>
    <w:rsid w:val="00326699"/>
    <w:rsid w:val="00331F4B"/>
    <w:rsid w:val="0034504E"/>
    <w:rsid w:val="00352422"/>
    <w:rsid w:val="00353F7B"/>
    <w:rsid w:val="003542AB"/>
    <w:rsid w:val="00374808"/>
    <w:rsid w:val="003824F0"/>
    <w:rsid w:val="003A13C9"/>
    <w:rsid w:val="003A42AB"/>
    <w:rsid w:val="003B3807"/>
    <w:rsid w:val="003C115C"/>
    <w:rsid w:val="003D1F8F"/>
    <w:rsid w:val="003F448A"/>
    <w:rsid w:val="00404D15"/>
    <w:rsid w:val="00405D24"/>
    <w:rsid w:val="0041388D"/>
    <w:rsid w:val="00413AAB"/>
    <w:rsid w:val="00423A5F"/>
    <w:rsid w:val="0042464E"/>
    <w:rsid w:val="0044154F"/>
    <w:rsid w:val="00460F16"/>
    <w:rsid w:val="004628B4"/>
    <w:rsid w:val="00462CA6"/>
    <w:rsid w:val="00474DAE"/>
    <w:rsid w:val="00481D64"/>
    <w:rsid w:val="004822AD"/>
    <w:rsid w:val="00490A54"/>
    <w:rsid w:val="00493C84"/>
    <w:rsid w:val="004A2343"/>
    <w:rsid w:val="004A3102"/>
    <w:rsid w:val="004B2EAD"/>
    <w:rsid w:val="004C674A"/>
    <w:rsid w:val="004D72A3"/>
    <w:rsid w:val="004D7D5C"/>
    <w:rsid w:val="004E0CA9"/>
    <w:rsid w:val="004E4611"/>
    <w:rsid w:val="004E7C23"/>
    <w:rsid w:val="005129E4"/>
    <w:rsid w:val="00523EB7"/>
    <w:rsid w:val="00524674"/>
    <w:rsid w:val="00532CF3"/>
    <w:rsid w:val="005364DC"/>
    <w:rsid w:val="00552C4F"/>
    <w:rsid w:val="005859A3"/>
    <w:rsid w:val="005A2A15"/>
    <w:rsid w:val="005B566D"/>
    <w:rsid w:val="005C6680"/>
    <w:rsid w:val="005D6664"/>
    <w:rsid w:val="005E3C66"/>
    <w:rsid w:val="005F6AC6"/>
    <w:rsid w:val="00600D1F"/>
    <w:rsid w:val="00605DC8"/>
    <w:rsid w:val="006269EF"/>
    <w:rsid w:val="006375AF"/>
    <w:rsid w:val="0064632E"/>
    <w:rsid w:val="00651F7A"/>
    <w:rsid w:val="00657326"/>
    <w:rsid w:val="00657E80"/>
    <w:rsid w:val="00662B9E"/>
    <w:rsid w:val="00665527"/>
    <w:rsid w:val="006854F9"/>
    <w:rsid w:val="006A22B4"/>
    <w:rsid w:val="006A42CB"/>
    <w:rsid w:val="006D42E3"/>
    <w:rsid w:val="006F20BB"/>
    <w:rsid w:val="006F50B0"/>
    <w:rsid w:val="00707EE1"/>
    <w:rsid w:val="007130E4"/>
    <w:rsid w:val="00714040"/>
    <w:rsid w:val="007151DF"/>
    <w:rsid w:val="00746B6C"/>
    <w:rsid w:val="00747212"/>
    <w:rsid w:val="00761381"/>
    <w:rsid w:val="00770027"/>
    <w:rsid w:val="007747EB"/>
    <w:rsid w:val="0077511A"/>
    <w:rsid w:val="007A3A6C"/>
    <w:rsid w:val="007B2A9E"/>
    <w:rsid w:val="007C55D8"/>
    <w:rsid w:val="007D48D3"/>
    <w:rsid w:val="007F4428"/>
    <w:rsid w:val="007F6436"/>
    <w:rsid w:val="007F7604"/>
    <w:rsid w:val="00800905"/>
    <w:rsid w:val="00810104"/>
    <w:rsid w:val="00817625"/>
    <w:rsid w:val="00830BE2"/>
    <w:rsid w:val="008331DB"/>
    <w:rsid w:val="00847C86"/>
    <w:rsid w:val="00855D84"/>
    <w:rsid w:val="008573F3"/>
    <w:rsid w:val="008612DD"/>
    <w:rsid w:val="00864DE0"/>
    <w:rsid w:val="00881978"/>
    <w:rsid w:val="008C7F36"/>
    <w:rsid w:val="008D03BC"/>
    <w:rsid w:val="008D1AAC"/>
    <w:rsid w:val="008D4C73"/>
    <w:rsid w:val="008D543D"/>
    <w:rsid w:val="008F0883"/>
    <w:rsid w:val="008F7303"/>
    <w:rsid w:val="0092220A"/>
    <w:rsid w:val="009265C5"/>
    <w:rsid w:val="00926DFF"/>
    <w:rsid w:val="00931398"/>
    <w:rsid w:val="00947E3B"/>
    <w:rsid w:val="00947EF1"/>
    <w:rsid w:val="00950472"/>
    <w:rsid w:val="00951A99"/>
    <w:rsid w:val="00955082"/>
    <w:rsid w:val="00965C29"/>
    <w:rsid w:val="00967C4C"/>
    <w:rsid w:val="00986BC9"/>
    <w:rsid w:val="00992C96"/>
    <w:rsid w:val="00996C14"/>
    <w:rsid w:val="009B2443"/>
    <w:rsid w:val="009B751E"/>
    <w:rsid w:val="009C14CB"/>
    <w:rsid w:val="009D55AD"/>
    <w:rsid w:val="009E13DE"/>
    <w:rsid w:val="00A34941"/>
    <w:rsid w:val="00A37C30"/>
    <w:rsid w:val="00A41234"/>
    <w:rsid w:val="00A41F0A"/>
    <w:rsid w:val="00A51F64"/>
    <w:rsid w:val="00A708DD"/>
    <w:rsid w:val="00A73C84"/>
    <w:rsid w:val="00A74901"/>
    <w:rsid w:val="00A951F9"/>
    <w:rsid w:val="00AA2DCA"/>
    <w:rsid w:val="00AA6871"/>
    <w:rsid w:val="00AD0957"/>
    <w:rsid w:val="00AD0D65"/>
    <w:rsid w:val="00AD307D"/>
    <w:rsid w:val="00AD3198"/>
    <w:rsid w:val="00AE77E4"/>
    <w:rsid w:val="00AF6555"/>
    <w:rsid w:val="00B139FF"/>
    <w:rsid w:val="00B166B9"/>
    <w:rsid w:val="00B20256"/>
    <w:rsid w:val="00B2042C"/>
    <w:rsid w:val="00B36D90"/>
    <w:rsid w:val="00B556FB"/>
    <w:rsid w:val="00B56C8B"/>
    <w:rsid w:val="00B632F0"/>
    <w:rsid w:val="00B67A6B"/>
    <w:rsid w:val="00B71FEE"/>
    <w:rsid w:val="00B727FC"/>
    <w:rsid w:val="00B779C2"/>
    <w:rsid w:val="00B868BD"/>
    <w:rsid w:val="00B90F22"/>
    <w:rsid w:val="00B923A5"/>
    <w:rsid w:val="00B95AA9"/>
    <w:rsid w:val="00B96BFC"/>
    <w:rsid w:val="00BA0145"/>
    <w:rsid w:val="00BA50FA"/>
    <w:rsid w:val="00BD0063"/>
    <w:rsid w:val="00BE1DB8"/>
    <w:rsid w:val="00BF7993"/>
    <w:rsid w:val="00C03BE7"/>
    <w:rsid w:val="00C51E65"/>
    <w:rsid w:val="00C60A88"/>
    <w:rsid w:val="00C6314C"/>
    <w:rsid w:val="00C7552A"/>
    <w:rsid w:val="00C81D11"/>
    <w:rsid w:val="00C926C7"/>
    <w:rsid w:val="00C933B9"/>
    <w:rsid w:val="00C969C1"/>
    <w:rsid w:val="00C97F5D"/>
    <w:rsid w:val="00CA1852"/>
    <w:rsid w:val="00CB03B3"/>
    <w:rsid w:val="00CB42F1"/>
    <w:rsid w:val="00CC7A47"/>
    <w:rsid w:val="00CD01C4"/>
    <w:rsid w:val="00CD7933"/>
    <w:rsid w:val="00CF1B02"/>
    <w:rsid w:val="00D200E7"/>
    <w:rsid w:val="00D26BCC"/>
    <w:rsid w:val="00D320FE"/>
    <w:rsid w:val="00D347D3"/>
    <w:rsid w:val="00D42C62"/>
    <w:rsid w:val="00D43396"/>
    <w:rsid w:val="00D45F03"/>
    <w:rsid w:val="00D75A4E"/>
    <w:rsid w:val="00D76CEC"/>
    <w:rsid w:val="00D93E11"/>
    <w:rsid w:val="00D96DDA"/>
    <w:rsid w:val="00DA111D"/>
    <w:rsid w:val="00DA5E2E"/>
    <w:rsid w:val="00DA7C82"/>
    <w:rsid w:val="00DC1B09"/>
    <w:rsid w:val="00DC4A76"/>
    <w:rsid w:val="00DE5678"/>
    <w:rsid w:val="00DF362A"/>
    <w:rsid w:val="00DF7735"/>
    <w:rsid w:val="00E07C2F"/>
    <w:rsid w:val="00E14232"/>
    <w:rsid w:val="00E22832"/>
    <w:rsid w:val="00E25FB5"/>
    <w:rsid w:val="00E33892"/>
    <w:rsid w:val="00E50F9A"/>
    <w:rsid w:val="00E51362"/>
    <w:rsid w:val="00E61D85"/>
    <w:rsid w:val="00E81F3D"/>
    <w:rsid w:val="00E93C65"/>
    <w:rsid w:val="00EA3B1D"/>
    <w:rsid w:val="00EA4F1E"/>
    <w:rsid w:val="00ED438A"/>
    <w:rsid w:val="00EE1F7E"/>
    <w:rsid w:val="00EE3F95"/>
    <w:rsid w:val="00EF07F5"/>
    <w:rsid w:val="00F00C62"/>
    <w:rsid w:val="00F04F95"/>
    <w:rsid w:val="00F27C24"/>
    <w:rsid w:val="00F34075"/>
    <w:rsid w:val="00F34363"/>
    <w:rsid w:val="00F34430"/>
    <w:rsid w:val="00F50713"/>
    <w:rsid w:val="00F53AA0"/>
    <w:rsid w:val="00F55C9A"/>
    <w:rsid w:val="00F57E13"/>
    <w:rsid w:val="00F65A25"/>
    <w:rsid w:val="00F76175"/>
    <w:rsid w:val="00F833CB"/>
    <w:rsid w:val="00F87EBD"/>
    <w:rsid w:val="00FA1CB4"/>
    <w:rsid w:val="00FA3569"/>
    <w:rsid w:val="00FF341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7ECD6"/>
  <w15:docId w15:val="{BF63D2DC-0BF2-6D46-9399-E8CB0A67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722"/>
    <w:rPr>
      <w:rFonts w:ascii="Courier New" w:hAnsi="Courier New" w:cs="Courier New"/>
      <w:sz w:val="20"/>
      <w:szCs w:val="20"/>
      <w:lang w:val="en-US" w:eastAsia="en-US"/>
    </w:rPr>
  </w:style>
  <w:style w:type="character" w:styleId="Emphasis">
    <w:name w:val="Emphasis"/>
    <w:basedOn w:val="DefaultParagraphFont"/>
    <w:qFormat/>
    <w:locked/>
    <w:rsid w:val="001F1695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1F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1F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1F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0</TotalTime>
  <Pages>8</Pages>
  <Words>1250</Words>
  <Characters>7128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</cp:revision>
  <cp:lastPrinted>2024-12-21T08:44:00Z</cp:lastPrinted>
  <dcterms:created xsi:type="dcterms:W3CDTF">2024-12-21T08:44:00Z</dcterms:created>
  <dcterms:modified xsi:type="dcterms:W3CDTF">2024-12-21T08:44:00Z</dcterms:modified>
  <cp:category/>
</cp:coreProperties>
</file>