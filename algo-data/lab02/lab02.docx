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8573F3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573F3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С. Ю. </w:t>
            </w:r>
            <w:r w:rsidRPr="008573F3">
              <w:t>Гуков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6A19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62CA6">
              <w:t xml:space="preserve"> № </w:t>
            </w:r>
            <w:r w:rsidR="00016A19">
              <w:rPr>
                <w:lang w:val="en-US"/>
              </w:rPr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016A19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016A19">
              <w:rPr>
                <w:b w:val="0"/>
                <w:szCs w:val="32"/>
                <w:lang w:val="en-US"/>
              </w:rPr>
              <w:t>ВЫСОТА ДЕРЕВА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93E1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D93E11">
              <w:rPr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2464E">
        <w:t>2024</w:t>
      </w:r>
      <w:r w:rsidR="0042464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B038D4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4456256" w:history="1">
        <w:r w:rsidR="00B038D4" w:rsidRPr="007F6EEE">
          <w:rPr>
            <w:rStyle w:val="Hyperlink"/>
          </w:rPr>
          <w:t>1</w:t>
        </w:r>
        <w:r w:rsidR="00B038D4"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="00B038D4" w:rsidRPr="007F6EEE">
          <w:rPr>
            <w:rStyle w:val="Hyperlink"/>
          </w:rPr>
          <w:t>Цель работы</w:t>
        </w:r>
        <w:r w:rsidR="00B038D4">
          <w:rPr>
            <w:webHidden/>
          </w:rPr>
          <w:tab/>
        </w:r>
        <w:r w:rsidR="00B038D4">
          <w:rPr>
            <w:webHidden/>
          </w:rPr>
          <w:fldChar w:fldCharType="begin"/>
        </w:r>
        <w:r w:rsidR="00B038D4">
          <w:rPr>
            <w:webHidden/>
          </w:rPr>
          <w:instrText xml:space="preserve"> PAGEREF _Toc184456256 \h </w:instrText>
        </w:r>
        <w:r w:rsidR="00B038D4">
          <w:rPr>
            <w:webHidden/>
          </w:rPr>
        </w:r>
        <w:r w:rsidR="00B038D4">
          <w:rPr>
            <w:webHidden/>
          </w:rPr>
          <w:fldChar w:fldCharType="separate"/>
        </w:r>
        <w:r w:rsidR="005967A8">
          <w:rPr>
            <w:webHidden/>
          </w:rPr>
          <w:t>3</w:t>
        </w:r>
        <w:r w:rsidR="00B038D4">
          <w:rPr>
            <w:webHidden/>
          </w:rPr>
          <w:fldChar w:fldCharType="end"/>
        </w:r>
      </w:hyperlink>
    </w:p>
    <w:p w:rsidR="00B038D4" w:rsidRDefault="00B038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6257" w:history="1">
        <w:r w:rsidRPr="007F6EE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7F6EEE">
          <w:rPr>
            <w:rStyle w:val="Hyperlink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_Toc184456257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7A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038D4" w:rsidRDefault="00B038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6258" w:history="1">
        <w:r w:rsidRPr="007F6EE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7F6EEE">
          <w:rPr>
            <w:rStyle w:val="Hyperlink"/>
          </w:rPr>
          <w:t>Краткое описание хода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_Toc184456258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7A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038D4" w:rsidRDefault="00B038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6259" w:history="1">
        <w:r w:rsidRPr="007F6EE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7F6EEE">
          <w:rPr>
            <w:rStyle w:val="Hyperlink"/>
          </w:rPr>
          <w:t>Исходный код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_Toc184456259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7A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38D4" w:rsidRDefault="00B038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6260" w:history="1">
        <w:r w:rsidRPr="007F6EE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7F6EEE">
          <w:rPr>
            <w:rStyle w:val="Hyperlink"/>
          </w:rPr>
          <w:t>Результаты работы программы с примерами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_Toc184456260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7A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038D4" w:rsidRDefault="00B038D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6261" w:history="1">
        <w:r w:rsidRPr="007F6EEE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7F6EEE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_Toc184456261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7A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3B1D" w:rsidRDefault="00CA1852" w:rsidP="00423A5F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>
        <w:br w:type="page"/>
      </w:r>
    </w:p>
    <w:p w:rsidR="00881978" w:rsidRDefault="004628B4" w:rsidP="00881978">
      <w:pPr>
        <w:pStyle w:val="DIV1"/>
      </w:pPr>
      <w:bookmarkStart w:id="0" w:name="_Toc184456256"/>
      <w:r w:rsidRPr="004628B4">
        <w:lastRenderedPageBreak/>
        <w:t>Цель работы</w:t>
      </w:r>
      <w:bookmarkEnd w:id="0"/>
    </w:p>
    <w:p w:rsidR="00064B04" w:rsidRPr="00CA1852" w:rsidRDefault="001C64B0" w:rsidP="00064B04">
      <w:pPr>
        <w:pStyle w:val="MAINTEXT"/>
      </w:pPr>
      <w:r w:rsidRPr="001C64B0">
        <w:t xml:space="preserve">Целью данной лабораторной работы является </w:t>
      </w:r>
      <w:r w:rsidR="009C57BE">
        <w:t>и</w:t>
      </w:r>
      <w:r w:rsidR="009C57BE" w:rsidRPr="009C57BE">
        <w:t>зучение структуры и особенностей работы деревьев как базового элемента алгоритмов и структур данных</w:t>
      </w:r>
      <w:r w:rsidR="00EE2D4A">
        <w:t>; р</w:t>
      </w:r>
      <w:r w:rsidR="009C57BE" w:rsidRPr="009C57BE">
        <w:t>азработка алгоритма вычисления высоты дерева, заданного в виде массива родительских связей, с учётом производительности и возможности обработки больших деревьев (сотни тысяч вершин).</w:t>
      </w:r>
    </w:p>
    <w:p w:rsidR="00881978" w:rsidRDefault="004628B4" w:rsidP="00881978">
      <w:pPr>
        <w:pStyle w:val="DIV1"/>
      </w:pPr>
      <w:bookmarkStart w:id="1" w:name="_Toc184456257"/>
      <w:r w:rsidRPr="004628B4">
        <w:t>Задание</w:t>
      </w:r>
      <w:bookmarkEnd w:id="1"/>
    </w:p>
    <w:p w:rsidR="00C81D11" w:rsidRPr="00C81D11" w:rsidRDefault="00AA2DCA" w:rsidP="00C81D11">
      <w:pPr>
        <w:pStyle w:val="MAINTEXT"/>
      </w:pPr>
      <w:r>
        <w:t>По заданию б</w:t>
      </w:r>
      <w:r w:rsidR="00C81D11">
        <w:t>ыло необходимо:</w:t>
      </w:r>
    </w:p>
    <w:p w:rsidR="004A6439" w:rsidRDefault="004A6439" w:rsidP="004A6439">
      <w:pPr>
        <w:pStyle w:val="MAINTEXT"/>
        <w:numPr>
          <w:ilvl w:val="0"/>
          <w:numId w:val="4"/>
        </w:numPr>
      </w:pPr>
      <w:r>
        <w:t>Разработать программу для вычисления высоты дерева, заданного в формате массива родительских связей.</w:t>
      </w:r>
    </w:p>
    <w:p w:rsidR="004A6439" w:rsidRDefault="004A6439" w:rsidP="00F048F9">
      <w:pPr>
        <w:pStyle w:val="MAINTEXT"/>
        <w:numPr>
          <w:ilvl w:val="0"/>
          <w:numId w:val="4"/>
        </w:numPr>
      </w:pPr>
      <w:r>
        <w:t>Использовать эффективный алгоритм с временной сложностью</w:t>
      </w:r>
      <w:r>
        <w:t xml:space="preserve"> </w:t>
      </w:r>
      <w:r>
        <w:t>O(n), чтобы обработка деревьев с</w:t>
      </w:r>
      <w:r>
        <w:t xml:space="preserve"> </w:t>
      </w:r>
      <w:r>
        <w:t>n</w:t>
      </w:r>
      <w:r w:rsidR="00DD126B">
        <w:t xml:space="preserve"> </w:t>
      </w:r>
      <w:r>
        <w:t>≤</w:t>
      </w:r>
      <w:r w:rsidR="00DD126B">
        <w:t xml:space="preserve"> </w:t>
      </w:r>
      <w:r>
        <w:t>10</w:t>
      </w:r>
      <w:r w:rsidRPr="00DD126B">
        <w:rPr>
          <w:vertAlign w:val="superscript"/>
        </w:rPr>
        <w:t>5</w:t>
      </w:r>
      <w:r w:rsidR="00DD126B">
        <w:t xml:space="preserve"> </w:t>
      </w:r>
      <w:r>
        <w:t>происходила в разумное время.</w:t>
      </w:r>
    </w:p>
    <w:p w:rsidR="004A6439" w:rsidRDefault="004A6439" w:rsidP="004A6439">
      <w:pPr>
        <w:pStyle w:val="MAINTEXT"/>
        <w:numPr>
          <w:ilvl w:val="0"/>
          <w:numId w:val="4"/>
        </w:numPr>
      </w:pPr>
      <w:r>
        <w:t>Код программы должен быть структурирован: функции должны выполнять определённые задачи, а переменные иметь осмысленные имена.</w:t>
      </w:r>
    </w:p>
    <w:p w:rsidR="00600D1F" w:rsidRPr="00CA1852" w:rsidRDefault="004A6439" w:rsidP="004A6439">
      <w:pPr>
        <w:pStyle w:val="MAINTEXT"/>
        <w:numPr>
          <w:ilvl w:val="0"/>
          <w:numId w:val="4"/>
        </w:numPr>
      </w:pPr>
      <w:r>
        <w:t>Продемонстрировать корректность работы программы на примерах.</w:t>
      </w:r>
    </w:p>
    <w:p w:rsidR="00881978" w:rsidRDefault="004628B4" w:rsidP="00662B9E">
      <w:pPr>
        <w:pStyle w:val="DIV1"/>
      </w:pPr>
      <w:bookmarkStart w:id="2" w:name="_Toc184456258"/>
      <w:r w:rsidRPr="004628B4">
        <w:t>Краткое описание хода разработки</w:t>
      </w:r>
      <w:bookmarkEnd w:id="2"/>
    </w:p>
    <w:p w:rsidR="009329A2" w:rsidRDefault="009329A2" w:rsidP="006B3740">
      <w:pPr>
        <w:pStyle w:val="MAINTEXT"/>
        <w:numPr>
          <w:ilvl w:val="3"/>
          <w:numId w:val="18"/>
        </w:numPr>
      </w:pPr>
      <w:r>
        <w:t xml:space="preserve">Исходные данные представляют дерево через массив </w:t>
      </w:r>
      <w:proofErr w:type="spellStart"/>
      <w:r>
        <w:t>parent</w:t>
      </w:r>
      <w:proofErr w:type="spellEnd"/>
      <w:r>
        <w:t xml:space="preserve">, где </w:t>
      </w:r>
      <w:proofErr w:type="spellStart"/>
      <w:r>
        <w:t>parent</w:t>
      </w:r>
      <w:proofErr w:type="spellEnd"/>
      <w:r>
        <w:t>[i] указывает на родителя вершины</w:t>
      </w:r>
      <w:r w:rsidR="00AD3474">
        <w:t xml:space="preserve"> </w:t>
      </w:r>
      <w:r>
        <w:t>i. Если</w:t>
      </w:r>
      <w:r w:rsidR="00BA038D">
        <w:t xml:space="preserve"> </w:t>
      </w:r>
      <w:proofErr w:type="spellStart"/>
      <w:r>
        <w:t>parent</w:t>
      </w:r>
      <w:proofErr w:type="spellEnd"/>
      <w:r>
        <w:t>[i]=−1, то вершина</w:t>
      </w:r>
      <w:r w:rsidR="00BA038D">
        <w:t xml:space="preserve"> </w:t>
      </w:r>
      <w:r>
        <w:t>i является корнем дерева. Основной задачей является нахождение максимальной высоты, определяемой как максимальная длина пути от корня до любого листа.</w:t>
      </w:r>
    </w:p>
    <w:p w:rsidR="009329A2" w:rsidRDefault="009329A2" w:rsidP="006B3740">
      <w:pPr>
        <w:pStyle w:val="MAINTEXT"/>
        <w:numPr>
          <w:ilvl w:val="3"/>
          <w:numId w:val="18"/>
        </w:numPr>
      </w:pPr>
      <w:r>
        <w:t xml:space="preserve">Для достижения высокой производительности был выбран подход с </w:t>
      </w:r>
      <w:r w:rsidR="008F1B72">
        <w:br/>
        <w:t>«</w:t>
      </w:r>
      <w:proofErr w:type="spellStart"/>
      <w:r>
        <w:t>мемоизацией</w:t>
      </w:r>
      <w:proofErr w:type="spellEnd"/>
      <w:r w:rsidR="008F1B72">
        <w:t>»</w:t>
      </w:r>
      <w:r>
        <w:t>. Для каждого узла вычисляется высота пути до корня один раз, а затем сохраняется для дальнейшего использования.</w:t>
      </w:r>
    </w:p>
    <w:p w:rsidR="009329A2" w:rsidRDefault="009329A2" w:rsidP="006B3740">
      <w:pPr>
        <w:pStyle w:val="MAINTEXT"/>
        <w:numPr>
          <w:ilvl w:val="3"/>
          <w:numId w:val="18"/>
        </w:numPr>
      </w:pPr>
      <w:r>
        <w:t xml:space="preserve">Разработана функция </w:t>
      </w:r>
      <w:proofErr w:type="spellStart"/>
      <w:r>
        <w:t>compute_height</w:t>
      </w:r>
      <w:proofErr w:type="spellEnd"/>
      <w:r>
        <w:t>, вычисляющая высоту поддерева рекурсивно.</w:t>
      </w:r>
      <w:r w:rsidR="00EF2666">
        <w:t xml:space="preserve"> </w:t>
      </w:r>
      <w:r>
        <w:t xml:space="preserve">Алгоритм хранит промежуточные результаты в массиве </w:t>
      </w:r>
      <w:proofErr w:type="spellStart"/>
      <w:r>
        <w:t>heights</w:t>
      </w:r>
      <w:proofErr w:type="spellEnd"/>
      <w:r>
        <w:t xml:space="preserve">, чтобы избежать повторных </w:t>
      </w:r>
      <w:r>
        <w:lastRenderedPageBreak/>
        <w:t>вычислений.</w:t>
      </w:r>
      <w:r w:rsidR="00EF2666">
        <w:t xml:space="preserve"> </w:t>
      </w:r>
      <w:r>
        <w:t>Основной цикл проходит по всем вершинам, чтобы найти максимальную высоту.</w:t>
      </w:r>
    </w:p>
    <w:p w:rsidR="009329A2" w:rsidRDefault="009329A2" w:rsidP="006B3740">
      <w:pPr>
        <w:pStyle w:val="MAINTEXT"/>
        <w:numPr>
          <w:ilvl w:val="3"/>
          <w:numId w:val="18"/>
        </w:numPr>
      </w:pPr>
      <w:r>
        <w:t>Корректность алгоритма проверена на тестовых данных из задания, а также на других примерах.</w:t>
      </w:r>
    </w:p>
    <w:p w:rsidR="008D543D" w:rsidRPr="00523EB7" w:rsidRDefault="004628B4" w:rsidP="00523EB7">
      <w:pPr>
        <w:pStyle w:val="DIV1"/>
      </w:pPr>
      <w:bookmarkStart w:id="3" w:name="_Toc184456259"/>
      <w:r w:rsidRPr="004628B4">
        <w:t>Исходный код программы</w:t>
      </w:r>
      <w:bookmarkEnd w:id="3"/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# Вычисляет высоту дерева на основе массива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.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proofErr w:type="spellStart"/>
      <w:r w:rsidRPr="0028016D">
        <w:rPr>
          <w:rFonts w:ascii="Cascadia Code" w:hAnsi="Cascadia Code" w:cs="Cascadia Code"/>
          <w:color w:val="0A4F67"/>
          <w:sz w:val="20"/>
          <w:szCs w:val="20"/>
          <w:lang w:val="en-US"/>
        </w:rPr>
        <w:t>calculate_tree_</w:t>
      </w:r>
      <w:proofErr w:type="gramStart"/>
      <w:r w:rsidRPr="0028016D">
        <w:rPr>
          <w:rFonts w:ascii="Cascadia Code" w:hAnsi="Cascadia Code" w:cs="Cascadia Code"/>
          <w:color w:val="0A4F67"/>
          <w:sz w:val="20"/>
          <w:szCs w:val="20"/>
          <w:lang w:val="en-US"/>
        </w:rPr>
        <w:t>height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# Кэш для хранения высоты поддеревьев, чтобы избежать повторных вычислений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heights</w:t>
      </w:r>
      <w:r w:rsidRPr="0028016D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= [-</w:t>
      </w:r>
      <w:r w:rsidRPr="0028016D">
        <w:rPr>
          <w:rFonts w:ascii="Cascadia Code" w:hAnsi="Cascadia Code" w:cs="Cascadia Code"/>
          <w:color w:val="1233E6"/>
          <w:sz w:val="20"/>
          <w:szCs w:val="20"/>
        </w:rPr>
        <w:t>1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] *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00000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# Рекурсивно вычисляет высоту поддерева с корнем в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.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proofErr w:type="spellStart"/>
      <w:r w:rsidRPr="0028016D">
        <w:rPr>
          <w:rFonts w:ascii="Cascadia Code" w:hAnsi="Cascadia Code" w:cs="Cascadia Code"/>
          <w:color w:val="0A4F67"/>
          <w:sz w:val="20"/>
          <w:szCs w:val="20"/>
          <w:lang w:val="en-US"/>
        </w:rPr>
        <w:t>compute_height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heights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proofErr w:type="gram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] !</w:t>
      </w:r>
      <w:proofErr w:type="gram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= -</w:t>
      </w:r>
      <w:r w:rsidRPr="0028016D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>return</w:t>
      </w:r>
      <w:r w:rsidRPr="0028016D">
        <w:rPr>
          <w:rFonts w:ascii="Cascadia Code" w:hAnsi="Cascadia Code" w:cs="Cascadia Code"/>
          <w:color w:val="001DA4"/>
          <w:sz w:val="20"/>
          <w:szCs w:val="20"/>
        </w:rPr>
        <w:t xml:space="preserve">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heights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[</w:t>
      </w:r>
      <w:proofErr w:type="gramStart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]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#</w:t>
      </w:r>
      <w:proofErr w:type="gram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Если высота уже вычислена, вернуть её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] == -</w:t>
      </w:r>
      <w:r w:rsidRPr="0028016D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heights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 </w:t>
      </w:r>
      <w:proofErr w:type="gramStart"/>
      <w:r w:rsidRPr="0028016D">
        <w:rPr>
          <w:rFonts w:ascii="Cascadia Code" w:hAnsi="Cascadia Code" w:cs="Cascadia Code"/>
          <w:color w:val="1233E6"/>
          <w:sz w:val="20"/>
          <w:szCs w:val="20"/>
          <w:lang w:val="en-US"/>
        </w:rPr>
        <w:t xml:space="preserve">1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#</w:t>
      </w:r>
      <w:proofErr w:type="gram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Корень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дерева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имеет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высоту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1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>else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heights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= </w:t>
      </w:r>
      <w:r w:rsidRPr="0028016D">
        <w:rPr>
          <w:rFonts w:ascii="Cascadia Code" w:hAnsi="Cascadia Code" w:cs="Cascadia Code"/>
          <w:color w:val="1233E6"/>
          <w:sz w:val="20"/>
          <w:szCs w:val="20"/>
          <w:lang w:val="en-US"/>
        </w:rPr>
        <w:t xml:space="preserve">1 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+ </w:t>
      </w:r>
      <w:proofErr w:type="spell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compute_height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proofErr w:type="gram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])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#</w:t>
      </w:r>
      <w:proofErr w:type="gram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Высота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= 1 +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высота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родителя</w:t>
      </w:r>
      <w:proofErr w:type="spellEnd"/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>return</w:t>
      </w:r>
      <w:r w:rsidRPr="0028016D">
        <w:rPr>
          <w:rFonts w:ascii="Cascadia Code" w:hAnsi="Cascadia Code" w:cs="Cascadia Code"/>
          <w:color w:val="001DA4"/>
          <w:sz w:val="20"/>
          <w:szCs w:val="20"/>
        </w:rPr>
        <w:t xml:space="preserve">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heights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[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node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]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# Вычисляем высоту для всех узлов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max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spell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compute_height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spellStart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)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proofErr w:type="spellStart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range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))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>def</w:t>
      </w:r>
      <w:r w:rsidRPr="0028016D">
        <w:rPr>
          <w:rFonts w:ascii="Cascadia Code" w:hAnsi="Cascadia Code" w:cs="Cascadia Code"/>
          <w:color w:val="001DA4"/>
          <w:sz w:val="20"/>
          <w:szCs w:val="20"/>
        </w:rPr>
        <w:t xml:space="preserve"> </w:t>
      </w:r>
      <w:proofErr w:type="gramStart"/>
      <w:r w:rsidRPr="0028016D">
        <w:rPr>
          <w:rFonts w:ascii="Cascadia Code" w:hAnsi="Cascadia Code" w:cs="Cascadia Code"/>
          <w:color w:val="0A4F67"/>
          <w:sz w:val="20"/>
          <w:szCs w:val="20"/>
          <w:lang w:val="en-US"/>
        </w:rPr>
        <w:t>main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28016D">
        <w:rPr>
          <w:rFonts w:ascii="Cascadia Code" w:hAnsi="Cascadia Code" w:cs="Cascadia Code"/>
          <w:color w:val="090909"/>
          <w:sz w:val="20"/>
          <w:szCs w:val="20"/>
        </w:rPr>
        <w:t>):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# Считываем количество вершин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28016D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= </w:t>
      </w:r>
      <w:proofErr w:type="gramStart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r w:rsidRPr="0028016D">
        <w:rPr>
          <w:rFonts w:ascii="Cascadia Code" w:hAnsi="Cascadia Code" w:cs="Cascadia Code"/>
          <w:color w:val="116D12"/>
          <w:sz w:val="20"/>
          <w:szCs w:val="20"/>
        </w:rPr>
        <w:t>"Введите количество вершин: "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))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# Считываем массив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parent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= </w:t>
      </w:r>
      <w:proofErr w:type="gramStart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list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map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, </w:t>
      </w:r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r w:rsidRPr="0028016D">
        <w:rPr>
          <w:rFonts w:ascii="Cascadia Code" w:hAnsi="Cascadia Code" w:cs="Cascadia Code"/>
          <w:color w:val="116D12"/>
          <w:sz w:val="20"/>
          <w:szCs w:val="20"/>
        </w:rPr>
        <w:t>"Введите массив родительских связей: "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).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split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()))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# Проверяем корректность ввода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>if</w:t>
      </w:r>
      <w:r w:rsidRPr="0028016D">
        <w:rPr>
          <w:rFonts w:ascii="Cascadia Code" w:hAnsi="Cascadia Code" w:cs="Cascadia Code"/>
          <w:color w:val="001DA4"/>
          <w:sz w:val="20"/>
          <w:szCs w:val="20"/>
        </w:rPr>
        <w:t xml:space="preserve"> </w:t>
      </w:r>
      <w:proofErr w:type="spellStart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len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parent</w:t>
      </w:r>
      <w:proofErr w:type="gramStart"/>
      <w:r w:rsidRPr="0028016D">
        <w:rPr>
          <w:rFonts w:ascii="Cascadia Code" w:hAnsi="Cascadia Code" w:cs="Cascadia Code"/>
          <w:color w:val="090909"/>
          <w:sz w:val="20"/>
          <w:szCs w:val="20"/>
        </w:rPr>
        <w:t>) !</w:t>
      </w:r>
      <w:proofErr w:type="gramEnd"/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=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        </w:t>
      </w:r>
      <w:proofErr w:type="gramStart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28016D">
        <w:rPr>
          <w:rFonts w:ascii="Cascadia Code" w:hAnsi="Cascadia Code" w:cs="Cascadia Code"/>
          <w:color w:val="116D12"/>
          <w:sz w:val="20"/>
          <w:szCs w:val="20"/>
        </w:rPr>
        <w:t xml:space="preserve">"Длина массива </w:t>
      </w:r>
      <w:r w:rsidRPr="0028016D">
        <w:rPr>
          <w:rFonts w:ascii="Cascadia Code" w:hAnsi="Cascadia Code" w:cs="Cascadia Code"/>
          <w:color w:val="116D12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color w:val="116D12"/>
          <w:sz w:val="20"/>
          <w:szCs w:val="20"/>
        </w:rPr>
        <w:t xml:space="preserve"> должна совпадать с </w:t>
      </w:r>
      <w:r w:rsidRPr="0028016D">
        <w:rPr>
          <w:rFonts w:ascii="Cascadia Code" w:hAnsi="Cascadia Code" w:cs="Cascadia Code"/>
          <w:color w:val="116D12"/>
          <w:sz w:val="20"/>
          <w:szCs w:val="20"/>
          <w:lang w:val="en-US"/>
        </w:rPr>
        <w:t>n</w:t>
      </w:r>
      <w:r w:rsidRPr="0028016D">
        <w:rPr>
          <w:rFonts w:ascii="Cascadia Code" w:hAnsi="Cascadia Code" w:cs="Cascadia Code"/>
          <w:color w:val="116D12"/>
          <w:sz w:val="20"/>
          <w:szCs w:val="20"/>
        </w:rPr>
        <w:t>."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)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        </w:t>
      </w: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>return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#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Вычисляем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высоту</w:t>
      </w:r>
      <w:proofErr w:type="spellEnd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дерева</w:t>
      </w:r>
      <w:proofErr w:type="spellEnd"/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</w:t>
      </w:r>
      <w:proofErr w:type="spellStart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tree_height</w:t>
      </w:r>
      <w:proofErr w:type="spellEnd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proofErr w:type="spell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calculate_tree_</w:t>
      </w:r>
      <w:proofErr w:type="gram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height</w:t>
      </w:r>
      <w:proofErr w:type="spell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parent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># Выводим результат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28016D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proofErr w:type="gramStart"/>
      <w:r w:rsidRPr="0028016D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28016D">
        <w:rPr>
          <w:rFonts w:ascii="Cascadia Code" w:hAnsi="Cascadia Code" w:cs="Cascadia Code"/>
          <w:color w:val="116D12"/>
          <w:sz w:val="20"/>
          <w:szCs w:val="20"/>
        </w:rPr>
        <w:t>"Высота дерева:"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 xml:space="preserve">, 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tree</w:t>
      </w:r>
      <w:r w:rsidRPr="0028016D">
        <w:rPr>
          <w:rFonts w:ascii="Cascadia Code" w:hAnsi="Cascadia Code" w:cs="Cascadia Code"/>
          <w:color w:val="000000"/>
          <w:sz w:val="20"/>
          <w:szCs w:val="20"/>
        </w:rPr>
        <w:t>_</w:t>
      </w:r>
      <w:r w:rsidRPr="0028016D">
        <w:rPr>
          <w:rFonts w:ascii="Cascadia Code" w:hAnsi="Cascadia Code" w:cs="Cascadia Code"/>
          <w:color w:val="000000"/>
          <w:sz w:val="20"/>
          <w:szCs w:val="20"/>
          <w:lang w:val="en-US"/>
        </w:rPr>
        <w:t>height</w:t>
      </w:r>
      <w:r w:rsidRPr="0028016D">
        <w:rPr>
          <w:rFonts w:ascii="Cascadia Code" w:hAnsi="Cascadia Code" w:cs="Cascadia Code"/>
          <w:color w:val="090909"/>
          <w:sz w:val="20"/>
          <w:szCs w:val="20"/>
        </w:rPr>
        <w:t>)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__name__ == </w:t>
      </w:r>
      <w:r w:rsidRPr="0028016D">
        <w:rPr>
          <w:rFonts w:ascii="Cascadia Code" w:hAnsi="Cascadia Code" w:cs="Cascadia Code"/>
          <w:color w:val="116D12"/>
          <w:sz w:val="20"/>
          <w:szCs w:val="20"/>
          <w:lang w:val="en-US"/>
        </w:rPr>
        <w:t>"__main__"</w:t>
      </w: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8D543D" w:rsidRPr="0028016D" w:rsidRDefault="008D543D" w:rsidP="008D543D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proofErr w:type="gramStart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main(</w:t>
      </w:r>
      <w:proofErr w:type="gramEnd"/>
      <w:r w:rsidRPr="0028016D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276CB8" w:rsidRDefault="00276CB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F1695" w:rsidRPr="00DA5E2E" w:rsidRDefault="004628B4" w:rsidP="00276CB8">
      <w:pPr>
        <w:pStyle w:val="DIV1"/>
      </w:pPr>
      <w:bookmarkStart w:id="4" w:name="_Toc184456260"/>
      <w:r w:rsidRPr="004628B4">
        <w:lastRenderedPageBreak/>
        <w:t>Результаты работы программы с примерами</w:t>
      </w:r>
      <w:bookmarkEnd w:id="4"/>
    </w:p>
    <w:p w:rsidR="00DA5E2E" w:rsidRPr="000838A4" w:rsidRDefault="00DA5E2E" w:rsidP="00276CB8">
      <w:pPr>
        <w:pStyle w:val="MAINTEXT"/>
        <w:keepNext w:val="0"/>
        <w:rPr>
          <w:rStyle w:val="Emphasis"/>
          <w:i w:val="0"/>
          <w:iCs w:val="0"/>
        </w:rPr>
      </w:pPr>
      <w:r w:rsidRPr="000838A4">
        <w:rPr>
          <w:rStyle w:val="Emphasis"/>
          <w:i w:val="0"/>
          <w:iCs w:val="0"/>
        </w:rPr>
        <w:t xml:space="preserve">На рис. </w:t>
      </w:r>
      <w:r w:rsidR="00D34068">
        <w:rPr>
          <w:rStyle w:val="Emphasis"/>
          <w:i w:val="0"/>
          <w:iCs w:val="0"/>
        </w:rPr>
        <w:t xml:space="preserve">1, </w:t>
      </w:r>
      <w:r w:rsidR="00847C86" w:rsidRPr="000838A4">
        <w:rPr>
          <w:rStyle w:val="Emphasis"/>
          <w:i w:val="0"/>
          <w:iCs w:val="0"/>
        </w:rPr>
        <w:t>2, 3</w:t>
      </w:r>
      <w:r w:rsidR="00761381">
        <w:rPr>
          <w:rStyle w:val="Emphasis"/>
          <w:i w:val="0"/>
          <w:iCs w:val="0"/>
        </w:rPr>
        <w:t>,</w:t>
      </w:r>
      <w:r w:rsidR="00847C86" w:rsidRPr="000838A4">
        <w:rPr>
          <w:rStyle w:val="Emphasis"/>
          <w:i w:val="0"/>
          <w:iCs w:val="0"/>
        </w:rPr>
        <w:t xml:space="preserve"> изображен</w:t>
      </w:r>
      <w:r w:rsidR="006E5A98">
        <w:rPr>
          <w:rStyle w:val="Emphasis"/>
          <w:i w:val="0"/>
          <w:iCs w:val="0"/>
        </w:rPr>
        <w:t>о</w:t>
      </w:r>
      <w:r w:rsidR="00847C86" w:rsidRPr="000838A4">
        <w:rPr>
          <w:rStyle w:val="Emphasis"/>
          <w:i w:val="0"/>
          <w:iCs w:val="0"/>
        </w:rPr>
        <w:t xml:space="preserve"> </w:t>
      </w:r>
      <w:r w:rsidR="006E5A98">
        <w:rPr>
          <w:rStyle w:val="Emphasis"/>
          <w:i w:val="0"/>
          <w:iCs w:val="0"/>
        </w:rPr>
        <w:t>тестирование программы с различными входными</w:t>
      </w:r>
      <w:r w:rsidR="0059116D">
        <w:rPr>
          <w:rStyle w:val="Emphasis"/>
          <w:i w:val="0"/>
          <w:iCs w:val="0"/>
        </w:rPr>
        <w:t xml:space="preserve"> данными</w:t>
      </w:r>
      <w:r w:rsidR="00847C86" w:rsidRPr="000838A4">
        <w:rPr>
          <w:rStyle w:val="Emphasis"/>
          <w:i w:val="0"/>
          <w:iCs w:val="0"/>
        </w:rPr>
        <w:t>.</w:t>
      </w:r>
    </w:p>
    <w:p w:rsidR="001F1695" w:rsidRDefault="001F1695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62F3A33" wp14:editId="6CD8917D">
            <wp:extent cx="4132151" cy="229020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151" cy="22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3" w:rsidRDefault="001F1695" w:rsidP="000838A4">
      <w:pPr>
        <w:pStyle w:val="MAINTEXT"/>
        <w:keepNext w:val="0"/>
        <w:ind w:firstLine="0"/>
        <w:jc w:val="center"/>
      </w:pPr>
      <w:r>
        <w:t xml:space="preserve">Рисунок </w:t>
      </w:r>
      <w:fldSimple w:instr=" SEQ Рисунок \* ARABIC ">
        <w:r w:rsidR="005967A8">
          <w:rPr>
            <w:noProof/>
          </w:rPr>
          <w:t>1</w:t>
        </w:r>
      </w:fldSimple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4237051" cy="2348346"/>
            <wp:effectExtent l="0" t="0" r="0" b="0"/>
            <wp:docPr id="12014610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1066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522" cy="23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A" w:rsidRPr="0092220A" w:rsidRDefault="0092220A" w:rsidP="000838A4">
      <w:pPr>
        <w:pStyle w:val="Caption"/>
        <w:keepNext w:val="0"/>
        <w:spacing w:line="360" w:lineRule="auto"/>
        <w:jc w:val="center"/>
        <w:rPr>
          <w:rStyle w:val="Emphasis"/>
          <w:i w:val="0"/>
          <w:iCs/>
        </w:rPr>
      </w:pPr>
      <w:r>
        <w:t xml:space="preserve">Рисунок </w:t>
      </w:r>
      <w:fldSimple w:instr=" SEQ Рисунок \* ARABIC ">
        <w:r w:rsidR="005967A8">
          <w:rPr>
            <w:noProof/>
          </w:rPr>
          <w:t>2</w:t>
        </w:r>
      </w:fldSimple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4145972" cy="2297866"/>
            <wp:effectExtent l="0" t="0" r="0" b="0"/>
            <wp:docPr id="1933573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3712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394" cy="23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4" w:rsidRDefault="0092220A" w:rsidP="000838A4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fldSimple w:instr=" SEQ Рисунок \* ARABIC ">
        <w:r w:rsidR="005967A8">
          <w:rPr>
            <w:noProof/>
          </w:rPr>
          <w:t>3</w:t>
        </w:r>
      </w:fldSimple>
    </w:p>
    <w:p w:rsidR="00F00C62" w:rsidRPr="00CA1852" w:rsidRDefault="004628B4" w:rsidP="00F00C62">
      <w:pPr>
        <w:pStyle w:val="DIV1"/>
      </w:pPr>
      <w:bookmarkStart w:id="5" w:name="_Toc184456261"/>
      <w:r w:rsidRPr="004628B4">
        <w:lastRenderedPageBreak/>
        <w:t>Выводы</w:t>
      </w:r>
      <w:bookmarkEnd w:id="5"/>
    </w:p>
    <w:p w:rsidR="00A32FEA" w:rsidRDefault="00A32FEA" w:rsidP="00D00F60">
      <w:pPr>
        <w:pStyle w:val="MAINTEXT"/>
        <w:numPr>
          <w:ilvl w:val="0"/>
          <w:numId w:val="17"/>
        </w:numPr>
      </w:pPr>
      <w:r>
        <w:t>В ходе выполнения лабораторной работы</w:t>
      </w:r>
      <w:r>
        <w:t xml:space="preserve"> была и</w:t>
      </w:r>
      <w:r>
        <w:t>зучена структура деревьев и способы их представления в виде массива родительских связей.</w:t>
      </w:r>
    </w:p>
    <w:p w:rsidR="00A32FEA" w:rsidRDefault="00A32FEA" w:rsidP="00983D90">
      <w:pPr>
        <w:pStyle w:val="MAINTEXT"/>
        <w:numPr>
          <w:ilvl w:val="0"/>
          <w:numId w:val="17"/>
        </w:numPr>
      </w:pPr>
      <w:r>
        <w:t>Реализован эффективный алгоритм для вычисления высоты дерева, работающий за O(n)</w:t>
      </w:r>
      <w:r w:rsidR="00AA7B60">
        <w:t>.</w:t>
      </w:r>
    </w:p>
    <w:p w:rsidR="00A32FEA" w:rsidRDefault="00A32FEA" w:rsidP="00A32FEA">
      <w:pPr>
        <w:pStyle w:val="MAINTEXT"/>
        <w:numPr>
          <w:ilvl w:val="0"/>
          <w:numId w:val="17"/>
        </w:numPr>
      </w:pPr>
      <w:r>
        <w:t xml:space="preserve">Получен практический опыт работы с деревьями, </w:t>
      </w:r>
      <w:proofErr w:type="spellStart"/>
      <w:r>
        <w:t>мемоизацией</w:t>
      </w:r>
      <w:proofErr w:type="spellEnd"/>
      <w:r>
        <w:t xml:space="preserve"> и оптимизацией алгоритмов.</w:t>
      </w:r>
    </w:p>
    <w:p w:rsidR="00A32FEA" w:rsidRDefault="00A32FEA" w:rsidP="00A32FEA">
      <w:pPr>
        <w:pStyle w:val="MAINTEXT"/>
        <w:numPr>
          <w:ilvl w:val="0"/>
          <w:numId w:val="17"/>
        </w:numPr>
      </w:pPr>
      <w:r>
        <w:t>Проведена проверка программы на корректность и производительность, подтверждена её способность обрабатывать большие деревья.</w:t>
      </w:r>
    </w:p>
    <w:p w:rsidR="003B3807" w:rsidRPr="00F00C62" w:rsidRDefault="00A32FEA" w:rsidP="00A32FEA">
      <w:pPr>
        <w:pStyle w:val="MAINTEXT"/>
        <w:numPr>
          <w:ilvl w:val="0"/>
          <w:numId w:val="17"/>
        </w:numPr>
      </w:pPr>
      <w:r>
        <w:t>Работа помогла закрепить знания о деревьях и способах их обработки</w:t>
      </w:r>
      <w:r w:rsidR="0054666E">
        <w:t>.</w:t>
      </w:r>
    </w:p>
    <w:sectPr w:rsidR="003B3807" w:rsidRPr="00F00C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1266" w:rsidRDefault="00F71266" w:rsidP="0002180F">
      <w:r>
        <w:separator/>
      </w:r>
    </w:p>
  </w:endnote>
  <w:endnote w:type="continuationSeparator" w:id="0">
    <w:p w:rsidR="00F71266" w:rsidRDefault="00F71266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1266" w:rsidRDefault="00F71266" w:rsidP="0002180F">
      <w:r>
        <w:separator/>
      </w:r>
    </w:p>
  </w:footnote>
  <w:footnote w:type="continuationSeparator" w:id="0">
    <w:p w:rsidR="00F71266" w:rsidRDefault="00F71266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2514"/>
    <w:multiLevelType w:val="hybridMultilevel"/>
    <w:tmpl w:val="3B14D91C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C08AA"/>
    <w:multiLevelType w:val="hybridMultilevel"/>
    <w:tmpl w:val="08120B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E53"/>
    <w:multiLevelType w:val="hybridMultilevel"/>
    <w:tmpl w:val="10EA632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B349E5"/>
    <w:multiLevelType w:val="hybridMultilevel"/>
    <w:tmpl w:val="853E353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42A0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20485E"/>
    <w:multiLevelType w:val="hybridMultilevel"/>
    <w:tmpl w:val="CD4E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6B43"/>
    <w:multiLevelType w:val="hybridMultilevel"/>
    <w:tmpl w:val="83ACDB38"/>
    <w:lvl w:ilvl="0" w:tplc="611A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42FA32AE"/>
    <w:multiLevelType w:val="hybridMultilevel"/>
    <w:tmpl w:val="0D12BFBE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BB19AC"/>
    <w:multiLevelType w:val="hybridMultilevel"/>
    <w:tmpl w:val="0444191A"/>
    <w:lvl w:ilvl="0" w:tplc="01C8B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8A3A1E"/>
    <w:multiLevelType w:val="hybridMultilevel"/>
    <w:tmpl w:val="C25268CA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751A7E"/>
    <w:multiLevelType w:val="hybridMultilevel"/>
    <w:tmpl w:val="0876E48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1452D6"/>
    <w:multiLevelType w:val="hybridMultilevel"/>
    <w:tmpl w:val="421E03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5A467127"/>
    <w:multiLevelType w:val="multilevel"/>
    <w:tmpl w:val="CD6AD366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67FE4571"/>
    <w:multiLevelType w:val="hybridMultilevel"/>
    <w:tmpl w:val="9B860D16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39100A"/>
    <w:multiLevelType w:val="hybridMultilevel"/>
    <w:tmpl w:val="04F485C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7574B8"/>
    <w:multiLevelType w:val="hybridMultilevel"/>
    <w:tmpl w:val="B2F023E4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11664E"/>
    <w:multiLevelType w:val="hybridMultilevel"/>
    <w:tmpl w:val="1BBE9F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167383">
    <w:abstractNumId w:val="12"/>
  </w:num>
  <w:num w:numId="2" w16cid:durableId="141850421">
    <w:abstractNumId w:val="3"/>
  </w:num>
  <w:num w:numId="3" w16cid:durableId="1458448270">
    <w:abstractNumId w:val="6"/>
  </w:num>
  <w:num w:numId="4" w16cid:durableId="568346661">
    <w:abstractNumId w:val="16"/>
  </w:num>
  <w:num w:numId="5" w16cid:durableId="752816800">
    <w:abstractNumId w:val="4"/>
  </w:num>
  <w:num w:numId="6" w16cid:durableId="524101513">
    <w:abstractNumId w:val="15"/>
  </w:num>
  <w:num w:numId="7" w16cid:durableId="81993671">
    <w:abstractNumId w:val="10"/>
  </w:num>
  <w:num w:numId="8" w16cid:durableId="558711145">
    <w:abstractNumId w:val="11"/>
  </w:num>
  <w:num w:numId="9" w16cid:durableId="407852786">
    <w:abstractNumId w:val="7"/>
  </w:num>
  <w:num w:numId="10" w16cid:durableId="1278291315">
    <w:abstractNumId w:val="8"/>
  </w:num>
  <w:num w:numId="11" w16cid:durableId="781533069">
    <w:abstractNumId w:val="9"/>
  </w:num>
  <w:num w:numId="12" w16cid:durableId="1862470359">
    <w:abstractNumId w:val="1"/>
  </w:num>
  <w:num w:numId="13" w16cid:durableId="112748536">
    <w:abstractNumId w:val="5"/>
  </w:num>
  <w:num w:numId="14" w16cid:durableId="344866960">
    <w:abstractNumId w:val="17"/>
  </w:num>
  <w:num w:numId="15" w16cid:durableId="1313749439">
    <w:abstractNumId w:val="0"/>
  </w:num>
  <w:num w:numId="16" w16cid:durableId="765269450">
    <w:abstractNumId w:val="2"/>
  </w:num>
  <w:num w:numId="17" w16cid:durableId="484587832">
    <w:abstractNumId w:val="14"/>
  </w:num>
  <w:num w:numId="18" w16cid:durableId="723262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35"/>
    <w:rsid w:val="0000687E"/>
    <w:rsid w:val="00016A19"/>
    <w:rsid w:val="000214A2"/>
    <w:rsid w:val="0002180F"/>
    <w:rsid w:val="000244B3"/>
    <w:rsid w:val="0004168B"/>
    <w:rsid w:val="00044E68"/>
    <w:rsid w:val="0005018F"/>
    <w:rsid w:val="000579BA"/>
    <w:rsid w:val="00064B04"/>
    <w:rsid w:val="00070448"/>
    <w:rsid w:val="000707C8"/>
    <w:rsid w:val="000838A4"/>
    <w:rsid w:val="000873A2"/>
    <w:rsid w:val="000928CE"/>
    <w:rsid w:val="000A2CF1"/>
    <w:rsid w:val="000A67BE"/>
    <w:rsid w:val="000C031F"/>
    <w:rsid w:val="000D4D22"/>
    <w:rsid w:val="000E58BA"/>
    <w:rsid w:val="000F3899"/>
    <w:rsid w:val="00106047"/>
    <w:rsid w:val="00110B35"/>
    <w:rsid w:val="00116F39"/>
    <w:rsid w:val="00123D18"/>
    <w:rsid w:val="00126497"/>
    <w:rsid w:val="0016712B"/>
    <w:rsid w:val="0017370E"/>
    <w:rsid w:val="00187D39"/>
    <w:rsid w:val="001A6A77"/>
    <w:rsid w:val="001A7B30"/>
    <w:rsid w:val="001B351D"/>
    <w:rsid w:val="001C64B0"/>
    <w:rsid w:val="001D44B7"/>
    <w:rsid w:val="001D7ED5"/>
    <w:rsid w:val="001F0A57"/>
    <w:rsid w:val="001F12C6"/>
    <w:rsid w:val="001F1695"/>
    <w:rsid w:val="002128A7"/>
    <w:rsid w:val="00234ACF"/>
    <w:rsid w:val="00263BC6"/>
    <w:rsid w:val="00264D87"/>
    <w:rsid w:val="00271C67"/>
    <w:rsid w:val="00276CB8"/>
    <w:rsid w:val="0028016D"/>
    <w:rsid w:val="00284869"/>
    <w:rsid w:val="002956E1"/>
    <w:rsid w:val="002970AB"/>
    <w:rsid w:val="002A7722"/>
    <w:rsid w:val="002F0E56"/>
    <w:rsid w:val="00300DD1"/>
    <w:rsid w:val="00326699"/>
    <w:rsid w:val="00352422"/>
    <w:rsid w:val="00353F7B"/>
    <w:rsid w:val="003542AB"/>
    <w:rsid w:val="00374808"/>
    <w:rsid w:val="003B3807"/>
    <w:rsid w:val="003D1F8F"/>
    <w:rsid w:val="003F448A"/>
    <w:rsid w:val="00404D15"/>
    <w:rsid w:val="00405D24"/>
    <w:rsid w:val="00413AAB"/>
    <w:rsid w:val="00423A5F"/>
    <w:rsid w:val="0042464E"/>
    <w:rsid w:val="0044154F"/>
    <w:rsid w:val="004628B4"/>
    <w:rsid w:val="00462CA6"/>
    <w:rsid w:val="00474DAE"/>
    <w:rsid w:val="00481D64"/>
    <w:rsid w:val="004822AD"/>
    <w:rsid w:val="00490A54"/>
    <w:rsid w:val="004A2343"/>
    <w:rsid w:val="004A3102"/>
    <w:rsid w:val="004A6439"/>
    <w:rsid w:val="004B2EAD"/>
    <w:rsid w:val="004C674A"/>
    <w:rsid w:val="004E178B"/>
    <w:rsid w:val="004E4611"/>
    <w:rsid w:val="004E7C23"/>
    <w:rsid w:val="005129E4"/>
    <w:rsid w:val="00523EB7"/>
    <w:rsid w:val="00524674"/>
    <w:rsid w:val="005364DC"/>
    <w:rsid w:val="0054666E"/>
    <w:rsid w:val="00552C4F"/>
    <w:rsid w:val="0059116D"/>
    <w:rsid w:val="005967A8"/>
    <w:rsid w:val="005A2A15"/>
    <w:rsid w:val="005B566D"/>
    <w:rsid w:val="005C6680"/>
    <w:rsid w:val="005D6664"/>
    <w:rsid w:val="005E3C66"/>
    <w:rsid w:val="005E4350"/>
    <w:rsid w:val="005F2032"/>
    <w:rsid w:val="00600D1F"/>
    <w:rsid w:val="00605DC8"/>
    <w:rsid w:val="00613DD0"/>
    <w:rsid w:val="006269EF"/>
    <w:rsid w:val="00634395"/>
    <w:rsid w:val="006375AF"/>
    <w:rsid w:val="0064632E"/>
    <w:rsid w:val="00651F7A"/>
    <w:rsid w:val="00657326"/>
    <w:rsid w:val="00657E80"/>
    <w:rsid w:val="00662B9E"/>
    <w:rsid w:val="00673FB2"/>
    <w:rsid w:val="006854F9"/>
    <w:rsid w:val="006A22B4"/>
    <w:rsid w:val="006A42CB"/>
    <w:rsid w:val="006B3740"/>
    <w:rsid w:val="006E5A98"/>
    <w:rsid w:val="006F20BB"/>
    <w:rsid w:val="00707EE1"/>
    <w:rsid w:val="00714040"/>
    <w:rsid w:val="007151DF"/>
    <w:rsid w:val="007363C2"/>
    <w:rsid w:val="00746B6C"/>
    <w:rsid w:val="00747212"/>
    <w:rsid w:val="00761381"/>
    <w:rsid w:val="00770027"/>
    <w:rsid w:val="007747EB"/>
    <w:rsid w:val="007B2A9E"/>
    <w:rsid w:val="007C55D8"/>
    <w:rsid w:val="007F4428"/>
    <w:rsid w:val="007F6436"/>
    <w:rsid w:val="007F7604"/>
    <w:rsid w:val="00800905"/>
    <w:rsid w:val="00810104"/>
    <w:rsid w:val="008331DB"/>
    <w:rsid w:val="00847C86"/>
    <w:rsid w:val="008573F3"/>
    <w:rsid w:val="008612DD"/>
    <w:rsid w:val="00864DE0"/>
    <w:rsid w:val="00881978"/>
    <w:rsid w:val="008B6241"/>
    <w:rsid w:val="008C7F36"/>
    <w:rsid w:val="008D03BC"/>
    <w:rsid w:val="008D1AAC"/>
    <w:rsid w:val="008D543D"/>
    <w:rsid w:val="008F1B72"/>
    <w:rsid w:val="008F7303"/>
    <w:rsid w:val="0092220A"/>
    <w:rsid w:val="009265C5"/>
    <w:rsid w:val="00926DFF"/>
    <w:rsid w:val="009329A2"/>
    <w:rsid w:val="00947EF1"/>
    <w:rsid w:val="00950472"/>
    <w:rsid w:val="00951A99"/>
    <w:rsid w:val="00955082"/>
    <w:rsid w:val="00965C29"/>
    <w:rsid w:val="00986BC9"/>
    <w:rsid w:val="00992C96"/>
    <w:rsid w:val="00996C14"/>
    <w:rsid w:val="009B751E"/>
    <w:rsid w:val="009C14CB"/>
    <w:rsid w:val="009C57BE"/>
    <w:rsid w:val="009D55AD"/>
    <w:rsid w:val="009E13DE"/>
    <w:rsid w:val="00A32FEA"/>
    <w:rsid w:val="00A34941"/>
    <w:rsid w:val="00A37C30"/>
    <w:rsid w:val="00A41234"/>
    <w:rsid w:val="00A51F64"/>
    <w:rsid w:val="00A73C84"/>
    <w:rsid w:val="00A74901"/>
    <w:rsid w:val="00A951F9"/>
    <w:rsid w:val="00AA2DCA"/>
    <w:rsid w:val="00AA7B60"/>
    <w:rsid w:val="00AB4C04"/>
    <w:rsid w:val="00AB6AEB"/>
    <w:rsid w:val="00AD0957"/>
    <w:rsid w:val="00AD0D65"/>
    <w:rsid w:val="00AD3198"/>
    <w:rsid w:val="00AD3474"/>
    <w:rsid w:val="00AE77E4"/>
    <w:rsid w:val="00AF6555"/>
    <w:rsid w:val="00B038D4"/>
    <w:rsid w:val="00B20256"/>
    <w:rsid w:val="00B2042C"/>
    <w:rsid w:val="00B36D90"/>
    <w:rsid w:val="00B437CF"/>
    <w:rsid w:val="00B556FB"/>
    <w:rsid w:val="00B61F52"/>
    <w:rsid w:val="00B632F0"/>
    <w:rsid w:val="00B64F0D"/>
    <w:rsid w:val="00B67A6B"/>
    <w:rsid w:val="00B71FEE"/>
    <w:rsid w:val="00B727FC"/>
    <w:rsid w:val="00B923A5"/>
    <w:rsid w:val="00B95AA9"/>
    <w:rsid w:val="00B96BFC"/>
    <w:rsid w:val="00BA038D"/>
    <w:rsid w:val="00BA50FA"/>
    <w:rsid w:val="00BD0063"/>
    <w:rsid w:val="00BE1DB8"/>
    <w:rsid w:val="00BF7993"/>
    <w:rsid w:val="00C03BE7"/>
    <w:rsid w:val="00C1069C"/>
    <w:rsid w:val="00C42C91"/>
    <w:rsid w:val="00C51E65"/>
    <w:rsid w:val="00C60A88"/>
    <w:rsid w:val="00C6314C"/>
    <w:rsid w:val="00C7552A"/>
    <w:rsid w:val="00C81D11"/>
    <w:rsid w:val="00C969C1"/>
    <w:rsid w:val="00C97F5D"/>
    <w:rsid w:val="00CA1852"/>
    <w:rsid w:val="00CA58D2"/>
    <w:rsid w:val="00CB03B3"/>
    <w:rsid w:val="00CC7A47"/>
    <w:rsid w:val="00CD7933"/>
    <w:rsid w:val="00CF1B02"/>
    <w:rsid w:val="00D26BCC"/>
    <w:rsid w:val="00D34068"/>
    <w:rsid w:val="00D347D3"/>
    <w:rsid w:val="00D42C62"/>
    <w:rsid w:val="00D45F03"/>
    <w:rsid w:val="00D75A4E"/>
    <w:rsid w:val="00D76CEC"/>
    <w:rsid w:val="00D93E11"/>
    <w:rsid w:val="00D96DDA"/>
    <w:rsid w:val="00DA111D"/>
    <w:rsid w:val="00DA5E2E"/>
    <w:rsid w:val="00DA7C82"/>
    <w:rsid w:val="00DC1B09"/>
    <w:rsid w:val="00DC4A76"/>
    <w:rsid w:val="00DD126B"/>
    <w:rsid w:val="00DE5678"/>
    <w:rsid w:val="00DF362A"/>
    <w:rsid w:val="00DF7735"/>
    <w:rsid w:val="00E14232"/>
    <w:rsid w:val="00E22832"/>
    <w:rsid w:val="00E33892"/>
    <w:rsid w:val="00E51362"/>
    <w:rsid w:val="00E61D85"/>
    <w:rsid w:val="00E93C65"/>
    <w:rsid w:val="00EA3B1D"/>
    <w:rsid w:val="00ED438A"/>
    <w:rsid w:val="00EE1F7E"/>
    <w:rsid w:val="00EE2D4A"/>
    <w:rsid w:val="00EE3F95"/>
    <w:rsid w:val="00EF07F5"/>
    <w:rsid w:val="00EF2666"/>
    <w:rsid w:val="00F00C62"/>
    <w:rsid w:val="00F04F95"/>
    <w:rsid w:val="00F27C24"/>
    <w:rsid w:val="00F34430"/>
    <w:rsid w:val="00F50713"/>
    <w:rsid w:val="00F53AA0"/>
    <w:rsid w:val="00F55C9A"/>
    <w:rsid w:val="00F57E13"/>
    <w:rsid w:val="00F65A25"/>
    <w:rsid w:val="00F71266"/>
    <w:rsid w:val="00F76175"/>
    <w:rsid w:val="00F81BE8"/>
    <w:rsid w:val="00F87EBD"/>
    <w:rsid w:val="00FA1CB4"/>
    <w:rsid w:val="00FA3569"/>
    <w:rsid w:val="00FF341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73FB0"/>
  <w15:docId w15:val="{BF63D2DC-0BF2-6D46-9399-E8CB0A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722"/>
    <w:rPr>
      <w:rFonts w:ascii="Courier New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1F1695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F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F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2024-12-07T06:32:00Z</cp:lastPrinted>
  <dcterms:created xsi:type="dcterms:W3CDTF">2024-12-07T06:32:00Z</dcterms:created>
  <dcterms:modified xsi:type="dcterms:W3CDTF">2024-12-07T06:32:00Z</dcterms:modified>
  <cp:category/>
</cp:coreProperties>
</file>