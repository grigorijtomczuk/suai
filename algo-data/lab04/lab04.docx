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8573F3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097E" w:rsidRDefault="0069097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690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С. А. </w:t>
            </w:r>
            <w:r w:rsidRPr="0069097E">
              <w:t>Чернышев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54FAD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62CA6">
              <w:t xml:space="preserve"> № </w:t>
            </w:r>
            <w:r w:rsidR="00654FAD">
              <w:t>4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FD3CC8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 w:rsidRPr="00FD3CC8">
              <w:rPr>
                <w:b w:val="0"/>
                <w:szCs w:val="32"/>
                <w:lang w:val="en-US"/>
              </w:rPr>
              <w:t>СТЕК С ПОДДЕРЖКОЙ МАКСИМУМА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93E1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D93E11">
              <w:rPr>
                <w:sz w:val="28"/>
                <w:szCs w:val="28"/>
                <w:lang w:val="ru-RU"/>
              </w:rPr>
              <w:t>АЛГОРИТМЫ И СТРУКТУРЫ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2464E">
        <w:t>2024</w:t>
      </w:r>
      <w:r w:rsidR="0042464E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A47061" w:rsidRDefault="00CA185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5672744" w:history="1">
        <w:r w:rsidR="00A47061" w:rsidRPr="00BB1A49">
          <w:rPr>
            <w:rStyle w:val="Hyperlink"/>
          </w:rPr>
          <w:t>1</w:t>
        </w:r>
        <w:r w:rsidR="00A47061"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="00A47061" w:rsidRPr="00BB1A49">
          <w:rPr>
            <w:rStyle w:val="Hyperlink"/>
          </w:rPr>
          <w:t>Цель работы</w:t>
        </w:r>
        <w:r w:rsidR="00A47061">
          <w:rPr>
            <w:webHidden/>
          </w:rPr>
          <w:tab/>
        </w:r>
        <w:r w:rsidR="00A47061">
          <w:rPr>
            <w:webHidden/>
          </w:rPr>
          <w:fldChar w:fldCharType="begin"/>
        </w:r>
        <w:r w:rsidR="00A47061">
          <w:rPr>
            <w:webHidden/>
          </w:rPr>
          <w:instrText xml:space="preserve"> PAGEREF _Toc185672744 \h </w:instrText>
        </w:r>
        <w:r w:rsidR="00A47061">
          <w:rPr>
            <w:webHidden/>
          </w:rPr>
        </w:r>
        <w:r w:rsidR="00A47061">
          <w:rPr>
            <w:webHidden/>
          </w:rPr>
          <w:fldChar w:fldCharType="separate"/>
        </w:r>
        <w:r w:rsidR="0096076D">
          <w:rPr>
            <w:webHidden/>
          </w:rPr>
          <w:t>3</w:t>
        </w:r>
        <w:r w:rsidR="00A47061">
          <w:rPr>
            <w:webHidden/>
          </w:rPr>
          <w:fldChar w:fldCharType="end"/>
        </w:r>
      </w:hyperlink>
    </w:p>
    <w:p w:rsidR="00A47061" w:rsidRDefault="00A4706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2745" w:history="1">
        <w:r w:rsidRPr="00BB1A4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B1A49">
          <w:rPr>
            <w:rStyle w:val="Hyperlink"/>
          </w:rPr>
          <w:t>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_Toc185672745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076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7061" w:rsidRDefault="00A4706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2746" w:history="1">
        <w:r w:rsidRPr="00BB1A4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B1A49">
          <w:rPr>
            <w:rStyle w:val="Hyperlink"/>
          </w:rPr>
          <w:t>Краткое описание хода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_Toc185672746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076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7061" w:rsidRDefault="00A4706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2747" w:history="1">
        <w:r w:rsidRPr="00BB1A4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B1A49">
          <w:rPr>
            <w:rStyle w:val="Hyperlink"/>
          </w:rPr>
          <w:t>Исходный код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_Toc185672747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07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7061" w:rsidRDefault="00A4706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2748" w:history="1">
        <w:r w:rsidRPr="00BB1A4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B1A49">
          <w:rPr>
            <w:rStyle w:val="Hyperlink"/>
          </w:rPr>
          <w:t>Реализация основного и двух любых дополнительных заданий из списка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_Toc185672748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07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7061" w:rsidRDefault="00A4706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2749" w:history="1">
        <w:r w:rsidRPr="00BB1A49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B1A49">
          <w:rPr>
            <w:rStyle w:val="Hyperlink"/>
          </w:rPr>
          <w:t>Результаты работы программы с примерами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_Toc185672749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076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7061" w:rsidRDefault="00A4706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5672750" w:history="1">
        <w:r w:rsidRPr="00BB1A49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B1A49">
          <w:rPr>
            <w:rStyle w:val="Hyperlink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_Toc185672750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07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3B1D" w:rsidRDefault="00CA1852" w:rsidP="00423A5F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>
        <w:br w:type="page"/>
      </w:r>
    </w:p>
    <w:p w:rsidR="00881978" w:rsidRDefault="004628B4" w:rsidP="00881978">
      <w:pPr>
        <w:pStyle w:val="DIV1"/>
      </w:pPr>
      <w:bookmarkStart w:id="0" w:name="_Toc185672744"/>
      <w:r w:rsidRPr="004628B4">
        <w:lastRenderedPageBreak/>
        <w:t>Цель работы</w:t>
      </w:r>
      <w:bookmarkEnd w:id="0"/>
    </w:p>
    <w:p w:rsidR="00064B04" w:rsidRPr="00CA1852" w:rsidRDefault="000212D2" w:rsidP="005C5FA6">
      <w:pPr>
        <w:pStyle w:val="MAINTEXT"/>
      </w:pPr>
      <w:r w:rsidRPr="000212D2">
        <w:t xml:space="preserve">Целью данной лабораторной работы является </w:t>
      </w:r>
      <w:r w:rsidR="005C5FA6">
        <w:t>р</w:t>
      </w:r>
      <w:r w:rsidR="005C5FA6">
        <w:t>еализовать стек с поддержкой операций push, pop, max и двух дополнительных операций: min и avg</w:t>
      </w:r>
      <w:r w:rsidR="001C64B0" w:rsidRPr="001C64B0">
        <w:t>.</w:t>
      </w:r>
    </w:p>
    <w:p w:rsidR="00881978" w:rsidRDefault="004628B4" w:rsidP="00881978">
      <w:pPr>
        <w:pStyle w:val="DIV1"/>
      </w:pPr>
      <w:bookmarkStart w:id="1" w:name="_Toc185672745"/>
      <w:r w:rsidRPr="004628B4">
        <w:t>Задание</w:t>
      </w:r>
      <w:bookmarkEnd w:id="1"/>
    </w:p>
    <w:p w:rsidR="009B0024" w:rsidRDefault="009B0024" w:rsidP="009B0024">
      <w:pPr>
        <w:pStyle w:val="MAINTEXT"/>
        <w:numPr>
          <w:ilvl w:val="0"/>
          <w:numId w:val="22"/>
        </w:numPr>
      </w:pPr>
      <w:r>
        <w:t>Реализовать стек, поддерживающий операции:</w:t>
      </w:r>
    </w:p>
    <w:p w:rsidR="009B0024" w:rsidRDefault="009B0024" w:rsidP="009B0024">
      <w:pPr>
        <w:pStyle w:val="MAINTEXT"/>
        <w:numPr>
          <w:ilvl w:val="1"/>
          <w:numId w:val="22"/>
        </w:numPr>
      </w:pPr>
      <w:r>
        <w:t>push v — добавление элемента со значением v;</w:t>
      </w:r>
    </w:p>
    <w:p w:rsidR="009B0024" w:rsidRDefault="009B0024" w:rsidP="009B0024">
      <w:pPr>
        <w:pStyle w:val="MAINTEXT"/>
        <w:numPr>
          <w:ilvl w:val="1"/>
          <w:numId w:val="22"/>
        </w:numPr>
      </w:pPr>
      <w:r>
        <w:t>pop — удаление верхнего элемента;</w:t>
      </w:r>
    </w:p>
    <w:p w:rsidR="009B0024" w:rsidRDefault="009B0024" w:rsidP="009B0024">
      <w:pPr>
        <w:pStyle w:val="MAINTEXT"/>
        <w:numPr>
          <w:ilvl w:val="1"/>
          <w:numId w:val="22"/>
        </w:numPr>
      </w:pPr>
      <w:r>
        <w:t>max — получение максимального элемента.</w:t>
      </w:r>
    </w:p>
    <w:p w:rsidR="009B0024" w:rsidRDefault="009B0024" w:rsidP="009B0024">
      <w:pPr>
        <w:pStyle w:val="MAINTEXT"/>
        <w:numPr>
          <w:ilvl w:val="0"/>
          <w:numId w:val="22"/>
        </w:numPr>
      </w:pPr>
      <w:r>
        <w:t>Добавить поддержку операций min (получение минимального значения) и avg (среднего значения всех элементов).</w:t>
      </w:r>
    </w:p>
    <w:p w:rsidR="00C81D11" w:rsidRPr="00C81D11" w:rsidRDefault="009B0024" w:rsidP="009B0024">
      <w:pPr>
        <w:pStyle w:val="MAINTEXT"/>
        <w:numPr>
          <w:ilvl w:val="0"/>
          <w:numId w:val="22"/>
        </w:numPr>
      </w:pPr>
      <w:r>
        <w:t>Ввести ограничение на максимальный размер стека. Если стек заполнен, операция push должна выдавать ошибку.</w:t>
      </w:r>
    </w:p>
    <w:p w:rsidR="00881978" w:rsidRDefault="004628B4" w:rsidP="0041388D">
      <w:pPr>
        <w:pStyle w:val="DIV1"/>
      </w:pPr>
      <w:bookmarkStart w:id="2" w:name="_Toc185672746"/>
      <w:r w:rsidRPr="004628B4">
        <w:t>Краткое описание хода разработки</w:t>
      </w:r>
      <w:bookmarkEnd w:id="2"/>
    </w:p>
    <w:p w:rsidR="00B409C3" w:rsidRDefault="00B409C3" w:rsidP="00B409C3">
      <w:pPr>
        <w:pStyle w:val="MAINTEXT"/>
      </w:pPr>
      <w:r>
        <w:t>Разработка началась с определения требований к стеку и операций, которые он должен поддерживать. Основная задача заключалась в обеспечении быстродействия операций push, pop, max, min и avg, каждая из которых должна выполняться за константное время O(1).</w:t>
      </w:r>
    </w:p>
    <w:p w:rsidR="00B409C3" w:rsidRDefault="00B409C3" w:rsidP="00B409C3">
      <w:pPr>
        <w:pStyle w:val="MAINTEXT"/>
      </w:pPr>
      <w:r>
        <w:t>Для этого был разработан класс, в котором хранились:</w:t>
      </w:r>
    </w:p>
    <w:p w:rsidR="00B409C3" w:rsidRDefault="00B409C3" w:rsidP="00CA76CB">
      <w:pPr>
        <w:pStyle w:val="MAINTEXT"/>
        <w:numPr>
          <w:ilvl w:val="3"/>
          <w:numId w:val="26"/>
        </w:numPr>
      </w:pPr>
      <w:r>
        <w:t>Основной стек — для хранения всех добавленных элементов.</w:t>
      </w:r>
    </w:p>
    <w:p w:rsidR="00B409C3" w:rsidRDefault="00B409C3" w:rsidP="00CA76CB">
      <w:pPr>
        <w:pStyle w:val="MAINTEXT"/>
        <w:numPr>
          <w:ilvl w:val="3"/>
          <w:numId w:val="26"/>
        </w:numPr>
      </w:pPr>
      <w:r>
        <w:t>Вспомогательные стеки:</w:t>
      </w:r>
    </w:p>
    <w:p w:rsidR="00B409C3" w:rsidRDefault="0075443A" w:rsidP="00CA76CB">
      <w:pPr>
        <w:pStyle w:val="MAINTEXT"/>
        <w:ind w:left="1190" w:firstLine="0"/>
      </w:pPr>
      <w:r>
        <w:t xml:space="preserve">- </w:t>
      </w:r>
      <w:r w:rsidR="00B409C3">
        <w:t>max_stack для отслеживания текущего максимального элемента;</w:t>
      </w:r>
    </w:p>
    <w:p w:rsidR="00B409C3" w:rsidRDefault="0075443A" w:rsidP="00CA76CB">
      <w:pPr>
        <w:pStyle w:val="MAINTEXT"/>
        <w:ind w:left="1190" w:firstLine="0"/>
      </w:pPr>
      <w:r>
        <w:t xml:space="preserve">- </w:t>
      </w:r>
      <w:r w:rsidR="00B409C3">
        <w:t>min_stack для отслеживания текущего минимального элемента.</w:t>
      </w:r>
    </w:p>
    <w:p w:rsidR="00B409C3" w:rsidRDefault="00B409C3" w:rsidP="00CA76CB">
      <w:pPr>
        <w:pStyle w:val="MAINTEXT"/>
        <w:numPr>
          <w:ilvl w:val="3"/>
          <w:numId w:val="26"/>
        </w:numPr>
      </w:pPr>
      <w:r>
        <w:t>Сумма элементов для быстрой реализации операции avg.</w:t>
      </w:r>
    </w:p>
    <w:p w:rsidR="00B409C3" w:rsidRDefault="00B409C3" w:rsidP="00CD7476">
      <w:pPr>
        <w:pStyle w:val="MAINTEXT"/>
      </w:pPr>
      <w:r>
        <w:t>Сначала реализованы базовые операции:</w:t>
      </w:r>
    </w:p>
    <w:p w:rsidR="00B409C3" w:rsidRDefault="00B409C3" w:rsidP="00057A25">
      <w:pPr>
        <w:pStyle w:val="MAINTEXT"/>
        <w:numPr>
          <w:ilvl w:val="3"/>
          <w:numId w:val="30"/>
        </w:numPr>
      </w:pPr>
      <w:r>
        <w:t>push добавляет элемент в основной стек и при необходимости обновляет вспомогательные стеки и сумму.</w:t>
      </w:r>
    </w:p>
    <w:p w:rsidR="00B409C3" w:rsidRDefault="00B409C3" w:rsidP="00057A25">
      <w:pPr>
        <w:pStyle w:val="MAINTEXT"/>
        <w:numPr>
          <w:ilvl w:val="3"/>
          <w:numId w:val="30"/>
        </w:numPr>
      </w:pPr>
      <w:r>
        <w:t>pop удаляет элемент с вершины основного стека и корректирует связанные значения.</w:t>
      </w:r>
    </w:p>
    <w:p w:rsidR="00B409C3" w:rsidRDefault="00B409C3" w:rsidP="00057A25">
      <w:pPr>
        <w:pStyle w:val="MAINTEXT"/>
        <w:numPr>
          <w:ilvl w:val="3"/>
          <w:numId w:val="30"/>
        </w:numPr>
      </w:pPr>
      <w:r>
        <w:t xml:space="preserve">max, min и avg возвращают соответствующие значения из </w:t>
      </w:r>
      <w:r>
        <w:lastRenderedPageBreak/>
        <w:t>вспомогательных структур.</w:t>
      </w:r>
    </w:p>
    <w:p w:rsidR="00B409C3" w:rsidRDefault="00B409C3" w:rsidP="00CD7476">
      <w:pPr>
        <w:pStyle w:val="MAINTEXT"/>
      </w:pPr>
      <w:r>
        <w:t>После этого стек был дополнен ограничением на максимальный размер. Для этого перед выполнением операции push добавлена проверка количества элементов. Если стек заполнен, операция возвращает сообщение об ошибке.</w:t>
      </w:r>
    </w:p>
    <w:p w:rsidR="00006A8C" w:rsidRDefault="00B409C3" w:rsidP="00B409C3">
      <w:pPr>
        <w:pStyle w:val="MAINTEXT"/>
      </w:pPr>
      <w:r>
        <w:t>На завершающем этапе программа была протестирована на нескольких наборах входных данных для проверки корректности всех операций.</w:t>
      </w:r>
    </w:p>
    <w:p w:rsidR="005859A3" w:rsidRPr="00C569C4" w:rsidRDefault="004628B4" w:rsidP="00C569C4">
      <w:pPr>
        <w:pStyle w:val="DIV1"/>
      </w:pPr>
      <w:bookmarkStart w:id="3" w:name="_Toc185672747"/>
      <w:r w:rsidRPr="004628B4">
        <w:t>Исходный код программы</w:t>
      </w:r>
      <w:bookmarkEnd w:id="3"/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class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MaxStack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C569C4">
        <w:rPr>
          <w:rFonts w:ascii="Cascadia Code" w:hAnsi="Cascadia Code" w:cs="Cascadia Code"/>
          <w:color w:val="A000A3"/>
          <w:sz w:val="20"/>
          <w:szCs w:val="20"/>
          <w:lang w:val="en-US"/>
        </w:rPr>
        <w:t>__init__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max_size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=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None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.stack = []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.max_stack = []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.min_stack = []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.sum = 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.max_size 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max_size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C569C4">
        <w:rPr>
          <w:rFonts w:ascii="Cascadia Code" w:hAnsi="Cascadia Code" w:cs="Cascadia Code"/>
          <w:color w:val="0A4F67"/>
          <w:sz w:val="20"/>
          <w:szCs w:val="20"/>
          <w:lang w:val="en-US"/>
        </w:rPr>
        <w:t>push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value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.max_size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is not None and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len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.stack) &gt;=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.max_size: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"Стек переполнен!"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return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.stack.append(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value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.sum +=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value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not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.max_stack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or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value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&gt;=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.max_stack[-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.max_stack.append(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value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not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.min_stack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or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value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&lt;=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.min_stack[-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.min_stack.append(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value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C569C4">
        <w:rPr>
          <w:rFonts w:ascii="Cascadia Code" w:hAnsi="Cascadia Code" w:cs="Cascadia Code"/>
          <w:color w:val="0A4F67"/>
          <w:sz w:val="20"/>
          <w:szCs w:val="20"/>
          <w:lang w:val="en-US"/>
        </w:rPr>
        <w:t>pop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not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.stack: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"Стек пуст!"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return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value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.stack.pop()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.sum -=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value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value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==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.max_stack[-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.max_stack.pop()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value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==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.min_stack[-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.min_stack.pop()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C569C4">
        <w:rPr>
          <w:rFonts w:ascii="Cascadia Code" w:hAnsi="Cascadia Code" w:cs="Cascadia Code"/>
          <w:color w:val="0A4F67"/>
          <w:sz w:val="20"/>
          <w:szCs w:val="20"/>
          <w:lang w:val="en-US"/>
        </w:rPr>
        <w:t>max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not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.max_stack: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"Стек пуст!"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return None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        return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.max_stack[-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C569C4">
        <w:rPr>
          <w:rFonts w:ascii="Cascadia Code" w:hAnsi="Cascadia Code" w:cs="Cascadia Code"/>
          <w:color w:val="0A4F67"/>
          <w:sz w:val="20"/>
          <w:szCs w:val="20"/>
          <w:lang w:val="en-US"/>
        </w:rPr>
        <w:t>min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not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.min_stack: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"Стек пуст!"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lastRenderedPageBreak/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return None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        return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.min_stack[-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C569C4">
        <w:rPr>
          <w:rFonts w:ascii="Cascadia Code" w:hAnsi="Cascadia Code" w:cs="Cascadia Code"/>
          <w:color w:val="0A4F67"/>
          <w:sz w:val="20"/>
          <w:szCs w:val="20"/>
          <w:lang w:val="en-US"/>
        </w:rPr>
        <w:t>avg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not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.stack: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"Стек пуст!"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return None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        return 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.sum /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len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803F7A"/>
          <w:sz w:val="20"/>
          <w:szCs w:val="20"/>
          <w:lang w:val="en-US"/>
        </w:rPr>
        <w:t>self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.stack)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r w:rsidRPr="00C569C4">
        <w:rPr>
          <w:rFonts w:ascii="Cascadia Code" w:hAnsi="Cascadia Code" w:cs="Cascadia Code"/>
          <w:color w:val="0A4F67"/>
          <w:sz w:val="20"/>
          <w:szCs w:val="20"/>
          <w:lang w:val="en-US"/>
        </w:rPr>
        <w:t>process_requests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requests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max_stack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request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requests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parts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request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.split()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command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parts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command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== 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"push"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value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parts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])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max_stack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.push(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value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command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== 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"pop"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max_stack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.pop()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command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== 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"max"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max_stack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.max()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is not None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result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command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== 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"min"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max_stack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.min()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is not None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result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elif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command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== 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"avg"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max_stack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.avg()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>is not None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   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000000"/>
          <w:sz w:val="20"/>
          <w:szCs w:val="20"/>
          <w:lang w:val="en-US"/>
        </w:rPr>
        <w:t>result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__name__ == 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"__main__"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q =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C569C4">
        <w:rPr>
          <w:rFonts w:ascii="Cascadia Code" w:hAnsi="Cascadia Code" w:cs="Cascadia Code"/>
          <w:color w:val="116D12"/>
          <w:sz w:val="20"/>
          <w:szCs w:val="20"/>
          <w:lang w:val="en-US"/>
        </w:rPr>
        <w:t>""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requests = []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_ </w:t>
      </w:r>
      <w:r w:rsidRPr="00C569C4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range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(q):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requests.append(</w:t>
      </w:r>
      <w:r w:rsidRPr="00C569C4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())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max_stack = MaxStack(</w:t>
      </w:r>
      <w:r w:rsidRPr="00C569C4">
        <w:rPr>
          <w:rFonts w:ascii="Cascadia Code" w:hAnsi="Cascadia Code" w:cs="Cascadia Code"/>
          <w:color w:val="520087"/>
          <w:sz w:val="20"/>
          <w:szCs w:val="20"/>
          <w:lang w:val="en-US"/>
        </w:rPr>
        <w:t>max_size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=</w:t>
      </w:r>
      <w:r w:rsidRPr="00C569C4">
        <w:rPr>
          <w:rFonts w:ascii="Cascadia Code" w:hAnsi="Cascadia Code" w:cs="Cascadia Code"/>
          <w:color w:val="1233E6"/>
          <w:sz w:val="20"/>
          <w:szCs w:val="20"/>
          <w:lang w:val="en-US"/>
        </w:rPr>
        <w:t>10</w:t>
      </w: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C569C4" w:rsidRPr="00C569C4" w:rsidRDefault="00C569C4" w:rsidP="00C569C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C569C4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process_requests(requests, max_stack)</w:t>
      </w:r>
    </w:p>
    <w:p w:rsidR="00C569C4" w:rsidRPr="00C569C4" w:rsidRDefault="00C569C4">
      <w:pPr>
        <w:spacing w:after="200" w:line="276" w:lineRule="auto"/>
        <w:rPr>
          <w:lang w:val="en-US"/>
        </w:rPr>
      </w:pPr>
    </w:p>
    <w:p w:rsidR="0091267B" w:rsidRDefault="00C37AC6" w:rsidP="0091267B">
      <w:pPr>
        <w:pStyle w:val="DIV1"/>
      </w:pPr>
      <w:bookmarkStart w:id="4" w:name="_Toc185672748"/>
      <w:r w:rsidRPr="00C37AC6">
        <w:t>Реализация основного и двух любых дополнительных заданий из списка</w:t>
      </w:r>
      <w:bookmarkEnd w:id="4"/>
    </w:p>
    <w:p w:rsidR="0091267B" w:rsidRDefault="0091267B" w:rsidP="0091267B">
      <w:pPr>
        <w:pStyle w:val="MAINTEXT"/>
      </w:pPr>
      <w:r>
        <w:t>Для работы с max был создан вспомогательный стек max_stack, который обновляется при каждой операции push или pop. Это позволяет быстро и эффективно определять максимальное значение.</w:t>
      </w:r>
    </w:p>
    <w:p w:rsidR="0091267B" w:rsidRDefault="0091267B" w:rsidP="0091267B">
      <w:pPr>
        <w:pStyle w:val="MAINTEXT"/>
      </w:pPr>
      <w:r>
        <w:t>Дополнительное задание 1: Поддержка операций min и avg</w:t>
      </w:r>
      <w:r w:rsidR="009638B5" w:rsidRPr="00422872">
        <w:t xml:space="preserve">. </w:t>
      </w:r>
      <w:r>
        <w:t>Добавлены две дополнительные операции:</w:t>
      </w:r>
    </w:p>
    <w:p w:rsidR="0091267B" w:rsidRDefault="0091267B" w:rsidP="00497097">
      <w:pPr>
        <w:pStyle w:val="MAINTEXT"/>
        <w:numPr>
          <w:ilvl w:val="3"/>
          <w:numId w:val="31"/>
        </w:numPr>
      </w:pPr>
      <w:r>
        <w:t xml:space="preserve">min возвращает минимальное значение на стеке. Для её реализации </w:t>
      </w:r>
      <w:r>
        <w:lastRenderedPageBreak/>
        <w:t>используется вспомогательный стек min_stack, который обновляется аналогично max_stack.</w:t>
      </w:r>
    </w:p>
    <w:p w:rsidR="0091267B" w:rsidRDefault="0091267B" w:rsidP="00497097">
      <w:pPr>
        <w:pStyle w:val="MAINTEXT"/>
        <w:numPr>
          <w:ilvl w:val="3"/>
          <w:numId w:val="31"/>
        </w:numPr>
      </w:pPr>
      <w:r>
        <w:t>avg возвращает среднее значение всех элементов. Чтобы обеспечить</w:t>
      </w:r>
      <w:r>
        <w:t xml:space="preserve"> </w:t>
      </w:r>
      <w:r>
        <w:t>O(1) для этой операции, введена переменная для хранения суммы всех элементов. Эта сумма обновляется при каждом добавлении или удалении элемента.</w:t>
      </w:r>
    </w:p>
    <w:p w:rsidR="0091267B" w:rsidRDefault="0091267B" w:rsidP="0091267B">
      <w:pPr>
        <w:pStyle w:val="MAINTEXT"/>
      </w:pPr>
      <w:r>
        <w:t>Дополнительное задание 2: Ограничение размера стека</w:t>
      </w:r>
      <w:r>
        <w:t xml:space="preserve">. </w:t>
      </w:r>
      <w:r>
        <w:t>Введено ограничение на максимальный размер стека. Если стек заполнен, то при выполнении операции push генерируется сообщение об ошибке, а элемент не добавляется. Это позволяет избежать переполнения структуры и некорректного поведения программы.</w:t>
      </w:r>
    </w:p>
    <w:p w:rsidR="001F1695" w:rsidRPr="00DA5E2E" w:rsidRDefault="004628B4" w:rsidP="001F1695">
      <w:pPr>
        <w:pStyle w:val="DIV1"/>
      </w:pPr>
      <w:bookmarkStart w:id="5" w:name="_Toc185672749"/>
      <w:r w:rsidRPr="004628B4">
        <w:t>Результаты работы программы с примерами</w:t>
      </w:r>
      <w:bookmarkEnd w:id="5"/>
    </w:p>
    <w:p w:rsidR="00DA5E2E" w:rsidRPr="000838A4" w:rsidRDefault="00DA5E2E" w:rsidP="000838A4">
      <w:pPr>
        <w:pStyle w:val="MAINTEXT"/>
        <w:rPr>
          <w:rStyle w:val="Emphasis"/>
          <w:i w:val="0"/>
          <w:iCs w:val="0"/>
        </w:rPr>
      </w:pPr>
      <w:r w:rsidRPr="000838A4">
        <w:rPr>
          <w:rStyle w:val="Emphasis"/>
          <w:i w:val="0"/>
          <w:iCs w:val="0"/>
        </w:rPr>
        <w:t xml:space="preserve">На рис. </w:t>
      </w:r>
      <w:r w:rsidR="008F0883">
        <w:rPr>
          <w:rStyle w:val="Emphasis"/>
          <w:i w:val="0"/>
          <w:iCs w:val="0"/>
        </w:rPr>
        <w:t xml:space="preserve">1, </w:t>
      </w:r>
      <w:r w:rsidR="00847C86" w:rsidRPr="000838A4">
        <w:rPr>
          <w:rStyle w:val="Emphasis"/>
          <w:i w:val="0"/>
          <w:iCs w:val="0"/>
        </w:rPr>
        <w:t>2, 3 изображен</w:t>
      </w:r>
      <w:r w:rsidR="00493C84">
        <w:rPr>
          <w:rStyle w:val="Emphasis"/>
          <w:i w:val="0"/>
          <w:iCs w:val="0"/>
        </w:rPr>
        <w:t>о тестирование написанной программы с различными входными данными</w:t>
      </w:r>
      <w:r w:rsidR="00847C86" w:rsidRPr="000838A4">
        <w:rPr>
          <w:rStyle w:val="Emphasis"/>
          <w:i w:val="0"/>
          <w:iCs w:val="0"/>
        </w:rPr>
        <w:t>.</w:t>
      </w:r>
    </w:p>
    <w:p w:rsidR="001F1695" w:rsidRDefault="001F1695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62F3A33" wp14:editId="6CD8917D">
            <wp:extent cx="4314027" cy="2638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027" cy="26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3" w:rsidRDefault="001F1695" w:rsidP="000838A4">
      <w:pPr>
        <w:pStyle w:val="MAINTEXT"/>
        <w:keepNext w:val="0"/>
        <w:ind w:firstLine="0"/>
        <w:jc w:val="center"/>
      </w:pPr>
      <w:r>
        <w:t xml:space="preserve">Рисунок </w:t>
      </w:r>
      <w:r w:rsidR="003A13C9">
        <w:fldChar w:fldCharType="begin"/>
      </w:r>
      <w:r w:rsidR="003A13C9">
        <w:instrText xml:space="preserve"> SEQ Рисунок \* ARABIC </w:instrText>
      </w:r>
      <w:r w:rsidR="003A13C9">
        <w:fldChar w:fldCharType="separate"/>
      </w:r>
      <w:r w:rsidR="0096076D">
        <w:rPr>
          <w:noProof/>
        </w:rPr>
        <w:t>1</w:t>
      </w:r>
      <w:r w:rsidR="003A13C9">
        <w:rPr>
          <w:noProof/>
        </w:rPr>
        <w:fldChar w:fldCharType="end"/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727BDA2" wp14:editId="1AA29DB6">
            <wp:extent cx="4176390" cy="2554707"/>
            <wp:effectExtent l="0" t="0" r="0" b="0"/>
            <wp:docPr id="12014610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1066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390" cy="25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A" w:rsidRPr="0092220A" w:rsidRDefault="0092220A" w:rsidP="000838A4">
      <w:pPr>
        <w:pStyle w:val="Caption"/>
        <w:keepNext w:val="0"/>
        <w:spacing w:line="360" w:lineRule="auto"/>
        <w:jc w:val="center"/>
        <w:rPr>
          <w:rStyle w:val="Emphasis"/>
          <w:i w:val="0"/>
          <w:iCs/>
        </w:rPr>
      </w:pPr>
      <w:r>
        <w:t xml:space="preserve">Рисунок </w:t>
      </w:r>
      <w:r w:rsidR="003A13C9">
        <w:fldChar w:fldCharType="begin"/>
      </w:r>
      <w:r w:rsidR="003A13C9">
        <w:instrText xml:space="preserve"> SEQ Рисунок \* ARABIC </w:instrText>
      </w:r>
      <w:r w:rsidR="003A13C9">
        <w:fldChar w:fldCharType="separate"/>
      </w:r>
      <w:r w:rsidR="0096076D">
        <w:rPr>
          <w:noProof/>
        </w:rPr>
        <w:t>2</w:t>
      </w:r>
      <w:r w:rsidR="003A13C9">
        <w:rPr>
          <w:noProof/>
        </w:rPr>
        <w:fldChar w:fldCharType="end"/>
      </w:r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3400194" cy="2559189"/>
            <wp:effectExtent l="0" t="0" r="0" b="0"/>
            <wp:docPr id="1933573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3712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194" cy="25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A4" w:rsidRDefault="0092220A" w:rsidP="000838A4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r w:rsidR="003A13C9">
        <w:fldChar w:fldCharType="begin"/>
      </w:r>
      <w:r w:rsidR="003A13C9">
        <w:instrText xml:space="preserve"> SEQ Рисунок \* ARABIC </w:instrText>
      </w:r>
      <w:r w:rsidR="003A13C9">
        <w:fldChar w:fldCharType="separate"/>
      </w:r>
      <w:r w:rsidR="0096076D">
        <w:rPr>
          <w:noProof/>
        </w:rPr>
        <w:t>3</w:t>
      </w:r>
      <w:r w:rsidR="003A13C9">
        <w:rPr>
          <w:noProof/>
        </w:rPr>
        <w:fldChar w:fldCharType="end"/>
      </w:r>
    </w:p>
    <w:p w:rsidR="003B3807" w:rsidRPr="00CA2E60" w:rsidRDefault="004628B4" w:rsidP="00CA2E60">
      <w:pPr>
        <w:pStyle w:val="DIV1"/>
      </w:pPr>
      <w:bookmarkStart w:id="6" w:name="_Toc185672750"/>
      <w:r w:rsidRPr="004628B4">
        <w:t>Выводы</w:t>
      </w:r>
      <w:bookmarkEnd w:id="6"/>
    </w:p>
    <w:p w:rsidR="0061408D" w:rsidRDefault="0061408D" w:rsidP="0061408D">
      <w:pPr>
        <w:pStyle w:val="MAINTEXT"/>
        <w:numPr>
          <w:ilvl w:val="3"/>
          <w:numId w:val="32"/>
        </w:numPr>
      </w:pPr>
      <w:r>
        <w:t>Цель работы достигнута. Реализован стек с поддержкой всех указанных операций, включая push, pop, max, а также двух дополнительных: min и avg.</w:t>
      </w:r>
    </w:p>
    <w:p w:rsidR="0061408D" w:rsidRDefault="0061408D" w:rsidP="0061408D">
      <w:pPr>
        <w:pStyle w:val="MAINTEXT"/>
        <w:numPr>
          <w:ilvl w:val="3"/>
          <w:numId w:val="32"/>
        </w:numPr>
      </w:pPr>
      <w:r>
        <w:t>Производительность. Все операции, включая дополнительные, выполняются за константное время</w:t>
      </w:r>
      <w:r>
        <w:t xml:space="preserve"> </w:t>
      </w:r>
      <w:r>
        <w:t>O(1), что соответствует требованиям.</w:t>
      </w:r>
    </w:p>
    <w:p w:rsidR="0061408D" w:rsidRDefault="0061408D" w:rsidP="0061408D">
      <w:pPr>
        <w:pStyle w:val="MAINTEXT"/>
        <w:numPr>
          <w:ilvl w:val="3"/>
          <w:numId w:val="32"/>
        </w:numPr>
      </w:pPr>
      <w:r>
        <w:t xml:space="preserve">Гибкость и расширяемость. Введение ограничения на размер стека добавляет надёжности, а вспомогательные структуры позволяют легко добавить новые операции, такие как отслеживание медианы </w:t>
      </w:r>
      <w:r>
        <w:lastRenderedPageBreak/>
        <w:t>или частоты элементов.</w:t>
      </w:r>
    </w:p>
    <w:p w:rsidR="0061408D" w:rsidRDefault="0061408D" w:rsidP="0061408D">
      <w:pPr>
        <w:pStyle w:val="MAINTEXT"/>
        <w:numPr>
          <w:ilvl w:val="3"/>
          <w:numId w:val="32"/>
        </w:numPr>
      </w:pPr>
      <w:r>
        <w:t>Применимость. Реализованный стек может быть использован в различных задачах, где требуется не только стандартное поведение стека, но и доступ к максимальным, минимальным или средним значениям за минимальное время.</w:t>
      </w:r>
    </w:p>
    <w:p w:rsidR="00CA2E60" w:rsidRPr="00F00C62" w:rsidRDefault="0061408D" w:rsidP="0061408D">
      <w:pPr>
        <w:pStyle w:val="MAINTEXT"/>
        <w:numPr>
          <w:ilvl w:val="3"/>
          <w:numId w:val="32"/>
        </w:numPr>
      </w:pPr>
      <w:r>
        <w:t>Тестирование. Программа успешно протестирована на различных наборах входных данных, включая граничные случаи (например, пустой стек, переполнение). Все результаты подтвердили корректность работы.</w:t>
      </w:r>
    </w:p>
    <w:sectPr w:rsidR="00CA2E60" w:rsidRPr="00F00C6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7E3B" w:rsidRDefault="00947E3B" w:rsidP="0002180F">
      <w:r>
        <w:separator/>
      </w:r>
    </w:p>
  </w:endnote>
  <w:endnote w:type="continuationSeparator" w:id="0">
    <w:p w:rsidR="00947E3B" w:rsidRDefault="00947E3B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EndPr/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7E3B" w:rsidRDefault="00947E3B" w:rsidP="0002180F">
      <w:r>
        <w:separator/>
      </w:r>
    </w:p>
  </w:footnote>
  <w:footnote w:type="continuationSeparator" w:id="0">
    <w:p w:rsidR="00947E3B" w:rsidRDefault="00947E3B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514"/>
    <w:multiLevelType w:val="hybridMultilevel"/>
    <w:tmpl w:val="3B14D91C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C08AA"/>
    <w:multiLevelType w:val="hybridMultilevel"/>
    <w:tmpl w:val="08120B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6F2"/>
    <w:multiLevelType w:val="multilevel"/>
    <w:tmpl w:val="12A4717A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D0C3E15"/>
    <w:multiLevelType w:val="hybridMultilevel"/>
    <w:tmpl w:val="BA583D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061E53"/>
    <w:multiLevelType w:val="hybridMultilevel"/>
    <w:tmpl w:val="10EA632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666BBA"/>
    <w:multiLevelType w:val="multilevel"/>
    <w:tmpl w:val="12A4717A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12812019"/>
    <w:multiLevelType w:val="multilevel"/>
    <w:tmpl w:val="A7A614F0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8A40636"/>
    <w:multiLevelType w:val="hybridMultilevel"/>
    <w:tmpl w:val="DD5A43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8A2E38"/>
    <w:multiLevelType w:val="multilevel"/>
    <w:tmpl w:val="12A4717A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9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B349E5"/>
    <w:multiLevelType w:val="hybridMultilevel"/>
    <w:tmpl w:val="853E353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42A08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20485E"/>
    <w:multiLevelType w:val="hybridMultilevel"/>
    <w:tmpl w:val="CD4E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6B43"/>
    <w:multiLevelType w:val="hybridMultilevel"/>
    <w:tmpl w:val="83ACDB38"/>
    <w:lvl w:ilvl="0" w:tplc="611A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3AE93193"/>
    <w:multiLevelType w:val="multilevel"/>
    <w:tmpl w:val="778C9F2E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42FA32AE"/>
    <w:multiLevelType w:val="hybridMultilevel"/>
    <w:tmpl w:val="0D12BFBE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D0390B"/>
    <w:multiLevelType w:val="hybridMultilevel"/>
    <w:tmpl w:val="4D483B6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 w15:restartNumberingAfterBreak="0">
    <w:nsid w:val="47BB19AC"/>
    <w:multiLevelType w:val="hybridMultilevel"/>
    <w:tmpl w:val="0444191A"/>
    <w:lvl w:ilvl="0" w:tplc="01C8B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EA6D46"/>
    <w:multiLevelType w:val="multilevel"/>
    <w:tmpl w:val="274C0EA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  <w:rPr>
        <w:b w:val="0"/>
        <w:bCs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4B8A3A1E"/>
    <w:multiLevelType w:val="hybridMultilevel"/>
    <w:tmpl w:val="C25268CA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911EB4"/>
    <w:multiLevelType w:val="hybridMultilevel"/>
    <w:tmpl w:val="D5E8C50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8707F"/>
    <w:multiLevelType w:val="hybridMultilevel"/>
    <w:tmpl w:val="1512BCD2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751A7E"/>
    <w:multiLevelType w:val="hybridMultilevel"/>
    <w:tmpl w:val="0876E48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4E0D68"/>
    <w:multiLevelType w:val="multilevel"/>
    <w:tmpl w:val="8ED02E4E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541452D6"/>
    <w:multiLevelType w:val="hybridMultilevel"/>
    <w:tmpl w:val="421E03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647647A5"/>
    <w:multiLevelType w:val="multilevel"/>
    <w:tmpl w:val="D5EC3D4A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67FE4571"/>
    <w:multiLevelType w:val="hybridMultilevel"/>
    <w:tmpl w:val="9B860D16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536B7D"/>
    <w:multiLevelType w:val="multilevel"/>
    <w:tmpl w:val="FD0C6FF2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36" w:hanging="360"/>
      </w:p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7339100A"/>
    <w:multiLevelType w:val="hybridMultilevel"/>
    <w:tmpl w:val="04F485C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7574B8"/>
    <w:multiLevelType w:val="hybridMultilevel"/>
    <w:tmpl w:val="B2F023E4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371CDB"/>
    <w:multiLevelType w:val="hybridMultilevel"/>
    <w:tmpl w:val="44F6F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11664E"/>
    <w:multiLevelType w:val="hybridMultilevel"/>
    <w:tmpl w:val="1BBE9F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8167383">
    <w:abstractNumId w:val="24"/>
  </w:num>
  <w:num w:numId="2" w16cid:durableId="141850421">
    <w:abstractNumId w:val="9"/>
  </w:num>
  <w:num w:numId="3" w16cid:durableId="1458448270">
    <w:abstractNumId w:val="12"/>
  </w:num>
  <w:num w:numId="4" w16cid:durableId="568346661">
    <w:abstractNumId w:val="29"/>
  </w:num>
  <w:num w:numId="5" w16cid:durableId="752816800">
    <w:abstractNumId w:val="10"/>
  </w:num>
  <w:num w:numId="6" w16cid:durableId="524101513">
    <w:abstractNumId w:val="28"/>
  </w:num>
  <w:num w:numId="7" w16cid:durableId="81993671">
    <w:abstractNumId w:val="21"/>
  </w:num>
  <w:num w:numId="8" w16cid:durableId="558711145">
    <w:abstractNumId w:val="23"/>
  </w:num>
  <w:num w:numId="9" w16cid:durableId="407852786">
    <w:abstractNumId w:val="14"/>
  </w:num>
  <w:num w:numId="10" w16cid:durableId="1278291315">
    <w:abstractNumId w:val="16"/>
  </w:num>
  <w:num w:numId="11" w16cid:durableId="781533069">
    <w:abstractNumId w:val="18"/>
  </w:num>
  <w:num w:numId="12" w16cid:durableId="1862470359">
    <w:abstractNumId w:val="1"/>
  </w:num>
  <w:num w:numId="13" w16cid:durableId="112748536">
    <w:abstractNumId w:val="11"/>
  </w:num>
  <w:num w:numId="14" w16cid:durableId="344866960">
    <w:abstractNumId w:val="31"/>
  </w:num>
  <w:num w:numId="15" w16cid:durableId="1313749439">
    <w:abstractNumId w:val="0"/>
  </w:num>
  <w:num w:numId="16" w16cid:durableId="765269450">
    <w:abstractNumId w:val="4"/>
  </w:num>
  <w:num w:numId="17" w16cid:durableId="484587832">
    <w:abstractNumId w:val="26"/>
  </w:num>
  <w:num w:numId="18" w16cid:durableId="1937320809">
    <w:abstractNumId w:val="7"/>
  </w:num>
  <w:num w:numId="19" w16cid:durableId="643236536">
    <w:abstractNumId w:val="3"/>
  </w:num>
  <w:num w:numId="20" w16cid:durableId="239097387">
    <w:abstractNumId w:val="19"/>
  </w:num>
  <w:num w:numId="21" w16cid:durableId="973371995">
    <w:abstractNumId w:val="20"/>
  </w:num>
  <w:num w:numId="22" w16cid:durableId="1385713750">
    <w:abstractNumId w:val="15"/>
  </w:num>
  <w:num w:numId="23" w16cid:durableId="1560357603">
    <w:abstractNumId w:val="30"/>
  </w:num>
  <w:num w:numId="24" w16cid:durableId="2012442444">
    <w:abstractNumId w:val="17"/>
  </w:num>
  <w:num w:numId="25" w16cid:durableId="1922443168">
    <w:abstractNumId w:val="27"/>
  </w:num>
  <w:num w:numId="26" w16cid:durableId="437335321">
    <w:abstractNumId w:val="13"/>
  </w:num>
  <w:num w:numId="27" w16cid:durableId="1416392130">
    <w:abstractNumId w:val="2"/>
  </w:num>
  <w:num w:numId="28" w16cid:durableId="322660717">
    <w:abstractNumId w:val="22"/>
  </w:num>
  <w:num w:numId="29" w16cid:durableId="1609462815">
    <w:abstractNumId w:val="5"/>
  </w:num>
  <w:num w:numId="30" w16cid:durableId="85687609">
    <w:abstractNumId w:val="6"/>
  </w:num>
  <w:num w:numId="31" w16cid:durableId="1320308498">
    <w:abstractNumId w:val="8"/>
  </w:num>
  <w:num w:numId="32" w16cid:durableId="9316683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B35"/>
    <w:rsid w:val="0000687E"/>
    <w:rsid w:val="00006A8C"/>
    <w:rsid w:val="00016A19"/>
    <w:rsid w:val="000212D2"/>
    <w:rsid w:val="000214A2"/>
    <w:rsid w:val="0002180F"/>
    <w:rsid w:val="000244B3"/>
    <w:rsid w:val="0004168B"/>
    <w:rsid w:val="0005018F"/>
    <w:rsid w:val="000579BA"/>
    <w:rsid w:val="00057A25"/>
    <w:rsid w:val="00064B04"/>
    <w:rsid w:val="00065038"/>
    <w:rsid w:val="00070448"/>
    <w:rsid w:val="000707C8"/>
    <w:rsid w:val="000838A4"/>
    <w:rsid w:val="000873A2"/>
    <w:rsid w:val="000928CE"/>
    <w:rsid w:val="000A2CF1"/>
    <w:rsid w:val="000A67BE"/>
    <w:rsid w:val="000C031F"/>
    <w:rsid w:val="000D4D22"/>
    <w:rsid w:val="000E58BA"/>
    <w:rsid w:val="000F3899"/>
    <w:rsid w:val="000F3B89"/>
    <w:rsid w:val="00106047"/>
    <w:rsid w:val="00110B35"/>
    <w:rsid w:val="00116138"/>
    <w:rsid w:val="00116F39"/>
    <w:rsid w:val="00126497"/>
    <w:rsid w:val="0016712B"/>
    <w:rsid w:val="0017370E"/>
    <w:rsid w:val="00187D39"/>
    <w:rsid w:val="001A694C"/>
    <w:rsid w:val="001A6A77"/>
    <w:rsid w:val="001A7B30"/>
    <w:rsid w:val="001C4A49"/>
    <w:rsid w:val="001C64B0"/>
    <w:rsid w:val="001D44B7"/>
    <w:rsid w:val="001D7ED5"/>
    <w:rsid w:val="001F0A57"/>
    <w:rsid w:val="001F12C6"/>
    <w:rsid w:val="001F1695"/>
    <w:rsid w:val="00234ACF"/>
    <w:rsid w:val="00263BC6"/>
    <w:rsid w:val="00264D87"/>
    <w:rsid w:val="00271C67"/>
    <w:rsid w:val="0028016D"/>
    <w:rsid w:val="00284869"/>
    <w:rsid w:val="002956E1"/>
    <w:rsid w:val="002970AB"/>
    <w:rsid w:val="002A7722"/>
    <w:rsid w:val="002C2FE6"/>
    <w:rsid w:val="002D7566"/>
    <w:rsid w:val="002F0E56"/>
    <w:rsid w:val="002F38C3"/>
    <w:rsid w:val="00300DD1"/>
    <w:rsid w:val="00305008"/>
    <w:rsid w:val="00326699"/>
    <w:rsid w:val="0033137C"/>
    <w:rsid w:val="0034504E"/>
    <w:rsid w:val="00352422"/>
    <w:rsid w:val="00353F7B"/>
    <w:rsid w:val="003542AB"/>
    <w:rsid w:val="00363E2D"/>
    <w:rsid w:val="00374808"/>
    <w:rsid w:val="00387CE2"/>
    <w:rsid w:val="003A13C9"/>
    <w:rsid w:val="003B3807"/>
    <w:rsid w:val="003D1F8F"/>
    <w:rsid w:val="003F448A"/>
    <w:rsid w:val="00404D15"/>
    <w:rsid w:val="00405D24"/>
    <w:rsid w:val="0041388D"/>
    <w:rsid w:val="00413AAB"/>
    <w:rsid w:val="00422872"/>
    <w:rsid w:val="00423A5F"/>
    <w:rsid w:val="0042464E"/>
    <w:rsid w:val="0044154F"/>
    <w:rsid w:val="004628B4"/>
    <w:rsid w:val="00462CA6"/>
    <w:rsid w:val="00474DAE"/>
    <w:rsid w:val="00481D64"/>
    <w:rsid w:val="004822AD"/>
    <w:rsid w:val="00490A54"/>
    <w:rsid w:val="00493C84"/>
    <w:rsid w:val="00497097"/>
    <w:rsid w:val="004A2343"/>
    <w:rsid w:val="004A3102"/>
    <w:rsid w:val="004B2EAD"/>
    <w:rsid w:val="004C674A"/>
    <w:rsid w:val="004E0CA9"/>
    <w:rsid w:val="004E4611"/>
    <w:rsid w:val="004E7C23"/>
    <w:rsid w:val="005107D5"/>
    <w:rsid w:val="005129E4"/>
    <w:rsid w:val="00523EB7"/>
    <w:rsid w:val="00524674"/>
    <w:rsid w:val="005364DC"/>
    <w:rsid w:val="00552C4F"/>
    <w:rsid w:val="005859A3"/>
    <w:rsid w:val="005A2A15"/>
    <w:rsid w:val="005B566D"/>
    <w:rsid w:val="005C5FA6"/>
    <w:rsid w:val="005C6680"/>
    <w:rsid w:val="005D6664"/>
    <w:rsid w:val="005E3C66"/>
    <w:rsid w:val="00600D1F"/>
    <w:rsid w:val="00605DC8"/>
    <w:rsid w:val="006117AC"/>
    <w:rsid w:val="0061408D"/>
    <w:rsid w:val="006269EF"/>
    <w:rsid w:val="006375AF"/>
    <w:rsid w:val="0064632E"/>
    <w:rsid w:val="00651F7A"/>
    <w:rsid w:val="00654049"/>
    <w:rsid w:val="00654FAD"/>
    <w:rsid w:val="00657326"/>
    <w:rsid w:val="00657E80"/>
    <w:rsid w:val="00662B9E"/>
    <w:rsid w:val="00665527"/>
    <w:rsid w:val="006854F9"/>
    <w:rsid w:val="0069097E"/>
    <w:rsid w:val="006A22B4"/>
    <w:rsid w:val="006A42CB"/>
    <w:rsid w:val="006D42E3"/>
    <w:rsid w:val="006F20BB"/>
    <w:rsid w:val="006F3802"/>
    <w:rsid w:val="00707EE1"/>
    <w:rsid w:val="00714040"/>
    <w:rsid w:val="007151DF"/>
    <w:rsid w:val="00746B6C"/>
    <w:rsid w:val="00747212"/>
    <w:rsid w:val="0075443A"/>
    <w:rsid w:val="00761381"/>
    <w:rsid w:val="00770027"/>
    <w:rsid w:val="007747EB"/>
    <w:rsid w:val="0077511A"/>
    <w:rsid w:val="007841C1"/>
    <w:rsid w:val="007A3A6C"/>
    <w:rsid w:val="007B2A9E"/>
    <w:rsid w:val="007C12F2"/>
    <w:rsid w:val="007C55D8"/>
    <w:rsid w:val="007F4428"/>
    <w:rsid w:val="007F6436"/>
    <w:rsid w:val="007F7604"/>
    <w:rsid w:val="00800905"/>
    <w:rsid w:val="00810104"/>
    <w:rsid w:val="00830BE2"/>
    <w:rsid w:val="008331DB"/>
    <w:rsid w:val="00847C86"/>
    <w:rsid w:val="00855D84"/>
    <w:rsid w:val="008573F3"/>
    <w:rsid w:val="008612DD"/>
    <w:rsid w:val="00864DE0"/>
    <w:rsid w:val="00881978"/>
    <w:rsid w:val="008C7F36"/>
    <w:rsid w:val="008D03BC"/>
    <w:rsid w:val="008D1AAC"/>
    <w:rsid w:val="008D543D"/>
    <w:rsid w:val="008F0883"/>
    <w:rsid w:val="008F7303"/>
    <w:rsid w:val="0091267B"/>
    <w:rsid w:val="0092220A"/>
    <w:rsid w:val="009265C5"/>
    <w:rsid w:val="00926DFF"/>
    <w:rsid w:val="009468AA"/>
    <w:rsid w:val="00947E3B"/>
    <w:rsid w:val="00947EF1"/>
    <w:rsid w:val="00950472"/>
    <w:rsid w:val="00951A99"/>
    <w:rsid w:val="00955082"/>
    <w:rsid w:val="0096076D"/>
    <w:rsid w:val="009638B5"/>
    <w:rsid w:val="00965C29"/>
    <w:rsid w:val="00986BC9"/>
    <w:rsid w:val="00992C96"/>
    <w:rsid w:val="00996C14"/>
    <w:rsid w:val="009B0024"/>
    <w:rsid w:val="009B2443"/>
    <w:rsid w:val="009B751E"/>
    <w:rsid w:val="009C14CB"/>
    <w:rsid w:val="009D55AD"/>
    <w:rsid w:val="009E13DE"/>
    <w:rsid w:val="00A34941"/>
    <w:rsid w:val="00A37C30"/>
    <w:rsid w:val="00A41234"/>
    <w:rsid w:val="00A4497A"/>
    <w:rsid w:val="00A47061"/>
    <w:rsid w:val="00A51F64"/>
    <w:rsid w:val="00A708DD"/>
    <w:rsid w:val="00A73C84"/>
    <w:rsid w:val="00A74901"/>
    <w:rsid w:val="00A951F9"/>
    <w:rsid w:val="00AA2DCA"/>
    <w:rsid w:val="00AA6871"/>
    <w:rsid w:val="00AA6CCE"/>
    <w:rsid w:val="00AD0957"/>
    <w:rsid w:val="00AD0D65"/>
    <w:rsid w:val="00AD307D"/>
    <w:rsid w:val="00AD3198"/>
    <w:rsid w:val="00AE77E4"/>
    <w:rsid w:val="00AF6555"/>
    <w:rsid w:val="00B166B9"/>
    <w:rsid w:val="00B20256"/>
    <w:rsid w:val="00B2042C"/>
    <w:rsid w:val="00B36D90"/>
    <w:rsid w:val="00B409C3"/>
    <w:rsid w:val="00B556FB"/>
    <w:rsid w:val="00B632F0"/>
    <w:rsid w:val="00B67A6B"/>
    <w:rsid w:val="00B71FEE"/>
    <w:rsid w:val="00B727FC"/>
    <w:rsid w:val="00B923A5"/>
    <w:rsid w:val="00B95AA9"/>
    <w:rsid w:val="00B96BFC"/>
    <w:rsid w:val="00BA50FA"/>
    <w:rsid w:val="00BC551D"/>
    <w:rsid w:val="00BD0063"/>
    <w:rsid w:val="00BE1DB8"/>
    <w:rsid w:val="00BF7993"/>
    <w:rsid w:val="00C03BE7"/>
    <w:rsid w:val="00C37AC6"/>
    <w:rsid w:val="00C51E65"/>
    <w:rsid w:val="00C569C4"/>
    <w:rsid w:val="00C60A88"/>
    <w:rsid w:val="00C6314C"/>
    <w:rsid w:val="00C7552A"/>
    <w:rsid w:val="00C81D11"/>
    <w:rsid w:val="00C926C7"/>
    <w:rsid w:val="00C969C1"/>
    <w:rsid w:val="00C97F5D"/>
    <w:rsid w:val="00CA1852"/>
    <w:rsid w:val="00CA2E60"/>
    <w:rsid w:val="00CA76CB"/>
    <w:rsid w:val="00CB03B3"/>
    <w:rsid w:val="00CC7A47"/>
    <w:rsid w:val="00CD7476"/>
    <w:rsid w:val="00CD7933"/>
    <w:rsid w:val="00CF1B02"/>
    <w:rsid w:val="00D01C86"/>
    <w:rsid w:val="00D02AA3"/>
    <w:rsid w:val="00D200E7"/>
    <w:rsid w:val="00D26BCC"/>
    <w:rsid w:val="00D320FE"/>
    <w:rsid w:val="00D347D3"/>
    <w:rsid w:val="00D42C62"/>
    <w:rsid w:val="00D43396"/>
    <w:rsid w:val="00D45F03"/>
    <w:rsid w:val="00D75A4E"/>
    <w:rsid w:val="00D76CEC"/>
    <w:rsid w:val="00D93E11"/>
    <w:rsid w:val="00D96DDA"/>
    <w:rsid w:val="00DA111D"/>
    <w:rsid w:val="00DA5E2E"/>
    <w:rsid w:val="00DA7C82"/>
    <w:rsid w:val="00DC1B09"/>
    <w:rsid w:val="00DC4A76"/>
    <w:rsid w:val="00DD1FBC"/>
    <w:rsid w:val="00DE5678"/>
    <w:rsid w:val="00DF362A"/>
    <w:rsid w:val="00DF7735"/>
    <w:rsid w:val="00E07C2F"/>
    <w:rsid w:val="00E14232"/>
    <w:rsid w:val="00E22832"/>
    <w:rsid w:val="00E25FB5"/>
    <w:rsid w:val="00E33892"/>
    <w:rsid w:val="00E51362"/>
    <w:rsid w:val="00E61D85"/>
    <w:rsid w:val="00E81F3D"/>
    <w:rsid w:val="00E93C65"/>
    <w:rsid w:val="00EA3B1D"/>
    <w:rsid w:val="00EA4F1E"/>
    <w:rsid w:val="00ED438A"/>
    <w:rsid w:val="00EE1F7E"/>
    <w:rsid w:val="00EE3F95"/>
    <w:rsid w:val="00EF07F5"/>
    <w:rsid w:val="00F00C62"/>
    <w:rsid w:val="00F04F95"/>
    <w:rsid w:val="00F27C24"/>
    <w:rsid w:val="00F34075"/>
    <w:rsid w:val="00F34363"/>
    <w:rsid w:val="00F34430"/>
    <w:rsid w:val="00F50713"/>
    <w:rsid w:val="00F53AA0"/>
    <w:rsid w:val="00F55BA9"/>
    <w:rsid w:val="00F55C9A"/>
    <w:rsid w:val="00F57E13"/>
    <w:rsid w:val="00F65A25"/>
    <w:rsid w:val="00F76175"/>
    <w:rsid w:val="00F76DD4"/>
    <w:rsid w:val="00F833CB"/>
    <w:rsid w:val="00F87EBD"/>
    <w:rsid w:val="00FA1CB4"/>
    <w:rsid w:val="00FA3569"/>
    <w:rsid w:val="00FD3CC8"/>
    <w:rsid w:val="00FF341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09287"/>
  <w15:docId w15:val="{BF63D2DC-0BF2-6D46-9399-E8CB0A6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722"/>
    <w:rPr>
      <w:rFonts w:ascii="Courier New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qFormat/>
    <w:locked/>
    <w:rsid w:val="001F1695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F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F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</TotalTime>
  <Pages>8</Pages>
  <Words>1085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2024-12-21T08:29:00Z</cp:lastPrinted>
  <dcterms:created xsi:type="dcterms:W3CDTF">2024-12-21T08:29:00Z</dcterms:created>
  <dcterms:modified xsi:type="dcterms:W3CDTF">2024-12-21T08:29:00Z</dcterms:modified>
  <cp:category/>
</cp:coreProperties>
</file>