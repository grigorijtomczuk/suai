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6854F9" w:rsidRPr="009265C5">
        <w:t>{кафедра}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должность</w:t>
            </w:r>
            <w:r>
              <w:rPr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И. О. Фамилия</w:t>
            </w:r>
            <w:r>
              <w:rPr>
                <w:lang w:val="en-US"/>
              </w:rPr>
              <w:t>}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AD3198" w:rsidP="00F57E13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</w:t>
            </w:r>
            <w:r>
              <w:rPr>
                <w:b w:val="0"/>
                <w:szCs w:val="32"/>
              </w:rPr>
              <w:t>НАЗВАНИЕ</w:t>
            </w:r>
            <w:r>
              <w:rPr>
                <w:b w:val="0"/>
                <w:szCs w:val="32"/>
                <w:lang w:val="en-US"/>
              </w:rPr>
              <w:t>}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552C4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552C4F">
              <w:rPr>
                <w:sz w:val="28"/>
                <w:szCs w:val="28"/>
                <w:lang w:val="ru-RU"/>
              </w:rPr>
              <w:t>{ДИСЦИПЛИНА}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AD3198">
        <w:rPr>
          <w:lang w:val="en-US"/>
        </w:rPr>
        <w:t>{</w:t>
      </w:r>
      <w:r w:rsidR="00AD3198">
        <w:t>ГОД</w:t>
      </w:r>
      <w:r w:rsidR="00AD3198">
        <w:rPr>
          <w:lang w:val="en-US"/>
        </w:rPr>
        <w:t>}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CA1852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47191229" w:history="1">
        <w:r w:rsidRPr="008E472C">
          <w:rPr>
            <w:rStyle w:val="ad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47191230" w:history="1">
        <w:r w:rsidRPr="008E472C">
          <w:rPr>
            <w:rStyle w:val="ad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1" w:history="1">
        <w:r w:rsidRPr="008E472C">
          <w:rPr>
            <w:rStyle w:val="ad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2" w:history="1">
        <w:r w:rsidRPr="008E472C">
          <w:rPr>
            <w:rStyle w:val="ad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3" w:history="1">
        <w:r w:rsidRPr="008E472C">
          <w:rPr>
            <w:rStyle w:val="ad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E472C">
          <w:rPr>
            <w:rStyle w:val="ad"/>
          </w:rPr>
          <w:t>Подраздел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4" w:history="1">
        <w:r w:rsidRPr="008E472C">
          <w:rPr>
            <w:rStyle w:val="ad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A1852" w:rsidRDefault="00CA1852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47191235" w:history="1">
        <w:r w:rsidRPr="008E472C">
          <w:rPr>
            <w:rStyle w:val="ad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_Toc147191235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1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3B1D" w:rsidRPr="00C969C1" w:rsidRDefault="00CA1852" w:rsidP="00C969C1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:rsidR="00EA3B1D" w:rsidRDefault="00810104" w:rsidP="00EA3B1D">
      <w:pPr>
        <w:pStyle w:val="H1"/>
      </w:pPr>
      <w:bookmarkStart w:id="0" w:name="_Toc147191229"/>
      <w:r w:rsidRPr="00810104">
        <w:lastRenderedPageBreak/>
        <w:t>ВВЕДЕНИЕ</w:t>
      </w:r>
      <w:bookmarkEnd w:id="0"/>
    </w:p>
    <w:p w:rsidR="00EA3B1D" w:rsidRDefault="00EA3B1D" w:rsidP="00EA3B1D">
      <w:pPr>
        <w:pStyle w:val="MAINTEXT"/>
      </w:pPr>
      <w:r w:rsidRPr="003B3807">
        <w:t>Текст</w:t>
      </w:r>
    </w:p>
    <w:p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:rsidR="008331DB" w:rsidRPr="00CA1852" w:rsidRDefault="008331DB" w:rsidP="00CA1852">
      <w:pPr>
        <w:pStyle w:val="DIV1"/>
      </w:pPr>
      <w:bookmarkStart w:id="1" w:name="_Toc147191230"/>
      <w:r w:rsidRPr="00CA1852">
        <w:lastRenderedPageBreak/>
        <w:t>Раздел</w:t>
      </w:r>
      <w:bookmarkEnd w:id="1"/>
    </w:p>
    <w:p w:rsidR="00926DFF" w:rsidRPr="00CA1852" w:rsidRDefault="00926DFF" w:rsidP="00CA1852">
      <w:pPr>
        <w:pStyle w:val="DIV2"/>
      </w:pPr>
      <w:bookmarkStart w:id="2" w:name="_Toc147191231"/>
      <w:r w:rsidRPr="00CA1852">
        <w:t>Подраздел</w:t>
      </w:r>
      <w:bookmarkEnd w:id="2"/>
    </w:p>
    <w:p w:rsidR="00C60A88" w:rsidRDefault="00EA3B1D" w:rsidP="00A73C84">
      <w:pPr>
        <w:pStyle w:val="MAINTEXT"/>
        <w:ind w:left="431"/>
        <w:rPr>
          <w:vertAlign w:val="superscript"/>
        </w:rPr>
      </w:pPr>
      <w:r w:rsidRPr="003B3807">
        <w:t>Текст</w:t>
      </w:r>
    </w:p>
    <w:p w:rsidR="00ED438A" w:rsidRPr="0004168B" w:rsidRDefault="00000000" w:rsidP="00A73C84">
      <w:pPr>
        <w:pStyle w:val="MAINTEXT"/>
        <w:ind w:left="43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-4</m:t>
                      </m:r>
                      <m:r>
                        <w:rPr>
                          <w:rFonts w:ascii="Cambria Math" w:hAnsi="Cambria Math" w:cs="Cambria Math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a</m:t>
                  </m:r>
                </m:den>
              </m:f>
              <m:r>
                <w:rPr>
                  <w:rFonts w:ascii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:rsidR="0004168B" w:rsidRDefault="0004168B" w:rsidP="00CA1852">
      <w:pPr>
        <w:pStyle w:val="DIV2"/>
      </w:pPr>
      <w:bookmarkStart w:id="3" w:name="_Toc147191232"/>
      <w:r>
        <w:t>Подраздел</w:t>
      </w:r>
      <w:bookmarkEnd w:id="3"/>
    </w:p>
    <w:p w:rsidR="00651F7A" w:rsidRDefault="00651F7A" w:rsidP="00651F7A">
      <w:pPr>
        <w:pStyle w:val="MAINTEXT"/>
        <w:ind w:left="431"/>
      </w:pPr>
      <w:r>
        <w:t>Текст</w:t>
      </w:r>
    </w:p>
    <w:p w:rsidR="00404D15" w:rsidRPr="000214A2" w:rsidRDefault="00404D15" w:rsidP="001D7ED5">
      <w:pPr>
        <w:pStyle w:val="af0"/>
      </w:pPr>
      <w:r w:rsidRPr="000214A2">
        <w:t xml:space="preserve">Таблица </w:t>
      </w:r>
      <w:fldSimple w:instr=" SEQ Таблица \* ARABIC ">
        <w:r w:rsidR="00110B35">
          <w:rPr>
            <w:noProof/>
          </w:rPr>
          <w:t>1</w:t>
        </w:r>
      </w:fldSimple>
      <w:r w:rsidRPr="000214A2">
        <w:t xml:space="preserve"> – Таблица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102"/>
        <w:gridCol w:w="2394"/>
      </w:tblGrid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Pr="007151DF" w:rsidRDefault="007151DF" w:rsidP="00404D15">
            <w:pPr>
              <w:pStyle w:val="MAINTEXT"/>
              <w:ind w:firstLine="0"/>
              <w:jc w:val="center"/>
            </w:pPr>
            <w:r>
              <w:t>№ п/п</w:t>
            </w:r>
          </w:p>
        </w:tc>
        <w:tc>
          <w:tcPr>
            <w:tcW w:w="2835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Имя</w:t>
            </w:r>
          </w:p>
        </w:tc>
        <w:tc>
          <w:tcPr>
            <w:tcW w:w="310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Город</w:t>
            </w:r>
          </w:p>
        </w:tc>
        <w:tc>
          <w:tcPr>
            <w:tcW w:w="2394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Приоритет</w:t>
            </w:r>
          </w:p>
        </w:tc>
      </w:tr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Борис</w:t>
            </w:r>
          </w:p>
        </w:tc>
        <w:tc>
          <w:tcPr>
            <w:tcW w:w="310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Ленинград</w:t>
            </w:r>
          </w:p>
        </w:tc>
        <w:tc>
          <w:tcPr>
            <w:tcW w:w="2394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1</w:t>
            </w:r>
          </w:p>
        </w:tc>
      </w:tr>
      <w:tr w:rsidR="007151DF" w:rsidTr="00404D15">
        <w:trPr>
          <w:jc w:val="center"/>
        </w:trPr>
        <w:tc>
          <w:tcPr>
            <w:tcW w:w="124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Олег</w:t>
            </w:r>
          </w:p>
        </w:tc>
        <w:tc>
          <w:tcPr>
            <w:tcW w:w="3102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Санкт-Петербург</w:t>
            </w:r>
          </w:p>
        </w:tc>
        <w:tc>
          <w:tcPr>
            <w:tcW w:w="2394" w:type="dxa"/>
            <w:vAlign w:val="center"/>
          </w:tcPr>
          <w:p w:rsidR="007151DF" w:rsidRDefault="007151DF" w:rsidP="00404D15">
            <w:pPr>
              <w:pStyle w:val="MAINTEXT"/>
              <w:ind w:firstLine="0"/>
              <w:jc w:val="center"/>
            </w:pPr>
            <w:r>
              <w:t>99</w:t>
            </w:r>
          </w:p>
        </w:tc>
      </w:tr>
    </w:tbl>
    <w:p w:rsidR="00A37C30" w:rsidRDefault="006A42CB" w:rsidP="00CA1852">
      <w:pPr>
        <w:pStyle w:val="DIV2"/>
      </w:pPr>
      <w:bookmarkStart w:id="4" w:name="_Toc147191233"/>
      <w:r>
        <w:t>Подраздел</w:t>
      </w:r>
      <w:bookmarkEnd w:id="4"/>
    </w:p>
    <w:p w:rsidR="00E14232" w:rsidRDefault="00E14232" w:rsidP="00E14232">
      <w:pPr>
        <w:pStyle w:val="MAINTEXT"/>
        <w:ind w:left="431"/>
      </w:pPr>
      <w:r>
        <w:t>Текст</w:t>
      </w:r>
    </w:p>
    <w:p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C525CB" wp14:editId="1D47BCBB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Pr="000214A2" w:rsidRDefault="000214A2" w:rsidP="001D7ED5">
      <w:pPr>
        <w:pStyle w:val="af0"/>
        <w:jc w:val="center"/>
      </w:pPr>
      <w:r>
        <w:t xml:space="preserve">Рисунок </w:t>
      </w:r>
      <w:fldSimple w:instr=" SEQ Рисунок \* ARABIC ">
        <w:r w:rsidR="00110B35">
          <w:rPr>
            <w:noProof/>
          </w:rPr>
          <w:t>1</w:t>
        </w:r>
      </w:fldSimple>
      <w:r w:rsidRPr="000214A2">
        <w:t xml:space="preserve"> – </w:t>
      </w:r>
      <w:r>
        <w:t>Логотип ГУАП</w:t>
      </w:r>
    </w:p>
    <w:p w:rsidR="00EA3B1D" w:rsidRDefault="00EA3B1D">
      <w:pPr>
        <w:spacing w:after="200" w:line="276" w:lineRule="auto"/>
        <w:rPr>
          <w:sz w:val="28"/>
          <w:szCs w:val="28"/>
        </w:rPr>
      </w:pPr>
      <w:r>
        <w:br w:type="page"/>
      </w:r>
    </w:p>
    <w:p w:rsidR="00EA3B1D" w:rsidRDefault="00810104" w:rsidP="00EA3B1D">
      <w:pPr>
        <w:pStyle w:val="H1"/>
      </w:pPr>
      <w:bookmarkStart w:id="5" w:name="_Toc147191234"/>
      <w:r w:rsidRPr="00810104">
        <w:lastRenderedPageBreak/>
        <w:t>ЗАКЛЮЧЕНИЕ</w:t>
      </w:r>
      <w:bookmarkEnd w:id="5"/>
    </w:p>
    <w:p w:rsidR="00E51362" w:rsidRDefault="00EA3B1D" w:rsidP="00EA3B1D">
      <w:pPr>
        <w:pStyle w:val="MAINTEXT"/>
      </w:pPr>
      <w:r w:rsidRPr="003B3807">
        <w:t>Текст</w:t>
      </w:r>
    </w:p>
    <w:p w:rsidR="00E51362" w:rsidRDefault="00E51362">
      <w:pPr>
        <w:spacing w:after="200" w:line="276" w:lineRule="auto"/>
        <w:rPr>
          <w:sz w:val="28"/>
          <w:szCs w:val="28"/>
        </w:rPr>
      </w:pPr>
      <w:r>
        <w:br w:type="page"/>
      </w:r>
    </w:p>
    <w:p w:rsidR="00E51362" w:rsidRPr="00CA1852" w:rsidRDefault="00986BC9" w:rsidP="00E51362">
      <w:pPr>
        <w:pStyle w:val="H1"/>
      </w:pPr>
      <w:bookmarkStart w:id="6" w:name="_Toc147191235"/>
      <w:r w:rsidRPr="00986BC9">
        <w:lastRenderedPageBreak/>
        <w:t>СПИСОК ИСПОЛЬЗОВАННЫХ ИСТОЧНИКОВ</w:t>
      </w:r>
      <w:bookmarkEnd w:id="6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sz w:val="28"/>
              <w:szCs w:val="28"/>
            </w:rPr>
            <w:id w:val="111145805"/>
            <w:bibliography/>
          </w:sdtPr>
          <w:sdtEndPr>
            <w:rPr>
              <w:b w:val="0"/>
              <w:bCs w:val="0"/>
            </w:rPr>
          </w:sdtEndPr>
          <w:sdtContent>
            <w:p w:rsidR="000244B3" w:rsidRPr="00950472" w:rsidRDefault="00E51362" w:rsidP="000244B3">
              <w:pPr>
                <w:pStyle w:val="ac"/>
                <w:rPr>
                  <w:noProof/>
                  <w:sz w:val="28"/>
                  <w:szCs w:val="28"/>
                </w:rPr>
              </w:pPr>
              <w:r w:rsidRPr="00950472">
                <w:rPr>
                  <w:sz w:val="28"/>
                  <w:szCs w:val="28"/>
                </w:rPr>
                <w:fldChar w:fldCharType="begin"/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  <w:lang w:val="en-US"/>
                </w:rPr>
                <w:instrText>BIBLIOGRAPHY</w:instrText>
              </w:r>
              <w:r w:rsidRPr="00950472">
                <w:rPr>
                  <w:sz w:val="28"/>
                  <w:szCs w:val="28"/>
                </w:rPr>
                <w:instrText xml:space="preserve"> </w:instrText>
              </w:r>
              <w:r w:rsidRPr="00950472">
                <w:rPr>
                  <w:sz w:val="28"/>
                  <w:szCs w:val="28"/>
                </w:rPr>
                <w:fldChar w:fldCharType="separate"/>
              </w:r>
              <w:r w:rsidR="000244B3" w:rsidRPr="00950472">
                <w:rPr>
                  <w:noProof/>
                  <w:sz w:val="28"/>
                  <w:szCs w:val="28"/>
                </w:rPr>
                <w:t>1. Осинов, А. В. Мультимедиа в мире: контекст информатизации. СПб. : Издательский сервис, 2010. стр. 320.</w:t>
              </w:r>
            </w:p>
            <w:p w:rsidR="000244B3" w:rsidRPr="00950472" w:rsidRDefault="000244B3" w:rsidP="000244B3">
              <w:pPr>
                <w:pStyle w:val="ac"/>
                <w:rPr>
                  <w:noProof/>
                  <w:sz w:val="28"/>
                  <w:szCs w:val="28"/>
                </w:rPr>
              </w:pPr>
              <w:r w:rsidRPr="00950472">
                <w:rPr>
                  <w:noProof/>
                  <w:sz w:val="28"/>
                  <w:szCs w:val="28"/>
                </w:rPr>
                <w:t>2. А. Г. Игнатов, Р. А. Мишуков. Принципы экономико-финансовой деятельности нефтегазовых компаний : учеб. пособие. СПб. : СПбГИМО, 2017. стр. 114.</w:t>
              </w:r>
            </w:p>
            <w:p w:rsidR="003B3807" w:rsidRPr="00950472" w:rsidRDefault="00E51362" w:rsidP="000244B3">
              <w:pPr>
                <w:pStyle w:val="1"/>
                <w:spacing w:line="360" w:lineRule="auto"/>
                <w:jc w:val="left"/>
                <w:rPr>
                  <w:b w:val="0"/>
                  <w:bCs w:val="0"/>
                  <w:lang w:val="en-US"/>
                </w:rPr>
              </w:pPr>
              <w:r w:rsidRPr="00950472">
                <w:rPr>
                  <w:b w:val="0"/>
                  <w:bCs w:val="0"/>
                  <w:noProof/>
                </w:rPr>
                <w:fldChar w:fldCharType="end"/>
              </w:r>
            </w:p>
          </w:sdtContent>
        </w:sdt>
      </w:sdtContent>
    </w:sdt>
    <w:sectPr w:rsidR="003B3807" w:rsidRPr="0095047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D03BC" w:rsidRDefault="008D03BC" w:rsidP="0002180F">
      <w:r>
        <w:separator/>
      </w:r>
    </w:p>
  </w:endnote>
  <w:endnote w:type="continuationSeparator" w:id="0">
    <w:p w:rsidR="008D03BC" w:rsidRDefault="008D03BC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D03BC" w:rsidRDefault="008D03BC" w:rsidP="0002180F">
      <w:r>
        <w:separator/>
      </w:r>
    </w:p>
  </w:footnote>
  <w:footnote w:type="continuationSeparator" w:id="0">
    <w:p w:rsidR="008D03BC" w:rsidRDefault="008D03BC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2008167383">
    <w:abstractNumId w:val="1"/>
  </w:num>
  <w:num w:numId="2" w16cid:durableId="14185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B35"/>
    <w:rsid w:val="000214A2"/>
    <w:rsid w:val="0002180F"/>
    <w:rsid w:val="000244B3"/>
    <w:rsid w:val="0004168B"/>
    <w:rsid w:val="000707C8"/>
    <w:rsid w:val="000928CE"/>
    <w:rsid w:val="000A2CF1"/>
    <w:rsid w:val="000A67BE"/>
    <w:rsid w:val="000C031F"/>
    <w:rsid w:val="00110B35"/>
    <w:rsid w:val="00116F39"/>
    <w:rsid w:val="00187D39"/>
    <w:rsid w:val="001D7ED5"/>
    <w:rsid w:val="00271C67"/>
    <w:rsid w:val="00284869"/>
    <w:rsid w:val="00300DD1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74DAE"/>
    <w:rsid w:val="00490A54"/>
    <w:rsid w:val="004C674A"/>
    <w:rsid w:val="004E7C23"/>
    <w:rsid w:val="00524674"/>
    <w:rsid w:val="005364DC"/>
    <w:rsid w:val="00552C4F"/>
    <w:rsid w:val="005A2A15"/>
    <w:rsid w:val="005B566D"/>
    <w:rsid w:val="005C6680"/>
    <w:rsid w:val="005E3C66"/>
    <w:rsid w:val="006375AF"/>
    <w:rsid w:val="00651F7A"/>
    <w:rsid w:val="00657326"/>
    <w:rsid w:val="006854F9"/>
    <w:rsid w:val="006A42CB"/>
    <w:rsid w:val="006F20BB"/>
    <w:rsid w:val="00707EE1"/>
    <w:rsid w:val="007151DF"/>
    <w:rsid w:val="00747212"/>
    <w:rsid w:val="007B2A9E"/>
    <w:rsid w:val="007C55D8"/>
    <w:rsid w:val="00810104"/>
    <w:rsid w:val="008331DB"/>
    <w:rsid w:val="008C7F36"/>
    <w:rsid w:val="008D03BC"/>
    <w:rsid w:val="008D1AAC"/>
    <w:rsid w:val="009265C5"/>
    <w:rsid w:val="00926DFF"/>
    <w:rsid w:val="00950472"/>
    <w:rsid w:val="00951A99"/>
    <w:rsid w:val="00986BC9"/>
    <w:rsid w:val="00992C96"/>
    <w:rsid w:val="009B751E"/>
    <w:rsid w:val="009C14CB"/>
    <w:rsid w:val="009D55AD"/>
    <w:rsid w:val="009E13DE"/>
    <w:rsid w:val="00A37C30"/>
    <w:rsid w:val="00A73C84"/>
    <w:rsid w:val="00A74901"/>
    <w:rsid w:val="00AD3198"/>
    <w:rsid w:val="00AF6555"/>
    <w:rsid w:val="00B20256"/>
    <w:rsid w:val="00B2042C"/>
    <w:rsid w:val="00B36D90"/>
    <w:rsid w:val="00B632F0"/>
    <w:rsid w:val="00B71FEE"/>
    <w:rsid w:val="00B727FC"/>
    <w:rsid w:val="00B923A5"/>
    <w:rsid w:val="00BA50FA"/>
    <w:rsid w:val="00BF7993"/>
    <w:rsid w:val="00C03BE7"/>
    <w:rsid w:val="00C51E65"/>
    <w:rsid w:val="00C60A88"/>
    <w:rsid w:val="00C6314C"/>
    <w:rsid w:val="00C7552A"/>
    <w:rsid w:val="00C969C1"/>
    <w:rsid w:val="00CA1852"/>
    <w:rsid w:val="00D347D3"/>
    <w:rsid w:val="00D45F03"/>
    <w:rsid w:val="00DA7C82"/>
    <w:rsid w:val="00DC1B09"/>
    <w:rsid w:val="00DF362A"/>
    <w:rsid w:val="00DF7735"/>
    <w:rsid w:val="00E14232"/>
    <w:rsid w:val="00E22832"/>
    <w:rsid w:val="00E51362"/>
    <w:rsid w:val="00EA3B1D"/>
    <w:rsid w:val="00ED438A"/>
    <w:rsid w:val="00EE1F7E"/>
    <w:rsid w:val="00EE3F95"/>
    <w:rsid w:val="00EF07F5"/>
    <w:rsid w:val="00F04F95"/>
    <w:rsid w:val="00F50713"/>
    <w:rsid w:val="00F57E13"/>
    <w:rsid w:val="00F65A25"/>
    <w:rsid w:val="00F87EBD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809211"/>
  <w15:docId w15:val="{BF63D2DC-0BF2-6D46-9399-E8CB0A6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</cp:revision>
  <cp:lastPrinted>2010-01-18T13:20:00Z</cp:lastPrinted>
  <dcterms:created xsi:type="dcterms:W3CDTF">2024-11-19T14:45:00Z</dcterms:created>
  <dcterms:modified xsi:type="dcterms:W3CDTF">2024-11-19T14:47:00Z</dcterms:modified>
  <cp:category/>
</cp:coreProperties>
</file>