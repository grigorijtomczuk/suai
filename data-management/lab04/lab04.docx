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AB03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1C464BC" w14:textId="1674B9F5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F572EC">
        <w:t>42</w:t>
      </w:r>
    </w:p>
    <w:p w14:paraId="1659678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EE64B62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14:paraId="6DF6778F" w14:textId="77777777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3E6F386" w14:textId="13E7EBA7" w:rsidR="00413AAB" w:rsidRPr="0099435E" w:rsidRDefault="0099435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93E8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97FF17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F66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14:paraId="52DFC787" w14:textId="4005DDF2" w:rsidR="00413AAB" w:rsidRPr="006E6F5C" w:rsidRDefault="006E6F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Ю</w:t>
            </w:r>
            <w:r w:rsidR="00F572EC">
              <w:t xml:space="preserve">. В. </w:t>
            </w:r>
            <w:r>
              <w:t>Ветрова</w:t>
            </w:r>
          </w:p>
        </w:tc>
      </w:tr>
      <w:tr w:rsidR="00413AAB" w14:paraId="7A12E4DC" w14:textId="77777777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589E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864E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46AD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330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E8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1E2C275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C04D5D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34AEA21" w14:textId="3FE26269" w:rsidR="00413AAB" w:rsidRPr="00344D72" w:rsidRDefault="00413AAB" w:rsidP="008E080A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F572EC" w:rsidRPr="00F572EC">
              <w:t xml:space="preserve"> </w:t>
            </w:r>
            <w:r w:rsidR="00F572EC">
              <w:t xml:space="preserve">№ </w:t>
            </w:r>
            <w:r w:rsidR="00344D72">
              <w:rPr>
                <w:lang w:val="en-US"/>
              </w:rPr>
              <w:t>4</w:t>
            </w:r>
          </w:p>
        </w:tc>
      </w:tr>
      <w:tr w:rsidR="00413AAB" w14:paraId="6E29EEA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8CA1DA" w14:textId="1C718C8B" w:rsidR="00413AAB" w:rsidRPr="00F572EC" w:rsidRDefault="00AD430D" w:rsidP="00F572EC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AD430D">
              <w:rPr>
                <w:b w:val="0"/>
                <w:szCs w:val="32"/>
              </w:rPr>
              <w:t>РАЗРАБОТКА ОТЧЕТОВ В СРЕДЕ MS ACCESS</w:t>
            </w:r>
          </w:p>
        </w:tc>
      </w:tr>
      <w:tr w:rsidR="00413AAB" w14:paraId="78CAA95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B4666F" w14:textId="77777777" w:rsidR="00413AAB" w:rsidRPr="00AD3198" w:rsidRDefault="00413AAB" w:rsidP="008E080A">
            <w:pPr>
              <w:pStyle w:val="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4E9E1C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CF0922" w14:textId="1BB6520B" w:rsidR="00413AAB" w:rsidRDefault="00F572EC" w:rsidP="008E080A">
            <w:pPr>
              <w:pStyle w:val="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F572EC">
              <w:rPr>
                <w:sz w:val="28"/>
                <w:szCs w:val="28"/>
                <w:lang w:val="ru-RU"/>
              </w:rPr>
              <w:t>УПРАВЛЕНИЕ ДАННЫМИ</w:t>
            </w:r>
          </w:p>
        </w:tc>
      </w:tr>
      <w:tr w:rsidR="00413AAB" w14:paraId="2770CE4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2B8D284" w14:textId="77777777"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DA60F60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14:paraId="129BAAC0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8955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5FEAD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805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A65AC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6423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57065B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50AB101F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24B7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46B5A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4A1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E8F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80F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7C0C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D9644D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8DB9BD6" w14:textId="5DDB600D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F572EC">
        <w:t>2025</w:t>
      </w:r>
      <w:r w:rsidR="00F572EC">
        <w:rPr>
          <w:lang w:val="en-US"/>
        </w:rPr>
        <w:t xml:space="preserve"> </w:t>
      </w:r>
    </w:p>
    <w:p w14:paraId="04E85B37" w14:textId="6DDF68D2" w:rsidR="00EA3B1D" w:rsidRDefault="00EA3B1D" w:rsidP="00B464F0">
      <w:pPr>
        <w:pStyle w:val="MAINTEXT"/>
        <w:ind w:firstLine="0"/>
      </w:pPr>
      <w:r>
        <w:br w:type="page"/>
      </w:r>
    </w:p>
    <w:p w14:paraId="60FFF238" w14:textId="124BE511" w:rsidR="008331DB" w:rsidRDefault="004A0EED" w:rsidP="00F26346">
      <w:pPr>
        <w:pStyle w:val="DIV1"/>
      </w:pPr>
      <w:r w:rsidRPr="004A0EED">
        <w:lastRenderedPageBreak/>
        <w:t>Название и цель выполнения работы</w:t>
      </w:r>
    </w:p>
    <w:p w14:paraId="7757C9CF" w14:textId="3DA9C8D9" w:rsidR="004A0EED" w:rsidRPr="004A0EED" w:rsidRDefault="004A0EED" w:rsidP="00F96169">
      <w:pPr>
        <w:pStyle w:val="MAINTEXT"/>
      </w:pPr>
      <w:r>
        <w:t>Вариант № 5</w:t>
      </w:r>
      <w:r w:rsidR="00415E2D" w:rsidRPr="00415E2D">
        <w:t>.</w:t>
      </w:r>
      <w:r w:rsidR="00415E2D" w:rsidRPr="007736FE">
        <w:t>1</w:t>
      </w:r>
      <w:r>
        <w:t xml:space="preserve">: </w:t>
      </w:r>
      <w:r w:rsidR="008D3075">
        <w:t>«</w:t>
      </w:r>
      <w:r w:rsidRPr="004A0EED">
        <w:t>База данных домашней библиотеки</w:t>
      </w:r>
      <w:r w:rsidR="008D3075">
        <w:t>»</w:t>
      </w:r>
      <w:r>
        <w:t>.</w:t>
      </w:r>
    </w:p>
    <w:p w14:paraId="5D7F084B" w14:textId="5E7B0B94" w:rsidR="005708E9" w:rsidRDefault="00887DC4" w:rsidP="005E5BDC">
      <w:pPr>
        <w:pStyle w:val="MAINTEXT"/>
      </w:pPr>
      <w:r>
        <w:t xml:space="preserve">Цель работы: </w:t>
      </w:r>
      <w:r w:rsidR="00F0249F">
        <w:t>изучение процесса создания объектов типа отчет; редактирование полей отчета, группировка, задание вычисляемых значений полям отчета; работа с областями отчета</w:t>
      </w:r>
      <w:r w:rsidR="005E5BDC">
        <w:t>.</w:t>
      </w:r>
    </w:p>
    <w:p w14:paraId="6A237A34" w14:textId="4DADAEDF" w:rsidR="00D52B5F" w:rsidRDefault="00997322" w:rsidP="005708E9">
      <w:pPr>
        <w:pStyle w:val="DIV1"/>
      </w:pPr>
      <w:r w:rsidRPr="00997322">
        <w:t xml:space="preserve">Описание и виды </w:t>
      </w:r>
      <w:r w:rsidR="004F1153" w:rsidRPr="004F1153">
        <w:t xml:space="preserve">сконструированных </w:t>
      </w:r>
      <w:r w:rsidR="00E34841">
        <w:t>отчетов</w:t>
      </w:r>
    </w:p>
    <w:p w14:paraId="046B3434" w14:textId="73767EE2" w:rsidR="00A16365" w:rsidRDefault="00A16365" w:rsidP="00BC43F3">
      <w:pPr>
        <w:pStyle w:val="MAINTEXT"/>
        <w:numPr>
          <w:ilvl w:val="0"/>
          <w:numId w:val="12"/>
        </w:numPr>
        <w:ind w:left="0" w:firstLine="357"/>
      </w:pPr>
      <w:r w:rsidRPr="00A16365">
        <w:t>​"</w:t>
      </w:r>
      <w:r w:rsidR="00364BCC">
        <w:t>Разработать отчет о знакомых, взявших диски в долг и не вернувших их в</w:t>
      </w:r>
      <w:r w:rsidR="00364BCC">
        <w:t xml:space="preserve"> </w:t>
      </w:r>
      <w:r w:rsidR="00364BCC">
        <w:t>срок.</w:t>
      </w:r>
      <w:r w:rsidRPr="00A16365">
        <w:t>"</w:t>
      </w:r>
      <w:r w:rsidR="00BC43F3">
        <w:t xml:space="preserve"> </w:t>
      </w:r>
      <w:r w:rsidR="006662CE">
        <w:t>Отчет п</w:t>
      </w:r>
      <w:r w:rsidR="006662CE" w:rsidRPr="006662CE">
        <w:t>редставляет список знакомых, которые взяли диски в долг и не вернули их в установленный срок.</w:t>
      </w:r>
    </w:p>
    <w:p w14:paraId="316902CC" w14:textId="77777777" w:rsidR="00B90978" w:rsidRPr="00086C2B" w:rsidRDefault="00B90978" w:rsidP="00B90978">
      <w:pPr>
        <w:widowControl w:val="0"/>
        <w:autoSpaceDE w:val="0"/>
        <w:autoSpaceDN w:val="0"/>
        <w:adjustRightInd w:val="0"/>
        <w:spacing w:line="360" w:lineRule="auto"/>
        <w:ind w:left="1069"/>
        <w:jc w:val="center"/>
        <w:rPr>
          <w:sz w:val="28"/>
          <w:szCs w:val="28"/>
        </w:rPr>
      </w:pPr>
      <w:r w:rsidRPr="007A31A5">
        <w:rPr>
          <w:noProof/>
          <w:lang w:val="en-US"/>
        </w:rPr>
        <w:drawing>
          <wp:inline distT="0" distB="0" distL="0" distR="0" wp14:anchorId="3ABD38D9" wp14:editId="212B75BB">
            <wp:extent cx="4794423" cy="1828800"/>
            <wp:effectExtent l="0" t="0" r="635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931" cy="18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1F0F" w14:textId="57A8501D" w:rsidR="00EE4246" w:rsidRDefault="00B90978" w:rsidP="00B90978">
      <w:pPr>
        <w:widowControl w:val="0"/>
        <w:spacing w:after="200" w:line="360" w:lineRule="auto"/>
        <w:ind w:left="1069"/>
        <w:jc w:val="center"/>
        <w:rPr>
          <w:iCs/>
          <w:color w:val="000000" w:themeColor="text1"/>
          <w:sz w:val="28"/>
          <w:szCs w:val="28"/>
        </w:rPr>
      </w:pPr>
      <w:r w:rsidRPr="00086C2B">
        <w:rPr>
          <w:iCs/>
          <w:color w:val="000000" w:themeColor="text1"/>
          <w:sz w:val="28"/>
          <w:szCs w:val="28"/>
        </w:rPr>
        <w:t xml:space="preserve">Рисунок </w:t>
      </w:r>
      <w:r w:rsidRPr="00086C2B">
        <w:rPr>
          <w:iCs/>
          <w:color w:val="000000" w:themeColor="text1"/>
          <w:sz w:val="28"/>
          <w:szCs w:val="28"/>
        </w:rPr>
        <w:fldChar w:fldCharType="begin"/>
      </w:r>
      <w:r w:rsidRPr="00086C2B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086C2B">
        <w:rPr>
          <w:iCs/>
          <w:color w:val="000000" w:themeColor="text1"/>
          <w:sz w:val="28"/>
          <w:szCs w:val="28"/>
        </w:rPr>
        <w:fldChar w:fldCharType="separate"/>
      </w:r>
      <w:r w:rsidR="00A972A7">
        <w:rPr>
          <w:iCs/>
          <w:noProof/>
          <w:color w:val="000000" w:themeColor="text1"/>
          <w:sz w:val="28"/>
          <w:szCs w:val="28"/>
        </w:rPr>
        <w:t>1</w:t>
      </w:r>
      <w:r w:rsidRPr="00086C2B">
        <w:rPr>
          <w:iCs/>
          <w:noProof/>
          <w:color w:val="000000" w:themeColor="text1"/>
          <w:sz w:val="28"/>
          <w:szCs w:val="28"/>
        </w:rPr>
        <w:fldChar w:fldCharType="end"/>
      </w:r>
      <w:r w:rsidRPr="00086C2B">
        <w:rPr>
          <w:iCs/>
          <w:color w:val="000000" w:themeColor="text1"/>
          <w:sz w:val="28"/>
          <w:szCs w:val="28"/>
        </w:rPr>
        <w:t xml:space="preserve"> – </w:t>
      </w:r>
      <w:r w:rsidR="00B160FE">
        <w:rPr>
          <w:iCs/>
          <w:color w:val="000000" w:themeColor="text1"/>
          <w:sz w:val="28"/>
          <w:szCs w:val="28"/>
        </w:rPr>
        <w:t>Просроченные выдачи</w:t>
      </w:r>
    </w:p>
    <w:p w14:paraId="5998D821" w14:textId="039FF84A" w:rsidR="00B90978" w:rsidRDefault="00EE4246" w:rsidP="00EE4246">
      <w:pPr>
        <w:spacing w:after="200" w:line="276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br w:type="page"/>
      </w:r>
    </w:p>
    <w:p w14:paraId="36586A1C" w14:textId="608A53FD" w:rsidR="00851FE1" w:rsidRDefault="00851FE1" w:rsidP="002C45FB">
      <w:pPr>
        <w:pStyle w:val="MAINTEXT"/>
        <w:numPr>
          <w:ilvl w:val="0"/>
          <w:numId w:val="12"/>
        </w:numPr>
        <w:ind w:left="0" w:firstLine="357"/>
      </w:pPr>
      <w:r w:rsidRPr="00A16365">
        <w:lastRenderedPageBreak/>
        <w:t>​"</w:t>
      </w:r>
      <w:r w:rsidR="009238DD" w:rsidRPr="009238DD">
        <w:t>Разработать отчет, содержащий информацию о дисках</w:t>
      </w:r>
      <w:r>
        <w:t>.</w:t>
      </w:r>
      <w:r w:rsidRPr="00A16365">
        <w:t>"</w:t>
      </w:r>
      <w:r w:rsidR="002C45FB">
        <w:t xml:space="preserve"> Отчет с</w:t>
      </w:r>
      <w:r w:rsidR="002C45FB" w:rsidRPr="002C45FB">
        <w:t>одержит подробную информацию о дисках, включая</w:t>
      </w:r>
      <w:r w:rsidR="002F15E9">
        <w:t xml:space="preserve"> их общее количество</w:t>
      </w:r>
      <w:r w:rsidR="002C45FB" w:rsidRPr="002C45FB">
        <w:t>.</w:t>
      </w:r>
    </w:p>
    <w:p w14:paraId="78EB9101" w14:textId="77777777" w:rsidR="00851FE1" w:rsidRPr="00086C2B" w:rsidRDefault="00851FE1" w:rsidP="00851FE1">
      <w:pPr>
        <w:widowControl w:val="0"/>
        <w:autoSpaceDE w:val="0"/>
        <w:autoSpaceDN w:val="0"/>
        <w:adjustRightInd w:val="0"/>
        <w:spacing w:line="360" w:lineRule="auto"/>
        <w:ind w:left="1069"/>
        <w:jc w:val="center"/>
        <w:rPr>
          <w:sz w:val="28"/>
          <w:szCs w:val="28"/>
        </w:rPr>
      </w:pPr>
      <w:r w:rsidRPr="007A31A5">
        <w:rPr>
          <w:noProof/>
          <w:lang w:val="en-US"/>
        </w:rPr>
        <w:drawing>
          <wp:inline distT="0" distB="0" distL="0" distR="0" wp14:anchorId="6CDCD001" wp14:editId="1C07A922">
            <wp:extent cx="4059382" cy="2969885"/>
            <wp:effectExtent l="0" t="0" r="0" b="254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350" cy="29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D598" w14:textId="2675ED6B" w:rsidR="00851FE1" w:rsidRDefault="00851FE1" w:rsidP="00851FE1">
      <w:pPr>
        <w:widowControl w:val="0"/>
        <w:spacing w:after="200" w:line="360" w:lineRule="auto"/>
        <w:ind w:left="1069"/>
        <w:jc w:val="center"/>
        <w:rPr>
          <w:iCs/>
          <w:color w:val="000000" w:themeColor="text1"/>
          <w:sz w:val="28"/>
          <w:szCs w:val="28"/>
        </w:rPr>
      </w:pPr>
      <w:r w:rsidRPr="00086C2B">
        <w:rPr>
          <w:iCs/>
          <w:color w:val="000000" w:themeColor="text1"/>
          <w:sz w:val="28"/>
          <w:szCs w:val="28"/>
        </w:rPr>
        <w:t xml:space="preserve">Рисунок </w:t>
      </w:r>
      <w:r w:rsidRPr="00086C2B">
        <w:rPr>
          <w:iCs/>
          <w:color w:val="000000" w:themeColor="text1"/>
          <w:sz w:val="28"/>
          <w:szCs w:val="28"/>
        </w:rPr>
        <w:fldChar w:fldCharType="begin"/>
      </w:r>
      <w:r w:rsidRPr="00086C2B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086C2B">
        <w:rPr>
          <w:iCs/>
          <w:color w:val="000000" w:themeColor="text1"/>
          <w:sz w:val="28"/>
          <w:szCs w:val="28"/>
        </w:rPr>
        <w:fldChar w:fldCharType="separate"/>
      </w:r>
      <w:r w:rsidR="00A972A7">
        <w:rPr>
          <w:iCs/>
          <w:noProof/>
          <w:color w:val="000000" w:themeColor="text1"/>
          <w:sz w:val="28"/>
          <w:szCs w:val="28"/>
        </w:rPr>
        <w:t>2</w:t>
      </w:r>
      <w:r w:rsidRPr="00086C2B">
        <w:rPr>
          <w:iCs/>
          <w:noProof/>
          <w:color w:val="000000" w:themeColor="text1"/>
          <w:sz w:val="28"/>
          <w:szCs w:val="28"/>
        </w:rPr>
        <w:fldChar w:fldCharType="end"/>
      </w:r>
      <w:r w:rsidRPr="00086C2B">
        <w:rPr>
          <w:iCs/>
          <w:color w:val="000000" w:themeColor="text1"/>
          <w:sz w:val="28"/>
          <w:szCs w:val="28"/>
        </w:rPr>
        <w:t xml:space="preserve"> – </w:t>
      </w:r>
      <w:r w:rsidR="00B160FE">
        <w:rPr>
          <w:iCs/>
          <w:color w:val="000000" w:themeColor="text1"/>
          <w:sz w:val="28"/>
          <w:szCs w:val="28"/>
        </w:rPr>
        <w:t>Все диски</w:t>
      </w:r>
    </w:p>
    <w:p w14:paraId="6D7D9DB0" w14:textId="4E01297E" w:rsidR="00851FE1" w:rsidRDefault="00851FE1" w:rsidP="00500637">
      <w:pPr>
        <w:pStyle w:val="MAINTEXT"/>
        <w:numPr>
          <w:ilvl w:val="0"/>
          <w:numId w:val="12"/>
        </w:numPr>
        <w:ind w:left="0" w:firstLine="357"/>
      </w:pPr>
      <w:r w:rsidRPr="00A16365">
        <w:t>​"</w:t>
      </w:r>
      <w:r w:rsidR="005A2260">
        <w:t>Сделать отчет из пункта 2 подчиненным отчету из пункта 1, добавить информацию о количестве у знакомого дисков на руках (взятых и не возвращенных в срок)</w:t>
      </w:r>
      <w:r>
        <w:t>.</w:t>
      </w:r>
      <w:r w:rsidRPr="00A16365">
        <w:t>"</w:t>
      </w:r>
      <w:r w:rsidR="00D00D3F">
        <w:t xml:space="preserve"> Отчет </w:t>
      </w:r>
      <w:r w:rsidR="00C20410">
        <w:t xml:space="preserve">содержит </w:t>
      </w:r>
      <w:r w:rsidR="00D00D3F" w:rsidRPr="00D00D3F">
        <w:t>подчиненн</w:t>
      </w:r>
      <w:r w:rsidR="00C20410">
        <w:t>ый</w:t>
      </w:r>
      <w:r w:rsidR="00D00D3F" w:rsidRPr="00D00D3F">
        <w:t xml:space="preserve"> отчет из пункта </w:t>
      </w:r>
      <w:r w:rsidR="00C20410">
        <w:t>2</w:t>
      </w:r>
      <w:r w:rsidR="00A30109">
        <w:t xml:space="preserve">, </w:t>
      </w:r>
      <w:r w:rsidR="00D00D3F" w:rsidRPr="00D00D3F">
        <w:t xml:space="preserve"> дополня</w:t>
      </w:r>
      <w:r w:rsidR="00A30109">
        <w:t>я</w:t>
      </w:r>
      <w:r w:rsidR="0025439A">
        <w:t xml:space="preserve">сь </w:t>
      </w:r>
      <w:r w:rsidR="00D00D3F" w:rsidRPr="00D00D3F">
        <w:t>информацией о количестве дисков, которые на руках у каждого знакомого. Включает сведения о дисках, которые еще не возвращены.</w:t>
      </w:r>
    </w:p>
    <w:p w14:paraId="07175656" w14:textId="77777777" w:rsidR="00851FE1" w:rsidRPr="00086C2B" w:rsidRDefault="00851FE1" w:rsidP="00851FE1">
      <w:pPr>
        <w:widowControl w:val="0"/>
        <w:autoSpaceDE w:val="0"/>
        <w:autoSpaceDN w:val="0"/>
        <w:adjustRightInd w:val="0"/>
        <w:spacing w:line="360" w:lineRule="auto"/>
        <w:ind w:left="1069"/>
        <w:jc w:val="center"/>
        <w:rPr>
          <w:sz w:val="28"/>
          <w:szCs w:val="28"/>
        </w:rPr>
      </w:pPr>
      <w:r w:rsidRPr="007A31A5">
        <w:rPr>
          <w:noProof/>
          <w:lang w:val="en-US"/>
        </w:rPr>
        <w:drawing>
          <wp:inline distT="0" distB="0" distL="0" distR="0" wp14:anchorId="36A7DB95" wp14:editId="05110A58">
            <wp:extent cx="4184073" cy="3117545"/>
            <wp:effectExtent l="0" t="0" r="6985" b="6985"/>
            <wp:docPr id="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4851" cy="31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DC36" w14:textId="26EE1D58" w:rsidR="00851FE1" w:rsidRDefault="00851FE1" w:rsidP="00851FE1">
      <w:pPr>
        <w:widowControl w:val="0"/>
        <w:spacing w:after="200" w:line="360" w:lineRule="auto"/>
        <w:ind w:left="1069"/>
        <w:jc w:val="center"/>
        <w:rPr>
          <w:iCs/>
          <w:color w:val="000000" w:themeColor="text1"/>
          <w:sz w:val="28"/>
          <w:szCs w:val="28"/>
        </w:rPr>
      </w:pPr>
      <w:r w:rsidRPr="00086C2B">
        <w:rPr>
          <w:iCs/>
          <w:color w:val="000000" w:themeColor="text1"/>
          <w:sz w:val="28"/>
          <w:szCs w:val="28"/>
        </w:rPr>
        <w:t xml:space="preserve">Рисунок </w:t>
      </w:r>
      <w:r w:rsidRPr="00086C2B">
        <w:rPr>
          <w:iCs/>
          <w:color w:val="000000" w:themeColor="text1"/>
          <w:sz w:val="28"/>
          <w:szCs w:val="28"/>
        </w:rPr>
        <w:fldChar w:fldCharType="begin"/>
      </w:r>
      <w:r w:rsidRPr="00086C2B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086C2B">
        <w:rPr>
          <w:iCs/>
          <w:color w:val="000000" w:themeColor="text1"/>
          <w:sz w:val="28"/>
          <w:szCs w:val="28"/>
        </w:rPr>
        <w:fldChar w:fldCharType="separate"/>
      </w:r>
      <w:r w:rsidR="00A972A7">
        <w:rPr>
          <w:iCs/>
          <w:noProof/>
          <w:color w:val="000000" w:themeColor="text1"/>
          <w:sz w:val="28"/>
          <w:szCs w:val="28"/>
        </w:rPr>
        <w:t>3</w:t>
      </w:r>
      <w:r w:rsidRPr="00086C2B">
        <w:rPr>
          <w:iCs/>
          <w:noProof/>
          <w:color w:val="000000" w:themeColor="text1"/>
          <w:sz w:val="28"/>
          <w:szCs w:val="28"/>
        </w:rPr>
        <w:fldChar w:fldCharType="end"/>
      </w:r>
      <w:r w:rsidRPr="00086C2B">
        <w:rPr>
          <w:iCs/>
          <w:color w:val="000000" w:themeColor="text1"/>
          <w:sz w:val="28"/>
          <w:szCs w:val="28"/>
        </w:rPr>
        <w:t xml:space="preserve"> – </w:t>
      </w:r>
      <w:r w:rsidR="00BC4ABB">
        <w:rPr>
          <w:iCs/>
          <w:color w:val="000000" w:themeColor="text1"/>
          <w:sz w:val="28"/>
          <w:szCs w:val="28"/>
        </w:rPr>
        <w:t>Подчиненная и основная форма</w:t>
      </w:r>
    </w:p>
    <w:p w14:paraId="45C33F55" w14:textId="30DEA92C" w:rsidR="004734EF" w:rsidRDefault="004734EF" w:rsidP="004734EF">
      <w:pPr>
        <w:pStyle w:val="DIV1"/>
      </w:pPr>
      <w:r>
        <w:lastRenderedPageBreak/>
        <w:t>Вывод</w:t>
      </w:r>
    </w:p>
    <w:p w14:paraId="28D7F3EA" w14:textId="77777777" w:rsidR="00EF642E" w:rsidRDefault="00364BCC" w:rsidP="00EF642E">
      <w:pPr>
        <w:pStyle w:val="MAINTEXT"/>
      </w:pPr>
      <w:r>
        <w:tab/>
      </w:r>
      <w:r w:rsidR="00EF642E">
        <w:t>В процессе выполнения работы я ознакомился с процессом создания и редактирования отчетов в MS Access, что является важным навыком для работы с базами данных. Использование Мастера отчетов позволило быстро создать базовую структуру отчетов, а затем редактирование в Конструкторе предоставило гибкость для детальной настройки внешнего вида и содержания отчетов. Работа с вычисляемыми полями и группировками позволила сформировать отчеты, которые могут предоставлять более сложную информацию, такую как количество просроченных дисков у знакомых и их текущий статус.</w:t>
      </w:r>
    </w:p>
    <w:p w14:paraId="63ADF5DE" w14:textId="77777777" w:rsidR="00EF642E" w:rsidRDefault="00EF642E" w:rsidP="00EF642E">
      <w:pPr>
        <w:pStyle w:val="MAINTEXT"/>
      </w:pPr>
      <w:r>
        <w:t>Использование подчиненных отчетов (вторичного отчета внутри основного) позволило более удобно и наглядно представить связную информацию — например, как много дисков у знакомых на руках. Это знание полезно для эффективной организации данных и повышения удобства их восприятия.</w:t>
      </w:r>
    </w:p>
    <w:p w14:paraId="690CD2ED" w14:textId="512F400B" w:rsidR="004734EF" w:rsidRDefault="00EF642E" w:rsidP="00EF642E">
      <w:pPr>
        <w:pStyle w:val="MAINTEXT"/>
      </w:pPr>
      <w:r>
        <w:t>В результате работы я научился не только создавать отчеты, но и настраивать их для решения конкретных задач, что существенно повышает мои навыки в области работы с MS Access и базами данных в целом.</w:t>
      </w:r>
    </w:p>
    <w:sectPr w:rsidR="004734EF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3973" w14:textId="77777777" w:rsidR="005277F5" w:rsidRDefault="005277F5" w:rsidP="0002180F">
      <w:r>
        <w:separator/>
      </w:r>
    </w:p>
  </w:endnote>
  <w:endnote w:type="continuationSeparator" w:id="0">
    <w:p w14:paraId="188D1B50" w14:textId="77777777" w:rsidR="005277F5" w:rsidRDefault="005277F5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0BA184BF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E5C5E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0E138" w14:textId="77777777" w:rsidR="005277F5" w:rsidRDefault="005277F5" w:rsidP="0002180F">
      <w:r>
        <w:separator/>
      </w:r>
    </w:p>
  </w:footnote>
  <w:footnote w:type="continuationSeparator" w:id="0">
    <w:p w14:paraId="160A217A" w14:textId="77777777" w:rsidR="005277F5" w:rsidRDefault="005277F5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7AA"/>
    <w:multiLevelType w:val="hybridMultilevel"/>
    <w:tmpl w:val="ACCA5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AE4BC9"/>
    <w:multiLevelType w:val="hybridMultilevel"/>
    <w:tmpl w:val="4DF2A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100D55"/>
    <w:multiLevelType w:val="hybridMultilevel"/>
    <w:tmpl w:val="3962DEF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1AE4CF2"/>
    <w:multiLevelType w:val="hybridMultilevel"/>
    <w:tmpl w:val="D4D0D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9900C2"/>
    <w:multiLevelType w:val="hybridMultilevel"/>
    <w:tmpl w:val="649414F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56F549E2"/>
    <w:multiLevelType w:val="hybridMultilevel"/>
    <w:tmpl w:val="49549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CCC4A39"/>
    <w:multiLevelType w:val="hybridMultilevel"/>
    <w:tmpl w:val="76F4E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2C6F4E"/>
    <w:multiLevelType w:val="hybridMultilevel"/>
    <w:tmpl w:val="1B08559C"/>
    <w:lvl w:ilvl="0" w:tplc="8E0E4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A01107"/>
    <w:multiLevelType w:val="hybridMultilevel"/>
    <w:tmpl w:val="B6800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A62D95"/>
    <w:multiLevelType w:val="hybridMultilevel"/>
    <w:tmpl w:val="9E00D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EC"/>
    <w:rsid w:val="000023A7"/>
    <w:rsid w:val="00005031"/>
    <w:rsid w:val="000214A2"/>
    <w:rsid w:val="0002180F"/>
    <w:rsid w:val="00021BC9"/>
    <w:rsid w:val="000244B3"/>
    <w:rsid w:val="00024C58"/>
    <w:rsid w:val="00035A67"/>
    <w:rsid w:val="0004168B"/>
    <w:rsid w:val="00043076"/>
    <w:rsid w:val="00046AE1"/>
    <w:rsid w:val="00047DBA"/>
    <w:rsid w:val="00050A03"/>
    <w:rsid w:val="000629E2"/>
    <w:rsid w:val="000707C8"/>
    <w:rsid w:val="00071B9E"/>
    <w:rsid w:val="00074A87"/>
    <w:rsid w:val="00086C2B"/>
    <w:rsid w:val="00090445"/>
    <w:rsid w:val="000928CE"/>
    <w:rsid w:val="00093A13"/>
    <w:rsid w:val="00096C84"/>
    <w:rsid w:val="000A2CF1"/>
    <w:rsid w:val="000A3E84"/>
    <w:rsid w:val="000A67BE"/>
    <w:rsid w:val="000C031F"/>
    <w:rsid w:val="000C4973"/>
    <w:rsid w:val="000C7022"/>
    <w:rsid w:val="000D32EA"/>
    <w:rsid w:val="000D38C8"/>
    <w:rsid w:val="000F3486"/>
    <w:rsid w:val="000F5836"/>
    <w:rsid w:val="001003D2"/>
    <w:rsid w:val="00104343"/>
    <w:rsid w:val="0011066E"/>
    <w:rsid w:val="00116F39"/>
    <w:rsid w:val="00122F8C"/>
    <w:rsid w:val="00143013"/>
    <w:rsid w:val="00162FB7"/>
    <w:rsid w:val="00164FCA"/>
    <w:rsid w:val="00187C62"/>
    <w:rsid w:val="00187D39"/>
    <w:rsid w:val="00192E72"/>
    <w:rsid w:val="00194A01"/>
    <w:rsid w:val="001A3615"/>
    <w:rsid w:val="001C181A"/>
    <w:rsid w:val="001D26ED"/>
    <w:rsid w:val="001D7ED5"/>
    <w:rsid w:val="001E5C3F"/>
    <w:rsid w:val="001E73A0"/>
    <w:rsid w:val="001F3B1E"/>
    <w:rsid w:val="00202105"/>
    <w:rsid w:val="00212558"/>
    <w:rsid w:val="002152C0"/>
    <w:rsid w:val="002211F2"/>
    <w:rsid w:val="00224C96"/>
    <w:rsid w:val="00233354"/>
    <w:rsid w:val="002373B0"/>
    <w:rsid w:val="0025439A"/>
    <w:rsid w:val="002612DA"/>
    <w:rsid w:val="0026557C"/>
    <w:rsid w:val="00271C67"/>
    <w:rsid w:val="002830D8"/>
    <w:rsid w:val="002834BE"/>
    <w:rsid w:val="00284869"/>
    <w:rsid w:val="00293BCD"/>
    <w:rsid w:val="002A5897"/>
    <w:rsid w:val="002B11A1"/>
    <w:rsid w:val="002B19F1"/>
    <w:rsid w:val="002C45FB"/>
    <w:rsid w:val="002C76CC"/>
    <w:rsid w:val="002D66C2"/>
    <w:rsid w:val="002D717D"/>
    <w:rsid w:val="002F0064"/>
    <w:rsid w:val="002F15E9"/>
    <w:rsid w:val="002F771C"/>
    <w:rsid w:val="00300DD1"/>
    <w:rsid w:val="00302916"/>
    <w:rsid w:val="00307EB5"/>
    <w:rsid w:val="00321EFA"/>
    <w:rsid w:val="00326699"/>
    <w:rsid w:val="00344D72"/>
    <w:rsid w:val="003476BA"/>
    <w:rsid w:val="00350ED2"/>
    <w:rsid w:val="00351A3F"/>
    <w:rsid w:val="00352422"/>
    <w:rsid w:val="00353F7B"/>
    <w:rsid w:val="00361521"/>
    <w:rsid w:val="00364BAE"/>
    <w:rsid w:val="00364BCC"/>
    <w:rsid w:val="00374808"/>
    <w:rsid w:val="00375238"/>
    <w:rsid w:val="003849AB"/>
    <w:rsid w:val="00385DD1"/>
    <w:rsid w:val="0038641B"/>
    <w:rsid w:val="00397852"/>
    <w:rsid w:val="003A787B"/>
    <w:rsid w:val="003B3807"/>
    <w:rsid w:val="003D2B63"/>
    <w:rsid w:val="003D3721"/>
    <w:rsid w:val="003D45E0"/>
    <w:rsid w:val="003E7DD9"/>
    <w:rsid w:val="003F448A"/>
    <w:rsid w:val="00404D15"/>
    <w:rsid w:val="00405D24"/>
    <w:rsid w:val="00413AAB"/>
    <w:rsid w:val="00415E2D"/>
    <w:rsid w:val="004203CC"/>
    <w:rsid w:val="00433A92"/>
    <w:rsid w:val="00435C18"/>
    <w:rsid w:val="0044668E"/>
    <w:rsid w:val="0046312F"/>
    <w:rsid w:val="004661AC"/>
    <w:rsid w:val="00470C16"/>
    <w:rsid w:val="00471E47"/>
    <w:rsid w:val="004734EF"/>
    <w:rsid w:val="00474DAE"/>
    <w:rsid w:val="00490A54"/>
    <w:rsid w:val="00491D20"/>
    <w:rsid w:val="004A0EED"/>
    <w:rsid w:val="004C674A"/>
    <w:rsid w:val="004C67EB"/>
    <w:rsid w:val="004C76BC"/>
    <w:rsid w:val="004D4343"/>
    <w:rsid w:val="004E7C23"/>
    <w:rsid w:val="004F0AAF"/>
    <w:rsid w:val="004F1153"/>
    <w:rsid w:val="004F1EDE"/>
    <w:rsid w:val="00524674"/>
    <w:rsid w:val="005277F5"/>
    <w:rsid w:val="00531A17"/>
    <w:rsid w:val="005364DC"/>
    <w:rsid w:val="0054110C"/>
    <w:rsid w:val="00545E92"/>
    <w:rsid w:val="00547581"/>
    <w:rsid w:val="00552C4F"/>
    <w:rsid w:val="00565002"/>
    <w:rsid w:val="00566FC5"/>
    <w:rsid w:val="005708E9"/>
    <w:rsid w:val="00570A2F"/>
    <w:rsid w:val="00570D16"/>
    <w:rsid w:val="00587FD2"/>
    <w:rsid w:val="005925FC"/>
    <w:rsid w:val="005A2260"/>
    <w:rsid w:val="005A2A15"/>
    <w:rsid w:val="005B566D"/>
    <w:rsid w:val="005C0610"/>
    <w:rsid w:val="005C4B01"/>
    <w:rsid w:val="005C6680"/>
    <w:rsid w:val="005C6FB8"/>
    <w:rsid w:val="005D470B"/>
    <w:rsid w:val="005E3538"/>
    <w:rsid w:val="005E3C66"/>
    <w:rsid w:val="005E5BDC"/>
    <w:rsid w:val="00612B59"/>
    <w:rsid w:val="006225AE"/>
    <w:rsid w:val="00633E06"/>
    <w:rsid w:val="00635C81"/>
    <w:rsid w:val="006375AF"/>
    <w:rsid w:val="00637826"/>
    <w:rsid w:val="00651F7A"/>
    <w:rsid w:val="00655596"/>
    <w:rsid w:val="00655DC4"/>
    <w:rsid w:val="0065641A"/>
    <w:rsid w:val="00657326"/>
    <w:rsid w:val="00661A85"/>
    <w:rsid w:val="006662CE"/>
    <w:rsid w:val="0068448C"/>
    <w:rsid w:val="006854F9"/>
    <w:rsid w:val="006A42CB"/>
    <w:rsid w:val="006A5D19"/>
    <w:rsid w:val="006D7A25"/>
    <w:rsid w:val="006E6F5C"/>
    <w:rsid w:val="006F20BB"/>
    <w:rsid w:val="00704772"/>
    <w:rsid w:val="00707EE1"/>
    <w:rsid w:val="007151DF"/>
    <w:rsid w:val="00720F73"/>
    <w:rsid w:val="007244C8"/>
    <w:rsid w:val="00731D4A"/>
    <w:rsid w:val="00747212"/>
    <w:rsid w:val="0075280C"/>
    <w:rsid w:val="007736FE"/>
    <w:rsid w:val="007766FB"/>
    <w:rsid w:val="007841F2"/>
    <w:rsid w:val="007A043B"/>
    <w:rsid w:val="007A31A5"/>
    <w:rsid w:val="007A3E1C"/>
    <w:rsid w:val="007B2A9E"/>
    <w:rsid w:val="007C464D"/>
    <w:rsid w:val="007C55D8"/>
    <w:rsid w:val="007C5700"/>
    <w:rsid w:val="007C6D5C"/>
    <w:rsid w:val="007D27DF"/>
    <w:rsid w:val="007D2EB5"/>
    <w:rsid w:val="007D36A5"/>
    <w:rsid w:val="007E2B91"/>
    <w:rsid w:val="00805506"/>
    <w:rsid w:val="008055D6"/>
    <w:rsid w:val="00810104"/>
    <w:rsid w:val="00811F1B"/>
    <w:rsid w:val="00823B0B"/>
    <w:rsid w:val="008331DB"/>
    <w:rsid w:val="00833440"/>
    <w:rsid w:val="00844967"/>
    <w:rsid w:val="00851FE1"/>
    <w:rsid w:val="00870FD8"/>
    <w:rsid w:val="00872045"/>
    <w:rsid w:val="00872D3A"/>
    <w:rsid w:val="00887DC4"/>
    <w:rsid w:val="00891F43"/>
    <w:rsid w:val="008A00A4"/>
    <w:rsid w:val="008A127D"/>
    <w:rsid w:val="008A65DD"/>
    <w:rsid w:val="008B1160"/>
    <w:rsid w:val="008B53D0"/>
    <w:rsid w:val="008C7F36"/>
    <w:rsid w:val="008D1AAC"/>
    <w:rsid w:val="008D2852"/>
    <w:rsid w:val="008D3075"/>
    <w:rsid w:val="008D759A"/>
    <w:rsid w:val="008D7A4D"/>
    <w:rsid w:val="008E080A"/>
    <w:rsid w:val="008E58F8"/>
    <w:rsid w:val="008F6F4B"/>
    <w:rsid w:val="009171AB"/>
    <w:rsid w:val="009238DD"/>
    <w:rsid w:val="009265C5"/>
    <w:rsid w:val="00926DFF"/>
    <w:rsid w:val="009430CE"/>
    <w:rsid w:val="00950472"/>
    <w:rsid w:val="0095157C"/>
    <w:rsid w:val="00951A99"/>
    <w:rsid w:val="009577F1"/>
    <w:rsid w:val="00965D4A"/>
    <w:rsid w:val="009727FC"/>
    <w:rsid w:val="009767E2"/>
    <w:rsid w:val="00985C6A"/>
    <w:rsid w:val="00986BC9"/>
    <w:rsid w:val="00992C96"/>
    <w:rsid w:val="0099435E"/>
    <w:rsid w:val="0099625B"/>
    <w:rsid w:val="00996EC1"/>
    <w:rsid w:val="00997322"/>
    <w:rsid w:val="009B0538"/>
    <w:rsid w:val="009B751E"/>
    <w:rsid w:val="009B7B5E"/>
    <w:rsid w:val="009C1220"/>
    <w:rsid w:val="009C14CB"/>
    <w:rsid w:val="009C3E9C"/>
    <w:rsid w:val="009C4EF1"/>
    <w:rsid w:val="009D485F"/>
    <w:rsid w:val="009D55AD"/>
    <w:rsid w:val="009E13DE"/>
    <w:rsid w:val="009F7428"/>
    <w:rsid w:val="00A060EE"/>
    <w:rsid w:val="00A16365"/>
    <w:rsid w:val="00A16E06"/>
    <w:rsid w:val="00A2043D"/>
    <w:rsid w:val="00A22F1A"/>
    <w:rsid w:val="00A30109"/>
    <w:rsid w:val="00A37C30"/>
    <w:rsid w:val="00A418C9"/>
    <w:rsid w:val="00A62FB9"/>
    <w:rsid w:val="00A73C84"/>
    <w:rsid w:val="00A74901"/>
    <w:rsid w:val="00A77410"/>
    <w:rsid w:val="00A83F18"/>
    <w:rsid w:val="00A972A7"/>
    <w:rsid w:val="00AB32C4"/>
    <w:rsid w:val="00AC1E55"/>
    <w:rsid w:val="00AC72B3"/>
    <w:rsid w:val="00AD3198"/>
    <w:rsid w:val="00AD430D"/>
    <w:rsid w:val="00AE4935"/>
    <w:rsid w:val="00AF58AA"/>
    <w:rsid w:val="00AF6555"/>
    <w:rsid w:val="00B0180E"/>
    <w:rsid w:val="00B12C4E"/>
    <w:rsid w:val="00B146F2"/>
    <w:rsid w:val="00B160FE"/>
    <w:rsid w:val="00B20256"/>
    <w:rsid w:val="00B2042C"/>
    <w:rsid w:val="00B2229E"/>
    <w:rsid w:val="00B243F6"/>
    <w:rsid w:val="00B25D85"/>
    <w:rsid w:val="00B276CA"/>
    <w:rsid w:val="00B33904"/>
    <w:rsid w:val="00B366F0"/>
    <w:rsid w:val="00B36944"/>
    <w:rsid w:val="00B464F0"/>
    <w:rsid w:val="00B632F0"/>
    <w:rsid w:val="00B71FEE"/>
    <w:rsid w:val="00B727FC"/>
    <w:rsid w:val="00B90978"/>
    <w:rsid w:val="00B923A5"/>
    <w:rsid w:val="00B930A0"/>
    <w:rsid w:val="00BA50FA"/>
    <w:rsid w:val="00BB5F16"/>
    <w:rsid w:val="00BC43F3"/>
    <w:rsid w:val="00BC4ABB"/>
    <w:rsid w:val="00BD4173"/>
    <w:rsid w:val="00BE4235"/>
    <w:rsid w:val="00BF361E"/>
    <w:rsid w:val="00BF58A4"/>
    <w:rsid w:val="00BF7993"/>
    <w:rsid w:val="00C0092D"/>
    <w:rsid w:val="00C03BE7"/>
    <w:rsid w:val="00C06123"/>
    <w:rsid w:val="00C162EE"/>
    <w:rsid w:val="00C20410"/>
    <w:rsid w:val="00C20A70"/>
    <w:rsid w:val="00C265AF"/>
    <w:rsid w:val="00C2778B"/>
    <w:rsid w:val="00C30135"/>
    <w:rsid w:val="00C43D6C"/>
    <w:rsid w:val="00C43E18"/>
    <w:rsid w:val="00C51E65"/>
    <w:rsid w:val="00C60A88"/>
    <w:rsid w:val="00C6314C"/>
    <w:rsid w:val="00C7552A"/>
    <w:rsid w:val="00C82823"/>
    <w:rsid w:val="00C969C1"/>
    <w:rsid w:val="00CA1852"/>
    <w:rsid w:val="00CA49B7"/>
    <w:rsid w:val="00CC0967"/>
    <w:rsid w:val="00CC1BB3"/>
    <w:rsid w:val="00CD2376"/>
    <w:rsid w:val="00CD65B5"/>
    <w:rsid w:val="00CE5FE1"/>
    <w:rsid w:val="00D00D3F"/>
    <w:rsid w:val="00D00FAE"/>
    <w:rsid w:val="00D1626A"/>
    <w:rsid w:val="00D17630"/>
    <w:rsid w:val="00D217EC"/>
    <w:rsid w:val="00D347D3"/>
    <w:rsid w:val="00D40A82"/>
    <w:rsid w:val="00D43E85"/>
    <w:rsid w:val="00D45F03"/>
    <w:rsid w:val="00D50362"/>
    <w:rsid w:val="00D52B5F"/>
    <w:rsid w:val="00D67370"/>
    <w:rsid w:val="00D86999"/>
    <w:rsid w:val="00D90307"/>
    <w:rsid w:val="00DA061D"/>
    <w:rsid w:val="00DA09D2"/>
    <w:rsid w:val="00DA1F21"/>
    <w:rsid w:val="00DA7C82"/>
    <w:rsid w:val="00DB6979"/>
    <w:rsid w:val="00DC1B09"/>
    <w:rsid w:val="00DD3964"/>
    <w:rsid w:val="00DD3FB0"/>
    <w:rsid w:val="00DD5398"/>
    <w:rsid w:val="00DE39F8"/>
    <w:rsid w:val="00DF2A4C"/>
    <w:rsid w:val="00DF362A"/>
    <w:rsid w:val="00DF7735"/>
    <w:rsid w:val="00E01E56"/>
    <w:rsid w:val="00E04D4D"/>
    <w:rsid w:val="00E14232"/>
    <w:rsid w:val="00E22832"/>
    <w:rsid w:val="00E22BF6"/>
    <w:rsid w:val="00E26CDB"/>
    <w:rsid w:val="00E27797"/>
    <w:rsid w:val="00E34841"/>
    <w:rsid w:val="00E366EB"/>
    <w:rsid w:val="00E37FA9"/>
    <w:rsid w:val="00E44503"/>
    <w:rsid w:val="00E473E7"/>
    <w:rsid w:val="00E51362"/>
    <w:rsid w:val="00E629AC"/>
    <w:rsid w:val="00E66DD8"/>
    <w:rsid w:val="00E84700"/>
    <w:rsid w:val="00E86187"/>
    <w:rsid w:val="00E869CD"/>
    <w:rsid w:val="00E9215D"/>
    <w:rsid w:val="00E927C0"/>
    <w:rsid w:val="00E95EF8"/>
    <w:rsid w:val="00E96128"/>
    <w:rsid w:val="00EA3B1D"/>
    <w:rsid w:val="00EC067B"/>
    <w:rsid w:val="00ED2DF3"/>
    <w:rsid w:val="00ED3FD7"/>
    <w:rsid w:val="00ED438A"/>
    <w:rsid w:val="00EE1C6E"/>
    <w:rsid w:val="00EE1F7E"/>
    <w:rsid w:val="00EE3F95"/>
    <w:rsid w:val="00EE4246"/>
    <w:rsid w:val="00EE75CC"/>
    <w:rsid w:val="00EF07F5"/>
    <w:rsid w:val="00EF4DCF"/>
    <w:rsid w:val="00EF642E"/>
    <w:rsid w:val="00EF6EA7"/>
    <w:rsid w:val="00F0249F"/>
    <w:rsid w:val="00F04F95"/>
    <w:rsid w:val="00F114DA"/>
    <w:rsid w:val="00F14A5B"/>
    <w:rsid w:val="00F26346"/>
    <w:rsid w:val="00F26632"/>
    <w:rsid w:val="00F32399"/>
    <w:rsid w:val="00F406A1"/>
    <w:rsid w:val="00F4241D"/>
    <w:rsid w:val="00F42D3D"/>
    <w:rsid w:val="00F47C60"/>
    <w:rsid w:val="00F50713"/>
    <w:rsid w:val="00F551B4"/>
    <w:rsid w:val="00F572EC"/>
    <w:rsid w:val="00F57E13"/>
    <w:rsid w:val="00F6574D"/>
    <w:rsid w:val="00F65A25"/>
    <w:rsid w:val="00F70400"/>
    <w:rsid w:val="00F75BBB"/>
    <w:rsid w:val="00F81D97"/>
    <w:rsid w:val="00F8455D"/>
    <w:rsid w:val="00F87EBD"/>
    <w:rsid w:val="00F96169"/>
    <w:rsid w:val="00FA1CB4"/>
    <w:rsid w:val="00FA3569"/>
    <w:rsid w:val="00FA496B"/>
    <w:rsid w:val="00FB755B"/>
    <w:rsid w:val="00FC6601"/>
    <w:rsid w:val="00FD66B1"/>
    <w:rsid w:val="00FE540B"/>
    <w:rsid w:val="00FF07E8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508706"/>
  <w15:docId w15:val="{36BF2253-2A8D-4C02-B90D-473AFA6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70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809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381</cp:revision>
  <cp:lastPrinted>2025-04-10T16:14:00Z</cp:lastPrinted>
  <dcterms:created xsi:type="dcterms:W3CDTF">2025-02-27T13:55:00Z</dcterms:created>
  <dcterms:modified xsi:type="dcterms:W3CDTF">2025-04-24T16:21:00Z</dcterms:modified>
  <cp:category/>
</cp:coreProperties>
</file>