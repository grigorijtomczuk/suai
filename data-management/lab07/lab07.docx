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13E7EBA7" w:rsidR="00413AAB" w:rsidRPr="0099435E" w:rsidRDefault="0099435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4005DDF2" w:rsidR="00413AAB" w:rsidRPr="006E6F5C" w:rsidRDefault="006E6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Ю</w:t>
            </w:r>
            <w:r w:rsidR="00F572EC">
              <w:t xml:space="preserve">. В. </w:t>
            </w:r>
            <w:r>
              <w:t>Ветрова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2F2B740C" w:rsidR="00413AAB" w:rsidRPr="0007265A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 xml:space="preserve">№ </w:t>
            </w:r>
            <w:r w:rsidR="00176217">
              <w:t>7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6AACF98F" w:rsidR="00413AAB" w:rsidRPr="00F572EC" w:rsidRDefault="00176217" w:rsidP="00CC1EC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176217">
              <w:rPr>
                <w:b w:val="0"/>
                <w:szCs w:val="32"/>
              </w:rPr>
              <w:t>СОЗДАНИЕ ЗАПРОСОВ В СРЕДЕ MYSQL WORKBENCH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5DDB600D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</w:p>
    <w:p w14:paraId="04E85B37" w14:textId="6DDF68D2" w:rsidR="00EA3B1D" w:rsidRDefault="00EA3B1D" w:rsidP="00B464F0">
      <w:pPr>
        <w:pStyle w:val="MAINTEXT"/>
        <w:ind w:firstLine="0"/>
      </w:pPr>
      <w:r>
        <w:br w:type="page"/>
      </w:r>
    </w:p>
    <w:p w14:paraId="60FFF238" w14:textId="124BE511" w:rsidR="008331DB" w:rsidRDefault="004A0EED" w:rsidP="00F26346">
      <w:pPr>
        <w:pStyle w:val="DIV1"/>
      </w:pPr>
      <w:r w:rsidRPr="004A0EED">
        <w:lastRenderedPageBreak/>
        <w:t>Название и цель выполнения работы</w:t>
      </w:r>
    </w:p>
    <w:p w14:paraId="7757C9CF" w14:textId="385C017A" w:rsidR="004A0EED" w:rsidRPr="00A61918" w:rsidRDefault="004A0EED" w:rsidP="00F96169">
      <w:pPr>
        <w:pStyle w:val="MAINTEXT"/>
      </w:pPr>
      <w:r>
        <w:t>Вариант № 5</w:t>
      </w:r>
      <w:r w:rsidR="00F32AC0" w:rsidRPr="00F32AC0">
        <w:t>.</w:t>
      </w:r>
      <w:r w:rsidR="00F32AC0" w:rsidRPr="00A61918">
        <w:t>1</w:t>
      </w:r>
      <w:r>
        <w:t xml:space="preserve">: </w:t>
      </w:r>
      <w:r w:rsidR="008D3075">
        <w:t>«</w:t>
      </w:r>
      <w:r w:rsidRPr="004A0EED">
        <w:t>База данных домашней библиотеки</w:t>
      </w:r>
      <w:r w:rsidR="008D3075">
        <w:t>»</w:t>
      </w:r>
      <w:r w:rsidR="00A61918" w:rsidRPr="00A61918">
        <w:t>:</w:t>
      </w:r>
    </w:p>
    <w:p w14:paraId="2B3D3D6F" w14:textId="77777777" w:rsidR="00A61918" w:rsidRDefault="00A61918" w:rsidP="00A61918">
      <w:pPr>
        <w:pStyle w:val="MAINTEXT"/>
        <w:ind w:left="864" w:firstLine="0"/>
      </w:pPr>
      <w:r>
        <w:t>1. Найти все диски заданного жанра.</w:t>
      </w:r>
    </w:p>
    <w:p w14:paraId="676A9B32" w14:textId="77777777" w:rsidR="00A61918" w:rsidRDefault="00A61918" w:rsidP="00A61918">
      <w:pPr>
        <w:pStyle w:val="MAINTEXT"/>
        <w:ind w:left="864" w:firstLine="0"/>
      </w:pPr>
      <w:r>
        <w:t>2. Получить информацию о всех мультфильмах, записанных на DVD.</w:t>
      </w:r>
    </w:p>
    <w:p w14:paraId="6959BA59" w14:textId="7FD0BF20" w:rsidR="00A61918" w:rsidRPr="004A0EED" w:rsidRDefault="00A61918" w:rsidP="00A61918">
      <w:pPr>
        <w:pStyle w:val="MAINTEXT"/>
        <w:ind w:left="864" w:firstLine="0"/>
      </w:pPr>
      <w:r>
        <w:t>3. Найти все диски, которые вы брали в долг.</w:t>
      </w:r>
    </w:p>
    <w:p w14:paraId="5D7F084B" w14:textId="53E90626" w:rsidR="005708E9" w:rsidRDefault="00887DC4" w:rsidP="005E5BDC">
      <w:pPr>
        <w:pStyle w:val="MAINTEXT"/>
      </w:pPr>
      <w:r>
        <w:t xml:space="preserve">Цель работы: </w:t>
      </w:r>
      <w:r w:rsidR="00A84192">
        <w:t xml:space="preserve">изучение процесса создания запросов в среде выполнения запросов MySQL </w:t>
      </w:r>
      <w:proofErr w:type="spellStart"/>
      <w:r w:rsidR="00A84192">
        <w:t>Workbench</w:t>
      </w:r>
      <w:proofErr w:type="spellEnd"/>
      <w:r w:rsidR="00DC6001" w:rsidRPr="00DC6001">
        <w:t>.</w:t>
      </w:r>
    </w:p>
    <w:p w14:paraId="00406811" w14:textId="0B9AB2B2" w:rsidR="007F0BEA" w:rsidRPr="007F0BEA" w:rsidRDefault="00EE263C" w:rsidP="00F80D96">
      <w:pPr>
        <w:pStyle w:val="DIV1"/>
      </w:pPr>
      <w:r w:rsidRPr="00EE263C">
        <w:t>Описание и результаты созданных запросов</w:t>
      </w:r>
    </w:p>
    <w:p w14:paraId="613CBEEB" w14:textId="49C921C7" w:rsidR="007F0BEA" w:rsidRDefault="007F0BEA" w:rsidP="007F0BEA">
      <w:pPr>
        <w:pStyle w:val="MAINTEXT"/>
      </w:pPr>
      <w:r>
        <w:t>В данной работе спроектированы запросы для работы с базой данных домашней библиотеки компьютерных дисков и книг.</w:t>
      </w:r>
    </w:p>
    <w:p w14:paraId="727514BC" w14:textId="05932121" w:rsidR="007F0BEA" w:rsidRDefault="007F0BEA" w:rsidP="007F0BEA">
      <w:pPr>
        <w:pStyle w:val="MAINTEXT"/>
        <w:numPr>
          <w:ilvl w:val="0"/>
          <w:numId w:val="12"/>
        </w:numPr>
        <w:ind w:left="1069"/>
      </w:pPr>
      <w:r>
        <w:t>Найти все диски заданного жанра</w:t>
      </w:r>
      <w:r w:rsidR="006769ED">
        <w:t>.</w:t>
      </w:r>
    </w:p>
    <w:p w14:paraId="494768D5" w14:textId="76D0B770" w:rsidR="007F0BEA" w:rsidRDefault="007F0BEA" w:rsidP="007F0BEA">
      <w:pPr>
        <w:pStyle w:val="MAINTEXT"/>
        <w:ind w:left="1072" w:firstLine="0"/>
      </w:pPr>
      <w:r>
        <w:t xml:space="preserve">Этот запрос ищет все диски, относящиеся к заданному жанру. Используется соединение таблиц "Диски" и "Жанры" по полю </w:t>
      </w:r>
      <w:proofErr w:type="spellStart"/>
      <w:r>
        <w:t>Жанр_ID</w:t>
      </w:r>
      <w:proofErr w:type="spellEnd"/>
      <w:r>
        <w:t xml:space="preserve">. На рис. 1 изображен </w:t>
      </w:r>
      <w:r w:rsidR="00FF41A6">
        <w:t>код</w:t>
      </w:r>
      <w:r w:rsidR="00150FA1">
        <w:t xml:space="preserve"> и результат</w:t>
      </w:r>
      <w:r>
        <w:t xml:space="preserve"> запроса.</w:t>
      </w:r>
    </w:p>
    <w:p w14:paraId="538DA27F" w14:textId="77777777" w:rsidR="007F0BEA" w:rsidRPr="00086C2B" w:rsidRDefault="007F0BEA" w:rsidP="007F0BEA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50A0BE71" wp14:editId="47647EFC">
            <wp:extent cx="4709185" cy="2791609"/>
            <wp:effectExtent l="0" t="0" r="0" b="889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85" cy="27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CA49" w14:textId="4DF29446" w:rsidR="007F0BEA" w:rsidRPr="00086C2B" w:rsidRDefault="007F0BEA" w:rsidP="007F0BEA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F504A6"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Pr="001D26ED">
        <w:rPr>
          <w:iCs/>
          <w:color w:val="000000" w:themeColor="text1"/>
          <w:sz w:val="28"/>
          <w:szCs w:val="28"/>
        </w:rPr>
        <w:t>Поиск дисков по жанру</w:t>
      </w:r>
      <w:r w:rsidR="006A03F4">
        <w:rPr>
          <w:iCs/>
          <w:color w:val="000000" w:themeColor="text1"/>
          <w:sz w:val="28"/>
          <w:szCs w:val="28"/>
        </w:rPr>
        <w:t xml:space="preserve"> «Документальный»</w:t>
      </w:r>
    </w:p>
    <w:p w14:paraId="3C203ECB" w14:textId="77777777" w:rsidR="007F0BEA" w:rsidRDefault="007F0BEA" w:rsidP="007F0BEA">
      <w:pPr>
        <w:pStyle w:val="MAINTEXT"/>
        <w:numPr>
          <w:ilvl w:val="0"/>
          <w:numId w:val="12"/>
        </w:numPr>
        <w:ind w:left="1069"/>
      </w:pPr>
      <w:r>
        <w:t>Получить информацию о всех мультфильмах, записанных на DVD.</w:t>
      </w:r>
    </w:p>
    <w:p w14:paraId="1EE5752C" w14:textId="1A7C13CE" w:rsidR="007F0BEA" w:rsidRDefault="007F0BEA" w:rsidP="007F0BEA">
      <w:pPr>
        <w:pStyle w:val="MAINTEXT"/>
        <w:ind w:left="1069" w:firstLine="0"/>
      </w:pPr>
      <w:r>
        <w:t xml:space="preserve">Запрос выбирает все записи о мультфильмах на DVD, отфильтровывая по типу носителя. </w:t>
      </w:r>
      <w:r w:rsidRPr="00D1626A">
        <w:t xml:space="preserve">На рис. </w:t>
      </w:r>
      <w:r>
        <w:t>2</w:t>
      </w:r>
      <w:r w:rsidRPr="00D1626A">
        <w:t xml:space="preserve"> изображен </w:t>
      </w:r>
      <w:r w:rsidR="00E415E6">
        <w:t>код</w:t>
      </w:r>
      <w:r w:rsidRPr="00D1626A">
        <w:t xml:space="preserve"> </w:t>
      </w:r>
      <w:r w:rsidR="00553272">
        <w:t xml:space="preserve">и результат </w:t>
      </w:r>
      <w:r w:rsidRPr="00D1626A">
        <w:t>запроса.</w:t>
      </w:r>
    </w:p>
    <w:p w14:paraId="63CCCEC8" w14:textId="77777777" w:rsidR="007F0BEA" w:rsidRPr="007C5700" w:rsidRDefault="007F0BEA" w:rsidP="007F0BEA">
      <w:pPr>
        <w:widowControl w:val="0"/>
        <w:autoSpaceDE w:val="0"/>
        <w:autoSpaceDN w:val="0"/>
        <w:adjustRightInd w:val="0"/>
        <w:spacing w:line="360" w:lineRule="auto"/>
        <w:ind w:left="709"/>
        <w:jc w:val="center"/>
        <w:rPr>
          <w:sz w:val="28"/>
          <w:szCs w:val="28"/>
        </w:rPr>
      </w:pPr>
      <w:r w:rsidRPr="007A31A5">
        <w:rPr>
          <w:noProof/>
          <w:lang w:val="en-US"/>
        </w:rPr>
        <w:lastRenderedPageBreak/>
        <w:drawing>
          <wp:inline distT="0" distB="0" distL="0" distR="0" wp14:anchorId="1F483A30" wp14:editId="2D4D8B26">
            <wp:extent cx="5012284" cy="2853749"/>
            <wp:effectExtent l="0" t="0" r="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284" cy="28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B888" w14:textId="04D54BD7" w:rsidR="007F0BEA" w:rsidRPr="007C5700" w:rsidRDefault="007F0BEA" w:rsidP="007F0BEA">
      <w:pPr>
        <w:widowControl w:val="0"/>
        <w:spacing w:after="200" w:line="360" w:lineRule="auto"/>
        <w:ind w:left="709"/>
        <w:jc w:val="center"/>
        <w:rPr>
          <w:iCs/>
          <w:color w:val="000000" w:themeColor="text1"/>
          <w:sz w:val="28"/>
          <w:szCs w:val="28"/>
        </w:rPr>
      </w:pPr>
      <w:r w:rsidRPr="007C5700">
        <w:rPr>
          <w:iCs/>
          <w:color w:val="000000" w:themeColor="text1"/>
          <w:sz w:val="28"/>
          <w:szCs w:val="28"/>
        </w:rPr>
        <w:t xml:space="preserve">Рисунок </w:t>
      </w:r>
      <w:r w:rsidRPr="007C5700">
        <w:rPr>
          <w:iCs/>
          <w:color w:val="000000" w:themeColor="text1"/>
          <w:sz w:val="28"/>
          <w:szCs w:val="28"/>
        </w:rPr>
        <w:fldChar w:fldCharType="begin"/>
      </w:r>
      <w:r w:rsidRPr="007C5700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7C5700">
        <w:rPr>
          <w:iCs/>
          <w:color w:val="000000" w:themeColor="text1"/>
          <w:sz w:val="28"/>
          <w:szCs w:val="28"/>
        </w:rPr>
        <w:fldChar w:fldCharType="separate"/>
      </w:r>
      <w:r w:rsidR="00F504A6">
        <w:rPr>
          <w:iCs/>
          <w:noProof/>
          <w:color w:val="000000" w:themeColor="text1"/>
          <w:sz w:val="28"/>
          <w:szCs w:val="28"/>
        </w:rPr>
        <w:t>2</w:t>
      </w:r>
      <w:r w:rsidRPr="007C5700">
        <w:rPr>
          <w:iCs/>
          <w:noProof/>
          <w:color w:val="000000" w:themeColor="text1"/>
          <w:sz w:val="28"/>
          <w:szCs w:val="28"/>
        </w:rPr>
        <w:fldChar w:fldCharType="end"/>
      </w:r>
      <w:r w:rsidRPr="007C5700">
        <w:rPr>
          <w:iCs/>
          <w:color w:val="000000" w:themeColor="text1"/>
          <w:sz w:val="28"/>
          <w:szCs w:val="28"/>
        </w:rPr>
        <w:t xml:space="preserve"> – </w:t>
      </w:r>
      <w:r w:rsidRPr="00E26CDB">
        <w:rPr>
          <w:iCs/>
          <w:color w:val="000000" w:themeColor="text1"/>
          <w:sz w:val="28"/>
          <w:szCs w:val="28"/>
        </w:rPr>
        <w:t>Мультфильмы на DVD</w:t>
      </w:r>
    </w:p>
    <w:p w14:paraId="19250623" w14:textId="4A387FFB" w:rsidR="007F0BEA" w:rsidRDefault="002D6B32" w:rsidP="007F0BEA">
      <w:pPr>
        <w:pStyle w:val="MAINTEXT"/>
        <w:numPr>
          <w:ilvl w:val="0"/>
          <w:numId w:val="12"/>
        </w:numPr>
        <w:ind w:left="1069"/>
      </w:pPr>
      <w:r w:rsidRPr="002D6B32">
        <w:t>Найти все диски, которые вы брали в долг</w:t>
      </w:r>
      <w:r w:rsidR="007F0BEA">
        <w:t>.</w:t>
      </w:r>
    </w:p>
    <w:p w14:paraId="5AB20058" w14:textId="0C6EDC5B" w:rsidR="007F0BEA" w:rsidRDefault="007F0BEA" w:rsidP="007F0BEA">
      <w:pPr>
        <w:pStyle w:val="MAINTEXT"/>
        <w:ind w:left="1072" w:firstLine="0"/>
      </w:pPr>
      <w:r>
        <w:t>Запрос находит все записи о</w:t>
      </w:r>
      <w:r w:rsidR="00B03006">
        <w:t xml:space="preserve"> </w:t>
      </w:r>
      <w:r>
        <w:t>дисках, которые</w:t>
      </w:r>
      <w:r w:rsidR="007A7679">
        <w:t xml:space="preserve"> </w:t>
      </w:r>
      <w:r w:rsidR="007F1A33">
        <w:t>когда-либо</w:t>
      </w:r>
      <w:r w:rsidR="007A7679">
        <w:t xml:space="preserve"> были взяты в долг владельцем библиотеки</w:t>
      </w:r>
      <w:r>
        <w:t xml:space="preserve">. </w:t>
      </w:r>
      <w:r w:rsidRPr="001A3615">
        <w:t xml:space="preserve">На рис. </w:t>
      </w:r>
      <w:r>
        <w:t>3</w:t>
      </w:r>
      <w:r w:rsidRPr="001A3615">
        <w:t xml:space="preserve"> изображен </w:t>
      </w:r>
      <w:r>
        <w:rPr>
          <w:lang w:val="en-US"/>
        </w:rPr>
        <w:t>SQL</w:t>
      </w:r>
      <w:r w:rsidRPr="00D478CF">
        <w:t>-</w:t>
      </w:r>
      <w:r>
        <w:t xml:space="preserve">код </w:t>
      </w:r>
      <w:r w:rsidRPr="001A3615">
        <w:t>запроса.</w:t>
      </w:r>
    </w:p>
    <w:p w14:paraId="79C4248E" w14:textId="77777777" w:rsidR="007F0BEA" w:rsidRPr="007C5700" w:rsidRDefault="007F0BEA" w:rsidP="007F0BEA">
      <w:pPr>
        <w:widowControl w:val="0"/>
        <w:autoSpaceDE w:val="0"/>
        <w:autoSpaceDN w:val="0"/>
        <w:adjustRightInd w:val="0"/>
        <w:spacing w:line="360" w:lineRule="auto"/>
        <w:ind w:left="70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12584C2D" wp14:editId="2837A8DA">
            <wp:extent cx="4843208" cy="3307080"/>
            <wp:effectExtent l="0" t="0" r="0" b="7620"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208" cy="33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DB3" w14:textId="0EF454E7" w:rsidR="007F0BEA" w:rsidRPr="007C5700" w:rsidRDefault="007F0BEA" w:rsidP="007F0BEA">
      <w:pPr>
        <w:widowControl w:val="0"/>
        <w:spacing w:after="200" w:line="360" w:lineRule="auto"/>
        <w:ind w:left="709"/>
        <w:jc w:val="center"/>
        <w:rPr>
          <w:iCs/>
          <w:color w:val="000000" w:themeColor="text1"/>
          <w:sz w:val="28"/>
          <w:szCs w:val="28"/>
        </w:rPr>
      </w:pPr>
      <w:r w:rsidRPr="007C5700">
        <w:rPr>
          <w:iCs/>
          <w:color w:val="000000" w:themeColor="text1"/>
          <w:sz w:val="28"/>
          <w:szCs w:val="28"/>
        </w:rPr>
        <w:t xml:space="preserve">Рисунок </w:t>
      </w:r>
      <w:r w:rsidRPr="007C5700">
        <w:rPr>
          <w:iCs/>
          <w:color w:val="000000" w:themeColor="text1"/>
          <w:sz w:val="28"/>
          <w:szCs w:val="28"/>
        </w:rPr>
        <w:fldChar w:fldCharType="begin"/>
      </w:r>
      <w:r w:rsidRPr="007C5700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7C5700">
        <w:rPr>
          <w:iCs/>
          <w:color w:val="000000" w:themeColor="text1"/>
          <w:sz w:val="28"/>
          <w:szCs w:val="28"/>
        </w:rPr>
        <w:fldChar w:fldCharType="separate"/>
      </w:r>
      <w:r w:rsidR="00F504A6">
        <w:rPr>
          <w:iCs/>
          <w:noProof/>
          <w:color w:val="000000" w:themeColor="text1"/>
          <w:sz w:val="28"/>
          <w:szCs w:val="28"/>
        </w:rPr>
        <w:t>3</w:t>
      </w:r>
      <w:r w:rsidRPr="007C5700">
        <w:rPr>
          <w:iCs/>
          <w:noProof/>
          <w:color w:val="000000" w:themeColor="text1"/>
          <w:sz w:val="28"/>
          <w:szCs w:val="28"/>
        </w:rPr>
        <w:fldChar w:fldCharType="end"/>
      </w:r>
      <w:r w:rsidRPr="007C5700">
        <w:rPr>
          <w:iCs/>
          <w:color w:val="000000" w:themeColor="text1"/>
          <w:sz w:val="28"/>
          <w:szCs w:val="28"/>
        </w:rPr>
        <w:t xml:space="preserve"> – </w:t>
      </w:r>
      <w:r w:rsidR="00500118">
        <w:rPr>
          <w:iCs/>
          <w:color w:val="000000" w:themeColor="text1"/>
          <w:sz w:val="28"/>
          <w:szCs w:val="28"/>
        </w:rPr>
        <w:t>Диски, взятые в долг владельцем библиотеки</w:t>
      </w:r>
    </w:p>
    <w:p w14:paraId="45C33F55" w14:textId="30DEA92C" w:rsidR="004734EF" w:rsidRDefault="004734EF" w:rsidP="004734EF">
      <w:pPr>
        <w:pStyle w:val="DIV1"/>
      </w:pPr>
      <w:r>
        <w:t>Вывод</w:t>
      </w:r>
    </w:p>
    <w:p w14:paraId="15DA29B7" w14:textId="396D5DEC" w:rsidR="0030176B" w:rsidRDefault="0030176B" w:rsidP="0030176B">
      <w:pPr>
        <w:pStyle w:val="MAINTEXT"/>
      </w:pPr>
      <w:r>
        <w:t xml:space="preserve">В ходе выполнения лабораторной работы были разработаны SQL-запросы для работы с базой данных библиотеки. Основной акцент был сделан </w:t>
      </w:r>
      <w:r>
        <w:lastRenderedPageBreak/>
        <w:t>на использование операторов JOIN для связи таблиц</w:t>
      </w:r>
      <w:r w:rsidRPr="0030176B">
        <w:t xml:space="preserve"> </w:t>
      </w:r>
      <w:r>
        <w:t>и WHERE для фильтрации данных.</w:t>
      </w:r>
    </w:p>
    <w:p w14:paraId="3BC5E9FF" w14:textId="75124579" w:rsidR="0030176B" w:rsidRDefault="0030176B" w:rsidP="0030176B">
      <w:pPr>
        <w:pStyle w:val="MAINTEXT"/>
      </w:pPr>
      <w:r>
        <w:t>Первый запрос продемонстрировал выборку дисков по заданному жанру, второй — фильтрацию мультфильмов в формате DVD, а третий — поиск дисков</w:t>
      </w:r>
      <w:r w:rsidR="00684DC7">
        <w:t>, когда-либо заимствованных владельцем ЬД</w:t>
      </w:r>
      <w:r>
        <w:t>. Все запросы успешно выполняются и возвращают ожидаемые результаты, подтверждая корректность составленного SQL-кода.</w:t>
      </w:r>
    </w:p>
    <w:p w14:paraId="71AAFD51" w14:textId="5BDEE888" w:rsidR="00A4186D" w:rsidRPr="00084872" w:rsidRDefault="0030176B" w:rsidP="0030176B">
      <w:pPr>
        <w:pStyle w:val="MAINTEXT"/>
      </w:pPr>
      <w:r>
        <w:t>Работа позволила закрепить навыки написания запросов в MySQL, включая соединение таблиц и использование условий выборки.</w:t>
      </w:r>
    </w:p>
    <w:sectPr w:rsidR="00A4186D" w:rsidRPr="0008487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9F72" w14:textId="77777777" w:rsidR="005830F5" w:rsidRDefault="005830F5" w:rsidP="0002180F">
      <w:r>
        <w:separator/>
      </w:r>
    </w:p>
  </w:endnote>
  <w:endnote w:type="continuationSeparator" w:id="0">
    <w:p w14:paraId="56937CA6" w14:textId="77777777" w:rsidR="005830F5" w:rsidRDefault="005830F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DDCF" w14:textId="77777777" w:rsidR="005830F5" w:rsidRDefault="005830F5" w:rsidP="0002180F">
      <w:r>
        <w:separator/>
      </w:r>
    </w:p>
  </w:footnote>
  <w:footnote w:type="continuationSeparator" w:id="0">
    <w:p w14:paraId="4D1FA796" w14:textId="77777777" w:rsidR="005830F5" w:rsidRDefault="005830F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A"/>
    <w:multiLevelType w:val="hybridMultilevel"/>
    <w:tmpl w:val="ACCA5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AE4BC9"/>
    <w:multiLevelType w:val="hybridMultilevel"/>
    <w:tmpl w:val="4DF2A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100D55"/>
    <w:multiLevelType w:val="hybridMultilevel"/>
    <w:tmpl w:val="3962DE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1AE4CF2"/>
    <w:multiLevelType w:val="hybridMultilevel"/>
    <w:tmpl w:val="D4D0D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900C2"/>
    <w:multiLevelType w:val="hybridMultilevel"/>
    <w:tmpl w:val="649414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6F549E2"/>
    <w:multiLevelType w:val="hybridMultilevel"/>
    <w:tmpl w:val="49549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CCC4A39"/>
    <w:multiLevelType w:val="hybridMultilevel"/>
    <w:tmpl w:val="76F4E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2C6F4E"/>
    <w:multiLevelType w:val="hybridMultilevel"/>
    <w:tmpl w:val="1B08559C"/>
    <w:lvl w:ilvl="0" w:tplc="8E0E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A01107"/>
    <w:multiLevelType w:val="hybridMultilevel"/>
    <w:tmpl w:val="B6800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A62D95"/>
    <w:multiLevelType w:val="hybridMultilevel"/>
    <w:tmpl w:val="9E00D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023A7"/>
    <w:rsid w:val="00005031"/>
    <w:rsid w:val="00013106"/>
    <w:rsid w:val="000214A2"/>
    <w:rsid w:val="0002180F"/>
    <w:rsid w:val="00021BC9"/>
    <w:rsid w:val="000244B3"/>
    <w:rsid w:val="00024C58"/>
    <w:rsid w:val="00035A67"/>
    <w:rsid w:val="0004168B"/>
    <w:rsid w:val="00042C98"/>
    <w:rsid w:val="00043076"/>
    <w:rsid w:val="00046AE1"/>
    <w:rsid w:val="00047DBA"/>
    <w:rsid w:val="00050A03"/>
    <w:rsid w:val="0006162A"/>
    <w:rsid w:val="000629E2"/>
    <w:rsid w:val="00065C90"/>
    <w:rsid w:val="000707C8"/>
    <w:rsid w:val="00071B9E"/>
    <w:rsid w:val="0007265A"/>
    <w:rsid w:val="00074A87"/>
    <w:rsid w:val="00080E96"/>
    <w:rsid w:val="00084872"/>
    <w:rsid w:val="00086C2B"/>
    <w:rsid w:val="00090445"/>
    <w:rsid w:val="000928CE"/>
    <w:rsid w:val="00093A13"/>
    <w:rsid w:val="00096C84"/>
    <w:rsid w:val="000A2CF1"/>
    <w:rsid w:val="000A3E84"/>
    <w:rsid w:val="000A67BE"/>
    <w:rsid w:val="000B0BD5"/>
    <w:rsid w:val="000C031F"/>
    <w:rsid w:val="000C3BBA"/>
    <w:rsid w:val="000C4973"/>
    <w:rsid w:val="000C517E"/>
    <w:rsid w:val="000C7022"/>
    <w:rsid w:val="000D32EA"/>
    <w:rsid w:val="000D38C8"/>
    <w:rsid w:val="000F3486"/>
    <w:rsid w:val="000F5836"/>
    <w:rsid w:val="001003D2"/>
    <w:rsid w:val="00104343"/>
    <w:rsid w:val="0011066E"/>
    <w:rsid w:val="00111B16"/>
    <w:rsid w:val="00116F39"/>
    <w:rsid w:val="00122F8C"/>
    <w:rsid w:val="00143013"/>
    <w:rsid w:val="001479BD"/>
    <w:rsid w:val="00150FA1"/>
    <w:rsid w:val="00162FB7"/>
    <w:rsid w:val="00164FCA"/>
    <w:rsid w:val="00173AF3"/>
    <w:rsid w:val="00176217"/>
    <w:rsid w:val="00187C62"/>
    <w:rsid w:val="00187D39"/>
    <w:rsid w:val="00192E72"/>
    <w:rsid w:val="00194A01"/>
    <w:rsid w:val="001A3615"/>
    <w:rsid w:val="001C181A"/>
    <w:rsid w:val="001C36B1"/>
    <w:rsid w:val="001D26ED"/>
    <w:rsid w:val="001D7584"/>
    <w:rsid w:val="001D7ED5"/>
    <w:rsid w:val="001E5C3F"/>
    <w:rsid w:val="001E73A0"/>
    <w:rsid w:val="001F3B1E"/>
    <w:rsid w:val="001F609E"/>
    <w:rsid w:val="00201FFD"/>
    <w:rsid w:val="00202105"/>
    <w:rsid w:val="00212558"/>
    <w:rsid w:val="002152C0"/>
    <w:rsid w:val="002211F2"/>
    <w:rsid w:val="00223C5C"/>
    <w:rsid w:val="00224C96"/>
    <w:rsid w:val="00226ADE"/>
    <w:rsid w:val="00231B25"/>
    <w:rsid w:val="00233354"/>
    <w:rsid w:val="002373B0"/>
    <w:rsid w:val="00243B9C"/>
    <w:rsid w:val="00246FF4"/>
    <w:rsid w:val="0025439A"/>
    <w:rsid w:val="002612DA"/>
    <w:rsid w:val="0026557C"/>
    <w:rsid w:val="00266BF6"/>
    <w:rsid w:val="00271C67"/>
    <w:rsid w:val="002830D8"/>
    <w:rsid w:val="002834BE"/>
    <w:rsid w:val="00284869"/>
    <w:rsid w:val="00293BCD"/>
    <w:rsid w:val="00294B36"/>
    <w:rsid w:val="002A4B0B"/>
    <w:rsid w:val="002A5897"/>
    <w:rsid w:val="002B11A1"/>
    <w:rsid w:val="002B19F1"/>
    <w:rsid w:val="002B2EBC"/>
    <w:rsid w:val="002C2695"/>
    <w:rsid w:val="002C45FB"/>
    <w:rsid w:val="002C76CC"/>
    <w:rsid w:val="002D66C2"/>
    <w:rsid w:val="002D6B32"/>
    <w:rsid w:val="002D717D"/>
    <w:rsid w:val="002F0064"/>
    <w:rsid w:val="002F15E9"/>
    <w:rsid w:val="002F1BD5"/>
    <w:rsid w:val="002F771C"/>
    <w:rsid w:val="00300DD1"/>
    <w:rsid w:val="0030176B"/>
    <w:rsid w:val="00302916"/>
    <w:rsid w:val="00307EB5"/>
    <w:rsid w:val="003147FF"/>
    <w:rsid w:val="00321EFA"/>
    <w:rsid w:val="00326699"/>
    <w:rsid w:val="00337E48"/>
    <w:rsid w:val="00344D72"/>
    <w:rsid w:val="003468E4"/>
    <w:rsid w:val="003476BA"/>
    <w:rsid w:val="00350ED2"/>
    <w:rsid w:val="00351A3F"/>
    <w:rsid w:val="00352422"/>
    <w:rsid w:val="00353F7B"/>
    <w:rsid w:val="00360D3C"/>
    <w:rsid w:val="00361521"/>
    <w:rsid w:val="00364BAE"/>
    <w:rsid w:val="00364BCC"/>
    <w:rsid w:val="00374808"/>
    <w:rsid w:val="00375238"/>
    <w:rsid w:val="003849AB"/>
    <w:rsid w:val="00385DD1"/>
    <w:rsid w:val="0038641B"/>
    <w:rsid w:val="00397852"/>
    <w:rsid w:val="003A44BE"/>
    <w:rsid w:val="003A787B"/>
    <w:rsid w:val="003B3807"/>
    <w:rsid w:val="003D2B63"/>
    <w:rsid w:val="003D3721"/>
    <w:rsid w:val="003D45E0"/>
    <w:rsid w:val="003E7DD9"/>
    <w:rsid w:val="003F448A"/>
    <w:rsid w:val="00403DFD"/>
    <w:rsid w:val="00404D15"/>
    <w:rsid w:val="00405BDA"/>
    <w:rsid w:val="00405D24"/>
    <w:rsid w:val="00410933"/>
    <w:rsid w:val="00413AAB"/>
    <w:rsid w:val="00415E2D"/>
    <w:rsid w:val="004203CC"/>
    <w:rsid w:val="00433A92"/>
    <w:rsid w:val="00435C18"/>
    <w:rsid w:val="0044668E"/>
    <w:rsid w:val="0045227F"/>
    <w:rsid w:val="0046312F"/>
    <w:rsid w:val="004661AC"/>
    <w:rsid w:val="00470C16"/>
    <w:rsid w:val="00471E47"/>
    <w:rsid w:val="004734EF"/>
    <w:rsid w:val="00474DAE"/>
    <w:rsid w:val="00490A54"/>
    <w:rsid w:val="00491D20"/>
    <w:rsid w:val="004A0EED"/>
    <w:rsid w:val="004C3459"/>
    <w:rsid w:val="004C674A"/>
    <w:rsid w:val="004C67EB"/>
    <w:rsid w:val="004C76BC"/>
    <w:rsid w:val="004D30DC"/>
    <w:rsid w:val="004D4343"/>
    <w:rsid w:val="004E7C23"/>
    <w:rsid w:val="004F0AAF"/>
    <w:rsid w:val="004F1153"/>
    <w:rsid w:val="004F1EDE"/>
    <w:rsid w:val="00500118"/>
    <w:rsid w:val="00502997"/>
    <w:rsid w:val="005077BF"/>
    <w:rsid w:val="0051078B"/>
    <w:rsid w:val="0051693B"/>
    <w:rsid w:val="00524674"/>
    <w:rsid w:val="005277F5"/>
    <w:rsid w:val="00531A17"/>
    <w:rsid w:val="005364DC"/>
    <w:rsid w:val="0054110C"/>
    <w:rsid w:val="00543B70"/>
    <w:rsid w:val="00545E92"/>
    <w:rsid w:val="00547581"/>
    <w:rsid w:val="00552C4F"/>
    <w:rsid w:val="00553272"/>
    <w:rsid w:val="00565002"/>
    <w:rsid w:val="00566FC5"/>
    <w:rsid w:val="005708E9"/>
    <w:rsid w:val="00570A2F"/>
    <w:rsid w:val="00570D16"/>
    <w:rsid w:val="005725E4"/>
    <w:rsid w:val="005830F5"/>
    <w:rsid w:val="00587FD2"/>
    <w:rsid w:val="005925FC"/>
    <w:rsid w:val="0059349F"/>
    <w:rsid w:val="005A2260"/>
    <w:rsid w:val="005A2A15"/>
    <w:rsid w:val="005A3DAF"/>
    <w:rsid w:val="005B566D"/>
    <w:rsid w:val="005C0610"/>
    <w:rsid w:val="005C4B01"/>
    <w:rsid w:val="005C6680"/>
    <w:rsid w:val="005C6FB8"/>
    <w:rsid w:val="005D470B"/>
    <w:rsid w:val="005E3538"/>
    <w:rsid w:val="005E3C66"/>
    <w:rsid w:val="005E5BDC"/>
    <w:rsid w:val="00612B59"/>
    <w:rsid w:val="006225AE"/>
    <w:rsid w:val="00633E06"/>
    <w:rsid w:val="00635C81"/>
    <w:rsid w:val="006375AF"/>
    <w:rsid w:val="00637826"/>
    <w:rsid w:val="00651F7A"/>
    <w:rsid w:val="00655596"/>
    <w:rsid w:val="00655DC4"/>
    <w:rsid w:val="0065641A"/>
    <w:rsid w:val="00657326"/>
    <w:rsid w:val="00661A85"/>
    <w:rsid w:val="006662CE"/>
    <w:rsid w:val="00673563"/>
    <w:rsid w:val="006769ED"/>
    <w:rsid w:val="0068448C"/>
    <w:rsid w:val="00684DC7"/>
    <w:rsid w:val="006854F9"/>
    <w:rsid w:val="006A03F4"/>
    <w:rsid w:val="006A1B42"/>
    <w:rsid w:val="006A42CB"/>
    <w:rsid w:val="006A5D19"/>
    <w:rsid w:val="006A6FFF"/>
    <w:rsid w:val="006B7377"/>
    <w:rsid w:val="006D7A25"/>
    <w:rsid w:val="006E58C8"/>
    <w:rsid w:val="006E6F5C"/>
    <w:rsid w:val="006F20BB"/>
    <w:rsid w:val="00704772"/>
    <w:rsid w:val="00707EE1"/>
    <w:rsid w:val="007151DF"/>
    <w:rsid w:val="00720F73"/>
    <w:rsid w:val="007244C8"/>
    <w:rsid w:val="00730619"/>
    <w:rsid w:val="00731D4A"/>
    <w:rsid w:val="00744DE3"/>
    <w:rsid w:val="00747212"/>
    <w:rsid w:val="0075280C"/>
    <w:rsid w:val="007736FE"/>
    <w:rsid w:val="007766FB"/>
    <w:rsid w:val="007841F2"/>
    <w:rsid w:val="007A043B"/>
    <w:rsid w:val="007A31A5"/>
    <w:rsid w:val="007A3E1C"/>
    <w:rsid w:val="007A7679"/>
    <w:rsid w:val="007B2A9E"/>
    <w:rsid w:val="007B5AB0"/>
    <w:rsid w:val="007C464D"/>
    <w:rsid w:val="007C55D8"/>
    <w:rsid w:val="007C5700"/>
    <w:rsid w:val="007C6D5C"/>
    <w:rsid w:val="007D27DF"/>
    <w:rsid w:val="007D2EB5"/>
    <w:rsid w:val="007D36A5"/>
    <w:rsid w:val="007D6E5E"/>
    <w:rsid w:val="007E2B91"/>
    <w:rsid w:val="007F0BEA"/>
    <w:rsid w:val="007F1A33"/>
    <w:rsid w:val="00805506"/>
    <w:rsid w:val="008055D6"/>
    <w:rsid w:val="00810104"/>
    <w:rsid w:val="00811F1B"/>
    <w:rsid w:val="00817FC7"/>
    <w:rsid w:val="00823B0B"/>
    <w:rsid w:val="008331DB"/>
    <w:rsid w:val="00833440"/>
    <w:rsid w:val="00844967"/>
    <w:rsid w:val="00851FE1"/>
    <w:rsid w:val="00870FD8"/>
    <w:rsid w:val="00872045"/>
    <w:rsid w:val="00872D3A"/>
    <w:rsid w:val="00887DC4"/>
    <w:rsid w:val="00891F43"/>
    <w:rsid w:val="008A00A4"/>
    <w:rsid w:val="008A127D"/>
    <w:rsid w:val="008A33CA"/>
    <w:rsid w:val="008A4373"/>
    <w:rsid w:val="008A65DD"/>
    <w:rsid w:val="008B1160"/>
    <w:rsid w:val="008B53D0"/>
    <w:rsid w:val="008C490F"/>
    <w:rsid w:val="008C7F36"/>
    <w:rsid w:val="008D1AAC"/>
    <w:rsid w:val="008D1B05"/>
    <w:rsid w:val="008D2852"/>
    <w:rsid w:val="008D3075"/>
    <w:rsid w:val="008D759A"/>
    <w:rsid w:val="008D7A4D"/>
    <w:rsid w:val="008E080A"/>
    <w:rsid w:val="008E40AD"/>
    <w:rsid w:val="008E58F8"/>
    <w:rsid w:val="008F6F4B"/>
    <w:rsid w:val="00900A6C"/>
    <w:rsid w:val="00916FE1"/>
    <w:rsid w:val="009171AB"/>
    <w:rsid w:val="00920912"/>
    <w:rsid w:val="00921405"/>
    <w:rsid w:val="009238DD"/>
    <w:rsid w:val="009265C5"/>
    <w:rsid w:val="00926DFF"/>
    <w:rsid w:val="009430CE"/>
    <w:rsid w:val="00950472"/>
    <w:rsid w:val="0095157C"/>
    <w:rsid w:val="00951A99"/>
    <w:rsid w:val="009577CF"/>
    <w:rsid w:val="009577F1"/>
    <w:rsid w:val="009649CE"/>
    <w:rsid w:val="00965D4A"/>
    <w:rsid w:val="00967CBE"/>
    <w:rsid w:val="009727FC"/>
    <w:rsid w:val="009767E2"/>
    <w:rsid w:val="00985C6A"/>
    <w:rsid w:val="00986BC9"/>
    <w:rsid w:val="00992C96"/>
    <w:rsid w:val="0099435E"/>
    <w:rsid w:val="0099625B"/>
    <w:rsid w:val="00996EC1"/>
    <w:rsid w:val="00997322"/>
    <w:rsid w:val="009A057A"/>
    <w:rsid w:val="009B0538"/>
    <w:rsid w:val="009B751E"/>
    <w:rsid w:val="009B7B5E"/>
    <w:rsid w:val="009C006B"/>
    <w:rsid w:val="009C1220"/>
    <w:rsid w:val="009C14CB"/>
    <w:rsid w:val="009C3E9C"/>
    <w:rsid w:val="009C4EF1"/>
    <w:rsid w:val="009D485F"/>
    <w:rsid w:val="009D55AD"/>
    <w:rsid w:val="009E13DE"/>
    <w:rsid w:val="009F05CF"/>
    <w:rsid w:val="009F7428"/>
    <w:rsid w:val="00A060EE"/>
    <w:rsid w:val="00A16365"/>
    <w:rsid w:val="00A16E06"/>
    <w:rsid w:val="00A2043D"/>
    <w:rsid w:val="00A22F1A"/>
    <w:rsid w:val="00A30109"/>
    <w:rsid w:val="00A32424"/>
    <w:rsid w:val="00A37C30"/>
    <w:rsid w:val="00A4186D"/>
    <w:rsid w:val="00A418C9"/>
    <w:rsid w:val="00A61918"/>
    <w:rsid w:val="00A62FB9"/>
    <w:rsid w:val="00A739C8"/>
    <w:rsid w:val="00A73C84"/>
    <w:rsid w:val="00A74901"/>
    <w:rsid w:val="00A76717"/>
    <w:rsid w:val="00A77410"/>
    <w:rsid w:val="00A83F18"/>
    <w:rsid w:val="00A84192"/>
    <w:rsid w:val="00A972A7"/>
    <w:rsid w:val="00AA43C8"/>
    <w:rsid w:val="00AB32C4"/>
    <w:rsid w:val="00AC1E55"/>
    <w:rsid w:val="00AC6A0D"/>
    <w:rsid w:val="00AC72B3"/>
    <w:rsid w:val="00AD0DAF"/>
    <w:rsid w:val="00AD3198"/>
    <w:rsid w:val="00AD430D"/>
    <w:rsid w:val="00AE2B42"/>
    <w:rsid w:val="00AE4935"/>
    <w:rsid w:val="00AF123A"/>
    <w:rsid w:val="00AF58AA"/>
    <w:rsid w:val="00AF6555"/>
    <w:rsid w:val="00B0180E"/>
    <w:rsid w:val="00B03006"/>
    <w:rsid w:val="00B12C4E"/>
    <w:rsid w:val="00B146F2"/>
    <w:rsid w:val="00B160FE"/>
    <w:rsid w:val="00B20256"/>
    <w:rsid w:val="00B2042C"/>
    <w:rsid w:val="00B2229E"/>
    <w:rsid w:val="00B243F6"/>
    <w:rsid w:val="00B24941"/>
    <w:rsid w:val="00B24F4A"/>
    <w:rsid w:val="00B25D85"/>
    <w:rsid w:val="00B264F5"/>
    <w:rsid w:val="00B276CA"/>
    <w:rsid w:val="00B33904"/>
    <w:rsid w:val="00B366F0"/>
    <w:rsid w:val="00B36944"/>
    <w:rsid w:val="00B464F0"/>
    <w:rsid w:val="00B515A6"/>
    <w:rsid w:val="00B632F0"/>
    <w:rsid w:val="00B71FEE"/>
    <w:rsid w:val="00B727FC"/>
    <w:rsid w:val="00B90978"/>
    <w:rsid w:val="00B923A5"/>
    <w:rsid w:val="00B930A0"/>
    <w:rsid w:val="00BA1945"/>
    <w:rsid w:val="00BA50FA"/>
    <w:rsid w:val="00BB5CF0"/>
    <w:rsid w:val="00BB5F16"/>
    <w:rsid w:val="00BC43F3"/>
    <w:rsid w:val="00BC4ABB"/>
    <w:rsid w:val="00BC5436"/>
    <w:rsid w:val="00BD4173"/>
    <w:rsid w:val="00BE4235"/>
    <w:rsid w:val="00BF361E"/>
    <w:rsid w:val="00BF58A4"/>
    <w:rsid w:val="00BF7993"/>
    <w:rsid w:val="00C0092D"/>
    <w:rsid w:val="00C03BE7"/>
    <w:rsid w:val="00C06123"/>
    <w:rsid w:val="00C162EE"/>
    <w:rsid w:val="00C16321"/>
    <w:rsid w:val="00C17593"/>
    <w:rsid w:val="00C20410"/>
    <w:rsid w:val="00C20A70"/>
    <w:rsid w:val="00C20FD8"/>
    <w:rsid w:val="00C22B87"/>
    <w:rsid w:val="00C265AF"/>
    <w:rsid w:val="00C2778B"/>
    <w:rsid w:val="00C30135"/>
    <w:rsid w:val="00C43D6C"/>
    <w:rsid w:val="00C43E18"/>
    <w:rsid w:val="00C45456"/>
    <w:rsid w:val="00C51E65"/>
    <w:rsid w:val="00C60A88"/>
    <w:rsid w:val="00C6314C"/>
    <w:rsid w:val="00C64827"/>
    <w:rsid w:val="00C72335"/>
    <w:rsid w:val="00C7552A"/>
    <w:rsid w:val="00C82823"/>
    <w:rsid w:val="00C969C1"/>
    <w:rsid w:val="00CA1852"/>
    <w:rsid w:val="00CA49B7"/>
    <w:rsid w:val="00CC0967"/>
    <w:rsid w:val="00CC1BB3"/>
    <w:rsid w:val="00CC1EC3"/>
    <w:rsid w:val="00CD2089"/>
    <w:rsid w:val="00CD2376"/>
    <w:rsid w:val="00CD65B5"/>
    <w:rsid w:val="00CE5FE1"/>
    <w:rsid w:val="00D00D3F"/>
    <w:rsid w:val="00D00FAE"/>
    <w:rsid w:val="00D017CB"/>
    <w:rsid w:val="00D15BB3"/>
    <w:rsid w:val="00D1626A"/>
    <w:rsid w:val="00D17630"/>
    <w:rsid w:val="00D202FC"/>
    <w:rsid w:val="00D217EC"/>
    <w:rsid w:val="00D347D3"/>
    <w:rsid w:val="00D3512C"/>
    <w:rsid w:val="00D40A82"/>
    <w:rsid w:val="00D43E85"/>
    <w:rsid w:val="00D45F03"/>
    <w:rsid w:val="00D478CF"/>
    <w:rsid w:val="00D50362"/>
    <w:rsid w:val="00D52B5F"/>
    <w:rsid w:val="00D67370"/>
    <w:rsid w:val="00D75CD5"/>
    <w:rsid w:val="00D8244A"/>
    <w:rsid w:val="00D86999"/>
    <w:rsid w:val="00D90307"/>
    <w:rsid w:val="00D92234"/>
    <w:rsid w:val="00DA061D"/>
    <w:rsid w:val="00DA09D2"/>
    <w:rsid w:val="00DA1F21"/>
    <w:rsid w:val="00DA7C82"/>
    <w:rsid w:val="00DB6979"/>
    <w:rsid w:val="00DC1B09"/>
    <w:rsid w:val="00DC5C32"/>
    <w:rsid w:val="00DC6001"/>
    <w:rsid w:val="00DD3964"/>
    <w:rsid w:val="00DD3FB0"/>
    <w:rsid w:val="00DD5398"/>
    <w:rsid w:val="00DE39F8"/>
    <w:rsid w:val="00DF2A4C"/>
    <w:rsid w:val="00DF362A"/>
    <w:rsid w:val="00DF7735"/>
    <w:rsid w:val="00E01E56"/>
    <w:rsid w:val="00E0449A"/>
    <w:rsid w:val="00E04D4D"/>
    <w:rsid w:val="00E127C5"/>
    <w:rsid w:val="00E14232"/>
    <w:rsid w:val="00E22832"/>
    <w:rsid w:val="00E22BF6"/>
    <w:rsid w:val="00E26CDB"/>
    <w:rsid w:val="00E27797"/>
    <w:rsid w:val="00E34841"/>
    <w:rsid w:val="00E366EB"/>
    <w:rsid w:val="00E37FA9"/>
    <w:rsid w:val="00E415E6"/>
    <w:rsid w:val="00E44503"/>
    <w:rsid w:val="00E473E7"/>
    <w:rsid w:val="00E51362"/>
    <w:rsid w:val="00E629AC"/>
    <w:rsid w:val="00E66DD8"/>
    <w:rsid w:val="00E76FEF"/>
    <w:rsid w:val="00E84700"/>
    <w:rsid w:val="00E86187"/>
    <w:rsid w:val="00E869CD"/>
    <w:rsid w:val="00E9215D"/>
    <w:rsid w:val="00E927C0"/>
    <w:rsid w:val="00E95EF8"/>
    <w:rsid w:val="00E96128"/>
    <w:rsid w:val="00EA3B1D"/>
    <w:rsid w:val="00EB45AC"/>
    <w:rsid w:val="00EC067B"/>
    <w:rsid w:val="00ED2DF3"/>
    <w:rsid w:val="00ED3FD7"/>
    <w:rsid w:val="00ED438A"/>
    <w:rsid w:val="00EE1C6E"/>
    <w:rsid w:val="00EE1CAD"/>
    <w:rsid w:val="00EE1F7E"/>
    <w:rsid w:val="00EE263C"/>
    <w:rsid w:val="00EE3F95"/>
    <w:rsid w:val="00EE4246"/>
    <w:rsid w:val="00EE75CC"/>
    <w:rsid w:val="00EF07F5"/>
    <w:rsid w:val="00EF3ACA"/>
    <w:rsid w:val="00EF4DCF"/>
    <w:rsid w:val="00EF642E"/>
    <w:rsid w:val="00EF6EA7"/>
    <w:rsid w:val="00F0249F"/>
    <w:rsid w:val="00F04F95"/>
    <w:rsid w:val="00F114DA"/>
    <w:rsid w:val="00F14A5B"/>
    <w:rsid w:val="00F26346"/>
    <w:rsid w:val="00F26632"/>
    <w:rsid w:val="00F32399"/>
    <w:rsid w:val="00F32AC0"/>
    <w:rsid w:val="00F406A1"/>
    <w:rsid w:val="00F4241D"/>
    <w:rsid w:val="00F42D3D"/>
    <w:rsid w:val="00F47C60"/>
    <w:rsid w:val="00F504A6"/>
    <w:rsid w:val="00F50713"/>
    <w:rsid w:val="00F551B4"/>
    <w:rsid w:val="00F572EC"/>
    <w:rsid w:val="00F57E13"/>
    <w:rsid w:val="00F62E1D"/>
    <w:rsid w:val="00F6574D"/>
    <w:rsid w:val="00F65A25"/>
    <w:rsid w:val="00F70400"/>
    <w:rsid w:val="00F75BBB"/>
    <w:rsid w:val="00F771A7"/>
    <w:rsid w:val="00F81D97"/>
    <w:rsid w:val="00F8455D"/>
    <w:rsid w:val="00F87EBD"/>
    <w:rsid w:val="00F96169"/>
    <w:rsid w:val="00FA1CB4"/>
    <w:rsid w:val="00FA3569"/>
    <w:rsid w:val="00FA496B"/>
    <w:rsid w:val="00FB755B"/>
    <w:rsid w:val="00FC6601"/>
    <w:rsid w:val="00FD66B1"/>
    <w:rsid w:val="00FE540B"/>
    <w:rsid w:val="00FF07E8"/>
    <w:rsid w:val="00FF41A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1126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567</cp:revision>
  <cp:lastPrinted>2025-05-29T15:47:00Z</cp:lastPrinted>
  <dcterms:created xsi:type="dcterms:W3CDTF">2025-02-27T13:55:00Z</dcterms:created>
  <dcterms:modified xsi:type="dcterms:W3CDTF">2025-05-29T15:47:00Z</dcterms:modified>
  <cp:category/>
</cp:coreProperties>
</file>