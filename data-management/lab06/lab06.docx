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3AB03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71C464BC" w14:textId="1674B9F5"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F572EC">
        <w:t>42</w:t>
      </w:r>
    </w:p>
    <w:p w14:paraId="1659678D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7EE64B62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6DF6778F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63E6F386" w14:textId="13E7EBA7" w:rsidR="00413AAB" w:rsidRPr="0099435E" w:rsidRDefault="0099435E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ассистент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193E8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197FF17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5F662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52DFC787" w14:textId="4005DDF2" w:rsidR="00413AAB" w:rsidRPr="006E6F5C" w:rsidRDefault="006E6F5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>Ю</w:t>
            </w:r>
            <w:r w:rsidR="00F572EC">
              <w:t xml:space="preserve">. В. </w:t>
            </w:r>
            <w:r>
              <w:t>Ветрова</w:t>
            </w:r>
          </w:p>
        </w:tc>
      </w:tr>
      <w:tr w:rsidR="00413AAB" w14:paraId="7A12E4DC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5589E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9864E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646AD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63309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4BE81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1E2C275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5C04D5D8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34AEA21" w14:textId="00FB39C8" w:rsidR="00413AAB" w:rsidRPr="0007265A" w:rsidRDefault="00413AAB" w:rsidP="008E080A">
            <w:pPr>
              <w:pStyle w:val="a5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F572EC" w:rsidRPr="00F572EC">
              <w:t xml:space="preserve"> </w:t>
            </w:r>
            <w:r w:rsidR="00F572EC">
              <w:t xml:space="preserve">№ </w:t>
            </w:r>
            <w:r w:rsidR="0007265A">
              <w:rPr>
                <w:lang w:val="en-US"/>
              </w:rPr>
              <w:t>6</w:t>
            </w:r>
          </w:p>
        </w:tc>
      </w:tr>
      <w:tr w:rsidR="00413AAB" w14:paraId="6E29EEA0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08CA1DA" w14:textId="1737C4BF" w:rsidR="00413AAB" w:rsidRPr="00F572EC" w:rsidRDefault="00CC1EC3" w:rsidP="00CC1EC3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CC1EC3">
              <w:rPr>
                <w:b w:val="0"/>
                <w:szCs w:val="32"/>
              </w:rPr>
              <w:t>ПРОЕКТИРОВАНИЕ И ФИЗИЧЕСКАЯ РЕАЛИЗАЦИЯ БАЗЫ ДАННЫХ В</w:t>
            </w:r>
            <w:r w:rsidRPr="00CC1EC3">
              <w:rPr>
                <w:b w:val="0"/>
                <w:szCs w:val="32"/>
              </w:rPr>
              <w:t xml:space="preserve"> </w:t>
            </w:r>
            <w:r w:rsidRPr="00CC1EC3">
              <w:rPr>
                <w:b w:val="0"/>
                <w:szCs w:val="32"/>
              </w:rPr>
              <w:t>СРЕДЕ MYSQL WORKBENCH</w:t>
            </w:r>
          </w:p>
        </w:tc>
      </w:tr>
      <w:tr w:rsidR="00413AAB" w14:paraId="78CAA955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9B4666F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4E9E1C84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1CF0922" w14:textId="1BB6520B" w:rsidR="00413AAB" w:rsidRDefault="00F572EC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F572EC">
              <w:rPr>
                <w:sz w:val="28"/>
                <w:szCs w:val="28"/>
                <w:lang w:val="ru-RU"/>
              </w:rPr>
              <w:t>УПРАВЛЕНИЕ ДАННЫМИ</w:t>
            </w:r>
          </w:p>
        </w:tc>
      </w:tr>
      <w:tr w:rsidR="00413AAB" w14:paraId="2770CE46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2B8D284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2DA60F60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129BAAC0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A89557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75FEAD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B8050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A65AC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F6423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57065B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50AB101F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24B7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46B5A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B4A1C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5AE8F9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C80F1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F7C0C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D9644D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18DB9BD6" w14:textId="5DDB600D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F572EC">
        <w:t>2025</w:t>
      </w:r>
      <w:r w:rsidR="00F572EC">
        <w:rPr>
          <w:lang w:val="en-US"/>
        </w:rPr>
        <w:t xml:space="preserve"> </w:t>
      </w:r>
    </w:p>
    <w:p w14:paraId="04E85B37" w14:textId="6DDF68D2" w:rsidR="00EA3B1D" w:rsidRDefault="00EA3B1D" w:rsidP="00B464F0">
      <w:pPr>
        <w:pStyle w:val="MAINTEXT"/>
        <w:ind w:firstLine="0"/>
      </w:pPr>
      <w:r>
        <w:br w:type="page"/>
      </w:r>
    </w:p>
    <w:p w14:paraId="60FFF238" w14:textId="124BE511" w:rsidR="008331DB" w:rsidRDefault="004A0EED" w:rsidP="00F26346">
      <w:pPr>
        <w:pStyle w:val="DIV1"/>
      </w:pPr>
      <w:r w:rsidRPr="004A0EED">
        <w:lastRenderedPageBreak/>
        <w:t>Название и цель выполнения работы</w:t>
      </w:r>
    </w:p>
    <w:p w14:paraId="7757C9CF" w14:textId="3BCD6226" w:rsidR="004A0EED" w:rsidRPr="004A0EED" w:rsidRDefault="004A0EED" w:rsidP="00F96169">
      <w:pPr>
        <w:pStyle w:val="MAINTEXT"/>
      </w:pPr>
      <w:r>
        <w:t xml:space="preserve">Вариант № 5: </w:t>
      </w:r>
      <w:r w:rsidR="008D3075">
        <w:t>«</w:t>
      </w:r>
      <w:r w:rsidRPr="004A0EED">
        <w:t>База данных домашней библиотеки</w:t>
      </w:r>
      <w:r w:rsidR="008D3075">
        <w:t>»</w:t>
      </w:r>
      <w:r>
        <w:t>.</w:t>
      </w:r>
    </w:p>
    <w:p w14:paraId="5D7F084B" w14:textId="6F248B22" w:rsidR="005708E9" w:rsidRDefault="00887DC4" w:rsidP="005E5BDC">
      <w:pPr>
        <w:pStyle w:val="MAINTEXT"/>
      </w:pPr>
      <w:r>
        <w:t xml:space="preserve">Цель работы: </w:t>
      </w:r>
      <w:r w:rsidR="008A4373">
        <w:t>изучение процесса создания MySQL реляционной БД на основе соблюдения правил ограничения целостности данных</w:t>
      </w:r>
      <w:r w:rsidR="00DC6001" w:rsidRPr="00DC6001">
        <w:t>.</w:t>
      </w:r>
    </w:p>
    <w:p w14:paraId="08E0B2C2" w14:textId="1B912D4F" w:rsidR="00403DFD" w:rsidRDefault="001F609E" w:rsidP="00403DFD">
      <w:pPr>
        <w:pStyle w:val="DIV1"/>
      </w:pPr>
      <w:r w:rsidRPr="001F609E">
        <w:t>Описание предметной области</w:t>
      </w:r>
    </w:p>
    <w:p w14:paraId="7FB43024" w14:textId="77777777" w:rsidR="00403DFD" w:rsidRPr="008055D6" w:rsidRDefault="00403DFD" w:rsidP="00403DFD">
      <w:pPr>
        <w:pStyle w:val="MAINTEXT"/>
      </w:pPr>
      <w:r w:rsidRPr="008055D6">
        <w:t>Разрабатываемая база данных предназначена для ведения учёта библиотеки, содержащей книги и компьютерные диски. Система позволяет отслеживать перемещение этих объектов между пользователями, учитывать долги и предоставлять информацию о характеристиках каждого объекта.</w:t>
      </w:r>
    </w:p>
    <w:p w14:paraId="3EA7DDE6" w14:textId="77777777" w:rsidR="00403DFD" w:rsidRPr="008055D6" w:rsidRDefault="00403DFD" w:rsidP="00403DFD">
      <w:pPr>
        <w:pStyle w:val="MAINTEXT"/>
      </w:pPr>
      <w:r w:rsidRPr="008055D6">
        <w:t>В библиотеке могут находиться:</w:t>
      </w:r>
    </w:p>
    <w:p w14:paraId="48F88E1B" w14:textId="77777777" w:rsidR="00403DFD" w:rsidRPr="008055D6" w:rsidRDefault="00403DFD" w:rsidP="00403DFD">
      <w:pPr>
        <w:pStyle w:val="MAINTEXT"/>
        <w:numPr>
          <w:ilvl w:val="0"/>
          <w:numId w:val="4"/>
        </w:numPr>
      </w:pPr>
      <w:r w:rsidRPr="008055D6">
        <w:t>Книги (учебная и художественная литература)</w:t>
      </w:r>
    </w:p>
    <w:p w14:paraId="02707B94" w14:textId="77777777" w:rsidR="00403DFD" w:rsidRPr="008055D6" w:rsidRDefault="00403DFD" w:rsidP="00403DFD">
      <w:pPr>
        <w:pStyle w:val="MAINTEXT"/>
        <w:numPr>
          <w:ilvl w:val="0"/>
          <w:numId w:val="4"/>
        </w:numPr>
      </w:pPr>
      <w:r w:rsidRPr="008055D6">
        <w:t>Компьютерные диски (</w:t>
      </w:r>
      <w:r w:rsidRPr="008055D6">
        <w:rPr>
          <w:lang w:val="en-US"/>
        </w:rPr>
        <w:t>CD</w:t>
      </w:r>
      <w:r w:rsidRPr="008055D6">
        <w:t>/</w:t>
      </w:r>
      <w:r w:rsidRPr="008055D6">
        <w:rPr>
          <w:lang w:val="en-US"/>
        </w:rPr>
        <w:t>DVD</w:t>
      </w:r>
      <w:r w:rsidRPr="008055D6">
        <w:t xml:space="preserve">, </w:t>
      </w:r>
      <w:r w:rsidRPr="008055D6">
        <w:rPr>
          <w:lang w:val="en-US"/>
        </w:rPr>
        <w:t>MP</w:t>
      </w:r>
      <w:r w:rsidRPr="008055D6">
        <w:t>3/</w:t>
      </w:r>
      <w:r w:rsidRPr="008055D6">
        <w:rPr>
          <w:lang w:val="en-US"/>
        </w:rPr>
        <w:t>MP</w:t>
      </w:r>
      <w:r w:rsidRPr="008055D6">
        <w:t>4, диски с программами, энциклопедии, фильмы и др.)</w:t>
      </w:r>
    </w:p>
    <w:p w14:paraId="3041811B" w14:textId="77777777" w:rsidR="00403DFD" w:rsidRPr="008055D6" w:rsidRDefault="00403DFD" w:rsidP="00403DFD">
      <w:pPr>
        <w:pStyle w:val="MAINTEXT"/>
        <w:numPr>
          <w:ilvl w:val="0"/>
          <w:numId w:val="4"/>
        </w:numPr>
      </w:pPr>
      <w:r w:rsidRPr="008055D6">
        <w:t>Пользователи (знакомые, которые могут брать книги и диски во временное пользование)</w:t>
      </w:r>
    </w:p>
    <w:p w14:paraId="5C02C652" w14:textId="77777777" w:rsidR="00403DFD" w:rsidRPr="008055D6" w:rsidRDefault="00403DFD" w:rsidP="00403DFD">
      <w:pPr>
        <w:pStyle w:val="MAINTEXT"/>
      </w:pPr>
      <w:r w:rsidRPr="008055D6">
        <w:t>Основные функции системы:</w:t>
      </w:r>
    </w:p>
    <w:p w14:paraId="717F1CA4" w14:textId="77777777" w:rsidR="00403DFD" w:rsidRPr="008055D6" w:rsidRDefault="00403DFD" w:rsidP="00403DFD">
      <w:pPr>
        <w:pStyle w:val="MAINTEXT"/>
        <w:numPr>
          <w:ilvl w:val="0"/>
          <w:numId w:val="3"/>
        </w:numPr>
      </w:pPr>
      <w:r w:rsidRPr="008055D6">
        <w:t>Учёт доступных книг и дисков</w:t>
      </w:r>
    </w:p>
    <w:p w14:paraId="347AAC26" w14:textId="77777777" w:rsidR="00403DFD" w:rsidRDefault="00403DFD" w:rsidP="00403DFD">
      <w:pPr>
        <w:pStyle w:val="MAINTEXT"/>
        <w:numPr>
          <w:ilvl w:val="0"/>
          <w:numId w:val="3"/>
        </w:numPr>
      </w:pPr>
      <w:r w:rsidRPr="008055D6">
        <w:t>Отслеживание выдачи объектов пользователям</w:t>
      </w:r>
    </w:p>
    <w:p w14:paraId="2C702B46" w14:textId="0483EE04" w:rsidR="00403DFD" w:rsidRDefault="00403DFD" w:rsidP="00403DFD">
      <w:pPr>
        <w:pStyle w:val="MAINTEXT"/>
        <w:numPr>
          <w:ilvl w:val="0"/>
          <w:numId w:val="3"/>
        </w:numPr>
      </w:pPr>
      <w:r>
        <w:t>Отслеживание собственных долгов</w:t>
      </w:r>
    </w:p>
    <w:p w14:paraId="544EBFEE" w14:textId="3691459C" w:rsidR="004C3459" w:rsidRDefault="004C3459">
      <w:pPr>
        <w:spacing w:after="200" w:line="276" w:lineRule="auto"/>
        <w:rPr>
          <w:sz w:val="28"/>
          <w:szCs w:val="28"/>
        </w:rPr>
      </w:pPr>
      <w:r>
        <w:br w:type="page"/>
      </w:r>
    </w:p>
    <w:p w14:paraId="675BA40B" w14:textId="41EAF0D0" w:rsidR="002B2EBC" w:rsidRDefault="002B2EBC" w:rsidP="005708E9">
      <w:pPr>
        <w:pStyle w:val="DIV1"/>
      </w:pPr>
      <w:r w:rsidRPr="002B2EBC">
        <w:lastRenderedPageBreak/>
        <w:t xml:space="preserve">EER-диаграмма в среде MySQL </w:t>
      </w:r>
      <w:proofErr w:type="spellStart"/>
      <w:r w:rsidRPr="002B2EBC">
        <w:t>Workbench</w:t>
      </w:r>
      <w:proofErr w:type="spellEnd"/>
    </w:p>
    <w:p w14:paraId="6D253F84" w14:textId="0ACEA076" w:rsidR="00DC5C32" w:rsidRDefault="00DC5C32" w:rsidP="00DC5C32">
      <w:pPr>
        <w:pStyle w:val="MAINTEXT"/>
      </w:pPr>
      <w:r>
        <w:t>На рис. 1 изображена</w:t>
      </w:r>
      <w:r w:rsidRPr="00DC5C32">
        <w:t xml:space="preserve"> </w:t>
      </w:r>
      <w:r>
        <w:rPr>
          <w:lang w:val="en-US"/>
        </w:rPr>
        <w:t>EER</w:t>
      </w:r>
      <w:r w:rsidRPr="00DC5C32">
        <w:t>-</w:t>
      </w:r>
      <w:r>
        <w:t>схема разработанной базы данных.</w:t>
      </w:r>
    </w:p>
    <w:p w14:paraId="6E34C6A0" w14:textId="77777777" w:rsidR="00266BF6" w:rsidRPr="00086C2B" w:rsidRDefault="00266BF6" w:rsidP="009649CE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7A31A5">
        <w:rPr>
          <w:noProof/>
          <w:lang w:val="en-US"/>
        </w:rPr>
        <w:drawing>
          <wp:inline distT="0" distB="0" distL="0" distR="0" wp14:anchorId="29A9AE10" wp14:editId="3239077E">
            <wp:extent cx="5684520" cy="5296403"/>
            <wp:effectExtent l="0" t="0" r="0" b="0"/>
            <wp:docPr id="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9237" cy="531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D704" w14:textId="492C0B3D" w:rsidR="00266BF6" w:rsidRDefault="00266BF6" w:rsidP="009649CE">
      <w:pPr>
        <w:widowControl w:val="0"/>
        <w:spacing w:after="200" w:line="360" w:lineRule="auto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201FFD">
        <w:rPr>
          <w:iCs/>
          <w:noProof/>
          <w:color w:val="000000" w:themeColor="text1"/>
          <w:sz w:val="28"/>
          <w:szCs w:val="28"/>
        </w:rPr>
        <w:t>1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</w:t>
      </w:r>
      <w:r w:rsidR="00080E96">
        <w:rPr>
          <w:iCs/>
          <w:color w:val="000000" w:themeColor="text1"/>
          <w:sz w:val="28"/>
          <w:szCs w:val="28"/>
        </w:rPr>
        <w:t xml:space="preserve"> </w:t>
      </w:r>
      <w:r w:rsidR="00673563" w:rsidRPr="00673563">
        <w:rPr>
          <w:iCs/>
          <w:color w:val="000000" w:themeColor="text1"/>
          <w:sz w:val="28"/>
          <w:szCs w:val="28"/>
        </w:rPr>
        <w:t>EER-диаграмма</w:t>
      </w:r>
      <w:r w:rsidR="00337E48">
        <w:rPr>
          <w:iCs/>
          <w:color w:val="000000" w:themeColor="text1"/>
          <w:sz w:val="28"/>
          <w:szCs w:val="28"/>
        </w:rPr>
        <w:t xml:space="preserve"> БД</w:t>
      </w:r>
    </w:p>
    <w:p w14:paraId="1BBE08EA" w14:textId="47FEFE48" w:rsidR="0045227F" w:rsidRDefault="0045227F">
      <w:pPr>
        <w:spacing w:after="200" w:line="27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br w:type="page"/>
      </w:r>
    </w:p>
    <w:p w14:paraId="6A237A34" w14:textId="25F1FC5B" w:rsidR="00D52B5F" w:rsidRDefault="009A057A" w:rsidP="005708E9">
      <w:pPr>
        <w:pStyle w:val="DIV1"/>
      </w:pPr>
      <w:r w:rsidRPr="009A057A">
        <w:lastRenderedPageBreak/>
        <w:t>Физическая реализация</w:t>
      </w:r>
      <w:r w:rsidR="00D75CD5">
        <w:t xml:space="preserve"> </w:t>
      </w:r>
      <w:r w:rsidRPr="009A057A">
        <w:t>таблиц БД на сервере</w:t>
      </w:r>
    </w:p>
    <w:p w14:paraId="249D1F0F" w14:textId="63550FE7" w:rsidR="00EE4246" w:rsidRPr="00D92234" w:rsidRDefault="00A16365" w:rsidP="00502997">
      <w:pPr>
        <w:pStyle w:val="MAINTEXT"/>
      </w:pPr>
      <w:r w:rsidRPr="00502997">
        <w:t>​</w:t>
      </w:r>
      <w:r w:rsidR="00D92234">
        <w:t>На рис. 2</w:t>
      </w:r>
      <w:r w:rsidR="0059349F">
        <w:t>-</w:t>
      </w:r>
      <w:r w:rsidR="00D8244A">
        <w:t>4</w:t>
      </w:r>
      <w:r w:rsidR="00D92234">
        <w:t xml:space="preserve"> изображена </w:t>
      </w:r>
      <w:r w:rsidR="00D92234" w:rsidRPr="00D92234">
        <w:t>реализация таблиц БД</w:t>
      </w:r>
      <w:r w:rsidR="00EF3ACA">
        <w:t xml:space="preserve"> на сервере </w:t>
      </w:r>
      <w:r w:rsidR="00EF3ACA">
        <w:rPr>
          <w:lang w:val="en-US"/>
        </w:rPr>
        <w:t>MySQL</w:t>
      </w:r>
      <w:r w:rsidR="00D92234">
        <w:t>.</w:t>
      </w:r>
      <w:r w:rsidR="00E127C5">
        <w:t xml:space="preserve"> Программный код на создание БД приведен в Приложении А.</w:t>
      </w:r>
    </w:p>
    <w:p w14:paraId="766577BA" w14:textId="77777777" w:rsidR="00C17593" w:rsidRPr="00086C2B" w:rsidRDefault="00C17593" w:rsidP="00C17593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7A31A5">
        <w:rPr>
          <w:noProof/>
          <w:lang w:val="en-US"/>
        </w:rPr>
        <w:drawing>
          <wp:inline distT="0" distB="0" distL="0" distR="0" wp14:anchorId="3146F3D1" wp14:editId="01B2F0CF">
            <wp:extent cx="3253740" cy="3697108"/>
            <wp:effectExtent l="0" t="0" r="3810" b="0"/>
            <wp:docPr id="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9903" cy="37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1860" w14:textId="2AEF9B97" w:rsidR="00C17593" w:rsidRDefault="00C17593" w:rsidP="009649CE">
      <w:pPr>
        <w:widowControl w:val="0"/>
        <w:spacing w:after="200" w:line="360" w:lineRule="auto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201FFD">
        <w:rPr>
          <w:iCs/>
          <w:noProof/>
          <w:color w:val="000000" w:themeColor="text1"/>
          <w:sz w:val="28"/>
          <w:szCs w:val="28"/>
        </w:rPr>
        <w:t>2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</w:t>
      </w:r>
      <w:r>
        <w:rPr>
          <w:iCs/>
          <w:color w:val="000000" w:themeColor="text1"/>
          <w:sz w:val="28"/>
          <w:szCs w:val="28"/>
        </w:rPr>
        <w:t xml:space="preserve"> </w:t>
      </w:r>
      <w:r w:rsidR="00C22B87" w:rsidRPr="00C22B87">
        <w:rPr>
          <w:iCs/>
          <w:color w:val="000000" w:themeColor="text1"/>
          <w:sz w:val="28"/>
          <w:szCs w:val="28"/>
        </w:rPr>
        <w:t>Физическая реализация таблиц БД</w:t>
      </w:r>
    </w:p>
    <w:p w14:paraId="4DF21E0F" w14:textId="77777777" w:rsidR="005077BF" w:rsidRPr="00086C2B" w:rsidRDefault="005077BF" w:rsidP="005077BF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7A31A5">
        <w:rPr>
          <w:noProof/>
          <w:lang w:val="en-US"/>
        </w:rPr>
        <w:drawing>
          <wp:inline distT="0" distB="0" distL="0" distR="0" wp14:anchorId="00E2FE92" wp14:editId="5E407BEE">
            <wp:extent cx="3981855" cy="3482340"/>
            <wp:effectExtent l="0" t="0" r="0" b="3810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6196" cy="348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F446" w14:textId="65CC8DCA" w:rsidR="005077BF" w:rsidRDefault="005077BF" w:rsidP="005077BF">
      <w:pPr>
        <w:widowControl w:val="0"/>
        <w:spacing w:after="200" w:line="360" w:lineRule="auto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201FFD">
        <w:rPr>
          <w:iCs/>
          <w:noProof/>
          <w:color w:val="000000" w:themeColor="text1"/>
          <w:sz w:val="28"/>
          <w:szCs w:val="28"/>
        </w:rPr>
        <w:t>3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</w:t>
      </w:r>
      <w:r>
        <w:rPr>
          <w:iCs/>
          <w:color w:val="000000" w:themeColor="text1"/>
          <w:sz w:val="28"/>
          <w:szCs w:val="28"/>
        </w:rPr>
        <w:t xml:space="preserve"> </w:t>
      </w:r>
      <w:r w:rsidR="00A739C8">
        <w:rPr>
          <w:iCs/>
          <w:color w:val="000000" w:themeColor="text1"/>
          <w:sz w:val="28"/>
          <w:szCs w:val="28"/>
        </w:rPr>
        <w:t>Скрипт на заполнение БД</w:t>
      </w:r>
    </w:p>
    <w:p w14:paraId="12191953" w14:textId="77777777" w:rsidR="00A739C8" w:rsidRPr="00086C2B" w:rsidRDefault="00A739C8" w:rsidP="00A739C8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7A31A5">
        <w:rPr>
          <w:noProof/>
          <w:lang w:val="en-US"/>
        </w:rPr>
        <w:lastRenderedPageBreak/>
        <w:drawing>
          <wp:inline distT="0" distB="0" distL="0" distR="0" wp14:anchorId="165F7F19" wp14:editId="689B9DDF">
            <wp:extent cx="4200639" cy="2354580"/>
            <wp:effectExtent l="0" t="0" r="9525" b="762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3664" cy="23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5194" w14:textId="18B86DA3" w:rsidR="00A739C8" w:rsidRDefault="00A739C8" w:rsidP="00A739C8">
      <w:pPr>
        <w:widowControl w:val="0"/>
        <w:spacing w:after="200" w:line="360" w:lineRule="auto"/>
        <w:jc w:val="center"/>
        <w:rPr>
          <w:iCs/>
          <w:color w:val="000000" w:themeColor="text1"/>
          <w:sz w:val="28"/>
          <w:szCs w:val="28"/>
        </w:rPr>
      </w:pPr>
      <w:r w:rsidRPr="00086C2B">
        <w:rPr>
          <w:iCs/>
          <w:color w:val="000000" w:themeColor="text1"/>
          <w:sz w:val="28"/>
          <w:szCs w:val="28"/>
        </w:rPr>
        <w:t xml:space="preserve">Рисунок </w:t>
      </w:r>
      <w:r w:rsidRPr="00086C2B">
        <w:rPr>
          <w:iCs/>
          <w:color w:val="000000" w:themeColor="text1"/>
          <w:sz w:val="28"/>
          <w:szCs w:val="28"/>
        </w:rPr>
        <w:fldChar w:fldCharType="begin"/>
      </w:r>
      <w:r w:rsidRPr="00086C2B">
        <w:rPr>
          <w:iCs/>
          <w:color w:val="000000" w:themeColor="text1"/>
          <w:sz w:val="28"/>
          <w:szCs w:val="28"/>
        </w:rPr>
        <w:instrText xml:space="preserve"> SEQ Рисунок \* ARABIC </w:instrText>
      </w:r>
      <w:r w:rsidRPr="00086C2B">
        <w:rPr>
          <w:iCs/>
          <w:color w:val="000000" w:themeColor="text1"/>
          <w:sz w:val="28"/>
          <w:szCs w:val="28"/>
        </w:rPr>
        <w:fldChar w:fldCharType="separate"/>
      </w:r>
      <w:r w:rsidR="00201FFD">
        <w:rPr>
          <w:iCs/>
          <w:noProof/>
          <w:color w:val="000000" w:themeColor="text1"/>
          <w:sz w:val="28"/>
          <w:szCs w:val="28"/>
        </w:rPr>
        <w:t>4</w:t>
      </w:r>
      <w:r w:rsidRPr="00086C2B">
        <w:rPr>
          <w:iCs/>
          <w:noProof/>
          <w:color w:val="000000" w:themeColor="text1"/>
          <w:sz w:val="28"/>
          <w:szCs w:val="28"/>
        </w:rPr>
        <w:fldChar w:fldCharType="end"/>
      </w:r>
      <w:r w:rsidRPr="00086C2B">
        <w:rPr>
          <w:iCs/>
          <w:color w:val="000000" w:themeColor="text1"/>
          <w:sz w:val="28"/>
          <w:szCs w:val="28"/>
        </w:rPr>
        <w:t xml:space="preserve"> –</w:t>
      </w:r>
      <w:r>
        <w:rPr>
          <w:iCs/>
          <w:color w:val="000000" w:themeColor="text1"/>
          <w:sz w:val="28"/>
          <w:szCs w:val="28"/>
        </w:rPr>
        <w:t xml:space="preserve"> </w:t>
      </w:r>
      <w:r w:rsidRPr="00C22B87">
        <w:rPr>
          <w:iCs/>
          <w:color w:val="000000" w:themeColor="text1"/>
          <w:sz w:val="28"/>
          <w:szCs w:val="28"/>
        </w:rPr>
        <w:t>Физическая реализация таблиц БД</w:t>
      </w:r>
    </w:p>
    <w:p w14:paraId="45C33F55" w14:textId="30DEA92C" w:rsidR="004734EF" w:rsidRDefault="004734EF" w:rsidP="004734EF">
      <w:pPr>
        <w:pStyle w:val="DIV1"/>
      </w:pPr>
      <w:r>
        <w:t>Вывод</w:t>
      </w:r>
    </w:p>
    <w:p w14:paraId="6F9F49B7" w14:textId="14CFF828" w:rsidR="00744DE3" w:rsidRPr="00900A6C" w:rsidRDefault="00E0449A" w:rsidP="00744DE3">
      <w:pPr>
        <w:pStyle w:val="MAINTEXT"/>
      </w:pPr>
      <w:r w:rsidRPr="00E0449A">
        <w:t xml:space="preserve">В ходе выполнения работы в среде </w:t>
      </w:r>
      <w:r w:rsidRPr="00E0449A">
        <w:rPr>
          <w:lang w:val="en-US"/>
        </w:rPr>
        <w:t>MySQL</w:t>
      </w:r>
      <w:r w:rsidRPr="00E0449A">
        <w:t xml:space="preserve"> </w:t>
      </w:r>
      <w:r w:rsidRPr="00E0449A">
        <w:rPr>
          <w:lang w:val="en-US"/>
        </w:rPr>
        <w:t>Workbench</w:t>
      </w:r>
      <w:r w:rsidRPr="00E0449A">
        <w:t xml:space="preserve"> была разработана база данных, предназначенная для учёта библиотеки, включающей книги и компьютерные диски. </w:t>
      </w:r>
      <w:r w:rsidRPr="00900A6C">
        <w:t xml:space="preserve">Реализована структура, обеспечивающая хранение информации об объектах, отслеживание их перемещений между пользователями, фиксацию задолженностей и доступ к характеристикам каждого экземпляра. Также была составлена </w:t>
      </w:r>
      <w:r w:rsidRPr="00E0449A">
        <w:rPr>
          <w:lang w:val="en-US"/>
        </w:rPr>
        <w:t>EER</w:t>
      </w:r>
      <w:r w:rsidRPr="00900A6C">
        <w:t>-схема для наглядного отображения структуры базы данных и написан скрипт для её заполнения начальными данными.</w:t>
      </w:r>
    </w:p>
    <w:p w14:paraId="2D1D461C" w14:textId="7576F4EE" w:rsidR="006E58C8" w:rsidRDefault="006E58C8" w:rsidP="00744DE3">
      <w:pPr>
        <w:pStyle w:val="MAINTEXT"/>
      </w:pPr>
      <w:r>
        <w:br w:type="page"/>
      </w:r>
    </w:p>
    <w:p w14:paraId="393247F6" w14:textId="3F0D05F9" w:rsidR="006E58C8" w:rsidRPr="00C16321" w:rsidRDefault="006E58C8" w:rsidP="006E58C8">
      <w:pPr>
        <w:pStyle w:val="H1"/>
        <w:rPr>
          <w:lang w:val="en-US"/>
        </w:rPr>
      </w:pPr>
      <w:r>
        <w:lastRenderedPageBreak/>
        <w:t>ПРИЛОЖЕНИЕ</w:t>
      </w:r>
      <w:r w:rsidRPr="00C16321">
        <w:rPr>
          <w:lang w:val="en-US"/>
        </w:rPr>
        <w:t xml:space="preserve"> </w:t>
      </w:r>
      <w:r>
        <w:t>А</w:t>
      </w:r>
    </w:p>
    <w:p w14:paraId="3FB61A6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MySQL Script generated by MySQL Workbench</w:t>
      </w:r>
    </w:p>
    <w:p w14:paraId="481FF03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Thu May 29 17:26:17 2025</w:t>
      </w:r>
    </w:p>
    <w:p w14:paraId="0C4FE93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Model: New Model    Version: 1.0</w:t>
      </w:r>
    </w:p>
    <w:p w14:paraId="70B2BE6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MySQL Workbench Forward Engineering</w:t>
      </w:r>
    </w:p>
    <w:p w14:paraId="143EF34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E06878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SET @OLD_UNIQUE_CHECKS=@@UNIQUE_CHECKS, UNIQUE_CHECKS=0;</w:t>
      </w:r>
    </w:p>
    <w:p w14:paraId="6B8A6FD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SET @OLD_FOREIGN_KEY_CHECKS=@@FOREIGN_KEY_CHECKS, FOREIGN_KEY_CHECKS=0;</w:t>
      </w:r>
    </w:p>
    <w:p w14:paraId="38F108C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SET @OLD_SQL_MODE=@@SQL_MODE, SQL_MODE='ONLY_FULL_GROUP_</w:t>
      </w:r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BY,STRICT</w:t>
      </w:r>
      <w:proofErr w:type="gramEnd"/>
      <w:r w:rsidRPr="00C16321">
        <w:rPr>
          <w:rFonts w:ascii="Courier New" w:hAnsi="Courier New" w:cs="Courier New"/>
          <w:sz w:val="22"/>
          <w:szCs w:val="22"/>
          <w:lang w:val="en-US"/>
        </w:rPr>
        <w:t>_TRANS_TABLES,NO_ZERO_IN_DATE,NO_ZERO_DATE,ERROR_FOR_DIVISION_BY_ZERO,NO_ENGINE_SUBSTITUTION';</w:t>
      </w:r>
    </w:p>
    <w:p w14:paraId="11EAC8B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723933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2AD454D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-- Schema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</w:p>
    <w:p w14:paraId="2EC69EA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14C2615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01DF2B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17F45C3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-- Schema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</w:p>
    <w:p w14:paraId="1481D99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5485152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SCHEMA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` DEFAULT CHARACTER SET utf</w:t>
      </w:r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8 ;</w:t>
      </w:r>
      <w:proofErr w:type="gramEnd"/>
    </w:p>
    <w:p w14:paraId="10897E6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USE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 ;</w:t>
      </w:r>
      <w:proofErr w:type="gramEnd"/>
    </w:p>
    <w:p w14:paraId="05C1E29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A1DCFA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64B3567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Пользователи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4F08DA3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21A73DC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Пользователи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27FABD9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Пользователя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 AUTO_INCREMENT,</w:t>
      </w:r>
    </w:p>
    <w:p w14:paraId="5946F9D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Имя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` </w:t>
      </w:r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VARCHAR(</w:t>
      </w:r>
      <w:proofErr w:type="gramEnd"/>
      <w:r w:rsidRPr="00C16321">
        <w:rPr>
          <w:rFonts w:ascii="Courier New" w:hAnsi="Courier New" w:cs="Courier New"/>
          <w:sz w:val="22"/>
          <w:szCs w:val="22"/>
          <w:lang w:val="en-US"/>
        </w:rPr>
        <w:t>45) NOT NULL,</w:t>
      </w:r>
    </w:p>
    <w:p w14:paraId="12EC176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Контакты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` </w:t>
      </w:r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VARCHAR(</w:t>
      </w:r>
      <w:proofErr w:type="gramEnd"/>
      <w:r w:rsidRPr="00C16321">
        <w:rPr>
          <w:rFonts w:ascii="Courier New" w:hAnsi="Courier New" w:cs="Courier New"/>
          <w:sz w:val="22"/>
          <w:szCs w:val="22"/>
          <w:lang w:val="en-US"/>
        </w:rPr>
        <w:t>45) NOT NULL,</w:t>
      </w:r>
    </w:p>
    <w:p w14:paraId="064ACA4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Пользователя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`))</w:t>
      </w:r>
    </w:p>
    <w:p w14:paraId="7E3DA81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E65F54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87ED7B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5257EA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4A78FFA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Форматы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16321">
        <w:rPr>
          <w:rFonts w:ascii="Courier New" w:hAnsi="Courier New" w:cs="Courier New"/>
          <w:sz w:val="22"/>
          <w:szCs w:val="22"/>
        </w:rPr>
        <w:t>дисков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1EF5410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41CB7CD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Форматы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16321">
        <w:rPr>
          <w:rFonts w:ascii="Courier New" w:hAnsi="Courier New" w:cs="Courier New"/>
          <w:sz w:val="22"/>
          <w:szCs w:val="22"/>
        </w:rPr>
        <w:t>дисков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3680DD6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Формата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 AUTO_INCREMENT,</w:t>
      </w:r>
    </w:p>
    <w:p w14:paraId="08BBADF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Название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` </w:t>
      </w:r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VARCHAR(</w:t>
      </w:r>
      <w:proofErr w:type="gramEnd"/>
      <w:r w:rsidRPr="00C16321">
        <w:rPr>
          <w:rFonts w:ascii="Courier New" w:hAnsi="Courier New" w:cs="Courier New"/>
          <w:sz w:val="22"/>
          <w:szCs w:val="22"/>
          <w:lang w:val="en-US"/>
        </w:rPr>
        <w:t>45) NOT NULL,</w:t>
      </w:r>
    </w:p>
    <w:p w14:paraId="230C960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Формата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`))</w:t>
      </w:r>
    </w:p>
    <w:p w14:paraId="34E422B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F15C69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16F5F9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8B34FE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720CB97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Жанры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6D33E9B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7B98EEA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Жанры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3508AEA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Жанра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 AUTO_INCREMENT,</w:t>
      </w:r>
    </w:p>
    <w:p w14:paraId="291FF2E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Название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` </w:t>
      </w:r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VARCHAR(</w:t>
      </w:r>
      <w:proofErr w:type="gramEnd"/>
      <w:r w:rsidRPr="00C16321">
        <w:rPr>
          <w:rFonts w:ascii="Courier New" w:hAnsi="Courier New" w:cs="Courier New"/>
          <w:sz w:val="22"/>
          <w:szCs w:val="22"/>
          <w:lang w:val="en-US"/>
        </w:rPr>
        <w:t>45) NOT NULL,</w:t>
      </w:r>
    </w:p>
    <w:p w14:paraId="49B5C23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Жанра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`))</w:t>
      </w:r>
    </w:p>
    <w:p w14:paraId="5CE9547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E5AE6F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05BB4B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930139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246B61A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Диски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468EA3A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lastRenderedPageBreak/>
        <w:t>-- -----------------------------------------------------</w:t>
      </w:r>
    </w:p>
    <w:p w14:paraId="69282E6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Диски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45891A3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Диска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 AUTO_INCREMENT,</w:t>
      </w:r>
    </w:p>
    <w:p w14:paraId="37C02A1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Название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` </w:t>
      </w:r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VARCHAR(</w:t>
      </w:r>
      <w:proofErr w:type="gramEnd"/>
      <w:r w:rsidRPr="00C16321">
        <w:rPr>
          <w:rFonts w:ascii="Courier New" w:hAnsi="Courier New" w:cs="Courier New"/>
          <w:sz w:val="22"/>
          <w:szCs w:val="22"/>
          <w:lang w:val="en-US"/>
        </w:rPr>
        <w:t>45) NOT NULL,</w:t>
      </w:r>
    </w:p>
    <w:p w14:paraId="621B9A5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Формат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INT NOT NULL,</w:t>
      </w:r>
    </w:p>
    <w:p w14:paraId="57FC90E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Жанр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INT NOT NULL,</w:t>
      </w:r>
    </w:p>
    <w:p w14:paraId="0F4F1E6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Длительность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NULL,</w:t>
      </w:r>
    </w:p>
    <w:p w14:paraId="694ED36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Диска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`),</w:t>
      </w:r>
    </w:p>
    <w:p w14:paraId="1011CD4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INDEX `</w:t>
      </w:r>
      <w:r w:rsidRPr="00C16321">
        <w:rPr>
          <w:rFonts w:ascii="Courier New" w:hAnsi="Courier New" w:cs="Courier New"/>
          <w:sz w:val="22"/>
          <w:szCs w:val="22"/>
        </w:rPr>
        <w:t>Формат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idx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` (`</w:t>
      </w:r>
      <w:r w:rsidRPr="00C16321">
        <w:rPr>
          <w:rFonts w:ascii="Courier New" w:hAnsi="Courier New" w:cs="Courier New"/>
          <w:sz w:val="22"/>
          <w:szCs w:val="22"/>
        </w:rPr>
        <w:t>Формат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ASC) VISIBLE,</w:t>
      </w:r>
    </w:p>
    <w:p w14:paraId="15FDA82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INDEX `</w:t>
      </w:r>
      <w:r w:rsidRPr="00C16321">
        <w:rPr>
          <w:rFonts w:ascii="Courier New" w:hAnsi="Courier New" w:cs="Courier New"/>
          <w:sz w:val="22"/>
          <w:szCs w:val="22"/>
        </w:rPr>
        <w:t>Жанр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idx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` (`</w:t>
      </w:r>
      <w:r w:rsidRPr="00C16321">
        <w:rPr>
          <w:rFonts w:ascii="Courier New" w:hAnsi="Courier New" w:cs="Courier New"/>
          <w:sz w:val="22"/>
          <w:szCs w:val="22"/>
        </w:rPr>
        <w:t>Жанр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ASC) VISIBLE,</w:t>
      </w:r>
    </w:p>
    <w:p w14:paraId="3F28242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Формат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01FFB30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</w:t>
      </w:r>
      <w:r w:rsidRPr="00C16321">
        <w:rPr>
          <w:rFonts w:ascii="Courier New" w:hAnsi="Courier New" w:cs="Courier New"/>
          <w:sz w:val="22"/>
          <w:szCs w:val="22"/>
        </w:rPr>
        <w:t>Формат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_ID`)</w:t>
      </w:r>
    </w:p>
    <w:p w14:paraId="4984CD1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Форматы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16321">
        <w:rPr>
          <w:rFonts w:ascii="Courier New" w:hAnsi="Courier New" w:cs="Courier New"/>
          <w:sz w:val="22"/>
          <w:szCs w:val="22"/>
        </w:rPr>
        <w:t>дисков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Формата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06BDD81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3C187D5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CASCADE,</w:t>
      </w:r>
    </w:p>
    <w:p w14:paraId="128D644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Жанр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554C99F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</w:t>
      </w:r>
      <w:r w:rsidRPr="00C16321">
        <w:rPr>
          <w:rFonts w:ascii="Courier New" w:hAnsi="Courier New" w:cs="Courier New"/>
          <w:sz w:val="22"/>
          <w:szCs w:val="22"/>
        </w:rPr>
        <w:t>Жанр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_ID`)</w:t>
      </w:r>
    </w:p>
    <w:p w14:paraId="76BB459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Жанры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Жанра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096A6A4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527D1D4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CASCADE)</w:t>
      </w:r>
    </w:p>
    <w:p w14:paraId="24D84E8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949A44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9300EB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3B12A9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3EBADD5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Выдача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16321">
        <w:rPr>
          <w:rFonts w:ascii="Courier New" w:hAnsi="Courier New" w:cs="Courier New"/>
          <w:sz w:val="22"/>
          <w:szCs w:val="22"/>
        </w:rPr>
        <w:t>дисков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21C9EBD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5A6A129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Выдача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16321">
        <w:rPr>
          <w:rFonts w:ascii="Courier New" w:hAnsi="Courier New" w:cs="Courier New"/>
          <w:sz w:val="22"/>
          <w:szCs w:val="22"/>
        </w:rPr>
        <w:t>дисков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32570EA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Выдачи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 AUTO_INCREMENT,</w:t>
      </w:r>
    </w:p>
    <w:p w14:paraId="50D91B0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Диск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INT NOT NULL,</w:t>
      </w:r>
    </w:p>
    <w:p w14:paraId="33EF45B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INT NOT NULL,</w:t>
      </w:r>
    </w:p>
    <w:p w14:paraId="7D51893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Дата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Выдачи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DATE NOT NULL,</w:t>
      </w:r>
    </w:p>
    <w:p w14:paraId="3C08FA3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Дата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Возврата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DATE NOT NULL,</w:t>
      </w:r>
    </w:p>
    <w:p w14:paraId="3F74BD1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Статус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Возврата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TINYINT NOT NULL,</w:t>
      </w:r>
    </w:p>
    <w:p w14:paraId="7C88024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Выдачи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`),</w:t>
      </w:r>
    </w:p>
    <w:p w14:paraId="08CBA06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C16321">
        <w:rPr>
          <w:rFonts w:ascii="Courier New" w:hAnsi="Courier New" w:cs="Courier New"/>
          <w:sz w:val="22"/>
          <w:szCs w:val="22"/>
        </w:rPr>
        <w:t>INDEX `</w:t>
      </w:r>
      <w:proofErr w:type="spellStart"/>
      <w:r w:rsidRPr="00C16321">
        <w:rPr>
          <w:rFonts w:ascii="Courier New" w:hAnsi="Courier New" w:cs="Courier New"/>
          <w:sz w:val="22"/>
          <w:szCs w:val="22"/>
        </w:rPr>
        <w:t>Пользователь_idx</w:t>
      </w:r>
      <w:proofErr w:type="spellEnd"/>
      <w:r w:rsidRPr="00C16321">
        <w:rPr>
          <w:rFonts w:ascii="Courier New" w:hAnsi="Courier New" w:cs="Courier New"/>
          <w:sz w:val="22"/>
          <w:szCs w:val="22"/>
        </w:rPr>
        <w:t>` (`</w:t>
      </w:r>
      <w:proofErr w:type="spellStart"/>
      <w:r w:rsidRPr="00C16321">
        <w:rPr>
          <w:rFonts w:ascii="Courier New" w:hAnsi="Courier New" w:cs="Courier New"/>
          <w:sz w:val="22"/>
          <w:szCs w:val="22"/>
        </w:rPr>
        <w:t>Пользователь_ID</w:t>
      </w:r>
      <w:proofErr w:type="spellEnd"/>
      <w:r w:rsidRPr="00C16321">
        <w:rPr>
          <w:rFonts w:ascii="Courier New" w:hAnsi="Courier New" w:cs="Courier New"/>
          <w:sz w:val="22"/>
          <w:szCs w:val="22"/>
        </w:rPr>
        <w:t>` ASC) VISIBLE,</w:t>
      </w:r>
    </w:p>
    <w:p w14:paraId="06D6589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</w:rPr>
        <w:t xml:space="preserve">  </w:t>
      </w:r>
      <w:r w:rsidRPr="00C16321">
        <w:rPr>
          <w:rFonts w:ascii="Courier New" w:hAnsi="Courier New" w:cs="Courier New"/>
          <w:sz w:val="22"/>
          <w:szCs w:val="22"/>
          <w:lang w:val="en-US"/>
        </w:rPr>
        <w:t>INDEX `</w:t>
      </w:r>
      <w:r w:rsidRPr="00C16321">
        <w:rPr>
          <w:rFonts w:ascii="Courier New" w:hAnsi="Courier New" w:cs="Courier New"/>
          <w:sz w:val="22"/>
          <w:szCs w:val="22"/>
        </w:rPr>
        <w:t>Диск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idx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` (`</w:t>
      </w:r>
      <w:r w:rsidRPr="00C16321">
        <w:rPr>
          <w:rFonts w:ascii="Courier New" w:hAnsi="Courier New" w:cs="Courier New"/>
          <w:sz w:val="22"/>
          <w:szCs w:val="22"/>
        </w:rPr>
        <w:t>Диск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ASC) VISIBLE,</w:t>
      </w:r>
    </w:p>
    <w:p w14:paraId="6810FD9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6EDD127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_ID`)</w:t>
      </w:r>
    </w:p>
    <w:p w14:paraId="321A818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Пользователи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Пользователя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3DE7DC4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02FB620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CASCADE,</w:t>
      </w:r>
    </w:p>
    <w:p w14:paraId="00EC30D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Диск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00194AA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</w:t>
      </w:r>
      <w:r w:rsidRPr="00C16321">
        <w:rPr>
          <w:rFonts w:ascii="Courier New" w:hAnsi="Courier New" w:cs="Courier New"/>
          <w:sz w:val="22"/>
          <w:szCs w:val="22"/>
        </w:rPr>
        <w:t>Диск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_ID`)</w:t>
      </w:r>
    </w:p>
    <w:p w14:paraId="655082E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Диски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Диска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5CBBD4F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2CE6A4A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CASCADE)</w:t>
      </w:r>
    </w:p>
    <w:p w14:paraId="27489EF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8068DC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E7A837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D11E9C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1341918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557941B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27DAB02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0BA44AC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 AUTO_INCREMENT,</w:t>
      </w:r>
    </w:p>
    <w:p w14:paraId="38D60EE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Название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` </w:t>
      </w:r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VARCHAR(</w:t>
      </w:r>
      <w:proofErr w:type="gramEnd"/>
      <w:r w:rsidRPr="00C16321">
        <w:rPr>
          <w:rFonts w:ascii="Courier New" w:hAnsi="Courier New" w:cs="Courier New"/>
          <w:sz w:val="22"/>
          <w:szCs w:val="22"/>
          <w:lang w:val="en-US"/>
        </w:rPr>
        <w:t>45) NOT NULL,</w:t>
      </w:r>
    </w:p>
    <w:p w14:paraId="0707C1B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Год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NULL,</w:t>
      </w:r>
    </w:p>
    <w:p w14:paraId="4F9F499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Жанр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INT NOT NULL,</w:t>
      </w:r>
    </w:p>
    <w:p w14:paraId="2CD81ED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`),</w:t>
      </w:r>
    </w:p>
    <w:p w14:paraId="7A2331C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INDEX `</w:t>
      </w:r>
      <w:r w:rsidRPr="00C16321">
        <w:rPr>
          <w:rFonts w:ascii="Courier New" w:hAnsi="Courier New" w:cs="Courier New"/>
          <w:sz w:val="22"/>
          <w:szCs w:val="22"/>
        </w:rPr>
        <w:t>Жанр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idx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` (`</w:t>
      </w:r>
      <w:r w:rsidRPr="00C16321">
        <w:rPr>
          <w:rFonts w:ascii="Courier New" w:hAnsi="Courier New" w:cs="Courier New"/>
          <w:sz w:val="22"/>
          <w:szCs w:val="22"/>
        </w:rPr>
        <w:t>Жанр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ASC) VISIBLE,</w:t>
      </w:r>
    </w:p>
    <w:p w14:paraId="3338C6A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Жанр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2429D32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</w:t>
      </w:r>
      <w:r w:rsidRPr="00C16321">
        <w:rPr>
          <w:rFonts w:ascii="Courier New" w:hAnsi="Courier New" w:cs="Courier New"/>
          <w:sz w:val="22"/>
          <w:szCs w:val="22"/>
        </w:rPr>
        <w:t>Жанр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_ID`)</w:t>
      </w:r>
    </w:p>
    <w:p w14:paraId="73965AE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Жанры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Жанра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6A29502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4DF540C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CASCADE)</w:t>
      </w:r>
    </w:p>
    <w:p w14:paraId="54C33D9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11E397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F8EACB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F84F4A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2AAB3E8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Актеры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068B9FF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35835F3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Актеры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0BE81D6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Актера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 AUTO_INCREMENT,</w:t>
      </w:r>
    </w:p>
    <w:p w14:paraId="62BC547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ФИО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` </w:t>
      </w:r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VARCHAR(</w:t>
      </w:r>
      <w:proofErr w:type="gramEnd"/>
      <w:r w:rsidRPr="00C16321">
        <w:rPr>
          <w:rFonts w:ascii="Courier New" w:hAnsi="Courier New" w:cs="Courier New"/>
          <w:sz w:val="22"/>
          <w:szCs w:val="22"/>
          <w:lang w:val="en-US"/>
        </w:rPr>
        <w:t>45) NOT NULL,</w:t>
      </w:r>
    </w:p>
    <w:p w14:paraId="6E00B8C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Актера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`))</w:t>
      </w:r>
    </w:p>
    <w:p w14:paraId="2CBDDE4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B04E29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575BFC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14B17F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58E38DC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Диски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Актеры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2CC257A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36AA0F3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Диски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Актеры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35159D0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Диска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NULL,</w:t>
      </w:r>
    </w:p>
    <w:p w14:paraId="1934C67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Актера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NULL,</w:t>
      </w:r>
    </w:p>
    <w:p w14:paraId="18ADB4C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Диска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`, `ID_</w:t>
      </w:r>
      <w:r w:rsidRPr="00C16321">
        <w:rPr>
          <w:rFonts w:ascii="Courier New" w:hAnsi="Courier New" w:cs="Courier New"/>
          <w:sz w:val="22"/>
          <w:szCs w:val="22"/>
        </w:rPr>
        <w:t>Актера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`),</w:t>
      </w:r>
    </w:p>
    <w:p w14:paraId="5AFD9E1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INDEX `</w:t>
      </w:r>
      <w:r w:rsidRPr="00C16321">
        <w:rPr>
          <w:rFonts w:ascii="Courier New" w:hAnsi="Courier New" w:cs="Courier New"/>
          <w:sz w:val="22"/>
          <w:szCs w:val="22"/>
        </w:rPr>
        <w:t>Актер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idx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Актера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ASC) VISIBLE,</w:t>
      </w:r>
    </w:p>
    <w:p w14:paraId="4EA7E4F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Диск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1A07286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(`ID_</w:t>
      </w:r>
      <w:r w:rsidRPr="00C16321">
        <w:rPr>
          <w:rFonts w:ascii="Courier New" w:hAnsi="Courier New" w:cs="Courier New"/>
          <w:sz w:val="22"/>
          <w:szCs w:val="22"/>
        </w:rPr>
        <w:t>Диска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1FA4CC8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Диски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Диска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104664B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7792202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CASCADE,</w:t>
      </w:r>
    </w:p>
    <w:p w14:paraId="3BE9A04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Актер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0CB6077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(`ID_</w:t>
      </w:r>
      <w:r w:rsidRPr="00C16321">
        <w:rPr>
          <w:rFonts w:ascii="Courier New" w:hAnsi="Courier New" w:cs="Courier New"/>
          <w:sz w:val="22"/>
          <w:szCs w:val="22"/>
        </w:rPr>
        <w:t>Актера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3E49A4B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Актеры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Актера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2A3FFE2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7407096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CASCADE)</w:t>
      </w:r>
    </w:p>
    <w:p w14:paraId="4D013E7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3C71B8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878B76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A20D9A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394C04A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Авторы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345BAB6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3BCC3AE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Авторы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24FBB21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Автора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 AUTO_INCREMENT,</w:t>
      </w:r>
    </w:p>
    <w:p w14:paraId="66ECDD5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ФИО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` </w:t>
      </w:r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VARCHAR(</w:t>
      </w:r>
      <w:proofErr w:type="gramEnd"/>
      <w:r w:rsidRPr="00C16321">
        <w:rPr>
          <w:rFonts w:ascii="Courier New" w:hAnsi="Courier New" w:cs="Courier New"/>
          <w:sz w:val="22"/>
          <w:szCs w:val="22"/>
          <w:lang w:val="en-US"/>
        </w:rPr>
        <w:t>45) NOT NULL,</w:t>
      </w:r>
    </w:p>
    <w:p w14:paraId="27F47ED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Автора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`))</w:t>
      </w:r>
    </w:p>
    <w:p w14:paraId="69B3D4D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2F89C1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689C8E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EEBDFA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69F04FA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Авторы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432BA96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7D0FC7E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Авторы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6175258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NULL,</w:t>
      </w:r>
    </w:p>
    <w:p w14:paraId="662CF3C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Автора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NULL,</w:t>
      </w:r>
    </w:p>
    <w:p w14:paraId="6590BCF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`, `ID_</w:t>
      </w:r>
      <w:r w:rsidRPr="00C16321">
        <w:rPr>
          <w:rFonts w:ascii="Courier New" w:hAnsi="Courier New" w:cs="Courier New"/>
          <w:sz w:val="22"/>
          <w:szCs w:val="22"/>
        </w:rPr>
        <w:t>Автора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`),</w:t>
      </w:r>
    </w:p>
    <w:p w14:paraId="7CADEE8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INDEX `</w:t>
      </w:r>
      <w:r w:rsidRPr="00C16321">
        <w:rPr>
          <w:rFonts w:ascii="Courier New" w:hAnsi="Courier New" w:cs="Courier New"/>
          <w:sz w:val="22"/>
          <w:szCs w:val="22"/>
        </w:rPr>
        <w:t>Автор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idx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Автора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ASC) VISIBLE,</w:t>
      </w:r>
    </w:p>
    <w:p w14:paraId="37A47D9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Книга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3C7408D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(`ID_</w:t>
      </w:r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4A82FB6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1DF3E1E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302E574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CASCADE,</w:t>
      </w:r>
    </w:p>
    <w:p w14:paraId="7CD7EC8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Автор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0299E2C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(`ID_</w:t>
      </w:r>
      <w:r w:rsidRPr="00C16321">
        <w:rPr>
          <w:rFonts w:ascii="Courier New" w:hAnsi="Courier New" w:cs="Courier New"/>
          <w:sz w:val="22"/>
          <w:szCs w:val="22"/>
        </w:rPr>
        <w:t>Автора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649E410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Авторы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Автора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263103E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4170AB4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CASCADE)</w:t>
      </w:r>
    </w:p>
    <w:p w14:paraId="1A66EF1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9EF700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1AA274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7B2453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7D16D24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Заимствование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16321">
        <w:rPr>
          <w:rFonts w:ascii="Courier New" w:hAnsi="Courier New" w:cs="Courier New"/>
          <w:sz w:val="22"/>
          <w:szCs w:val="22"/>
        </w:rPr>
        <w:t>дисков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6F8EED6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5937486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Заимствование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16321">
        <w:rPr>
          <w:rFonts w:ascii="Courier New" w:hAnsi="Courier New" w:cs="Courier New"/>
          <w:sz w:val="22"/>
          <w:szCs w:val="22"/>
        </w:rPr>
        <w:t>дисков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38E2C26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Заимствования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 AUTO_INCREMENT,</w:t>
      </w:r>
    </w:p>
    <w:p w14:paraId="6E49FCA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Диск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INT NOT NULL,</w:t>
      </w:r>
    </w:p>
    <w:p w14:paraId="276F8FA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INT NOT NULL,</w:t>
      </w:r>
    </w:p>
    <w:p w14:paraId="7DE7D26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Дата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Взятия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DATE NOT NULL,</w:t>
      </w:r>
    </w:p>
    <w:p w14:paraId="417FFBE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Дата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Возврата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DATE NOT NULL,</w:t>
      </w:r>
    </w:p>
    <w:p w14:paraId="65F0C7F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Статус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Возврата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TINYINT NOT NULL,</w:t>
      </w:r>
    </w:p>
    <w:p w14:paraId="6134BEF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Заимствования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`),</w:t>
      </w:r>
    </w:p>
    <w:p w14:paraId="3F8E572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C16321">
        <w:rPr>
          <w:rFonts w:ascii="Courier New" w:hAnsi="Courier New" w:cs="Courier New"/>
          <w:sz w:val="22"/>
          <w:szCs w:val="22"/>
        </w:rPr>
        <w:t>INDEX `</w:t>
      </w:r>
      <w:proofErr w:type="spellStart"/>
      <w:r w:rsidRPr="00C16321">
        <w:rPr>
          <w:rFonts w:ascii="Courier New" w:hAnsi="Courier New" w:cs="Courier New"/>
          <w:sz w:val="22"/>
          <w:szCs w:val="22"/>
        </w:rPr>
        <w:t>Пользователь_idx</w:t>
      </w:r>
      <w:proofErr w:type="spellEnd"/>
      <w:r w:rsidRPr="00C16321">
        <w:rPr>
          <w:rFonts w:ascii="Courier New" w:hAnsi="Courier New" w:cs="Courier New"/>
          <w:sz w:val="22"/>
          <w:szCs w:val="22"/>
        </w:rPr>
        <w:t>` (`</w:t>
      </w:r>
      <w:proofErr w:type="spellStart"/>
      <w:r w:rsidRPr="00C16321">
        <w:rPr>
          <w:rFonts w:ascii="Courier New" w:hAnsi="Courier New" w:cs="Courier New"/>
          <w:sz w:val="22"/>
          <w:szCs w:val="22"/>
        </w:rPr>
        <w:t>Пользователь_ID</w:t>
      </w:r>
      <w:proofErr w:type="spellEnd"/>
      <w:r w:rsidRPr="00C16321">
        <w:rPr>
          <w:rFonts w:ascii="Courier New" w:hAnsi="Courier New" w:cs="Courier New"/>
          <w:sz w:val="22"/>
          <w:szCs w:val="22"/>
        </w:rPr>
        <w:t>` ASC) VISIBLE,</w:t>
      </w:r>
    </w:p>
    <w:p w14:paraId="52B25C1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</w:rPr>
        <w:t xml:space="preserve">  </w:t>
      </w:r>
      <w:r w:rsidRPr="00C16321">
        <w:rPr>
          <w:rFonts w:ascii="Courier New" w:hAnsi="Courier New" w:cs="Courier New"/>
          <w:sz w:val="22"/>
          <w:szCs w:val="22"/>
          <w:lang w:val="en-US"/>
        </w:rPr>
        <w:t>INDEX `</w:t>
      </w:r>
      <w:r w:rsidRPr="00C16321">
        <w:rPr>
          <w:rFonts w:ascii="Courier New" w:hAnsi="Courier New" w:cs="Courier New"/>
          <w:sz w:val="22"/>
          <w:szCs w:val="22"/>
        </w:rPr>
        <w:t>Диск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idx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` (`</w:t>
      </w:r>
      <w:r w:rsidRPr="00C16321">
        <w:rPr>
          <w:rFonts w:ascii="Courier New" w:hAnsi="Courier New" w:cs="Courier New"/>
          <w:sz w:val="22"/>
          <w:szCs w:val="22"/>
        </w:rPr>
        <w:t>Диск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ASC) VISIBLE,</w:t>
      </w:r>
    </w:p>
    <w:p w14:paraId="1F82DD6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7A74A17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_ID`)</w:t>
      </w:r>
    </w:p>
    <w:p w14:paraId="6763456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Пользователи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Пользователя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666A149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0EA41FE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CASCADE,</w:t>
      </w:r>
    </w:p>
    <w:p w14:paraId="4969766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Диск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6DEF325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</w:t>
      </w:r>
      <w:r w:rsidRPr="00C16321">
        <w:rPr>
          <w:rFonts w:ascii="Courier New" w:hAnsi="Courier New" w:cs="Courier New"/>
          <w:sz w:val="22"/>
          <w:szCs w:val="22"/>
        </w:rPr>
        <w:t>Диск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_ID`)</w:t>
      </w:r>
    </w:p>
    <w:p w14:paraId="0C6A276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Диски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Диска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5F76ED3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707648E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CASCADE)</w:t>
      </w:r>
    </w:p>
    <w:p w14:paraId="04D82A3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3D8B83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C207C0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5424B2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3B498BE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Выдача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16321">
        <w:rPr>
          <w:rFonts w:ascii="Courier New" w:hAnsi="Courier New" w:cs="Courier New"/>
          <w:sz w:val="22"/>
          <w:szCs w:val="22"/>
        </w:rPr>
        <w:t>книг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0F89F9D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3B4342F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Выдача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16321">
        <w:rPr>
          <w:rFonts w:ascii="Courier New" w:hAnsi="Courier New" w:cs="Courier New"/>
          <w:sz w:val="22"/>
          <w:szCs w:val="22"/>
        </w:rPr>
        <w:t>книг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1E6BDF1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Выдачи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 AUTO_INCREMENT,</w:t>
      </w:r>
    </w:p>
    <w:p w14:paraId="2B5AFA8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Книга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INT NOT NULL,</w:t>
      </w:r>
    </w:p>
    <w:p w14:paraId="5C4AFB1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INT NOT NULL,</w:t>
      </w:r>
    </w:p>
    <w:p w14:paraId="438EA11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Дата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Выдачи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DATE NOT NULL,</w:t>
      </w:r>
    </w:p>
    <w:p w14:paraId="51C6574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Дата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Возврата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DATE NOT NULL,</w:t>
      </w:r>
    </w:p>
    <w:p w14:paraId="4110196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Статус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Возврата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TINYINT NOT NULL,</w:t>
      </w:r>
    </w:p>
    <w:p w14:paraId="21ABB55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Выдачи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`),</w:t>
      </w:r>
    </w:p>
    <w:p w14:paraId="5358055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C16321">
        <w:rPr>
          <w:rFonts w:ascii="Courier New" w:hAnsi="Courier New" w:cs="Courier New"/>
          <w:sz w:val="22"/>
          <w:szCs w:val="22"/>
        </w:rPr>
        <w:t>INDEX `</w:t>
      </w:r>
      <w:proofErr w:type="spellStart"/>
      <w:r w:rsidRPr="00C16321">
        <w:rPr>
          <w:rFonts w:ascii="Courier New" w:hAnsi="Courier New" w:cs="Courier New"/>
          <w:sz w:val="22"/>
          <w:szCs w:val="22"/>
        </w:rPr>
        <w:t>Пользователь_idx</w:t>
      </w:r>
      <w:proofErr w:type="spellEnd"/>
      <w:r w:rsidRPr="00C16321">
        <w:rPr>
          <w:rFonts w:ascii="Courier New" w:hAnsi="Courier New" w:cs="Courier New"/>
          <w:sz w:val="22"/>
          <w:szCs w:val="22"/>
        </w:rPr>
        <w:t>` (`</w:t>
      </w:r>
      <w:proofErr w:type="spellStart"/>
      <w:r w:rsidRPr="00C16321">
        <w:rPr>
          <w:rFonts w:ascii="Courier New" w:hAnsi="Courier New" w:cs="Courier New"/>
          <w:sz w:val="22"/>
          <w:szCs w:val="22"/>
        </w:rPr>
        <w:t>Пользователь_ID</w:t>
      </w:r>
      <w:proofErr w:type="spellEnd"/>
      <w:r w:rsidRPr="00C16321">
        <w:rPr>
          <w:rFonts w:ascii="Courier New" w:hAnsi="Courier New" w:cs="Courier New"/>
          <w:sz w:val="22"/>
          <w:szCs w:val="22"/>
        </w:rPr>
        <w:t>` ASC) VISIBLE,</w:t>
      </w:r>
    </w:p>
    <w:p w14:paraId="72D2EDA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</w:rPr>
        <w:t xml:space="preserve">  </w:t>
      </w:r>
      <w:r w:rsidRPr="00C16321">
        <w:rPr>
          <w:rFonts w:ascii="Courier New" w:hAnsi="Courier New" w:cs="Courier New"/>
          <w:sz w:val="22"/>
          <w:szCs w:val="22"/>
          <w:lang w:val="en-US"/>
        </w:rPr>
        <w:t>INDEX `</w:t>
      </w:r>
      <w:r w:rsidRPr="00C16321">
        <w:rPr>
          <w:rFonts w:ascii="Courier New" w:hAnsi="Courier New" w:cs="Courier New"/>
          <w:sz w:val="22"/>
          <w:szCs w:val="22"/>
        </w:rPr>
        <w:t>Книга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idx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` (`</w:t>
      </w:r>
      <w:r w:rsidRPr="00C16321">
        <w:rPr>
          <w:rFonts w:ascii="Courier New" w:hAnsi="Courier New" w:cs="Courier New"/>
          <w:sz w:val="22"/>
          <w:szCs w:val="22"/>
        </w:rPr>
        <w:t>Книга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ASC) VISIBLE,</w:t>
      </w:r>
    </w:p>
    <w:p w14:paraId="20F3AE8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3F7A638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_ID`)</w:t>
      </w:r>
    </w:p>
    <w:p w14:paraId="5548212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Пользователи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Пользователя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4B2BE3F3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ON DELETE CASCADE</w:t>
      </w:r>
    </w:p>
    <w:p w14:paraId="6DD4CFD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CASCADE,</w:t>
      </w:r>
    </w:p>
    <w:p w14:paraId="18377BC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Книга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23933138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</w:t>
      </w:r>
      <w:r w:rsidRPr="00C16321">
        <w:rPr>
          <w:rFonts w:ascii="Courier New" w:hAnsi="Courier New" w:cs="Courier New"/>
          <w:sz w:val="22"/>
          <w:szCs w:val="22"/>
        </w:rPr>
        <w:t>Книга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_ID`)</w:t>
      </w:r>
    </w:p>
    <w:p w14:paraId="60D3FB3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3F59974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6B0DED1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CASCADE)</w:t>
      </w:r>
    </w:p>
    <w:p w14:paraId="104C705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F7E278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5C0085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30BD8D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688A08D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Table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Заимствование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16321">
        <w:rPr>
          <w:rFonts w:ascii="Courier New" w:hAnsi="Courier New" w:cs="Courier New"/>
          <w:sz w:val="22"/>
          <w:szCs w:val="22"/>
        </w:rPr>
        <w:t>книг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1282196B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-- -----------------------------------------------------</w:t>
      </w:r>
    </w:p>
    <w:p w14:paraId="2415D44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CREATE TABLE IF NOT EXISTS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Заимствование</w:t>
      </w: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16321">
        <w:rPr>
          <w:rFonts w:ascii="Courier New" w:hAnsi="Courier New" w:cs="Courier New"/>
          <w:sz w:val="22"/>
          <w:szCs w:val="22"/>
        </w:rPr>
        <w:t>книг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</w:t>
      </w:r>
    </w:p>
    <w:p w14:paraId="747D2FF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`ID_</w:t>
      </w:r>
      <w:r w:rsidRPr="00C16321">
        <w:rPr>
          <w:rFonts w:ascii="Courier New" w:hAnsi="Courier New" w:cs="Courier New"/>
          <w:sz w:val="22"/>
          <w:szCs w:val="22"/>
        </w:rPr>
        <w:t>Заимствования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INT NOT NULL AUTO_INCREMENT,</w:t>
      </w:r>
    </w:p>
    <w:p w14:paraId="01A5C27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Книга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INT NOT NULL,</w:t>
      </w:r>
    </w:p>
    <w:p w14:paraId="4F23123F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INT NOT NULL,</w:t>
      </w:r>
    </w:p>
    <w:p w14:paraId="0F7FD6C1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Дата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Взятия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DATE NOT NULL,</w:t>
      </w:r>
    </w:p>
    <w:p w14:paraId="365E5D3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Дата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Возврата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DATE NOT NULL,</w:t>
      </w:r>
    </w:p>
    <w:p w14:paraId="5D2ADC2C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`</w:t>
      </w:r>
      <w:r w:rsidRPr="00C16321">
        <w:rPr>
          <w:rFonts w:ascii="Courier New" w:hAnsi="Courier New" w:cs="Courier New"/>
          <w:sz w:val="22"/>
          <w:szCs w:val="22"/>
        </w:rPr>
        <w:t>Статус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r w:rsidRPr="00C16321">
        <w:rPr>
          <w:rFonts w:ascii="Courier New" w:hAnsi="Courier New" w:cs="Courier New"/>
          <w:sz w:val="22"/>
          <w:szCs w:val="22"/>
        </w:rPr>
        <w:t>Возврата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TINYINT NOT NULL,</w:t>
      </w:r>
    </w:p>
    <w:p w14:paraId="504D71FA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PRIMARY KEY (`ID_</w:t>
      </w:r>
      <w:r w:rsidRPr="00C16321">
        <w:rPr>
          <w:rFonts w:ascii="Courier New" w:hAnsi="Courier New" w:cs="Courier New"/>
          <w:sz w:val="22"/>
          <w:szCs w:val="22"/>
        </w:rPr>
        <w:t>Заимствования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`),</w:t>
      </w:r>
    </w:p>
    <w:p w14:paraId="461A768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C16321">
        <w:rPr>
          <w:rFonts w:ascii="Courier New" w:hAnsi="Courier New" w:cs="Courier New"/>
          <w:sz w:val="22"/>
          <w:szCs w:val="22"/>
        </w:rPr>
        <w:t>INDEX `</w:t>
      </w:r>
      <w:proofErr w:type="spellStart"/>
      <w:r w:rsidRPr="00C16321">
        <w:rPr>
          <w:rFonts w:ascii="Courier New" w:hAnsi="Courier New" w:cs="Courier New"/>
          <w:sz w:val="22"/>
          <w:szCs w:val="22"/>
        </w:rPr>
        <w:t>Пользователь_idx</w:t>
      </w:r>
      <w:proofErr w:type="spellEnd"/>
      <w:r w:rsidRPr="00C16321">
        <w:rPr>
          <w:rFonts w:ascii="Courier New" w:hAnsi="Courier New" w:cs="Courier New"/>
          <w:sz w:val="22"/>
          <w:szCs w:val="22"/>
        </w:rPr>
        <w:t>` (`</w:t>
      </w:r>
      <w:proofErr w:type="spellStart"/>
      <w:r w:rsidRPr="00C16321">
        <w:rPr>
          <w:rFonts w:ascii="Courier New" w:hAnsi="Courier New" w:cs="Courier New"/>
          <w:sz w:val="22"/>
          <w:szCs w:val="22"/>
        </w:rPr>
        <w:t>Пользователь_ID</w:t>
      </w:r>
      <w:proofErr w:type="spellEnd"/>
      <w:r w:rsidRPr="00C16321">
        <w:rPr>
          <w:rFonts w:ascii="Courier New" w:hAnsi="Courier New" w:cs="Courier New"/>
          <w:sz w:val="22"/>
          <w:szCs w:val="22"/>
        </w:rPr>
        <w:t>` ASC) VISIBLE,</w:t>
      </w:r>
    </w:p>
    <w:p w14:paraId="00424322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</w:rPr>
        <w:t xml:space="preserve">  </w:t>
      </w:r>
      <w:r w:rsidRPr="00C16321">
        <w:rPr>
          <w:rFonts w:ascii="Courier New" w:hAnsi="Courier New" w:cs="Courier New"/>
          <w:sz w:val="22"/>
          <w:szCs w:val="22"/>
          <w:lang w:val="en-US"/>
        </w:rPr>
        <w:t>INDEX `</w:t>
      </w:r>
      <w:r w:rsidRPr="00C16321">
        <w:rPr>
          <w:rFonts w:ascii="Courier New" w:hAnsi="Courier New" w:cs="Courier New"/>
          <w:sz w:val="22"/>
          <w:szCs w:val="22"/>
        </w:rPr>
        <w:t>Книга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idx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` (`</w:t>
      </w:r>
      <w:r w:rsidRPr="00C16321">
        <w:rPr>
          <w:rFonts w:ascii="Courier New" w:hAnsi="Courier New" w:cs="Courier New"/>
          <w:sz w:val="22"/>
          <w:szCs w:val="22"/>
        </w:rPr>
        <w:t>Книга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 ASC) VISIBLE,</w:t>
      </w:r>
    </w:p>
    <w:p w14:paraId="09162F4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33201B3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</w:t>
      </w:r>
      <w:r w:rsidRPr="00C16321">
        <w:rPr>
          <w:rFonts w:ascii="Courier New" w:hAnsi="Courier New" w:cs="Courier New"/>
          <w:sz w:val="22"/>
          <w:szCs w:val="22"/>
        </w:rPr>
        <w:t>Пользователь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_ID`)</w:t>
      </w:r>
    </w:p>
    <w:p w14:paraId="71C1218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Пользователи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Пользователя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1931169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0B3CAAE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CASCADE,</w:t>
      </w:r>
    </w:p>
    <w:p w14:paraId="3174FFB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CONSTRAINT `</w:t>
      </w:r>
      <w:r w:rsidRPr="00C16321">
        <w:rPr>
          <w:rFonts w:ascii="Courier New" w:hAnsi="Courier New" w:cs="Courier New"/>
          <w:sz w:val="22"/>
          <w:szCs w:val="22"/>
        </w:rPr>
        <w:t>Книга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`</w:t>
      </w:r>
    </w:p>
    <w:p w14:paraId="7081DD60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FOREIGN KEY (`</w:t>
      </w:r>
      <w:r w:rsidRPr="00C16321">
        <w:rPr>
          <w:rFonts w:ascii="Courier New" w:hAnsi="Courier New" w:cs="Courier New"/>
          <w:sz w:val="22"/>
          <w:szCs w:val="22"/>
        </w:rPr>
        <w:t>Книга</w:t>
      </w:r>
      <w:r w:rsidRPr="00C16321">
        <w:rPr>
          <w:rFonts w:ascii="Courier New" w:hAnsi="Courier New" w:cs="Courier New"/>
          <w:sz w:val="22"/>
          <w:szCs w:val="22"/>
          <w:lang w:val="en-US"/>
        </w:rPr>
        <w:t>_ID`)</w:t>
      </w:r>
    </w:p>
    <w:p w14:paraId="41168EEE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REFERENCES `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library_lab</w:t>
      </w:r>
      <w:proofErr w:type="spellEnd"/>
      <w:proofErr w:type="gramStart"/>
      <w:r w:rsidRPr="00C16321">
        <w:rPr>
          <w:rFonts w:ascii="Courier New" w:hAnsi="Courier New" w:cs="Courier New"/>
          <w:sz w:val="22"/>
          <w:szCs w:val="22"/>
          <w:lang w:val="en-US"/>
        </w:rPr>
        <w:t>`.`</w:t>
      </w:r>
      <w:proofErr w:type="gramEnd"/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 (`ID_</w:t>
      </w:r>
      <w:r w:rsidRPr="00C16321">
        <w:rPr>
          <w:rFonts w:ascii="Courier New" w:hAnsi="Courier New" w:cs="Courier New"/>
          <w:sz w:val="22"/>
          <w:szCs w:val="22"/>
        </w:rPr>
        <w:t>Книги</w:t>
      </w:r>
      <w:r w:rsidRPr="00C16321">
        <w:rPr>
          <w:rFonts w:ascii="Courier New" w:hAnsi="Courier New" w:cs="Courier New"/>
          <w:sz w:val="22"/>
          <w:szCs w:val="22"/>
          <w:lang w:val="en-US"/>
        </w:rPr>
        <w:t>`)</w:t>
      </w:r>
    </w:p>
    <w:p w14:paraId="19761F66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DELETE CASCADE</w:t>
      </w:r>
    </w:p>
    <w:p w14:paraId="639F44D9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    ON UPDATE CASCADE)</w:t>
      </w:r>
    </w:p>
    <w:p w14:paraId="70212CE5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 xml:space="preserve">ENGINE = </w:t>
      </w:r>
      <w:proofErr w:type="spellStart"/>
      <w:r w:rsidRPr="00C16321">
        <w:rPr>
          <w:rFonts w:ascii="Courier New" w:hAnsi="Courier New" w:cs="Courier New"/>
          <w:sz w:val="22"/>
          <w:szCs w:val="22"/>
          <w:lang w:val="en-US"/>
        </w:rPr>
        <w:t>InnoDB</w:t>
      </w:r>
      <w:proofErr w:type="spellEnd"/>
      <w:r w:rsidRPr="00C1632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3C434E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92DF7A7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3829FED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SET SQL_MODE=@OLD_SQL_MODE;</w:t>
      </w:r>
    </w:p>
    <w:p w14:paraId="553E3444" w14:textId="77777777" w:rsidR="00C16321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SET FOREIGN_KEY_CHECKS=@OLD_FOREIGN_KEY_CHECKS;</w:t>
      </w:r>
    </w:p>
    <w:p w14:paraId="71AAFD51" w14:textId="4E68077E" w:rsidR="00A4186D" w:rsidRPr="00C16321" w:rsidRDefault="00C16321" w:rsidP="00C16321">
      <w:pPr>
        <w:pStyle w:val="MAINTEXT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16321">
        <w:rPr>
          <w:rFonts w:ascii="Courier New" w:hAnsi="Courier New" w:cs="Courier New"/>
          <w:sz w:val="22"/>
          <w:szCs w:val="22"/>
          <w:lang w:val="en-US"/>
        </w:rPr>
        <w:t>SET UNIQUE_CHECKS=@OLD_UNIQUE_CHECKS;</w:t>
      </w:r>
    </w:p>
    <w:sectPr w:rsidR="00A4186D" w:rsidRPr="00C16321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73894" w14:textId="77777777" w:rsidR="00B24941" w:rsidRDefault="00B24941" w:rsidP="0002180F">
      <w:r>
        <w:separator/>
      </w:r>
    </w:p>
  </w:endnote>
  <w:endnote w:type="continuationSeparator" w:id="0">
    <w:p w14:paraId="1DC88BED" w14:textId="77777777" w:rsidR="00B24941" w:rsidRDefault="00B24941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0BA184BF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6E5C5E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55D5C0" w14:textId="77777777" w:rsidR="00B24941" w:rsidRDefault="00B24941" w:rsidP="0002180F">
      <w:r>
        <w:separator/>
      </w:r>
    </w:p>
  </w:footnote>
  <w:footnote w:type="continuationSeparator" w:id="0">
    <w:p w14:paraId="00F3EAFA" w14:textId="77777777" w:rsidR="00B24941" w:rsidRDefault="00B24941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627AA"/>
    <w:multiLevelType w:val="hybridMultilevel"/>
    <w:tmpl w:val="ACCA5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FAE4BC9"/>
    <w:multiLevelType w:val="hybridMultilevel"/>
    <w:tmpl w:val="4DF2AB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8100D55"/>
    <w:multiLevelType w:val="hybridMultilevel"/>
    <w:tmpl w:val="3962DEF0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" w15:restartNumberingAfterBreak="0">
    <w:nsid w:val="51AE4CF2"/>
    <w:multiLevelType w:val="hybridMultilevel"/>
    <w:tmpl w:val="D4D0D9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69900C2"/>
    <w:multiLevelType w:val="hybridMultilevel"/>
    <w:tmpl w:val="649414F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" w15:restartNumberingAfterBreak="0">
    <w:nsid w:val="56F549E2"/>
    <w:multiLevelType w:val="hybridMultilevel"/>
    <w:tmpl w:val="495494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5CCC4A39"/>
    <w:multiLevelType w:val="hybridMultilevel"/>
    <w:tmpl w:val="76F4E0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662C6F4E"/>
    <w:multiLevelType w:val="hybridMultilevel"/>
    <w:tmpl w:val="1B08559C"/>
    <w:lvl w:ilvl="0" w:tplc="8E0E46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CA01107"/>
    <w:multiLevelType w:val="hybridMultilevel"/>
    <w:tmpl w:val="B68004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9A62D95"/>
    <w:multiLevelType w:val="hybridMultilevel"/>
    <w:tmpl w:val="9E00DC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1"/>
  </w:num>
  <w:num w:numId="4">
    <w:abstractNumId w:val="6"/>
  </w:num>
  <w:num w:numId="5">
    <w:abstractNumId w:val="0"/>
  </w:num>
  <w:num w:numId="6">
    <w:abstractNumId w:val="11"/>
  </w:num>
  <w:num w:numId="7">
    <w:abstractNumId w:val="5"/>
  </w:num>
  <w:num w:numId="8">
    <w:abstractNumId w:val="4"/>
  </w:num>
  <w:num w:numId="9">
    <w:abstractNumId w:val="3"/>
  </w:num>
  <w:num w:numId="10">
    <w:abstractNumId w:val="8"/>
  </w:num>
  <w:num w:numId="11">
    <w:abstractNumId w:val="1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2EC"/>
    <w:rsid w:val="000023A7"/>
    <w:rsid w:val="00005031"/>
    <w:rsid w:val="000214A2"/>
    <w:rsid w:val="0002180F"/>
    <w:rsid w:val="00021BC9"/>
    <w:rsid w:val="000244B3"/>
    <w:rsid w:val="00024C58"/>
    <w:rsid w:val="00035A67"/>
    <w:rsid w:val="0004168B"/>
    <w:rsid w:val="00042C98"/>
    <w:rsid w:val="00043076"/>
    <w:rsid w:val="00046AE1"/>
    <w:rsid w:val="00047DBA"/>
    <w:rsid w:val="00050A03"/>
    <w:rsid w:val="0006162A"/>
    <w:rsid w:val="000629E2"/>
    <w:rsid w:val="00065C90"/>
    <w:rsid w:val="000707C8"/>
    <w:rsid w:val="00071B9E"/>
    <w:rsid w:val="0007265A"/>
    <w:rsid w:val="00074A87"/>
    <w:rsid w:val="00080E96"/>
    <w:rsid w:val="00086C2B"/>
    <w:rsid w:val="00090445"/>
    <w:rsid w:val="000928CE"/>
    <w:rsid w:val="00093A13"/>
    <w:rsid w:val="00096C84"/>
    <w:rsid w:val="000A2CF1"/>
    <w:rsid w:val="000A3E84"/>
    <w:rsid w:val="000A67BE"/>
    <w:rsid w:val="000B0BD5"/>
    <w:rsid w:val="000C031F"/>
    <w:rsid w:val="000C3BBA"/>
    <w:rsid w:val="000C4973"/>
    <w:rsid w:val="000C517E"/>
    <w:rsid w:val="000C7022"/>
    <w:rsid w:val="000D32EA"/>
    <w:rsid w:val="000D38C8"/>
    <w:rsid w:val="000F3486"/>
    <w:rsid w:val="000F5836"/>
    <w:rsid w:val="001003D2"/>
    <w:rsid w:val="00104343"/>
    <w:rsid w:val="0011066E"/>
    <w:rsid w:val="00116F39"/>
    <w:rsid w:val="00122F8C"/>
    <w:rsid w:val="00143013"/>
    <w:rsid w:val="001479BD"/>
    <w:rsid w:val="00162FB7"/>
    <w:rsid w:val="00164FCA"/>
    <w:rsid w:val="00173AF3"/>
    <w:rsid w:val="00187C62"/>
    <w:rsid w:val="00187D39"/>
    <w:rsid w:val="00192E72"/>
    <w:rsid w:val="00194A01"/>
    <w:rsid w:val="001A3615"/>
    <w:rsid w:val="001C181A"/>
    <w:rsid w:val="001C36B1"/>
    <w:rsid w:val="001D26ED"/>
    <w:rsid w:val="001D7ED5"/>
    <w:rsid w:val="001E5C3F"/>
    <w:rsid w:val="001E73A0"/>
    <w:rsid w:val="001F3B1E"/>
    <w:rsid w:val="001F609E"/>
    <w:rsid w:val="00201FFD"/>
    <w:rsid w:val="00202105"/>
    <w:rsid w:val="00212558"/>
    <w:rsid w:val="002152C0"/>
    <w:rsid w:val="002211F2"/>
    <w:rsid w:val="00223C5C"/>
    <w:rsid w:val="00224C96"/>
    <w:rsid w:val="00226ADE"/>
    <w:rsid w:val="00231B25"/>
    <w:rsid w:val="00233354"/>
    <w:rsid w:val="002373B0"/>
    <w:rsid w:val="00243B9C"/>
    <w:rsid w:val="00246FF4"/>
    <w:rsid w:val="0025439A"/>
    <w:rsid w:val="002612DA"/>
    <w:rsid w:val="0026557C"/>
    <w:rsid w:val="00266BF6"/>
    <w:rsid w:val="00271C67"/>
    <w:rsid w:val="002830D8"/>
    <w:rsid w:val="002834BE"/>
    <w:rsid w:val="00284869"/>
    <w:rsid w:val="00293BCD"/>
    <w:rsid w:val="00294B36"/>
    <w:rsid w:val="002A4B0B"/>
    <w:rsid w:val="002A5897"/>
    <w:rsid w:val="002B11A1"/>
    <w:rsid w:val="002B19F1"/>
    <w:rsid w:val="002B2EBC"/>
    <w:rsid w:val="002C45FB"/>
    <w:rsid w:val="002C76CC"/>
    <w:rsid w:val="002D66C2"/>
    <w:rsid w:val="002D717D"/>
    <w:rsid w:val="002F0064"/>
    <w:rsid w:val="002F15E9"/>
    <w:rsid w:val="002F1BD5"/>
    <w:rsid w:val="002F771C"/>
    <w:rsid w:val="00300DD1"/>
    <w:rsid w:val="00302916"/>
    <w:rsid w:val="00307EB5"/>
    <w:rsid w:val="003147FF"/>
    <w:rsid w:val="00321EFA"/>
    <w:rsid w:val="00326699"/>
    <w:rsid w:val="00337E48"/>
    <w:rsid w:val="00344D72"/>
    <w:rsid w:val="003468E4"/>
    <w:rsid w:val="003476BA"/>
    <w:rsid w:val="00350ED2"/>
    <w:rsid w:val="00351A3F"/>
    <w:rsid w:val="00352422"/>
    <w:rsid w:val="00353F7B"/>
    <w:rsid w:val="00360D3C"/>
    <w:rsid w:val="00361521"/>
    <w:rsid w:val="00364BAE"/>
    <w:rsid w:val="00364BCC"/>
    <w:rsid w:val="00374808"/>
    <w:rsid w:val="00375238"/>
    <w:rsid w:val="003849AB"/>
    <w:rsid w:val="00385DD1"/>
    <w:rsid w:val="0038641B"/>
    <w:rsid w:val="00397852"/>
    <w:rsid w:val="003A787B"/>
    <w:rsid w:val="003B3807"/>
    <w:rsid w:val="003D2B63"/>
    <w:rsid w:val="003D3721"/>
    <w:rsid w:val="003D45E0"/>
    <w:rsid w:val="003E7DD9"/>
    <w:rsid w:val="003F448A"/>
    <w:rsid w:val="00403DFD"/>
    <w:rsid w:val="00404D15"/>
    <w:rsid w:val="00405D24"/>
    <w:rsid w:val="00413AAB"/>
    <w:rsid w:val="00415E2D"/>
    <w:rsid w:val="004203CC"/>
    <w:rsid w:val="00433A92"/>
    <w:rsid w:val="00435C18"/>
    <w:rsid w:val="0044668E"/>
    <w:rsid w:val="0045227F"/>
    <w:rsid w:val="0046312F"/>
    <w:rsid w:val="004661AC"/>
    <w:rsid w:val="00470C16"/>
    <w:rsid w:val="00471E47"/>
    <w:rsid w:val="004734EF"/>
    <w:rsid w:val="00474DAE"/>
    <w:rsid w:val="00490A54"/>
    <w:rsid w:val="00491D20"/>
    <w:rsid w:val="004A0EED"/>
    <w:rsid w:val="004C3459"/>
    <w:rsid w:val="004C674A"/>
    <w:rsid w:val="004C67EB"/>
    <w:rsid w:val="004C76BC"/>
    <w:rsid w:val="004D30DC"/>
    <w:rsid w:val="004D4343"/>
    <w:rsid w:val="004E7C23"/>
    <w:rsid w:val="004F0AAF"/>
    <w:rsid w:val="004F1153"/>
    <w:rsid w:val="004F1EDE"/>
    <w:rsid w:val="00502997"/>
    <w:rsid w:val="005077BF"/>
    <w:rsid w:val="0051693B"/>
    <w:rsid w:val="00524674"/>
    <w:rsid w:val="005277F5"/>
    <w:rsid w:val="00531A17"/>
    <w:rsid w:val="005364DC"/>
    <w:rsid w:val="0054110C"/>
    <w:rsid w:val="00543B70"/>
    <w:rsid w:val="00545E92"/>
    <w:rsid w:val="00547581"/>
    <w:rsid w:val="00552C4F"/>
    <w:rsid w:val="00565002"/>
    <w:rsid w:val="00566FC5"/>
    <w:rsid w:val="005708E9"/>
    <w:rsid w:val="00570A2F"/>
    <w:rsid w:val="00570D16"/>
    <w:rsid w:val="005725E4"/>
    <w:rsid w:val="00587FD2"/>
    <w:rsid w:val="005925FC"/>
    <w:rsid w:val="0059349F"/>
    <w:rsid w:val="005A2260"/>
    <w:rsid w:val="005A2A15"/>
    <w:rsid w:val="005A3DAF"/>
    <w:rsid w:val="005B566D"/>
    <w:rsid w:val="005C0610"/>
    <w:rsid w:val="005C4B01"/>
    <w:rsid w:val="005C6680"/>
    <w:rsid w:val="005C6FB8"/>
    <w:rsid w:val="005D470B"/>
    <w:rsid w:val="005E3538"/>
    <w:rsid w:val="005E3C66"/>
    <w:rsid w:val="005E5BDC"/>
    <w:rsid w:val="00612B59"/>
    <w:rsid w:val="006225AE"/>
    <w:rsid w:val="00633E06"/>
    <w:rsid w:val="00635C81"/>
    <w:rsid w:val="006375AF"/>
    <w:rsid w:val="00637826"/>
    <w:rsid w:val="00651F7A"/>
    <w:rsid w:val="00655596"/>
    <w:rsid w:val="00655DC4"/>
    <w:rsid w:val="0065641A"/>
    <w:rsid w:val="00657326"/>
    <w:rsid w:val="00661A85"/>
    <w:rsid w:val="006662CE"/>
    <w:rsid w:val="00673563"/>
    <w:rsid w:val="0068448C"/>
    <w:rsid w:val="006854F9"/>
    <w:rsid w:val="006A1B42"/>
    <w:rsid w:val="006A42CB"/>
    <w:rsid w:val="006A5D19"/>
    <w:rsid w:val="006B7377"/>
    <w:rsid w:val="006D7A25"/>
    <w:rsid w:val="006E58C8"/>
    <w:rsid w:val="006E6F5C"/>
    <w:rsid w:val="006F20BB"/>
    <w:rsid w:val="00704772"/>
    <w:rsid w:val="00707EE1"/>
    <w:rsid w:val="007151DF"/>
    <w:rsid w:val="00720F73"/>
    <w:rsid w:val="007244C8"/>
    <w:rsid w:val="00730619"/>
    <w:rsid w:val="00731D4A"/>
    <w:rsid w:val="00744DE3"/>
    <w:rsid w:val="00747212"/>
    <w:rsid w:val="0075280C"/>
    <w:rsid w:val="007736FE"/>
    <w:rsid w:val="007766FB"/>
    <w:rsid w:val="007841F2"/>
    <w:rsid w:val="007A043B"/>
    <w:rsid w:val="007A31A5"/>
    <w:rsid w:val="007A3E1C"/>
    <w:rsid w:val="007B2A9E"/>
    <w:rsid w:val="007C464D"/>
    <w:rsid w:val="007C55D8"/>
    <w:rsid w:val="007C5700"/>
    <w:rsid w:val="007C6D5C"/>
    <w:rsid w:val="007D27DF"/>
    <w:rsid w:val="007D2EB5"/>
    <w:rsid w:val="007D36A5"/>
    <w:rsid w:val="007D6E5E"/>
    <w:rsid w:val="007E2B91"/>
    <w:rsid w:val="00805506"/>
    <w:rsid w:val="008055D6"/>
    <w:rsid w:val="00810104"/>
    <w:rsid w:val="00811F1B"/>
    <w:rsid w:val="00817FC7"/>
    <w:rsid w:val="00823B0B"/>
    <w:rsid w:val="008331DB"/>
    <w:rsid w:val="00833440"/>
    <w:rsid w:val="00844967"/>
    <w:rsid w:val="00851FE1"/>
    <w:rsid w:val="00870FD8"/>
    <w:rsid w:val="00872045"/>
    <w:rsid w:val="00872D3A"/>
    <w:rsid w:val="00887DC4"/>
    <w:rsid w:val="00891F43"/>
    <w:rsid w:val="008A00A4"/>
    <w:rsid w:val="008A127D"/>
    <w:rsid w:val="008A33CA"/>
    <w:rsid w:val="008A4373"/>
    <w:rsid w:val="008A65DD"/>
    <w:rsid w:val="008B1160"/>
    <w:rsid w:val="008B53D0"/>
    <w:rsid w:val="008C490F"/>
    <w:rsid w:val="008C7F36"/>
    <w:rsid w:val="008D1AAC"/>
    <w:rsid w:val="008D1B05"/>
    <w:rsid w:val="008D2852"/>
    <w:rsid w:val="008D3075"/>
    <w:rsid w:val="008D759A"/>
    <w:rsid w:val="008D7A4D"/>
    <w:rsid w:val="008E080A"/>
    <w:rsid w:val="008E58F8"/>
    <w:rsid w:val="008F6F4B"/>
    <w:rsid w:val="00900A6C"/>
    <w:rsid w:val="009171AB"/>
    <w:rsid w:val="00920912"/>
    <w:rsid w:val="009238DD"/>
    <w:rsid w:val="009265C5"/>
    <w:rsid w:val="00926DFF"/>
    <w:rsid w:val="009430CE"/>
    <w:rsid w:val="00950472"/>
    <w:rsid w:val="0095157C"/>
    <w:rsid w:val="00951A99"/>
    <w:rsid w:val="009577CF"/>
    <w:rsid w:val="009577F1"/>
    <w:rsid w:val="009649CE"/>
    <w:rsid w:val="00965D4A"/>
    <w:rsid w:val="009727FC"/>
    <w:rsid w:val="009767E2"/>
    <w:rsid w:val="00985C6A"/>
    <w:rsid w:val="00986BC9"/>
    <w:rsid w:val="00992C96"/>
    <w:rsid w:val="0099435E"/>
    <w:rsid w:val="0099625B"/>
    <w:rsid w:val="00996EC1"/>
    <w:rsid w:val="00997322"/>
    <w:rsid w:val="009A057A"/>
    <w:rsid w:val="009B0538"/>
    <w:rsid w:val="009B751E"/>
    <w:rsid w:val="009B7B5E"/>
    <w:rsid w:val="009C006B"/>
    <w:rsid w:val="009C1220"/>
    <w:rsid w:val="009C14CB"/>
    <w:rsid w:val="009C3E9C"/>
    <w:rsid w:val="009C4EF1"/>
    <w:rsid w:val="009D485F"/>
    <w:rsid w:val="009D55AD"/>
    <w:rsid w:val="009E13DE"/>
    <w:rsid w:val="009F05CF"/>
    <w:rsid w:val="009F7428"/>
    <w:rsid w:val="00A060EE"/>
    <w:rsid w:val="00A16365"/>
    <w:rsid w:val="00A16E06"/>
    <w:rsid w:val="00A2043D"/>
    <w:rsid w:val="00A22F1A"/>
    <w:rsid w:val="00A30109"/>
    <w:rsid w:val="00A32424"/>
    <w:rsid w:val="00A37C30"/>
    <w:rsid w:val="00A4186D"/>
    <w:rsid w:val="00A418C9"/>
    <w:rsid w:val="00A62FB9"/>
    <w:rsid w:val="00A739C8"/>
    <w:rsid w:val="00A73C84"/>
    <w:rsid w:val="00A74901"/>
    <w:rsid w:val="00A76717"/>
    <w:rsid w:val="00A77410"/>
    <w:rsid w:val="00A83F18"/>
    <w:rsid w:val="00A972A7"/>
    <w:rsid w:val="00AA43C8"/>
    <w:rsid w:val="00AB32C4"/>
    <w:rsid w:val="00AC1E55"/>
    <w:rsid w:val="00AC6A0D"/>
    <w:rsid w:val="00AC72B3"/>
    <w:rsid w:val="00AD0DAF"/>
    <w:rsid w:val="00AD3198"/>
    <w:rsid w:val="00AD430D"/>
    <w:rsid w:val="00AE4935"/>
    <w:rsid w:val="00AF123A"/>
    <w:rsid w:val="00AF58AA"/>
    <w:rsid w:val="00AF6555"/>
    <w:rsid w:val="00B0180E"/>
    <w:rsid w:val="00B12C4E"/>
    <w:rsid w:val="00B146F2"/>
    <w:rsid w:val="00B160FE"/>
    <w:rsid w:val="00B20256"/>
    <w:rsid w:val="00B2042C"/>
    <w:rsid w:val="00B2229E"/>
    <w:rsid w:val="00B243F6"/>
    <w:rsid w:val="00B24941"/>
    <w:rsid w:val="00B24F4A"/>
    <w:rsid w:val="00B25D85"/>
    <w:rsid w:val="00B276CA"/>
    <w:rsid w:val="00B33904"/>
    <w:rsid w:val="00B366F0"/>
    <w:rsid w:val="00B36944"/>
    <w:rsid w:val="00B464F0"/>
    <w:rsid w:val="00B515A6"/>
    <w:rsid w:val="00B632F0"/>
    <w:rsid w:val="00B71FEE"/>
    <w:rsid w:val="00B727FC"/>
    <w:rsid w:val="00B90978"/>
    <w:rsid w:val="00B923A5"/>
    <w:rsid w:val="00B930A0"/>
    <w:rsid w:val="00BA50FA"/>
    <w:rsid w:val="00BB5CF0"/>
    <w:rsid w:val="00BB5F16"/>
    <w:rsid w:val="00BC43F3"/>
    <w:rsid w:val="00BC4ABB"/>
    <w:rsid w:val="00BC5436"/>
    <w:rsid w:val="00BD4173"/>
    <w:rsid w:val="00BE4235"/>
    <w:rsid w:val="00BF361E"/>
    <w:rsid w:val="00BF58A4"/>
    <w:rsid w:val="00BF7993"/>
    <w:rsid w:val="00C0092D"/>
    <w:rsid w:val="00C03BE7"/>
    <w:rsid w:val="00C06123"/>
    <w:rsid w:val="00C162EE"/>
    <w:rsid w:val="00C16321"/>
    <w:rsid w:val="00C17593"/>
    <w:rsid w:val="00C20410"/>
    <w:rsid w:val="00C20A70"/>
    <w:rsid w:val="00C20FD8"/>
    <w:rsid w:val="00C22B87"/>
    <w:rsid w:val="00C265AF"/>
    <w:rsid w:val="00C2778B"/>
    <w:rsid w:val="00C30135"/>
    <w:rsid w:val="00C43D6C"/>
    <w:rsid w:val="00C43E18"/>
    <w:rsid w:val="00C45456"/>
    <w:rsid w:val="00C51E65"/>
    <w:rsid w:val="00C60A88"/>
    <w:rsid w:val="00C6314C"/>
    <w:rsid w:val="00C64827"/>
    <w:rsid w:val="00C72335"/>
    <w:rsid w:val="00C7552A"/>
    <w:rsid w:val="00C82823"/>
    <w:rsid w:val="00C969C1"/>
    <w:rsid w:val="00CA1852"/>
    <w:rsid w:val="00CA49B7"/>
    <w:rsid w:val="00CC0967"/>
    <w:rsid w:val="00CC1BB3"/>
    <w:rsid w:val="00CC1EC3"/>
    <w:rsid w:val="00CD2089"/>
    <w:rsid w:val="00CD2376"/>
    <w:rsid w:val="00CD65B5"/>
    <w:rsid w:val="00CE5FE1"/>
    <w:rsid w:val="00D00D3F"/>
    <w:rsid w:val="00D00FAE"/>
    <w:rsid w:val="00D017CB"/>
    <w:rsid w:val="00D15BB3"/>
    <w:rsid w:val="00D1626A"/>
    <w:rsid w:val="00D17630"/>
    <w:rsid w:val="00D202FC"/>
    <w:rsid w:val="00D217EC"/>
    <w:rsid w:val="00D347D3"/>
    <w:rsid w:val="00D3512C"/>
    <w:rsid w:val="00D40A82"/>
    <w:rsid w:val="00D43E85"/>
    <w:rsid w:val="00D45F03"/>
    <w:rsid w:val="00D50362"/>
    <w:rsid w:val="00D52B5F"/>
    <w:rsid w:val="00D67370"/>
    <w:rsid w:val="00D75CD5"/>
    <w:rsid w:val="00D8244A"/>
    <w:rsid w:val="00D86999"/>
    <w:rsid w:val="00D90307"/>
    <w:rsid w:val="00D92234"/>
    <w:rsid w:val="00DA061D"/>
    <w:rsid w:val="00DA09D2"/>
    <w:rsid w:val="00DA1F21"/>
    <w:rsid w:val="00DA7C82"/>
    <w:rsid w:val="00DB6979"/>
    <w:rsid w:val="00DC1B09"/>
    <w:rsid w:val="00DC5C32"/>
    <w:rsid w:val="00DC6001"/>
    <w:rsid w:val="00DD3964"/>
    <w:rsid w:val="00DD3FB0"/>
    <w:rsid w:val="00DD5398"/>
    <w:rsid w:val="00DE39F8"/>
    <w:rsid w:val="00DF2A4C"/>
    <w:rsid w:val="00DF362A"/>
    <w:rsid w:val="00DF7735"/>
    <w:rsid w:val="00E01E56"/>
    <w:rsid w:val="00E0449A"/>
    <w:rsid w:val="00E04D4D"/>
    <w:rsid w:val="00E127C5"/>
    <w:rsid w:val="00E14232"/>
    <w:rsid w:val="00E22832"/>
    <w:rsid w:val="00E22BF6"/>
    <w:rsid w:val="00E26CDB"/>
    <w:rsid w:val="00E27797"/>
    <w:rsid w:val="00E34841"/>
    <w:rsid w:val="00E366EB"/>
    <w:rsid w:val="00E37FA9"/>
    <w:rsid w:val="00E44503"/>
    <w:rsid w:val="00E473E7"/>
    <w:rsid w:val="00E51362"/>
    <w:rsid w:val="00E629AC"/>
    <w:rsid w:val="00E66DD8"/>
    <w:rsid w:val="00E76FEF"/>
    <w:rsid w:val="00E84700"/>
    <w:rsid w:val="00E86187"/>
    <w:rsid w:val="00E869CD"/>
    <w:rsid w:val="00E9215D"/>
    <w:rsid w:val="00E927C0"/>
    <w:rsid w:val="00E95EF8"/>
    <w:rsid w:val="00E96128"/>
    <w:rsid w:val="00EA3B1D"/>
    <w:rsid w:val="00EC067B"/>
    <w:rsid w:val="00ED2DF3"/>
    <w:rsid w:val="00ED3FD7"/>
    <w:rsid w:val="00ED438A"/>
    <w:rsid w:val="00EE1C6E"/>
    <w:rsid w:val="00EE1CAD"/>
    <w:rsid w:val="00EE1F7E"/>
    <w:rsid w:val="00EE3F95"/>
    <w:rsid w:val="00EE4246"/>
    <w:rsid w:val="00EE75CC"/>
    <w:rsid w:val="00EF07F5"/>
    <w:rsid w:val="00EF3ACA"/>
    <w:rsid w:val="00EF4DCF"/>
    <w:rsid w:val="00EF642E"/>
    <w:rsid w:val="00EF6EA7"/>
    <w:rsid w:val="00F0249F"/>
    <w:rsid w:val="00F04F95"/>
    <w:rsid w:val="00F114DA"/>
    <w:rsid w:val="00F14A5B"/>
    <w:rsid w:val="00F26346"/>
    <w:rsid w:val="00F26632"/>
    <w:rsid w:val="00F32399"/>
    <w:rsid w:val="00F406A1"/>
    <w:rsid w:val="00F4241D"/>
    <w:rsid w:val="00F42D3D"/>
    <w:rsid w:val="00F47C60"/>
    <w:rsid w:val="00F50713"/>
    <w:rsid w:val="00F551B4"/>
    <w:rsid w:val="00F572EC"/>
    <w:rsid w:val="00F57E13"/>
    <w:rsid w:val="00F62E1D"/>
    <w:rsid w:val="00F6574D"/>
    <w:rsid w:val="00F65A25"/>
    <w:rsid w:val="00F70400"/>
    <w:rsid w:val="00F75BBB"/>
    <w:rsid w:val="00F771A7"/>
    <w:rsid w:val="00F81D97"/>
    <w:rsid w:val="00F8455D"/>
    <w:rsid w:val="00F87EBD"/>
    <w:rsid w:val="00F96169"/>
    <w:rsid w:val="00FA1CB4"/>
    <w:rsid w:val="00FA3569"/>
    <w:rsid w:val="00FA496B"/>
    <w:rsid w:val="00FB755B"/>
    <w:rsid w:val="00FC6601"/>
    <w:rsid w:val="00FD66B1"/>
    <w:rsid w:val="00FE540B"/>
    <w:rsid w:val="00FF07E8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7508706"/>
  <w15:docId w15:val="{36BF2253-2A8D-4C02-B90D-473AFA609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5700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F26346"/>
    <w:pPr>
      <w:widowControl w:val="0"/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1084</TotalTime>
  <Pages>1</Pages>
  <Words>1670</Words>
  <Characters>9519</Characters>
  <Application>Microsoft Office Word</Application>
  <DocSecurity>0</DocSecurity>
  <Lines>79</Lines>
  <Paragraphs>22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11167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508</cp:revision>
  <cp:lastPrinted>2025-05-29T15:01:00Z</cp:lastPrinted>
  <dcterms:created xsi:type="dcterms:W3CDTF">2025-02-27T13:55:00Z</dcterms:created>
  <dcterms:modified xsi:type="dcterms:W3CDTF">2025-05-29T15:01:00Z</dcterms:modified>
  <cp:category/>
</cp:coreProperties>
</file>