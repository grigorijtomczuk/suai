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3AB03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71C464BC" w14:textId="1674B9F5"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F572EC">
        <w:t>42</w:t>
      </w:r>
    </w:p>
    <w:p w14:paraId="1659678D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7EE64B62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6DF6778F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3E6F386" w14:textId="13E7EBA7" w:rsidR="00413AAB" w:rsidRPr="0099435E" w:rsidRDefault="0099435E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193E8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97FF17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5F662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52DFC787" w14:textId="4005DDF2" w:rsidR="00413AAB" w:rsidRPr="006E6F5C" w:rsidRDefault="006E6F5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>Ю</w:t>
            </w:r>
            <w:r w:rsidR="00F572EC">
              <w:t xml:space="preserve">. В. </w:t>
            </w:r>
            <w:r>
              <w:t>Ветрова</w:t>
            </w:r>
          </w:p>
        </w:tc>
      </w:tr>
      <w:tr w:rsidR="00413AAB" w14:paraId="7A12E4DC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5589E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9864E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646AD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63309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4BE81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1E2C275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5C04D5D8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34AEA21" w14:textId="465E5712" w:rsidR="00413AAB" w:rsidRPr="00E66DD8" w:rsidRDefault="00413AAB" w:rsidP="008E080A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F572EC" w:rsidRPr="00F572EC">
              <w:t xml:space="preserve"> </w:t>
            </w:r>
            <w:r w:rsidR="00F572EC">
              <w:t xml:space="preserve">№ </w:t>
            </w:r>
            <w:r w:rsidR="00351A3F">
              <w:t>3</w:t>
            </w:r>
          </w:p>
        </w:tc>
      </w:tr>
      <w:tr w:rsidR="00413AAB" w14:paraId="6E29EEA0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08CA1DA" w14:textId="7F86499C" w:rsidR="00413AAB" w:rsidRPr="00F572EC" w:rsidRDefault="00351A3F" w:rsidP="00F572EC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351A3F">
              <w:rPr>
                <w:b w:val="0"/>
                <w:szCs w:val="32"/>
              </w:rPr>
              <w:t>СОЗДАНИЕ ОБЪЕКТОВ ТИПА "ФОРМА" В СРЕДЕ MS ACCESS</w:t>
            </w:r>
          </w:p>
        </w:tc>
      </w:tr>
      <w:tr w:rsidR="00413AAB" w14:paraId="78CAA955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9B4666F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4E9E1C84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1CF0922" w14:textId="1BB6520B" w:rsidR="00413AAB" w:rsidRDefault="00F572EC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F572EC">
              <w:rPr>
                <w:sz w:val="28"/>
                <w:szCs w:val="28"/>
                <w:lang w:val="ru-RU"/>
              </w:rPr>
              <w:t>УПРАВЛЕНИЕ ДАННЫМИ</w:t>
            </w:r>
          </w:p>
        </w:tc>
      </w:tr>
      <w:tr w:rsidR="00413AAB" w14:paraId="2770CE46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2B8D284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2DA60F60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129BAAC0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A89557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75FEAD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B8050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A65AC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F6423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57065B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50AB101F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24B7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46B5A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B4A1C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5AE8F9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C80F1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F7C0C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D9644D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18DB9BD6" w14:textId="5DDB600D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F572EC">
        <w:t>2025</w:t>
      </w:r>
      <w:r w:rsidR="00F572EC">
        <w:rPr>
          <w:lang w:val="en-US"/>
        </w:rPr>
        <w:t xml:space="preserve"> </w:t>
      </w:r>
    </w:p>
    <w:p w14:paraId="04E85B37" w14:textId="6DDF68D2" w:rsidR="00EA3B1D" w:rsidRDefault="00EA3B1D" w:rsidP="00B464F0">
      <w:pPr>
        <w:pStyle w:val="MAINTEXT"/>
        <w:ind w:firstLine="0"/>
      </w:pPr>
      <w:r>
        <w:br w:type="page"/>
      </w:r>
    </w:p>
    <w:p w14:paraId="60FFF238" w14:textId="124BE511" w:rsidR="008331DB" w:rsidRDefault="004A0EED" w:rsidP="00F26346">
      <w:pPr>
        <w:pStyle w:val="DIV1"/>
      </w:pPr>
      <w:r w:rsidRPr="004A0EED">
        <w:lastRenderedPageBreak/>
        <w:t>Название и цель выполнения работы</w:t>
      </w:r>
    </w:p>
    <w:p w14:paraId="7757C9CF" w14:textId="3DA9C8D9" w:rsidR="004A0EED" w:rsidRPr="004A0EED" w:rsidRDefault="004A0EED" w:rsidP="00F96169">
      <w:pPr>
        <w:pStyle w:val="MAINTEXT"/>
      </w:pPr>
      <w:r>
        <w:t>Вариант № 5</w:t>
      </w:r>
      <w:r w:rsidR="00415E2D" w:rsidRPr="00415E2D">
        <w:t>.</w:t>
      </w:r>
      <w:r w:rsidR="00415E2D" w:rsidRPr="007736FE">
        <w:t>1</w:t>
      </w:r>
      <w:r>
        <w:t xml:space="preserve">: </w:t>
      </w:r>
      <w:r w:rsidR="008D3075">
        <w:t>«</w:t>
      </w:r>
      <w:r w:rsidRPr="004A0EED">
        <w:t>База данных домашней библиотеки</w:t>
      </w:r>
      <w:r w:rsidR="008D3075">
        <w:t>»</w:t>
      </w:r>
      <w:r>
        <w:t>.</w:t>
      </w:r>
    </w:p>
    <w:p w14:paraId="5D7F084B" w14:textId="77777777" w:rsidR="005708E9" w:rsidRDefault="00887DC4" w:rsidP="005E5BDC">
      <w:pPr>
        <w:pStyle w:val="MAINTEXT"/>
      </w:pPr>
      <w:r>
        <w:t xml:space="preserve">Цель работы: </w:t>
      </w:r>
      <w:r w:rsidR="005E5BDC">
        <w:t>изучение процесса создания объектов типа форм в режиме</w:t>
      </w:r>
      <w:r w:rsidR="005E5BDC" w:rsidRPr="005E5BDC">
        <w:t xml:space="preserve"> </w:t>
      </w:r>
      <w:r w:rsidR="005E5BDC">
        <w:t>проектирования форм с использованием Мастера. Редактирование управляющих</w:t>
      </w:r>
      <w:r w:rsidR="005E5BDC" w:rsidRPr="005E5BDC">
        <w:t xml:space="preserve"> </w:t>
      </w:r>
      <w:r w:rsidR="005E5BDC">
        <w:t>элементов в форме, добавление, удаление, изменение созданных ранее элементов</w:t>
      </w:r>
      <w:r w:rsidR="005E5BDC" w:rsidRPr="005E5BDC">
        <w:t xml:space="preserve"> </w:t>
      </w:r>
      <w:r w:rsidR="005E5BDC">
        <w:t>управления формы. Задание нестандартных свойств элементам управления в форме,</w:t>
      </w:r>
      <w:r w:rsidR="005E5BDC" w:rsidRPr="005E5BDC">
        <w:t xml:space="preserve"> </w:t>
      </w:r>
      <w:r w:rsidR="005E5BDC">
        <w:t>добавление вычисляемых полей в формах.</w:t>
      </w:r>
    </w:p>
    <w:p w14:paraId="6A237A34" w14:textId="22F52FFF" w:rsidR="00D52B5F" w:rsidRDefault="00997322" w:rsidP="005708E9">
      <w:pPr>
        <w:pStyle w:val="DIV1"/>
      </w:pPr>
      <w:r w:rsidRPr="00997322">
        <w:t xml:space="preserve">Описание и виды </w:t>
      </w:r>
      <w:r w:rsidR="004F1153" w:rsidRPr="004F1153">
        <w:t>сконструированных форм</w:t>
      </w:r>
    </w:p>
    <w:p w14:paraId="58F2B8B3" w14:textId="22B1ECCB" w:rsidR="00D52B5F" w:rsidRDefault="00A16365" w:rsidP="00D52B5F">
      <w:pPr>
        <w:pStyle w:val="MAINTEXT"/>
        <w:numPr>
          <w:ilvl w:val="0"/>
          <w:numId w:val="12"/>
        </w:numPr>
      </w:pPr>
      <w:r w:rsidRPr="00A16365">
        <w:t>​"Разработать форму для просмотра и ввода данных о дисках. Поля тип и жанр сделать полями со списком."</w:t>
      </w:r>
    </w:p>
    <w:p w14:paraId="046B3434" w14:textId="6BF2AEA8" w:rsidR="00A16365" w:rsidRDefault="00A060EE" w:rsidP="00A16365">
      <w:pPr>
        <w:pStyle w:val="MAINTEXT"/>
      </w:pPr>
      <w:r w:rsidRPr="00A060EE">
        <w:t>Создана комплексная форма, где основная форма отображает данные о дисках, а подчиненная — информацию о выдаче этих дисков</w:t>
      </w:r>
      <w:r w:rsidR="00A16365" w:rsidRPr="00A16365">
        <w:t>. Поля "</w:t>
      </w:r>
      <w:r w:rsidR="00E84700">
        <w:t>Формат</w:t>
      </w:r>
      <w:r w:rsidR="00A16365" w:rsidRPr="00A16365">
        <w:t>" и "Жанр" реализованы в виде выпадающих списков, позволяющих выбирать значения из связанных таблиц "Типы" и "Жанры". Это обеспечивает стандартизацию и упрощает ввод данных.</w:t>
      </w:r>
    </w:p>
    <w:p w14:paraId="316902CC" w14:textId="77777777" w:rsidR="00B90978" w:rsidRPr="00086C2B" w:rsidRDefault="00B90978" w:rsidP="00B90978">
      <w:pPr>
        <w:widowControl w:val="0"/>
        <w:autoSpaceDE w:val="0"/>
        <w:autoSpaceDN w:val="0"/>
        <w:adjustRightInd w:val="0"/>
        <w:spacing w:line="360" w:lineRule="auto"/>
        <w:ind w:left="1069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3ABD38D9" wp14:editId="12013F92">
            <wp:extent cx="4038600" cy="3371204"/>
            <wp:effectExtent l="0" t="0" r="0" b="127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1700" cy="337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1F0F" w14:textId="6BBCC173" w:rsidR="00B90978" w:rsidRPr="00086C2B" w:rsidRDefault="00B90978" w:rsidP="00B90978">
      <w:pPr>
        <w:widowControl w:val="0"/>
        <w:spacing w:after="200" w:line="360" w:lineRule="auto"/>
        <w:ind w:left="1069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661A85">
        <w:rPr>
          <w:iCs/>
          <w:noProof/>
          <w:color w:val="000000" w:themeColor="text1"/>
          <w:sz w:val="28"/>
          <w:szCs w:val="28"/>
        </w:rPr>
        <w:t>1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 </w:t>
      </w:r>
      <w:r w:rsidR="001D26ED">
        <w:rPr>
          <w:iCs/>
          <w:color w:val="000000" w:themeColor="text1"/>
          <w:sz w:val="28"/>
          <w:szCs w:val="28"/>
        </w:rPr>
        <w:t>«</w:t>
      </w:r>
      <w:r w:rsidR="00D50362">
        <w:rPr>
          <w:iCs/>
          <w:color w:val="000000" w:themeColor="text1"/>
          <w:sz w:val="28"/>
          <w:szCs w:val="28"/>
        </w:rPr>
        <w:t>Диски</w:t>
      </w:r>
      <w:r w:rsidR="001D26ED">
        <w:rPr>
          <w:iCs/>
          <w:color w:val="000000" w:themeColor="text1"/>
          <w:sz w:val="28"/>
          <w:szCs w:val="28"/>
        </w:rPr>
        <w:t>»</w:t>
      </w:r>
    </w:p>
    <w:p w14:paraId="65781C71" w14:textId="23F6090C" w:rsidR="00046AE1" w:rsidRDefault="00046AE1" w:rsidP="00046AE1">
      <w:pPr>
        <w:pStyle w:val="MAINTEXT"/>
        <w:numPr>
          <w:ilvl w:val="0"/>
          <w:numId w:val="12"/>
        </w:numPr>
      </w:pPr>
      <w:r w:rsidRPr="00046AE1">
        <w:t xml:space="preserve">​"Разработать форму для просмотра и ввода данных о знакомых, которым </w:t>
      </w:r>
      <w:r w:rsidRPr="00046AE1">
        <w:lastRenderedPageBreak/>
        <w:t>одалживаем диски."</w:t>
      </w:r>
    </w:p>
    <w:p w14:paraId="4BE81316" w14:textId="7FA01D7C" w:rsidR="00046AE1" w:rsidRPr="00A16365" w:rsidRDefault="00302916" w:rsidP="00046AE1">
      <w:pPr>
        <w:pStyle w:val="MAINTEXT"/>
      </w:pPr>
      <w:r w:rsidRPr="00302916">
        <w:t>Создана форма для управления информацией о знакомых, которым выдаются диски. Форма содержит поля для ввода контактных данных и другой информации о каждом знакомом, обеспечивая удобный доступ и редактирование этих сведений.</w:t>
      </w:r>
      <w:r w:rsidR="005925FC">
        <w:t xml:space="preserve"> </w:t>
      </w:r>
      <w:r w:rsidR="005925FC" w:rsidRPr="005925FC">
        <w:t>Также включено вычисляемое поле, отображающее количество невозвращенных дисков для каждого знакомого, что помогает контролировать задолженности.</w:t>
      </w:r>
    </w:p>
    <w:p w14:paraId="074FA7A5" w14:textId="77777777" w:rsidR="007C5700" w:rsidRPr="007C5700" w:rsidRDefault="007C5700" w:rsidP="007C5700">
      <w:pPr>
        <w:widowControl w:val="0"/>
        <w:autoSpaceDE w:val="0"/>
        <w:autoSpaceDN w:val="0"/>
        <w:adjustRightInd w:val="0"/>
        <w:spacing w:line="360" w:lineRule="auto"/>
        <w:ind w:left="709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2CDD99D8" wp14:editId="1FCB3ADD">
            <wp:extent cx="3590477" cy="2554553"/>
            <wp:effectExtent l="0" t="0" r="0" b="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7" cy="25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26BB" w14:textId="6FB2AAB7" w:rsidR="007C5700" w:rsidRDefault="007C5700" w:rsidP="007C5700">
      <w:pPr>
        <w:widowControl w:val="0"/>
        <w:spacing w:after="200" w:line="360" w:lineRule="auto"/>
        <w:ind w:left="709"/>
        <w:jc w:val="center"/>
        <w:rPr>
          <w:iCs/>
          <w:color w:val="000000" w:themeColor="text1"/>
          <w:sz w:val="28"/>
          <w:szCs w:val="28"/>
        </w:rPr>
      </w:pPr>
      <w:r w:rsidRPr="007C5700">
        <w:rPr>
          <w:iCs/>
          <w:color w:val="000000" w:themeColor="text1"/>
          <w:sz w:val="28"/>
          <w:szCs w:val="28"/>
        </w:rPr>
        <w:t xml:space="preserve">Рисунок </w:t>
      </w:r>
      <w:r w:rsidRPr="007C5700">
        <w:rPr>
          <w:iCs/>
          <w:color w:val="000000" w:themeColor="text1"/>
          <w:sz w:val="28"/>
          <w:szCs w:val="28"/>
        </w:rPr>
        <w:fldChar w:fldCharType="begin"/>
      </w:r>
      <w:r w:rsidRPr="007C5700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7C5700">
        <w:rPr>
          <w:iCs/>
          <w:color w:val="000000" w:themeColor="text1"/>
          <w:sz w:val="28"/>
          <w:szCs w:val="28"/>
        </w:rPr>
        <w:fldChar w:fldCharType="separate"/>
      </w:r>
      <w:r w:rsidR="00661A85">
        <w:rPr>
          <w:iCs/>
          <w:noProof/>
          <w:color w:val="000000" w:themeColor="text1"/>
          <w:sz w:val="28"/>
          <w:szCs w:val="28"/>
        </w:rPr>
        <w:t>2</w:t>
      </w:r>
      <w:r w:rsidRPr="007C5700">
        <w:rPr>
          <w:iCs/>
          <w:noProof/>
          <w:color w:val="000000" w:themeColor="text1"/>
          <w:sz w:val="28"/>
          <w:szCs w:val="28"/>
        </w:rPr>
        <w:fldChar w:fldCharType="end"/>
      </w:r>
      <w:r w:rsidRPr="007C5700">
        <w:rPr>
          <w:iCs/>
          <w:color w:val="000000" w:themeColor="text1"/>
          <w:sz w:val="28"/>
          <w:szCs w:val="28"/>
        </w:rPr>
        <w:t xml:space="preserve"> – </w:t>
      </w:r>
      <w:r w:rsidR="00E26CDB">
        <w:rPr>
          <w:iCs/>
          <w:color w:val="000000" w:themeColor="text1"/>
          <w:sz w:val="28"/>
          <w:szCs w:val="28"/>
        </w:rPr>
        <w:t>«</w:t>
      </w:r>
      <w:r w:rsidR="00F14A5B" w:rsidRPr="00F14A5B">
        <w:rPr>
          <w:iCs/>
          <w:color w:val="000000" w:themeColor="text1"/>
          <w:sz w:val="28"/>
          <w:szCs w:val="28"/>
        </w:rPr>
        <w:t>Пользователи</w:t>
      </w:r>
      <w:r w:rsidR="00E26CDB">
        <w:rPr>
          <w:iCs/>
          <w:color w:val="000000" w:themeColor="text1"/>
          <w:sz w:val="28"/>
          <w:szCs w:val="28"/>
        </w:rPr>
        <w:t>»</w:t>
      </w:r>
    </w:p>
    <w:p w14:paraId="67083E2B" w14:textId="6B30A3F1" w:rsidR="00046AE1" w:rsidRDefault="00F8455D" w:rsidP="00046AE1">
      <w:pPr>
        <w:pStyle w:val="MAINTEXT"/>
        <w:numPr>
          <w:ilvl w:val="0"/>
          <w:numId w:val="12"/>
        </w:numPr>
      </w:pPr>
      <w:r w:rsidRPr="00F8455D">
        <w:t>​"Разработать форму для просмотра и ввода данных о выдаче дисков в долг. Поле ФИО знакомого сделать полем со списком."</w:t>
      </w:r>
    </w:p>
    <w:p w14:paraId="48BDEEC4" w14:textId="4811608D" w:rsidR="00B276CA" w:rsidRPr="00B276CA" w:rsidRDefault="00B276CA" w:rsidP="00B276CA">
      <w:pPr>
        <w:pStyle w:val="MAINTEXT"/>
      </w:pPr>
      <w:r w:rsidRPr="00B276CA">
        <w:t>Создана форма для регистрации фактов выдачи дисков. Поле "</w:t>
      </w:r>
      <w:r w:rsidR="002834BE">
        <w:t>Пользователь</w:t>
      </w:r>
      <w:r w:rsidRPr="00B276CA">
        <w:t>" реализовано в виде выпадающего списка, позволяющего выбирать значения из таблицы "</w:t>
      </w:r>
      <w:r w:rsidR="0068448C" w:rsidRPr="0068448C">
        <w:t>Пользователи</w:t>
      </w:r>
      <w:r w:rsidRPr="00B276CA">
        <w:t>". Это минимизирует ошибки при вводе и ускоряет процесс регистрации выдачи.</w:t>
      </w:r>
      <w:r w:rsidR="00224C96">
        <w:t xml:space="preserve"> </w:t>
      </w:r>
      <w:r w:rsidR="00224C96" w:rsidRPr="00224C96">
        <w:t>Добавлена кнопка для быстрого доступа к форме "</w:t>
      </w:r>
      <w:r w:rsidR="00C06123">
        <w:t>Пользователи</w:t>
      </w:r>
      <w:r w:rsidR="00224C96" w:rsidRPr="00224C96">
        <w:t>" с фильтрацией по выбранному знакомому.</w:t>
      </w:r>
    </w:p>
    <w:p w14:paraId="3F00DF00" w14:textId="77777777" w:rsidR="000C4973" w:rsidRPr="007C5700" w:rsidRDefault="000C4973" w:rsidP="000C4973">
      <w:pPr>
        <w:widowControl w:val="0"/>
        <w:autoSpaceDE w:val="0"/>
        <w:autoSpaceDN w:val="0"/>
        <w:adjustRightInd w:val="0"/>
        <w:spacing w:line="360" w:lineRule="auto"/>
        <w:ind w:left="709"/>
        <w:jc w:val="center"/>
        <w:rPr>
          <w:sz w:val="28"/>
          <w:szCs w:val="28"/>
        </w:rPr>
      </w:pPr>
      <w:r w:rsidRPr="007A31A5">
        <w:rPr>
          <w:noProof/>
          <w:lang w:val="en-US"/>
        </w:rPr>
        <w:lastRenderedPageBreak/>
        <w:drawing>
          <wp:inline distT="0" distB="0" distL="0" distR="0" wp14:anchorId="51E7923A" wp14:editId="7D5222A5">
            <wp:extent cx="3841750" cy="2367014"/>
            <wp:effectExtent l="0" t="0" r="635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4597" cy="236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CC5B" w14:textId="0229B02A" w:rsidR="000C4973" w:rsidRDefault="000C4973" w:rsidP="000C4973">
      <w:pPr>
        <w:widowControl w:val="0"/>
        <w:spacing w:after="200" w:line="360" w:lineRule="auto"/>
        <w:ind w:left="709"/>
        <w:jc w:val="center"/>
        <w:rPr>
          <w:iCs/>
          <w:color w:val="000000" w:themeColor="text1"/>
          <w:sz w:val="28"/>
          <w:szCs w:val="28"/>
        </w:rPr>
      </w:pPr>
      <w:r w:rsidRPr="007C5700">
        <w:rPr>
          <w:iCs/>
          <w:color w:val="000000" w:themeColor="text1"/>
          <w:sz w:val="28"/>
          <w:szCs w:val="28"/>
        </w:rPr>
        <w:t xml:space="preserve">Рисунок </w:t>
      </w:r>
      <w:r w:rsidRPr="007C5700">
        <w:rPr>
          <w:iCs/>
          <w:color w:val="000000" w:themeColor="text1"/>
          <w:sz w:val="28"/>
          <w:szCs w:val="28"/>
        </w:rPr>
        <w:fldChar w:fldCharType="begin"/>
      </w:r>
      <w:r w:rsidRPr="007C5700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7C5700">
        <w:rPr>
          <w:iCs/>
          <w:color w:val="000000" w:themeColor="text1"/>
          <w:sz w:val="28"/>
          <w:szCs w:val="28"/>
        </w:rPr>
        <w:fldChar w:fldCharType="separate"/>
      </w:r>
      <w:r w:rsidR="00661A85">
        <w:rPr>
          <w:iCs/>
          <w:noProof/>
          <w:color w:val="000000" w:themeColor="text1"/>
          <w:sz w:val="28"/>
          <w:szCs w:val="28"/>
        </w:rPr>
        <w:t>3</w:t>
      </w:r>
      <w:r w:rsidRPr="007C5700">
        <w:rPr>
          <w:iCs/>
          <w:noProof/>
          <w:color w:val="000000" w:themeColor="text1"/>
          <w:sz w:val="28"/>
          <w:szCs w:val="28"/>
        </w:rPr>
        <w:fldChar w:fldCharType="end"/>
      </w:r>
      <w:r w:rsidRPr="007C5700">
        <w:rPr>
          <w:iCs/>
          <w:color w:val="000000" w:themeColor="text1"/>
          <w:sz w:val="28"/>
          <w:szCs w:val="28"/>
        </w:rPr>
        <w:t xml:space="preserve"> – </w:t>
      </w:r>
      <w:r w:rsidR="00E473E7">
        <w:rPr>
          <w:iCs/>
          <w:color w:val="000000" w:themeColor="text1"/>
          <w:sz w:val="28"/>
          <w:szCs w:val="28"/>
        </w:rPr>
        <w:t>«</w:t>
      </w:r>
      <w:r w:rsidR="00F114DA">
        <w:rPr>
          <w:iCs/>
          <w:color w:val="000000" w:themeColor="text1"/>
          <w:sz w:val="28"/>
          <w:szCs w:val="28"/>
        </w:rPr>
        <w:t>Выдача дисков</w:t>
      </w:r>
      <w:r w:rsidR="00E473E7">
        <w:rPr>
          <w:iCs/>
          <w:color w:val="000000" w:themeColor="text1"/>
          <w:sz w:val="28"/>
          <w:szCs w:val="28"/>
        </w:rPr>
        <w:t>»</w:t>
      </w:r>
    </w:p>
    <w:p w14:paraId="0EC61F1D" w14:textId="4213DA62" w:rsidR="00046AE1" w:rsidRDefault="00ED3FD7" w:rsidP="00046AE1">
      <w:pPr>
        <w:pStyle w:val="MAINTEXT"/>
        <w:numPr>
          <w:ilvl w:val="0"/>
          <w:numId w:val="12"/>
        </w:numPr>
      </w:pPr>
      <w:r w:rsidRPr="00ED3FD7">
        <w:t>​"Разработать кнопочную форму (с помощью мастера кнопочных форм), которая бы загружалась при загрузке базы данных и предлагала пользователю следующие действия: выполнить запросы, созданные в предыдущей лабораторной работе, открыть для работы форму из пункта 4, окончание работы с базой."</w:t>
      </w:r>
    </w:p>
    <w:p w14:paraId="61A462CA" w14:textId="55ADBA82" w:rsidR="00046AE1" w:rsidRPr="00A16365" w:rsidRDefault="000F3486" w:rsidP="00046AE1">
      <w:pPr>
        <w:pStyle w:val="MAINTEXT"/>
      </w:pPr>
      <w:r w:rsidRPr="000F3486">
        <w:t>Создана главная кнопочная форма, которая автоматически загружается при запуске базы данных. Она предоставляет пользователю удобный интерфейс для выполнения ранее созданных запросов, открытия комплексной формы для работы с дисками и завершения работы с базой данных. Это улучшает навигацию и повышает эффективность взаимодействия с системой.</w:t>
      </w:r>
    </w:p>
    <w:p w14:paraId="10C202AA" w14:textId="77777777" w:rsidR="00096C84" w:rsidRPr="007C5700" w:rsidRDefault="00096C84" w:rsidP="00096C84">
      <w:pPr>
        <w:widowControl w:val="0"/>
        <w:autoSpaceDE w:val="0"/>
        <w:autoSpaceDN w:val="0"/>
        <w:adjustRightInd w:val="0"/>
        <w:spacing w:line="360" w:lineRule="auto"/>
        <w:ind w:left="709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059D8CE5" wp14:editId="493B6852">
            <wp:extent cx="3200901" cy="2934632"/>
            <wp:effectExtent l="0" t="0" r="0" b="0"/>
            <wp:docPr id="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901" cy="29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EF19" w14:textId="5916D9F9" w:rsidR="00096C84" w:rsidRDefault="00096C84" w:rsidP="00096C84">
      <w:pPr>
        <w:widowControl w:val="0"/>
        <w:spacing w:after="200" w:line="360" w:lineRule="auto"/>
        <w:ind w:left="709"/>
        <w:jc w:val="center"/>
        <w:rPr>
          <w:iCs/>
          <w:color w:val="000000" w:themeColor="text1"/>
          <w:sz w:val="28"/>
          <w:szCs w:val="28"/>
        </w:rPr>
      </w:pPr>
      <w:r w:rsidRPr="007C5700">
        <w:rPr>
          <w:iCs/>
          <w:color w:val="000000" w:themeColor="text1"/>
          <w:sz w:val="28"/>
          <w:szCs w:val="28"/>
        </w:rPr>
        <w:lastRenderedPageBreak/>
        <w:t xml:space="preserve">Рисунок </w:t>
      </w:r>
      <w:r w:rsidRPr="007C5700">
        <w:rPr>
          <w:iCs/>
          <w:color w:val="000000" w:themeColor="text1"/>
          <w:sz w:val="28"/>
          <w:szCs w:val="28"/>
        </w:rPr>
        <w:fldChar w:fldCharType="begin"/>
      </w:r>
      <w:r w:rsidRPr="007C5700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7C5700">
        <w:rPr>
          <w:iCs/>
          <w:color w:val="000000" w:themeColor="text1"/>
          <w:sz w:val="28"/>
          <w:szCs w:val="28"/>
        </w:rPr>
        <w:fldChar w:fldCharType="separate"/>
      </w:r>
      <w:r w:rsidR="00661A85">
        <w:rPr>
          <w:iCs/>
          <w:noProof/>
          <w:color w:val="000000" w:themeColor="text1"/>
          <w:sz w:val="28"/>
          <w:szCs w:val="28"/>
        </w:rPr>
        <w:t>4</w:t>
      </w:r>
      <w:r w:rsidRPr="007C5700">
        <w:rPr>
          <w:iCs/>
          <w:noProof/>
          <w:color w:val="000000" w:themeColor="text1"/>
          <w:sz w:val="28"/>
          <w:szCs w:val="28"/>
        </w:rPr>
        <w:fldChar w:fldCharType="end"/>
      </w:r>
      <w:r w:rsidRPr="007C5700">
        <w:rPr>
          <w:iCs/>
          <w:color w:val="000000" w:themeColor="text1"/>
          <w:sz w:val="28"/>
          <w:szCs w:val="28"/>
        </w:rPr>
        <w:t xml:space="preserve"> – </w:t>
      </w:r>
      <w:r w:rsidR="00996EC1">
        <w:rPr>
          <w:iCs/>
          <w:color w:val="000000" w:themeColor="text1"/>
          <w:sz w:val="28"/>
          <w:szCs w:val="28"/>
        </w:rPr>
        <w:t>«</w:t>
      </w:r>
      <w:r w:rsidR="00872D3A">
        <w:rPr>
          <w:iCs/>
          <w:color w:val="000000" w:themeColor="text1"/>
          <w:sz w:val="28"/>
          <w:szCs w:val="28"/>
        </w:rPr>
        <w:t>Кнопочная форм</w:t>
      </w:r>
      <w:r w:rsidR="00D40A82">
        <w:rPr>
          <w:iCs/>
          <w:color w:val="000000" w:themeColor="text1"/>
          <w:sz w:val="28"/>
          <w:szCs w:val="28"/>
        </w:rPr>
        <w:t>а</w:t>
      </w:r>
      <w:r w:rsidR="00996EC1">
        <w:rPr>
          <w:iCs/>
          <w:color w:val="000000" w:themeColor="text1"/>
          <w:sz w:val="28"/>
          <w:szCs w:val="28"/>
        </w:rPr>
        <w:t>»</w:t>
      </w:r>
    </w:p>
    <w:p w14:paraId="45C33F55" w14:textId="30DEA92C" w:rsidR="004734EF" w:rsidRDefault="004734EF" w:rsidP="004734EF">
      <w:pPr>
        <w:pStyle w:val="DIV1"/>
      </w:pPr>
      <w:r>
        <w:t>Вывод</w:t>
      </w:r>
    </w:p>
    <w:p w14:paraId="690CD2ED" w14:textId="640D63F0" w:rsidR="004734EF" w:rsidRDefault="00361521" w:rsidP="004734EF">
      <w:pPr>
        <w:pStyle w:val="MAINTEXT"/>
      </w:pPr>
      <w:r w:rsidRPr="00361521">
        <w:t xml:space="preserve">В ходе выполнения лабораторной работы были успешно сконструированы формы, обеспечивающие удобный ввод, просмотр и редактирование данных в базе данных. Использование элементов управления, таких как выпадающие списки и кнопки навигации, позволило упростить взаимодействие с таблицами. Основная форма с подчинённой формой обеспечила наглядную работу с выдачей дисков конкретному пользователю, а кнопочная форма улучшила доступ к основным действиям в базе данных. Все формы были оформлены с заголовками и </w:t>
      </w:r>
      <w:proofErr w:type="spellStart"/>
      <w:r w:rsidRPr="00361521">
        <w:t>кастомизированными</w:t>
      </w:r>
      <w:proofErr w:type="spellEnd"/>
      <w:r w:rsidRPr="00361521">
        <w:t xml:space="preserve"> элементами управления, что делает интерфейс более интуитивно понятным.</w:t>
      </w:r>
    </w:p>
    <w:sectPr w:rsidR="004734EF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E530BD" w14:textId="77777777" w:rsidR="007D2EB5" w:rsidRDefault="007D2EB5" w:rsidP="0002180F">
      <w:r>
        <w:separator/>
      </w:r>
    </w:p>
  </w:endnote>
  <w:endnote w:type="continuationSeparator" w:id="0">
    <w:p w14:paraId="590AA920" w14:textId="77777777" w:rsidR="007D2EB5" w:rsidRDefault="007D2EB5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0BA184BF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6E5C5E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5623A" w14:textId="77777777" w:rsidR="007D2EB5" w:rsidRDefault="007D2EB5" w:rsidP="0002180F">
      <w:r>
        <w:separator/>
      </w:r>
    </w:p>
  </w:footnote>
  <w:footnote w:type="continuationSeparator" w:id="0">
    <w:p w14:paraId="3F089636" w14:textId="77777777" w:rsidR="007D2EB5" w:rsidRDefault="007D2EB5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627AA"/>
    <w:multiLevelType w:val="hybridMultilevel"/>
    <w:tmpl w:val="ACCA5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FAE4BC9"/>
    <w:multiLevelType w:val="hybridMultilevel"/>
    <w:tmpl w:val="4DF2AB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8100D55"/>
    <w:multiLevelType w:val="hybridMultilevel"/>
    <w:tmpl w:val="3962DEF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 w15:restartNumberingAfterBreak="0">
    <w:nsid w:val="51AE4CF2"/>
    <w:multiLevelType w:val="hybridMultilevel"/>
    <w:tmpl w:val="D4D0D9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69900C2"/>
    <w:multiLevelType w:val="hybridMultilevel"/>
    <w:tmpl w:val="649414F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56F549E2"/>
    <w:multiLevelType w:val="hybridMultilevel"/>
    <w:tmpl w:val="495494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5CCC4A39"/>
    <w:multiLevelType w:val="hybridMultilevel"/>
    <w:tmpl w:val="76F4E0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62C6F4E"/>
    <w:multiLevelType w:val="hybridMultilevel"/>
    <w:tmpl w:val="1B08559C"/>
    <w:lvl w:ilvl="0" w:tplc="8E0E46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CA01107"/>
    <w:multiLevelType w:val="hybridMultilevel"/>
    <w:tmpl w:val="B68004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9A62D95"/>
    <w:multiLevelType w:val="hybridMultilevel"/>
    <w:tmpl w:val="9E00DC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1"/>
  </w:num>
  <w:num w:numId="4">
    <w:abstractNumId w:val="6"/>
  </w:num>
  <w:num w:numId="5">
    <w:abstractNumId w:val="0"/>
  </w:num>
  <w:num w:numId="6">
    <w:abstractNumId w:val="11"/>
  </w:num>
  <w:num w:numId="7">
    <w:abstractNumId w:val="5"/>
  </w:num>
  <w:num w:numId="8">
    <w:abstractNumId w:val="4"/>
  </w:num>
  <w:num w:numId="9">
    <w:abstractNumId w:val="3"/>
  </w:num>
  <w:num w:numId="10">
    <w:abstractNumId w:val="8"/>
  </w:num>
  <w:num w:numId="11">
    <w:abstractNumId w:val="1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2EC"/>
    <w:rsid w:val="000023A7"/>
    <w:rsid w:val="00005031"/>
    <w:rsid w:val="000214A2"/>
    <w:rsid w:val="0002180F"/>
    <w:rsid w:val="00021BC9"/>
    <w:rsid w:val="000244B3"/>
    <w:rsid w:val="00024C58"/>
    <w:rsid w:val="00035A67"/>
    <w:rsid w:val="0004168B"/>
    <w:rsid w:val="00046AE1"/>
    <w:rsid w:val="00047DBA"/>
    <w:rsid w:val="00050A03"/>
    <w:rsid w:val="000629E2"/>
    <w:rsid w:val="000707C8"/>
    <w:rsid w:val="00071B9E"/>
    <w:rsid w:val="00074A87"/>
    <w:rsid w:val="00086C2B"/>
    <w:rsid w:val="00090445"/>
    <w:rsid w:val="000928CE"/>
    <w:rsid w:val="00093A13"/>
    <w:rsid w:val="00096C84"/>
    <w:rsid w:val="000A2CF1"/>
    <w:rsid w:val="000A3E84"/>
    <w:rsid w:val="000A67BE"/>
    <w:rsid w:val="000C031F"/>
    <w:rsid w:val="000C4973"/>
    <w:rsid w:val="000C7022"/>
    <w:rsid w:val="000D32EA"/>
    <w:rsid w:val="000D38C8"/>
    <w:rsid w:val="000F3486"/>
    <w:rsid w:val="000F5836"/>
    <w:rsid w:val="001003D2"/>
    <w:rsid w:val="00104343"/>
    <w:rsid w:val="0011066E"/>
    <w:rsid w:val="00116F39"/>
    <w:rsid w:val="00122F8C"/>
    <w:rsid w:val="00143013"/>
    <w:rsid w:val="00162FB7"/>
    <w:rsid w:val="00164FCA"/>
    <w:rsid w:val="00187C62"/>
    <w:rsid w:val="00187D39"/>
    <w:rsid w:val="00192E72"/>
    <w:rsid w:val="00194A01"/>
    <w:rsid w:val="001A3615"/>
    <w:rsid w:val="001C181A"/>
    <w:rsid w:val="001D26ED"/>
    <w:rsid w:val="001D7ED5"/>
    <w:rsid w:val="001E5C3F"/>
    <w:rsid w:val="001E73A0"/>
    <w:rsid w:val="001F3B1E"/>
    <w:rsid w:val="00202105"/>
    <w:rsid w:val="00212558"/>
    <w:rsid w:val="002152C0"/>
    <w:rsid w:val="002211F2"/>
    <w:rsid w:val="00224C96"/>
    <w:rsid w:val="00233354"/>
    <w:rsid w:val="002373B0"/>
    <w:rsid w:val="002612DA"/>
    <w:rsid w:val="0026557C"/>
    <w:rsid w:val="00271C67"/>
    <w:rsid w:val="002830D8"/>
    <w:rsid w:val="002834BE"/>
    <w:rsid w:val="00284869"/>
    <w:rsid w:val="00293BCD"/>
    <w:rsid w:val="002A5897"/>
    <w:rsid w:val="002B19F1"/>
    <w:rsid w:val="002C76CC"/>
    <w:rsid w:val="002D66C2"/>
    <w:rsid w:val="002D717D"/>
    <w:rsid w:val="002F0064"/>
    <w:rsid w:val="002F771C"/>
    <w:rsid w:val="00300DD1"/>
    <w:rsid w:val="00302916"/>
    <w:rsid w:val="00307EB5"/>
    <w:rsid w:val="00321EFA"/>
    <w:rsid w:val="00326699"/>
    <w:rsid w:val="003476BA"/>
    <w:rsid w:val="00351A3F"/>
    <w:rsid w:val="00352422"/>
    <w:rsid w:val="00353F7B"/>
    <w:rsid w:val="00361521"/>
    <w:rsid w:val="00374808"/>
    <w:rsid w:val="00375238"/>
    <w:rsid w:val="003849AB"/>
    <w:rsid w:val="00385DD1"/>
    <w:rsid w:val="0038641B"/>
    <w:rsid w:val="00397852"/>
    <w:rsid w:val="003B3807"/>
    <w:rsid w:val="003D2B63"/>
    <w:rsid w:val="003D3721"/>
    <w:rsid w:val="003E7DD9"/>
    <w:rsid w:val="003F448A"/>
    <w:rsid w:val="00404D15"/>
    <w:rsid w:val="00405D24"/>
    <w:rsid w:val="00413AAB"/>
    <w:rsid w:val="00415E2D"/>
    <w:rsid w:val="004203CC"/>
    <w:rsid w:val="00433A92"/>
    <w:rsid w:val="00435C18"/>
    <w:rsid w:val="0044668E"/>
    <w:rsid w:val="0046312F"/>
    <w:rsid w:val="004661AC"/>
    <w:rsid w:val="00470C16"/>
    <w:rsid w:val="00471E47"/>
    <w:rsid w:val="004734EF"/>
    <w:rsid w:val="00474DAE"/>
    <w:rsid w:val="00490A54"/>
    <w:rsid w:val="00491D20"/>
    <w:rsid w:val="004A0EED"/>
    <w:rsid w:val="004C674A"/>
    <w:rsid w:val="004C67EB"/>
    <w:rsid w:val="004C76BC"/>
    <w:rsid w:val="004D4343"/>
    <w:rsid w:val="004E7C23"/>
    <w:rsid w:val="004F0AAF"/>
    <w:rsid w:val="004F1153"/>
    <w:rsid w:val="00524674"/>
    <w:rsid w:val="00531A17"/>
    <w:rsid w:val="005364DC"/>
    <w:rsid w:val="0054110C"/>
    <w:rsid w:val="00545E92"/>
    <w:rsid w:val="00547581"/>
    <w:rsid w:val="00552C4F"/>
    <w:rsid w:val="00565002"/>
    <w:rsid w:val="00566FC5"/>
    <w:rsid w:val="005708E9"/>
    <w:rsid w:val="00570A2F"/>
    <w:rsid w:val="00570D16"/>
    <w:rsid w:val="00587FD2"/>
    <w:rsid w:val="005925FC"/>
    <w:rsid w:val="005A2A15"/>
    <w:rsid w:val="005B566D"/>
    <w:rsid w:val="005C0610"/>
    <w:rsid w:val="005C4B01"/>
    <w:rsid w:val="005C6680"/>
    <w:rsid w:val="005C6FB8"/>
    <w:rsid w:val="005D470B"/>
    <w:rsid w:val="005E3538"/>
    <w:rsid w:val="005E3C66"/>
    <w:rsid w:val="005E5BDC"/>
    <w:rsid w:val="00612B59"/>
    <w:rsid w:val="006225AE"/>
    <w:rsid w:val="00633E06"/>
    <w:rsid w:val="00635C81"/>
    <w:rsid w:val="006375AF"/>
    <w:rsid w:val="00637826"/>
    <w:rsid w:val="00651F7A"/>
    <w:rsid w:val="00655596"/>
    <w:rsid w:val="00655DC4"/>
    <w:rsid w:val="0065641A"/>
    <w:rsid w:val="00657326"/>
    <w:rsid w:val="00661A85"/>
    <w:rsid w:val="0068448C"/>
    <w:rsid w:val="006854F9"/>
    <w:rsid w:val="006A42CB"/>
    <w:rsid w:val="006A5D19"/>
    <w:rsid w:val="006D7A25"/>
    <w:rsid w:val="006E6F5C"/>
    <w:rsid w:val="006F20BB"/>
    <w:rsid w:val="00704772"/>
    <w:rsid w:val="00707EE1"/>
    <w:rsid w:val="007151DF"/>
    <w:rsid w:val="00720F73"/>
    <w:rsid w:val="007244C8"/>
    <w:rsid w:val="00731D4A"/>
    <w:rsid w:val="00747212"/>
    <w:rsid w:val="007736FE"/>
    <w:rsid w:val="007766FB"/>
    <w:rsid w:val="007841F2"/>
    <w:rsid w:val="007A043B"/>
    <w:rsid w:val="007A31A5"/>
    <w:rsid w:val="007A3E1C"/>
    <w:rsid w:val="007B2A9E"/>
    <w:rsid w:val="007C464D"/>
    <w:rsid w:val="007C55D8"/>
    <w:rsid w:val="007C5700"/>
    <w:rsid w:val="007C6D5C"/>
    <w:rsid w:val="007D27DF"/>
    <w:rsid w:val="007D2EB5"/>
    <w:rsid w:val="007D36A5"/>
    <w:rsid w:val="007E2B91"/>
    <w:rsid w:val="00805506"/>
    <w:rsid w:val="008055D6"/>
    <w:rsid w:val="00810104"/>
    <w:rsid w:val="00811F1B"/>
    <w:rsid w:val="00823B0B"/>
    <w:rsid w:val="008331DB"/>
    <w:rsid w:val="00833440"/>
    <w:rsid w:val="00844967"/>
    <w:rsid w:val="00870FD8"/>
    <w:rsid w:val="00872045"/>
    <w:rsid w:val="00872D3A"/>
    <w:rsid w:val="00887DC4"/>
    <w:rsid w:val="00891F43"/>
    <w:rsid w:val="008A00A4"/>
    <w:rsid w:val="008A127D"/>
    <w:rsid w:val="008A65DD"/>
    <w:rsid w:val="008B1160"/>
    <w:rsid w:val="008B53D0"/>
    <w:rsid w:val="008C7F36"/>
    <w:rsid w:val="008D1AAC"/>
    <w:rsid w:val="008D2852"/>
    <w:rsid w:val="008D3075"/>
    <w:rsid w:val="008D759A"/>
    <w:rsid w:val="008D7A4D"/>
    <w:rsid w:val="008E080A"/>
    <w:rsid w:val="008E58F8"/>
    <w:rsid w:val="008F6F4B"/>
    <w:rsid w:val="009171AB"/>
    <w:rsid w:val="009265C5"/>
    <w:rsid w:val="00926DFF"/>
    <w:rsid w:val="009430CE"/>
    <w:rsid w:val="00950472"/>
    <w:rsid w:val="0095157C"/>
    <w:rsid w:val="00951A99"/>
    <w:rsid w:val="009577F1"/>
    <w:rsid w:val="00965D4A"/>
    <w:rsid w:val="009727FC"/>
    <w:rsid w:val="009767E2"/>
    <w:rsid w:val="00985C6A"/>
    <w:rsid w:val="00986BC9"/>
    <w:rsid w:val="00992C96"/>
    <w:rsid w:val="0099435E"/>
    <w:rsid w:val="0099625B"/>
    <w:rsid w:val="00996EC1"/>
    <w:rsid w:val="00997322"/>
    <w:rsid w:val="009B0538"/>
    <w:rsid w:val="009B751E"/>
    <w:rsid w:val="009B7B5E"/>
    <w:rsid w:val="009C1220"/>
    <w:rsid w:val="009C14CB"/>
    <w:rsid w:val="009C3E9C"/>
    <w:rsid w:val="009C4EF1"/>
    <w:rsid w:val="009D485F"/>
    <w:rsid w:val="009D55AD"/>
    <w:rsid w:val="009E13DE"/>
    <w:rsid w:val="009F7428"/>
    <w:rsid w:val="00A060EE"/>
    <w:rsid w:val="00A16365"/>
    <w:rsid w:val="00A16E06"/>
    <w:rsid w:val="00A2043D"/>
    <w:rsid w:val="00A22F1A"/>
    <w:rsid w:val="00A37C30"/>
    <w:rsid w:val="00A418C9"/>
    <w:rsid w:val="00A62FB9"/>
    <w:rsid w:val="00A73C84"/>
    <w:rsid w:val="00A74901"/>
    <w:rsid w:val="00A77410"/>
    <w:rsid w:val="00A83F18"/>
    <w:rsid w:val="00AB32C4"/>
    <w:rsid w:val="00AC1E55"/>
    <w:rsid w:val="00AC72B3"/>
    <w:rsid w:val="00AD3198"/>
    <w:rsid w:val="00AE4935"/>
    <w:rsid w:val="00AF58AA"/>
    <w:rsid w:val="00AF6555"/>
    <w:rsid w:val="00B0180E"/>
    <w:rsid w:val="00B12C4E"/>
    <w:rsid w:val="00B20256"/>
    <w:rsid w:val="00B2042C"/>
    <w:rsid w:val="00B2229E"/>
    <w:rsid w:val="00B243F6"/>
    <w:rsid w:val="00B25D85"/>
    <w:rsid w:val="00B276CA"/>
    <w:rsid w:val="00B33904"/>
    <w:rsid w:val="00B366F0"/>
    <w:rsid w:val="00B36944"/>
    <w:rsid w:val="00B464F0"/>
    <w:rsid w:val="00B632F0"/>
    <w:rsid w:val="00B71FEE"/>
    <w:rsid w:val="00B727FC"/>
    <w:rsid w:val="00B90978"/>
    <w:rsid w:val="00B923A5"/>
    <w:rsid w:val="00B930A0"/>
    <w:rsid w:val="00BA50FA"/>
    <w:rsid w:val="00BB5F16"/>
    <w:rsid w:val="00BD4173"/>
    <w:rsid w:val="00BE4235"/>
    <w:rsid w:val="00BF361E"/>
    <w:rsid w:val="00BF58A4"/>
    <w:rsid w:val="00BF7993"/>
    <w:rsid w:val="00C03BE7"/>
    <w:rsid w:val="00C06123"/>
    <w:rsid w:val="00C162EE"/>
    <w:rsid w:val="00C20A70"/>
    <w:rsid w:val="00C265AF"/>
    <w:rsid w:val="00C2778B"/>
    <w:rsid w:val="00C30135"/>
    <w:rsid w:val="00C43E18"/>
    <w:rsid w:val="00C51E65"/>
    <w:rsid w:val="00C60A88"/>
    <w:rsid w:val="00C6314C"/>
    <w:rsid w:val="00C7552A"/>
    <w:rsid w:val="00C82823"/>
    <w:rsid w:val="00C969C1"/>
    <w:rsid w:val="00CA1852"/>
    <w:rsid w:val="00CA49B7"/>
    <w:rsid w:val="00CC0967"/>
    <w:rsid w:val="00CC1BB3"/>
    <w:rsid w:val="00CD2376"/>
    <w:rsid w:val="00CD65B5"/>
    <w:rsid w:val="00CE5FE1"/>
    <w:rsid w:val="00D00FAE"/>
    <w:rsid w:val="00D1626A"/>
    <w:rsid w:val="00D217EC"/>
    <w:rsid w:val="00D347D3"/>
    <w:rsid w:val="00D40A82"/>
    <w:rsid w:val="00D43E85"/>
    <w:rsid w:val="00D45F03"/>
    <w:rsid w:val="00D50362"/>
    <w:rsid w:val="00D52B5F"/>
    <w:rsid w:val="00D67370"/>
    <w:rsid w:val="00D86999"/>
    <w:rsid w:val="00D90307"/>
    <w:rsid w:val="00DA061D"/>
    <w:rsid w:val="00DA09D2"/>
    <w:rsid w:val="00DA1F21"/>
    <w:rsid w:val="00DA7C82"/>
    <w:rsid w:val="00DB6979"/>
    <w:rsid w:val="00DC1B09"/>
    <w:rsid w:val="00DD3964"/>
    <w:rsid w:val="00DD5398"/>
    <w:rsid w:val="00DF2A4C"/>
    <w:rsid w:val="00DF362A"/>
    <w:rsid w:val="00DF7735"/>
    <w:rsid w:val="00E01E56"/>
    <w:rsid w:val="00E04D4D"/>
    <w:rsid w:val="00E14232"/>
    <w:rsid w:val="00E22832"/>
    <w:rsid w:val="00E22BF6"/>
    <w:rsid w:val="00E26CDB"/>
    <w:rsid w:val="00E27797"/>
    <w:rsid w:val="00E366EB"/>
    <w:rsid w:val="00E44503"/>
    <w:rsid w:val="00E473E7"/>
    <w:rsid w:val="00E51362"/>
    <w:rsid w:val="00E629AC"/>
    <w:rsid w:val="00E66DD8"/>
    <w:rsid w:val="00E84700"/>
    <w:rsid w:val="00E86187"/>
    <w:rsid w:val="00E869CD"/>
    <w:rsid w:val="00E9215D"/>
    <w:rsid w:val="00E95EF8"/>
    <w:rsid w:val="00E96128"/>
    <w:rsid w:val="00EA3B1D"/>
    <w:rsid w:val="00EC067B"/>
    <w:rsid w:val="00ED2DF3"/>
    <w:rsid w:val="00ED3FD7"/>
    <w:rsid w:val="00ED438A"/>
    <w:rsid w:val="00EE1C6E"/>
    <w:rsid w:val="00EE1F7E"/>
    <w:rsid w:val="00EE3F95"/>
    <w:rsid w:val="00EE75CC"/>
    <w:rsid w:val="00EF07F5"/>
    <w:rsid w:val="00EF4DCF"/>
    <w:rsid w:val="00EF6EA7"/>
    <w:rsid w:val="00F04F95"/>
    <w:rsid w:val="00F114DA"/>
    <w:rsid w:val="00F14A5B"/>
    <w:rsid w:val="00F26346"/>
    <w:rsid w:val="00F26632"/>
    <w:rsid w:val="00F32399"/>
    <w:rsid w:val="00F406A1"/>
    <w:rsid w:val="00F4241D"/>
    <w:rsid w:val="00F42D3D"/>
    <w:rsid w:val="00F47C60"/>
    <w:rsid w:val="00F50713"/>
    <w:rsid w:val="00F551B4"/>
    <w:rsid w:val="00F572EC"/>
    <w:rsid w:val="00F57E13"/>
    <w:rsid w:val="00F6574D"/>
    <w:rsid w:val="00F65A25"/>
    <w:rsid w:val="00F70400"/>
    <w:rsid w:val="00F75BBB"/>
    <w:rsid w:val="00F81D97"/>
    <w:rsid w:val="00F8455D"/>
    <w:rsid w:val="00F87EBD"/>
    <w:rsid w:val="00F96169"/>
    <w:rsid w:val="00FA1CB4"/>
    <w:rsid w:val="00FA3569"/>
    <w:rsid w:val="00FA496B"/>
    <w:rsid w:val="00FB755B"/>
    <w:rsid w:val="00FC6601"/>
    <w:rsid w:val="00FD66B1"/>
    <w:rsid w:val="00FE540B"/>
    <w:rsid w:val="00FF07E8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7508706"/>
  <w15:docId w15:val="{36BF2253-2A8D-4C02-B90D-473AFA609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5700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657</TotalTime>
  <Pages>1</Pages>
  <Words>539</Words>
  <Characters>3073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3605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338</cp:revision>
  <cp:lastPrinted>2025-04-10T16:14:00Z</cp:lastPrinted>
  <dcterms:created xsi:type="dcterms:W3CDTF">2025-02-27T13:55:00Z</dcterms:created>
  <dcterms:modified xsi:type="dcterms:W3CDTF">2025-04-10T16:16:00Z</dcterms:modified>
  <cp:category/>
</cp:coreProperties>
</file>