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3AB0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71C464BC" w14:textId="1674B9F5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F572EC">
        <w:t>42</w:t>
      </w:r>
    </w:p>
    <w:p w14:paraId="1659678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EE64B62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6DF6778F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3E6F386" w14:textId="13E7EBA7" w:rsidR="00413AAB" w:rsidRPr="0099435E" w:rsidRDefault="0099435E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193E8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97FF1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5F662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52DFC787" w14:textId="4005DDF2" w:rsidR="00413AAB" w:rsidRPr="006E6F5C" w:rsidRDefault="006E6F5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>Ю</w:t>
            </w:r>
            <w:r w:rsidR="00F572EC">
              <w:t xml:space="preserve">. В. </w:t>
            </w:r>
            <w:r>
              <w:t>Ветрова</w:t>
            </w:r>
          </w:p>
        </w:tc>
      </w:tr>
      <w:tr w:rsidR="00413AAB" w14:paraId="7A12E4DC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5589E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864E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646A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63309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4BE81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1E2C275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5C04D5D8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4AEA21" w14:textId="7424F3DA" w:rsidR="00413AAB" w:rsidRPr="00344D72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572EC" w:rsidRPr="00F572EC">
              <w:t xml:space="preserve"> </w:t>
            </w:r>
            <w:r w:rsidR="00F572EC">
              <w:t xml:space="preserve">№ </w:t>
            </w:r>
            <w:r w:rsidR="00C72335">
              <w:t>5</w:t>
            </w:r>
          </w:p>
        </w:tc>
      </w:tr>
      <w:tr w:rsidR="00413AAB" w14:paraId="6E29EEA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08CA1DA" w14:textId="096F05E6" w:rsidR="00413AAB" w:rsidRPr="00F572EC" w:rsidRDefault="0051693B" w:rsidP="00F572EC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51693B">
              <w:rPr>
                <w:b w:val="0"/>
                <w:szCs w:val="32"/>
              </w:rPr>
              <w:t>РАБОТА С МАКРОСАМИ В СРЕДЕ MS ACCESS</w:t>
            </w:r>
          </w:p>
        </w:tc>
      </w:tr>
      <w:tr w:rsidR="00413AAB" w14:paraId="78CAA9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9B4666F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4E9E1C8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1CF0922" w14:textId="1BB6520B" w:rsidR="00413AAB" w:rsidRDefault="00F572EC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F572EC">
              <w:rPr>
                <w:sz w:val="28"/>
                <w:szCs w:val="28"/>
                <w:lang w:val="ru-RU"/>
              </w:rPr>
              <w:t>УПРАВЛЕНИЕ ДАННЫМИ</w:t>
            </w:r>
          </w:p>
        </w:tc>
      </w:tr>
      <w:tr w:rsidR="00413AAB" w14:paraId="2770CE4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8D284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2DA60F6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129BAA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A89557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75FEAD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8050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A65A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6423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57065B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50AB101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24B7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46B5A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B4A1C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AE8F9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C80F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F7C0C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D9644D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8DB9BD6" w14:textId="5DDB600D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F572EC">
        <w:t>2025</w:t>
      </w:r>
      <w:r w:rsidR="00F572EC">
        <w:rPr>
          <w:lang w:val="en-US"/>
        </w:rPr>
        <w:t xml:space="preserve"> </w:t>
      </w:r>
    </w:p>
    <w:p w14:paraId="04E85B37" w14:textId="6DDF68D2" w:rsidR="00EA3B1D" w:rsidRDefault="00EA3B1D" w:rsidP="00B464F0">
      <w:pPr>
        <w:pStyle w:val="MAINTEXT"/>
        <w:ind w:firstLine="0"/>
      </w:pPr>
      <w:r>
        <w:br w:type="page"/>
      </w:r>
    </w:p>
    <w:p w14:paraId="60FFF238" w14:textId="124BE511" w:rsidR="008331DB" w:rsidRDefault="004A0EED" w:rsidP="00F26346">
      <w:pPr>
        <w:pStyle w:val="DIV1"/>
      </w:pPr>
      <w:r w:rsidRPr="004A0EED">
        <w:lastRenderedPageBreak/>
        <w:t>Название и цель выполнения работы</w:t>
      </w:r>
    </w:p>
    <w:p w14:paraId="7757C9CF" w14:textId="3DA9C8D9" w:rsidR="004A0EED" w:rsidRPr="004A0EED" w:rsidRDefault="004A0EED" w:rsidP="00F96169">
      <w:pPr>
        <w:pStyle w:val="MAINTEXT"/>
      </w:pPr>
      <w:r>
        <w:t>Вариант № 5</w:t>
      </w:r>
      <w:r w:rsidR="00415E2D" w:rsidRPr="00415E2D">
        <w:t>.</w:t>
      </w:r>
      <w:r w:rsidR="00415E2D" w:rsidRPr="007736FE">
        <w:t>1</w:t>
      </w:r>
      <w:r>
        <w:t xml:space="preserve">: </w:t>
      </w:r>
      <w:r w:rsidR="008D3075">
        <w:t>«</w:t>
      </w:r>
      <w:r w:rsidRPr="004A0EED">
        <w:t>База данных домашней библиотеки</w:t>
      </w:r>
      <w:r w:rsidR="008D3075">
        <w:t>»</w:t>
      </w:r>
      <w:r>
        <w:t>.</w:t>
      </w:r>
    </w:p>
    <w:p w14:paraId="5D7F084B" w14:textId="040804E7" w:rsidR="005708E9" w:rsidRDefault="00887DC4" w:rsidP="005E5BDC">
      <w:pPr>
        <w:pStyle w:val="MAINTEXT"/>
      </w:pPr>
      <w:r>
        <w:t xml:space="preserve">Цель работы: </w:t>
      </w:r>
      <w:r w:rsidR="00DC6001" w:rsidRPr="00DC6001">
        <w:t>изучение принципов использования макрокоманд в MS Access.</w:t>
      </w:r>
    </w:p>
    <w:p w14:paraId="6A237A34" w14:textId="654007F3" w:rsidR="00D52B5F" w:rsidRDefault="005A3DAF" w:rsidP="005708E9">
      <w:pPr>
        <w:pStyle w:val="DIV1"/>
      </w:pPr>
      <w:r w:rsidRPr="005A3DAF">
        <w:t>Виды разработанных макросов и результаты их выполнения</w:t>
      </w:r>
    </w:p>
    <w:p w14:paraId="046B3434" w14:textId="19749926" w:rsidR="00A16365" w:rsidRDefault="00A16365" w:rsidP="00BC43F3">
      <w:pPr>
        <w:pStyle w:val="MAINTEXT"/>
        <w:numPr>
          <w:ilvl w:val="0"/>
          <w:numId w:val="12"/>
        </w:numPr>
        <w:ind w:left="0" w:firstLine="357"/>
      </w:pPr>
      <w:r w:rsidRPr="00A16365">
        <w:t>​"</w:t>
      </w:r>
      <w:r w:rsidR="000B0BD5">
        <w:t>При помощи макроса показать список всех книг и дисков с указанием их общего количества, находящихся в настоящий момент у конкретного знакомого.</w:t>
      </w:r>
      <w:r w:rsidR="008D1B05">
        <w:t>"</w:t>
      </w:r>
    </w:p>
    <w:p w14:paraId="316902CC" w14:textId="77777777" w:rsidR="00B90978" w:rsidRPr="00086C2B" w:rsidRDefault="00B90978" w:rsidP="00B90978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3ABD38D9" wp14:editId="3947D5DD">
            <wp:extent cx="4221480" cy="2868294"/>
            <wp:effectExtent l="0" t="0" r="7620" b="889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8228" cy="28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1F0F" w14:textId="1B8A6A52" w:rsidR="00EE4246" w:rsidRDefault="00B90978" w:rsidP="00B90978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1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F771A7">
        <w:rPr>
          <w:iCs/>
          <w:color w:val="000000" w:themeColor="text1"/>
          <w:sz w:val="28"/>
          <w:szCs w:val="28"/>
        </w:rPr>
        <w:t>Результат выполнения макроса №1</w:t>
      </w:r>
    </w:p>
    <w:p w14:paraId="76B20ECB" w14:textId="77777777" w:rsidR="00243B9C" w:rsidRPr="00086C2B" w:rsidRDefault="00243B9C" w:rsidP="00243B9C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02A048C0" wp14:editId="5B213E53">
            <wp:extent cx="4228228" cy="1727750"/>
            <wp:effectExtent l="0" t="0" r="1270" b="635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228" cy="17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78E2" w14:textId="6FE71A65" w:rsidR="00243B9C" w:rsidRDefault="00243B9C" w:rsidP="00243B9C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2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BC5436">
        <w:rPr>
          <w:iCs/>
          <w:color w:val="000000" w:themeColor="text1"/>
          <w:sz w:val="28"/>
          <w:szCs w:val="28"/>
        </w:rPr>
        <w:t>Конструктор макроса №1</w:t>
      </w:r>
    </w:p>
    <w:p w14:paraId="3B9F8D1D" w14:textId="22370008" w:rsidR="006B7377" w:rsidRDefault="006B7377" w:rsidP="006B7377">
      <w:pPr>
        <w:pStyle w:val="MAINTEXT"/>
        <w:numPr>
          <w:ilvl w:val="0"/>
          <w:numId w:val="12"/>
        </w:numPr>
        <w:ind w:left="0" w:firstLine="357"/>
      </w:pPr>
      <w:r w:rsidRPr="00A16365">
        <w:t>​"</w:t>
      </w:r>
      <w:r w:rsidR="00920912">
        <w:t>Осуществить замену формата у дисков определенного жанра с помощью макроса</w:t>
      </w:r>
      <w:r>
        <w:t>."</w:t>
      </w:r>
    </w:p>
    <w:p w14:paraId="72F57004" w14:textId="77777777" w:rsidR="006B7377" w:rsidRPr="00086C2B" w:rsidRDefault="006B7377" w:rsidP="006B7377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lastRenderedPageBreak/>
        <w:drawing>
          <wp:inline distT="0" distB="0" distL="0" distR="0" wp14:anchorId="7A796077" wp14:editId="2C34F295">
            <wp:extent cx="4229100" cy="2532888"/>
            <wp:effectExtent l="0" t="0" r="0" b="127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5553" cy="253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4B87" w14:textId="0B50D8CF" w:rsidR="006B7377" w:rsidRDefault="006B7377" w:rsidP="00226ADE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3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226ADE">
        <w:rPr>
          <w:iCs/>
          <w:color w:val="000000" w:themeColor="text1"/>
          <w:sz w:val="28"/>
          <w:szCs w:val="28"/>
        </w:rPr>
        <w:t>Результат выполнения макроса №</w:t>
      </w:r>
      <w:r w:rsidR="00226ADE">
        <w:rPr>
          <w:iCs/>
          <w:color w:val="000000" w:themeColor="text1"/>
          <w:sz w:val="28"/>
          <w:szCs w:val="28"/>
        </w:rPr>
        <w:t>2</w:t>
      </w:r>
    </w:p>
    <w:p w14:paraId="797EC48D" w14:textId="77777777" w:rsidR="00EE1CAD" w:rsidRPr="00086C2B" w:rsidRDefault="00EE1CAD" w:rsidP="00EE1CAD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4065742B" wp14:editId="35AB786F">
            <wp:extent cx="3048000" cy="4661647"/>
            <wp:effectExtent l="0" t="0" r="0" b="571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3375" cy="46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611E" w14:textId="543F7284" w:rsidR="00EE1CAD" w:rsidRDefault="00EE1CAD" w:rsidP="00EE1CAD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4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B24F4A" w:rsidRPr="00B24F4A">
        <w:rPr>
          <w:iCs/>
          <w:color w:val="000000" w:themeColor="text1"/>
          <w:sz w:val="28"/>
          <w:szCs w:val="28"/>
        </w:rPr>
        <w:t>Конструктор макроса №</w:t>
      </w:r>
      <w:r w:rsidR="00B24F4A">
        <w:rPr>
          <w:iCs/>
          <w:color w:val="000000" w:themeColor="text1"/>
          <w:sz w:val="28"/>
          <w:szCs w:val="28"/>
        </w:rPr>
        <w:t>2</w:t>
      </w:r>
    </w:p>
    <w:p w14:paraId="52ED5840" w14:textId="77777777" w:rsidR="00EE1CAD" w:rsidRPr="00086C2B" w:rsidRDefault="00EE1CAD" w:rsidP="00EE1CAD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lastRenderedPageBreak/>
        <w:drawing>
          <wp:inline distT="0" distB="0" distL="0" distR="0" wp14:anchorId="4729B3B0" wp14:editId="394C7DAD">
            <wp:extent cx="2903220" cy="2867671"/>
            <wp:effectExtent l="0" t="0" r="0" b="889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309" cy="28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7573" w14:textId="16C2B24B" w:rsidR="00EE1CAD" w:rsidRDefault="00EE1CAD" w:rsidP="00EE1CAD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5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0C517E" w:rsidRPr="000C517E">
        <w:rPr>
          <w:iCs/>
          <w:color w:val="000000" w:themeColor="text1"/>
          <w:sz w:val="28"/>
          <w:szCs w:val="28"/>
        </w:rPr>
        <w:t xml:space="preserve">Конструктор </w:t>
      </w:r>
      <w:r w:rsidR="000C517E">
        <w:rPr>
          <w:iCs/>
          <w:color w:val="000000" w:themeColor="text1"/>
          <w:sz w:val="28"/>
          <w:szCs w:val="28"/>
        </w:rPr>
        <w:t xml:space="preserve">вложенного </w:t>
      </w:r>
      <w:r w:rsidR="000C517E" w:rsidRPr="000C517E">
        <w:rPr>
          <w:iCs/>
          <w:color w:val="000000" w:themeColor="text1"/>
          <w:sz w:val="28"/>
          <w:szCs w:val="28"/>
        </w:rPr>
        <w:t>макроса №</w:t>
      </w:r>
      <w:r w:rsidR="000C517E">
        <w:rPr>
          <w:iCs/>
          <w:color w:val="000000" w:themeColor="text1"/>
          <w:sz w:val="28"/>
          <w:szCs w:val="28"/>
        </w:rPr>
        <w:t>2</w:t>
      </w:r>
    </w:p>
    <w:p w14:paraId="6FD8C119" w14:textId="20BDE752" w:rsidR="006B7377" w:rsidRDefault="006B7377" w:rsidP="006B7377">
      <w:pPr>
        <w:pStyle w:val="MAINTEXT"/>
        <w:numPr>
          <w:ilvl w:val="0"/>
          <w:numId w:val="12"/>
        </w:numPr>
        <w:ind w:left="0" w:firstLine="357"/>
      </w:pPr>
      <w:r w:rsidRPr="00A16365">
        <w:t>​"</w:t>
      </w:r>
      <w:r w:rsidR="002F1BD5">
        <w:t>Осуществить при помощи макроса возможность автоматического открытия кнопочной формы из пункта 5 лабораторной работы №3 при запуске базы данных. В кнопочной форме осуществить запрашивание пароля при нажатии кнопки, открывающей форму из пункта 4 лабораторной работы №3.</w:t>
      </w:r>
      <w:r>
        <w:t>"</w:t>
      </w:r>
    </w:p>
    <w:p w14:paraId="6974D0D1" w14:textId="77777777" w:rsidR="006B7377" w:rsidRPr="00086C2B" w:rsidRDefault="006B7377" w:rsidP="006B7377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489EDDA9" wp14:editId="51E5DCA0">
            <wp:extent cx="4211590" cy="2784231"/>
            <wp:effectExtent l="0" t="0" r="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958" cy="27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E221" w14:textId="292E06C8" w:rsidR="006B7377" w:rsidRDefault="006B7377" w:rsidP="006B7377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6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C20FD8">
        <w:rPr>
          <w:iCs/>
          <w:color w:val="000000" w:themeColor="text1"/>
          <w:sz w:val="28"/>
          <w:szCs w:val="28"/>
        </w:rPr>
        <w:t>Запрашивание пароля</w:t>
      </w:r>
      <w:r w:rsidR="003147FF">
        <w:rPr>
          <w:iCs/>
          <w:color w:val="000000" w:themeColor="text1"/>
          <w:sz w:val="28"/>
          <w:szCs w:val="28"/>
        </w:rPr>
        <w:t xml:space="preserve"> с помощью макроса №3</w:t>
      </w:r>
    </w:p>
    <w:p w14:paraId="19750B6D" w14:textId="77777777" w:rsidR="00173AF3" w:rsidRPr="00086C2B" w:rsidRDefault="00173AF3" w:rsidP="00173AF3">
      <w:pPr>
        <w:widowControl w:val="0"/>
        <w:autoSpaceDE w:val="0"/>
        <w:autoSpaceDN w:val="0"/>
        <w:adjustRightInd w:val="0"/>
        <w:spacing w:line="360" w:lineRule="auto"/>
        <w:ind w:left="1069"/>
        <w:jc w:val="center"/>
        <w:rPr>
          <w:sz w:val="28"/>
          <w:szCs w:val="28"/>
        </w:rPr>
      </w:pPr>
      <w:r w:rsidRPr="007A31A5">
        <w:rPr>
          <w:noProof/>
          <w:lang w:val="en-US"/>
        </w:rPr>
        <w:lastRenderedPageBreak/>
        <w:drawing>
          <wp:inline distT="0" distB="0" distL="0" distR="0" wp14:anchorId="6004C66A" wp14:editId="2321B37C">
            <wp:extent cx="3534270" cy="3188677"/>
            <wp:effectExtent l="0" t="0" r="9525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6041" cy="31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0F1E" w14:textId="6795DA81" w:rsidR="00173AF3" w:rsidRDefault="00173AF3" w:rsidP="00173AF3">
      <w:pPr>
        <w:widowControl w:val="0"/>
        <w:spacing w:after="200" w:line="360" w:lineRule="auto"/>
        <w:ind w:left="1069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31B25">
        <w:rPr>
          <w:iCs/>
          <w:noProof/>
          <w:color w:val="000000" w:themeColor="text1"/>
          <w:sz w:val="28"/>
          <w:szCs w:val="28"/>
        </w:rPr>
        <w:t>7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 </w:t>
      </w:r>
      <w:r w:rsidR="002A4B0B" w:rsidRPr="002A4B0B">
        <w:rPr>
          <w:iCs/>
          <w:color w:val="000000" w:themeColor="text1"/>
          <w:sz w:val="28"/>
          <w:szCs w:val="28"/>
        </w:rPr>
        <w:t>Конструктор макроса №</w:t>
      </w:r>
      <w:r w:rsidR="002A4B0B">
        <w:rPr>
          <w:iCs/>
          <w:color w:val="000000" w:themeColor="text1"/>
          <w:sz w:val="28"/>
          <w:szCs w:val="28"/>
        </w:rPr>
        <w:t>3</w:t>
      </w:r>
    </w:p>
    <w:p w14:paraId="45C33F55" w14:textId="30DEA92C" w:rsidR="004734EF" w:rsidRDefault="004734EF" w:rsidP="004734EF">
      <w:pPr>
        <w:pStyle w:val="DIV1"/>
      </w:pPr>
      <w:r>
        <w:t>Вывод</w:t>
      </w:r>
    </w:p>
    <w:p w14:paraId="690CD2ED" w14:textId="0616DE17" w:rsidR="004734EF" w:rsidRPr="00246FF4" w:rsidRDefault="00246FF4" w:rsidP="00EF642E">
      <w:pPr>
        <w:pStyle w:val="MAINTEXT"/>
      </w:pPr>
      <w:r w:rsidRPr="00246FF4">
        <w:t xml:space="preserve">В ходе работы были изучены и реализованы </w:t>
      </w:r>
      <w:r w:rsidR="00D202FC">
        <w:t xml:space="preserve">различные </w:t>
      </w:r>
      <w:r w:rsidRPr="00246FF4">
        <w:t>макрокоманды</w:t>
      </w:r>
      <w:r w:rsidR="009F05CF">
        <w:t xml:space="preserve"> (</w:t>
      </w:r>
      <w:proofErr w:type="spellStart"/>
      <w:r w:rsidR="009F05CF">
        <w:t>ОткрытьФорму</w:t>
      </w:r>
      <w:proofErr w:type="spellEnd"/>
      <w:r w:rsidR="009F05CF">
        <w:t>, Окно сообщения, логическое ветвление и т.д.)</w:t>
      </w:r>
      <w:r w:rsidRPr="00246FF4">
        <w:t xml:space="preserve"> </w:t>
      </w:r>
      <w:r w:rsidRPr="00246FF4">
        <w:rPr>
          <w:lang w:val="en-US"/>
        </w:rPr>
        <w:t>MS</w:t>
      </w:r>
      <w:r w:rsidRPr="00246FF4">
        <w:t xml:space="preserve"> </w:t>
      </w:r>
      <w:r w:rsidRPr="00246FF4">
        <w:rPr>
          <w:lang w:val="en-US"/>
        </w:rPr>
        <w:t>Access</w:t>
      </w:r>
      <w:r w:rsidRPr="00246FF4">
        <w:t xml:space="preserve">. Разработаны макросы для поиска и подсчёта количества выданных книг и дисков конкретному </w:t>
      </w:r>
      <w:r w:rsidR="00CD2089">
        <w:t>пользователю</w:t>
      </w:r>
      <w:r w:rsidRPr="00246FF4">
        <w:t>, замены формата у дисков заданного жанра, а также автоматического запуска кнопочной формы с проверкой пароля. Полученные результаты подтвердили возможность автоматизации действий в базе данных без использования модулей и запросов.</w:t>
      </w:r>
    </w:p>
    <w:sectPr w:rsidR="004734EF" w:rsidRPr="00246FF4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478A2" w14:textId="77777777" w:rsidR="00F62E1D" w:rsidRDefault="00F62E1D" w:rsidP="0002180F">
      <w:r>
        <w:separator/>
      </w:r>
    </w:p>
  </w:endnote>
  <w:endnote w:type="continuationSeparator" w:id="0">
    <w:p w14:paraId="239913DF" w14:textId="77777777" w:rsidR="00F62E1D" w:rsidRDefault="00F62E1D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BA184BF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6E5C5E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D71D4" w14:textId="77777777" w:rsidR="00F62E1D" w:rsidRDefault="00F62E1D" w:rsidP="0002180F">
      <w:r>
        <w:separator/>
      </w:r>
    </w:p>
  </w:footnote>
  <w:footnote w:type="continuationSeparator" w:id="0">
    <w:p w14:paraId="44CED1CE" w14:textId="77777777" w:rsidR="00F62E1D" w:rsidRDefault="00F62E1D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627AA"/>
    <w:multiLevelType w:val="hybridMultilevel"/>
    <w:tmpl w:val="ACCA5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AE4BC9"/>
    <w:multiLevelType w:val="hybridMultilevel"/>
    <w:tmpl w:val="4DF2AB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8100D55"/>
    <w:multiLevelType w:val="hybridMultilevel"/>
    <w:tmpl w:val="3962DEF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51AE4CF2"/>
    <w:multiLevelType w:val="hybridMultilevel"/>
    <w:tmpl w:val="D4D0D9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69900C2"/>
    <w:multiLevelType w:val="hybridMultilevel"/>
    <w:tmpl w:val="649414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56F549E2"/>
    <w:multiLevelType w:val="hybridMultilevel"/>
    <w:tmpl w:val="495494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5CCC4A39"/>
    <w:multiLevelType w:val="hybridMultilevel"/>
    <w:tmpl w:val="76F4E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62C6F4E"/>
    <w:multiLevelType w:val="hybridMultilevel"/>
    <w:tmpl w:val="1B08559C"/>
    <w:lvl w:ilvl="0" w:tplc="8E0E4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CA01107"/>
    <w:multiLevelType w:val="hybridMultilevel"/>
    <w:tmpl w:val="B68004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9A62D95"/>
    <w:multiLevelType w:val="hybridMultilevel"/>
    <w:tmpl w:val="9E00DC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11"/>
  </w:num>
  <w:num w:numId="7">
    <w:abstractNumId w:val="5"/>
  </w:num>
  <w:num w:numId="8">
    <w:abstractNumId w:val="4"/>
  </w:num>
  <w:num w:numId="9">
    <w:abstractNumId w:val="3"/>
  </w:num>
  <w:num w:numId="10">
    <w:abstractNumId w:val="8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2EC"/>
    <w:rsid w:val="000023A7"/>
    <w:rsid w:val="00005031"/>
    <w:rsid w:val="000214A2"/>
    <w:rsid w:val="0002180F"/>
    <w:rsid w:val="00021BC9"/>
    <w:rsid w:val="000244B3"/>
    <w:rsid w:val="00024C58"/>
    <w:rsid w:val="00035A67"/>
    <w:rsid w:val="0004168B"/>
    <w:rsid w:val="00042C98"/>
    <w:rsid w:val="00043076"/>
    <w:rsid w:val="00046AE1"/>
    <w:rsid w:val="00047DBA"/>
    <w:rsid w:val="00050A03"/>
    <w:rsid w:val="0006162A"/>
    <w:rsid w:val="000629E2"/>
    <w:rsid w:val="000707C8"/>
    <w:rsid w:val="00071B9E"/>
    <w:rsid w:val="00074A87"/>
    <w:rsid w:val="00086C2B"/>
    <w:rsid w:val="00090445"/>
    <w:rsid w:val="000928CE"/>
    <w:rsid w:val="00093A13"/>
    <w:rsid w:val="00096C84"/>
    <w:rsid w:val="000A2CF1"/>
    <w:rsid w:val="000A3E84"/>
    <w:rsid w:val="000A67BE"/>
    <w:rsid w:val="000B0BD5"/>
    <w:rsid w:val="000C031F"/>
    <w:rsid w:val="000C3BBA"/>
    <w:rsid w:val="000C4973"/>
    <w:rsid w:val="000C517E"/>
    <w:rsid w:val="000C7022"/>
    <w:rsid w:val="000D32EA"/>
    <w:rsid w:val="000D38C8"/>
    <w:rsid w:val="000F3486"/>
    <w:rsid w:val="000F5836"/>
    <w:rsid w:val="001003D2"/>
    <w:rsid w:val="00104343"/>
    <w:rsid w:val="0011066E"/>
    <w:rsid w:val="00116F39"/>
    <w:rsid w:val="00122F8C"/>
    <w:rsid w:val="00143013"/>
    <w:rsid w:val="001479BD"/>
    <w:rsid w:val="00162FB7"/>
    <w:rsid w:val="00164FCA"/>
    <w:rsid w:val="00173AF3"/>
    <w:rsid w:val="00187C62"/>
    <w:rsid w:val="00187D39"/>
    <w:rsid w:val="00192E72"/>
    <w:rsid w:val="00194A01"/>
    <w:rsid w:val="001A3615"/>
    <w:rsid w:val="001C181A"/>
    <w:rsid w:val="001D26ED"/>
    <w:rsid w:val="001D7ED5"/>
    <w:rsid w:val="001E5C3F"/>
    <w:rsid w:val="001E73A0"/>
    <w:rsid w:val="001F3B1E"/>
    <w:rsid w:val="00202105"/>
    <w:rsid w:val="00212558"/>
    <w:rsid w:val="002152C0"/>
    <w:rsid w:val="002211F2"/>
    <w:rsid w:val="00223C5C"/>
    <w:rsid w:val="00224C96"/>
    <w:rsid w:val="00226ADE"/>
    <w:rsid w:val="00231B25"/>
    <w:rsid w:val="00233354"/>
    <w:rsid w:val="002373B0"/>
    <w:rsid w:val="00243B9C"/>
    <w:rsid w:val="00246FF4"/>
    <w:rsid w:val="0025439A"/>
    <w:rsid w:val="002612DA"/>
    <w:rsid w:val="0026557C"/>
    <w:rsid w:val="00271C67"/>
    <w:rsid w:val="002830D8"/>
    <w:rsid w:val="002834BE"/>
    <w:rsid w:val="00284869"/>
    <w:rsid w:val="00293BCD"/>
    <w:rsid w:val="002A4B0B"/>
    <w:rsid w:val="002A5897"/>
    <w:rsid w:val="002B11A1"/>
    <w:rsid w:val="002B19F1"/>
    <w:rsid w:val="002C45FB"/>
    <w:rsid w:val="002C76CC"/>
    <w:rsid w:val="002D66C2"/>
    <w:rsid w:val="002D717D"/>
    <w:rsid w:val="002F0064"/>
    <w:rsid w:val="002F15E9"/>
    <w:rsid w:val="002F1BD5"/>
    <w:rsid w:val="002F771C"/>
    <w:rsid w:val="00300DD1"/>
    <w:rsid w:val="00302916"/>
    <w:rsid w:val="00307EB5"/>
    <w:rsid w:val="003147FF"/>
    <w:rsid w:val="00321EFA"/>
    <w:rsid w:val="00326699"/>
    <w:rsid w:val="00344D72"/>
    <w:rsid w:val="003468E4"/>
    <w:rsid w:val="003476BA"/>
    <w:rsid w:val="00350ED2"/>
    <w:rsid w:val="00351A3F"/>
    <w:rsid w:val="00352422"/>
    <w:rsid w:val="00353F7B"/>
    <w:rsid w:val="00361521"/>
    <w:rsid w:val="00364BAE"/>
    <w:rsid w:val="00364BCC"/>
    <w:rsid w:val="00374808"/>
    <w:rsid w:val="00375238"/>
    <w:rsid w:val="003849AB"/>
    <w:rsid w:val="00385DD1"/>
    <w:rsid w:val="0038641B"/>
    <w:rsid w:val="00397852"/>
    <w:rsid w:val="003A787B"/>
    <w:rsid w:val="003B3807"/>
    <w:rsid w:val="003D2B63"/>
    <w:rsid w:val="003D3721"/>
    <w:rsid w:val="003D45E0"/>
    <w:rsid w:val="003E7DD9"/>
    <w:rsid w:val="003F448A"/>
    <w:rsid w:val="00404D15"/>
    <w:rsid w:val="00405D24"/>
    <w:rsid w:val="00413AAB"/>
    <w:rsid w:val="00415E2D"/>
    <w:rsid w:val="004203CC"/>
    <w:rsid w:val="00433A92"/>
    <w:rsid w:val="00435C18"/>
    <w:rsid w:val="0044668E"/>
    <w:rsid w:val="0046312F"/>
    <w:rsid w:val="004661AC"/>
    <w:rsid w:val="00470C16"/>
    <w:rsid w:val="00471E47"/>
    <w:rsid w:val="004734EF"/>
    <w:rsid w:val="00474DAE"/>
    <w:rsid w:val="00490A54"/>
    <w:rsid w:val="00491D20"/>
    <w:rsid w:val="004A0EED"/>
    <w:rsid w:val="004C674A"/>
    <w:rsid w:val="004C67EB"/>
    <w:rsid w:val="004C76BC"/>
    <w:rsid w:val="004D30DC"/>
    <w:rsid w:val="004D4343"/>
    <w:rsid w:val="004E7C23"/>
    <w:rsid w:val="004F0AAF"/>
    <w:rsid w:val="004F1153"/>
    <w:rsid w:val="004F1EDE"/>
    <w:rsid w:val="0051693B"/>
    <w:rsid w:val="00524674"/>
    <w:rsid w:val="005277F5"/>
    <w:rsid w:val="00531A17"/>
    <w:rsid w:val="005364DC"/>
    <w:rsid w:val="0054110C"/>
    <w:rsid w:val="00545E92"/>
    <w:rsid w:val="00547581"/>
    <w:rsid w:val="00552C4F"/>
    <w:rsid w:val="00565002"/>
    <w:rsid w:val="00566FC5"/>
    <w:rsid w:val="005708E9"/>
    <w:rsid w:val="00570A2F"/>
    <w:rsid w:val="00570D16"/>
    <w:rsid w:val="005725E4"/>
    <w:rsid w:val="00587FD2"/>
    <w:rsid w:val="005925FC"/>
    <w:rsid w:val="005A2260"/>
    <w:rsid w:val="005A2A15"/>
    <w:rsid w:val="005A3DAF"/>
    <w:rsid w:val="005B566D"/>
    <w:rsid w:val="005C0610"/>
    <w:rsid w:val="005C4B01"/>
    <w:rsid w:val="005C6680"/>
    <w:rsid w:val="005C6FB8"/>
    <w:rsid w:val="005D470B"/>
    <w:rsid w:val="005E3538"/>
    <w:rsid w:val="005E3C66"/>
    <w:rsid w:val="005E5BDC"/>
    <w:rsid w:val="00612B59"/>
    <w:rsid w:val="006225AE"/>
    <w:rsid w:val="00633E06"/>
    <w:rsid w:val="00635C81"/>
    <w:rsid w:val="006375AF"/>
    <w:rsid w:val="00637826"/>
    <w:rsid w:val="00651F7A"/>
    <w:rsid w:val="00655596"/>
    <w:rsid w:val="00655DC4"/>
    <w:rsid w:val="0065641A"/>
    <w:rsid w:val="00657326"/>
    <w:rsid w:val="00661A85"/>
    <w:rsid w:val="006662CE"/>
    <w:rsid w:val="0068448C"/>
    <w:rsid w:val="006854F9"/>
    <w:rsid w:val="006A42CB"/>
    <w:rsid w:val="006A5D19"/>
    <w:rsid w:val="006B7377"/>
    <w:rsid w:val="006D7A25"/>
    <w:rsid w:val="006E6F5C"/>
    <w:rsid w:val="006F20BB"/>
    <w:rsid w:val="00704772"/>
    <w:rsid w:val="00707EE1"/>
    <w:rsid w:val="007151DF"/>
    <w:rsid w:val="00720F73"/>
    <w:rsid w:val="007244C8"/>
    <w:rsid w:val="00730619"/>
    <w:rsid w:val="00731D4A"/>
    <w:rsid w:val="00747212"/>
    <w:rsid w:val="0075280C"/>
    <w:rsid w:val="007736FE"/>
    <w:rsid w:val="007766FB"/>
    <w:rsid w:val="007841F2"/>
    <w:rsid w:val="007A043B"/>
    <w:rsid w:val="007A31A5"/>
    <w:rsid w:val="007A3E1C"/>
    <w:rsid w:val="007B2A9E"/>
    <w:rsid w:val="007C464D"/>
    <w:rsid w:val="007C55D8"/>
    <w:rsid w:val="007C5700"/>
    <w:rsid w:val="007C6D5C"/>
    <w:rsid w:val="007D27DF"/>
    <w:rsid w:val="007D2EB5"/>
    <w:rsid w:val="007D36A5"/>
    <w:rsid w:val="007D6E5E"/>
    <w:rsid w:val="007E2B91"/>
    <w:rsid w:val="00805506"/>
    <w:rsid w:val="008055D6"/>
    <w:rsid w:val="00810104"/>
    <w:rsid w:val="00811F1B"/>
    <w:rsid w:val="00823B0B"/>
    <w:rsid w:val="008331DB"/>
    <w:rsid w:val="00833440"/>
    <w:rsid w:val="00844967"/>
    <w:rsid w:val="00851FE1"/>
    <w:rsid w:val="00870FD8"/>
    <w:rsid w:val="00872045"/>
    <w:rsid w:val="00872D3A"/>
    <w:rsid w:val="00887DC4"/>
    <w:rsid w:val="00891F43"/>
    <w:rsid w:val="008A00A4"/>
    <w:rsid w:val="008A127D"/>
    <w:rsid w:val="008A33CA"/>
    <w:rsid w:val="008A65DD"/>
    <w:rsid w:val="008B1160"/>
    <w:rsid w:val="008B53D0"/>
    <w:rsid w:val="008C7F36"/>
    <w:rsid w:val="008D1AAC"/>
    <w:rsid w:val="008D1B05"/>
    <w:rsid w:val="008D2852"/>
    <w:rsid w:val="008D3075"/>
    <w:rsid w:val="008D759A"/>
    <w:rsid w:val="008D7A4D"/>
    <w:rsid w:val="008E080A"/>
    <w:rsid w:val="008E58F8"/>
    <w:rsid w:val="008F6F4B"/>
    <w:rsid w:val="009171AB"/>
    <w:rsid w:val="00920912"/>
    <w:rsid w:val="009238DD"/>
    <w:rsid w:val="009265C5"/>
    <w:rsid w:val="00926DFF"/>
    <w:rsid w:val="009430CE"/>
    <w:rsid w:val="00950472"/>
    <w:rsid w:val="0095157C"/>
    <w:rsid w:val="00951A99"/>
    <w:rsid w:val="009577F1"/>
    <w:rsid w:val="00965D4A"/>
    <w:rsid w:val="009727FC"/>
    <w:rsid w:val="009767E2"/>
    <w:rsid w:val="00985C6A"/>
    <w:rsid w:val="00986BC9"/>
    <w:rsid w:val="00992C96"/>
    <w:rsid w:val="0099435E"/>
    <w:rsid w:val="0099625B"/>
    <w:rsid w:val="00996EC1"/>
    <w:rsid w:val="00997322"/>
    <w:rsid w:val="009B0538"/>
    <w:rsid w:val="009B751E"/>
    <w:rsid w:val="009B7B5E"/>
    <w:rsid w:val="009C1220"/>
    <w:rsid w:val="009C14CB"/>
    <w:rsid w:val="009C3E9C"/>
    <w:rsid w:val="009C4EF1"/>
    <w:rsid w:val="009D485F"/>
    <w:rsid w:val="009D55AD"/>
    <w:rsid w:val="009E13DE"/>
    <w:rsid w:val="009F05CF"/>
    <w:rsid w:val="009F7428"/>
    <w:rsid w:val="00A060EE"/>
    <w:rsid w:val="00A16365"/>
    <w:rsid w:val="00A16E06"/>
    <w:rsid w:val="00A2043D"/>
    <w:rsid w:val="00A22F1A"/>
    <w:rsid w:val="00A30109"/>
    <w:rsid w:val="00A37C30"/>
    <w:rsid w:val="00A418C9"/>
    <w:rsid w:val="00A62FB9"/>
    <w:rsid w:val="00A73C84"/>
    <w:rsid w:val="00A74901"/>
    <w:rsid w:val="00A76717"/>
    <w:rsid w:val="00A77410"/>
    <w:rsid w:val="00A83F18"/>
    <w:rsid w:val="00A972A7"/>
    <w:rsid w:val="00AB32C4"/>
    <w:rsid w:val="00AC1E55"/>
    <w:rsid w:val="00AC6A0D"/>
    <w:rsid w:val="00AC72B3"/>
    <w:rsid w:val="00AD0DAF"/>
    <w:rsid w:val="00AD3198"/>
    <w:rsid w:val="00AD430D"/>
    <w:rsid w:val="00AE4935"/>
    <w:rsid w:val="00AF123A"/>
    <w:rsid w:val="00AF58AA"/>
    <w:rsid w:val="00AF6555"/>
    <w:rsid w:val="00B0180E"/>
    <w:rsid w:val="00B12C4E"/>
    <w:rsid w:val="00B146F2"/>
    <w:rsid w:val="00B160FE"/>
    <w:rsid w:val="00B20256"/>
    <w:rsid w:val="00B2042C"/>
    <w:rsid w:val="00B2229E"/>
    <w:rsid w:val="00B243F6"/>
    <w:rsid w:val="00B24F4A"/>
    <w:rsid w:val="00B25D85"/>
    <w:rsid w:val="00B276CA"/>
    <w:rsid w:val="00B33904"/>
    <w:rsid w:val="00B366F0"/>
    <w:rsid w:val="00B36944"/>
    <w:rsid w:val="00B464F0"/>
    <w:rsid w:val="00B515A6"/>
    <w:rsid w:val="00B632F0"/>
    <w:rsid w:val="00B71FEE"/>
    <w:rsid w:val="00B727FC"/>
    <w:rsid w:val="00B90978"/>
    <w:rsid w:val="00B923A5"/>
    <w:rsid w:val="00B930A0"/>
    <w:rsid w:val="00BA50FA"/>
    <w:rsid w:val="00BB5F16"/>
    <w:rsid w:val="00BC43F3"/>
    <w:rsid w:val="00BC4ABB"/>
    <w:rsid w:val="00BC5436"/>
    <w:rsid w:val="00BD4173"/>
    <w:rsid w:val="00BE4235"/>
    <w:rsid w:val="00BF361E"/>
    <w:rsid w:val="00BF58A4"/>
    <w:rsid w:val="00BF7993"/>
    <w:rsid w:val="00C0092D"/>
    <w:rsid w:val="00C03BE7"/>
    <w:rsid w:val="00C06123"/>
    <w:rsid w:val="00C162EE"/>
    <w:rsid w:val="00C20410"/>
    <w:rsid w:val="00C20A70"/>
    <w:rsid w:val="00C20FD8"/>
    <w:rsid w:val="00C265AF"/>
    <w:rsid w:val="00C2778B"/>
    <w:rsid w:val="00C30135"/>
    <w:rsid w:val="00C43D6C"/>
    <w:rsid w:val="00C43E18"/>
    <w:rsid w:val="00C51E65"/>
    <w:rsid w:val="00C60A88"/>
    <w:rsid w:val="00C6314C"/>
    <w:rsid w:val="00C64827"/>
    <w:rsid w:val="00C72335"/>
    <w:rsid w:val="00C7552A"/>
    <w:rsid w:val="00C82823"/>
    <w:rsid w:val="00C969C1"/>
    <w:rsid w:val="00CA1852"/>
    <w:rsid w:val="00CA49B7"/>
    <w:rsid w:val="00CC0967"/>
    <w:rsid w:val="00CC1BB3"/>
    <w:rsid w:val="00CD2089"/>
    <w:rsid w:val="00CD2376"/>
    <w:rsid w:val="00CD65B5"/>
    <w:rsid w:val="00CE5FE1"/>
    <w:rsid w:val="00D00D3F"/>
    <w:rsid w:val="00D00FAE"/>
    <w:rsid w:val="00D017CB"/>
    <w:rsid w:val="00D15BB3"/>
    <w:rsid w:val="00D1626A"/>
    <w:rsid w:val="00D17630"/>
    <w:rsid w:val="00D202FC"/>
    <w:rsid w:val="00D217EC"/>
    <w:rsid w:val="00D347D3"/>
    <w:rsid w:val="00D3512C"/>
    <w:rsid w:val="00D40A82"/>
    <w:rsid w:val="00D43E85"/>
    <w:rsid w:val="00D45F03"/>
    <w:rsid w:val="00D50362"/>
    <w:rsid w:val="00D52B5F"/>
    <w:rsid w:val="00D67370"/>
    <w:rsid w:val="00D86999"/>
    <w:rsid w:val="00D90307"/>
    <w:rsid w:val="00DA061D"/>
    <w:rsid w:val="00DA09D2"/>
    <w:rsid w:val="00DA1F21"/>
    <w:rsid w:val="00DA7C82"/>
    <w:rsid w:val="00DB6979"/>
    <w:rsid w:val="00DC1B09"/>
    <w:rsid w:val="00DC6001"/>
    <w:rsid w:val="00DD3964"/>
    <w:rsid w:val="00DD3FB0"/>
    <w:rsid w:val="00DD5398"/>
    <w:rsid w:val="00DE39F8"/>
    <w:rsid w:val="00DF2A4C"/>
    <w:rsid w:val="00DF362A"/>
    <w:rsid w:val="00DF7735"/>
    <w:rsid w:val="00E01E56"/>
    <w:rsid w:val="00E04D4D"/>
    <w:rsid w:val="00E14232"/>
    <w:rsid w:val="00E22832"/>
    <w:rsid w:val="00E22BF6"/>
    <w:rsid w:val="00E26CDB"/>
    <w:rsid w:val="00E27797"/>
    <w:rsid w:val="00E34841"/>
    <w:rsid w:val="00E366EB"/>
    <w:rsid w:val="00E37FA9"/>
    <w:rsid w:val="00E44503"/>
    <w:rsid w:val="00E473E7"/>
    <w:rsid w:val="00E51362"/>
    <w:rsid w:val="00E629AC"/>
    <w:rsid w:val="00E66DD8"/>
    <w:rsid w:val="00E84700"/>
    <w:rsid w:val="00E86187"/>
    <w:rsid w:val="00E869CD"/>
    <w:rsid w:val="00E9215D"/>
    <w:rsid w:val="00E927C0"/>
    <w:rsid w:val="00E95EF8"/>
    <w:rsid w:val="00E96128"/>
    <w:rsid w:val="00EA3B1D"/>
    <w:rsid w:val="00EC067B"/>
    <w:rsid w:val="00ED2DF3"/>
    <w:rsid w:val="00ED3FD7"/>
    <w:rsid w:val="00ED438A"/>
    <w:rsid w:val="00EE1C6E"/>
    <w:rsid w:val="00EE1CAD"/>
    <w:rsid w:val="00EE1F7E"/>
    <w:rsid w:val="00EE3F95"/>
    <w:rsid w:val="00EE4246"/>
    <w:rsid w:val="00EE75CC"/>
    <w:rsid w:val="00EF07F5"/>
    <w:rsid w:val="00EF4DCF"/>
    <w:rsid w:val="00EF642E"/>
    <w:rsid w:val="00EF6EA7"/>
    <w:rsid w:val="00F0249F"/>
    <w:rsid w:val="00F04F95"/>
    <w:rsid w:val="00F114DA"/>
    <w:rsid w:val="00F14A5B"/>
    <w:rsid w:val="00F26346"/>
    <w:rsid w:val="00F26632"/>
    <w:rsid w:val="00F32399"/>
    <w:rsid w:val="00F406A1"/>
    <w:rsid w:val="00F4241D"/>
    <w:rsid w:val="00F42D3D"/>
    <w:rsid w:val="00F47C60"/>
    <w:rsid w:val="00F50713"/>
    <w:rsid w:val="00F551B4"/>
    <w:rsid w:val="00F572EC"/>
    <w:rsid w:val="00F57E13"/>
    <w:rsid w:val="00F62E1D"/>
    <w:rsid w:val="00F6574D"/>
    <w:rsid w:val="00F65A25"/>
    <w:rsid w:val="00F70400"/>
    <w:rsid w:val="00F75BBB"/>
    <w:rsid w:val="00F771A7"/>
    <w:rsid w:val="00F81D97"/>
    <w:rsid w:val="00F8455D"/>
    <w:rsid w:val="00F87EBD"/>
    <w:rsid w:val="00F96169"/>
    <w:rsid w:val="00FA1CB4"/>
    <w:rsid w:val="00FA3569"/>
    <w:rsid w:val="00FA496B"/>
    <w:rsid w:val="00FB755B"/>
    <w:rsid w:val="00FC6601"/>
    <w:rsid w:val="00FD66B1"/>
    <w:rsid w:val="00FE540B"/>
    <w:rsid w:val="00FF07E8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508706"/>
  <w15:docId w15:val="{36BF2253-2A8D-4C02-B90D-473AFA609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5700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999</TotalTime>
  <Pages>1</Pages>
  <Words>304</Words>
  <Characters>1733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2033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453</cp:revision>
  <cp:lastPrinted>2025-05-22T12:37:00Z</cp:lastPrinted>
  <dcterms:created xsi:type="dcterms:W3CDTF">2025-02-27T13:55:00Z</dcterms:created>
  <dcterms:modified xsi:type="dcterms:W3CDTF">2025-05-22T12:37:00Z</dcterms:modified>
  <cp:category/>
</cp:coreProperties>
</file>