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AB03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71C464BC" w14:textId="1674B9F5" w:rsidR="00413AAB" w:rsidRPr="009265C5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Pr="009265C5">
        <w:t xml:space="preserve"> </w:t>
      </w:r>
      <w:r w:rsidR="00F572EC">
        <w:t>42</w:t>
      </w:r>
    </w:p>
    <w:p w14:paraId="1659678D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EE64B62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93"/>
        <w:gridCol w:w="2742"/>
        <w:gridCol w:w="284"/>
        <w:gridCol w:w="2976"/>
      </w:tblGrid>
      <w:tr w:rsidR="00413AAB" w14:paraId="6DF6778F" w14:textId="77777777" w:rsidTr="008E080A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63E6F386" w14:textId="13E7EBA7" w:rsidR="00413AAB" w:rsidRPr="0099435E" w:rsidRDefault="0099435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93E8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197FF17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F66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976" w:type="dxa"/>
            <w:tcBorders>
              <w:top w:val="nil"/>
              <w:left w:val="nil"/>
              <w:right w:val="nil"/>
            </w:tcBorders>
            <w:vAlign w:val="center"/>
          </w:tcPr>
          <w:p w14:paraId="52DFC787" w14:textId="4005DDF2" w:rsidR="00413AAB" w:rsidRPr="006E6F5C" w:rsidRDefault="006E6F5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Ю</w:t>
            </w:r>
            <w:r w:rsidR="00F572EC">
              <w:t xml:space="preserve">. В. </w:t>
            </w:r>
            <w:r>
              <w:t>Ветрова</w:t>
            </w:r>
          </w:p>
        </w:tc>
      </w:tr>
      <w:tr w:rsidR="00413AAB" w14:paraId="7A12E4DC" w14:textId="77777777" w:rsidTr="008E080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589E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9864E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46AD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309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E81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1E2C275" w14:textId="77777777"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5C04D5D8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4AEA21" w14:textId="31F8C33D" w:rsidR="00413AAB" w:rsidRPr="00F572EC" w:rsidRDefault="00413AAB" w:rsidP="008E080A">
            <w:pPr>
              <w:pStyle w:val="BodyText"/>
              <w:spacing w:before="960"/>
            </w:pPr>
            <w:r>
              <w:t>ОТЧЕТ О ЛАБОРАТОРНОЙ РАБОТЕ</w:t>
            </w:r>
            <w:r w:rsidR="00F572EC" w:rsidRPr="00F572EC">
              <w:t xml:space="preserve"> </w:t>
            </w:r>
            <w:r w:rsidR="00F572EC">
              <w:t>№ 1</w:t>
            </w:r>
          </w:p>
        </w:tc>
      </w:tr>
      <w:tr w:rsidR="00413AAB" w14:paraId="6E29EEA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08CA1DA" w14:textId="7DBE612C" w:rsidR="00413AAB" w:rsidRPr="00F572EC" w:rsidRDefault="00F572EC" w:rsidP="00F572EC">
            <w:pPr>
              <w:pStyle w:val="Heading1"/>
              <w:spacing w:before="720" w:after="720"/>
              <w:rPr>
                <w:b w:val="0"/>
                <w:szCs w:val="32"/>
              </w:rPr>
            </w:pPr>
            <w:r w:rsidRPr="00F572EC">
              <w:rPr>
                <w:b w:val="0"/>
                <w:szCs w:val="32"/>
              </w:rPr>
              <w:t xml:space="preserve">СОЗДАНИЕ БАЗЫ ДАННЫХ И ОБЪЕКТОВ ТИПА “ТАБЛИЦА” В СРЕДЕ </w:t>
            </w:r>
            <w:r w:rsidRPr="00F572EC">
              <w:rPr>
                <w:b w:val="0"/>
                <w:szCs w:val="32"/>
                <w:lang w:val="en-US"/>
              </w:rPr>
              <w:t>MS</w:t>
            </w:r>
            <w:r w:rsidRPr="00F572EC">
              <w:rPr>
                <w:b w:val="0"/>
                <w:szCs w:val="32"/>
              </w:rPr>
              <w:t xml:space="preserve"> </w:t>
            </w:r>
            <w:r w:rsidRPr="00F572EC">
              <w:rPr>
                <w:b w:val="0"/>
                <w:szCs w:val="32"/>
                <w:lang w:val="en-US"/>
              </w:rPr>
              <w:t>ACCESS</w:t>
            </w:r>
            <w:r w:rsidRPr="00F572EC">
              <w:rPr>
                <w:b w:val="0"/>
                <w:szCs w:val="32"/>
              </w:rPr>
              <w:t>. ОПРЕДЕЛЕНИЕ СВЯЗЕЙ МЕЖДУ ТАБЛИЦАМИ,</w:t>
            </w:r>
            <w:r>
              <w:rPr>
                <w:b w:val="0"/>
                <w:szCs w:val="32"/>
                <w:lang w:val="en-US"/>
              </w:rPr>
              <w:t xml:space="preserve"> </w:t>
            </w:r>
            <w:r w:rsidRPr="00F572EC">
              <w:rPr>
                <w:b w:val="0"/>
                <w:szCs w:val="32"/>
              </w:rPr>
              <w:t>ЗАДАНИЕ СХЕМЫ БАЗЫ ДАННЫХ</w:t>
            </w:r>
          </w:p>
        </w:tc>
      </w:tr>
      <w:tr w:rsidR="00413AAB" w14:paraId="78CAA95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9B4666F" w14:textId="77777777" w:rsidR="00413AAB" w:rsidRPr="00AD3198" w:rsidRDefault="00413AAB" w:rsidP="008E080A">
            <w:pPr>
              <w:pStyle w:val="Heading3"/>
              <w:keepNext w:val="0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4E9E1C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CF0922" w14:textId="1BB6520B" w:rsidR="00413AAB" w:rsidRDefault="00F572EC" w:rsidP="008E080A">
            <w:pPr>
              <w:pStyle w:val="Heading3"/>
              <w:keepNext w:val="0"/>
              <w:spacing w:before="240"/>
              <w:rPr>
                <w:sz w:val="28"/>
                <w:szCs w:val="28"/>
                <w:lang w:val="ru-RU"/>
              </w:rPr>
            </w:pPr>
            <w:r w:rsidRPr="00F572EC">
              <w:rPr>
                <w:sz w:val="28"/>
                <w:szCs w:val="28"/>
                <w:lang w:val="ru-RU"/>
              </w:rPr>
              <w:t>УПРАВЛЕНИЕ ДАННЫМИ</w:t>
            </w:r>
          </w:p>
        </w:tc>
      </w:tr>
      <w:tr w:rsidR="00413AAB" w14:paraId="2770CE4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B8D284" w14:textId="77777777" w:rsidR="00413AAB" w:rsidRDefault="00413AAB" w:rsidP="008E080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2DA60F60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Look w:val="0000" w:firstRow="0" w:lastRow="0" w:firstColumn="0" w:lastColumn="0" w:noHBand="0" w:noVBand="0"/>
      </w:tblPr>
      <w:tblGrid>
        <w:gridCol w:w="2127"/>
        <w:gridCol w:w="1701"/>
        <w:gridCol w:w="283"/>
        <w:gridCol w:w="2693"/>
        <w:gridCol w:w="314"/>
        <w:gridCol w:w="2521"/>
      </w:tblGrid>
      <w:tr w:rsidR="00413AAB" w14:paraId="129BAAC0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A89557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75FEAD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8050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A65AC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423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57065B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50AB101F" w14:textId="77777777" w:rsidTr="008E080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F24B7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46B5A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4A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E8F9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80F1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7C0C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D9644D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8DB9BD6" w14:textId="5DDB600D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572EC">
        <w:t>2025</w:t>
      </w:r>
      <w:r w:rsidR="00F572EC">
        <w:rPr>
          <w:lang w:val="en-US"/>
        </w:rPr>
        <w:t xml:space="preserve"> </w:t>
      </w:r>
    </w:p>
    <w:p w14:paraId="04E85B37" w14:textId="6DDF68D2" w:rsidR="00EA3B1D" w:rsidRDefault="00EA3B1D" w:rsidP="00B464F0">
      <w:pPr>
        <w:pStyle w:val="MAINTEXT"/>
        <w:ind w:firstLine="0"/>
      </w:pPr>
      <w:r>
        <w:br w:type="page"/>
      </w:r>
    </w:p>
    <w:p w14:paraId="60FFF238" w14:textId="168127A1" w:rsidR="008331DB" w:rsidRDefault="00D86999" w:rsidP="00F26346">
      <w:pPr>
        <w:pStyle w:val="DIV1"/>
      </w:pPr>
      <w:r>
        <w:lastRenderedPageBreak/>
        <w:t>Ц</w:t>
      </w:r>
      <w:r w:rsidRPr="00D86999">
        <w:t>ель выполнения работы</w:t>
      </w:r>
    </w:p>
    <w:p w14:paraId="73D9FE49" w14:textId="0E850BCE" w:rsidR="00F96169" w:rsidRPr="00307EB5" w:rsidRDefault="00471E47" w:rsidP="00F96169">
      <w:pPr>
        <w:pStyle w:val="MAINTEXT"/>
      </w:pPr>
      <w:r>
        <w:t>Цель выполнения работы «</w:t>
      </w:r>
      <w:r w:rsidR="006D7A25">
        <w:t>С</w:t>
      </w:r>
      <w:r w:rsidRPr="00471E47">
        <w:t xml:space="preserve">оздание базы данных и объектов типа “таблица” в среде </w:t>
      </w:r>
      <w:r w:rsidR="000023A7">
        <w:rPr>
          <w:lang w:val="en-US"/>
        </w:rPr>
        <w:t>MS</w:t>
      </w:r>
      <w:r w:rsidRPr="00471E47">
        <w:t xml:space="preserve"> </w:t>
      </w:r>
      <w:r w:rsidR="000023A7">
        <w:rPr>
          <w:lang w:val="en-US"/>
        </w:rPr>
        <w:t>A</w:t>
      </w:r>
      <w:proofErr w:type="spellStart"/>
      <w:r w:rsidRPr="00471E47">
        <w:t>ccess</w:t>
      </w:r>
      <w:proofErr w:type="spellEnd"/>
      <w:r w:rsidRPr="00471E47">
        <w:t>. Определение связей между таблицами, задание схемы базы данных</w:t>
      </w:r>
      <w:r>
        <w:t xml:space="preserve">»: </w:t>
      </w:r>
      <w:r w:rsidRPr="00471E47">
        <w:t>изучить процесс создания базы данных и таблиц с использованием Конструктора и Мастера, освоить методы настройки свойств полей и их редактирования, а также научиться заполнять таблицы данными и вносить изменения. Кроме того, работа включает изучение методов экспорта и импорта данных из других баз данных, в том числе с различной архитектурой, и из текстовых файлов, а также освоение способов установления связей между таблицами.</w:t>
      </w:r>
    </w:p>
    <w:p w14:paraId="03822A1E" w14:textId="695EA0D1" w:rsidR="004D4343" w:rsidRDefault="004D4343" w:rsidP="00F26346">
      <w:pPr>
        <w:pStyle w:val="DIV1"/>
      </w:pPr>
      <w:r>
        <w:t xml:space="preserve">Выполнение работы и </w:t>
      </w:r>
      <w:r w:rsidRPr="004D4343">
        <w:t>обоснование принятых решений</w:t>
      </w:r>
    </w:p>
    <w:p w14:paraId="6E4C6F21" w14:textId="2DCAAA50" w:rsidR="00F96169" w:rsidRDefault="00F96169" w:rsidP="00F96169">
      <w:pPr>
        <w:pStyle w:val="MAINTEXT"/>
      </w:pPr>
      <w:r w:rsidRPr="00F96169">
        <w:t>Текст</w:t>
      </w:r>
    </w:p>
    <w:p w14:paraId="41CCD56E" w14:textId="6AA3E032" w:rsidR="00DA09D2" w:rsidRDefault="00DA09D2" w:rsidP="00F26346">
      <w:pPr>
        <w:pStyle w:val="DIV1"/>
      </w:pPr>
      <w:r w:rsidRPr="00DA09D2">
        <w:t>Схема БД</w:t>
      </w:r>
    </w:p>
    <w:p w14:paraId="48713B40" w14:textId="277E7B1F" w:rsidR="00B464F0" w:rsidRPr="00CA1852" w:rsidRDefault="00B464F0" w:rsidP="00B464F0">
      <w:pPr>
        <w:pStyle w:val="MAINTEXT"/>
      </w:pPr>
      <w:r>
        <w:t>Текст</w:t>
      </w:r>
    </w:p>
    <w:p w14:paraId="38A363E7" w14:textId="77777777" w:rsidR="000214A2" w:rsidRDefault="000214A2" w:rsidP="00024C58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2E0A02" wp14:editId="6A42E20A">
            <wp:extent cx="2362200" cy="7239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ap.svg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C5CFF" w14:textId="77777777" w:rsidR="000214A2" w:rsidRPr="000214A2" w:rsidRDefault="000214A2" w:rsidP="00024C58">
      <w:pPr>
        <w:pStyle w:val="Caption"/>
        <w:keepNext w:val="0"/>
        <w:widowControl w:val="0"/>
        <w:jc w:val="center"/>
      </w:pPr>
      <w:r>
        <w:t xml:space="preserve">Рисунок </w:t>
      </w:r>
      <w:r w:rsidR="00E869CD">
        <w:fldChar w:fldCharType="begin"/>
      </w:r>
      <w:r w:rsidR="00E869CD">
        <w:instrText xml:space="preserve"> SEQ Рисунок \* ARABIC </w:instrText>
      </w:r>
      <w:r w:rsidR="00E869CD">
        <w:fldChar w:fldCharType="separate"/>
      </w:r>
      <w:r w:rsidR="00F572EC">
        <w:rPr>
          <w:noProof/>
        </w:rPr>
        <w:t>1</w:t>
      </w:r>
      <w:r w:rsidR="00E869CD">
        <w:rPr>
          <w:noProof/>
        </w:rPr>
        <w:fldChar w:fldCharType="end"/>
      </w:r>
      <w:r w:rsidRPr="000214A2">
        <w:t xml:space="preserve"> – </w:t>
      </w:r>
      <w:r>
        <w:t>Логотип ГУАП</w:t>
      </w:r>
    </w:p>
    <w:p w14:paraId="03B2CB4D" w14:textId="23B93BD2" w:rsidR="003B3807" w:rsidRPr="00633E06" w:rsidRDefault="00633E06" w:rsidP="00633E06">
      <w:pPr>
        <w:widowControl w:val="0"/>
        <w:spacing w:after="200" w:line="276" w:lineRule="auto"/>
        <w:rPr>
          <w:sz w:val="28"/>
          <w:szCs w:val="28"/>
        </w:rPr>
      </w:pPr>
      <w:sdt>
        <w:sdtPr>
          <w:id w:val="392860665"/>
          <w:docPartObj>
            <w:docPartGallery w:val="Bibliographies"/>
            <w:docPartUnique/>
          </w:docPartObj>
        </w:sdtPr>
        <w:sdtEndPr>
          <w:rPr>
            <w:b/>
            <w:bCs/>
          </w:rPr>
        </w:sdtEndPr>
        <w:sdtContent>
          <w:sdt>
            <w:sdtPr>
              <w:id w:val="111145805"/>
              <w:showingPlcHdr/>
              <w:bibliography/>
            </w:sdtPr>
            <w:sdtEndPr>
              <w:rPr>
                <w:b/>
                <w:bCs/>
              </w:rPr>
            </w:sdtEndPr>
            <w:sdtContent>
              <w:r>
                <w:t xml:space="preserve">     </w:t>
              </w:r>
            </w:sdtContent>
          </w:sdt>
        </w:sdtContent>
      </w:sdt>
    </w:p>
    <w:sectPr w:rsidR="003B3807" w:rsidRPr="00633E06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DCD0B" w14:textId="77777777" w:rsidR="00E869CD" w:rsidRDefault="00E869CD" w:rsidP="0002180F">
      <w:r>
        <w:separator/>
      </w:r>
    </w:p>
  </w:endnote>
  <w:endnote w:type="continuationSeparator" w:id="0">
    <w:p w14:paraId="504FA659" w14:textId="77777777" w:rsidR="00E869CD" w:rsidRDefault="00E869CD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0BA184BF" w14:textId="77777777"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6E5C5E" w14:textId="77777777"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50592" w14:textId="77777777" w:rsidR="00E869CD" w:rsidRDefault="00E869CD" w:rsidP="0002180F">
      <w:r>
        <w:separator/>
      </w:r>
    </w:p>
  </w:footnote>
  <w:footnote w:type="continuationSeparator" w:id="0">
    <w:p w14:paraId="5B502993" w14:textId="77777777" w:rsidR="00E869CD" w:rsidRDefault="00E869CD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EC"/>
    <w:rsid w:val="000023A7"/>
    <w:rsid w:val="000214A2"/>
    <w:rsid w:val="0002180F"/>
    <w:rsid w:val="000244B3"/>
    <w:rsid w:val="00024C58"/>
    <w:rsid w:val="0004168B"/>
    <w:rsid w:val="000707C8"/>
    <w:rsid w:val="00090445"/>
    <w:rsid w:val="000928CE"/>
    <w:rsid w:val="000A2CF1"/>
    <w:rsid w:val="000A67BE"/>
    <w:rsid w:val="000C031F"/>
    <w:rsid w:val="00116F39"/>
    <w:rsid w:val="00187D39"/>
    <w:rsid w:val="00194A01"/>
    <w:rsid w:val="001D7ED5"/>
    <w:rsid w:val="00271C67"/>
    <w:rsid w:val="00284869"/>
    <w:rsid w:val="00300DD1"/>
    <w:rsid w:val="00307EB5"/>
    <w:rsid w:val="00326699"/>
    <w:rsid w:val="00352422"/>
    <w:rsid w:val="00353F7B"/>
    <w:rsid w:val="00374808"/>
    <w:rsid w:val="003B3807"/>
    <w:rsid w:val="003F448A"/>
    <w:rsid w:val="00404D15"/>
    <w:rsid w:val="00405D24"/>
    <w:rsid w:val="00413AAB"/>
    <w:rsid w:val="00471E47"/>
    <w:rsid w:val="00474DAE"/>
    <w:rsid w:val="00490A54"/>
    <w:rsid w:val="004C674A"/>
    <w:rsid w:val="004D4343"/>
    <w:rsid w:val="004E7C23"/>
    <w:rsid w:val="00524674"/>
    <w:rsid w:val="005364DC"/>
    <w:rsid w:val="00552C4F"/>
    <w:rsid w:val="005A2A15"/>
    <w:rsid w:val="005B566D"/>
    <w:rsid w:val="005C6680"/>
    <w:rsid w:val="005E3C66"/>
    <w:rsid w:val="00633E06"/>
    <w:rsid w:val="006375AF"/>
    <w:rsid w:val="00651F7A"/>
    <w:rsid w:val="00657326"/>
    <w:rsid w:val="006854F9"/>
    <w:rsid w:val="006A42CB"/>
    <w:rsid w:val="006D7A25"/>
    <w:rsid w:val="006E6F5C"/>
    <w:rsid w:val="006F20BB"/>
    <w:rsid w:val="00707EE1"/>
    <w:rsid w:val="007151DF"/>
    <w:rsid w:val="00720F73"/>
    <w:rsid w:val="00747212"/>
    <w:rsid w:val="007B2A9E"/>
    <w:rsid w:val="007C55D8"/>
    <w:rsid w:val="00810104"/>
    <w:rsid w:val="008331DB"/>
    <w:rsid w:val="008C7F36"/>
    <w:rsid w:val="008D1AAC"/>
    <w:rsid w:val="008E080A"/>
    <w:rsid w:val="009265C5"/>
    <w:rsid w:val="00926DFF"/>
    <w:rsid w:val="00950472"/>
    <w:rsid w:val="00951A99"/>
    <w:rsid w:val="00986BC9"/>
    <w:rsid w:val="00992C96"/>
    <w:rsid w:val="0099435E"/>
    <w:rsid w:val="009B751E"/>
    <w:rsid w:val="009C14CB"/>
    <w:rsid w:val="009D55AD"/>
    <w:rsid w:val="009E13DE"/>
    <w:rsid w:val="00A22F1A"/>
    <w:rsid w:val="00A37C30"/>
    <w:rsid w:val="00A73C84"/>
    <w:rsid w:val="00A74901"/>
    <w:rsid w:val="00AD3198"/>
    <w:rsid w:val="00AF6555"/>
    <w:rsid w:val="00B20256"/>
    <w:rsid w:val="00B2042C"/>
    <w:rsid w:val="00B366F0"/>
    <w:rsid w:val="00B464F0"/>
    <w:rsid w:val="00B632F0"/>
    <w:rsid w:val="00B71FEE"/>
    <w:rsid w:val="00B727FC"/>
    <w:rsid w:val="00B923A5"/>
    <w:rsid w:val="00BA50FA"/>
    <w:rsid w:val="00BF7993"/>
    <w:rsid w:val="00C03BE7"/>
    <w:rsid w:val="00C51E65"/>
    <w:rsid w:val="00C60A88"/>
    <w:rsid w:val="00C6314C"/>
    <w:rsid w:val="00C7552A"/>
    <w:rsid w:val="00C969C1"/>
    <w:rsid w:val="00CA1852"/>
    <w:rsid w:val="00D347D3"/>
    <w:rsid w:val="00D45F03"/>
    <w:rsid w:val="00D86999"/>
    <w:rsid w:val="00DA09D2"/>
    <w:rsid w:val="00DA7C82"/>
    <w:rsid w:val="00DC1B09"/>
    <w:rsid w:val="00DF362A"/>
    <w:rsid w:val="00DF7735"/>
    <w:rsid w:val="00E14232"/>
    <w:rsid w:val="00E22832"/>
    <w:rsid w:val="00E51362"/>
    <w:rsid w:val="00E869CD"/>
    <w:rsid w:val="00EA3B1D"/>
    <w:rsid w:val="00ED438A"/>
    <w:rsid w:val="00EE1F7E"/>
    <w:rsid w:val="00EE3F95"/>
    <w:rsid w:val="00EF07F5"/>
    <w:rsid w:val="00F04F95"/>
    <w:rsid w:val="00F26346"/>
    <w:rsid w:val="00F50713"/>
    <w:rsid w:val="00F572EC"/>
    <w:rsid w:val="00F57E13"/>
    <w:rsid w:val="00F65A25"/>
    <w:rsid w:val="00F87EBD"/>
    <w:rsid w:val="00F96169"/>
    <w:rsid w:val="00FA1CB4"/>
    <w:rsid w:val="00FA356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508706"/>
  <w15:docId w15:val="{36BF2253-2A8D-4C02-B90D-473AFA60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F26346"/>
    <w:pPr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F26346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F26346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F26346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F26346"/>
    <w:pPr>
      <w:widowControl w:val="0"/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F26346"/>
    <w:pPr>
      <w:widowControl w:val="0"/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F263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suai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28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13</cp:revision>
  <cp:lastPrinted>2010-01-18T13:20:00Z</cp:lastPrinted>
  <dcterms:created xsi:type="dcterms:W3CDTF">2025-02-27T13:55:00Z</dcterms:created>
  <dcterms:modified xsi:type="dcterms:W3CDTF">2025-02-27T15:12:00Z</dcterms:modified>
  <cp:category/>
</cp:coreProperties>
</file>