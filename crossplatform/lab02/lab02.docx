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CD4E5E" w:rsidRDefault="00413AAB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t>КАФЕДРА №</w:t>
      </w:r>
      <w:r w:rsidRPr="009265C5">
        <w:t xml:space="preserve"> </w:t>
      </w:r>
      <w:r w:rsidR="00CD4E5E">
        <w:rPr>
          <w:lang w:val="en-US"/>
        </w:rPr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CD4E5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CD4E5E">
              <w:rPr>
                <w:lang w:val="en-US"/>
              </w:rPr>
              <w:t>ассистент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CD4E5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CD4E5E">
              <w:rPr>
                <w:lang w:val="en-US"/>
              </w:rPr>
              <w:t xml:space="preserve">Н. И. </w:t>
            </w:r>
            <w:proofErr w:type="spellStart"/>
            <w:r w:rsidRPr="00CD4E5E">
              <w:rPr>
                <w:lang w:val="en-US"/>
              </w:rPr>
              <w:t>Чулочникова</w:t>
            </w:r>
            <w:proofErr w:type="spellEnd"/>
          </w:p>
        </w:tc>
      </w:tr>
      <w:tr w:rsidR="00413AAB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CD4E5E" w:rsidRDefault="00413AAB" w:rsidP="008E080A">
            <w:pPr>
              <w:pStyle w:val="BodyText"/>
              <w:spacing w:before="960"/>
            </w:pPr>
            <w:r>
              <w:t>ОТЧЕТ О ЛАБОРАТОРНОЙ РАБОТЕ</w:t>
            </w:r>
            <w:r w:rsidR="00CD4E5E">
              <w:rPr>
                <w:lang w:val="en-US"/>
              </w:rPr>
              <w:t xml:space="preserve"> </w:t>
            </w:r>
            <w:r w:rsidR="00CD4E5E">
              <w:t>№ 2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95708B" w:rsidP="008E080A">
            <w:pPr>
              <w:pStyle w:val="Heading1"/>
              <w:keepNext w:val="0"/>
              <w:spacing w:before="720" w:after="720"/>
              <w:rPr>
                <w:b w:val="0"/>
                <w:szCs w:val="32"/>
                <w:lang w:val="en-US"/>
              </w:rPr>
            </w:pPr>
            <w:r w:rsidRPr="0095708B">
              <w:rPr>
                <w:b w:val="0"/>
                <w:szCs w:val="32"/>
                <w:lang w:val="en-US"/>
              </w:rPr>
              <w:t>МНОГОПОТОЧНОЕ</w:t>
            </w:r>
            <w:r>
              <w:rPr>
                <w:b w:val="0"/>
                <w:szCs w:val="32"/>
              </w:rPr>
              <w:t xml:space="preserve"> </w:t>
            </w:r>
            <w:r w:rsidRPr="0095708B">
              <w:rPr>
                <w:b w:val="0"/>
                <w:szCs w:val="32"/>
                <w:lang w:val="en-US"/>
              </w:rPr>
              <w:t>ПРОГРАММИРОВАНИЕ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CD4E5E" w:rsidP="008E080A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CD4E5E">
              <w:rPr>
                <w:sz w:val="28"/>
                <w:szCs w:val="28"/>
                <w:lang w:val="ru-RU"/>
              </w:rPr>
              <w:t>КРОССПЛАТФОРМЕННОЕ ПРОГРАММИРОВАНИЕ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A552DE">
          <w:footerReference w:type="default" r:id="rId8"/>
          <w:type w:val="continuous"/>
          <w:pgSz w:w="11909" w:h="16834"/>
          <w:pgMar w:top="1134" w:right="851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CD4E5E">
        <w:t>2025</w:t>
      </w:r>
      <w:r w:rsidR="00CD4E5E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:rsidR="008331DB" w:rsidRPr="00C72183" w:rsidRDefault="00CD4E5E" w:rsidP="00CD4E5E">
      <w:pPr>
        <w:pStyle w:val="DIV1"/>
      </w:pPr>
      <w:r w:rsidRPr="00CD4E5E">
        <w:lastRenderedPageBreak/>
        <w:t>Задание</w:t>
      </w:r>
    </w:p>
    <w:p w:rsidR="00C72183" w:rsidRDefault="00FC61BD" w:rsidP="00C72183">
      <w:pPr>
        <w:pStyle w:val="MAINTEXT1"/>
      </w:pPr>
      <w:r>
        <w:t>Работа выполнялась по варианту № 17.</w:t>
      </w:r>
    </w:p>
    <w:p w:rsidR="00FC61BD" w:rsidRPr="00FC61BD" w:rsidRDefault="00FC61BD" w:rsidP="00C72183">
      <w:pPr>
        <w:pStyle w:val="MAINTEXT1"/>
      </w:pPr>
      <w:r w:rsidRPr="00FC61BD">
        <w:t>Напишите программу, которая каждую секунду отображает на экране данные о времени, прошедшем от начала сессии, а другой её поток выводит сообщение каждые 5 секунд. Предусмотрите возможность ежесекундного оповещения потока, воспроизводящего сообщение, потоком, отсчитывающим время. Не внося изменений в код потока-"хронометра", добавьте ещё один поток, который выводит на экран другое сообщение каждые 7 секунд.</w:t>
      </w:r>
    </w:p>
    <w:p w:rsidR="00CD4E5E" w:rsidRPr="00DE47B7" w:rsidRDefault="00CD4E5E" w:rsidP="00DE47B7">
      <w:pPr>
        <w:pStyle w:val="DIV1"/>
      </w:pPr>
      <w:r w:rsidRPr="00CD4E5E">
        <w:t>Листинг программы</w:t>
      </w:r>
    </w:p>
    <w:p w:rsidR="00DE47B7" w:rsidRPr="007F5583" w:rsidRDefault="00DE47B7" w:rsidP="00DE47B7">
      <w:pPr>
        <w:pStyle w:val="MAINTEXT1"/>
      </w:pPr>
      <w:r>
        <w:t xml:space="preserve">Ниже представлен листинг полной программы, реализованной на </w:t>
      </w:r>
      <w:r>
        <w:rPr>
          <w:lang w:val="en-US"/>
        </w:rPr>
        <w:t>Java</w:t>
      </w:r>
      <w:r w:rsidRPr="007F5583">
        <w:t>.</w:t>
      </w:r>
    </w:p>
    <w:p w:rsidR="00DE47B7" w:rsidRDefault="00DE47B7" w:rsidP="00DE47B7">
      <w:pPr>
        <w:pStyle w:val="LISTINGCAPTION"/>
        <w:rPr>
          <w:lang w:val="en-US"/>
        </w:rPr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C90801">
        <w:rPr>
          <w:noProof/>
          <w:lang w:val="en-US"/>
        </w:rPr>
        <w:t>1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>
        <w:t>Листинг программы</w:t>
      </w:r>
    </w:p>
    <w:p w:rsidR="00DE47B7" w:rsidRDefault="00DE47B7" w:rsidP="00225F69">
      <w:pPr>
        <w:pStyle w:val="LISTINGBODY"/>
      </w:pPr>
      <w:r>
        <w:t xml:space="preserve">public class </w:t>
      </w:r>
      <w:proofErr w:type="spellStart"/>
      <w:r>
        <w:t>MultiThreadLab</w:t>
      </w:r>
      <w:proofErr w:type="spellEnd"/>
      <w:r>
        <w:t xml:space="preserve"> {</w:t>
      </w:r>
    </w:p>
    <w:p w:rsidR="00DE47B7" w:rsidRDefault="00DE47B7" w:rsidP="00225F69">
      <w:pPr>
        <w:pStyle w:val="LISTINGBODY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E47B7" w:rsidRDefault="00DE47B7" w:rsidP="00225F69">
      <w:pPr>
        <w:pStyle w:val="LISTINGBODY"/>
      </w:pPr>
      <w:r>
        <w:tab/>
      </w:r>
      <w:r>
        <w:tab/>
        <w:t xml:space="preserve">Object lock = new </w:t>
      </w:r>
      <w:proofErr w:type="gramStart"/>
      <w:r>
        <w:t>Object(</w:t>
      </w:r>
      <w:proofErr w:type="gramEnd"/>
      <w:r>
        <w:t xml:space="preserve">); // </w:t>
      </w:r>
      <w:proofErr w:type="spellStart"/>
      <w:r>
        <w:t>общий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синхронизации</w:t>
      </w:r>
      <w:proofErr w:type="spellEnd"/>
    </w:p>
    <w:p w:rsidR="00DE47B7" w:rsidRDefault="00DE47B7" w:rsidP="00225F69">
      <w:pPr>
        <w:pStyle w:val="LISTINGBODY"/>
      </w:pPr>
    </w:p>
    <w:p w:rsidR="00DE47B7" w:rsidRDefault="00DE47B7" w:rsidP="00225F69">
      <w:pPr>
        <w:pStyle w:val="LISTINGBODY"/>
      </w:pPr>
      <w:r>
        <w:tab/>
      </w:r>
      <w:r>
        <w:tab/>
      </w:r>
      <w:proofErr w:type="spellStart"/>
      <w:r>
        <w:t>TimerThread</w:t>
      </w:r>
      <w:proofErr w:type="spellEnd"/>
      <w:r>
        <w:t xml:space="preserve"> timer = new </w:t>
      </w:r>
      <w:proofErr w:type="spellStart"/>
      <w:r>
        <w:t>TimerThread</w:t>
      </w:r>
      <w:proofErr w:type="spellEnd"/>
      <w:r>
        <w:t>(lock);</w:t>
      </w:r>
    </w:p>
    <w:p w:rsidR="00DE47B7" w:rsidRDefault="00DE47B7" w:rsidP="00225F69">
      <w:pPr>
        <w:pStyle w:val="LISTINGBODY"/>
      </w:pPr>
      <w:r>
        <w:tab/>
      </w:r>
      <w:r>
        <w:tab/>
      </w:r>
      <w:proofErr w:type="spellStart"/>
      <w:r>
        <w:t>MessageThread</w:t>
      </w:r>
      <w:proofErr w:type="spellEnd"/>
      <w:r>
        <w:t xml:space="preserve"> message5 = new </w:t>
      </w:r>
      <w:proofErr w:type="spellStart"/>
      <w:proofErr w:type="gramStart"/>
      <w:r>
        <w:t>MessageThread</w:t>
      </w:r>
      <w:proofErr w:type="spellEnd"/>
      <w:r>
        <w:t>(</w:t>
      </w:r>
      <w:proofErr w:type="gramEnd"/>
      <w:r>
        <w:t>lock, 5, "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каждые</w:t>
      </w:r>
      <w:proofErr w:type="spellEnd"/>
      <w:r>
        <w:t xml:space="preserve"> 5 </w:t>
      </w:r>
      <w:proofErr w:type="spellStart"/>
      <w:r>
        <w:t>секунд</w:t>
      </w:r>
      <w:proofErr w:type="spellEnd"/>
      <w:r>
        <w:t>");</w:t>
      </w:r>
    </w:p>
    <w:p w:rsidR="00DE47B7" w:rsidRDefault="00DE47B7" w:rsidP="00225F69">
      <w:pPr>
        <w:pStyle w:val="LISTINGBODY"/>
      </w:pPr>
      <w:r>
        <w:tab/>
      </w:r>
      <w:r>
        <w:tab/>
      </w:r>
      <w:proofErr w:type="spellStart"/>
      <w:r>
        <w:t>MessageThread</w:t>
      </w:r>
      <w:proofErr w:type="spellEnd"/>
      <w:r>
        <w:t xml:space="preserve"> message7 = new </w:t>
      </w:r>
      <w:proofErr w:type="spellStart"/>
      <w:proofErr w:type="gramStart"/>
      <w:r>
        <w:t>MessageThread</w:t>
      </w:r>
      <w:proofErr w:type="spellEnd"/>
      <w:r>
        <w:t>(</w:t>
      </w:r>
      <w:proofErr w:type="gramEnd"/>
      <w:r>
        <w:t>lock, 7, "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каждые</w:t>
      </w:r>
      <w:proofErr w:type="spellEnd"/>
      <w:r>
        <w:t xml:space="preserve"> 7 </w:t>
      </w:r>
      <w:proofErr w:type="spellStart"/>
      <w:r>
        <w:t>секунд</w:t>
      </w:r>
      <w:proofErr w:type="spellEnd"/>
      <w:r>
        <w:t>");</w:t>
      </w:r>
    </w:p>
    <w:p w:rsidR="00DE47B7" w:rsidRDefault="00DE47B7" w:rsidP="00225F69">
      <w:pPr>
        <w:pStyle w:val="LISTINGBODY"/>
      </w:pPr>
    </w:p>
    <w:p w:rsidR="00DE47B7" w:rsidRDefault="00DE47B7" w:rsidP="00225F69">
      <w:pPr>
        <w:pStyle w:val="LISTINGBODY"/>
      </w:pPr>
      <w:r>
        <w:tab/>
      </w:r>
      <w:r>
        <w:tab/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:rsidR="00DE47B7" w:rsidRDefault="00DE47B7" w:rsidP="00225F69">
      <w:pPr>
        <w:pStyle w:val="LISTINGBODY"/>
      </w:pPr>
      <w:r>
        <w:tab/>
      </w:r>
      <w:r>
        <w:tab/>
        <w:t>message5.start();</w:t>
      </w:r>
    </w:p>
    <w:p w:rsidR="00DE47B7" w:rsidRDefault="00DE47B7" w:rsidP="00225F69">
      <w:pPr>
        <w:pStyle w:val="LISTINGBODY"/>
      </w:pPr>
      <w:r>
        <w:tab/>
      </w:r>
      <w:r>
        <w:tab/>
        <w:t>message7.start();</w:t>
      </w:r>
    </w:p>
    <w:p w:rsidR="00DE47B7" w:rsidRDefault="00DE47B7" w:rsidP="00225F69">
      <w:pPr>
        <w:pStyle w:val="LISTINGBODY"/>
      </w:pPr>
      <w:r>
        <w:tab/>
        <w:t>}</w:t>
      </w:r>
    </w:p>
    <w:p w:rsidR="00DE47B7" w:rsidRDefault="00DE47B7" w:rsidP="00225F69">
      <w:pPr>
        <w:pStyle w:val="LISTINGBODY"/>
      </w:pPr>
      <w:r>
        <w:t>}</w:t>
      </w:r>
    </w:p>
    <w:p w:rsidR="00DE47B7" w:rsidRDefault="00DE47B7" w:rsidP="00225F69">
      <w:pPr>
        <w:pStyle w:val="LISTINGBODY"/>
      </w:pPr>
    </w:p>
    <w:p w:rsidR="00DE47B7" w:rsidRDefault="00DE47B7" w:rsidP="00225F69">
      <w:pPr>
        <w:pStyle w:val="LISTINGBODY"/>
      </w:pPr>
      <w:r>
        <w:t xml:space="preserve">// </w:t>
      </w:r>
      <w:proofErr w:type="spellStart"/>
      <w:r>
        <w:t>Поток-хронометр</w:t>
      </w:r>
      <w:proofErr w:type="spellEnd"/>
    </w:p>
    <w:p w:rsidR="00DE47B7" w:rsidRDefault="00DE47B7" w:rsidP="00225F69">
      <w:pPr>
        <w:pStyle w:val="LISTINGBODY"/>
      </w:pPr>
      <w:r>
        <w:t xml:space="preserve">class </w:t>
      </w:r>
      <w:proofErr w:type="spellStart"/>
      <w:r>
        <w:t>TimerThread</w:t>
      </w:r>
      <w:proofErr w:type="spellEnd"/>
      <w:r>
        <w:t xml:space="preserve"> extends Thread {</w:t>
      </w:r>
    </w:p>
    <w:p w:rsidR="00DE47B7" w:rsidRDefault="00DE47B7" w:rsidP="00225F69">
      <w:pPr>
        <w:pStyle w:val="LISTINGBODY"/>
      </w:pPr>
      <w:r>
        <w:tab/>
        <w:t>private final Object lock;</w:t>
      </w:r>
    </w:p>
    <w:p w:rsidR="00DE47B7" w:rsidRDefault="00DE47B7" w:rsidP="00225F69">
      <w:pPr>
        <w:pStyle w:val="LISTINGBODY"/>
      </w:pPr>
      <w:r>
        <w:tab/>
        <w:t xml:space="preserve">private int </w:t>
      </w:r>
      <w:proofErr w:type="spellStart"/>
      <w:r>
        <w:t>secondsPassed</w:t>
      </w:r>
      <w:proofErr w:type="spellEnd"/>
      <w:r>
        <w:t xml:space="preserve"> = 0;</w:t>
      </w:r>
    </w:p>
    <w:p w:rsidR="00DE47B7" w:rsidRDefault="00DE47B7" w:rsidP="00225F69">
      <w:pPr>
        <w:pStyle w:val="LISTINGBODY"/>
      </w:pPr>
    </w:p>
    <w:p w:rsidR="00DE47B7" w:rsidRDefault="00DE47B7" w:rsidP="00225F69">
      <w:pPr>
        <w:pStyle w:val="LISTINGBODY"/>
      </w:pPr>
      <w:r>
        <w:tab/>
        <w:t xml:space="preserve">public </w:t>
      </w:r>
      <w:proofErr w:type="spellStart"/>
      <w:proofErr w:type="gramStart"/>
      <w:r>
        <w:t>TimerThread</w:t>
      </w:r>
      <w:proofErr w:type="spellEnd"/>
      <w:r>
        <w:t>(</w:t>
      </w:r>
      <w:proofErr w:type="gramEnd"/>
      <w:r>
        <w:t>Object lock) {</w:t>
      </w:r>
    </w:p>
    <w:p w:rsidR="00DE47B7" w:rsidRDefault="00DE47B7" w:rsidP="00225F69">
      <w:pPr>
        <w:pStyle w:val="LISTINGBODY"/>
      </w:pPr>
      <w:r>
        <w:tab/>
      </w:r>
      <w:r>
        <w:tab/>
      </w:r>
      <w:proofErr w:type="spellStart"/>
      <w:proofErr w:type="gramStart"/>
      <w:r>
        <w:t>this.lock</w:t>
      </w:r>
      <w:proofErr w:type="spellEnd"/>
      <w:proofErr w:type="gramEnd"/>
      <w:r>
        <w:t xml:space="preserve"> = lock;</w:t>
      </w:r>
    </w:p>
    <w:p w:rsidR="00DE47B7" w:rsidRDefault="00DE47B7" w:rsidP="00225F69">
      <w:pPr>
        <w:pStyle w:val="LISTINGBODY"/>
      </w:pPr>
      <w:r>
        <w:tab/>
        <w:t>}</w:t>
      </w:r>
    </w:p>
    <w:p w:rsidR="00DE47B7" w:rsidRDefault="00DE47B7" w:rsidP="00225F69">
      <w:pPr>
        <w:pStyle w:val="LISTINGBODY"/>
      </w:pPr>
    </w:p>
    <w:p w:rsidR="00DE47B7" w:rsidRDefault="00DE47B7" w:rsidP="00225F69">
      <w:pPr>
        <w:pStyle w:val="LISTINGBODY"/>
      </w:pPr>
      <w:r>
        <w:tab/>
        <w:t>@Override</w:t>
      </w:r>
    </w:p>
    <w:p w:rsidR="00DE47B7" w:rsidRDefault="00DE47B7" w:rsidP="00225F69">
      <w:pPr>
        <w:pStyle w:val="LISTINGBODY"/>
      </w:pP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DE47B7" w:rsidRDefault="00DE47B7" w:rsidP="00225F69">
      <w:pPr>
        <w:pStyle w:val="LISTINGBODY"/>
      </w:pPr>
      <w:r>
        <w:tab/>
      </w:r>
      <w:r>
        <w:tab/>
        <w:t>try {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  <w:t>while (true) {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</w:r>
      <w:proofErr w:type="spellStart"/>
      <w:r>
        <w:t>secondsPassed</w:t>
      </w:r>
      <w:proofErr w:type="spellEnd"/>
      <w:r>
        <w:t>++;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Прошло</w:t>
      </w:r>
      <w:proofErr w:type="spellEnd"/>
      <w:r>
        <w:t xml:space="preserve"> </w:t>
      </w:r>
      <w:proofErr w:type="spellStart"/>
      <w:r>
        <w:t>секунд</w:t>
      </w:r>
      <w:proofErr w:type="spellEnd"/>
      <w:r>
        <w:t xml:space="preserve">: " + </w:t>
      </w:r>
      <w:proofErr w:type="spellStart"/>
      <w:r>
        <w:t>secondsPassed</w:t>
      </w:r>
      <w:proofErr w:type="spellEnd"/>
      <w:r>
        <w:t>);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  <w:t>synchronized (lock) {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lock.notifyAll</w:t>
      </w:r>
      <w:proofErr w:type="spellEnd"/>
      <w:proofErr w:type="gramEnd"/>
      <w:r>
        <w:t xml:space="preserve">(); // </w:t>
      </w:r>
      <w:proofErr w:type="spellStart"/>
      <w:r>
        <w:t>оповещаем</w:t>
      </w:r>
      <w:proofErr w:type="spellEnd"/>
      <w:r>
        <w:t xml:space="preserve">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потоки</w:t>
      </w:r>
      <w:proofErr w:type="spellEnd"/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  <w:t>}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  <w:t>}</w:t>
      </w:r>
    </w:p>
    <w:p w:rsidR="00DE47B7" w:rsidRDefault="00DE47B7" w:rsidP="00225F69">
      <w:pPr>
        <w:pStyle w:val="LISTINGBODY"/>
      </w:pP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E47B7" w:rsidRPr="00DE47B7" w:rsidRDefault="00DE47B7" w:rsidP="00225F69">
      <w:pPr>
        <w:pStyle w:val="LISTINGBODY"/>
        <w:rPr>
          <w:lang w:val="ru-RU"/>
        </w:rPr>
      </w:pPr>
      <w:r>
        <w:tab/>
      </w:r>
      <w:r>
        <w:tab/>
      </w:r>
      <w:r w:rsidRPr="00DE47B7">
        <w:rPr>
          <w:lang w:val="ru-RU"/>
        </w:rPr>
        <w:t>}</w:t>
      </w:r>
    </w:p>
    <w:p w:rsidR="00DE47B7" w:rsidRPr="00DE47B7" w:rsidRDefault="00DE47B7" w:rsidP="00225F69">
      <w:pPr>
        <w:pStyle w:val="LISTINGBODY"/>
        <w:rPr>
          <w:lang w:val="ru-RU"/>
        </w:rPr>
      </w:pPr>
      <w:r w:rsidRPr="00DE47B7">
        <w:rPr>
          <w:lang w:val="ru-RU"/>
        </w:rPr>
        <w:lastRenderedPageBreak/>
        <w:tab/>
        <w:t>}</w:t>
      </w:r>
    </w:p>
    <w:p w:rsidR="00DE47B7" w:rsidRPr="00DE47B7" w:rsidRDefault="00DE47B7" w:rsidP="00225F69">
      <w:pPr>
        <w:pStyle w:val="LISTINGBODY"/>
        <w:rPr>
          <w:lang w:val="ru-RU"/>
        </w:rPr>
      </w:pPr>
      <w:r w:rsidRPr="00DE47B7">
        <w:rPr>
          <w:lang w:val="ru-RU"/>
        </w:rPr>
        <w:t>}</w:t>
      </w:r>
    </w:p>
    <w:p w:rsidR="00DE47B7" w:rsidRPr="00DE47B7" w:rsidRDefault="00DE47B7" w:rsidP="00225F69">
      <w:pPr>
        <w:pStyle w:val="LISTINGBODY"/>
        <w:rPr>
          <w:lang w:val="ru-RU"/>
        </w:rPr>
      </w:pPr>
    </w:p>
    <w:p w:rsidR="00DE47B7" w:rsidRPr="00DE47B7" w:rsidRDefault="00DE47B7" w:rsidP="00225F69">
      <w:pPr>
        <w:pStyle w:val="LISTINGBODY"/>
        <w:rPr>
          <w:lang w:val="ru-RU"/>
        </w:rPr>
      </w:pPr>
      <w:r w:rsidRPr="00DE47B7">
        <w:rPr>
          <w:lang w:val="ru-RU"/>
        </w:rPr>
        <w:t xml:space="preserve">// Поток, который выводит сообщение </w:t>
      </w:r>
      <w:r>
        <w:t>message</w:t>
      </w:r>
      <w:r w:rsidRPr="00DE47B7">
        <w:rPr>
          <w:lang w:val="ru-RU"/>
        </w:rPr>
        <w:t xml:space="preserve"> каждые </w:t>
      </w:r>
      <w:r>
        <w:t>interval</w:t>
      </w:r>
      <w:r w:rsidRPr="00DE47B7">
        <w:rPr>
          <w:lang w:val="ru-RU"/>
        </w:rPr>
        <w:t xml:space="preserve"> секунд</w:t>
      </w:r>
    </w:p>
    <w:p w:rsidR="00DE47B7" w:rsidRDefault="00DE47B7" w:rsidP="00225F69">
      <w:pPr>
        <w:pStyle w:val="LISTINGBODY"/>
      </w:pPr>
      <w:r>
        <w:t xml:space="preserve">class </w:t>
      </w:r>
      <w:proofErr w:type="spellStart"/>
      <w:r>
        <w:t>MessageThread</w:t>
      </w:r>
      <w:proofErr w:type="spellEnd"/>
      <w:r>
        <w:t xml:space="preserve"> extends Thread {</w:t>
      </w:r>
    </w:p>
    <w:p w:rsidR="00DE47B7" w:rsidRDefault="00DE47B7" w:rsidP="00225F69">
      <w:pPr>
        <w:pStyle w:val="LISTINGBODY"/>
      </w:pPr>
      <w:r>
        <w:tab/>
        <w:t>private final Object lock;</w:t>
      </w:r>
    </w:p>
    <w:p w:rsidR="00DE47B7" w:rsidRDefault="00DE47B7" w:rsidP="00225F69">
      <w:pPr>
        <w:pStyle w:val="LISTINGBODY"/>
      </w:pPr>
      <w:r>
        <w:tab/>
        <w:t>private final int interval;</w:t>
      </w:r>
    </w:p>
    <w:p w:rsidR="00DE47B7" w:rsidRDefault="00DE47B7" w:rsidP="00225F69">
      <w:pPr>
        <w:pStyle w:val="LISTINGBODY"/>
      </w:pPr>
      <w:r>
        <w:tab/>
        <w:t>private final String message;</w:t>
      </w:r>
    </w:p>
    <w:p w:rsidR="00DE47B7" w:rsidRDefault="00DE47B7" w:rsidP="00225F69">
      <w:pPr>
        <w:pStyle w:val="LISTINGBODY"/>
      </w:pPr>
      <w:r>
        <w:tab/>
        <w:t xml:space="preserve">private int </w:t>
      </w:r>
      <w:proofErr w:type="spellStart"/>
      <w:r>
        <w:t>currentSeconds</w:t>
      </w:r>
      <w:proofErr w:type="spellEnd"/>
      <w:r>
        <w:t xml:space="preserve"> = 0;</w:t>
      </w:r>
    </w:p>
    <w:p w:rsidR="00DE47B7" w:rsidRDefault="00DE47B7" w:rsidP="00225F69">
      <w:pPr>
        <w:pStyle w:val="LISTINGBODY"/>
      </w:pPr>
    </w:p>
    <w:p w:rsidR="00DE47B7" w:rsidRDefault="00DE47B7" w:rsidP="00225F69">
      <w:pPr>
        <w:pStyle w:val="LISTINGBODY"/>
      </w:pPr>
      <w:r>
        <w:tab/>
        <w:t xml:space="preserve">public </w:t>
      </w:r>
      <w:proofErr w:type="spellStart"/>
      <w:proofErr w:type="gramStart"/>
      <w:r>
        <w:t>MessageThread</w:t>
      </w:r>
      <w:proofErr w:type="spellEnd"/>
      <w:r>
        <w:t>(</w:t>
      </w:r>
      <w:proofErr w:type="gramEnd"/>
      <w:r>
        <w:t>Object lock, int interval, String message) {</w:t>
      </w:r>
    </w:p>
    <w:p w:rsidR="00DE47B7" w:rsidRDefault="00DE47B7" w:rsidP="00225F69">
      <w:pPr>
        <w:pStyle w:val="LISTINGBODY"/>
      </w:pPr>
      <w:r>
        <w:tab/>
      </w:r>
      <w:r>
        <w:tab/>
      </w:r>
      <w:proofErr w:type="spellStart"/>
      <w:proofErr w:type="gramStart"/>
      <w:r>
        <w:t>this.lock</w:t>
      </w:r>
      <w:proofErr w:type="spellEnd"/>
      <w:proofErr w:type="gramEnd"/>
      <w:r>
        <w:t xml:space="preserve"> = lock;</w:t>
      </w:r>
    </w:p>
    <w:p w:rsidR="00DE47B7" w:rsidRDefault="00DE47B7" w:rsidP="00225F69">
      <w:pPr>
        <w:pStyle w:val="LISTINGBODY"/>
      </w:pPr>
      <w:r>
        <w:tab/>
      </w:r>
      <w:r>
        <w:tab/>
      </w:r>
      <w:proofErr w:type="spellStart"/>
      <w:proofErr w:type="gramStart"/>
      <w:r>
        <w:t>this.interval</w:t>
      </w:r>
      <w:proofErr w:type="spellEnd"/>
      <w:proofErr w:type="gramEnd"/>
      <w:r>
        <w:t xml:space="preserve"> = interval;</w:t>
      </w:r>
    </w:p>
    <w:p w:rsidR="00DE47B7" w:rsidRDefault="00DE47B7" w:rsidP="00225F69">
      <w:pPr>
        <w:pStyle w:val="LISTINGBODY"/>
      </w:pPr>
      <w:r>
        <w:tab/>
      </w:r>
      <w:r>
        <w:tab/>
      </w:r>
      <w:proofErr w:type="spellStart"/>
      <w:proofErr w:type="gramStart"/>
      <w:r>
        <w:t>this.message</w:t>
      </w:r>
      <w:proofErr w:type="spellEnd"/>
      <w:proofErr w:type="gramEnd"/>
      <w:r>
        <w:t xml:space="preserve"> = message;</w:t>
      </w:r>
    </w:p>
    <w:p w:rsidR="00DE47B7" w:rsidRDefault="00DE47B7" w:rsidP="00225F69">
      <w:pPr>
        <w:pStyle w:val="LISTINGBODY"/>
      </w:pPr>
      <w:r>
        <w:tab/>
        <w:t>}</w:t>
      </w:r>
    </w:p>
    <w:p w:rsidR="00DE47B7" w:rsidRDefault="00DE47B7" w:rsidP="00225F69">
      <w:pPr>
        <w:pStyle w:val="LISTINGBODY"/>
      </w:pPr>
    </w:p>
    <w:p w:rsidR="00DE47B7" w:rsidRDefault="00DE47B7" w:rsidP="00225F69">
      <w:pPr>
        <w:pStyle w:val="LISTINGBODY"/>
      </w:pPr>
      <w:r>
        <w:tab/>
        <w:t>@Override</w:t>
      </w:r>
    </w:p>
    <w:p w:rsidR="00DE47B7" w:rsidRDefault="00DE47B7" w:rsidP="00225F69">
      <w:pPr>
        <w:pStyle w:val="LISTINGBODY"/>
      </w:pP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DE47B7" w:rsidRDefault="00DE47B7" w:rsidP="00225F69">
      <w:pPr>
        <w:pStyle w:val="LISTINGBODY"/>
      </w:pPr>
      <w:r>
        <w:tab/>
      </w:r>
      <w:r>
        <w:tab/>
        <w:t>try {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  <w:t>while (true) {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  <w:t>synchronized (lock) {</w:t>
      </w:r>
    </w:p>
    <w:p w:rsidR="00DE47B7" w:rsidRPr="00DE47B7" w:rsidRDefault="00DE47B7" w:rsidP="00225F69">
      <w:pPr>
        <w:pStyle w:val="LISTINGBODY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lock</w:t>
      </w:r>
      <w:r w:rsidRPr="00DE47B7">
        <w:rPr>
          <w:lang w:val="ru-RU"/>
        </w:rPr>
        <w:t>.</w:t>
      </w:r>
      <w:r>
        <w:t>wait</w:t>
      </w:r>
      <w:proofErr w:type="gramEnd"/>
      <w:r w:rsidRPr="00DE47B7">
        <w:rPr>
          <w:lang w:val="ru-RU"/>
        </w:rPr>
        <w:t>(); // ждём уведомления от хронометра</w:t>
      </w:r>
    </w:p>
    <w:p w:rsidR="00DE47B7" w:rsidRDefault="00DE47B7" w:rsidP="00225F69">
      <w:pPr>
        <w:pStyle w:val="LISTINGBODY"/>
      </w:pPr>
      <w:r w:rsidRPr="00DE47B7">
        <w:rPr>
          <w:lang w:val="ru-RU"/>
        </w:rPr>
        <w:tab/>
      </w:r>
      <w:r w:rsidRPr="00DE47B7">
        <w:rPr>
          <w:lang w:val="ru-RU"/>
        </w:rPr>
        <w:tab/>
      </w:r>
      <w:r w:rsidRPr="00DE47B7">
        <w:rPr>
          <w:lang w:val="ru-RU"/>
        </w:rPr>
        <w:tab/>
      </w:r>
      <w:r w:rsidRPr="00DE47B7">
        <w:rPr>
          <w:lang w:val="ru-RU"/>
        </w:rPr>
        <w:tab/>
      </w:r>
      <w:r w:rsidRPr="00DE47B7">
        <w:rPr>
          <w:lang w:val="ru-RU"/>
        </w:rPr>
        <w:tab/>
      </w:r>
      <w:proofErr w:type="spellStart"/>
      <w:r>
        <w:t>currentSeconds</w:t>
      </w:r>
      <w:proofErr w:type="spellEnd"/>
      <w:r>
        <w:t>++;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currentSeconds</w:t>
      </w:r>
      <w:proofErr w:type="spellEnd"/>
      <w:r>
        <w:t xml:space="preserve"> % interval == 0) {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("\t" + message);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r>
        <w:tab/>
        <w:t>}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  <w:t>}</w:t>
      </w:r>
    </w:p>
    <w:p w:rsidR="00DE47B7" w:rsidRDefault="00DE47B7" w:rsidP="00225F69">
      <w:pPr>
        <w:pStyle w:val="LISTINGBODY"/>
      </w:pP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DE47B7" w:rsidRDefault="00DE47B7" w:rsidP="00225F69">
      <w:pPr>
        <w:pStyle w:val="LISTINGBODY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E47B7" w:rsidRDefault="00DE47B7" w:rsidP="00225F69">
      <w:pPr>
        <w:pStyle w:val="LISTINGBODY"/>
      </w:pPr>
      <w:r>
        <w:tab/>
      </w:r>
      <w:r>
        <w:tab/>
        <w:t>}</w:t>
      </w:r>
    </w:p>
    <w:p w:rsidR="00DE47B7" w:rsidRDefault="00DE47B7" w:rsidP="00225F69">
      <w:pPr>
        <w:pStyle w:val="LISTINGBODY"/>
      </w:pPr>
      <w:r>
        <w:tab/>
        <w:t>}</w:t>
      </w:r>
    </w:p>
    <w:p w:rsidR="00DE47B7" w:rsidRPr="00DE47B7" w:rsidRDefault="00DE47B7" w:rsidP="00225F69">
      <w:pPr>
        <w:pStyle w:val="LISTINGBODY"/>
      </w:pPr>
      <w:r>
        <w:t>}</w:t>
      </w:r>
    </w:p>
    <w:p w:rsidR="00CD4E5E" w:rsidRPr="00C72183" w:rsidRDefault="00CD4E5E" w:rsidP="00CD4E5E">
      <w:pPr>
        <w:pStyle w:val="DIV1"/>
      </w:pPr>
      <w:r w:rsidRPr="00CD4E5E">
        <w:t>Результаты работы программы</w:t>
      </w:r>
    </w:p>
    <w:p w:rsidR="00CD4E5E" w:rsidRPr="00225F69" w:rsidRDefault="00225F69" w:rsidP="00CD4E5E">
      <w:pPr>
        <w:pStyle w:val="MAINTEXT1"/>
      </w:pPr>
      <w:r w:rsidRPr="00225F69">
        <w:t xml:space="preserve">На рис. </w:t>
      </w:r>
      <w:r w:rsidRPr="00225F69">
        <w:t>1</w:t>
      </w:r>
      <w:r w:rsidRPr="00225F69">
        <w:t xml:space="preserve"> изображен результат исполнения программы.</w:t>
      </w:r>
    </w:p>
    <w:p w:rsidR="000214A2" w:rsidRDefault="000214A2" w:rsidP="00E01D70">
      <w:pPr>
        <w:pStyle w:val="PICTURE"/>
      </w:pPr>
      <w:r>
        <w:drawing>
          <wp:inline distT="0" distB="0" distL="0" distR="0" wp14:anchorId="7980BB31" wp14:editId="5A9A516B">
            <wp:extent cx="2579914" cy="3270848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803" cy="33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2" w:rsidRPr="0099389C" w:rsidRDefault="000214A2" w:rsidP="00C72183">
      <w:pPr>
        <w:pStyle w:val="PICTURECAPTION"/>
        <w:rPr>
          <w:lang w:val="en-US"/>
        </w:rPr>
      </w:pPr>
      <w:r>
        <w:t xml:space="preserve">Рисунок </w:t>
      </w:r>
      <w:fldSimple w:instr=" SEQ Рисунок \* ARABIC ">
        <w:r w:rsidR="00C90801">
          <w:rPr>
            <w:noProof/>
          </w:rPr>
          <w:t>1</w:t>
        </w:r>
      </w:fldSimple>
      <w:r w:rsidRPr="000214A2">
        <w:t xml:space="preserve"> </w:t>
      </w:r>
      <w:r w:rsidR="00FF2869">
        <w:t>—</w:t>
      </w:r>
      <w:r w:rsidRPr="000214A2">
        <w:t xml:space="preserve"> </w:t>
      </w:r>
      <w:r w:rsidR="0099389C">
        <w:t>Тестирование программ</w:t>
      </w:r>
      <w:r w:rsidR="004A0A1F">
        <w:t>ы</w:t>
      </w:r>
    </w:p>
    <w:sectPr w:rsidR="000214A2" w:rsidRPr="0099389C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D2C59" w:rsidRDefault="00BD2C59" w:rsidP="0002180F">
      <w:r>
        <w:separator/>
      </w:r>
    </w:p>
  </w:endnote>
  <w:endnote w:type="continuationSeparator" w:id="0">
    <w:p w:rsidR="00BD2C59" w:rsidRDefault="00BD2C59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02180F" w:rsidRPr="00C72183" w:rsidRDefault="0002180F" w:rsidP="00C72183">
        <w:pPr>
          <w:pStyle w:val="Footer"/>
          <w:widowControl w:val="0"/>
          <w:jc w:val="center"/>
          <w:rPr>
            <w:sz w:val="28"/>
            <w:szCs w:val="28"/>
          </w:rPr>
        </w:pPr>
        <w:r w:rsidRPr="00C72183">
          <w:rPr>
            <w:sz w:val="28"/>
            <w:szCs w:val="28"/>
          </w:rPr>
          <w:fldChar w:fldCharType="begin"/>
        </w:r>
        <w:r w:rsidRPr="00C72183">
          <w:rPr>
            <w:sz w:val="28"/>
            <w:szCs w:val="28"/>
          </w:rPr>
          <w:instrText>PAGE   \* MERGEFORMAT</w:instrText>
        </w:r>
        <w:r w:rsidRPr="00C72183">
          <w:rPr>
            <w:sz w:val="28"/>
            <w:szCs w:val="28"/>
          </w:rPr>
          <w:fldChar w:fldCharType="separate"/>
        </w:r>
        <w:r w:rsidRPr="00C72183">
          <w:rPr>
            <w:sz w:val="28"/>
            <w:szCs w:val="28"/>
          </w:rPr>
          <w:t>2</w:t>
        </w:r>
        <w:r w:rsidRPr="00C721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D2C59" w:rsidRDefault="00BD2C59" w:rsidP="0002180F">
      <w:r>
        <w:separator/>
      </w:r>
    </w:p>
  </w:footnote>
  <w:footnote w:type="continuationSeparator" w:id="0">
    <w:p w:rsidR="00BD2C59" w:rsidRDefault="00BD2C59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186D"/>
    <w:multiLevelType w:val="multilevel"/>
    <w:tmpl w:val="15747C00"/>
    <w:styleLink w:val="CurrentList2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hanging="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A5463D4"/>
    <w:multiLevelType w:val="multilevel"/>
    <w:tmpl w:val="59A48116"/>
    <w:styleLink w:val="CurrentList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" w15:restartNumberingAfterBreak="0">
    <w:nsid w:val="0BC40701"/>
    <w:multiLevelType w:val="multilevel"/>
    <w:tmpl w:val="5FE42CB0"/>
    <w:styleLink w:val="CurrentList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89" w:hanging="26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" w15:restartNumberingAfterBreak="0">
    <w:nsid w:val="0C4276D9"/>
    <w:multiLevelType w:val="hybridMultilevel"/>
    <w:tmpl w:val="4680EBB8"/>
    <w:lvl w:ilvl="0" w:tplc="790A116E">
      <w:start w:val="1"/>
      <w:numFmt w:val="decimal"/>
      <w:pStyle w:val="RESOURCESLIST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CB4AA1"/>
    <w:multiLevelType w:val="multilevel"/>
    <w:tmpl w:val="F88A751A"/>
    <w:styleLink w:val="CurrentList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5" w15:restartNumberingAfterBreak="0">
    <w:nsid w:val="0E5F1323"/>
    <w:multiLevelType w:val="multilevel"/>
    <w:tmpl w:val="55120116"/>
    <w:lvl w:ilvl="0">
      <w:start w:val="1"/>
      <w:numFmt w:val="decimal"/>
      <w:pStyle w:val="DIV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DIV2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6" w15:restartNumberingAfterBreak="0">
    <w:nsid w:val="0FCB7F39"/>
    <w:multiLevelType w:val="multilevel"/>
    <w:tmpl w:val="A6B05840"/>
    <w:styleLink w:val="CurrentList1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334" w:firstLine="375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7" w15:restartNumberingAfterBreak="0">
    <w:nsid w:val="13AF6449"/>
    <w:multiLevelType w:val="multilevel"/>
    <w:tmpl w:val="732A73B8"/>
    <w:styleLink w:val="CurrentList3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14B4780D"/>
    <w:multiLevelType w:val="multilevel"/>
    <w:tmpl w:val="641C174C"/>
    <w:styleLink w:val="CurrentList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3918DE"/>
    <w:multiLevelType w:val="multilevel"/>
    <w:tmpl w:val="5E94C5D4"/>
    <w:styleLink w:val="CurrentList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FF0783"/>
    <w:multiLevelType w:val="multilevel"/>
    <w:tmpl w:val="B53C57F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2" w15:restartNumberingAfterBreak="0">
    <w:nsid w:val="20E65CBE"/>
    <w:multiLevelType w:val="multilevel"/>
    <w:tmpl w:val="DF8CB8D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pStyle w:val="LIST1"/>
      <w:suff w:val="space"/>
      <w:lvlText w:val="%4."/>
      <w:lvlJc w:val="left"/>
      <w:pPr>
        <w:ind w:left="1009" w:hanging="28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3" w15:restartNumberingAfterBreak="0">
    <w:nsid w:val="2960125A"/>
    <w:multiLevelType w:val="multilevel"/>
    <w:tmpl w:val="7FB81ED2"/>
    <w:styleLink w:val="CurrentList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4" w15:restartNumberingAfterBreak="0">
    <w:nsid w:val="2A5C4BAB"/>
    <w:multiLevelType w:val="multilevel"/>
    <w:tmpl w:val="1190FD26"/>
    <w:styleLink w:val="CurrentList9"/>
    <w:lvl w:ilvl="0">
      <w:start w:val="1"/>
      <w:numFmt w:val="decimal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EB2C81"/>
    <w:multiLevelType w:val="multilevel"/>
    <w:tmpl w:val="59A48116"/>
    <w:styleLink w:val="CurrentList2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6" w15:restartNumberingAfterBreak="0">
    <w:nsid w:val="2F593333"/>
    <w:multiLevelType w:val="multilevel"/>
    <w:tmpl w:val="5DFCF6AE"/>
    <w:styleLink w:val="CurrentList1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666" w:firstLine="43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7" w15:restartNumberingAfterBreak="0">
    <w:nsid w:val="31013E37"/>
    <w:multiLevelType w:val="multilevel"/>
    <w:tmpl w:val="DAC8D740"/>
    <w:styleLink w:val="CurrentList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40" w:hanging="1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8" w15:restartNumberingAfterBreak="0">
    <w:nsid w:val="33D062A7"/>
    <w:multiLevelType w:val="multilevel"/>
    <w:tmpl w:val="BD62DB8A"/>
    <w:styleLink w:val="CurrentList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9" w15:restartNumberingAfterBreak="0">
    <w:nsid w:val="35C15BA6"/>
    <w:multiLevelType w:val="multilevel"/>
    <w:tmpl w:val="6CAC7D6E"/>
    <w:styleLink w:val="CurrentList1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709" w:firstLine="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0" w15:restartNumberingAfterBreak="0">
    <w:nsid w:val="37894143"/>
    <w:multiLevelType w:val="multilevel"/>
    <w:tmpl w:val="9732F2CA"/>
    <w:styleLink w:val="CurrentList1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1" w15:restartNumberingAfterBreak="0">
    <w:nsid w:val="38375D7F"/>
    <w:multiLevelType w:val="multilevel"/>
    <w:tmpl w:val="34A61B02"/>
    <w:styleLink w:val="CurrentList1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2" w15:restartNumberingAfterBreak="0">
    <w:nsid w:val="399E1C6F"/>
    <w:multiLevelType w:val="multilevel"/>
    <w:tmpl w:val="45E28684"/>
    <w:styleLink w:val="CurrentList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3" w15:restartNumberingAfterBreak="0">
    <w:nsid w:val="3D6C06FE"/>
    <w:multiLevelType w:val="multilevel"/>
    <w:tmpl w:val="BB96DC46"/>
    <w:styleLink w:val="CurrentList2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4" w15:restartNumberingAfterBreak="0">
    <w:nsid w:val="47901D18"/>
    <w:multiLevelType w:val="multilevel"/>
    <w:tmpl w:val="DF8CB8D4"/>
    <w:styleLink w:val="CurrentList4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9" w:hanging="28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5" w15:restartNumberingAfterBreak="0">
    <w:nsid w:val="4AFF5315"/>
    <w:multiLevelType w:val="multilevel"/>
    <w:tmpl w:val="34A61B02"/>
    <w:styleLink w:val="CurrentList1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6" w15:restartNumberingAfterBreak="0">
    <w:nsid w:val="4D741980"/>
    <w:multiLevelType w:val="multilevel"/>
    <w:tmpl w:val="45E28684"/>
    <w:styleLink w:val="CurrentList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7" w15:restartNumberingAfterBreak="0">
    <w:nsid w:val="57052BB6"/>
    <w:multiLevelType w:val="multilevel"/>
    <w:tmpl w:val="8DE2939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8" w15:restartNumberingAfterBreak="0">
    <w:nsid w:val="5B00686A"/>
    <w:multiLevelType w:val="multilevel"/>
    <w:tmpl w:val="4C7CB300"/>
    <w:styleLink w:val="CurrentList2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9" w15:restartNumberingAfterBreak="0">
    <w:nsid w:val="5BA63248"/>
    <w:multiLevelType w:val="multilevel"/>
    <w:tmpl w:val="428685D6"/>
    <w:styleLink w:val="CurrentList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0" w15:restartNumberingAfterBreak="0">
    <w:nsid w:val="5E367F18"/>
    <w:multiLevelType w:val="multilevel"/>
    <w:tmpl w:val="D586EE46"/>
    <w:styleLink w:val="CurrentList2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1" w15:restartNumberingAfterBreak="0">
    <w:nsid w:val="5FBA4019"/>
    <w:multiLevelType w:val="multilevel"/>
    <w:tmpl w:val="862A619A"/>
    <w:styleLink w:val="CurrentList2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2" w15:restartNumberingAfterBreak="0">
    <w:nsid w:val="61FA02C4"/>
    <w:multiLevelType w:val="multilevel"/>
    <w:tmpl w:val="8CECAA42"/>
    <w:styleLink w:val="CurrentList1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3" w15:restartNumberingAfterBreak="0">
    <w:nsid w:val="62EF2B83"/>
    <w:multiLevelType w:val="multilevel"/>
    <w:tmpl w:val="B05677BE"/>
    <w:styleLink w:val="CurrentList3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4" w15:restartNumberingAfterBreak="0">
    <w:nsid w:val="635454D3"/>
    <w:multiLevelType w:val="multilevel"/>
    <w:tmpl w:val="290AE884"/>
    <w:styleLink w:val="CurrentList8"/>
    <w:lvl w:ilvl="0">
      <w:start w:val="1"/>
      <w:numFmt w:val="decimal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4AE2365"/>
    <w:multiLevelType w:val="multilevel"/>
    <w:tmpl w:val="FCA0400A"/>
    <w:styleLink w:val="CurrentList3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2121" w:hanging="100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6" w15:restartNumberingAfterBreak="0">
    <w:nsid w:val="651478DC"/>
    <w:multiLevelType w:val="multilevel"/>
    <w:tmpl w:val="641C174C"/>
    <w:styleLink w:val="CurrentList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580254C"/>
    <w:multiLevelType w:val="multilevel"/>
    <w:tmpl w:val="2CB47B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pStyle w:val="LIST2"/>
      <w:suff w:val="space"/>
      <w:lvlText w:val="%4."/>
      <w:lvlJc w:val="left"/>
      <w:pPr>
        <w:ind w:left="1406" w:hanging="28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8" w15:restartNumberingAfterBreak="0">
    <w:nsid w:val="66453826"/>
    <w:multiLevelType w:val="multilevel"/>
    <w:tmpl w:val="98EC0A66"/>
    <w:styleLink w:val="CurrentList3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86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9" w15:restartNumberingAfterBreak="0">
    <w:nsid w:val="6B70767F"/>
    <w:multiLevelType w:val="multilevel"/>
    <w:tmpl w:val="34A61B02"/>
    <w:styleLink w:val="CurrentList1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0" w15:restartNumberingAfterBreak="0">
    <w:nsid w:val="6B8F11A3"/>
    <w:multiLevelType w:val="multilevel"/>
    <w:tmpl w:val="2CB47BAA"/>
    <w:styleLink w:val="CurrentList3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406" w:hanging="28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1" w15:restartNumberingAfterBreak="0">
    <w:nsid w:val="6E480333"/>
    <w:multiLevelType w:val="multilevel"/>
    <w:tmpl w:val="9D8216A4"/>
    <w:styleLink w:val="CurrentList2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2" w15:restartNumberingAfterBreak="0">
    <w:nsid w:val="6FD639D3"/>
    <w:multiLevelType w:val="multilevel"/>
    <w:tmpl w:val="15BE940C"/>
    <w:styleLink w:val="CurrentList3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418" w:hanging="29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3" w15:restartNumberingAfterBreak="0">
    <w:nsid w:val="73501DBE"/>
    <w:multiLevelType w:val="multilevel"/>
    <w:tmpl w:val="D3166AD8"/>
    <w:styleLink w:val="CurrentList2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4" w15:restartNumberingAfterBreak="0">
    <w:nsid w:val="787E4A18"/>
    <w:multiLevelType w:val="multilevel"/>
    <w:tmpl w:val="6B3EA130"/>
    <w:styleLink w:val="CurrentList3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61" w:hanging="24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5" w15:restartNumberingAfterBreak="0">
    <w:nsid w:val="79807A8D"/>
    <w:multiLevelType w:val="multilevel"/>
    <w:tmpl w:val="3954D3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40" w:hanging="1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6" w15:restartNumberingAfterBreak="0">
    <w:nsid w:val="7CF47E10"/>
    <w:multiLevelType w:val="multilevel"/>
    <w:tmpl w:val="C5C0FDA6"/>
    <w:styleLink w:val="CurrentList1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firstLine="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7" w15:restartNumberingAfterBreak="0">
    <w:nsid w:val="7D38337E"/>
    <w:multiLevelType w:val="multilevel"/>
    <w:tmpl w:val="1D0CD264"/>
    <w:styleLink w:val="CurrentList3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55" w:hanging="2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 w16cid:durableId="414128123">
    <w:abstractNumId w:val="27"/>
  </w:num>
  <w:num w:numId="2" w16cid:durableId="51000295">
    <w:abstractNumId w:val="10"/>
  </w:num>
  <w:num w:numId="3" w16cid:durableId="7803424">
    <w:abstractNumId w:val="3"/>
  </w:num>
  <w:num w:numId="4" w16cid:durableId="1588266987">
    <w:abstractNumId w:val="20"/>
  </w:num>
  <w:num w:numId="5" w16cid:durableId="1694988039">
    <w:abstractNumId w:val="18"/>
  </w:num>
  <w:num w:numId="6" w16cid:durableId="905725245">
    <w:abstractNumId w:val="45"/>
  </w:num>
  <w:num w:numId="7" w16cid:durableId="2087654054">
    <w:abstractNumId w:val="17"/>
  </w:num>
  <w:num w:numId="8" w16cid:durableId="99379667">
    <w:abstractNumId w:val="5"/>
  </w:num>
  <w:num w:numId="9" w16cid:durableId="286661867">
    <w:abstractNumId w:val="22"/>
  </w:num>
  <w:num w:numId="10" w16cid:durableId="1807970584">
    <w:abstractNumId w:val="26"/>
  </w:num>
  <w:num w:numId="11" w16cid:durableId="1580169564">
    <w:abstractNumId w:val="36"/>
  </w:num>
  <w:num w:numId="12" w16cid:durableId="1337418905">
    <w:abstractNumId w:val="8"/>
  </w:num>
  <w:num w:numId="13" w16cid:durableId="1602107157">
    <w:abstractNumId w:val="34"/>
  </w:num>
  <w:num w:numId="14" w16cid:durableId="878014083">
    <w:abstractNumId w:val="14"/>
  </w:num>
  <w:num w:numId="15" w16cid:durableId="1567036711">
    <w:abstractNumId w:val="11"/>
  </w:num>
  <w:num w:numId="16" w16cid:durableId="806313730">
    <w:abstractNumId w:val="13"/>
  </w:num>
  <w:num w:numId="17" w16cid:durableId="1398626414">
    <w:abstractNumId w:val="4"/>
  </w:num>
  <w:num w:numId="18" w16cid:durableId="1875539266">
    <w:abstractNumId w:val="46"/>
  </w:num>
  <w:num w:numId="19" w16cid:durableId="949632104">
    <w:abstractNumId w:val="19"/>
  </w:num>
  <w:num w:numId="20" w16cid:durableId="339623686">
    <w:abstractNumId w:val="6"/>
  </w:num>
  <w:num w:numId="21" w16cid:durableId="2036956411">
    <w:abstractNumId w:val="16"/>
  </w:num>
  <w:num w:numId="22" w16cid:durableId="1264530015">
    <w:abstractNumId w:val="32"/>
  </w:num>
  <w:num w:numId="23" w16cid:durableId="640966182">
    <w:abstractNumId w:val="25"/>
  </w:num>
  <w:num w:numId="24" w16cid:durableId="568002818">
    <w:abstractNumId w:val="21"/>
  </w:num>
  <w:num w:numId="25" w16cid:durableId="669990759">
    <w:abstractNumId w:val="39"/>
  </w:num>
  <w:num w:numId="26" w16cid:durableId="1588153943">
    <w:abstractNumId w:val="41"/>
  </w:num>
  <w:num w:numId="27" w16cid:durableId="1588611934">
    <w:abstractNumId w:val="12"/>
  </w:num>
  <w:num w:numId="28" w16cid:durableId="188178172">
    <w:abstractNumId w:val="37"/>
  </w:num>
  <w:num w:numId="29" w16cid:durableId="837769139">
    <w:abstractNumId w:val="31"/>
  </w:num>
  <w:num w:numId="30" w16cid:durableId="896745036">
    <w:abstractNumId w:val="0"/>
  </w:num>
  <w:num w:numId="31" w16cid:durableId="2041591886">
    <w:abstractNumId w:val="23"/>
  </w:num>
  <w:num w:numId="32" w16cid:durableId="1834759801">
    <w:abstractNumId w:val="28"/>
  </w:num>
  <w:num w:numId="33" w16cid:durableId="158811944">
    <w:abstractNumId w:val="30"/>
  </w:num>
  <w:num w:numId="34" w16cid:durableId="635914590">
    <w:abstractNumId w:val="29"/>
  </w:num>
  <w:num w:numId="35" w16cid:durableId="1211922188">
    <w:abstractNumId w:val="43"/>
  </w:num>
  <w:num w:numId="36" w16cid:durableId="623854524">
    <w:abstractNumId w:val="9"/>
  </w:num>
  <w:num w:numId="37" w16cid:durableId="456459562">
    <w:abstractNumId w:val="15"/>
  </w:num>
  <w:num w:numId="38" w16cid:durableId="474029193">
    <w:abstractNumId w:val="7"/>
  </w:num>
  <w:num w:numId="39" w16cid:durableId="133719902">
    <w:abstractNumId w:val="35"/>
  </w:num>
  <w:num w:numId="40" w16cid:durableId="670302458">
    <w:abstractNumId w:val="47"/>
  </w:num>
  <w:num w:numId="41" w16cid:durableId="1295334840">
    <w:abstractNumId w:val="44"/>
  </w:num>
  <w:num w:numId="42" w16cid:durableId="1760104189">
    <w:abstractNumId w:val="2"/>
  </w:num>
  <w:num w:numId="43" w16cid:durableId="507210303">
    <w:abstractNumId w:val="42"/>
  </w:num>
  <w:num w:numId="44" w16cid:durableId="163861233">
    <w:abstractNumId w:val="1"/>
  </w:num>
  <w:num w:numId="45" w16cid:durableId="1184436289">
    <w:abstractNumId w:val="38"/>
  </w:num>
  <w:num w:numId="46" w16cid:durableId="2061517125">
    <w:abstractNumId w:val="33"/>
  </w:num>
  <w:num w:numId="47" w16cid:durableId="1036538417">
    <w:abstractNumId w:val="40"/>
  </w:num>
  <w:num w:numId="48" w16cid:durableId="17690403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5E"/>
    <w:rsid w:val="00016F54"/>
    <w:rsid w:val="000214A2"/>
    <w:rsid w:val="000215AF"/>
    <w:rsid w:val="0002172C"/>
    <w:rsid w:val="0002180F"/>
    <w:rsid w:val="00022902"/>
    <w:rsid w:val="000244B3"/>
    <w:rsid w:val="0004168B"/>
    <w:rsid w:val="000707C8"/>
    <w:rsid w:val="00090445"/>
    <w:rsid w:val="000928CE"/>
    <w:rsid w:val="000A2CF1"/>
    <w:rsid w:val="000A67BE"/>
    <w:rsid w:val="000C031F"/>
    <w:rsid w:val="000F019B"/>
    <w:rsid w:val="00112CBF"/>
    <w:rsid w:val="00116F39"/>
    <w:rsid w:val="00136236"/>
    <w:rsid w:val="00146E7E"/>
    <w:rsid w:val="00164280"/>
    <w:rsid w:val="00166165"/>
    <w:rsid w:val="00177559"/>
    <w:rsid w:val="00187D39"/>
    <w:rsid w:val="00194A01"/>
    <w:rsid w:val="001D7ED5"/>
    <w:rsid w:val="00225F69"/>
    <w:rsid w:val="00271C67"/>
    <w:rsid w:val="00283EC6"/>
    <w:rsid w:val="00284869"/>
    <w:rsid w:val="002956BD"/>
    <w:rsid w:val="002A7B49"/>
    <w:rsid w:val="002B4F79"/>
    <w:rsid w:val="002D5C30"/>
    <w:rsid w:val="002F6184"/>
    <w:rsid w:val="00300DD1"/>
    <w:rsid w:val="00326699"/>
    <w:rsid w:val="00352422"/>
    <w:rsid w:val="00353F7B"/>
    <w:rsid w:val="00374808"/>
    <w:rsid w:val="003B3807"/>
    <w:rsid w:val="003D538D"/>
    <w:rsid w:val="003F448A"/>
    <w:rsid w:val="00404D15"/>
    <w:rsid w:val="00405D24"/>
    <w:rsid w:val="00413AAB"/>
    <w:rsid w:val="00474DAE"/>
    <w:rsid w:val="00490A54"/>
    <w:rsid w:val="004A0A1F"/>
    <w:rsid w:val="004C674A"/>
    <w:rsid w:val="004E7C23"/>
    <w:rsid w:val="00524674"/>
    <w:rsid w:val="005364DC"/>
    <w:rsid w:val="00552C4F"/>
    <w:rsid w:val="0059491D"/>
    <w:rsid w:val="005A2A15"/>
    <w:rsid w:val="005B566D"/>
    <w:rsid w:val="005C6680"/>
    <w:rsid w:val="005E3C66"/>
    <w:rsid w:val="00615ECA"/>
    <w:rsid w:val="006375AF"/>
    <w:rsid w:val="00651F7A"/>
    <w:rsid w:val="00657326"/>
    <w:rsid w:val="006854F9"/>
    <w:rsid w:val="00690FF0"/>
    <w:rsid w:val="006A42CB"/>
    <w:rsid w:val="006C565E"/>
    <w:rsid w:val="006F20BB"/>
    <w:rsid w:val="00707EE1"/>
    <w:rsid w:val="007151DF"/>
    <w:rsid w:val="007260EC"/>
    <w:rsid w:val="00747212"/>
    <w:rsid w:val="00764548"/>
    <w:rsid w:val="007B2A9E"/>
    <w:rsid w:val="007C55D8"/>
    <w:rsid w:val="007F31BE"/>
    <w:rsid w:val="00810104"/>
    <w:rsid w:val="00822BE1"/>
    <w:rsid w:val="008331DB"/>
    <w:rsid w:val="00837726"/>
    <w:rsid w:val="008C376C"/>
    <w:rsid w:val="008C7F36"/>
    <w:rsid w:val="008D017A"/>
    <w:rsid w:val="008D1AAC"/>
    <w:rsid w:val="008E080A"/>
    <w:rsid w:val="009042D8"/>
    <w:rsid w:val="009265C5"/>
    <w:rsid w:val="00926DFF"/>
    <w:rsid w:val="00945836"/>
    <w:rsid w:val="00950472"/>
    <w:rsid w:val="00951A99"/>
    <w:rsid w:val="0095708B"/>
    <w:rsid w:val="009600E8"/>
    <w:rsid w:val="009604D9"/>
    <w:rsid w:val="00975193"/>
    <w:rsid w:val="00984913"/>
    <w:rsid w:val="00986BC9"/>
    <w:rsid w:val="00992C96"/>
    <w:rsid w:val="0099389C"/>
    <w:rsid w:val="009A6312"/>
    <w:rsid w:val="009B751E"/>
    <w:rsid w:val="009C14CB"/>
    <w:rsid w:val="009D2232"/>
    <w:rsid w:val="009D55AD"/>
    <w:rsid w:val="009D7823"/>
    <w:rsid w:val="009E13DE"/>
    <w:rsid w:val="009E3329"/>
    <w:rsid w:val="009F3F79"/>
    <w:rsid w:val="00A37C30"/>
    <w:rsid w:val="00A552DE"/>
    <w:rsid w:val="00A73C84"/>
    <w:rsid w:val="00A74901"/>
    <w:rsid w:val="00AD3198"/>
    <w:rsid w:val="00AF6555"/>
    <w:rsid w:val="00B20256"/>
    <w:rsid w:val="00B2042C"/>
    <w:rsid w:val="00B366F0"/>
    <w:rsid w:val="00B613E6"/>
    <w:rsid w:val="00B632F0"/>
    <w:rsid w:val="00B71FEE"/>
    <w:rsid w:val="00B727FC"/>
    <w:rsid w:val="00B923A5"/>
    <w:rsid w:val="00BA50FA"/>
    <w:rsid w:val="00BC1AFF"/>
    <w:rsid w:val="00BD2C59"/>
    <w:rsid w:val="00BE66A1"/>
    <w:rsid w:val="00BF7993"/>
    <w:rsid w:val="00C01D75"/>
    <w:rsid w:val="00C03BE7"/>
    <w:rsid w:val="00C21B6C"/>
    <w:rsid w:val="00C44E77"/>
    <w:rsid w:val="00C51E65"/>
    <w:rsid w:val="00C60A88"/>
    <w:rsid w:val="00C6314C"/>
    <w:rsid w:val="00C65F6A"/>
    <w:rsid w:val="00C72183"/>
    <w:rsid w:val="00C7552A"/>
    <w:rsid w:val="00C90801"/>
    <w:rsid w:val="00C91D3A"/>
    <w:rsid w:val="00C969C1"/>
    <w:rsid w:val="00CA1852"/>
    <w:rsid w:val="00CD4E5E"/>
    <w:rsid w:val="00D347D3"/>
    <w:rsid w:val="00D36C22"/>
    <w:rsid w:val="00D45F03"/>
    <w:rsid w:val="00DA7C82"/>
    <w:rsid w:val="00DC1B09"/>
    <w:rsid w:val="00DE47B7"/>
    <w:rsid w:val="00DF362A"/>
    <w:rsid w:val="00DF7735"/>
    <w:rsid w:val="00E01D70"/>
    <w:rsid w:val="00E14232"/>
    <w:rsid w:val="00E22832"/>
    <w:rsid w:val="00E504A0"/>
    <w:rsid w:val="00E51362"/>
    <w:rsid w:val="00E7252C"/>
    <w:rsid w:val="00E951CF"/>
    <w:rsid w:val="00EA3B1D"/>
    <w:rsid w:val="00ED438A"/>
    <w:rsid w:val="00EE1F7E"/>
    <w:rsid w:val="00EE3B59"/>
    <w:rsid w:val="00EE3F95"/>
    <w:rsid w:val="00EF07F5"/>
    <w:rsid w:val="00F04F95"/>
    <w:rsid w:val="00F26346"/>
    <w:rsid w:val="00F50713"/>
    <w:rsid w:val="00F57E13"/>
    <w:rsid w:val="00F6317F"/>
    <w:rsid w:val="00F631E2"/>
    <w:rsid w:val="00F65A25"/>
    <w:rsid w:val="00F87EBD"/>
    <w:rsid w:val="00F960C9"/>
    <w:rsid w:val="00FA1CB4"/>
    <w:rsid w:val="00FA3569"/>
    <w:rsid w:val="00FC12B4"/>
    <w:rsid w:val="00FC61BD"/>
    <w:rsid w:val="00FE1BA9"/>
    <w:rsid w:val="00FF286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6FC5C"/>
  <w15:docId w15:val="{21B4C24F-0896-4646-950B-C869DD48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next w:val="MAINTEXT1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1">
    <w:name w:val="MAIN TEXT 1"/>
    <w:basedOn w:val="H1"/>
    <w:link w:val="MAINTEXT1Char"/>
    <w:qFormat/>
    <w:rsid w:val="00C72183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1Char">
    <w:name w:val="MAIN TEXT 1 Char"/>
    <w:basedOn w:val="H10"/>
    <w:link w:val="MAINTEXT1"/>
    <w:rsid w:val="00C72183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next w:val="MAINTEXT1"/>
    <w:qFormat/>
    <w:rsid w:val="00C72183"/>
    <w:pPr>
      <w:widowControl w:val="0"/>
      <w:numPr>
        <w:numId w:val="8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next w:val="MAINTEXT2"/>
    <w:qFormat/>
    <w:rsid w:val="00C72183"/>
    <w:pPr>
      <w:widowControl w:val="0"/>
      <w:numPr>
        <w:ilvl w:val="1"/>
        <w:numId w:val="8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next w:val="MAINTEXT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numbering" w:customStyle="1" w:styleId="CurrentList1">
    <w:name w:val="Current List1"/>
    <w:uiPriority w:val="99"/>
    <w:rsid w:val="00C72183"/>
    <w:pPr>
      <w:numPr>
        <w:numId w:val="4"/>
      </w:numPr>
    </w:pPr>
  </w:style>
  <w:style w:type="numbering" w:customStyle="1" w:styleId="CurrentList2">
    <w:name w:val="Current List2"/>
    <w:uiPriority w:val="99"/>
    <w:rsid w:val="00C72183"/>
    <w:pPr>
      <w:numPr>
        <w:numId w:val="5"/>
      </w:numPr>
    </w:pPr>
  </w:style>
  <w:style w:type="numbering" w:customStyle="1" w:styleId="CurrentList3">
    <w:name w:val="Current List3"/>
    <w:uiPriority w:val="99"/>
    <w:rsid w:val="00C72183"/>
    <w:pPr>
      <w:numPr>
        <w:numId w:val="7"/>
      </w:numPr>
    </w:pPr>
  </w:style>
  <w:style w:type="numbering" w:customStyle="1" w:styleId="CurrentList4">
    <w:name w:val="Current List4"/>
    <w:uiPriority w:val="99"/>
    <w:rsid w:val="00C72183"/>
    <w:pPr>
      <w:numPr>
        <w:numId w:val="9"/>
      </w:numPr>
    </w:pPr>
  </w:style>
  <w:style w:type="numbering" w:customStyle="1" w:styleId="CurrentList5">
    <w:name w:val="Current List5"/>
    <w:uiPriority w:val="99"/>
    <w:rsid w:val="00C72183"/>
    <w:pPr>
      <w:numPr>
        <w:numId w:val="10"/>
      </w:numPr>
    </w:pPr>
  </w:style>
  <w:style w:type="paragraph" w:customStyle="1" w:styleId="MAINTEXT2">
    <w:name w:val="MAIN TEXT 2"/>
    <w:basedOn w:val="MAINTEXT1"/>
    <w:qFormat/>
    <w:rsid w:val="00C72183"/>
    <w:pPr>
      <w:ind w:leftChars="167" w:left="167"/>
    </w:pPr>
  </w:style>
  <w:style w:type="paragraph" w:customStyle="1" w:styleId="TABLECAPTION">
    <w:name w:val="TABLE CAPTION"/>
    <w:basedOn w:val="Caption"/>
    <w:qFormat/>
    <w:rsid w:val="00C72183"/>
    <w:pPr>
      <w:keepNext w:val="0"/>
      <w:widowControl w:val="0"/>
      <w:adjustRightInd w:val="0"/>
      <w:spacing w:after="80" w:line="360" w:lineRule="auto"/>
      <w:jc w:val="left"/>
    </w:pPr>
  </w:style>
  <w:style w:type="paragraph" w:customStyle="1" w:styleId="TEXTPLAIN">
    <w:name w:val="TEXT PLAIN"/>
    <w:qFormat/>
    <w:rsid w:val="00C72183"/>
    <w:pPr>
      <w:widowControl w:val="0"/>
      <w:adjustRightInd w:val="0"/>
      <w:spacing w:before="80" w:after="80" w:line="240" w:lineRule="auto"/>
      <w:contextualSpacing/>
    </w:pPr>
    <w:rPr>
      <w:sz w:val="28"/>
      <w:szCs w:val="28"/>
    </w:rPr>
  </w:style>
  <w:style w:type="paragraph" w:customStyle="1" w:styleId="PICTURE">
    <w:name w:val="PICTURE"/>
    <w:basedOn w:val="MAINTEXT1"/>
    <w:qFormat/>
    <w:rsid w:val="00C72183"/>
    <w:pPr>
      <w:ind w:firstLine="0"/>
      <w:jc w:val="center"/>
    </w:pPr>
    <w:rPr>
      <w:noProof/>
      <w:lang w:val="en-US"/>
    </w:rPr>
  </w:style>
  <w:style w:type="paragraph" w:customStyle="1" w:styleId="PICTURECAPTION">
    <w:name w:val="PICTURE CAPTION"/>
    <w:basedOn w:val="Caption"/>
    <w:qFormat/>
    <w:rsid w:val="00C72183"/>
    <w:pPr>
      <w:keepNext w:val="0"/>
      <w:widowControl w:val="0"/>
      <w:adjustRightInd w:val="0"/>
      <w:spacing w:after="80" w:line="360" w:lineRule="auto"/>
      <w:jc w:val="center"/>
    </w:pPr>
  </w:style>
  <w:style w:type="numbering" w:customStyle="1" w:styleId="CurrentList6">
    <w:name w:val="Current List6"/>
    <w:uiPriority w:val="99"/>
    <w:rsid w:val="00C72183"/>
    <w:pPr>
      <w:numPr>
        <w:numId w:val="11"/>
      </w:numPr>
    </w:pPr>
  </w:style>
  <w:style w:type="numbering" w:customStyle="1" w:styleId="CurrentList7">
    <w:name w:val="Current List7"/>
    <w:uiPriority w:val="99"/>
    <w:rsid w:val="00C72183"/>
    <w:pPr>
      <w:numPr>
        <w:numId w:val="12"/>
      </w:numPr>
    </w:pPr>
  </w:style>
  <w:style w:type="numbering" w:customStyle="1" w:styleId="CurrentList8">
    <w:name w:val="Current List8"/>
    <w:uiPriority w:val="99"/>
    <w:rsid w:val="00C72183"/>
    <w:pPr>
      <w:numPr>
        <w:numId w:val="13"/>
      </w:numPr>
    </w:pPr>
  </w:style>
  <w:style w:type="paragraph" w:customStyle="1" w:styleId="RESOURCESLIST">
    <w:name w:val="RESOURCES LIST"/>
    <w:basedOn w:val="MAINTEXT1"/>
    <w:qFormat/>
    <w:rsid w:val="00F6317F"/>
    <w:pPr>
      <w:numPr>
        <w:numId w:val="3"/>
      </w:numPr>
      <w:ind w:left="0" w:firstLineChars="75" w:firstLine="210"/>
    </w:pPr>
  </w:style>
  <w:style w:type="numbering" w:customStyle="1" w:styleId="CurrentList9">
    <w:name w:val="Current List9"/>
    <w:uiPriority w:val="99"/>
    <w:rsid w:val="00177559"/>
    <w:pPr>
      <w:numPr>
        <w:numId w:val="14"/>
      </w:numPr>
    </w:pPr>
  </w:style>
  <w:style w:type="numbering" w:customStyle="1" w:styleId="CurrentList10">
    <w:name w:val="Current List10"/>
    <w:uiPriority w:val="99"/>
    <w:rsid w:val="009F3F79"/>
    <w:pPr>
      <w:numPr>
        <w:numId w:val="16"/>
      </w:numPr>
    </w:pPr>
  </w:style>
  <w:style w:type="numbering" w:customStyle="1" w:styleId="CurrentList11">
    <w:name w:val="Current List11"/>
    <w:uiPriority w:val="99"/>
    <w:rsid w:val="009F3F79"/>
    <w:pPr>
      <w:numPr>
        <w:numId w:val="17"/>
      </w:numPr>
    </w:pPr>
  </w:style>
  <w:style w:type="numbering" w:customStyle="1" w:styleId="CurrentList12">
    <w:name w:val="Current List12"/>
    <w:uiPriority w:val="99"/>
    <w:rsid w:val="009F3F79"/>
    <w:pPr>
      <w:numPr>
        <w:numId w:val="18"/>
      </w:numPr>
    </w:pPr>
  </w:style>
  <w:style w:type="numbering" w:customStyle="1" w:styleId="CurrentList13">
    <w:name w:val="Current List13"/>
    <w:uiPriority w:val="99"/>
    <w:rsid w:val="00975193"/>
    <w:pPr>
      <w:numPr>
        <w:numId w:val="19"/>
      </w:numPr>
    </w:pPr>
  </w:style>
  <w:style w:type="numbering" w:customStyle="1" w:styleId="CurrentList14">
    <w:name w:val="Current List14"/>
    <w:uiPriority w:val="99"/>
    <w:rsid w:val="00975193"/>
    <w:pPr>
      <w:numPr>
        <w:numId w:val="20"/>
      </w:numPr>
    </w:pPr>
  </w:style>
  <w:style w:type="numbering" w:customStyle="1" w:styleId="CurrentList15">
    <w:name w:val="Current List15"/>
    <w:uiPriority w:val="99"/>
    <w:rsid w:val="00975193"/>
    <w:pPr>
      <w:numPr>
        <w:numId w:val="21"/>
      </w:numPr>
    </w:pPr>
  </w:style>
  <w:style w:type="numbering" w:customStyle="1" w:styleId="CurrentList16">
    <w:name w:val="Current List16"/>
    <w:uiPriority w:val="99"/>
    <w:rsid w:val="00975193"/>
    <w:pPr>
      <w:numPr>
        <w:numId w:val="22"/>
      </w:numPr>
    </w:pPr>
  </w:style>
  <w:style w:type="paragraph" w:customStyle="1" w:styleId="LIST1">
    <w:name w:val="LIST1"/>
    <w:basedOn w:val="MAINTEXT1"/>
    <w:qFormat/>
    <w:rsid w:val="00984913"/>
    <w:pPr>
      <w:numPr>
        <w:ilvl w:val="3"/>
        <w:numId w:val="27"/>
      </w:numPr>
    </w:pPr>
  </w:style>
  <w:style w:type="numbering" w:customStyle="1" w:styleId="CurrentList17">
    <w:name w:val="Current List17"/>
    <w:uiPriority w:val="99"/>
    <w:rsid w:val="00F631E2"/>
    <w:pPr>
      <w:numPr>
        <w:numId w:val="23"/>
      </w:numPr>
    </w:pPr>
  </w:style>
  <w:style w:type="numbering" w:customStyle="1" w:styleId="CurrentList18">
    <w:name w:val="Current List18"/>
    <w:uiPriority w:val="99"/>
    <w:rsid w:val="00F631E2"/>
    <w:pPr>
      <w:numPr>
        <w:numId w:val="24"/>
      </w:numPr>
    </w:pPr>
  </w:style>
  <w:style w:type="numbering" w:customStyle="1" w:styleId="CurrentList19">
    <w:name w:val="Current List19"/>
    <w:uiPriority w:val="99"/>
    <w:rsid w:val="00F631E2"/>
    <w:pPr>
      <w:numPr>
        <w:numId w:val="25"/>
      </w:numPr>
    </w:pPr>
  </w:style>
  <w:style w:type="numbering" w:customStyle="1" w:styleId="CurrentList20">
    <w:name w:val="Current List20"/>
    <w:uiPriority w:val="99"/>
    <w:rsid w:val="00F631E2"/>
    <w:pPr>
      <w:numPr>
        <w:numId w:val="26"/>
      </w:numPr>
    </w:pPr>
  </w:style>
  <w:style w:type="numbering" w:customStyle="1" w:styleId="CurrentList21">
    <w:name w:val="Current List21"/>
    <w:uiPriority w:val="99"/>
    <w:rsid w:val="00F631E2"/>
    <w:pPr>
      <w:numPr>
        <w:numId w:val="29"/>
      </w:numPr>
    </w:pPr>
  </w:style>
  <w:style w:type="numbering" w:customStyle="1" w:styleId="CurrentList22">
    <w:name w:val="Current List22"/>
    <w:uiPriority w:val="99"/>
    <w:rsid w:val="00F631E2"/>
    <w:pPr>
      <w:numPr>
        <w:numId w:val="30"/>
      </w:numPr>
    </w:pPr>
  </w:style>
  <w:style w:type="numbering" w:customStyle="1" w:styleId="CurrentList23">
    <w:name w:val="Current List23"/>
    <w:uiPriority w:val="99"/>
    <w:rsid w:val="00F631E2"/>
    <w:pPr>
      <w:numPr>
        <w:numId w:val="31"/>
      </w:numPr>
    </w:pPr>
  </w:style>
  <w:style w:type="numbering" w:customStyle="1" w:styleId="CurrentList24">
    <w:name w:val="Current List24"/>
    <w:uiPriority w:val="99"/>
    <w:rsid w:val="00F631E2"/>
    <w:pPr>
      <w:numPr>
        <w:numId w:val="32"/>
      </w:numPr>
    </w:pPr>
  </w:style>
  <w:style w:type="numbering" w:customStyle="1" w:styleId="CurrentList25">
    <w:name w:val="Current List25"/>
    <w:uiPriority w:val="99"/>
    <w:rsid w:val="00F631E2"/>
    <w:pPr>
      <w:numPr>
        <w:numId w:val="33"/>
      </w:numPr>
    </w:pPr>
  </w:style>
  <w:style w:type="numbering" w:customStyle="1" w:styleId="CurrentList26">
    <w:name w:val="Current List26"/>
    <w:uiPriority w:val="99"/>
    <w:rsid w:val="00F631E2"/>
    <w:pPr>
      <w:numPr>
        <w:numId w:val="34"/>
      </w:numPr>
    </w:pPr>
  </w:style>
  <w:style w:type="numbering" w:customStyle="1" w:styleId="CurrentList27">
    <w:name w:val="Current List27"/>
    <w:uiPriority w:val="99"/>
    <w:rsid w:val="00F631E2"/>
    <w:pPr>
      <w:numPr>
        <w:numId w:val="35"/>
      </w:numPr>
    </w:pPr>
  </w:style>
  <w:style w:type="numbering" w:customStyle="1" w:styleId="CurrentList28">
    <w:name w:val="Current List28"/>
    <w:uiPriority w:val="99"/>
    <w:rsid w:val="00F631E2"/>
    <w:pPr>
      <w:numPr>
        <w:numId w:val="36"/>
      </w:numPr>
    </w:pPr>
  </w:style>
  <w:style w:type="numbering" w:customStyle="1" w:styleId="CurrentList29">
    <w:name w:val="Current List29"/>
    <w:uiPriority w:val="99"/>
    <w:rsid w:val="00F631E2"/>
    <w:pPr>
      <w:numPr>
        <w:numId w:val="37"/>
      </w:numPr>
    </w:pPr>
  </w:style>
  <w:style w:type="numbering" w:customStyle="1" w:styleId="CurrentList30">
    <w:name w:val="Current List30"/>
    <w:uiPriority w:val="99"/>
    <w:rsid w:val="00F631E2"/>
    <w:pPr>
      <w:numPr>
        <w:numId w:val="38"/>
      </w:numPr>
    </w:pPr>
  </w:style>
  <w:style w:type="numbering" w:customStyle="1" w:styleId="CurrentList31">
    <w:name w:val="Current List31"/>
    <w:uiPriority w:val="99"/>
    <w:rsid w:val="00F631E2"/>
    <w:pPr>
      <w:numPr>
        <w:numId w:val="39"/>
      </w:numPr>
    </w:pPr>
  </w:style>
  <w:style w:type="numbering" w:customStyle="1" w:styleId="CurrentList32">
    <w:name w:val="Current List32"/>
    <w:uiPriority w:val="99"/>
    <w:rsid w:val="00F631E2"/>
    <w:pPr>
      <w:numPr>
        <w:numId w:val="40"/>
      </w:numPr>
    </w:pPr>
  </w:style>
  <w:style w:type="numbering" w:customStyle="1" w:styleId="CurrentList33">
    <w:name w:val="Current List33"/>
    <w:uiPriority w:val="99"/>
    <w:rsid w:val="00F631E2"/>
    <w:pPr>
      <w:numPr>
        <w:numId w:val="41"/>
      </w:numPr>
    </w:pPr>
  </w:style>
  <w:style w:type="numbering" w:customStyle="1" w:styleId="CurrentList34">
    <w:name w:val="Current List34"/>
    <w:uiPriority w:val="99"/>
    <w:rsid w:val="00F631E2"/>
    <w:pPr>
      <w:numPr>
        <w:numId w:val="42"/>
      </w:numPr>
    </w:pPr>
  </w:style>
  <w:style w:type="numbering" w:customStyle="1" w:styleId="CurrentList35">
    <w:name w:val="Current List35"/>
    <w:uiPriority w:val="99"/>
    <w:rsid w:val="00F631E2"/>
    <w:pPr>
      <w:numPr>
        <w:numId w:val="43"/>
      </w:numPr>
    </w:pPr>
  </w:style>
  <w:style w:type="numbering" w:customStyle="1" w:styleId="CurrentList36">
    <w:name w:val="Current List36"/>
    <w:uiPriority w:val="99"/>
    <w:rsid w:val="00146E7E"/>
    <w:pPr>
      <w:numPr>
        <w:numId w:val="44"/>
      </w:numPr>
    </w:pPr>
  </w:style>
  <w:style w:type="numbering" w:customStyle="1" w:styleId="CurrentList37">
    <w:name w:val="Current List37"/>
    <w:uiPriority w:val="99"/>
    <w:rsid w:val="00146E7E"/>
    <w:pPr>
      <w:numPr>
        <w:numId w:val="45"/>
      </w:numPr>
    </w:pPr>
  </w:style>
  <w:style w:type="numbering" w:customStyle="1" w:styleId="CurrentList38">
    <w:name w:val="Current List38"/>
    <w:uiPriority w:val="99"/>
    <w:rsid w:val="00146E7E"/>
    <w:pPr>
      <w:numPr>
        <w:numId w:val="46"/>
      </w:numPr>
    </w:pPr>
  </w:style>
  <w:style w:type="paragraph" w:customStyle="1" w:styleId="LIST2">
    <w:name w:val="LIST2"/>
    <w:basedOn w:val="LIST1"/>
    <w:qFormat/>
    <w:rsid w:val="00984913"/>
    <w:pPr>
      <w:numPr>
        <w:numId w:val="28"/>
      </w:numPr>
    </w:pPr>
  </w:style>
  <w:style w:type="numbering" w:customStyle="1" w:styleId="CurrentList39">
    <w:name w:val="Current List39"/>
    <w:uiPriority w:val="99"/>
    <w:rsid w:val="00984913"/>
    <w:pPr>
      <w:numPr>
        <w:numId w:val="47"/>
      </w:numPr>
    </w:pPr>
  </w:style>
  <w:style w:type="numbering" w:customStyle="1" w:styleId="CurrentList40">
    <w:name w:val="Current List40"/>
    <w:uiPriority w:val="99"/>
    <w:rsid w:val="00FC12B4"/>
    <w:pPr>
      <w:numPr>
        <w:numId w:val="48"/>
      </w:numPr>
    </w:pPr>
  </w:style>
  <w:style w:type="paragraph" w:customStyle="1" w:styleId="LISTINGBODY">
    <w:name w:val="LISTING BODY"/>
    <w:next w:val="MAINTEXT1"/>
    <w:qFormat/>
    <w:rsid w:val="00FF2869"/>
    <w:pPr>
      <w:widowControl w:val="0"/>
      <w:adjustRightInd w:val="0"/>
      <w:spacing w:after="160" w:line="240" w:lineRule="auto"/>
      <w:contextualSpacing/>
    </w:pPr>
    <w:rPr>
      <w:rFonts w:ascii="Consolas" w:hAnsi="Consolas" w:cs="Consolas"/>
      <w:iCs/>
      <w:color w:val="000000" w:themeColor="text1"/>
      <w:sz w:val="20"/>
      <w:szCs w:val="20"/>
      <w:lang w:val="en-US"/>
    </w:rPr>
  </w:style>
  <w:style w:type="paragraph" w:customStyle="1" w:styleId="LISTINGCAPTION">
    <w:name w:val="LISTING CAPTION"/>
    <w:basedOn w:val="PICTURECAPTION"/>
    <w:next w:val="LISTINGBODY"/>
    <w:qFormat/>
    <w:rsid w:val="00FF2869"/>
    <w:pPr>
      <w:spacing w:after="4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EFD262A2-1188-E54C-A6F8-00D507D6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0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2025-10-11T04:44:00Z</cp:lastPrinted>
  <dcterms:created xsi:type="dcterms:W3CDTF">2025-10-11T04:44:00Z</dcterms:created>
  <dcterms:modified xsi:type="dcterms:W3CDTF">2025-10-11T04:44:00Z</dcterms:modified>
  <cp:category/>
</cp:coreProperties>
</file>