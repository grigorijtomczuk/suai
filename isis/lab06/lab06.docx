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161F5" w14:textId="77777777"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01D7D138" w14:textId="6B550C16" w:rsidR="00413AAB" w:rsidRPr="009265C5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</w:t>
      </w:r>
      <w:r w:rsidRPr="009265C5">
        <w:t xml:space="preserve"> </w:t>
      </w:r>
      <w:r w:rsidR="000028AE">
        <w:t>42</w:t>
      </w:r>
    </w:p>
    <w:p w14:paraId="4F820352" w14:textId="77777777"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49C6408D" w14:textId="77777777"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93"/>
        <w:gridCol w:w="2742"/>
        <w:gridCol w:w="284"/>
        <w:gridCol w:w="2976"/>
      </w:tblGrid>
      <w:tr w:rsidR="00413AAB" w14:paraId="7F801A72" w14:textId="77777777" w:rsidTr="008E080A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14:paraId="55A730F2" w14:textId="11864D0A" w:rsidR="00413AAB" w:rsidRPr="00AD3198" w:rsidRDefault="00DA771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proofErr w:type="spellStart"/>
            <w:r w:rsidRPr="00DA771B">
              <w:rPr>
                <w:lang w:val="en-US"/>
              </w:rPr>
              <w:t>ассистент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0D97F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468AE53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87978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976" w:type="dxa"/>
            <w:tcBorders>
              <w:top w:val="nil"/>
              <w:left w:val="nil"/>
              <w:right w:val="nil"/>
            </w:tcBorders>
            <w:vAlign w:val="center"/>
          </w:tcPr>
          <w:p w14:paraId="41CD63F2" w14:textId="4E6075E4" w:rsidR="00413AAB" w:rsidRPr="00AD3198" w:rsidRDefault="00DA771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t xml:space="preserve">В. В. </w:t>
            </w:r>
            <w:proofErr w:type="spellStart"/>
            <w:r w:rsidRPr="00DA771B">
              <w:t>Жукалин</w:t>
            </w:r>
            <w:proofErr w:type="spellEnd"/>
            <w:r w:rsidR="00AD3198">
              <w:t xml:space="preserve"> </w:t>
            </w:r>
          </w:p>
        </w:tc>
      </w:tr>
      <w:tr w:rsidR="00413AAB" w14:paraId="4D7453AA" w14:textId="77777777" w:rsidTr="008E080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8377F4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9DC53F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A4FA9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2E8B09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98AEBE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02BA73C8" w14:textId="77777777" w:rsidR="00413AAB" w:rsidRDefault="00413AAB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 w14:paraId="68E11FF4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5F87D06" w14:textId="1ABA6720" w:rsidR="00413AAB" w:rsidRPr="005F5EC7" w:rsidRDefault="00413AAB" w:rsidP="008E080A">
            <w:pPr>
              <w:pStyle w:val="a5"/>
              <w:spacing w:before="960"/>
              <w:rPr>
                <w:lang w:val="en-US"/>
              </w:rPr>
            </w:pPr>
            <w:r>
              <w:t>ОТЧЕТ О ЛАБОРАТОРНОЙ РАБОТЕ</w:t>
            </w:r>
            <w:r w:rsidR="000028AE">
              <w:t xml:space="preserve"> № </w:t>
            </w:r>
            <w:r w:rsidR="00300960">
              <w:t>6</w:t>
            </w:r>
          </w:p>
        </w:tc>
      </w:tr>
      <w:tr w:rsidR="00413AAB" w14:paraId="01CBDE55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F93BD24" w14:textId="760E14D4" w:rsidR="00413AAB" w:rsidRPr="000028AE" w:rsidRDefault="00007BB3" w:rsidP="000028AE">
            <w:pPr>
              <w:pStyle w:val="1"/>
              <w:spacing w:before="720" w:after="720"/>
              <w:rPr>
                <w:b w:val="0"/>
                <w:szCs w:val="32"/>
              </w:rPr>
            </w:pPr>
            <w:r w:rsidRPr="00007BB3">
              <w:rPr>
                <w:b w:val="0"/>
                <w:szCs w:val="32"/>
              </w:rPr>
              <w:t>РАЗРАБОТКА КОМАНДЛЕТОВ POWERSHELL ДЛЯ РАБОТЫ C ФАЙЛОВОЙ СИСТЕМОЙ</w:t>
            </w:r>
          </w:p>
        </w:tc>
      </w:tr>
      <w:tr w:rsidR="00413AAB" w14:paraId="45463162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51D049A" w14:textId="77777777" w:rsidR="00413AAB" w:rsidRPr="00AD3198" w:rsidRDefault="00413AAB" w:rsidP="008E080A">
            <w:pPr>
              <w:pStyle w:val="3"/>
              <w:keepNext w:val="0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по курсу:</w:t>
            </w:r>
          </w:p>
        </w:tc>
      </w:tr>
      <w:tr w:rsidR="00413AAB" w14:paraId="50029F9B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0E1583B" w14:textId="77129628" w:rsidR="00413AAB" w:rsidRDefault="00822AB6" w:rsidP="008E080A">
            <w:pPr>
              <w:pStyle w:val="3"/>
              <w:keepNext w:val="0"/>
              <w:spacing w:before="240"/>
              <w:rPr>
                <w:sz w:val="28"/>
                <w:szCs w:val="28"/>
                <w:lang w:val="ru-RU"/>
              </w:rPr>
            </w:pPr>
            <w:r w:rsidRPr="00822AB6">
              <w:rPr>
                <w:sz w:val="28"/>
                <w:szCs w:val="28"/>
                <w:lang w:val="ru-RU"/>
              </w:rPr>
              <w:t>ИНСТРУМЕНТАЛЬНЫЕ СРЕДСТВА ИНФОРМАЦИОННЫХ СИСТЕМ</w:t>
            </w:r>
          </w:p>
        </w:tc>
      </w:tr>
      <w:tr w:rsidR="00413AAB" w14:paraId="36A2C6F1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FB1E4CA" w14:textId="77777777" w:rsidR="00413AAB" w:rsidRDefault="00413AAB" w:rsidP="008E080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1DB6CFD0" w14:textId="77777777"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Look w:val="0000" w:firstRow="0" w:lastRow="0" w:firstColumn="0" w:lastColumn="0" w:noHBand="0" w:noVBand="0"/>
      </w:tblPr>
      <w:tblGrid>
        <w:gridCol w:w="2127"/>
        <w:gridCol w:w="1701"/>
        <w:gridCol w:w="283"/>
        <w:gridCol w:w="2693"/>
        <w:gridCol w:w="314"/>
        <w:gridCol w:w="2521"/>
      </w:tblGrid>
      <w:tr w:rsidR="00413AAB" w14:paraId="7F1850C0" w14:textId="77777777" w:rsidTr="008E080A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4F2440" w14:textId="77777777" w:rsidR="00413AAB" w:rsidRDefault="00F57E13" w:rsidP="00DA7C82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DA7C82">
              <w:t>гр</w:t>
            </w:r>
            <w:r w:rsidR="00413AAB" w:rsidRPr="009B751E">
              <w:t>.</w:t>
            </w:r>
            <w:r w:rsidR="00284869" w:rsidRPr="009B751E">
              <w:t xml:space="preserve"> №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2E5BE1" w14:textId="77777777" w:rsidR="00413AAB" w:rsidRPr="00AD3198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4326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879C28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27E871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107D88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2AC8288" w14:textId="77777777" w:rsidR="00413AAB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Г. С. Томчук</w:t>
            </w:r>
          </w:p>
        </w:tc>
      </w:tr>
      <w:tr w:rsidR="00413AAB" w14:paraId="07348A02" w14:textId="77777777" w:rsidTr="008E080A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DEE28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A5ADA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040AF4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C25155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AFCD18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5BF78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059F219B" w14:textId="77777777"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44D8F799" w14:textId="273C8662" w:rsidR="00271C67" w:rsidRPr="006F20BB" w:rsidRDefault="00413AAB" w:rsidP="006F20BB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  <w:sectPr w:rsidR="00271C67" w:rsidRPr="006F20BB" w:rsidSect="0002180F">
          <w:footerReference w:type="default" r:id="rId8"/>
          <w:type w:val="continuous"/>
          <w:pgSz w:w="11909" w:h="16834"/>
          <w:pgMar w:top="1134" w:right="567" w:bottom="1134" w:left="1701" w:header="720" w:footer="720" w:gutter="0"/>
          <w:pgNumType w:start="1"/>
          <w:cols w:space="720"/>
          <w:noEndnote/>
          <w:titlePg/>
          <w:docGrid w:linePitch="326"/>
        </w:sectPr>
      </w:pPr>
      <w:r>
        <w:t>Санкт-Петербург</w:t>
      </w:r>
      <w:r w:rsidR="005B566D">
        <w:rPr>
          <w:lang w:val="en-US"/>
        </w:rPr>
        <w:t xml:space="preserve"> </w:t>
      </w:r>
      <w:r w:rsidR="004F21B8">
        <w:t>2025</w:t>
      </w:r>
      <w:r w:rsidR="003B3807">
        <w:rPr>
          <w:lang w:val="en-US"/>
        </w:rPr>
        <w:br w:type="page"/>
      </w:r>
    </w:p>
    <w:p w14:paraId="2D29CE39" w14:textId="7D9DEB58" w:rsidR="008331DB" w:rsidRDefault="007277DD" w:rsidP="00F26346">
      <w:pPr>
        <w:pStyle w:val="DIV1"/>
      </w:pPr>
      <w:r w:rsidRPr="007277DD">
        <w:lastRenderedPageBreak/>
        <w:t>Цель работы</w:t>
      </w:r>
    </w:p>
    <w:p w14:paraId="725426F3" w14:textId="7D8737C8" w:rsidR="00CB7121" w:rsidRDefault="004071A1" w:rsidP="0077323E">
      <w:pPr>
        <w:pStyle w:val="MAINTEXT"/>
      </w:pPr>
      <w:r>
        <w:t xml:space="preserve">Цель работы: </w:t>
      </w:r>
      <w:r w:rsidR="0077323E">
        <w:t>и</w:t>
      </w:r>
      <w:r w:rsidR="0077323E">
        <w:t xml:space="preserve">зучить </w:t>
      </w:r>
      <w:proofErr w:type="spellStart"/>
      <w:r w:rsidR="0077323E">
        <w:t>командлеты</w:t>
      </w:r>
      <w:proofErr w:type="spellEnd"/>
      <w:r w:rsidR="0077323E">
        <w:t xml:space="preserve"> </w:t>
      </w:r>
      <w:proofErr w:type="spellStart"/>
      <w:r w:rsidR="0077323E">
        <w:t>PowerShell</w:t>
      </w:r>
      <w:proofErr w:type="spellEnd"/>
      <w:r w:rsidR="0077323E">
        <w:t>, предназначенные для работы с</w:t>
      </w:r>
      <w:r w:rsidR="0077323E">
        <w:t xml:space="preserve"> </w:t>
      </w:r>
      <w:r w:rsidR="0077323E">
        <w:t>файловой системой</w:t>
      </w:r>
      <w:r w:rsidR="003D0B17">
        <w:t>.</w:t>
      </w:r>
    </w:p>
    <w:p w14:paraId="31F0A3A8" w14:textId="071F2527" w:rsidR="007277DD" w:rsidRDefault="00A544A9" w:rsidP="007277DD">
      <w:pPr>
        <w:pStyle w:val="DIV1"/>
      </w:pPr>
      <w:r w:rsidRPr="00A544A9">
        <w:t>Выполненные упражнения</w:t>
      </w:r>
    </w:p>
    <w:p w14:paraId="4FC51961" w14:textId="05D1320E" w:rsidR="007C1DB7" w:rsidRDefault="007C1DB7" w:rsidP="00C56962">
      <w:pPr>
        <w:pStyle w:val="DIV2"/>
      </w:pPr>
      <w:r w:rsidRPr="00664C67">
        <w:t xml:space="preserve">Упражнение </w:t>
      </w:r>
      <w:r w:rsidR="001575BA">
        <w:t>2.</w:t>
      </w:r>
      <w:r w:rsidR="00983AC8">
        <w:rPr>
          <w:lang w:val="en-US"/>
        </w:rPr>
        <w:t>12</w:t>
      </w:r>
    </w:p>
    <w:p w14:paraId="576B833E" w14:textId="1C5FAA43" w:rsidR="007C1DB7" w:rsidRDefault="007C1DB7" w:rsidP="002B6C84">
      <w:pPr>
        <w:pStyle w:val="MAINTEXT"/>
      </w:pPr>
      <w:r>
        <w:t xml:space="preserve">На рис. </w:t>
      </w:r>
      <w:r w:rsidR="006E5678">
        <w:t>1</w:t>
      </w:r>
      <w:r w:rsidR="007B62E5">
        <w:t>-5</w:t>
      </w:r>
      <w:r>
        <w:t xml:space="preserve"> изображен результат выполнения упражнения </w:t>
      </w:r>
      <w:r w:rsidR="001575BA">
        <w:t>2.</w:t>
      </w:r>
      <w:r w:rsidR="00983AC8" w:rsidRPr="00983AC8">
        <w:t>12</w:t>
      </w:r>
      <w:r>
        <w:t>.</w:t>
      </w:r>
    </w:p>
    <w:p w14:paraId="5296B5AB" w14:textId="77777777" w:rsidR="007C1DB7" w:rsidRDefault="007C1DB7" w:rsidP="002B6C84">
      <w:pPr>
        <w:pStyle w:val="MAINTEXT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0EB5CE1E" wp14:editId="5534101D">
            <wp:extent cx="3460750" cy="2883276"/>
            <wp:effectExtent l="0" t="0" r="6350" b="0"/>
            <wp:docPr id="28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Graphic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5300" cy="288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43A48" w14:textId="26D192A7" w:rsidR="007C1DB7" w:rsidRDefault="007C1DB7" w:rsidP="002B6C84">
      <w:pPr>
        <w:pStyle w:val="af0"/>
        <w:keepNext w:val="0"/>
        <w:widowControl w:val="0"/>
        <w:spacing w:line="360" w:lineRule="auto"/>
        <w:jc w:val="center"/>
        <w:rPr>
          <w:lang w:val="en-US"/>
        </w:rPr>
      </w:pPr>
      <w:r>
        <w:t>Рисунок</w:t>
      </w:r>
      <w:r w:rsidRPr="009A59FB">
        <w:rPr>
          <w:lang w:val="en-US"/>
        </w:rPr>
        <w:t xml:space="preserve"> </w:t>
      </w:r>
      <w:r w:rsidR="003920CE">
        <w:fldChar w:fldCharType="begin"/>
      </w:r>
      <w:r w:rsidR="003920CE" w:rsidRPr="009A59FB">
        <w:rPr>
          <w:lang w:val="en-US"/>
        </w:rPr>
        <w:instrText xml:space="preserve"> SEQ </w:instrText>
      </w:r>
      <w:r w:rsidR="003920CE">
        <w:instrText>Рисунок</w:instrText>
      </w:r>
      <w:r w:rsidR="003920CE" w:rsidRPr="009A59FB">
        <w:rPr>
          <w:lang w:val="en-US"/>
        </w:rPr>
        <w:instrText xml:space="preserve"> \* ARABIC </w:instrText>
      </w:r>
      <w:r w:rsidR="003920CE">
        <w:fldChar w:fldCharType="separate"/>
      </w:r>
      <w:r w:rsidR="002B6048">
        <w:rPr>
          <w:noProof/>
          <w:lang w:val="en-US"/>
        </w:rPr>
        <w:t>1</w:t>
      </w:r>
      <w:r w:rsidR="003920CE">
        <w:rPr>
          <w:noProof/>
        </w:rPr>
        <w:fldChar w:fldCharType="end"/>
      </w:r>
      <w:r w:rsidRPr="009A59FB">
        <w:rPr>
          <w:lang w:val="en-US"/>
        </w:rPr>
        <w:t xml:space="preserve"> –</w:t>
      </w:r>
      <w:r w:rsidR="00E53273" w:rsidRPr="009A59FB">
        <w:rPr>
          <w:lang w:val="en-US"/>
        </w:rPr>
        <w:t xml:space="preserve"> </w:t>
      </w:r>
      <w:r w:rsidR="009A59FB" w:rsidRPr="009A59FB">
        <w:rPr>
          <w:lang w:val="en-US"/>
        </w:rPr>
        <w:t>Get-</w:t>
      </w:r>
      <w:proofErr w:type="spellStart"/>
      <w:r w:rsidR="009A59FB" w:rsidRPr="009A59FB">
        <w:rPr>
          <w:lang w:val="en-US"/>
        </w:rPr>
        <w:t>Childitem</w:t>
      </w:r>
      <w:proofErr w:type="spellEnd"/>
      <w:r w:rsidR="009A59FB" w:rsidRPr="009A59FB">
        <w:rPr>
          <w:lang w:val="en-US"/>
        </w:rPr>
        <w:t xml:space="preserve"> -Include *.log –Recurse -Force</w:t>
      </w:r>
    </w:p>
    <w:p w14:paraId="6614B54E" w14:textId="77777777" w:rsidR="00C72501" w:rsidRDefault="00C72501" w:rsidP="00C72501">
      <w:pPr>
        <w:pStyle w:val="MAINTEXT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15E3666A" wp14:editId="71A6AA49">
            <wp:extent cx="3465299" cy="2887066"/>
            <wp:effectExtent l="0" t="0" r="1905" b="8890"/>
            <wp:docPr id="4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5299" cy="288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C62B4" w14:textId="60FB020E" w:rsidR="00C72501" w:rsidRPr="009A59FB" w:rsidRDefault="00C72501" w:rsidP="00C72501">
      <w:pPr>
        <w:pStyle w:val="af0"/>
        <w:keepNext w:val="0"/>
        <w:widowControl w:val="0"/>
        <w:spacing w:line="360" w:lineRule="auto"/>
        <w:jc w:val="center"/>
        <w:rPr>
          <w:lang w:val="en-US"/>
        </w:rPr>
      </w:pPr>
      <w:r>
        <w:t>Рисунок</w:t>
      </w:r>
      <w:r w:rsidRPr="009A59FB">
        <w:rPr>
          <w:lang w:val="en-US"/>
        </w:rPr>
        <w:t xml:space="preserve"> </w:t>
      </w:r>
      <w:r>
        <w:fldChar w:fldCharType="begin"/>
      </w:r>
      <w:r w:rsidRPr="009A59FB">
        <w:rPr>
          <w:lang w:val="en-US"/>
        </w:rPr>
        <w:instrText xml:space="preserve"> SEQ </w:instrText>
      </w:r>
      <w:r>
        <w:instrText>Рисунок</w:instrText>
      </w:r>
      <w:r w:rsidRPr="009A59FB">
        <w:rPr>
          <w:lang w:val="en-US"/>
        </w:rPr>
        <w:instrText xml:space="preserve"> \* ARABIC </w:instrText>
      </w:r>
      <w:r>
        <w:fldChar w:fldCharType="separate"/>
      </w:r>
      <w:r w:rsidR="002B6048">
        <w:rPr>
          <w:noProof/>
          <w:lang w:val="en-US"/>
        </w:rPr>
        <w:t>2</w:t>
      </w:r>
      <w:r>
        <w:rPr>
          <w:noProof/>
        </w:rPr>
        <w:fldChar w:fldCharType="end"/>
      </w:r>
      <w:r w:rsidRPr="009A59FB">
        <w:rPr>
          <w:lang w:val="en-US"/>
        </w:rPr>
        <w:t xml:space="preserve"> – </w:t>
      </w:r>
      <w:r w:rsidRPr="00C72501">
        <w:rPr>
          <w:lang w:val="en-US"/>
        </w:rPr>
        <w:t>Get-</w:t>
      </w:r>
      <w:proofErr w:type="spellStart"/>
      <w:r w:rsidRPr="00C72501">
        <w:rPr>
          <w:lang w:val="en-US"/>
        </w:rPr>
        <w:t>Childitem</w:t>
      </w:r>
      <w:proofErr w:type="spellEnd"/>
      <w:r w:rsidRPr="00C72501">
        <w:rPr>
          <w:lang w:val="en-US"/>
        </w:rPr>
        <w:t xml:space="preserve"> –Path</w:t>
      </w:r>
      <w:r w:rsidR="00737DE9">
        <w:rPr>
          <w:lang w:val="en-US"/>
        </w:rPr>
        <w:t xml:space="preserve"> …*log</w:t>
      </w:r>
      <w:r w:rsidRPr="00C72501">
        <w:rPr>
          <w:lang w:val="en-US"/>
        </w:rPr>
        <w:t xml:space="preserve"> -Force</w:t>
      </w:r>
    </w:p>
    <w:p w14:paraId="04F4D058" w14:textId="77777777" w:rsidR="00DF2715" w:rsidRDefault="00DF2715" w:rsidP="00DF2715">
      <w:pPr>
        <w:pStyle w:val="MAINTEXT"/>
        <w:ind w:firstLine="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1D354BA2" wp14:editId="46A0B2CB">
            <wp:extent cx="3740150" cy="4329301"/>
            <wp:effectExtent l="0" t="0" r="0" b="0"/>
            <wp:docPr id="5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4932" cy="433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974DE" w14:textId="49E71BC0" w:rsidR="00DF2715" w:rsidRPr="00CB5D97" w:rsidRDefault="00DF2715" w:rsidP="00DF2715">
      <w:pPr>
        <w:pStyle w:val="af0"/>
        <w:keepNext w:val="0"/>
        <w:widowControl w:val="0"/>
        <w:spacing w:line="360" w:lineRule="auto"/>
        <w:jc w:val="center"/>
      </w:pPr>
      <w:r>
        <w:t>Рисунок</w:t>
      </w:r>
      <w:r w:rsidRPr="00CB5D97">
        <w:t xml:space="preserve"> </w:t>
      </w:r>
      <w:r>
        <w:fldChar w:fldCharType="begin"/>
      </w:r>
      <w:r w:rsidRPr="00CB5D97">
        <w:instrText xml:space="preserve"> </w:instrText>
      </w:r>
      <w:r w:rsidRPr="009A59FB">
        <w:rPr>
          <w:lang w:val="en-US"/>
        </w:rPr>
        <w:instrText>SEQ</w:instrText>
      </w:r>
      <w:r w:rsidRPr="00CB5D97">
        <w:instrText xml:space="preserve"> </w:instrText>
      </w:r>
      <w:r>
        <w:instrText>Рисунок</w:instrText>
      </w:r>
      <w:r w:rsidRPr="00CB5D97">
        <w:instrText xml:space="preserve"> \* </w:instrText>
      </w:r>
      <w:r w:rsidRPr="009A59FB">
        <w:rPr>
          <w:lang w:val="en-US"/>
        </w:rPr>
        <w:instrText>ARABIC</w:instrText>
      </w:r>
      <w:r w:rsidRPr="00CB5D97">
        <w:instrText xml:space="preserve"> </w:instrText>
      </w:r>
      <w:r>
        <w:fldChar w:fldCharType="separate"/>
      </w:r>
      <w:r w:rsidR="002B6048" w:rsidRPr="002B6048">
        <w:rPr>
          <w:noProof/>
        </w:rPr>
        <w:t>3</w:t>
      </w:r>
      <w:r>
        <w:rPr>
          <w:noProof/>
        </w:rPr>
        <w:fldChar w:fldCharType="end"/>
      </w:r>
      <w:r w:rsidRPr="00CB5D97">
        <w:t xml:space="preserve"> – </w:t>
      </w:r>
      <w:r w:rsidR="003E39B9" w:rsidRPr="00CB5D97">
        <w:t>Фильтрация</w:t>
      </w:r>
      <w:r w:rsidR="00CB5D97">
        <w:t xml:space="preserve"> </w:t>
      </w:r>
      <w:r w:rsidR="00CB5D97">
        <w:rPr>
          <w:lang w:val="en-US"/>
        </w:rPr>
        <w:t>docx</w:t>
      </w:r>
      <w:r w:rsidR="00CB5D97" w:rsidRPr="00CB5D97">
        <w:t xml:space="preserve"> </w:t>
      </w:r>
      <w:r w:rsidR="00CB5D97">
        <w:t>файлов по содержанию «</w:t>
      </w:r>
      <w:r w:rsidR="00CB5D97">
        <w:rPr>
          <w:lang w:val="en-US"/>
        </w:rPr>
        <w:t>Agreement</w:t>
      </w:r>
      <w:r w:rsidR="00CB5D97">
        <w:t>» в названии</w:t>
      </w:r>
      <w:r w:rsidR="003E39B9" w:rsidRPr="00CB5D97">
        <w:t xml:space="preserve"> средствами параметра –</w:t>
      </w:r>
      <w:r w:rsidR="003E39B9" w:rsidRPr="003E39B9">
        <w:rPr>
          <w:lang w:val="en-US"/>
        </w:rPr>
        <w:t>Filter</w:t>
      </w:r>
    </w:p>
    <w:p w14:paraId="1F1DF354" w14:textId="77777777" w:rsidR="005F4BA6" w:rsidRDefault="005F4BA6" w:rsidP="005F4BA6">
      <w:pPr>
        <w:pStyle w:val="MAINTEXT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1133979F" wp14:editId="7944ADF5">
            <wp:extent cx="3744932" cy="2430625"/>
            <wp:effectExtent l="0" t="0" r="8255" b="8255"/>
            <wp:docPr id="2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raphic 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4932" cy="24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CB2C8" w14:textId="1747DB01" w:rsidR="005F4BA6" w:rsidRPr="00CB5D97" w:rsidRDefault="005F4BA6" w:rsidP="005F4BA6">
      <w:pPr>
        <w:pStyle w:val="af0"/>
        <w:keepNext w:val="0"/>
        <w:widowControl w:val="0"/>
        <w:spacing w:line="360" w:lineRule="auto"/>
        <w:jc w:val="center"/>
      </w:pPr>
      <w:r>
        <w:t>Рисунок</w:t>
      </w:r>
      <w:r w:rsidRPr="00CB5D97">
        <w:t xml:space="preserve"> </w:t>
      </w:r>
      <w:r>
        <w:fldChar w:fldCharType="begin"/>
      </w:r>
      <w:r w:rsidRPr="00CB5D97">
        <w:instrText xml:space="preserve"> </w:instrText>
      </w:r>
      <w:r w:rsidRPr="009A59FB">
        <w:rPr>
          <w:lang w:val="en-US"/>
        </w:rPr>
        <w:instrText>SEQ</w:instrText>
      </w:r>
      <w:r w:rsidRPr="00CB5D97">
        <w:instrText xml:space="preserve"> </w:instrText>
      </w:r>
      <w:r>
        <w:instrText>Рисунок</w:instrText>
      </w:r>
      <w:r w:rsidRPr="00CB5D97">
        <w:instrText xml:space="preserve"> \* </w:instrText>
      </w:r>
      <w:r w:rsidRPr="009A59FB">
        <w:rPr>
          <w:lang w:val="en-US"/>
        </w:rPr>
        <w:instrText>ARABIC</w:instrText>
      </w:r>
      <w:r w:rsidRPr="00CB5D97">
        <w:instrText xml:space="preserve"> </w:instrText>
      </w:r>
      <w:r>
        <w:fldChar w:fldCharType="separate"/>
      </w:r>
      <w:r w:rsidR="002B6048" w:rsidRPr="002B6048">
        <w:rPr>
          <w:noProof/>
        </w:rPr>
        <w:t>4</w:t>
      </w:r>
      <w:r>
        <w:rPr>
          <w:noProof/>
        </w:rPr>
        <w:fldChar w:fldCharType="end"/>
      </w:r>
      <w:r w:rsidRPr="00CB5D97">
        <w:t xml:space="preserve"> – </w:t>
      </w:r>
      <w:r w:rsidR="00C32996" w:rsidRPr="00C32996">
        <w:t>Фильтрация</w:t>
      </w:r>
      <w:r w:rsidR="00A24301" w:rsidRPr="00A24301">
        <w:t xml:space="preserve"> </w:t>
      </w:r>
      <w:r w:rsidR="00A24301">
        <w:rPr>
          <w:lang w:val="en-US"/>
        </w:rPr>
        <w:t>docx</w:t>
      </w:r>
      <w:r w:rsidR="00A24301" w:rsidRPr="00A24301">
        <w:t xml:space="preserve"> </w:t>
      </w:r>
      <w:r w:rsidR="00A24301">
        <w:t>файлов</w:t>
      </w:r>
      <w:r w:rsidR="00C32996" w:rsidRPr="00C32996">
        <w:t xml:space="preserve"> средствами параметра -</w:t>
      </w:r>
      <w:proofErr w:type="spellStart"/>
      <w:r w:rsidR="00C32996" w:rsidRPr="00C32996">
        <w:t>Include</w:t>
      </w:r>
      <w:proofErr w:type="spellEnd"/>
    </w:p>
    <w:p w14:paraId="065D3395" w14:textId="77777777" w:rsidR="00945ACC" w:rsidRDefault="00945ACC" w:rsidP="00945ACC">
      <w:pPr>
        <w:pStyle w:val="MAINTEXT"/>
        <w:ind w:firstLine="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04BE81DB" wp14:editId="2F39EF9C">
            <wp:extent cx="3744931" cy="2430625"/>
            <wp:effectExtent l="0" t="0" r="8255" b="8255"/>
            <wp:docPr id="32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4931" cy="24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08EAE" w14:textId="715D48C6" w:rsidR="00945ACC" w:rsidRPr="00CB5D97" w:rsidRDefault="00945ACC" w:rsidP="00945ACC">
      <w:pPr>
        <w:pStyle w:val="af0"/>
        <w:keepNext w:val="0"/>
        <w:widowControl w:val="0"/>
        <w:spacing w:line="360" w:lineRule="auto"/>
        <w:jc w:val="center"/>
      </w:pPr>
      <w:r>
        <w:t>Рисунок</w:t>
      </w:r>
      <w:r w:rsidRPr="00CB5D97">
        <w:t xml:space="preserve"> </w:t>
      </w:r>
      <w:r>
        <w:fldChar w:fldCharType="begin"/>
      </w:r>
      <w:r w:rsidRPr="00CB5D97">
        <w:instrText xml:space="preserve"> </w:instrText>
      </w:r>
      <w:r w:rsidRPr="009A59FB">
        <w:rPr>
          <w:lang w:val="en-US"/>
        </w:rPr>
        <w:instrText>SEQ</w:instrText>
      </w:r>
      <w:r w:rsidRPr="00CB5D97">
        <w:instrText xml:space="preserve"> </w:instrText>
      </w:r>
      <w:r>
        <w:instrText>Рисунок</w:instrText>
      </w:r>
      <w:r w:rsidRPr="00CB5D97">
        <w:instrText xml:space="preserve"> \* </w:instrText>
      </w:r>
      <w:r w:rsidRPr="009A59FB">
        <w:rPr>
          <w:lang w:val="en-US"/>
        </w:rPr>
        <w:instrText>ARABIC</w:instrText>
      </w:r>
      <w:r w:rsidRPr="00CB5D97">
        <w:instrText xml:space="preserve"> </w:instrText>
      </w:r>
      <w:r>
        <w:fldChar w:fldCharType="separate"/>
      </w:r>
      <w:r w:rsidR="002B6048" w:rsidRPr="002B6048">
        <w:rPr>
          <w:noProof/>
        </w:rPr>
        <w:t>5</w:t>
      </w:r>
      <w:r>
        <w:rPr>
          <w:noProof/>
        </w:rPr>
        <w:fldChar w:fldCharType="end"/>
      </w:r>
      <w:r w:rsidRPr="00CB5D97">
        <w:t xml:space="preserve"> – </w:t>
      </w:r>
      <w:r w:rsidRPr="00C32996">
        <w:t>Фильтрация</w:t>
      </w:r>
      <w:r w:rsidRPr="00A24301">
        <w:t xml:space="preserve"> </w:t>
      </w:r>
      <w:r>
        <w:rPr>
          <w:lang w:val="en-US"/>
        </w:rPr>
        <w:t>docx</w:t>
      </w:r>
      <w:r w:rsidRPr="00A24301">
        <w:t xml:space="preserve"> </w:t>
      </w:r>
      <w:r>
        <w:t>файлов</w:t>
      </w:r>
      <w:r w:rsidRPr="00C32996">
        <w:t xml:space="preserve"> средствами параметра -</w:t>
      </w:r>
      <w:proofErr w:type="spellStart"/>
      <w:r w:rsidR="000F17D7" w:rsidRPr="000F17D7">
        <w:t>Exclude</w:t>
      </w:r>
      <w:proofErr w:type="spellEnd"/>
    </w:p>
    <w:p w14:paraId="75218974" w14:textId="2073D96D" w:rsidR="008118AE" w:rsidRDefault="008118AE" w:rsidP="00C56962">
      <w:pPr>
        <w:pStyle w:val="DIV2"/>
      </w:pPr>
      <w:r w:rsidRPr="00664C67">
        <w:t xml:space="preserve">Упражнение </w:t>
      </w:r>
      <w:r>
        <w:t>2.</w:t>
      </w:r>
      <w:r w:rsidRPr="008118AE">
        <w:rPr>
          <w:lang w:val="en-US"/>
        </w:rPr>
        <w:t>1</w:t>
      </w:r>
      <w:r w:rsidR="00A04475">
        <w:rPr>
          <w:lang w:val="en-US"/>
        </w:rPr>
        <w:t>3</w:t>
      </w:r>
    </w:p>
    <w:p w14:paraId="4AF007B0" w14:textId="69B44C25" w:rsidR="008118AE" w:rsidRDefault="008118AE" w:rsidP="008118AE">
      <w:pPr>
        <w:pStyle w:val="MAINTEXT"/>
      </w:pPr>
      <w:r>
        <w:t xml:space="preserve">На рис. </w:t>
      </w:r>
      <w:r w:rsidR="00EE5192">
        <w:t>6-10</w:t>
      </w:r>
      <w:r>
        <w:t xml:space="preserve"> изображен результат выполнения упражнения 2.</w:t>
      </w:r>
      <w:r w:rsidRPr="00983AC8">
        <w:t>1</w:t>
      </w:r>
      <w:r w:rsidR="00A04475" w:rsidRPr="000D3B9F">
        <w:t>3</w:t>
      </w:r>
      <w:r>
        <w:t>.</w:t>
      </w:r>
    </w:p>
    <w:p w14:paraId="7563B4E4" w14:textId="77777777" w:rsidR="008118AE" w:rsidRDefault="008118AE" w:rsidP="008118AE">
      <w:pPr>
        <w:pStyle w:val="MAINTEXT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5BB3E03E" wp14:editId="157DBADA">
            <wp:extent cx="3469861" cy="2600143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9861" cy="2600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F7363" w14:textId="2177A988" w:rsidR="008118AE" w:rsidRDefault="008118AE" w:rsidP="008118AE">
      <w:pPr>
        <w:pStyle w:val="af0"/>
        <w:keepNext w:val="0"/>
        <w:widowControl w:val="0"/>
        <w:spacing w:line="360" w:lineRule="auto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B6048">
        <w:rPr>
          <w:noProof/>
        </w:rPr>
        <w:t>6</w:t>
      </w:r>
      <w:r>
        <w:rPr>
          <w:noProof/>
        </w:rPr>
        <w:fldChar w:fldCharType="end"/>
      </w:r>
      <w:r w:rsidRPr="000214A2">
        <w:t xml:space="preserve"> –</w:t>
      </w:r>
      <w:r w:rsidRPr="00E53273">
        <w:t xml:space="preserve"> </w:t>
      </w:r>
      <w:r w:rsidR="00AE785D" w:rsidRPr="00AE785D">
        <w:t>Использование Get-</w:t>
      </w:r>
      <w:proofErr w:type="spellStart"/>
      <w:r w:rsidR="00AE785D" w:rsidRPr="00AE785D">
        <w:t>Item</w:t>
      </w:r>
      <w:proofErr w:type="spellEnd"/>
      <w:r w:rsidR="00AE785D" w:rsidRPr="00AE785D">
        <w:t xml:space="preserve"> для вывода информации о папке</w:t>
      </w:r>
    </w:p>
    <w:p w14:paraId="577A6C69" w14:textId="77777777" w:rsidR="009465A3" w:rsidRDefault="009465A3" w:rsidP="009465A3">
      <w:pPr>
        <w:pStyle w:val="MAINTEXT"/>
        <w:ind w:firstLine="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56E6C9B8" wp14:editId="353391C2">
            <wp:extent cx="3094451" cy="2600143"/>
            <wp:effectExtent l="0" t="0" r="0" b="0"/>
            <wp:docPr id="3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Graphic 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4451" cy="2600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DCDA4" w14:textId="3B086EA8" w:rsidR="009465A3" w:rsidRPr="00A418A2" w:rsidRDefault="009465A3" w:rsidP="009465A3">
      <w:pPr>
        <w:pStyle w:val="af0"/>
        <w:keepNext w:val="0"/>
        <w:widowControl w:val="0"/>
        <w:spacing w:line="360" w:lineRule="auto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B6048">
        <w:rPr>
          <w:noProof/>
        </w:rPr>
        <w:t>7</w:t>
      </w:r>
      <w:r>
        <w:rPr>
          <w:noProof/>
        </w:rPr>
        <w:fldChar w:fldCharType="end"/>
      </w:r>
      <w:r w:rsidRPr="000214A2">
        <w:t xml:space="preserve"> –</w:t>
      </w:r>
      <w:r w:rsidRPr="00E53273">
        <w:t xml:space="preserve"> </w:t>
      </w:r>
      <w:r w:rsidRPr="00AE785D">
        <w:t>Использование Get-</w:t>
      </w:r>
      <w:proofErr w:type="spellStart"/>
      <w:r w:rsidRPr="00AE785D">
        <w:t>Item</w:t>
      </w:r>
      <w:proofErr w:type="spellEnd"/>
      <w:r w:rsidRPr="00AE785D">
        <w:t xml:space="preserve"> для вывода информации о </w:t>
      </w:r>
      <w:r w:rsidR="00055853">
        <w:t xml:space="preserve">множестве </w:t>
      </w:r>
      <w:r w:rsidRPr="00AE785D">
        <w:t>пап</w:t>
      </w:r>
      <w:r w:rsidR="00055853">
        <w:t>ок с интерактивн</w:t>
      </w:r>
      <w:r w:rsidR="00C227CD">
        <w:t>ы</w:t>
      </w:r>
      <w:r w:rsidR="00055853">
        <w:t>м вводом</w:t>
      </w:r>
      <w:r w:rsidR="00A418A2">
        <w:t xml:space="preserve"> </w:t>
      </w:r>
      <w:r w:rsidR="00A418A2" w:rsidRPr="001C2B93">
        <w:t>параме</w:t>
      </w:r>
      <w:r w:rsidR="001C2B93">
        <w:t>т</w:t>
      </w:r>
      <w:r w:rsidR="00A418A2" w:rsidRPr="001C2B93">
        <w:t>ра</w:t>
      </w:r>
      <w:r w:rsidR="00A418A2">
        <w:t xml:space="preserve"> </w:t>
      </w:r>
      <w:r w:rsidR="00A418A2">
        <w:rPr>
          <w:lang w:val="en-US"/>
        </w:rPr>
        <w:t>Path</w:t>
      </w:r>
    </w:p>
    <w:p w14:paraId="40507D74" w14:textId="77777777" w:rsidR="00E410B2" w:rsidRDefault="00E410B2" w:rsidP="00E410B2">
      <w:pPr>
        <w:pStyle w:val="MAINTEXT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1F964C6E" wp14:editId="24D6BB50">
            <wp:extent cx="3094451" cy="2600142"/>
            <wp:effectExtent l="0" t="0" r="0" b="0"/>
            <wp:docPr id="34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Graphic 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4451" cy="2600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99F6F" w14:textId="3591FF75" w:rsidR="00E410B2" w:rsidRPr="003924FC" w:rsidRDefault="00E410B2" w:rsidP="00E410B2">
      <w:pPr>
        <w:pStyle w:val="af0"/>
        <w:keepNext w:val="0"/>
        <w:widowControl w:val="0"/>
        <w:spacing w:line="360" w:lineRule="auto"/>
        <w:jc w:val="center"/>
        <w:rPr>
          <w:lang w:val="en-US"/>
        </w:rPr>
      </w:pPr>
      <w:r>
        <w:t>Рисунок</w:t>
      </w:r>
      <w:r w:rsidRPr="003924FC">
        <w:rPr>
          <w:lang w:val="en-US"/>
        </w:rPr>
        <w:t xml:space="preserve"> </w:t>
      </w:r>
      <w:r>
        <w:fldChar w:fldCharType="begin"/>
      </w:r>
      <w:r w:rsidRPr="003924FC">
        <w:rPr>
          <w:lang w:val="en-US"/>
        </w:rPr>
        <w:instrText xml:space="preserve"> SEQ </w:instrText>
      </w:r>
      <w:r>
        <w:instrText>Рисунок</w:instrText>
      </w:r>
      <w:r w:rsidRPr="003924FC">
        <w:rPr>
          <w:lang w:val="en-US"/>
        </w:rPr>
        <w:instrText xml:space="preserve"> \* ARABIC </w:instrText>
      </w:r>
      <w:r>
        <w:fldChar w:fldCharType="separate"/>
      </w:r>
      <w:r w:rsidR="002B6048">
        <w:rPr>
          <w:noProof/>
          <w:lang w:val="en-US"/>
        </w:rPr>
        <w:t>8</w:t>
      </w:r>
      <w:r>
        <w:rPr>
          <w:noProof/>
        </w:rPr>
        <w:fldChar w:fldCharType="end"/>
      </w:r>
      <w:r w:rsidRPr="003924FC">
        <w:rPr>
          <w:lang w:val="en-US"/>
        </w:rPr>
        <w:t xml:space="preserve"> – Get-Item | Get-Member</w:t>
      </w:r>
    </w:p>
    <w:p w14:paraId="688C49B0" w14:textId="77777777" w:rsidR="007D37FC" w:rsidRDefault="007D37FC" w:rsidP="007D37FC">
      <w:pPr>
        <w:pStyle w:val="MAINTEXT"/>
        <w:ind w:firstLine="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6EECB048" wp14:editId="38055973">
            <wp:extent cx="3117850" cy="2943736"/>
            <wp:effectExtent l="0" t="0" r="6350" b="9525"/>
            <wp:docPr id="35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Graphic 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21364" cy="294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3E031" w14:textId="2AC5268B" w:rsidR="007D37FC" w:rsidRPr="0005249C" w:rsidRDefault="007D37FC" w:rsidP="007D37FC">
      <w:pPr>
        <w:pStyle w:val="af0"/>
        <w:keepNext w:val="0"/>
        <w:widowControl w:val="0"/>
        <w:spacing w:line="360" w:lineRule="auto"/>
        <w:jc w:val="center"/>
      </w:pPr>
      <w:r>
        <w:t>Рисунок</w:t>
      </w:r>
      <w:r w:rsidRPr="0005249C">
        <w:t xml:space="preserve"> </w:t>
      </w:r>
      <w:r>
        <w:fldChar w:fldCharType="begin"/>
      </w:r>
      <w:r w:rsidRPr="0005249C">
        <w:instrText xml:space="preserve"> </w:instrText>
      </w:r>
      <w:r w:rsidRPr="003924FC">
        <w:rPr>
          <w:lang w:val="en-US"/>
        </w:rPr>
        <w:instrText>SEQ</w:instrText>
      </w:r>
      <w:r w:rsidRPr="0005249C">
        <w:instrText xml:space="preserve"> </w:instrText>
      </w:r>
      <w:r>
        <w:instrText>Рисунок</w:instrText>
      </w:r>
      <w:r w:rsidRPr="0005249C">
        <w:instrText xml:space="preserve"> \* </w:instrText>
      </w:r>
      <w:r w:rsidRPr="003924FC">
        <w:rPr>
          <w:lang w:val="en-US"/>
        </w:rPr>
        <w:instrText>ARABIC</w:instrText>
      </w:r>
      <w:r w:rsidRPr="0005249C">
        <w:instrText xml:space="preserve"> </w:instrText>
      </w:r>
      <w:r>
        <w:fldChar w:fldCharType="separate"/>
      </w:r>
      <w:r w:rsidR="002B6048" w:rsidRPr="002B6048">
        <w:rPr>
          <w:noProof/>
        </w:rPr>
        <w:t>9</w:t>
      </w:r>
      <w:r>
        <w:rPr>
          <w:noProof/>
        </w:rPr>
        <w:fldChar w:fldCharType="end"/>
      </w:r>
      <w:r w:rsidRPr="0005249C">
        <w:t xml:space="preserve"> – </w:t>
      </w:r>
      <w:r w:rsidR="0005249C" w:rsidRPr="0005249C">
        <w:t xml:space="preserve">Изучение свойств объекта </w:t>
      </w:r>
      <w:r w:rsidR="0005249C" w:rsidRPr="0005249C">
        <w:rPr>
          <w:lang w:val="en-US"/>
        </w:rPr>
        <w:t>System</w:t>
      </w:r>
      <w:r w:rsidR="0005249C" w:rsidRPr="0005249C">
        <w:t>.</w:t>
      </w:r>
      <w:r w:rsidR="0005249C" w:rsidRPr="0005249C">
        <w:rPr>
          <w:lang w:val="en-US"/>
        </w:rPr>
        <w:t>IO</w:t>
      </w:r>
      <w:r w:rsidR="0005249C" w:rsidRPr="0005249C">
        <w:t>.</w:t>
      </w:r>
      <w:proofErr w:type="spellStart"/>
      <w:r w:rsidR="0005249C" w:rsidRPr="0005249C">
        <w:rPr>
          <w:lang w:val="en-US"/>
        </w:rPr>
        <w:t>DirectoryInfo</w:t>
      </w:r>
      <w:proofErr w:type="spellEnd"/>
    </w:p>
    <w:p w14:paraId="14F0E9B5" w14:textId="77777777" w:rsidR="002E7467" w:rsidRDefault="002E7467" w:rsidP="002E7467">
      <w:pPr>
        <w:pStyle w:val="MAINTEXT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07D16CAD" wp14:editId="5267E2D8">
            <wp:extent cx="3121364" cy="2440033"/>
            <wp:effectExtent l="0" t="0" r="3175" b="0"/>
            <wp:docPr id="37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phic 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21364" cy="2440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28411" w14:textId="33A6CF8D" w:rsidR="00B863CF" w:rsidRDefault="002E7467" w:rsidP="002E7467">
      <w:pPr>
        <w:pStyle w:val="af0"/>
        <w:keepNext w:val="0"/>
        <w:widowControl w:val="0"/>
        <w:spacing w:line="360" w:lineRule="auto"/>
        <w:jc w:val="center"/>
      </w:pPr>
      <w:r>
        <w:t>Рисунок</w:t>
      </w:r>
      <w:r w:rsidRPr="0005249C">
        <w:t xml:space="preserve"> </w:t>
      </w:r>
      <w:r>
        <w:fldChar w:fldCharType="begin"/>
      </w:r>
      <w:r w:rsidRPr="0005249C">
        <w:instrText xml:space="preserve"> </w:instrText>
      </w:r>
      <w:r w:rsidRPr="003924FC">
        <w:rPr>
          <w:lang w:val="en-US"/>
        </w:rPr>
        <w:instrText>SEQ</w:instrText>
      </w:r>
      <w:r w:rsidRPr="0005249C">
        <w:instrText xml:space="preserve"> </w:instrText>
      </w:r>
      <w:r>
        <w:instrText>Рисунок</w:instrText>
      </w:r>
      <w:r w:rsidRPr="0005249C">
        <w:instrText xml:space="preserve"> \* </w:instrText>
      </w:r>
      <w:r w:rsidRPr="003924FC">
        <w:rPr>
          <w:lang w:val="en-US"/>
        </w:rPr>
        <w:instrText>ARABIC</w:instrText>
      </w:r>
      <w:r w:rsidRPr="0005249C">
        <w:instrText xml:space="preserve"> </w:instrText>
      </w:r>
      <w:r>
        <w:fldChar w:fldCharType="separate"/>
      </w:r>
      <w:r w:rsidR="002B6048" w:rsidRPr="002B6048">
        <w:rPr>
          <w:noProof/>
        </w:rPr>
        <w:t>10</w:t>
      </w:r>
      <w:r>
        <w:rPr>
          <w:noProof/>
        </w:rPr>
        <w:fldChar w:fldCharType="end"/>
      </w:r>
      <w:r w:rsidRPr="0005249C">
        <w:t xml:space="preserve"> – </w:t>
      </w:r>
      <w:r w:rsidR="00CA7314" w:rsidRPr="00CA7314">
        <w:t xml:space="preserve">Изучение свойств объекта </w:t>
      </w:r>
      <w:proofErr w:type="spellStart"/>
      <w:r w:rsidR="00CA7314" w:rsidRPr="00CA7314">
        <w:t>System.IO.FileInfo</w:t>
      </w:r>
      <w:proofErr w:type="spellEnd"/>
    </w:p>
    <w:p w14:paraId="6A3965B7" w14:textId="77777777" w:rsidR="00B863CF" w:rsidRDefault="00B863CF">
      <w:pPr>
        <w:spacing w:after="200" w:line="276" w:lineRule="auto"/>
        <w:rPr>
          <w:iCs/>
          <w:color w:val="000000" w:themeColor="text1"/>
          <w:sz w:val="28"/>
          <w:szCs w:val="28"/>
        </w:rPr>
      </w:pPr>
      <w:r>
        <w:br w:type="page"/>
      </w:r>
    </w:p>
    <w:p w14:paraId="0A9A4774" w14:textId="28FCBBEF" w:rsidR="008118AE" w:rsidRDefault="008118AE" w:rsidP="00C56962">
      <w:pPr>
        <w:pStyle w:val="DIV2"/>
      </w:pPr>
      <w:r w:rsidRPr="00664C67">
        <w:lastRenderedPageBreak/>
        <w:t xml:space="preserve">Упражнение </w:t>
      </w:r>
      <w:r>
        <w:t>2.</w:t>
      </w:r>
      <w:r w:rsidRPr="008118AE">
        <w:rPr>
          <w:lang w:val="en-US"/>
        </w:rPr>
        <w:t>1</w:t>
      </w:r>
      <w:r w:rsidR="000D3B9F">
        <w:rPr>
          <w:lang w:val="en-US"/>
        </w:rPr>
        <w:t>4</w:t>
      </w:r>
    </w:p>
    <w:p w14:paraId="0E569A47" w14:textId="122E5701" w:rsidR="008118AE" w:rsidRDefault="008118AE" w:rsidP="008118AE">
      <w:pPr>
        <w:pStyle w:val="MAINTEXT"/>
      </w:pPr>
      <w:r>
        <w:t>На рис. 1</w:t>
      </w:r>
      <w:r w:rsidR="00632949">
        <w:t>1-14</w:t>
      </w:r>
      <w:r>
        <w:t xml:space="preserve"> изображен результат выполнения упражнения 2.</w:t>
      </w:r>
      <w:r w:rsidRPr="00983AC8">
        <w:t>1</w:t>
      </w:r>
      <w:r w:rsidR="000D3B9F" w:rsidRPr="00800098">
        <w:t>4</w:t>
      </w:r>
      <w:r>
        <w:t>.</w:t>
      </w:r>
    </w:p>
    <w:p w14:paraId="2B69618C" w14:textId="77777777" w:rsidR="008118AE" w:rsidRDefault="008118AE" w:rsidP="008118AE">
      <w:pPr>
        <w:pStyle w:val="MAINTEXT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3CEE13A5" wp14:editId="579507FC">
            <wp:extent cx="3752850" cy="2308111"/>
            <wp:effectExtent l="0" t="0" r="0" b="0"/>
            <wp:docPr id="2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1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55278" cy="230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003D7" w14:textId="29E3E1D2" w:rsidR="008118AE" w:rsidRDefault="008118AE" w:rsidP="008118AE">
      <w:pPr>
        <w:pStyle w:val="af0"/>
        <w:keepNext w:val="0"/>
        <w:widowControl w:val="0"/>
        <w:spacing w:line="360" w:lineRule="auto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B6048">
        <w:rPr>
          <w:noProof/>
        </w:rPr>
        <w:t>11</w:t>
      </w:r>
      <w:r>
        <w:rPr>
          <w:noProof/>
        </w:rPr>
        <w:fldChar w:fldCharType="end"/>
      </w:r>
      <w:r w:rsidRPr="000214A2">
        <w:t xml:space="preserve"> –</w:t>
      </w:r>
      <w:r w:rsidRPr="00E53273">
        <w:t xml:space="preserve"> </w:t>
      </w:r>
      <w:r w:rsidR="00973790" w:rsidRPr="00973790">
        <w:t>Создание пустого файла</w:t>
      </w:r>
    </w:p>
    <w:p w14:paraId="1B57EBAE" w14:textId="77777777" w:rsidR="0016264A" w:rsidRDefault="0016264A" w:rsidP="0016264A">
      <w:pPr>
        <w:pStyle w:val="MAINTEXT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71DAF381" wp14:editId="6794DCF5">
            <wp:extent cx="3130550" cy="2539942"/>
            <wp:effectExtent l="0" t="0" r="0" b="0"/>
            <wp:docPr id="38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Graphic 1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33167" cy="254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937B6" w14:textId="08941419" w:rsidR="00592FE6" w:rsidRDefault="0016264A" w:rsidP="0016264A">
      <w:pPr>
        <w:pStyle w:val="af0"/>
        <w:keepNext w:val="0"/>
        <w:widowControl w:val="0"/>
        <w:spacing w:line="360" w:lineRule="auto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B6048">
        <w:rPr>
          <w:noProof/>
        </w:rPr>
        <w:t>12</w:t>
      </w:r>
      <w:r>
        <w:rPr>
          <w:noProof/>
        </w:rPr>
        <w:fldChar w:fldCharType="end"/>
      </w:r>
      <w:r w:rsidRPr="000214A2">
        <w:t xml:space="preserve"> –</w:t>
      </w:r>
      <w:r w:rsidRPr="00E53273">
        <w:t xml:space="preserve"> </w:t>
      </w:r>
      <w:r w:rsidRPr="00973790">
        <w:t>Создание файла</w:t>
      </w:r>
      <w:r w:rsidRPr="0016264A">
        <w:t xml:space="preserve"> </w:t>
      </w:r>
      <w:r>
        <w:t>с содержанием</w:t>
      </w:r>
    </w:p>
    <w:p w14:paraId="322547B2" w14:textId="77777777" w:rsidR="00592FE6" w:rsidRDefault="00592FE6">
      <w:pPr>
        <w:spacing w:after="200" w:line="276" w:lineRule="auto"/>
        <w:rPr>
          <w:iCs/>
          <w:color w:val="000000" w:themeColor="text1"/>
          <w:sz w:val="28"/>
          <w:szCs w:val="28"/>
        </w:rPr>
      </w:pPr>
      <w:r>
        <w:br w:type="page"/>
      </w:r>
    </w:p>
    <w:p w14:paraId="43B07128" w14:textId="77777777" w:rsidR="00652A3B" w:rsidRDefault="00652A3B" w:rsidP="00652A3B">
      <w:pPr>
        <w:pStyle w:val="MAINTEXT"/>
        <w:ind w:firstLine="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779FA0A9" wp14:editId="1AC33536">
            <wp:extent cx="3133167" cy="1830101"/>
            <wp:effectExtent l="0" t="0" r="0" b="0"/>
            <wp:docPr id="39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Graphic 1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33167" cy="1830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1F70D" w14:textId="5581C38B" w:rsidR="00652A3B" w:rsidRDefault="00652A3B" w:rsidP="004F46A6">
      <w:pPr>
        <w:pStyle w:val="af0"/>
        <w:widowControl w:val="0"/>
        <w:spacing w:line="360" w:lineRule="auto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B6048">
        <w:rPr>
          <w:noProof/>
        </w:rPr>
        <w:t>13</w:t>
      </w:r>
      <w:r>
        <w:rPr>
          <w:noProof/>
        </w:rPr>
        <w:fldChar w:fldCharType="end"/>
      </w:r>
      <w:r w:rsidRPr="000214A2">
        <w:t xml:space="preserve"> –</w:t>
      </w:r>
      <w:r w:rsidRPr="00E53273">
        <w:t xml:space="preserve"> </w:t>
      </w:r>
      <w:r w:rsidR="004F46A6">
        <w:t>Чтение содержимого текстового файла</w:t>
      </w:r>
      <w:r w:rsidR="004F46A6" w:rsidRPr="004F46A6">
        <w:t xml:space="preserve"> </w:t>
      </w:r>
      <w:r w:rsidR="004F46A6">
        <w:t xml:space="preserve">с помощью </w:t>
      </w:r>
      <w:proofErr w:type="spellStart"/>
      <w:r w:rsidR="004F46A6">
        <w:t>командлета</w:t>
      </w:r>
      <w:proofErr w:type="spellEnd"/>
      <w:r w:rsidR="004F46A6">
        <w:t xml:space="preserve"> Get-Content</w:t>
      </w:r>
    </w:p>
    <w:p w14:paraId="4C39198C" w14:textId="77777777" w:rsidR="004A5114" w:rsidRDefault="004A5114" w:rsidP="004A5114">
      <w:pPr>
        <w:pStyle w:val="MAINTEXT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24A33926" wp14:editId="72A9D54D">
            <wp:extent cx="3505200" cy="2873800"/>
            <wp:effectExtent l="0" t="0" r="0" b="3175"/>
            <wp:docPr id="4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Graphic 1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08313" cy="287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5F34A" w14:textId="1E38DA99" w:rsidR="00794831" w:rsidRDefault="004A5114" w:rsidP="004A5114">
      <w:pPr>
        <w:pStyle w:val="af0"/>
        <w:widowControl w:val="0"/>
        <w:spacing w:line="360" w:lineRule="auto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B6048">
        <w:rPr>
          <w:noProof/>
        </w:rPr>
        <w:t>14</w:t>
      </w:r>
      <w:r>
        <w:rPr>
          <w:noProof/>
        </w:rPr>
        <w:fldChar w:fldCharType="end"/>
      </w:r>
      <w:r w:rsidRPr="000214A2">
        <w:t xml:space="preserve"> –</w:t>
      </w:r>
      <w:r w:rsidRPr="00E53273">
        <w:t xml:space="preserve"> </w:t>
      </w:r>
      <w:r w:rsidR="000960C0" w:rsidRPr="000960C0">
        <w:t xml:space="preserve">Создание и копирование файлов средствами </w:t>
      </w:r>
      <w:proofErr w:type="spellStart"/>
      <w:r w:rsidR="000960C0" w:rsidRPr="000960C0">
        <w:t>командлето</w:t>
      </w:r>
      <w:r w:rsidR="00524D3B">
        <w:t>в</w:t>
      </w:r>
      <w:proofErr w:type="spellEnd"/>
    </w:p>
    <w:p w14:paraId="657ABEB7" w14:textId="77777777" w:rsidR="00794831" w:rsidRDefault="00794831">
      <w:pPr>
        <w:spacing w:after="200" w:line="276" w:lineRule="auto"/>
        <w:rPr>
          <w:iCs/>
          <w:color w:val="000000" w:themeColor="text1"/>
          <w:sz w:val="28"/>
          <w:szCs w:val="28"/>
        </w:rPr>
      </w:pPr>
      <w:r>
        <w:br w:type="page"/>
      </w:r>
    </w:p>
    <w:p w14:paraId="3B3009A0" w14:textId="305184AF" w:rsidR="008118AE" w:rsidRDefault="008118AE" w:rsidP="00C56962">
      <w:pPr>
        <w:pStyle w:val="DIV2"/>
      </w:pPr>
      <w:r w:rsidRPr="00664C67">
        <w:lastRenderedPageBreak/>
        <w:t xml:space="preserve">Упражнение </w:t>
      </w:r>
      <w:r>
        <w:t>2.</w:t>
      </w:r>
      <w:r w:rsidRPr="008118AE">
        <w:rPr>
          <w:lang w:val="en-US"/>
        </w:rPr>
        <w:t>1</w:t>
      </w:r>
      <w:r w:rsidR="00800098">
        <w:rPr>
          <w:lang w:val="en-US"/>
        </w:rPr>
        <w:t>5</w:t>
      </w:r>
    </w:p>
    <w:p w14:paraId="35F29CE2" w14:textId="6373A3DC" w:rsidR="008118AE" w:rsidRDefault="008118AE" w:rsidP="008118AE">
      <w:pPr>
        <w:pStyle w:val="MAINTEXT"/>
      </w:pPr>
      <w:r>
        <w:t>На рис. 1</w:t>
      </w:r>
      <w:r w:rsidR="003F4053">
        <w:t>5-24</w:t>
      </w:r>
      <w:r>
        <w:t xml:space="preserve"> изображен результат выполнения упражнения 2.</w:t>
      </w:r>
      <w:r w:rsidRPr="00983AC8">
        <w:t>1</w:t>
      </w:r>
      <w:r w:rsidR="00800098" w:rsidRPr="006A53D2">
        <w:t>5</w:t>
      </w:r>
      <w:r>
        <w:t>.</w:t>
      </w:r>
    </w:p>
    <w:p w14:paraId="3779516F" w14:textId="77777777" w:rsidR="008118AE" w:rsidRDefault="008118AE" w:rsidP="008118AE">
      <w:pPr>
        <w:pStyle w:val="MAINTEXT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3EA21539" wp14:editId="738D8EF9">
            <wp:extent cx="3171418" cy="2600143"/>
            <wp:effectExtent l="0" t="0" r="0" b="0"/>
            <wp:docPr id="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1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71418" cy="2600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5E62B" w14:textId="1D6FEDA0" w:rsidR="008118AE" w:rsidRDefault="008118AE" w:rsidP="008118AE">
      <w:pPr>
        <w:pStyle w:val="af0"/>
        <w:keepNext w:val="0"/>
        <w:widowControl w:val="0"/>
        <w:spacing w:line="360" w:lineRule="auto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B6048">
        <w:rPr>
          <w:noProof/>
        </w:rPr>
        <w:t>15</w:t>
      </w:r>
      <w:r>
        <w:rPr>
          <w:noProof/>
        </w:rPr>
        <w:fldChar w:fldCharType="end"/>
      </w:r>
      <w:r w:rsidRPr="000214A2">
        <w:t xml:space="preserve"> –</w:t>
      </w:r>
      <w:r w:rsidRPr="00E53273">
        <w:t xml:space="preserve"> </w:t>
      </w:r>
      <w:r w:rsidR="00AF428F" w:rsidRPr="00AF428F">
        <w:t xml:space="preserve">Вывод списка дисков </w:t>
      </w:r>
      <w:r w:rsidR="00C9126F">
        <w:t xml:space="preserve">с помощью </w:t>
      </w:r>
      <w:r w:rsidR="00C9126F" w:rsidRPr="00C9126F">
        <w:t>Get-</w:t>
      </w:r>
      <w:proofErr w:type="spellStart"/>
      <w:r w:rsidR="00C9126F" w:rsidRPr="00C9126F">
        <w:t>PSDrive</w:t>
      </w:r>
      <w:proofErr w:type="spellEnd"/>
    </w:p>
    <w:p w14:paraId="153B5E6F" w14:textId="77777777" w:rsidR="008F41DF" w:rsidRDefault="008F41DF" w:rsidP="008F41DF">
      <w:pPr>
        <w:pStyle w:val="MAINTEXT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7581EA74" wp14:editId="66C05002">
            <wp:extent cx="3171418" cy="2600142"/>
            <wp:effectExtent l="0" t="0" r="0" b="0"/>
            <wp:docPr id="42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Graphic 1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71418" cy="2600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296DA" w14:textId="25298EB6" w:rsidR="008F41DF" w:rsidRPr="0021115D" w:rsidRDefault="008F41DF" w:rsidP="008F41DF">
      <w:pPr>
        <w:pStyle w:val="af0"/>
        <w:keepNext w:val="0"/>
        <w:widowControl w:val="0"/>
        <w:spacing w:line="360" w:lineRule="auto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B6048">
        <w:rPr>
          <w:noProof/>
        </w:rPr>
        <w:t>16</w:t>
      </w:r>
      <w:r>
        <w:rPr>
          <w:noProof/>
        </w:rPr>
        <w:fldChar w:fldCharType="end"/>
      </w:r>
      <w:r w:rsidRPr="000214A2">
        <w:t xml:space="preserve"> –</w:t>
      </w:r>
      <w:r w:rsidRPr="00E53273">
        <w:t xml:space="preserve"> </w:t>
      </w:r>
      <w:r w:rsidR="0021115D" w:rsidRPr="0021115D">
        <w:t>Вывод данных о</w:t>
      </w:r>
      <w:r w:rsidR="0021115D" w:rsidRPr="0021115D">
        <w:t xml:space="preserve"> </w:t>
      </w:r>
      <w:r w:rsidR="0021115D">
        <w:t xml:space="preserve">каталоге </w:t>
      </w:r>
      <w:r w:rsidR="0021115D">
        <w:rPr>
          <w:lang w:val="en-US"/>
        </w:rPr>
        <w:t>lab</w:t>
      </w:r>
      <w:r w:rsidR="0021115D" w:rsidRPr="0021115D">
        <w:t>06</w:t>
      </w:r>
    </w:p>
    <w:p w14:paraId="1D937A90" w14:textId="77777777" w:rsidR="00D81BA0" w:rsidRDefault="00D81BA0" w:rsidP="00D81BA0">
      <w:pPr>
        <w:pStyle w:val="MAINTEXT"/>
        <w:ind w:firstLine="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2F0B14C7" wp14:editId="7EC3F1C2">
            <wp:extent cx="4100908" cy="3238500"/>
            <wp:effectExtent l="0" t="0" r="0" b="0"/>
            <wp:docPr id="4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Graphic 1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02580" cy="32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1A747" w14:textId="2D6AE6D8" w:rsidR="00D81BA0" w:rsidRPr="00A86441" w:rsidRDefault="00D81BA0" w:rsidP="00D81BA0">
      <w:pPr>
        <w:pStyle w:val="af0"/>
        <w:keepNext w:val="0"/>
        <w:widowControl w:val="0"/>
        <w:spacing w:line="360" w:lineRule="auto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B6048">
        <w:rPr>
          <w:noProof/>
        </w:rPr>
        <w:t>17</w:t>
      </w:r>
      <w:r>
        <w:rPr>
          <w:noProof/>
        </w:rPr>
        <w:fldChar w:fldCharType="end"/>
      </w:r>
      <w:r w:rsidRPr="000214A2">
        <w:t xml:space="preserve"> –</w:t>
      </w:r>
      <w:r w:rsidRPr="00E53273">
        <w:t xml:space="preserve"> </w:t>
      </w:r>
      <w:r w:rsidR="00A86441">
        <w:t xml:space="preserve">Содержание тестовой папки в Проводнике </w:t>
      </w:r>
      <w:r w:rsidR="00A86441">
        <w:rPr>
          <w:lang w:val="en-US"/>
        </w:rPr>
        <w:t>Windows</w:t>
      </w:r>
    </w:p>
    <w:p w14:paraId="408389A6" w14:textId="77777777" w:rsidR="00795EBC" w:rsidRDefault="00795EBC" w:rsidP="00795EBC">
      <w:pPr>
        <w:pStyle w:val="MAINTEXT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0A89AEBB" wp14:editId="4A88EE35">
            <wp:extent cx="3736375" cy="3239820"/>
            <wp:effectExtent l="0" t="0" r="0" b="0"/>
            <wp:docPr id="44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Graphic 1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36375" cy="32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476AE" w14:textId="3B60553E" w:rsidR="00795EBC" w:rsidRPr="00F57BA6" w:rsidRDefault="00795EBC" w:rsidP="00795EBC">
      <w:pPr>
        <w:pStyle w:val="af0"/>
        <w:keepNext w:val="0"/>
        <w:widowControl w:val="0"/>
        <w:spacing w:line="360" w:lineRule="auto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B6048">
        <w:rPr>
          <w:noProof/>
        </w:rPr>
        <w:t>18</w:t>
      </w:r>
      <w:r>
        <w:rPr>
          <w:noProof/>
        </w:rPr>
        <w:fldChar w:fldCharType="end"/>
      </w:r>
      <w:r w:rsidRPr="000214A2">
        <w:t xml:space="preserve"> –</w:t>
      </w:r>
      <w:r w:rsidRPr="00E53273">
        <w:t xml:space="preserve"> </w:t>
      </w:r>
      <w:r w:rsidR="00BE0A08">
        <w:t xml:space="preserve">Создание и переход на новый диск </w:t>
      </w:r>
      <w:r w:rsidR="00BE0A08">
        <w:rPr>
          <w:lang w:val="en-US"/>
        </w:rPr>
        <w:t>PS</w:t>
      </w:r>
      <w:r w:rsidR="00BE0A08">
        <w:t>, вывод содержимого</w:t>
      </w:r>
    </w:p>
    <w:p w14:paraId="4D00098F" w14:textId="77777777" w:rsidR="008E6F1E" w:rsidRDefault="008E6F1E" w:rsidP="008E6F1E">
      <w:pPr>
        <w:pStyle w:val="MAINTEXT"/>
        <w:ind w:firstLine="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42D190A7" wp14:editId="31374DEA">
            <wp:extent cx="3736375" cy="3239819"/>
            <wp:effectExtent l="0" t="0" r="0" b="0"/>
            <wp:docPr id="45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Graphic 1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36375" cy="323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BA0B9" w14:textId="7E000013" w:rsidR="008E6F1E" w:rsidRPr="0037474B" w:rsidRDefault="008E6F1E" w:rsidP="008E6F1E">
      <w:pPr>
        <w:pStyle w:val="af0"/>
        <w:keepNext w:val="0"/>
        <w:widowControl w:val="0"/>
        <w:spacing w:line="360" w:lineRule="auto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B6048">
        <w:rPr>
          <w:noProof/>
        </w:rPr>
        <w:t>19</w:t>
      </w:r>
      <w:r>
        <w:rPr>
          <w:noProof/>
        </w:rPr>
        <w:fldChar w:fldCharType="end"/>
      </w:r>
      <w:r w:rsidRPr="000214A2">
        <w:t xml:space="preserve"> –</w:t>
      </w:r>
      <w:r w:rsidRPr="00E53273">
        <w:t xml:space="preserve"> </w:t>
      </w:r>
      <w:r w:rsidR="0037474B" w:rsidRPr="0037474B">
        <w:t>Вывод содержимого</w:t>
      </w:r>
      <w:r w:rsidR="0037474B">
        <w:t xml:space="preserve"> нового диска</w:t>
      </w:r>
      <w:r w:rsidR="0037474B" w:rsidRPr="0037474B">
        <w:t xml:space="preserve"> с сокрытием файлов</w:t>
      </w:r>
    </w:p>
    <w:p w14:paraId="454971FB" w14:textId="77777777" w:rsidR="008F4079" w:rsidRDefault="008F4079" w:rsidP="008F4079">
      <w:pPr>
        <w:pStyle w:val="MAINTEXT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67EA2E70" wp14:editId="64CF7B03">
            <wp:extent cx="3736375" cy="3025651"/>
            <wp:effectExtent l="0" t="0" r="0" b="3810"/>
            <wp:docPr id="46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Graphic 1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36375" cy="302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68287" w14:textId="4237DC29" w:rsidR="008F4079" w:rsidRPr="00BF244B" w:rsidRDefault="008F4079" w:rsidP="008F4079">
      <w:pPr>
        <w:pStyle w:val="af0"/>
        <w:keepNext w:val="0"/>
        <w:widowControl w:val="0"/>
        <w:spacing w:line="360" w:lineRule="auto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B6048">
        <w:rPr>
          <w:noProof/>
        </w:rPr>
        <w:t>20</w:t>
      </w:r>
      <w:r>
        <w:rPr>
          <w:noProof/>
        </w:rPr>
        <w:fldChar w:fldCharType="end"/>
      </w:r>
      <w:r w:rsidRPr="000214A2">
        <w:t xml:space="preserve"> –</w:t>
      </w:r>
      <w:r w:rsidRPr="00E53273">
        <w:t xml:space="preserve"> </w:t>
      </w:r>
      <w:r w:rsidRPr="0037474B">
        <w:t xml:space="preserve">Вывод </w:t>
      </w:r>
      <w:r w:rsidR="00BF244B">
        <w:t>только имен и размеров файлов с</w:t>
      </w:r>
      <w:r w:rsidR="00973595">
        <w:br/>
      </w:r>
      <w:r w:rsidR="00BF244B">
        <w:t xml:space="preserve">сокрытием файлов </w:t>
      </w:r>
      <w:r w:rsidR="00BF244B">
        <w:rPr>
          <w:lang w:val="en-US"/>
        </w:rPr>
        <w:t>docx</w:t>
      </w:r>
      <w:r w:rsidR="00BF244B" w:rsidRPr="00BF244B">
        <w:t xml:space="preserve"> </w:t>
      </w:r>
      <w:r w:rsidR="00BF244B">
        <w:t xml:space="preserve">и </w:t>
      </w:r>
      <w:r w:rsidR="00BF244B">
        <w:rPr>
          <w:lang w:val="en-US"/>
        </w:rPr>
        <w:t>txt</w:t>
      </w:r>
    </w:p>
    <w:p w14:paraId="2453904C" w14:textId="77777777" w:rsidR="007024AE" w:rsidRDefault="007024AE" w:rsidP="007024AE">
      <w:pPr>
        <w:pStyle w:val="MAINTEXT"/>
        <w:ind w:firstLine="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301D6686" wp14:editId="552F8BBF">
            <wp:extent cx="3736375" cy="2818834"/>
            <wp:effectExtent l="0" t="0" r="0" b="635"/>
            <wp:docPr id="47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Graphic 1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36375" cy="2818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37ADE" w14:textId="2AD88B7C" w:rsidR="007024AE" w:rsidRPr="00CD6FFA" w:rsidRDefault="007024AE" w:rsidP="007024AE">
      <w:pPr>
        <w:pStyle w:val="af0"/>
        <w:keepNext w:val="0"/>
        <w:widowControl w:val="0"/>
        <w:spacing w:line="360" w:lineRule="auto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B6048">
        <w:rPr>
          <w:noProof/>
        </w:rPr>
        <w:t>21</w:t>
      </w:r>
      <w:r>
        <w:rPr>
          <w:noProof/>
        </w:rPr>
        <w:fldChar w:fldCharType="end"/>
      </w:r>
      <w:r w:rsidRPr="000214A2">
        <w:t xml:space="preserve"> –</w:t>
      </w:r>
      <w:r w:rsidRPr="00E53273">
        <w:t xml:space="preserve"> </w:t>
      </w:r>
      <w:r>
        <w:rPr>
          <w:lang w:val="en-US"/>
        </w:rPr>
        <w:t>C</w:t>
      </w:r>
      <w:r w:rsidRPr="007024AE">
        <w:t xml:space="preserve">писок всех возможных псевдонимов </w:t>
      </w:r>
      <w:proofErr w:type="spellStart"/>
      <w:r w:rsidRPr="007024AE">
        <w:t>команд</w:t>
      </w:r>
      <w:r w:rsidR="00CD6FFA">
        <w:t>летов</w:t>
      </w:r>
      <w:proofErr w:type="spellEnd"/>
    </w:p>
    <w:p w14:paraId="461F6050" w14:textId="77777777" w:rsidR="00B033B1" w:rsidRDefault="00B033B1" w:rsidP="00B033B1">
      <w:pPr>
        <w:pStyle w:val="MAINTEXT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78C10D03" wp14:editId="2157E35E">
            <wp:extent cx="3736373" cy="2818834"/>
            <wp:effectExtent l="0" t="0" r="0" b="635"/>
            <wp:docPr id="48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Graphic 1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36373" cy="2818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EA4B2" w14:textId="686228CF" w:rsidR="00B033B1" w:rsidRPr="00B033B1" w:rsidRDefault="00B033B1" w:rsidP="00B033B1">
      <w:pPr>
        <w:pStyle w:val="af0"/>
        <w:keepNext w:val="0"/>
        <w:widowControl w:val="0"/>
        <w:spacing w:line="360" w:lineRule="auto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B6048">
        <w:rPr>
          <w:noProof/>
        </w:rPr>
        <w:t>22</w:t>
      </w:r>
      <w:r>
        <w:rPr>
          <w:noProof/>
        </w:rPr>
        <w:fldChar w:fldCharType="end"/>
      </w:r>
      <w:r w:rsidRPr="000214A2">
        <w:t xml:space="preserve"> –</w:t>
      </w:r>
      <w:r w:rsidRPr="00E53273">
        <w:t xml:space="preserve"> </w:t>
      </w:r>
      <w:r w:rsidRPr="0037474B">
        <w:t xml:space="preserve">Вывод </w:t>
      </w:r>
      <w:r>
        <w:t>только имен и размеров файлов с</w:t>
      </w:r>
      <w:r>
        <w:br/>
        <w:t xml:space="preserve">сокрытием файлов </w:t>
      </w:r>
      <w:r>
        <w:rPr>
          <w:lang w:val="en-US"/>
        </w:rPr>
        <w:t>docx</w:t>
      </w:r>
      <w:r w:rsidRPr="00BF244B">
        <w:t xml:space="preserve"> </w:t>
      </w:r>
      <w:r>
        <w:t xml:space="preserve">и </w:t>
      </w:r>
      <w:r>
        <w:rPr>
          <w:lang w:val="en-US"/>
        </w:rPr>
        <w:t>txt</w:t>
      </w:r>
      <w:r w:rsidRPr="00B033B1">
        <w:t xml:space="preserve"> </w:t>
      </w:r>
      <w:r>
        <w:t xml:space="preserve">(с помощью псевдонимов </w:t>
      </w:r>
      <w:r>
        <w:rPr>
          <w:lang w:val="en-US"/>
        </w:rPr>
        <w:t>ls</w:t>
      </w:r>
      <w:r w:rsidRPr="00BF5786">
        <w:t xml:space="preserve"> </w:t>
      </w:r>
      <w:r>
        <w:t xml:space="preserve">и </w:t>
      </w:r>
      <w:r>
        <w:rPr>
          <w:lang w:val="en-US"/>
        </w:rPr>
        <w:t>select</w:t>
      </w:r>
      <w:r>
        <w:t>)</w:t>
      </w:r>
    </w:p>
    <w:p w14:paraId="75A3062F" w14:textId="77777777" w:rsidR="00BF5786" w:rsidRDefault="00BF5786" w:rsidP="00BF5786">
      <w:pPr>
        <w:pStyle w:val="MAINTEXT"/>
        <w:ind w:firstLine="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1B4D031D" wp14:editId="4CDC1AD5">
            <wp:extent cx="3736373" cy="2818833"/>
            <wp:effectExtent l="0" t="0" r="0" b="635"/>
            <wp:docPr id="49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Graphic 1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36373" cy="281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12B0B" w14:textId="18CDB42E" w:rsidR="00BF5786" w:rsidRPr="00F57BA6" w:rsidRDefault="00BF5786" w:rsidP="00BF5786">
      <w:pPr>
        <w:pStyle w:val="af0"/>
        <w:keepNext w:val="0"/>
        <w:widowControl w:val="0"/>
        <w:spacing w:line="360" w:lineRule="auto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B6048">
        <w:rPr>
          <w:noProof/>
        </w:rPr>
        <w:t>23</w:t>
      </w:r>
      <w:r>
        <w:rPr>
          <w:noProof/>
        </w:rPr>
        <w:fldChar w:fldCharType="end"/>
      </w:r>
      <w:r w:rsidRPr="000214A2">
        <w:t xml:space="preserve"> –</w:t>
      </w:r>
      <w:r w:rsidRPr="00E53273">
        <w:t xml:space="preserve"> </w:t>
      </w:r>
      <w:r w:rsidR="00A118A0" w:rsidRPr="00A118A0">
        <w:t xml:space="preserve">Сортировка файлов по </w:t>
      </w:r>
      <w:r w:rsidR="00A118A0">
        <w:t>названию и размеру в порядке убывания</w:t>
      </w:r>
    </w:p>
    <w:p w14:paraId="71CEBBAB" w14:textId="77777777" w:rsidR="009E1245" w:rsidRDefault="009E1245" w:rsidP="009E1245">
      <w:pPr>
        <w:pStyle w:val="MAINTEXT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32194DBB" wp14:editId="23A07FD1">
            <wp:extent cx="3736372" cy="2818833"/>
            <wp:effectExtent l="0" t="0" r="0" b="635"/>
            <wp:docPr id="50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Graphic 1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36372" cy="281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280F0" w14:textId="377674C8" w:rsidR="009A0EF7" w:rsidRDefault="009E1245" w:rsidP="009E1245">
      <w:pPr>
        <w:pStyle w:val="af0"/>
        <w:keepNext w:val="0"/>
        <w:widowControl w:val="0"/>
        <w:spacing w:line="360" w:lineRule="auto"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B6048">
        <w:rPr>
          <w:noProof/>
        </w:rPr>
        <w:t>24</w:t>
      </w:r>
      <w:r>
        <w:rPr>
          <w:noProof/>
        </w:rPr>
        <w:fldChar w:fldCharType="end"/>
      </w:r>
      <w:r w:rsidRPr="000214A2">
        <w:t xml:space="preserve"> –</w:t>
      </w:r>
      <w:r w:rsidRPr="00E53273">
        <w:t xml:space="preserve"> </w:t>
      </w:r>
      <w:r w:rsidR="00DF5359">
        <w:t xml:space="preserve">Удаление диска </w:t>
      </w:r>
      <w:r w:rsidR="00DF5359">
        <w:rPr>
          <w:lang w:val="en-US"/>
        </w:rPr>
        <w:t>PS</w:t>
      </w:r>
    </w:p>
    <w:p w14:paraId="0AC4219D" w14:textId="77777777" w:rsidR="009A0EF7" w:rsidRDefault="009A0EF7">
      <w:pPr>
        <w:spacing w:after="200" w:line="276" w:lineRule="auto"/>
        <w:rPr>
          <w:iCs/>
          <w:color w:val="000000" w:themeColor="text1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179FF4F3" w14:textId="5B5FE21F" w:rsidR="00833572" w:rsidRDefault="00833572" w:rsidP="007277DD">
      <w:pPr>
        <w:pStyle w:val="DIV1"/>
      </w:pPr>
      <w:r w:rsidRPr="00833572">
        <w:lastRenderedPageBreak/>
        <w:t>Результаты выполнения зада</w:t>
      </w:r>
      <w:r>
        <w:t>ния</w:t>
      </w:r>
    </w:p>
    <w:p w14:paraId="56C40A6F" w14:textId="40C44B89" w:rsidR="00DC615A" w:rsidRPr="00705206" w:rsidRDefault="00290158" w:rsidP="00723073">
      <w:pPr>
        <w:pStyle w:val="MAINTEXT"/>
      </w:pPr>
      <w:r w:rsidRPr="00991AA4">
        <w:t xml:space="preserve">На рис. </w:t>
      </w:r>
      <w:r w:rsidR="00D231B9" w:rsidRPr="00264181">
        <w:t>2</w:t>
      </w:r>
      <w:r w:rsidR="004575C5">
        <w:t xml:space="preserve">5, </w:t>
      </w:r>
      <w:r w:rsidR="00E95BA7" w:rsidRPr="00991AA4">
        <w:t>2</w:t>
      </w:r>
      <w:r w:rsidR="00D231B9" w:rsidRPr="00264181">
        <w:t>6</w:t>
      </w:r>
      <w:r w:rsidR="0079295C" w:rsidRPr="009A2772">
        <w:t xml:space="preserve"> </w:t>
      </w:r>
      <w:r w:rsidRPr="00991AA4">
        <w:t>показаны результаты выполнения</w:t>
      </w:r>
      <w:r w:rsidR="00991AA4" w:rsidRPr="00991AA4">
        <w:t xml:space="preserve"> задания</w:t>
      </w:r>
      <w:r w:rsidR="00F637CC">
        <w:t>.</w:t>
      </w:r>
    </w:p>
    <w:p w14:paraId="5BAA082B" w14:textId="77777777" w:rsidR="00BF282F" w:rsidRDefault="00BF282F" w:rsidP="00BE7AD6">
      <w:pPr>
        <w:pStyle w:val="MAINTEXT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4AAA5980" wp14:editId="7AA6C731">
            <wp:extent cx="3606800" cy="3231795"/>
            <wp:effectExtent l="0" t="0" r="0" b="6985"/>
            <wp:docPr id="36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Graphic 1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11326" cy="323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84E23" w14:textId="542BF480" w:rsidR="00BF282F" w:rsidRDefault="00BF282F" w:rsidP="00BE7AD6">
      <w:pPr>
        <w:pStyle w:val="af0"/>
        <w:keepNext w:val="0"/>
        <w:widowControl w:val="0"/>
        <w:spacing w:line="360" w:lineRule="auto"/>
        <w:jc w:val="center"/>
      </w:pPr>
      <w:r>
        <w:t xml:space="preserve">Рисунок </w:t>
      </w:r>
      <w:fldSimple w:instr=" SEQ Рисунок \* ARABIC ">
        <w:r w:rsidR="002B6048">
          <w:rPr>
            <w:noProof/>
          </w:rPr>
          <w:t>25</w:t>
        </w:r>
      </w:fldSimple>
      <w:r w:rsidRPr="000214A2">
        <w:t xml:space="preserve"> – </w:t>
      </w:r>
      <w:r w:rsidR="00904617" w:rsidRPr="00904617">
        <w:t>Выв</w:t>
      </w:r>
      <w:r w:rsidR="00904617">
        <w:t>од</w:t>
      </w:r>
      <w:r w:rsidR="00904617" w:rsidRPr="00904617">
        <w:t xml:space="preserve"> содержимо</w:t>
      </w:r>
      <w:r w:rsidR="00904617">
        <w:t>го</w:t>
      </w:r>
      <w:r w:rsidR="00904617" w:rsidRPr="00904617">
        <w:t xml:space="preserve"> каталога</w:t>
      </w:r>
      <w:r w:rsidR="005567A2">
        <w:t xml:space="preserve"> в файл и консоль</w:t>
      </w:r>
      <w:r w:rsidR="00384A9F">
        <w:t xml:space="preserve"> с фильтрацией директорий, название которых начинается с буквы </w:t>
      </w:r>
      <w:r w:rsidR="00384A9F">
        <w:rPr>
          <w:lang w:val="en-US"/>
        </w:rPr>
        <w:t>S</w:t>
      </w:r>
      <w:r w:rsidR="003822A3">
        <w:t>, с сортировкой по имени</w:t>
      </w:r>
    </w:p>
    <w:p w14:paraId="64C0C590" w14:textId="0E0A6F70" w:rsidR="00E42A0E" w:rsidRPr="009A608D" w:rsidRDefault="00E42A0E" w:rsidP="00E42A0E">
      <w:pPr>
        <w:pStyle w:val="MAINTEXT"/>
      </w:pPr>
      <w:r>
        <w:t xml:space="preserve">Для вывода псевдонимов </w:t>
      </w:r>
      <w:proofErr w:type="spellStart"/>
      <w:r>
        <w:t>командлетов</w:t>
      </w:r>
      <w:proofErr w:type="spellEnd"/>
      <w:r>
        <w:t xml:space="preserve"> </w:t>
      </w:r>
      <w:r>
        <w:rPr>
          <w:lang w:val="en-US"/>
        </w:rPr>
        <w:t>PowerShell</w:t>
      </w:r>
      <w:r>
        <w:t xml:space="preserve">, связанных с файловой системой, был использован </w:t>
      </w:r>
      <w:proofErr w:type="spellStart"/>
      <w:r>
        <w:t>командлет</w:t>
      </w:r>
      <w:proofErr w:type="spellEnd"/>
      <w:r>
        <w:t xml:space="preserve"> </w:t>
      </w:r>
      <w:r>
        <w:rPr>
          <w:lang w:val="en-US"/>
        </w:rPr>
        <w:t>Where</w:t>
      </w:r>
      <w:r w:rsidRPr="00E42A0E">
        <w:t>-</w:t>
      </w:r>
      <w:r>
        <w:rPr>
          <w:lang w:val="en-US"/>
        </w:rPr>
        <w:t>Object</w:t>
      </w:r>
      <w:r w:rsidR="006A6BF8" w:rsidRPr="006A6BF8">
        <w:t xml:space="preserve">, </w:t>
      </w:r>
      <w:r w:rsidR="006A6BF8">
        <w:t xml:space="preserve">благодаря которому получилось отфильтровать выходной список объектов </w:t>
      </w:r>
      <w:r w:rsidR="006A6BF8">
        <w:rPr>
          <w:lang w:val="en-US"/>
        </w:rPr>
        <w:t>Get</w:t>
      </w:r>
      <w:r w:rsidR="006A6BF8" w:rsidRPr="006A6BF8">
        <w:t>-</w:t>
      </w:r>
      <w:r w:rsidR="006A6BF8">
        <w:rPr>
          <w:lang w:val="en-US"/>
        </w:rPr>
        <w:t>Alias</w:t>
      </w:r>
      <w:r w:rsidR="009A608D">
        <w:t xml:space="preserve"> по содержанию в </w:t>
      </w:r>
      <w:r w:rsidR="00DD2DC5">
        <w:t xml:space="preserve">их </w:t>
      </w:r>
      <w:r w:rsidR="009A608D">
        <w:rPr>
          <w:lang w:val="en-US"/>
        </w:rPr>
        <w:t>Definition</w:t>
      </w:r>
      <w:r w:rsidR="009A608D" w:rsidRPr="009A608D">
        <w:t xml:space="preserve"> </w:t>
      </w:r>
      <w:r w:rsidR="009A608D">
        <w:t xml:space="preserve">ключевых слов: </w:t>
      </w:r>
      <w:r w:rsidR="009A608D">
        <w:rPr>
          <w:lang w:val="en-US"/>
        </w:rPr>
        <w:t>Item</w:t>
      </w:r>
      <w:r w:rsidR="009A608D" w:rsidRPr="009A608D">
        <w:t xml:space="preserve">, </w:t>
      </w:r>
      <w:r w:rsidR="009A608D">
        <w:rPr>
          <w:lang w:val="en-US"/>
        </w:rPr>
        <w:t>Content</w:t>
      </w:r>
      <w:r w:rsidR="00F21254">
        <w:t xml:space="preserve">, </w:t>
      </w:r>
      <w:r w:rsidR="00F21254">
        <w:rPr>
          <w:lang w:val="en-US"/>
        </w:rPr>
        <w:t>Path</w:t>
      </w:r>
      <w:r w:rsidR="009A608D" w:rsidRPr="009A608D">
        <w:t>.</w:t>
      </w:r>
    </w:p>
    <w:p w14:paraId="137CE89C" w14:textId="77777777" w:rsidR="00723073" w:rsidRDefault="00723073" w:rsidP="00723073">
      <w:pPr>
        <w:pStyle w:val="MAINTEXT"/>
        <w:ind w:firstLine="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6E6330C4" wp14:editId="466451A7">
            <wp:extent cx="3092450" cy="4582923"/>
            <wp:effectExtent l="0" t="0" r="0" b="8255"/>
            <wp:docPr id="5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Graphic 1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01441" cy="459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1BBDF" w14:textId="010AD55C" w:rsidR="00723073" w:rsidRPr="00723073" w:rsidRDefault="00723073" w:rsidP="00E66FAC">
      <w:pPr>
        <w:pStyle w:val="af0"/>
        <w:keepNext w:val="0"/>
        <w:widowControl w:val="0"/>
        <w:spacing w:line="360" w:lineRule="auto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B6048">
        <w:rPr>
          <w:noProof/>
        </w:rPr>
        <w:t>26</w:t>
      </w:r>
      <w:r>
        <w:rPr>
          <w:noProof/>
        </w:rPr>
        <w:fldChar w:fldCharType="end"/>
      </w:r>
      <w:r w:rsidRPr="000214A2">
        <w:t xml:space="preserve"> – </w:t>
      </w:r>
      <w:r w:rsidRPr="00904617">
        <w:t>Выв</w:t>
      </w:r>
      <w:r>
        <w:t>од</w:t>
      </w:r>
      <w:r w:rsidR="00A23021">
        <w:t xml:space="preserve"> псевдонимов для работы с файловой системой</w:t>
      </w:r>
      <w:r w:rsidR="00297371">
        <w:br/>
      </w:r>
      <w:r w:rsidR="00A23021">
        <w:t>в файл и консоль</w:t>
      </w:r>
    </w:p>
    <w:p w14:paraId="2DB57B93" w14:textId="18051FC1" w:rsidR="007277DD" w:rsidRDefault="00C57F7B" w:rsidP="007277DD">
      <w:pPr>
        <w:pStyle w:val="DIV1"/>
      </w:pPr>
      <w:r w:rsidRPr="00C57F7B">
        <w:t>Выводы о проделанной работе</w:t>
      </w:r>
    </w:p>
    <w:p w14:paraId="09C04D1B" w14:textId="595905B8" w:rsidR="002B644D" w:rsidRDefault="002B644D" w:rsidP="006613CF">
      <w:pPr>
        <w:pStyle w:val="MAINTEXT"/>
      </w:pPr>
      <w:r>
        <w:t xml:space="preserve">В результате выполнения задач лабораторной работы, были изучены </w:t>
      </w:r>
      <w:proofErr w:type="spellStart"/>
      <w:r>
        <w:t>командлеты</w:t>
      </w:r>
      <w:proofErr w:type="spellEnd"/>
      <w:r>
        <w:t xml:space="preserve"> </w:t>
      </w:r>
      <w:r>
        <w:rPr>
          <w:lang w:val="en-US"/>
        </w:rPr>
        <w:t>PowerShell</w:t>
      </w:r>
      <w:r w:rsidRPr="002B644D">
        <w:t xml:space="preserve"> </w:t>
      </w:r>
      <w:r>
        <w:t>для работы с файловой системой</w:t>
      </w:r>
      <w:r w:rsidR="00087988">
        <w:t>.</w:t>
      </w:r>
    </w:p>
    <w:p w14:paraId="4CCF058A" w14:textId="77777777" w:rsidR="00721117" w:rsidRDefault="00721117" w:rsidP="00721117">
      <w:pPr>
        <w:pStyle w:val="MAINTEXT"/>
      </w:pPr>
      <w:proofErr w:type="spellStart"/>
      <w:r>
        <w:t>Командлет</w:t>
      </w:r>
      <w:proofErr w:type="spellEnd"/>
      <w:r>
        <w:t xml:space="preserve"> Get-</w:t>
      </w:r>
      <w:proofErr w:type="spellStart"/>
      <w:r>
        <w:t>ChildItem</w:t>
      </w:r>
      <w:proofErr w:type="spellEnd"/>
      <w:r>
        <w:t xml:space="preserve"> используется для получения содержимого каталогов и может применяться как для файлов, так и для папок. Он поддерживает фильтрацию, рекурсивный просмотр и является основным инструментом для навигации по файловой системе через </w:t>
      </w:r>
      <w:proofErr w:type="spellStart"/>
      <w:r>
        <w:t>PowerShell</w:t>
      </w:r>
      <w:proofErr w:type="spellEnd"/>
      <w:r>
        <w:t>.</w:t>
      </w:r>
    </w:p>
    <w:p w14:paraId="4EEB7982" w14:textId="77777777" w:rsidR="00721117" w:rsidRDefault="00721117" w:rsidP="00721117">
      <w:pPr>
        <w:pStyle w:val="MAINTEXT"/>
      </w:pPr>
      <w:r>
        <w:t>Get-</w:t>
      </w:r>
      <w:proofErr w:type="spellStart"/>
      <w:r>
        <w:t>Item</w:t>
      </w:r>
      <w:proofErr w:type="spellEnd"/>
      <w:r>
        <w:t xml:space="preserve"> позволяет получить объект, представляющий конкретный файл или папку. В отличие от Get-</w:t>
      </w:r>
      <w:proofErr w:type="spellStart"/>
      <w:r>
        <w:t>ChildItem</w:t>
      </w:r>
      <w:proofErr w:type="spellEnd"/>
      <w:r>
        <w:t>, он не перечисляет содержимое директории, а обращается непосредственно к указанному элементу файловой системы.</w:t>
      </w:r>
    </w:p>
    <w:p w14:paraId="5A7D8A82" w14:textId="77777777" w:rsidR="00721117" w:rsidRDefault="00721117" w:rsidP="00721117">
      <w:pPr>
        <w:pStyle w:val="MAINTEXT"/>
      </w:pPr>
      <w:proofErr w:type="spellStart"/>
      <w:r>
        <w:t>Командлет</w:t>
      </w:r>
      <w:proofErr w:type="spellEnd"/>
      <w:r>
        <w:t xml:space="preserve"> New-</w:t>
      </w:r>
      <w:proofErr w:type="spellStart"/>
      <w:r>
        <w:t>Item</w:t>
      </w:r>
      <w:proofErr w:type="spellEnd"/>
      <w:r>
        <w:t xml:space="preserve"> используется для создания новых файлов и папок. </w:t>
      </w:r>
      <w:r>
        <w:lastRenderedPageBreak/>
        <w:t>Он поддерживает задание типа создаваемого объекта, имени и начального содержимого, что делает его удобным при автоматизации создания структур каталогов и файлов.</w:t>
      </w:r>
    </w:p>
    <w:p w14:paraId="7563A763" w14:textId="4D215DDC" w:rsidR="00721117" w:rsidRDefault="00721117" w:rsidP="00721117">
      <w:pPr>
        <w:pStyle w:val="MAINTEXT"/>
      </w:pPr>
      <w:r>
        <w:t>Get-</w:t>
      </w:r>
      <w:proofErr w:type="spellStart"/>
      <w:r>
        <w:t>PSDrive</w:t>
      </w:r>
      <w:proofErr w:type="spellEnd"/>
      <w:r>
        <w:t xml:space="preserve"> выводит список всех доступных псевдодисков (логических</w:t>
      </w:r>
      <w:r w:rsidR="00F52165">
        <w:t xml:space="preserve"> томов</w:t>
      </w:r>
      <w:r>
        <w:t xml:space="preserve">), включая файловые, реестровые и другие провайдеры данных. Это позволяет отслеживать текущие подключения и области, доступные для работы в </w:t>
      </w:r>
      <w:proofErr w:type="spellStart"/>
      <w:r>
        <w:t>PowerShell</w:t>
      </w:r>
      <w:proofErr w:type="spellEnd"/>
      <w:r>
        <w:t>.</w:t>
      </w:r>
    </w:p>
    <w:p w14:paraId="6989224E" w14:textId="77777777" w:rsidR="00721117" w:rsidRDefault="00721117" w:rsidP="00721117">
      <w:pPr>
        <w:pStyle w:val="MAINTEXT"/>
      </w:pPr>
      <w:r>
        <w:t>New-</w:t>
      </w:r>
      <w:proofErr w:type="spellStart"/>
      <w:r>
        <w:t>PSDrive</w:t>
      </w:r>
      <w:proofErr w:type="spellEnd"/>
      <w:r>
        <w:t xml:space="preserve"> позволяет создать временное или постоянное логическое подключение к файловой системе, реестру или сетевому ресурсу, давая возможность обращаться к ним как к обычным дискам. Это удобно для краткосрочного монтирования путей.</w:t>
      </w:r>
    </w:p>
    <w:p w14:paraId="473D5729" w14:textId="66C1CDC1" w:rsidR="00721117" w:rsidRDefault="00721117" w:rsidP="00721117">
      <w:pPr>
        <w:pStyle w:val="MAINTEXT"/>
      </w:pPr>
      <w:proofErr w:type="spellStart"/>
      <w:r>
        <w:t>Remove-PSDrive</w:t>
      </w:r>
      <w:proofErr w:type="spellEnd"/>
      <w:r>
        <w:t xml:space="preserve"> удаляет ранее созданный псевдодиск. Используется для освобождения ресурсов и завершения работы с временными подключениями.</w:t>
      </w:r>
    </w:p>
    <w:p w14:paraId="33FF616C" w14:textId="4D905C81" w:rsidR="00721117" w:rsidRPr="00721117" w:rsidRDefault="00721117" w:rsidP="00721117">
      <w:pPr>
        <w:pStyle w:val="MAINTEXT"/>
      </w:pPr>
      <w:proofErr w:type="spellStart"/>
      <w:r w:rsidRPr="00721117">
        <w:t>Командлет</w:t>
      </w:r>
      <w:proofErr w:type="spellEnd"/>
      <w:r w:rsidRPr="00721117">
        <w:t xml:space="preserve"> </w:t>
      </w:r>
      <w:r w:rsidRPr="00721117">
        <w:rPr>
          <w:lang w:val="en-US"/>
        </w:rPr>
        <w:t>Where</w:t>
      </w:r>
      <w:r w:rsidRPr="00721117">
        <w:t>-</w:t>
      </w:r>
      <w:r w:rsidRPr="00721117">
        <w:rPr>
          <w:lang w:val="en-US"/>
        </w:rPr>
        <w:t>Object</w:t>
      </w:r>
      <w:r w:rsidRPr="00721117">
        <w:t xml:space="preserve"> используется для фильтрации объектов на основе заданного условия. Он принимает входной поток объектов и возвращает только те, которые соответствуют указанному критерию. Это универсальный инструмент, применяемый совместно с другими </w:t>
      </w:r>
      <w:proofErr w:type="spellStart"/>
      <w:r w:rsidRPr="00721117">
        <w:t>командлетами</w:t>
      </w:r>
      <w:proofErr w:type="spellEnd"/>
      <w:r w:rsidRPr="00721117">
        <w:t xml:space="preserve">, такими как </w:t>
      </w:r>
      <w:r w:rsidRPr="00721117">
        <w:rPr>
          <w:lang w:val="en-US"/>
        </w:rPr>
        <w:t>Get</w:t>
      </w:r>
      <w:r w:rsidRPr="00721117">
        <w:t>-</w:t>
      </w:r>
      <w:proofErr w:type="spellStart"/>
      <w:r w:rsidRPr="00721117">
        <w:rPr>
          <w:lang w:val="en-US"/>
        </w:rPr>
        <w:t>ChildItem</w:t>
      </w:r>
      <w:proofErr w:type="spellEnd"/>
      <w:r w:rsidRPr="00721117">
        <w:t xml:space="preserve">, </w:t>
      </w:r>
      <w:r w:rsidRPr="00721117">
        <w:rPr>
          <w:lang w:val="en-US"/>
        </w:rPr>
        <w:t>Get</w:t>
      </w:r>
      <w:r w:rsidRPr="00721117">
        <w:t>-</w:t>
      </w:r>
      <w:r w:rsidRPr="00721117">
        <w:rPr>
          <w:lang w:val="en-US"/>
        </w:rPr>
        <w:t>Process</w:t>
      </w:r>
      <w:r w:rsidRPr="00721117">
        <w:t xml:space="preserve">, </w:t>
      </w:r>
      <w:r w:rsidRPr="00721117">
        <w:rPr>
          <w:lang w:val="en-US"/>
        </w:rPr>
        <w:t>Select</w:t>
      </w:r>
      <w:r w:rsidRPr="00721117">
        <w:t>-</w:t>
      </w:r>
      <w:r w:rsidRPr="00721117">
        <w:rPr>
          <w:lang w:val="en-US"/>
        </w:rPr>
        <w:t>Object</w:t>
      </w:r>
      <w:r w:rsidRPr="00721117">
        <w:t xml:space="preserve"> и другими. Позволяет точно контролировать, какие именно данные попадут в финальный вывод, например, отбирать только файлы определённого расширения или службы с определённым статусом.</w:t>
      </w:r>
    </w:p>
    <w:p w14:paraId="346C812E" w14:textId="1F834379" w:rsidR="00EA3B1D" w:rsidRDefault="00EA3B1D" w:rsidP="006613CF">
      <w:pPr>
        <w:pStyle w:val="MAINTEXT"/>
      </w:pPr>
      <w:r>
        <w:br w:type="page"/>
      </w:r>
    </w:p>
    <w:p w14:paraId="4F5AAAD9" w14:textId="77777777" w:rsidR="00E51362" w:rsidRPr="00CA1852" w:rsidRDefault="00986BC9" w:rsidP="00E51362">
      <w:pPr>
        <w:pStyle w:val="H1"/>
      </w:pPr>
      <w:bookmarkStart w:id="0" w:name="_Toc191567617"/>
      <w:r w:rsidRPr="00986BC9">
        <w:lastRenderedPageBreak/>
        <w:t>СПИСОК ИСПОЛЬЗОВАННЫХ ИСТОЧНИКОВ</w:t>
      </w:r>
      <w:bookmarkEnd w:id="0"/>
    </w:p>
    <w:p w14:paraId="484A2F5A" w14:textId="3AE16BD7" w:rsidR="00104400" w:rsidRPr="00104400" w:rsidRDefault="00104400" w:rsidP="00F37975">
      <w:pPr>
        <w:pStyle w:val="MAINTEXT"/>
        <w:numPr>
          <w:ilvl w:val="0"/>
          <w:numId w:val="8"/>
        </w:numPr>
        <w:ind w:left="0" w:firstLine="360"/>
      </w:pPr>
      <w:r w:rsidRPr="00104400">
        <w:t xml:space="preserve">Администрирование и диагностика ОС Windows на персональном </w:t>
      </w:r>
      <w:proofErr w:type="gramStart"/>
      <w:r w:rsidRPr="00104400">
        <w:t>компьютере :</w:t>
      </w:r>
      <w:proofErr w:type="gramEnd"/>
      <w:r w:rsidRPr="00104400">
        <w:t xml:space="preserve"> учеб. пособие / А. В. Аграновский, К. Б. Гурнов, В. С. Павлов, Е. Л. </w:t>
      </w:r>
      <w:proofErr w:type="spellStart"/>
      <w:r w:rsidRPr="00104400">
        <w:t>Турнецкая</w:t>
      </w:r>
      <w:proofErr w:type="spellEnd"/>
      <w:r w:rsidRPr="00104400">
        <w:t>. – СПб.: ГУАП, 2020. – 148 с., ил.</w:t>
      </w:r>
    </w:p>
    <w:p w14:paraId="61076EED" w14:textId="404EEF5D" w:rsidR="00104400" w:rsidRPr="00104400" w:rsidRDefault="00104400" w:rsidP="00F37975">
      <w:pPr>
        <w:pStyle w:val="MAINTEXT"/>
        <w:numPr>
          <w:ilvl w:val="0"/>
          <w:numId w:val="8"/>
        </w:numPr>
        <w:ind w:left="0" w:firstLine="360"/>
      </w:pPr>
      <w:proofErr w:type="spellStart"/>
      <w:r w:rsidRPr="00104400">
        <w:t>Руссинович</w:t>
      </w:r>
      <w:proofErr w:type="spellEnd"/>
      <w:r w:rsidRPr="00104400">
        <w:t xml:space="preserve">, М. Внутреннее устройство Windows / М. </w:t>
      </w:r>
      <w:proofErr w:type="spellStart"/>
      <w:r w:rsidRPr="00104400">
        <w:t>Руссинович</w:t>
      </w:r>
      <w:proofErr w:type="spellEnd"/>
      <w:r w:rsidRPr="00104400">
        <w:t xml:space="preserve">, Д. Соломон, А. </w:t>
      </w:r>
      <w:proofErr w:type="spellStart"/>
      <w:r w:rsidRPr="00104400">
        <w:t>Йосифович</w:t>
      </w:r>
      <w:proofErr w:type="spellEnd"/>
      <w:r w:rsidRPr="00104400">
        <w:t xml:space="preserve">. – М.: </w:t>
      </w:r>
      <w:proofErr w:type="spellStart"/>
      <w:r w:rsidRPr="00104400">
        <w:t>ЛитРес</w:t>
      </w:r>
      <w:proofErr w:type="spellEnd"/>
      <w:r w:rsidRPr="00104400">
        <w:t>, 2019. – 752 с.</w:t>
      </w:r>
    </w:p>
    <w:p w14:paraId="75377521" w14:textId="78C27082" w:rsidR="00104400" w:rsidRPr="00104400" w:rsidRDefault="00104400" w:rsidP="00F37975">
      <w:pPr>
        <w:pStyle w:val="MAINTEXT"/>
        <w:numPr>
          <w:ilvl w:val="0"/>
          <w:numId w:val="8"/>
        </w:numPr>
        <w:ind w:left="0" w:firstLine="360"/>
      </w:pPr>
      <w:r w:rsidRPr="00104400">
        <w:t>Microsoft.</w:t>
      </w:r>
      <w:r w:rsidR="00300CE6" w:rsidRPr="00300CE6">
        <w:t xml:space="preserve"> Команды Windows</w:t>
      </w:r>
      <w:r w:rsidRPr="00104400">
        <w:t>, URL: https://learn.microsoft.com/ru-ru/windows-server/administration/windows-commands/windows-commands (дата обращения 15.03.2025).</w:t>
      </w:r>
    </w:p>
    <w:p w14:paraId="4CF3965A" w14:textId="10933C37" w:rsidR="003B3807" w:rsidRPr="00104400" w:rsidRDefault="003B3807" w:rsidP="00104400"/>
    <w:sectPr w:rsidR="003B3807" w:rsidRPr="00104400" w:rsidSect="00271C67">
      <w:type w:val="continuous"/>
      <w:pgSz w:w="11909" w:h="16834"/>
      <w:pgMar w:top="1134" w:right="851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979F4" w14:textId="77777777" w:rsidR="004813C4" w:rsidRDefault="004813C4" w:rsidP="0002180F">
      <w:r>
        <w:separator/>
      </w:r>
    </w:p>
  </w:endnote>
  <w:endnote w:type="continuationSeparator" w:id="0">
    <w:p w14:paraId="6AEE07DD" w14:textId="77777777" w:rsidR="004813C4" w:rsidRDefault="004813C4" w:rsidP="00021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9641891"/>
      <w:docPartObj>
        <w:docPartGallery w:val="Page Numbers (Bottom of Page)"/>
        <w:docPartUnique/>
      </w:docPartObj>
    </w:sdtPr>
    <w:sdtEndPr/>
    <w:sdtContent>
      <w:p w14:paraId="11CF2C51" w14:textId="77777777" w:rsidR="0002180F" w:rsidRDefault="0002180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E3C976" w14:textId="77777777" w:rsidR="0002180F" w:rsidRDefault="0002180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516B8" w14:textId="77777777" w:rsidR="004813C4" w:rsidRDefault="004813C4" w:rsidP="0002180F">
      <w:r>
        <w:separator/>
      </w:r>
    </w:p>
  </w:footnote>
  <w:footnote w:type="continuationSeparator" w:id="0">
    <w:p w14:paraId="19A766E9" w14:textId="77777777" w:rsidR="004813C4" w:rsidRDefault="004813C4" w:rsidP="000218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D7FF8"/>
    <w:multiLevelType w:val="multilevel"/>
    <w:tmpl w:val="1FD6A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2583F0D"/>
    <w:multiLevelType w:val="hybridMultilevel"/>
    <w:tmpl w:val="2CE82714"/>
    <w:lvl w:ilvl="0" w:tplc="103C133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7F0DDF"/>
    <w:multiLevelType w:val="hybridMultilevel"/>
    <w:tmpl w:val="A8927B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F9072D"/>
    <w:multiLevelType w:val="hybridMultilevel"/>
    <w:tmpl w:val="DD6051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7052BB6"/>
    <w:multiLevelType w:val="multilevel"/>
    <w:tmpl w:val="9732F2CA"/>
    <w:lvl w:ilvl="0">
      <w:start w:val="1"/>
      <w:numFmt w:val="decimal"/>
      <w:pStyle w:val="DIV1"/>
      <w:lvlText w:val="%1"/>
      <w:lvlJc w:val="left"/>
      <w:pPr>
        <w:ind w:left="476" w:hanging="476"/>
      </w:pPr>
      <w:rPr>
        <w:rFonts w:hint="default"/>
      </w:rPr>
    </w:lvl>
    <w:lvl w:ilvl="1">
      <w:start w:val="1"/>
      <w:numFmt w:val="decimal"/>
      <w:pStyle w:val="DIV2"/>
      <w:lvlText w:val="%1.%2"/>
      <w:lvlJc w:val="left"/>
      <w:pPr>
        <w:ind w:left="714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90" w:hanging="4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5" w15:restartNumberingAfterBreak="0">
    <w:nsid w:val="5FA50769"/>
    <w:multiLevelType w:val="hybridMultilevel"/>
    <w:tmpl w:val="CD3AE1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945B26"/>
    <w:multiLevelType w:val="hybridMultilevel"/>
    <w:tmpl w:val="FB6CE3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F1258B"/>
    <w:multiLevelType w:val="hybridMultilevel"/>
    <w:tmpl w:val="0FA6B89C"/>
    <w:lvl w:ilvl="0" w:tplc="EFEAA3F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411652"/>
    <w:multiLevelType w:val="hybridMultilevel"/>
    <w:tmpl w:val="1180C3A2"/>
    <w:lvl w:ilvl="0" w:tplc="103C13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8"/>
  </w:num>
  <w:num w:numId="5">
    <w:abstractNumId w:val="5"/>
  </w:num>
  <w:num w:numId="6">
    <w:abstractNumId w:val="2"/>
  </w:num>
  <w:num w:numId="7">
    <w:abstractNumId w:val="6"/>
  </w:num>
  <w:num w:numId="8">
    <w:abstractNumId w:val="7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3C5"/>
    <w:rsid w:val="00000456"/>
    <w:rsid w:val="0000045F"/>
    <w:rsid w:val="0000282C"/>
    <w:rsid w:val="000028AE"/>
    <w:rsid w:val="00003B53"/>
    <w:rsid w:val="00006E73"/>
    <w:rsid w:val="000071A3"/>
    <w:rsid w:val="00007677"/>
    <w:rsid w:val="00007BB3"/>
    <w:rsid w:val="00010245"/>
    <w:rsid w:val="00013155"/>
    <w:rsid w:val="000139FC"/>
    <w:rsid w:val="00013A46"/>
    <w:rsid w:val="00013D4D"/>
    <w:rsid w:val="000214A2"/>
    <w:rsid w:val="00021577"/>
    <w:rsid w:val="0002180F"/>
    <w:rsid w:val="00021E76"/>
    <w:rsid w:val="00022AB9"/>
    <w:rsid w:val="000244B3"/>
    <w:rsid w:val="00025C98"/>
    <w:rsid w:val="00026418"/>
    <w:rsid w:val="000269F1"/>
    <w:rsid w:val="0002707A"/>
    <w:rsid w:val="000307DB"/>
    <w:rsid w:val="00032DED"/>
    <w:rsid w:val="00035382"/>
    <w:rsid w:val="0004168B"/>
    <w:rsid w:val="000445E2"/>
    <w:rsid w:val="000479B6"/>
    <w:rsid w:val="0005249C"/>
    <w:rsid w:val="00055853"/>
    <w:rsid w:val="00060724"/>
    <w:rsid w:val="0006273E"/>
    <w:rsid w:val="000657D9"/>
    <w:rsid w:val="00067E4B"/>
    <w:rsid w:val="0007019D"/>
    <w:rsid w:val="000707C8"/>
    <w:rsid w:val="0007340B"/>
    <w:rsid w:val="00073E99"/>
    <w:rsid w:val="000745D0"/>
    <w:rsid w:val="0007681A"/>
    <w:rsid w:val="00080676"/>
    <w:rsid w:val="00082308"/>
    <w:rsid w:val="00084064"/>
    <w:rsid w:val="00085E11"/>
    <w:rsid w:val="0008639E"/>
    <w:rsid w:val="00087988"/>
    <w:rsid w:val="00087B63"/>
    <w:rsid w:val="00090445"/>
    <w:rsid w:val="00090F1F"/>
    <w:rsid w:val="000928CE"/>
    <w:rsid w:val="00093090"/>
    <w:rsid w:val="00093FE0"/>
    <w:rsid w:val="00095678"/>
    <w:rsid w:val="00095F66"/>
    <w:rsid w:val="000960C0"/>
    <w:rsid w:val="0009657B"/>
    <w:rsid w:val="000971FE"/>
    <w:rsid w:val="000A2CF1"/>
    <w:rsid w:val="000A48CA"/>
    <w:rsid w:val="000A4A1C"/>
    <w:rsid w:val="000A67BE"/>
    <w:rsid w:val="000B2013"/>
    <w:rsid w:val="000B3872"/>
    <w:rsid w:val="000B608B"/>
    <w:rsid w:val="000B7082"/>
    <w:rsid w:val="000C031F"/>
    <w:rsid w:val="000C15E0"/>
    <w:rsid w:val="000C2728"/>
    <w:rsid w:val="000C3D0D"/>
    <w:rsid w:val="000C3D26"/>
    <w:rsid w:val="000C4D30"/>
    <w:rsid w:val="000C5306"/>
    <w:rsid w:val="000C55D3"/>
    <w:rsid w:val="000C78B1"/>
    <w:rsid w:val="000D1288"/>
    <w:rsid w:val="000D2293"/>
    <w:rsid w:val="000D2F45"/>
    <w:rsid w:val="000D39EB"/>
    <w:rsid w:val="000D3B9F"/>
    <w:rsid w:val="000D3FFB"/>
    <w:rsid w:val="000D51FD"/>
    <w:rsid w:val="000D6CBA"/>
    <w:rsid w:val="000E3C26"/>
    <w:rsid w:val="000E4370"/>
    <w:rsid w:val="000E5077"/>
    <w:rsid w:val="000E6265"/>
    <w:rsid w:val="000E6FB0"/>
    <w:rsid w:val="000F17D7"/>
    <w:rsid w:val="000F2F89"/>
    <w:rsid w:val="000F52D8"/>
    <w:rsid w:val="000F58A8"/>
    <w:rsid w:val="000F79DF"/>
    <w:rsid w:val="00103F4B"/>
    <w:rsid w:val="00104400"/>
    <w:rsid w:val="00104A95"/>
    <w:rsid w:val="001119D5"/>
    <w:rsid w:val="001126D7"/>
    <w:rsid w:val="0011279B"/>
    <w:rsid w:val="00114D65"/>
    <w:rsid w:val="00116F39"/>
    <w:rsid w:val="00120BC1"/>
    <w:rsid w:val="00121A4E"/>
    <w:rsid w:val="0012359F"/>
    <w:rsid w:val="00125C08"/>
    <w:rsid w:val="00141B7D"/>
    <w:rsid w:val="00150A22"/>
    <w:rsid w:val="00151743"/>
    <w:rsid w:val="00156B8D"/>
    <w:rsid w:val="001575BA"/>
    <w:rsid w:val="0016264A"/>
    <w:rsid w:val="00162A5C"/>
    <w:rsid w:val="001665B5"/>
    <w:rsid w:val="001675C9"/>
    <w:rsid w:val="00174BFF"/>
    <w:rsid w:val="00176974"/>
    <w:rsid w:val="00180170"/>
    <w:rsid w:val="00182489"/>
    <w:rsid w:val="001828CB"/>
    <w:rsid w:val="00182C9A"/>
    <w:rsid w:val="00182D62"/>
    <w:rsid w:val="00184085"/>
    <w:rsid w:val="00186798"/>
    <w:rsid w:val="00187D39"/>
    <w:rsid w:val="00192022"/>
    <w:rsid w:val="00194A01"/>
    <w:rsid w:val="001961C4"/>
    <w:rsid w:val="0019624B"/>
    <w:rsid w:val="001965B8"/>
    <w:rsid w:val="001A6388"/>
    <w:rsid w:val="001B1A56"/>
    <w:rsid w:val="001B46A2"/>
    <w:rsid w:val="001B4B39"/>
    <w:rsid w:val="001B51A3"/>
    <w:rsid w:val="001B6679"/>
    <w:rsid w:val="001B7D93"/>
    <w:rsid w:val="001C1F95"/>
    <w:rsid w:val="001C2B93"/>
    <w:rsid w:val="001C52DD"/>
    <w:rsid w:val="001D1F1A"/>
    <w:rsid w:val="001D3F1C"/>
    <w:rsid w:val="001D67AF"/>
    <w:rsid w:val="001D7ED5"/>
    <w:rsid w:val="001E0E7E"/>
    <w:rsid w:val="001E3D7A"/>
    <w:rsid w:val="001E60CB"/>
    <w:rsid w:val="001E7534"/>
    <w:rsid w:val="001F0489"/>
    <w:rsid w:val="001F099A"/>
    <w:rsid w:val="001F2D1D"/>
    <w:rsid w:val="001F669A"/>
    <w:rsid w:val="001F74F3"/>
    <w:rsid w:val="001F7881"/>
    <w:rsid w:val="00204302"/>
    <w:rsid w:val="00204AC7"/>
    <w:rsid w:val="00204E59"/>
    <w:rsid w:val="0021115D"/>
    <w:rsid w:val="00212565"/>
    <w:rsid w:val="00212B65"/>
    <w:rsid w:val="00214FE2"/>
    <w:rsid w:val="002173C4"/>
    <w:rsid w:val="002203A3"/>
    <w:rsid w:val="00220DD5"/>
    <w:rsid w:val="00225781"/>
    <w:rsid w:val="00225D4E"/>
    <w:rsid w:val="002324E6"/>
    <w:rsid w:val="00232BF2"/>
    <w:rsid w:val="002330E6"/>
    <w:rsid w:val="00234D39"/>
    <w:rsid w:val="00234F55"/>
    <w:rsid w:val="0024253D"/>
    <w:rsid w:val="00246C82"/>
    <w:rsid w:val="002505B4"/>
    <w:rsid w:val="00252FAE"/>
    <w:rsid w:val="002534FB"/>
    <w:rsid w:val="00257D89"/>
    <w:rsid w:val="002608E1"/>
    <w:rsid w:val="00264181"/>
    <w:rsid w:val="002656C3"/>
    <w:rsid w:val="00266648"/>
    <w:rsid w:val="002707B3"/>
    <w:rsid w:val="00271C67"/>
    <w:rsid w:val="002737C6"/>
    <w:rsid w:val="0027541D"/>
    <w:rsid w:val="002833A2"/>
    <w:rsid w:val="002833AE"/>
    <w:rsid w:val="00284138"/>
    <w:rsid w:val="00284869"/>
    <w:rsid w:val="00287580"/>
    <w:rsid w:val="00290158"/>
    <w:rsid w:val="00290413"/>
    <w:rsid w:val="00290EE0"/>
    <w:rsid w:val="00293773"/>
    <w:rsid w:val="002965A7"/>
    <w:rsid w:val="00297371"/>
    <w:rsid w:val="002A35B0"/>
    <w:rsid w:val="002A606A"/>
    <w:rsid w:val="002A67C2"/>
    <w:rsid w:val="002A6E1D"/>
    <w:rsid w:val="002B2817"/>
    <w:rsid w:val="002B368F"/>
    <w:rsid w:val="002B40CA"/>
    <w:rsid w:val="002B5D58"/>
    <w:rsid w:val="002B5E27"/>
    <w:rsid w:val="002B6048"/>
    <w:rsid w:val="002B6373"/>
    <w:rsid w:val="002B644D"/>
    <w:rsid w:val="002B6C84"/>
    <w:rsid w:val="002B6E78"/>
    <w:rsid w:val="002C135D"/>
    <w:rsid w:val="002C1B78"/>
    <w:rsid w:val="002C3333"/>
    <w:rsid w:val="002C51CB"/>
    <w:rsid w:val="002D00DA"/>
    <w:rsid w:val="002D622D"/>
    <w:rsid w:val="002D649E"/>
    <w:rsid w:val="002E0130"/>
    <w:rsid w:val="002E2AA7"/>
    <w:rsid w:val="002E44D5"/>
    <w:rsid w:val="002E7467"/>
    <w:rsid w:val="002F334C"/>
    <w:rsid w:val="002F3830"/>
    <w:rsid w:val="002F3927"/>
    <w:rsid w:val="002F3D23"/>
    <w:rsid w:val="002F4062"/>
    <w:rsid w:val="002F6EDC"/>
    <w:rsid w:val="002F7570"/>
    <w:rsid w:val="00300507"/>
    <w:rsid w:val="00300960"/>
    <w:rsid w:val="00300CE6"/>
    <w:rsid w:val="00300DD1"/>
    <w:rsid w:val="003010EF"/>
    <w:rsid w:val="00301C8B"/>
    <w:rsid w:val="003034E0"/>
    <w:rsid w:val="00306262"/>
    <w:rsid w:val="00307086"/>
    <w:rsid w:val="00310A93"/>
    <w:rsid w:val="00311951"/>
    <w:rsid w:val="00312A77"/>
    <w:rsid w:val="0031537A"/>
    <w:rsid w:val="0031656B"/>
    <w:rsid w:val="003167A4"/>
    <w:rsid w:val="00317534"/>
    <w:rsid w:val="00323DDD"/>
    <w:rsid w:val="00324AE1"/>
    <w:rsid w:val="00325895"/>
    <w:rsid w:val="00325E36"/>
    <w:rsid w:val="00326699"/>
    <w:rsid w:val="003278BB"/>
    <w:rsid w:val="00327C84"/>
    <w:rsid w:val="00327DD4"/>
    <w:rsid w:val="003366C1"/>
    <w:rsid w:val="00342E94"/>
    <w:rsid w:val="00342E9A"/>
    <w:rsid w:val="0034426A"/>
    <w:rsid w:val="00345625"/>
    <w:rsid w:val="0035082E"/>
    <w:rsid w:val="00351E3C"/>
    <w:rsid w:val="00352422"/>
    <w:rsid w:val="003529EA"/>
    <w:rsid w:val="00353F7B"/>
    <w:rsid w:val="00362BBE"/>
    <w:rsid w:val="0036617E"/>
    <w:rsid w:val="00366385"/>
    <w:rsid w:val="00367BAD"/>
    <w:rsid w:val="0037139E"/>
    <w:rsid w:val="00372E13"/>
    <w:rsid w:val="0037474B"/>
    <w:rsid w:val="00374808"/>
    <w:rsid w:val="00376A95"/>
    <w:rsid w:val="00377036"/>
    <w:rsid w:val="00381FBE"/>
    <w:rsid w:val="003822A3"/>
    <w:rsid w:val="00383635"/>
    <w:rsid w:val="00383977"/>
    <w:rsid w:val="003847A3"/>
    <w:rsid w:val="00384A9F"/>
    <w:rsid w:val="003859C7"/>
    <w:rsid w:val="00385BF5"/>
    <w:rsid w:val="003920CE"/>
    <w:rsid w:val="003924FC"/>
    <w:rsid w:val="00392B78"/>
    <w:rsid w:val="00396083"/>
    <w:rsid w:val="00396ED1"/>
    <w:rsid w:val="003A043A"/>
    <w:rsid w:val="003A05A6"/>
    <w:rsid w:val="003A17B8"/>
    <w:rsid w:val="003A200A"/>
    <w:rsid w:val="003A394F"/>
    <w:rsid w:val="003A55C8"/>
    <w:rsid w:val="003A643F"/>
    <w:rsid w:val="003B0F2C"/>
    <w:rsid w:val="003B11B6"/>
    <w:rsid w:val="003B3807"/>
    <w:rsid w:val="003B5368"/>
    <w:rsid w:val="003B5925"/>
    <w:rsid w:val="003B5CBC"/>
    <w:rsid w:val="003B7591"/>
    <w:rsid w:val="003B7AE2"/>
    <w:rsid w:val="003C1ECE"/>
    <w:rsid w:val="003C2C14"/>
    <w:rsid w:val="003C334D"/>
    <w:rsid w:val="003C3817"/>
    <w:rsid w:val="003C6E08"/>
    <w:rsid w:val="003C72BA"/>
    <w:rsid w:val="003D0B17"/>
    <w:rsid w:val="003D1469"/>
    <w:rsid w:val="003D1F66"/>
    <w:rsid w:val="003E1680"/>
    <w:rsid w:val="003E39B9"/>
    <w:rsid w:val="003E7A79"/>
    <w:rsid w:val="003F11CC"/>
    <w:rsid w:val="003F4053"/>
    <w:rsid w:val="003F448A"/>
    <w:rsid w:val="003F5CAC"/>
    <w:rsid w:val="003F752A"/>
    <w:rsid w:val="003F79E8"/>
    <w:rsid w:val="00400A78"/>
    <w:rsid w:val="00401276"/>
    <w:rsid w:val="004014CF"/>
    <w:rsid w:val="00403525"/>
    <w:rsid w:val="00404D15"/>
    <w:rsid w:val="00405D24"/>
    <w:rsid w:val="004071A1"/>
    <w:rsid w:val="00407241"/>
    <w:rsid w:val="00411A82"/>
    <w:rsid w:val="00413AAB"/>
    <w:rsid w:val="00415FC1"/>
    <w:rsid w:val="00416B08"/>
    <w:rsid w:val="00417050"/>
    <w:rsid w:val="00423716"/>
    <w:rsid w:val="00427597"/>
    <w:rsid w:val="004303AB"/>
    <w:rsid w:val="0043699B"/>
    <w:rsid w:val="00437A56"/>
    <w:rsid w:val="004400A5"/>
    <w:rsid w:val="00443B4C"/>
    <w:rsid w:val="00443D75"/>
    <w:rsid w:val="00443F7F"/>
    <w:rsid w:val="0044602A"/>
    <w:rsid w:val="00447CD5"/>
    <w:rsid w:val="00453795"/>
    <w:rsid w:val="00453B9D"/>
    <w:rsid w:val="00455CDA"/>
    <w:rsid w:val="004575C5"/>
    <w:rsid w:val="004608F1"/>
    <w:rsid w:val="00461A86"/>
    <w:rsid w:val="00461EE6"/>
    <w:rsid w:val="0046591A"/>
    <w:rsid w:val="00466CE3"/>
    <w:rsid w:val="00472D20"/>
    <w:rsid w:val="004741CA"/>
    <w:rsid w:val="00474DAE"/>
    <w:rsid w:val="00475F1C"/>
    <w:rsid w:val="00480B65"/>
    <w:rsid w:val="004813C4"/>
    <w:rsid w:val="00485758"/>
    <w:rsid w:val="004871BB"/>
    <w:rsid w:val="00490A54"/>
    <w:rsid w:val="00490ABF"/>
    <w:rsid w:val="00491DA9"/>
    <w:rsid w:val="00494C26"/>
    <w:rsid w:val="0049594B"/>
    <w:rsid w:val="004A2183"/>
    <w:rsid w:val="004A5114"/>
    <w:rsid w:val="004A538A"/>
    <w:rsid w:val="004A5425"/>
    <w:rsid w:val="004A611B"/>
    <w:rsid w:val="004A741C"/>
    <w:rsid w:val="004B314D"/>
    <w:rsid w:val="004B47C3"/>
    <w:rsid w:val="004B4A1A"/>
    <w:rsid w:val="004B4A35"/>
    <w:rsid w:val="004B5F73"/>
    <w:rsid w:val="004B702A"/>
    <w:rsid w:val="004B780E"/>
    <w:rsid w:val="004C4432"/>
    <w:rsid w:val="004C5662"/>
    <w:rsid w:val="004C5C18"/>
    <w:rsid w:val="004C674A"/>
    <w:rsid w:val="004C69E1"/>
    <w:rsid w:val="004C75C9"/>
    <w:rsid w:val="004D0433"/>
    <w:rsid w:val="004D1D7A"/>
    <w:rsid w:val="004D2859"/>
    <w:rsid w:val="004D5FDF"/>
    <w:rsid w:val="004E25E3"/>
    <w:rsid w:val="004E34C3"/>
    <w:rsid w:val="004E72B7"/>
    <w:rsid w:val="004E7399"/>
    <w:rsid w:val="004E7C23"/>
    <w:rsid w:val="004E7D3B"/>
    <w:rsid w:val="004F21B8"/>
    <w:rsid w:val="004F3EBD"/>
    <w:rsid w:val="004F46A6"/>
    <w:rsid w:val="004F4B45"/>
    <w:rsid w:val="004F6F2E"/>
    <w:rsid w:val="004F71C4"/>
    <w:rsid w:val="00502C41"/>
    <w:rsid w:val="00504374"/>
    <w:rsid w:val="00505C5A"/>
    <w:rsid w:val="005127D6"/>
    <w:rsid w:val="005155DE"/>
    <w:rsid w:val="00521150"/>
    <w:rsid w:val="00524674"/>
    <w:rsid w:val="00524D3B"/>
    <w:rsid w:val="00526EF7"/>
    <w:rsid w:val="00527882"/>
    <w:rsid w:val="00530724"/>
    <w:rsid w:val="005351A5"/>
    <w:rsid w:val="00535956"/>
    <w:rsid w:val="005364DC"/>
    <w:rsid w:val="00536986"/>
    <w:rsid w:val="00537A0E"/>
    <w:rsid w:val="00542F2F"/>
    <w:rsid w:val="00543D17"/>
    <w:rsid w:val="00543DB3"/>
    <w:rsid w:val="0054472E"/>
    <w:rsid w:val="00546639"/>
    <w:rsid w:val="005521BD"/>
    <w:rsid w:val="00552C4F"/>
    <w:rsid w:val="00552F6B"/>
    <w:rsid w:val="005545D9"/>
    <w:rsid w:val="0055513F"/>
    <w:rsid w:val="00555864"/>
    <w:rsid w:val="00555FE9"/>
    <w:rsid w:val="005567A2"/>
    <w:rsid w:val="00562202"/>
    <w:rsid w:val="005678C0"/>
    <w:rsid w:val="00570A72"/>
    <w:rsid w:val="00571CF5"/>
    <w:rsid w:val="0057467B"/>
    <w:rsid w:val="00576E77"/>
    <w:rsid w:val="00583B53"/>
    <w:rsid w:val="005844C0"/>
    <w:rsid w:val="0059002C"/>
    <w:rsid w:val="00591760"/>
    <w:rsid w:val="00591A0F"/>
    <w:rsid w:val="00592E7D"/>
    <w:rsid w:val="00592FE6"/>
    <w:rsid w:val="00594F1A"/>
    <w:rsid w:val="005958F9"/>
    <w:rsid w:val="0059685D"/>
    <w:rsid w:val="005A0F78"/>
    <w:rsid w:val="005A119B"/>
    <w:rsid w:val="005A13AA"/>
    <w:rsid w:val="005A16E2"/>
    <w:rsid w:val="005A2A15"/>
    <w:rsid w:val="005A2AC6"/>
    <w:rsid w:val="005A3576"/>
    <w:rsid w:val="005B566D"/>
    <w:rsid w:val="005C1B99"/>
    <w:rsid w:val="005C442A"/>
    <w:rsid w:val="005C4B87"/>
    <w:rsid w:val="005C57C3"/>
    <w:rsid w:val="005C6680"/>
    <w:rsid w:val="005C6917"/>
    <w:rsid w:val="005D39C1"/>
    <w:rsid w:val="005D3B3B"/>
    <w:rsid w:val="005D5FB6"/>
    <w:rsid w:val="005D6797"/>
    <w:rsid w:val="005D68F5"/>
    <w:rsid w:val="005E0831"/>
    <w:rsid w:val="005E09D6"/>
    <w:rsid w:val="005E133F"/>
    <w:rsid w:val="005E19B5"/>
    <w:rsid w:val="005E3C66"/>
    <w:rsid w:val="005E4278"/>
    <w:rsid w:val="005E6E6F"/>
    <w:rsid w:val="005E7FF3"/>
    <w:rsid w:val="005F0A7E"/>
    <w:rsid w:val="005F2993"/>
    <w:rsid w:val="005F493D"/>
    <w:rsid w:val="005F4BA6"/>
    <w:rsid w:val="005F5EC7"/>
    <w:rsid w:val="006006FA"/>
    <w:rsid w:val="006012EA"/>
    <w:rsid w:val="00604937"/>
    <w:rsid w:val="006063CD"/>
    <w:rsid w:val="00606B0E"/>
    <w:rsid w:val="006079E9"/>
    <w:rsid w:val="00607AE4"/>
    <w:rsid w:val="00623162"/>
    <w:rsid w:val="00627739"/>
    <w:rsid w:val="0063061C"/>
    <w:rsid w:val="00631617"/>
    <w:rsid w:val="00632949"/>
    <w:rsid w:val="006365E6"/>
    <w:rsid w:val="0063706F"/>
    <w:rsid w:val="0063747B"/>
    <w:rsid w:val="006375AF"/>
    <w:rsid w:val="00637962"/>
    <w:rsid w:val="00640338"/>
    <w:rsid w:val="006406D2"/>
    <w:rsid w:val="00642769"/>
    <w:rsid w:val="00642876"/>
    <w:rsid w:val="00647D69"/>
    <w:rsid w:val="00650308"/>
    <w:rsid w:val="00651F7A"/>
    <w:rsid w:val="0065246E"/>
    <w:rsid w:val="00652A3B"/>
    <w:rsid w:val="00653928"/>
    <w:rsid w:val="006539EF"/>
    <w:rsid w:val="00653E66"/>
    <w:rsid w:val="00657326"/>
    <w:rsid w:val="00657FE9"/>
    <w:rsid w:val="006613CF"/>
    <w:rsid w:val="00661E13"/>
    <w:rsid w:val="00664BC4"/>
    <w:rsid w:val="00664C67"/>
    <w:rsid w:val="006669A2"/>
    <w:rsid w:val="0067188E"/>
    <w:rsid w:val="00672083"/>
    <w:rsid w:val="00672F2F"/>
    <w:rsid w:val="00673766"/>
    <w:rsid w:val="00680226"/>
    <w:rsid w:val="00680B16"/>
    <w:rsid w:val="006828C7"/>
    <w:rsid w:val="00683BF9"/>
    <w:rsid w:val="006854F9"/>
    <w:rsid w:val="00685C49"/>
    <w:rsid w:val="00685E20"/>
    <w:rsid w:val="00692D69"/>
    <w:rsid w:val="00693FB7"/>
    <w:rsid w:val="00696A8F"/>
    <w:rsid w:val="00696DD4"/>
    <w:rsid w:val="006A0B2D"/>
    <w:rsid w:val="006A1D6F"/>
    <w:rsid w:val="006A42CB"/>
    <w:rsid w:val="006A53D2"/>
    <w:rsid w:val="006A6BF8"/>
    <w:rsid w:val="006B2716"/>
    <w:rsid w:val="006B35F6"/>
    <w:rsid w:val="006B4C6C"/>
    <w:rsid w:val="006B4CD0"/>
    <w:rsid w:val="006B593B"/>
    <w:rsid w:val="006C20F2"/>
    <w:rsid w:val="006C620B"/>
    <w:rsid w:val="006D7320"/>
    <w:rsid w:val="006E0B17"/>
    <w:rsid w:val="006E1514"/>
    <w:rsid w:val="006E162E"/>
    <w:rsid w:val="006E2F3E"/>
    <w:rsid w:val="006E51B3"/>
    <w:rsid w:val="006E51D4"/>
    <w:rsid w:val="006E5678"/>
    <w:rsid w:val="006E73E7"/>
    <w:rsid w:val="006F20BB"/>
    <w:rsid w:val="006F235C"/>
    <w:rsid w:val="006F5269"/>
    <w:rsid w:val="006F5771"/>
    <w:rsid w:val="00701198"/>
    <w:rsid w:val="0070132F"/>
    <w:rsid w:val="007024AE"/>
    <w:rsid w:val="007038CB"/>
    <w:rsid w:val="00705206"/>
    <w:rsid w:val="00705392"/>
    <w:rsid w:val="00707DE6"/>
    <w:rsid w:val="00707EE1"/>
    <w:rsid w:val="0071168A"/>
    <w:rsid w:val="007133E3"/>
    <w:rsid w:val="007151DF"/>
    <w:rsid w:val="00721117"/>
    <w:rsid w:val="00721996"/>
    <w:rsid w:val="00723073"/>
    <w:rsid w:val="00726283"/>
    <w:rsid w:val="0072697D"/>
    <w:rsid w:val="007277DD"/>
    <w:rsid w:val="00727816"/>
    <w:rsid w:val="007326D1"/>
    <w:rsid w:val="00732DF7"/>
    <w:rsid w:val="00736339"/>
    <w:rsid w:val="0073668C"/>
    <w:rsid w:val="00737DE9"/>
    <w:rsid w:val="00741ABD"/>
    <w:rsid w:val="0074423C"/>
    <w:rsid w:val="00747212"/>
    <w:rsid w:val="00751A94"/>
    <w:rsid w:val="007543A2"/>
    <w:rsid w:val="00763F48"/>
    <w:rsid w:val="00766965"/>
    <w:rsid w:val="00772B7D"/>
    <w:rsid w:val="00772C7B"/>
    <w:rsid w:val="0077323E"/>
    <w:rsid w:val="00773A01"/>
    <w:rsid w:val="00774B5D"/>
    <w:rsid w:val="00775CB5"/>
    <w:rsid w:val="00776514"/>
    <w:rsid w:val="00776A7B"/>
    <w:rsid w:val="0078177A"/>
    <w:rsid w:val="00783CDB"/>
    <w:rsid w:val="00783EE6"/>
    <w:rsid w:val="007851E5"/>
    <w:rsid w:val="00786E1E"/>
    <w:rsid w:val="00787780"/>
    <w:rsid w:val="00791282"/>
    <w:rsid w:val="0079295C"/>
    <w:rsid w:val="00792C57"/>
    <w:rsid w:val="0079353F"/>
    <w:rsid w:val="00794831"/>
    <w:rsid w:val="00794C0E"/>
    <w:rsid w:val="00795EBC"/>
    <w:rsid w:val="00795FAD"/>
    <w:rsid w:val="00797993"/>
    <w:rsid w:val="007A0EE7"/>
    <w:rsid w:val="007A4EC0"/>
    <w:rsid w:val="007A5003"/>
    <w:rsid w:val="007A6654"/>
    <w:rsid w:val="007A691E"/>
    <w:rsid w:val="007A7733"/>
    <w:rsid w:val="007A7B30"/>
    <w:rsid w:val="007A7F05"/>
    <w:rsid w:val="007B0CBB"/>
    <w:rsid w:val="007B2A9E"/>
    <w:rsid w:val="007B3DD1"/>
    <w:rsid w:val="007B62E5"/>
    <w:rsid w:val="007C0C54"/>
    <w:rsid w:val="007C0DDC"/>
    <w:rsid w:val="007C0FE2"/>
    <w:rsid w:val="007C170A"/>
    <w:rsid w:val="007C1DB7"/>
    <w:rsid w:val="007C2A4A"/>
    <w:rsid w:val="007C2AB7"/>
    <w:rsid w:val="007C3559"/>
    <w:rsid w:val="007C5102"/>
    <w:rsid w:val="007C55D8"/>
    <w:rsid w:val="007C5F51"/>
    <w:rsid w:val="007C6FC4"/>
    <w:rsid w:val="007D1163"/>
    <w:rsid w:val="007D37FC"/>
    <w:rsid w:val="007E4A24"/>
    <w:rsid w:val="007E7B35"/>
    <w:rsid w:val="007F340A"/>
    <w:rsid w:val="007F3680"/>
    <w:rsid w:val="007F5DB0"/>
    <w:rsid w:val="00800098"/>
    <w:rsid w:val="00800DAE"/>
    <w:rsid w:val="00800DEB"/>
    <w:rsid w:val="00803B34"/>
    <w:rsid w:val="0080462F"/>
    <w:rsid w:val="0080498D"/>
    <w:rsid w:val="008069C3"/>
    <w:rsid w:val="00810104"/>
    <w:rsid w:val="008118AE"/>
    <w:rsid w:val="00811C14"/>
    <w:rsid w:val="008121F0"/>
    <w:rsid w:val="00812D0D"/>
    <w:rsid w:val="00814C01"/>
    <w:rsid w:val="00814F64"/>
    <w:rsid w:val="00815CFB"/>
    <w:rsid w:val="00816715"/>
    <w:rsid w:val="00820B18"/>
    <w:rsid w:val="00822AB6"/>
    <w:rsid w:val="008274F7"/>
    <w:rsid w:val="00827C35"/>
    <w:rsid w:val="00831F1E"/>
    <w:rsid w:val="008331DB"/>
    <w:rsid w:val="00833572"/>
    <w:rsid w:val="0084165C"/>
    <w:rsid w:val="0085091F"/>
    <w:rsid w:val="00850B59"/>
    <w:rsid w:val="00853CC4"/>
    <w:rsid w:val="00860014"/>
    <w:rsid w:val="00861B4E"/>
    <w:rsid w:val="00862300"/>
    <w:rsid w:val="00863BAF"/>
    <w:rsid w:val="00866AF6"/>
    <w:rsid w:val="00867D15"/>
    <w:rsid w:val="00867F0B"/>
    <w:rsid w:val="00870790"/>
    <w:rsid w:val="00872801"/>
    <w:rsid w:val="00873954"/>
    <w:rsid w:val="008749AA"/>
    <w:rsid w:val="00876843"/>
    <w:rsid w:val="00877098"/>
    <w:rsid w:val="008815A2"/>
    <w:rsid w:val="00883D2E"/>
    <w:rsid w:val="00884792"/>
    <w:rsid w:val="008867D6"/>
    <w:rsid w:val="008875BC"/>
    <w:rsid w:val="00890485"/>
    <w:rsid w:val="0089080B"/>
    <w:rsid w:val="00892724"/>
    <w:rsid w:val="008932A5"/>
    <w:rsid w:val="00896393"/>
    <w:rsid w:val="00897905"/>
    <w:rsid w:val="008A5640"/>
    <w:rsid w:val="008B0D39"/>
    <w:rsid w:val="008B167D"/>
    <w:rsid w:val="008B1F06"/>
    <w:rsid w:val="008B5E22"/>
    <w:rsid w:val="008C1342"/>
    <w:rsid w:val="008C174E"/>
    <w:rsid w:val="008C33DC"/>
    <w:rsid w:val="008C4FCA"/>
    <w:rsid w:val="008C68D0"/>
    <w:rsid w:val="008C7F36"/>
    <w:rsid w:val="008D1AAC"/>
    <w:rsid w:val="008D1D88"/>
    <w:rsid w:val="008D29C3"/>
    <w:rsid w:val="008D495B"/>
    <w:rsid w:val="008D4A23"/>
    <w:rsid w:val="008D5435"/>
    <w:rsid w:val="008D5F53"/>
    <w:rsid w:val="008D6CB1"/>
    <w:rsid w:val="008E080A"/>
    <w:rsid w:val="008E2D5E"/>
    <w:rsid w:val="008E2E2F"/>
    <w:rsid w:val="008E33CC"/>
    <w:rsid w:val="008E6F1E"/>
    <w:rsid w:val="008F2CF5"/>
    <w:rsid w:val="008F4079"/>
    <w:rsid w:val="008F41DF"/>
    <w:rsid w:val="00903D56"/>
    <w:rsid w:val="00904617"/>
    <w:rsid w:val="00905817"/>
    <w:rsid w:val="009067C7"/>
    <w:rsid w:val="00910BB1"/>
    <w:rsid w:val="00911905"/>
    <w:rsid w:val="009124FA"/>
    <w:rsid w:val="00913D2B"/>
    <w:rsid w:val="0091404B"/>
    <w:rsid w:val="00916109"/>
    <w:rsid w:val="009163F0"/>
    <w:rsid w:val="00916401"/>
    <w:rsid w:val="00920435"/>
    <w:rsid w:val="00921AF0"/>
    <w:rsid w:val="00921D08"/>
    <w:rsid w:val="009265C5"/>
    <w:rsid w:val="00926DFF"/>
    <w:rsid w:val="00927DB3"/>
    <w:rsid w:val="0093044C"/>
    <w:rsid w:val="00930C93"/>
    <w:rsid w:val="00931AE2"/>
    <w:rsid w:val="00932D87"/>
    <w:rsid w:val="00933958"/>
    <w:rsid w:val="00933BCB"/>
    <w:rsid w:val="00943E43"/>
    <w:rsid w:val="00944CB6"/>
    <w:rsid w:val="00945070"/>
    <w:rsid w:val="00945ACC"/>
    <w:rsid w:val="009465A3"/>
    <w:rsid w:val="00947850"/>
    <w:rsid w:val="00950472"/>
    <w:rsid w:val="00951A99"/>
    <w:rsid w:val="0095379D"/>
    <w:rsid w:val="0095719C"/>
    <w:rsid w:val="009608D3"/>
    <w:rsid w:val="00963488"/>
    <w:rsid w:val="00965172"/>
    <w:rsid w:val="00965EFB"/>
    <w:rsid w:val="00972429"/>
    <w:rsid w:val="00973595"/>
    <w:rsid w:val="009735E3"/>
    <w:rsid w:val="00973790"/>
    <w:rsid w:val="00974313"/>
    <w:rsid w:val="009754C2"/>
    <w:rsid w:val="009775EC"/>
    <w:rsid w:val="00977694"/>
    <w:rsid w:val="00980EC5"/>
    <w:rsid w:val="0098110B"/>
    <w:rsid w:val="00983AC8"/>
    <w:rsid w:val="00985148"/>
    <w:rsid w:val="00986BC9"/>
    <w:rsid w:val="0099000D"/>
    <w:rsid w:val="00991AA4"/>
    <w:rsid w:val="00992C96"/>
    <w:rsid w:val="009932E0"/>
    <w:rsid w:val="009A0EF7"/>
    <w:rsid w:val="009A2772"/>
    <w:rsid w:val="009A357D"/>
    <w:rsid w:val="009A53D5"/>
    <w:rsid w:val="009A59FB"/>
    <w:rsid w:val="009A608D"/>
    <w:rsid w:val="009B51DE"/>
    <w:rsid w:val="009B5800"/>
    <w:rsid w:val="009B61FF"/>
    <w:rsid w:val="009B751E"/>
    <w:rsid w:val="009C14CB"/>
    <w:rsid w:val="009C758A"/>
    <w:rsid w:val="009D33E8"/>
    <w:rsid w:val="009D55AD"/>
    <w:rsid w:val="009D671B"/>
    <w:rsid w:val="009D6E00"/>
    <w:rsid w:val="009E1245"/>
    <w:rsid w:val="009E13DE"/>
    <w:rsid w:val="009E515E"/>
    <w:rsid w:val="009E7526"/>
    <w:rsid w:val="009F1D28"/>
    <w:rsid w:val="009F328D"/>
    <w:rsid w:val="009F4038"/>
    <w:rsid w:val="009F521A"/>
    <w:rsid w:val="009F5FFC"/>
    <w:rsid w:val="00A03864"/>
    <w:rsid w:val="00A04475"/>
    <w:rsid w:val="00A06079"/>
    <w:rsid w:val="00A06AAA"/>
    <w:rsid w:val="00A07496"/>
    <w:rsid w:val="00A10DCC"/>
    <w:rsid w:val="00A118A0"/>
    <w:rsid w:val="00A11E22"/>
    <w:rsid w:val="00A137D9"/>
    <w:rsid w:val="00A150BC"/>
    <w:rsid w:val="00A16B02"/>
    <w:rsid w:val="00A17ED9"/>
    <w:rsid w:val="00A23021"/>
    <w:rsid w:val="00A23B53"/>
    <w:rsid w:val="00A23D42"/>
    <w:rsid w:val="00A24301"/>
    <w:rsid w:val="00A244CE"/>
    <w:rsid w:val="00A27DD3"/>
    <w:rsid w:val="00A303C5"/>
    <w:rsid w:val="00A31A17"/>
    <w:rsid w:val="00A3745B"/>
    <w:rsid w:val="00A377A6"/>
    <w:rsid w:val="00A37C30"/>
    <w:rsid w:val="00A418A2"/>
    <w:rsid w:val="00A42ADB"/>
    <w:rsid w:val="00A42F24"/>
    <w:rsid w:val="00A43F0F"/>
    <w:rsid w:val="00A465B7"/>
    <w:rsid w:val="00A50E62"/>
    <w:rsid w:val="00A536A9"/>
    <w:rsid w:val="00A544A9"/>
    <w:rsid w:val="00A603DA"/>
    <w:rsid w:val="00A63625"/>
    <w:rsid w:val="00A66043"/>
    <w:rsid w:val="00A6700E"/>
    <w:rsid w:val="00A673DD"/>
    <w:rsid w:val="00A700A7"/>
    <w:rsid w:val="00A70B87"/>
    <w:rsid w:val="00A7261F"/>
    <w:rsid w:val="00A73C84"/>
    <w:rsid w:val="00A74901"/>
    <w:rsid w:val="00A74AF7"/>
    <w:rsid w:val="00A76470"/>
    <w:rsid w:val="00A7734D"/>
    <w:rsid w:val="00A7738B"/>
    <w:rsid w:val="00A83B98"/>
    <w:rsid w:val="00A86441"/>
    <w:rsid w:val="00A86E78"/>
    <w:rsid w:val="00A86E97"/>
    <w:rsid w:val="00A87519"/>
    <w:rsid w:val="00A90555"/>
    <w:rsid w:val="00A90A40"/>
    <w:rsid w:val="00A9330C"/>
    <w:rsid w:val="00A94E04"/>
    <w:rsid w:val="00A9604E"/>
    <w:rsid w:val="00A976BA"/>
    <w:rsid w:val="00A977CD"/>
    <w:rsid w:val="00AA31DC"/>
    <w:rsid w:val="00AB0EF5"/>
    <w:rsid w:val="00AB3CF4"/>
    <w:rsid w:val="00AC2422"/>
    <w:rsid w:val="00AC2AF5"/>
    <w:rsid w:val="00AC5606"/>
    <w:rsid w:val="00AC7637"/>
    <w:rsid w:val="00AD3198"/>
    <w:rsid w:val="00AD6B0D"/>
    <w:rsid w:val="00AE0D49"/>
    <w:rsid w:val="00AE1D20"/>
    <w:rsid w:val="00AE2201"/>
    <w:rsid w:val="00AE3BE7"/>
    <w:rsid w:val="00AE4680"/>
    <w:rsid w:val="00AE785D"/>
    <w:rsid w:val="00AF0BBD"/>
    <w:rsid w:val="00AF2C43"/>
    <w:rsid w:val="00AF428F"/>
    <w:rsid w:val="00AF4B7F"/>
    <w:rsid w:val="00AF4EEE"/>
    <w:rsid w:val="00AF6555"/>
    <w:rsid w:val="00AF721C"/>
    <w:rsid w:val="00B00190"/>
    <w:rsid w:val="00B033B1"/>
    <w:rsid w:val="00B04C9B"/>
    <w:rsid w:val="00B05242"/>
    <w:rsid w:val="00B057F4"/>
    <w:rsid w:val="00B13E30"/>
    <w:rsid w:val="00B15BA5"/>
    <w:rsid w:val="00B17F34"/>
    <w:rsid w:val="00B201D5"/>
    <w:rsid w:val="00B20256"/>
    <w:rsid w:val="00B2042C"/>
    <w:rsid w:val="00B22D50"/>
    <w:rsid w:val="00B243FE"/>
    <w:rsid w:val="00B31093"/>
    <w:rsid w:val="00B31AE8"/>
    <w:rsid w:val="00B366F0"/>
    <w:rsid w:val="00B40D5C"/>
    <w:rsid w:val="00B4222D"/>
    <w:rsid w:val="00B44AB0"/>
    <w:rsid w:val="00B45706"/>
    <w:rsid w:val="00B47B72"/>
    <w:rsid w:val="00B50684"/>
    <w:rsid w:val="00B52E27"/>
    <w:rsid w:val="00B54753"/>
    <w:rsid w:val="00B61C9E"/>
    <w:rsid w:val="00B632F0"/>
    <w:rsid w:val="00B70252"/>
    <w:rsid w:val="00B71CB8"/>
    <w:rsid w:val="00B71FEE"/>
    <w:rsid w:val="00B727FC"/>
    <w:rsid w:val="00B737A3"/>
    <w:rsid w:val="00B74663"/>
    <w:rsid w:val="00B747D3"/>
    <w:rsid w:val="00B76EBF"/>
    <w:rsid w:val="00B811A6"/>
    <w:rsid w:val="00B8131C"/>
    <w:rsid w:val="00B81F06"/>
    <w:rsid w:val="00B83885"/>
    <w:rsid w:val="00B8411E"/>
    <w:rsid w:val="00B84BD4"/>
    <w:rsid w:val="00B84D96"/>
    <w:rsid w:val="00B85129"/>
    <w:rsid w:val="00B856DF"/>
    <w:rsid w:val="00B863CF"/>
    <w:rsid w:val="00B8754A"/>
    <w:rsid w:val="00B87EB8"/>
    <w:rsid w:val="00B923A5"/>
    <w:rsid w:val="00B923CD"/>
    <w:rsid w:val="00B92906"/>
    <w:rsid w:val="00B946F3"/>
    <w:rsid w:val="00B959BC"/>
    <w:rsid w:val="00B9786D"/>
    <w:rsid w:val="00BA02A7"/>
    <w:rsid w:val="00BA28D2"/>
    <w:rsid w:val="00BA46B5"/>
    <w:rsid w:val="00BA50FA"/>
    <w:rsid w:val="00BA5C1E"/>
    <w:rsid w:val="00BA7E48"/>
    <w:rsid w:val="00BB06DE"/>
    <w:rsid w:val="00BB2D46"/>
    <w:rsid w:val="00BB322B"/>
    <w:rsid w:val="00BC33B3"/>
    <w:rsid w:val="00BC716D"/>
    <w:rsid w:val="00BC726D"/>
    <w:rsid w:val="00BE0A08"/>
    <w:rsid w:val="00BE7AD6"/>
    <w:rsid w:val="00BF16AF"/>
    <w:rsid w:val="00BF2404"/>
    <w:rsid w:val="00BF244B"/>
    <w:rsid w:val="00BF282F"/>
    <w:rsid w:val="00BF56BF"/>
    <w:rsid w:val="00BF5786"/>
    <w:rsid w:val="00BF663D"/>
    <w:rsid w:val="00BF687A"/>
    <w:rsid w:val="00BF7993"/>
    <w:rsid w:val="00C00119"/>
    <w:rsid w:val="00C005BA"/>
    <w:rsid w:val="00C023DB"/>
    <w:rsid w:val="00C03BE7"/>
    <w:rsid w:val="00C15C0F"/>
    <w:rsid w:val="00C17598"/>
    <w:rsid w:val="00C20EEA"/>
    <w:rsid w:val="00C225C2"/>
    <w:rsid w:val="00C227CD"/>
    <w:rsid w:val="00C22F04"/>
    <w:rsid w:val="00C318A2"/>
    <w:rsid w:val="00C32996"/>
    <w:rsid w:val="00C36825"/>
    <w:rsid w:val="00C36AAF"/>
    <w:rsid w:val="00C3715A"/>
    <w:rsid w:val="00C42FA3"/>
    <w:rsid w:val="00C51E65"/>
    <w:rsid w:val="00C54600"/>
    <w:rsid w:val="00C56962"/>
    <w:rsid w:val="00C576FC"/>
    <w:rsid w:val="00C57F7B"/>
    <w:rsid w:val="00C60A88"/>
    <w:rsid w:val="00C60FA6"/>
    <w:rsid w:val="00C6191E"/>
    <w:rsid w:val="00C6215A"/>
    <w:rsid w:val="00C6314C"/>
    <w:rsid w:val="00C70DDA"/>
    <w:rsid w:val="00C717B9"/>
    <w:rsid w:val="00C72501"/>
    <w:rsid w:val="00C73DD2"/>
    <w:rsid w:val="00C7552A"/>
    <w:rsid w:val="00C76B22"/>
    <w:rsid w:val="00C8288E"/>
    <w:rsid w:val="00C90127"/>
    <w:rsid w:val="00C9033C"/>
    <w:rsid w:val="00C9126F"/>
    <w:rsid w:val="00C92738"/>
    <w:rsid w:val="00C9382E"/>
    <w:rsid w:val="00C93999"/>
    <w:rsid w:val="00C961FD"/>
    <w:rsid w:val="00C969C1"/>
    <w:rsid w:val="00CA0C1C"/>
    <w:rsid w:val="00CA1852"/>
    <w:rsid w:val="00CA194A"/>
    <w:rsid w:val="00CA2C56"/>
    <w:rsid w:val="00CA4806"/>
    <w:rsid w:val="00CA5638"/>
    <w:rsid w:val="00CA6EDC"/>
    <w:rsid w:val="00CA7314"/>
    <w:rsid w:val="00CB234E"/>
    <w:rsid w:val="00CB36D1"/>
    <w:rsid w:val="00CB4536"/>
    <w:rsid w:val="00CB4A05"/>
    <w:rsid w:val="00CB5D97"/>
    <w:rsid w:val="00CB7121"/>
    <w:rsid w:val="00CD2361"/>
    <w:rsid w:val="00CD2C13"/>
    <w:rsid w:val="00CD3AFE"/>
    <w:rsid w:val="00CD419F"/>
    <w:rsid w:val="00CD6FFA"/>
    <w:rsid w:val="00CE0FB1"/>
    <w:rsid w:val="00CE345F"/>
    <w:rsid w:val="00CE5B8E"/>
    <w:rsid w:val="00CE675E"/>
    <w:rsid w:val="00CF0286"/>
    <w:rsid w:val="00CF2085"/>
    <w:rsid w:val="00CF21EF"/>
    <w:rsid w:val="00CF5CF5"/>
    <w:rsid w:val="00D102B9"/>
    <w:rsid w:val="00D11F42"/>
    <w:rsid w:val="00D14675"/>
    <w:rsid w:val="00D231B9"/>
    <w:rsid w:val="00D347D3"/>
    <w:rsid w:val="00D36E6A"/>
    <w:rsid w:val="00D43883"/>
    <w:rsid w:val="00D44F5F"/>
    <w:rsid w:val="00D45F03"/>
    <w:rsid w:val="00D46C02"/>
    <w:rsid w:val="00D50556"/>
    <w:rsid w:val="00D53179"/>
    <w:rsid w:val="00D539E9"/>
    <w:rsid w:val="00D563C2"/>
    <w:rsid w:val="00D572E6"/>
    <w:rsid w:val="00D605EE"/>
    <w:rsid w:val="00D61AFC"/>
    <w:rsid w:val="00D6475A"/>
    <w:rsid w:val="00D64D5D"/>
    <w:rsid w:val="00D65774"/>
    <w:rsid w:val="00D67429"/>
    <w:rsid w:val="00D7156C"/>
    <w:rsid w:val="00D76D3A"/>
    <w:rsid w:val="00D80BA0"/>
    <w:rsid w:val="00D81BA0"/>
    <w:rsid w:val="00D82458"/>
    <w:rsid w:val="00D8365E"/>
    <w:rsid w:val="00D83EB1"/>
    <w:rsid w:val="00D87E70"/>
    <w:rsid w:val="00D92233"/>
    <w:rsid w:val="00D94D7A"/>
    <w:rsid w:val="00D96DB8"/>
    <w:rsid w:val="00DA1743"/>
    <w:rsid w:val="00DA6779"/>
    <w:rsid w:val="00DA76E7"/>
    <w:rsid w:val="00DA771B"/>
    <w:rsid w:val="00DA7C82"/>
    <w:rsid w:val="00DB4EC2"/>
    <w:rsid w:val="00DB5F41"/>
    <w:rsid w:val="00DB7FCB"/>
    <w:rsid w:val="00DC0459"/>
    <w:rsid w:val="00DC180D"/>
    <w:rsid w:val="00DC1B09"/>
    <w:rsid w:val="00DC2809"/>
    <w:rsid w:val="00DC478D"/>
    <w:rsid w:val="00DC615A"/>
    <w:rsid w:val="00DC61DD"/>
    <w:rsid w:val="00DC6D44"/>
    <w:rsid w:val="00DD0463"/>
    <w:rsid w:val="00DD2DC5"/>
    <w:rsid w:val="00DD7E72"/>
    <w:rsid w:val="00DE27FD"/>
    <w:rsid w:val="00DE434F"/>
    <w:rsid w:val="00DF1B39"/>
    <w:rsid w:val="00DF2715"/>
    <w:rsid w:val="00DF362A"/>
    <w:rsid w:val="00DF5359"/>
    <w:rsid w:val="00DF7735"/>
    <w:rsid w:val="00DF7BD6"/>
    <w:rsid w:val="00E0142E"/>
    <w:rsid w:val="00E01818"/>
    <w:rsid w:val="00E01979"/>
    <w:rsid w:val="00E03187"/>
    <w:rsid w:val="00E12128"/>
    <w:rsid w:val="00E121F3"/>
    <w:rsid w:val="00E129DC"/>
    <w:rsid w:val="00E14232"/>
    <w:rsid w:val="00E147A1"/>
    <w:rsid w:val="00E20EEB"/>
    <w:rsid w:val="00E21A6F"/>
    <w:rsid w:val="00E22832"/>
    <w:rsid w:val="00E23467"/>
    <w:rsid w:val="00E24295"/>
    <w:rsid w:val="00E24A94"/>
    <w:rsid w:val="00E250BC"/>
    <w:rsid w:val="00E3092C"/>
    <w:rsid w:val="00E33A9C"/>
    <w:rsid w:val="00E34A45"/>
    <w:rsid w:val="00E410B2"/>
    <w:rsid w:val="00E42A0E"/>
    <w:rsid w:val="00E45EC1"/>
    <w:rsid w:val="00E506B8"/>
    <w:rsid w:val="00E50F17"/>
    <w:rsid w:val="00E51362"/>
    <w:rsid w:val="00E514A1"/>
    <w:rsid w:val="00E53273"/>
    <w:rsid w:val="00E55DC2"/>
    <w:rsid w:val="00E56B18"/>
    <w:rsid w:val="00E66752"/>
    <w:rsid w:val="00E66C68"/>
    <w:rsid w:val="00E66CE3"/>
    <w:rsid w:val="00E66D53"/>
    <w:rsid w:val="00E66FAC"/>
    <w:rsid w:val="00E67B9B"/>
    <w:rsid w:val="00E73777"/>
    <w:rsid w:val="00E750AA"/>
    <w:rsid w:val="00E76C51"/>
    <w:rsid w:val="00E86392"/>
    <w:rsid w:val="00E86E16"/>
    <w:rsid w:val="00E90873"/>
    <w:rsid w:val="00E93D70"/>
    <w:rsid w:val="00E950A8"/>
    <w:rsid w:val="00E95BA7"/>
    <w:rsid w:val="00E97BDA"/>
    <w:rsid w:val="00EA1561"/>
    <w:rsid w:val="00EA29E5"/>
    <w:rsid w:val="00EA3429"/>
    <w:rsid w:val="00EA3B1D"/>
    <w:rsid w:val="00EA43DE"/>
    <w:rsid w:val="00EA77BA"/>
    <w:rsid w:val="00EB3D54"/>
    <w:rsid w:val="00EB687C"/>
    <w:rsid w:val="00EB6B7F"/>
    <w:rsid w:val="00EB7834"/>
    <w:rsid w:val="00EC1C69"/>
    <w:rsid w:val="00EC1DDD"/>
    <w:rsid w:val="00EC2DC8"/>
    <w:rsid w:val="00EC4D96"/>
    <w:rsid w:val="00ED1194"/>
    <w:rsid w:val="00ED438A"/>
    <w:rsid w:val="00ED5687"/>
    <w:rsid w:val="00ED7665"/>
    <w:rsid w:val="00EE1F7E"/>
    <w:rsid w:val="00EE2C27"/>
    <w:rsid w:val="00EE3F95"/>
    <w:rsid w:val="00EE5192"/>
    <w:rsid w:val="00EF07F5"/>
    <w:rsid w:val="00EF1075"/>
    <w:rsid w:val="00EF12D6"/>
    <w:rsid w:val="00EF2D9F"/>
    <w:rsid w:val="00EF3581"/>
    <w:rsid w:val="00F00979"/>
    <w:rsid w:val="00F03202"/>
    <w:rsid w:val="00F04F95"/>
    <w:rsid w:val="00F057A2"/>
    <w:rsid w:val="00F07FD7"/>
    <w:rsid w:val="00F14688"/>
    <w:rsid w:val="00F1508C"/>
    <w:rsid w:val="00F15598"/>
    <w:rsid w:val="00F202E1"/>
    <w:rsid w:val="00F21254"/>
    <w:rsid w:val="00F24D86"/>
    <w:rsid w:val="00F26346"/>
    <w:rsid w:val="00F32FB2"/>
    <w:rsid w:val="00F33FC0"/>
    <w:rsid w:val="00F34A88"/>
    <w:rsid w:val="00F37210"/>
    <w:rsid w:val="00F37975"/>
    <w:rsid w:val="00F40057"/>
    <w:rsid w:val="00F42264"/>
    <w:rsid w:val="00F50713"/>
    <w:rsid w:val="00F50718"/>
    <w:rsid w:val="00F52165"/>
    <w:rsid w:val="00F57BA6"/>
    <w:rsid w:val="00F57E13"/>
    <w:rsid w:val="00F614BB"/>
    <w:rsid w:val="00F628B6"/>
    <w:rsid w:val="00F63282"/>
    <w:rsid w:val="00F637CC"/>
    <w:rsid w:val="00F65A25"/>
    <w:rsid w:val="00F7406F"/>
    <w:rsid w:val="00F74D57"/>
    <w:rsid w:val="00F75B66"/>
    <w:rsid w:val="00F81CC1"/>
    <w:rsid w:val="00F83525"/>
    <w:rsid w:val="00F84346"/>
    <w:rsid w:val="00F85583"/>
    <w:rsid w:val="00F855CB"/>
    <w:rsid w:val="00F85ACB"/>
    <w:rsid w:val="00F86D0A"/>
    <w:rsid w:val="00F87EBD"/>
    <w:rsid w:val="00FA1CB4"/>
    <w:rsid w:val="00FA3569"/>
    <w:rsid w:val="00FA3F82"/>
    <w:rsid w:val="00FB196E"/>
    <w:rsid w:val="00FB1DBF"/>
    <w:rsid w:val="00FB69AB"/>
    <w:rsid w:val="00FC1698"/>
    <w:rsid w:val="00FC2130"/>
    <w:rsid w:val="00FC24A0"/>
    <w:rsid w:val="00FC4960"/>
    <w:rsid w:val="00FC5352"/>
    <w:rsid w:val="00FC5E76"/>
    <w:rsid w:val="00FD3C94"/>
    <w:rsid w:val="00FD44B2"/>
    <w:rsid w:val="00FD4874"/>
    <w:rsid w:val="00FD4984"/>
    <w:rsid w:val="00FD5DC7"/>
    <w:rsid w:val="00FD616C"/>
    <w:rsid w:val="00FE0ED1"/>
    <w:rsid w:val="00FE2253"/>
    <w:rsid w:val="00FE2260"/>
    <w:rsid w:val="00FE261E"/>
    <w:rsid w:val="00FE5947"/>
    <w:rsid w:val="00FE7DE9"/>
    <w:rsid w:val="00FF1592"/>
    <w:rsid w:val="00FF1AA2"/>
    <w:rsid w:val="00FF3C2D"/>
    <w:rsid w:val="00FF3E07"/>
    <w:rsid w:val="00FF41DD"/>
    <w:rsid w:val="00FF576C"/>
    <w:rsid w:val="00FF72CD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646DF1"/>
  <w15:docId w15:val="{8B94EBF1-33C7-411A-AAD9-1DEA006B2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paragraph" w:customStyle="1" w:styleId="H1">
    <w:name w:val="H1"/>
    <w:basedOn w:val="a"/>
    <w:link w:val="H10"/>
    <w:qFormat/>
    <w:rsid w:val="00F26346"/>
    <w:pPr>
      <w:widowControl w:val="0"/>
      <w:autoSpaceDE w:val="0"/>
      <w:autoSpaceDN w:val="0"/>
      <w:adjustRightInd w:val="0"/>
      <w:spacing w:line="360" w:lineRule="auto"/>
      <w:jc w:val="center"/>
      <w:outlineLvl w:val="0"/>
    </w:pPr>
    <w:rPr>
      <w:b/>
      <w:bCs/>
      <w:sz w:val="28"/>
      <w:szCs w:val="28"/>
    </w:rPr>
  </w:style>
  <w:style w:type="paragraph" w:customStyle="1" w:styleId="MAINTEXT">
    <w:name w:val="MAIN TEXT"/>
    <w:basedOn w:val="H1"/>
    <w:link w:val="MAINTEXT0"/>
    <w:qFormat/>
    <w:rsid w:val="00F26346"/>
    <w:pPr>
      <w:ind w:firstLine="709"/>
      <w:jc w:val="both"/>
      <w:outlineLvl w:val="9"/>
    </w:pPr>
    <w:rPr>
      <w:b w:val="0"/>
      <w:bCs w:val="0"/>
    </w:rPr>
  </w:style>
  <w:style w:type="character" w:customStyle="1" w:styleId="H10">
    <w:name w:val="H1 Знак"/>
    <w:basedOn w:val="a0"/>
    <w:link w:val="H1"/>
    <w:rsid w:val="00F26346"/>
    <w:rPr>
      <w:b/>
      <w:bCs/>
      <w:sz w:val="28"/>
      <w:szCs w:val="28"/>
    </w:rPr>
  </w:style>
  <w:style w:type="character" w:customStyle="1" w:styleId="MAINTEXT0">
    <w:name w:val="MAIN TEXT Знак"/>
    <w:basedOn w:val="H10"/>
    <w:link w:val="MAINTEXT"/>
    <w:rsid w:val="00F26346"/>
    <w:rPr>
      <w:b w:val="0"/>
      <w:bCs w:val="0"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2180F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2180F"/>
    <w:rPr>
      <w:sz w:val="24"/>
      <w:szCs w:val="24"/>
    </w:rPr>
  </w:style>
  <w:style w:type="paragraph" w:customStyle="1" w:styleId="DIV1">
    <w:name w:val="DIV1"/>
    <w:basedOn w:val="ab"/>
    <w:qFormat/>
    <w:rsid w:val="00F26346"/>
    <w:pPr>
      <w:widowControl w:val="0"/>
      <w:numPr>
        <w:numId w:val="1"/>
      </w:numPr>
      <w:adjustRightInd w:val="0"/>
      <w:spacing w:line="360" w:lineRule="auto"/>
      <w:outlineLvl w:val="0"/>
    </w:pPr>
    <w:rPr>
      <w:b/>
      <w:sz w:val="28"/>
    </w:rPr>
  </w:style>
  <w:style w:type="paragraph" w:styleId="ab">
    <w:name w:val="List Paragraph"/>
    <w:basedOn w:val="a"/>
    <w:uiPriority w:val="34"/>
    <w:qFormat/>
    <w:rsid w:val="008331DB"/>
    <w:pPr>
      <w:ind w:left="720"/>
      <w:contextualSpacing/>
    </w:pPr>
  </w:style>
  <w:style w:type="paragraph" w:styleId="ac">
    <w:name w:val="Bibliography"/>
    <w:basedOn w:val="a"/>
    <w:next w:val="a"/>
    <w:uiPriority w:val="37"/>
    <w:unhideWhenUsed/>
    <w:rsid w:val="00EE1F7E"/>
  </w:style>
  <w:style w:type="paragraph" w:customStyle="1" w:styleId="DIV2">
    <w:name w:val="DIV2"/>
    <w:basedOn w:val="ab"/>
    <w:qFormat/>
    <w:rsid w:val="00F26346"/>
    <w:pPr>
      <w:widowControl w:val="0"/>
      <w:numPr>
        <w:ilvl w:val="1"/>
        <w:numId w:val="1"/>
      </w:numPr>
      <w:adjustRightInd w:val="0"/>
      <w:spacing w:line="360" w:lineRule="auto"/>
      <w:outlineLvl w:val="1"/>
    </w:pPr>
    <w:rPr>
      <w:b/>
      <w:sz w:val="28"/>
    </w:rPr>
  </w:style>
  <w:style w:type="paragraph" w:styleId="31">
    <w:name w:val="toc 3"/>
    <w:basedOn w:val="a"/>
    <w:next w:val="a"/>
    <w:autoRedefine/>
    <w:uiPriority w:val="39"/>
    <w:locked/>
    <w:rsid w:val="00CA1852"/>
    <w:pPr>
      <w:spacing w:after="100"/>
      <w:ind w:left="480"/>
    </w:pPr>
    <w:rPr>
      <w:sz w:val="28"/>
    </w:rPr>
  </w:style>
  <w:style w:type="paragraph" w:styleId="11">
    <w:name w:val="toc 1"/>
    <w:basedOn w:val="a"/>
    <w:next w:val="a"/>
    <w:autoRedefine/>
    <w:uiPriority w:val="39"/>
    <w:locked/>
    <w:rsid w:val="00374808"/>
    <w:pPr>
      <w:tabs>
        <w:tab w:val="right" w:leader="dot" w:pos="9347"/>
      </w:tabs>
      <w:spacing w:after="100"/>
    </w:pPr>
    <w:rPr>
      <w:noProof/>
      <w:sz w:val="28"/>
    </w:rPr>
  </w:style>
  <w:style w:type="paragraph" w:styleId="21">
    <w:name w:val="toc 2"/>
    <w:basedOn w:val="a"/>
    <w:next w:val="a"/>
    <w:autoRedefine/>
    <w:uiPriority w:val="39"/>
    <w:locked/>
    <w:rsid w:val="00747212"/>
    <w:pPr>
      <w:tabs>
        <w:tab w:val="left" w:pos="720"/>
        <w:tab w:val="right" w:leader="dot" w:pos="9347"/>
      </w:tabs>
      <w:spacing w:after="100"/>
      <w:ind w:left="240"/>
    </w:pPr>
    <w:rPr>
      <w:noProof/>
      <w:sz w:val="28"/>
      <w:szCs w:val="28"/>
    </w:rPr>
  </w:style>
  <w:style w:type="character" w:styleId="ad">
    <w:name w:val="Hyperlink"/>
    <w:basedOn w:val="a0"/>
    <w:uiPriority w:val="99"/>
    <w:unhideWhenUsed/>
    <w:rsid w:val="00C03BE7"/>
    <w:rPr>
      <w:color w:val="0000FF" w:themeColor="hyperlink"/>
      <w:u w:val="single"/>
    </w:rPr>
  </w:style>
  <w:style w:type="paragraph" w:customStyle="1" w:styleId="H1excluded">
    <w:name w:val="H1 (excluded)"/>
    <w:basedOn w:val="H1"/>
    <w:qFormat/>
    <w:rsid w:val="00F26346"/>
    <w:pPr>
      <w:outlineLvl w:val="9"/>
    </w:pPr>
  </w:style>
  <w:style w:type="character" w:styleId="ae">
    <w:name w:val="Placeholder Text"/>
    <w:basedOn w:val="a0"/>
    <w:uiPriority w:val="99"/>
    <w:semiHidden/>
    <w:rsid w:val="00ED438A"/>
    <w:rPr>
      <w:color w:val="808080"/>
    </w:rPr>
  </w:style>
  <w:style w:type="table" w:styleId="af">
    <w:name w:val="Table Grid"/>
    <w:basedOn w:val="a1"/>
    <w:locked/>
    <w:rsid w:val="00715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aption"/>
    <w:basedOn w:val="a"/>
    <w:next w:val="a"/>
    <w:unhideWhenUsed/>
    <w:qFormat/>
    <w:locked/>
    <w:rsid w:val="000214A2"/>
    <w:pPr>
      <w:keepNext/>
      <w:spacing w:after="200"/>
      <w:jc w:val="right"/>
    </w:pPr>
    <w:rPr>
      <w:iCs/>
      <w:color w:val="000000" w:themeColor="text1"/>
      <w:sz w:val="28"/>
      <w:szCs w:val="28"/>
    </w:rPr>
  </w:style>
  <w:style w:type="paragraph" w:styleId="41">
    <w:name w:val="toc 4"/>
    <w:basedOn w:val="a"/>
    <w:next w:val="a"/>
    <w:autoRedefine/>
    <w:locked/>
    <w:rsid w:val="00CA1852"/>
    <w:pPr>
      <w:spacing w:after="100"/>
      <w:ind w:left="72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Relationship Id="rId8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rigorijtomczuk\Desktop\suai\lab-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АВО10</b:Tag>
    <b:SourceType>Book</b:SourceType>
    <b:Guid>{C5283F51-4786-4FF8-8A63-406FB169ED75}</b:Guid>
    <b:Title>Мультимедиа в мире: контекст информатизации</b:Title>
    <b:Year>2010</b:Year>
    <b:City>СПб.</b:City>
    <b:Publisher>Издательский сервис</b:Publisher>
    <b:LCID>ru-RU</b:LCID>
    <b:Author>
      <b:Author>
        <b:NameList>
          <b:Person>
            <b:Last>Осинов</b:Last>
            <b:First>А.</b:First>
            <b:Middle>В.</b:Middle>
          </b:Person>
        </b:NameList>
      </b:Author>
    </b:Author>
    <b:Pages>320</b:Pages>
    <b:RefOrder>1</b:RefOrder>
  </b:Source>
  <b:Source>
    <b:Tag>АГИ17</b:Tag>
    <b:SourceType>Book</b:SourceType>
    <b:Guid>{430EBDA1-F173-4CC7-9683-DD01BB866477}</b:Guid>
    <b:Author>
      <b:Author>
        <b:NameList>
          <b:Person>
            <b:Last>А. Г. Игнатов</b:Last>
            <b:First>Р.</b:First>
            <b:Middle>А. Мишуков</b:Middle>
          </b:Person>
        </b:NameList>
      </b:Author>
    </b:Author>
    <b:Title>Принципы экономико-финансовой деятельности нефтегазовых компаний : учеб. пособие</b:Title>
    <b:Year>2017</b:Year>
    <b:City>СПб.</b:City>
    <b:Publisher>СПбГИМО</b:Publisher>
    <b:Pages>114</b:Pages>
    <b:RefOrder>2</b:RefOrder>
  </b:Source>
</b:Sources>
</file>

<file path=customXml/itemProps1.xml><?xml version="1.0" encoding="utf-8"?>
<ds:datastoreItem xmlns:ds="http://schemas.openxmlformats.org/officeDocument/2006/customXml" ds:itemID="{5E2CB3AF-5676-4F8F-A61C-194741170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lab-template.dotx</Template>
  <TotalTime>999</TotalTime>
  <Pages>17</Pages>
  <Words>918</Words>
  <Characters>5237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6143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Tomchuk</dc:creator>
  <cp:keywords/>
  <dc:description/>
  <cp:lastModifiedBy>Grigory Tomchuk</cp:lastModifiedBy>
  <cp:revision>1454</cp:revision>
  <cp:lastPrinted>2025-06-05T05:04:00Z</cp:lastPrinted>
  <dcterms:created xsi:type="dcterms:W3CDTF">2025-03-15T18:35:00Z</dcterms:created>
  <dcterms:modified xsi:type="dcterms:W3CDTF">2025-06-05T05:04:00Z</dcterms:modified>
  <cp:category/>
</cp:coreProperties>
</file>