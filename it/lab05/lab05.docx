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35035A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6E5E5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E5E5E">
              <w:rPr>
                <w:lang w:val="en-US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6E5E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6E5E5E">
              <w:rPr>
                <w:lang w:val="en-US"/>
              </w:rPr>
              <w:t>Ю. В. Ветрова</w:t>
            </w:r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542AA" w:rsidRDefault="00413AAB" w:rsidP="008E080A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703C5">
              <w:rPr>
                <w:lang w:val="en-US"/>
              </w:rPr>
              <w:t xml:space="preserve"> </w:t>
            </w:r>
            <w:r w:rsidR="004703C5">
              <w:t xml:space="preserve">№ </w:t>
            </w:r>
            <w:r w:rsidR="004542AA">
              <w:rPr>
                <w:lang w:val="en-US"/>
              </w:rPr>
              <w:t>5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7F087E" w:rsidRDefault="00757375" w:rsidP="00757375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757375">
              <w:rPr>
                <w:b w:val="0"/>
                <w:szCs w:val="32"/>
              </w:rPr>
              <w:t>СОЗДАНИЕ ПОЛЬЗОВАТЕЛЬСКИХ ФУНКЦИЙ В ПРИЛОЖЕНИИ</w:t>
            </w:r>
            <w:r w:rsidRPr="00B671B2">
              <w:rPr>
                <w:b w:val="0"/>
                <w:szCs w:val="32"/>
              </w:rPr>
              <w:t xml:space="preserve"> </w:t>
            </w:r>
            <w:r w:rsidRPr="00757375">
              <w:rPr>
                <w:b w:val="0"/>
                <w:szCs w:val="32"/>
              </w:rPr>
              <w:t>MS EXCEL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727287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727287">
              <w:rPr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B70C44">
        <w:t>2025</w:t>
      </w:r>
      <w:r w:rsidR="00B70C44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Default="002B76BF" w:rsidP="00F26346">
      <w:pPr>
        <w:pStyle w:val="DIV1"/>
      </w:pPr>
      <w:r>
        <w:lastRenderedPageBreak/>
        <w:t>Цель работы</w:t>
      </w:r>
    </w:p>
    <w:p w:rsidR="00F75D97" w:rsidRDefault="00F75D97" w:rsidP="00F75D97">
      <w:pPr>
        <w:pStyle w:val="MAINTEXT"/>
      </w:pPr>
      <w:r w:rsidRPr="00F75D97">
        <w:t xml:space="preserve">Цель работы: </w:t>
      </w:r>
      <w:r w:rsidR="00B671B2" w:rsidRPr="00B671B2">
        <w:t>научиться создавать пользовательские функции в среде разработки VBA приложения Excel.</w:t>
      </w:r>
    </w:p>
    <w:p w:rsidR="002B76BF" w:rsidRDefault="002B76BF" w:rsidP="00F26346">
      <w:pPr>
        <w:pStyle w:val="DIV1"/>
      </w:pPr>
      <w:r>
        <w:t>Задание</w:t>
      </w:r>
    </w:p>
    <w:p w:rsidR="000A587F" w:rsidRDefault="00A6547B" w:rsidP="000A587F">
      <w:pPr>
        <w:pStyle w:val="MAINTEXT"/>
        <w:rPr>
          <w:lang w:val="en-US"/>
        </w:rPr>
      </w:pPr>
      <w:r>
        <w:t>Работа выполнялась по в</w:t>
      </w:r>
      <w:r w:rsidR="00EF141D">
        <w:t>ариант</w:t>
      </w:r>
      <w:r>
        <w:t>у</w:t>
      </w:r>
      <w:r w:rsidR="00EF141D">
        <w:t xml:space="preserve"> № 9</w:t>
      </w:r>
      <w:r w:rsidR="00986149">
        <w:t xml:space="preserve"> (1)</w:t>
      </w:r>
      <w:r w:rsidR="00986149">
        <w:rPr>
          <w:lang w:val="en-US"/>
        </w:rPr>
        <w:t>.</w:t>
      </w:r>
    </w:p>
    <w:p w:rsidR="007548C3" w:rsidRDefault="007548C3" w:rsidP="007548C3">
      <w:pPr>
        <w:pStyle w:val="MAINTEXT"/>
      </w:pPr>
      <w:r>
        <w:t xml:space="preserve">Требуется разработать пользовательскую функцию в соответствии с вариантом задания.  Номера вариантов совпадают с номерами бригад в журнале преподавателя. </w:t>
      </w:r>
    </w:p>
    <w:p w:rsidR="007548C3" w:rsidRPr="007548C3" w:rsidRDefault="007548C3" w:rsidP="007548C3">
      <w:pPr>
        <w:pStyle w:val="MAINTEXT"/>
      </w:pPr>
      <w:r>
        <w:t>После выполнения задания следует продемонстрировать полученные результаты работы преподавателю для проверки.</w:t>
      </w:r>
    </w:p>
    <w:p w:rsidR="007548C3" w:rsidRPr="007548C3" w:rsidRDefault="007548C3" w:rsidP="007548C3">
      <w:pPr>
        <w:pStyle w:val="MAINTEXT"/>
      </w:pPr>
      <w:r w:rsidRPr="007548C3">
        <w:t xml:space="preserve">9. </w:t>
      </w:r>
      <w:r w:rsidRPr="00655802">
        <w:t xml:space="preserve">Требуется </w:t>
      </w:r>
      <w:r>
        <w:t>рассчитать</w:t>
      </w:r>
      <w:r w:rsidRPr="00655802">
        <w:t xml:space="preserve"> количеств</w:t>
      </w:r>
      <w:r>
        <w:t>о</w:t>
      </w:r>
      <w:r w:rsidRPr="00655802">
        <w:t xml:space="preserve"> коробок </w:t>
      </w:r>
      <w:r>
        <w:t xml:space="preserve">керамической </w:t>
      </w:r>
      <w:r w:rsidRPr="00655802">
        <w:t>плитки для настила пола в помещении с учетом следующих исходных данных:</w:t>
      </w:r>
    </w:p>
    <w:p w:rsidR="007548C3" w:rsidRPr="001F7658" w:rsidRDefault="007548C3" w:rsidP="007548C3">
      <w:pPr>
        <w:pStyle w:val="ListParagraph"/>
        <w:numPr>
          <w:ilvl w:val="0"/>
          <w:numId w:val="6"/>
        </w:numPr>
        <w:tabs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F7658">
        <w:rPr>
          <w:sz w:val="28"/>
          <w:szCs w:val="28"/>
        </w:rPr>
        <w:t>длина помещения,</w:t>
      </w:r>
    </w:p>
    <w:p w:rsidR="007548C3" w:rsidRPr="001F7658" w:rsidRDefault="007548C3" w:rsidP="007548C3">
      <w:pPr>
        <w:pStyle w:val="ListParagraph"/>
        <w:numPr>
          <w:ilvl w:val="0"/>
          <w:numId w:val="6"/>
        </w:numPr>
        <w:tabs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F7658">
        <w:rPr>
          <w:sz w:val="28"/>
          <w:szCs w:val="28"/>
        </w:rPr>
        <w:t>ширина помещения,</w:t>
      </w:r>
    </w:p>
    <w:p w:rsidR="007548C3" w:rsidRPr="001F7658" w:rsidRDefault="007548C3" w:rsidP="007548C3">
      <w:pPr>
        <w:pStyle w:val="ListParagraph"/>
        <w:numPr>
          <w:ilvl w:val="0"/>
          <w:numId w:val="6"/>
        </w:numPr>
        <w:tabs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F7658">
        <w:rPr>
          <w:sz w:val="28"/>
          <w:szCs w:val="28"/>
        </w:rPr>
        <w:t>длина плитки,</w:t>
      </w:r>
    </w:p>
    <w:p w:rsidR="007548C3" w:rsidRPr="001F7658" w:rsidRDefault="007548C3" w:rsidP="007548C3">
      <w:pPr>
        <w:pStyle w:val="ListParagraph"/>
        <w:numPr>
          <w:ilvl w:val="0"/>
          <w:numId w:val="6"/>
        </w:numPr>
        <w:tabs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F7658">
        <w:rPr>
          <w:sz w:val="28"/>
          <w:szCs w:val="28"/>
        </w:rPr>
        <w:t>ширина плитки,</w:t>
      </w:r>
    </w:p>
    <w:p w:rsidR="007548C3" w:rsidRPr="001F7658" w:rsidRDefault="007548C3" w:rsidP="007548C3">
      <w:pPr>
        <w:pStyle w:val="ListParagraph"/>
        <w:numPr>
          <w:ilvl w:val="0"/>
          <w:numId w:val="6"/>
        </w:numPr>
        <w:tabs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F7658">
        <w:rPr>
          <w:sz w:val="28"/>
          <w:szCs w:val="28"/>
        </w:rPr>
        <w:t>количество плиток в коробке,</w:t>
      </w:r>
    </w:p>
    <w:p w:rsidR="007548C3" w:rsidRPr="001F7658" w:rsidRDefault="007548C3" w:rsidP="007548C3">
      <w:pPr>
        <w:pStyle w:val="ListParagraph"/>
        <w:numPr>
          <w:ilvl w:val="0"/>
          <w:numId w:val="6"/>
        </w:numPr>
        <w:tabs>
          <w:tab w:val="left" w:pos="108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F7658">
        <w:rPr>
          <w:sz w:val="28"/>
          <w:szCs w:val="28"/>
        </w:rPr>
        <w:t>требуемый запас (задавать в процентах от рассчитанного количества плиток).</w:t>
      </w:r>
    </w:p>
    <w:p w:rsidR="007548C3" w:rsidRPr="007548C3" w:rsidRDefault="007548C3" w:rsidP="007548C3">
      <w:pPr>
        <w:pStyle w:val="MAINTEXT"/>
      </w:pPr>
    </w:p>
    <w:p w:rsidR="00750F2B" w:rsidRDefault="00750F2B">
      <w:pPr>
        <w:spacing w:after="200" w:line="276" w:lineRule="auto"/>
        <w:rPr>
          <w:sz w:val="28"/>
          <w:szCs w:val="28"/>
        </w:rPr>
      </w:pPr>
      <w:r>
        <w:br w:type="page"/>
      </w:r>
    </w:p>
    <w:p w:rsidR="002B76BF" w:rsidRDefault="003F2CF5" w:rsidP="00F26346">
      <w:pPr>
        <w:pStyle w:val="DIV1"/>
      </w:pPr>
      <w:r>
        <w:lastRenderedPageBreak/>
        <w:t>Результат работы</w:t>
      </w:r>
    </w:p>
    <w:p w:rsidR="007C29E1" w:rsidRPr="007B46AB" w:rsidRDefault="000F0FAB" w:rsidP="007C29E1">
      <w:pPr>
        <w:pStyle w:val="MAINTEXT"/>
      </w:pPr>
      <w:r>
        <w:t>На рис. 1</w:t>
      </w:r>
      <w:r w:rsidR="005712EE">
        <w:t xml:space="preserve"> </w:t>
      </w:r>
      <w:r>
        <w:t>изображен</w:t>
      </w:r>
      <w:r w:rsidR="005712EE">
        <w:t>а</w:t>
      </w:r>
      <w:r>
        <w:t xml:space="preserve"> </w:t>
      </w:r>
      <w:r w:rsidR="005712EE">
        <w:t>таблица для использования реализованной пользовательской функции</w:t>
      </w:r>
      <w:r>
        <w:t>.</w:t>
      </w:r>
      <w:r w:rsidR="007B46AB" w:rsidRPr="007B46AB">
        <w:t xml:space="preserve"> </w:t>
      </w:r>
      <w:r w:rsidR="007B46AB">
        <w:t xml:space="preserve">Программный код на языке </w:t>
      </w:r>
      <w:r w:rsidR="007B46AB">
        <w:rPr>
          <w:lang w:val="en-US"/>
        </w:rPr>
        <w:t>VBA</w:t>
      </w:r>
      <w:r w:rsidR="007B46AB">
        <w:t xml:space="preserve"> используемый для формирования таблицы на рис. </w:t>
      </w:r>
      <w:r w:rsidR="005712EE">
        <w:t>1</w:t>
      </w:r>
      <w:r w:rsidR="007B46AB">
        <w:t xml:space="preserve"> приведен в Приложении А.</w:t>
      </w:r>
    </w:p>
    <w:p w:rsidR="007C29E1" w:rsidRDefault="007C29E1" w:rsidP="007C29E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3F8D80F" wp14:editId="0C85A3B9">
            <wp:extent cx="3679115" cy="2704805"/>
            <wp:effectExtent l="0" t="0" r="444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301" cy="27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B1" w:rsidRDefault="007C29E1" w:rsidP="00D46DBE">
      <w:pPr>
        <w:pStyle w:val="Caption"/>
        <w:keepNext w:val="0"/>
        <w:widowControl w:val="0"/>
        <w:jc w:val="center"/>
      </w:pPr>
      <w:r>
        <w:t xml:space="preserve">Рисунок </w:t>
      </w:r>
      <w:r w:rsidR="00537B29">
        <w:fldChar w:fldCharType="begin"/>
      </w:r>
      <w:r w:rsidR="00537B29">
        <w:instrText xml:space="preserve"> SEQ Рисунок \* ARABIC </w:instrText>
      </w:r>
      <w:r w:rsidR="00537B29">
        <w:fldChar w:fldCharType="separate"/>
      </w:r>
      <w:r w:rsidR="00C646A7">
        <w:rPr>
          <w:noProof/>
        </w:rPr>
        <w:t>1</w:t>
      </w:r>
      <w:r w:rsidR="00537B29">
        <w:rPr>
          <w:noProof/>
        </w:rPr>
        <w:fldChar w:fldCharType="end"/>
      </w:r>
      <w:r w:rsidRPr="000214A2">
        <w:t xml:space="preserve"> – </w:t>
      </w:r>
      <w:r w:rsidR="007621EE">
        <w:t>Таблица для расчета задачи</w:t>
      </w:r>
    </w:p>
    <w:p w:rsidR="00C04E63" w:rsidRPr="00C9107D" w:rsidRDefault="00C04E63" w:rsidP="00F26346">
      <w:pPr>
        <w:pStyle w:val="DIV1"/>
      </w:pPr>
      <w:r>
        <w:t>Выводы</w:t>
      </w:r>
    </w:p>
    <w:p w:rsidR="007621EE" w:rsidRDefault="00721BFB" w:rsidP="007A2307">
      <w:pPr>
        <w:pStyle w:val="MAINTEXT"/>
      </w:pPr>
      <w:r w:rsidRPr="00721BFB">
        <w:t>В ходе работы была изучена возможность создания пользовательских функций в Excel с использованием VBA. Разработана функция для расчёта необходимого количества коробок плитки с учётом площади помещения, размеров плитки, количества плиток в коробке и процента запаса. Получен практический навык программирования в среде Excel и применения пользовательских функций в расчетах.</w:t>
      </w:r>
    </w:p>
    <w:p w:rsidR="007621EE" w:rsidRDefault="007621EE">
      <w:pPr>
        <w:spacing w:after="200" w:line="276" w:lineRule="auto"/>
        <w:rPr>
          <w:sz w:val="28"/>
          <w:szCs w:val="28"/>
        </w:rPr>
      </w:pPr>
      <w:r>
        <w:br w:type="page"/>
      </w:r>
    </w:p>
    <w:p w:rsidR="007621EE" w:rsidRDefault="007621EE" w:rsidP="007621EE">
      <w:pPr>
        <w:pStyle w:val="H1"/>
      </w:pPr>
      <w:r>
        <w:lastRenderedPageBreak/>
        <w:t>ПРИЛОЖЕНИЕ А</w:t>
      </w:r>
    </w:p>
    <w:p w:rsidR="007621EE" w:rsidRDefault="007621EE" w:rsidP="007621EE">
      <w:pPr>
        <w:pStyle w:val="Caption"/>
        <w:spacing w:after="0"/>
        <w:jc w:val="both"/>
      </w:pPr>
      <w:r>
        <w:t>Function КоличествоКоробок(ДлинаКомнты As Double, ШиринаКомнаты As Double, ДлинаПлитки As Double, ШиринаПлитки As Double, ПлитокВКоробке As Integer, ПроцентЗапаса As Double) As Integer</w:t>
      </w:r>
    </w:p>
    <w:p w:rsidR="007621EE" w:rsidRDefault="007621EE" w:rsidP="007621EE">
      <w:pPr>
        <w:pStyle w:val="Caption"/>
        <w:spacing w:after="0"/>
        <w:jc w:val="both"/>
      </w:pPr>
    </w:p>
    <w:p w:rsidR="007621EE" w:rsidRPr="007621EE" w:rsidRDefault="007621EE" w:rsidP="007621EE">
      <w:pPr>
        <w:pStyle w:val="Caption"/>
        <w:spacing w:after="0"/>
        <w:jc w:val="both"/>
        <w:rPr>
          <w:lang w:val="en-US"/>
        </w:rPr>
      </w:pPr>
      <w:r>
        <w:t xml:space="preserve">    </w:t>
      </w:r>
      <w:r w:rsidRPr="007621EE">
        <w:rPr>
          <w:lang w:val="en-US"/>
        </w:rPr>
        <w:t xml:space="preserve">Dim </w:t>
      </w:r>
      <w:r>
        <w:t>ПлощадьКомнаты</w:t>
      </w:r>
      <w:r w:rsidRPr="007621EE">
        <w:rPr>
          <w:lang w:val="en-US"/>
        </w:rPr>
        <w:t xml:space="preserve"> As Double</w:t>
      </w:r>
    </w:p>
    <w:p w:rsidR="007621EE" w:rsidRPr="007621EE" w:rsidRDefault="007621EE" w:rsidP="007621EE">
      <w:pPr>
        <w:pStyle w:val="Caption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Dim </w:t>
      </w:r>
      <w:r>
        <w:t>ПлощадьПлитки</w:t>
      </w:r>
      <w:r w:rsidRPr="007621EE">
        <w:rPr>
          <w:lang w:val="en-US"/>
        </w:rPr>
        <w:t xml:space="preserve"> As Double</w:t>
      </w:r>
    </w:p>
    <w:p w:rsidR="007621EE" w:rsidRPr="007621EE" w:rsidRDefault="007621EE" w:rsidP="007621EE">
      <w:pPr>
        <w:pStyle w:val="Caption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Dim </w:t>
      </w:r>
      <w:r>
        <w:t>НеобходимоПлитки</w:t>
      </w:r>
      <w:r w:rsidRPr="007621EE">
        <w:rPr>
          <w:lang w:val="en-US"/>
        </w:rPr>
        <w:t xml:space="preserve"> As Double</w:t>
      </w:r>
    </w:p>
    <w:p w:rsidR="007621EE" w:rsidRPr="007621EE" w:rsidRDefault="007621EE" w:rsidP="007621EE">
      <w:pPr>
        <w:pStyle w:val="Caption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Dim </w:t>
      </w:r>
      <w:r>
        <w:t>ПлиткиСЗапасом</w:t>
      </w:r>
      <w:r w:rsidRPr="007621EE">
        <w:rPr>
          <w:lang w:val="en-US"/>
        </w:rPr>
        <w:t xml:space="preserve"> As Double</w:t>
      </w:r>
    </w:p>
    <w:p w:rsidR="007621EE" w:rsidRPr="007621EE" w:rsidRDefault="007621EE" w:rsidP="007621EE">
      <w:pPr>
        <w:pStyle w:val="Caption"/>
        <w:spacing w:after="0"/>
        <w:jc w:val="both"/>
        <w:rPr>
          <w:lang w:val="en-US"/>
        </w:rPr>
      </w:pPr>
      <w:r w:rsidRPr="007621EE">
        <w:rPr>
          <w:lang w:val="en-US"/>
        </w:rPr>
        <w:t xml:space="preserve">    </w:t>
      </w:r>
    </w:p>
    <w:p w:rsidR="007621EE" w:rsidRDefault="007621EE" w:rsidP="007621EE">
      <w:pPr>
        <w:pStyle w:val="Caption"/>
        <w:spacing w:after="0"/>
        <w:jc w:val="both"/>
      </w:pPr>
      <w:r w:rsidRPr="007621EE">
        <w:rPr>
          <w:lang w:val="en-US"/>
        </w:rPr>
        <w:t xml:space="preserve">    </w:t>
      </w:r>
      <w:r>
        <w:t>' Площадь помещения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ПлощадьКомнаты = ДлинаКомнты * ШиринаКомнаты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' Площадь одной плитки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ПлощадьПлитки = ДлинаПлитки * ШиринаПлитки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' Сколько плиток нужно без запаса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НеобходимоПлитки = ПлощадьКомнаты / ПлощадьПлитки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' С учётом запаса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ПлиткиСЗапасом = НеобходимоПлитки * (1 + ПроцентЗапаса / 100)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' Количество коробок (округляем вверх)</w:t>
      </w:r>
    </w:p>
    <w:p w:rsidR="007621EE" w:rsidRDefault="007621EE" w:rsidP="007621EE">
      <w:pPr>
        <w:pStyle w:val="Caption"/>
        <w:spacing w:after="0"/>
        <w:jc w:val="both"/>
      </w:pPr>
      <w:r>
        <w:t xml:space="preserve">    КоличествоКоробок = Application.WorksheetFunction.Ceiling(ПлиткиСЗапасом / ПлитокВКоробке, 1)</w:t>
      </w:r>
    </w:p>
    <w:p w:rsidR="007621EE" w:rsidRDefault="007621EE" w:rsidP="007621EE">
      <w:pPr>
        <w:pStyle w:val="Caption"/>
        <w:spacing w:after="0"/>
        <w:jc w:val="both"/>
      </w:pPr>
    </w:p>
    <w:p w:rsidR="007621EE" w:rsidRDefault="007621EE" w:rsidP="007621EE">
      <w:pPr>
        <w:pStyle w:val="Caption"/>
        <w:spacing w:after="0"/>
        <w:jc w:val="both"/>
      </w:pPr>
      <w:r>
        <w:t>End Function</w:t>
      </w:r>
    </w:p>
    <w:sectPr w:rsidR="007621EE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0579" w:rsidRDefault="00620579" w:rsidP="0002180F">
      <w:r>
        <w:separator/>
      </w:r>
    </w:p>
  </w:endnote>
  <w:endnote w:type="continuationSeparator" w:id="0">
    <w:p w:rsidR="00620579" w:rsidRDefault="0062057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0579" w:rsidRDefault="00620579" w:rsidP="0002180F">
      <w:r>
        <w:separator/>
      </w:r>
    </w:p>
  </w:footnote>
  <w:footnote w:type="continuationSeparator" w:id="0">
    <w:p w:rsidR="00620579" w:rsidRDefault="0062057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4140"/>
    <w:multiLevelType w:val="multilevel"/>
    <w:tmpl w:val="EDD81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F7DCB"/>
    <w:multiLevelType w:val="multilevel"/>
    <w:tmpl w:val="A6C207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7B682A16"/>
    <w:multiLevelType w:val="hybridMultilevel"/>
    <w:tmpl w:val="8718117E"/>
    <w:lvl w:ilvl="0" w:tplc="A8A69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2643515">
    <w:abstractNumId w:val="4"/>
  </w:num>
  <w:num w:numId="2" w16cid:durableId="1867137916">
    <w:abstractNumId w:val="3"/>
  </w:num>
  <w:num w:numId="3" w16cid:durableId="996418301">
    <w:abstractNumId w:val="1"/>
  </w:num>
  <w:num w:numId="4" w16cid:durableId="1005285131">
    <w:abstractNumId w:val="0"/>
  </w:num>
  <w:num w:numId="5" w16cid:durableId="920219875">
    <w:abstractNumId w:val="2"/>
  </w:num>
  <w:num w:numId="6" w16cid:durableId="1382943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C5"/>
    <w:rsid w:val="00016F54"/>
    <w:rsid w:val="000214A2"/>
    <w:rsid w:val="0002180F"/>
    <w:rsid w:val="00021C0D"/>
    <w:rsid w:val="000239F9"/>
    <w:rsid w:val="00023BEA"/>
    <w:rsid w:val="000244B3"/>
    <w:rsid w:val="0004168B"/>
    <w:rsid w:val="000707C8"/>
    <w:rsid w:val="0008589E"/>
    <w:rsid w:val="00090445"/>
    <w:rsid w:val="000928CE"/>
    <w:rsid w:val="000A2CF1"/>
    <w:rsid w:val="000A587F"/>
    <w:rsid w:val="000A67BE"/>
    <w:rsid w:val="000C031F"/>
    <w:rsid w:val="000C100F"/>
    <w:rsid w:val="000F0FAB"/>
    <w:rsid w:val="00116F39"/>
    <w:rsid w:val="00122F4A"/>
    <w:rsid w:val="001249B2"/>
    <w:rsid w:val="001422EE"/>
    <w:rsid w:val="00147B3B"/>
    <w:rsid w:val="0016577F"/>
    <w:rsid w:val="001851B6"/>
    <w:rsid w:val="00187D39"/>
    <w:rsid w:val="00194A01"/>
    <w:rsid w:val="001B60B5"/>
    <w:rsid w:val="001C3CF7"/>
    <w:rsid w:val="001D597C"/>
    <w:rsid w:val="001D7ED5"/>
    <w:rsid w:val="0020378E"/>
    <w:rsid w:val="00207746"/>
    <w:rsid w:val="00215D0B"/>
    <w:rsid w:val="00221FF0"/>
    <w:rsid w:val="002508B9"/>
    <w:rsid w:val="002644B6"/>
    <w:rsid w:val="00271C67"/>
    <w:rsid w:val="00284869"/>
    <w:rsid w:val="002976BD"/>
    <w:rsid w:val="002A623A"/>
    <w:rsid w:val="002B2635"/>
    <w:rsid w:val="002B76BF"/>
    <w:rsid w:val="002D1ED6"/>
    <w:rsid w:val="002D69A6"/>
    <w:rsid w:val="002D7998"/>
    <w:rsid w:val="002E7855"/>
    <w:rsid w:val="00300DD1"/>
    <w:rsid w:val="00304F82"/>
    <w:rsid w:val="003069E2"/>
    <w:rsid w:val="0031508E"/>
    <w:rsid w:val="00326699"/>
    <w:rsid w:val="00331800"/>
    <w:rsid w:val="00335335"/>
    <w:rsid w:val="0035035A"/>
    <w:rsid w:val="00352422"/>
    <w:rsid w:val="00353F7B"/>
    <w:rsid w:val="0036704F"/>
    <w:rsid w:val="00374808"/>
    <w:rsid w:val="003A1FB4"/>
    <w:rsid w:val="003B3807"/>
    <w:rsid w:val="003C455C"/>
    <w:rsid w:val="003F2CF5"/>
    <w:rsid w:val="003F448A"/>
    <w:rsid w:val="00404D15"/>
    <w:rsid w:val="00405D24"/>
    <w:rsid w:val="00413AAB"/>
    <w:rsid w:val="00421287"/>
    <w:rsid w:val="00442DAE"/>
    <w:rsid w:val="004542AA"/>
    <w:rsid w:val="004663AA"/>
    <w:rsid w:val="0046652B"/>
    <w:rsid w:val="004703C5"/>
    <w:rsid w:val="00474DAE"/>
    <w:rsid w:val="00476BC5"/>
    <w:rsid w:val="0048244D"/>
    <w:rsid w:val="00485328"/>
    <w:rsid w:val="00490A54"/>
    <w:rsid w:val="004948A3"/>
    <w:rsid w:val="004C1002"/>
    <w:rsid w:val="004C674A"/>
    <w:rsid w:val="004D250F"/>
    <w:rsid w:val="004D5CE8"/>
    <w:rsid w:val="004E7C23"/>
    <w:rsid w:val="004F0779"/>
    <w:rsid w:val="004F42AE"/>
    <w:rsid w:val="00502DCD"/>
    <w:rsid w:val="00524674"/>
    <w:rsid w:val="00533A80"/>
    <w:rsid w:val="005356D4"/>
    <w:rsid w:val="005359DE"/>
    <w:rsid w:val="005364DC"/>
    <w:rsid w:val="00537B22"/>
    <w:rsid w:val="00537B29"/>
    <w:rsid w:val="00540343"/>
    <w:rsid w:val="00544949"/>
    <w:rsid w:val="00552C4F"/>
    <w:rsid w:val="00557322"/>
    <w:rsid w:val="00563040"/>
    <w:rsid w:val="005712EE"/>
    <w:rsid w:val="005773C6"/>
    <w:rsid w:val="005810D4"/>
    <w:rsid w:val="00581602"/>
    <w:rsid w:val="0059555D"/>
    <w:rsid w:val="005A2A15"/>
    <w:rsid w:val="005B02D3"/>
    <w:rsid w:val="005B1F5A"/>
    <w:rsid w:val="005B566D"/>
    <w:rsid w:val="005C6680"/>
    <w:rsid w:val="005C731A"/>
    <w:rsid w:val="005D39E0"/>
    <w:rsid w:val="005E3C66"/>
    <w:rsid w:val="005F207D"/>
    <w:rsid w:val="00610643"/>
    <w:rsid w:val="00617353"/>
    <w:rsid w:val="00620579"/>
    <w:rsid w:val="006262ED"/>
    <w:rsid w:val="0063604F"/>
    <w:rsid w:val="006375AF"/>
    <w:rsid w:val="00651F7A"/>
    <w:rsid w:val="00657326"/>
    <w:rsid w:val="00665891"/>
    <w:rsid w:val="006854F9"/>
    <w:rsid w:val="00686540"/>
    <w:rsid w:val="006917B1"/>
    <w:rsid w:val="00692EB5"/>
    <w:rsid w:val="006A42CB"/>
    <w:rsid w:val="006B765B"/>
    <w:rsid w:val="006C565E"/>
    <w:rsid w:val="006E31D1"/>
    <w:rsid w:val="006E3F13"/>
    <w:rsid w:val="006E5E5E"/>
    <w:rsid w:val="006F20BB"/>
    <w:rsid w:val="00702229"/>
    <w:rsid w:val="00707EE1"/>
    <w:rsid w:val="00713E5B"/>
    <w:rsid w:val="007151DF"/>
    <w:rsid w:val="00721BFB"/>
    <w:rsid w:val="00722C0A"/>
    <w:rsid w:val="00727287"/>
    <w:rsid w:val="00747212"/>
    <w:rsid w:val="007501B0"/>
    <w:rsid w:val="00750F2B"/>
    <w:rsid w:val="007548C3"/>
    <w:rsid w:val="00757375"/>
    <w:rsid w:val="007621EE"/>
    <w:rsid w:val="007A2307"/>
    <w:rsid w:val="007B2A9E"/>
    <w:rsid w:val="007B46AB"/>
    <w:rsid w:val="007C29E1"/>
    <w:rsid w:val="007C53AE"/>
    <w:rsid w:val="007C55D8"/>
    <w:rsid w:val="007F087E"/>
    <w:rsid w:val="007F0C37"/>
    <w:rsid w:val="007F31BE"/>
    <w:rsid w:val="00804C7F"/>
    <w:rsid w:val="00807579"/>
    <w:rsid w:val="00810104"/>
    <w:rsid w:val="00822BE1"/>
    <w:rsid w:val="008331DB"/>
    <w:rsid w:val="00870976"/>
    <w:rsid w:val="008A318B"/>
    <w:rsid w:val="008B1D0B"/>
    <w:rsid w:val="008B412A"/>
    <w:rsid w:val="008C15E0"/>
    <w:rsid w:val="008C7F36"/>
    <w:rsid w:val="008D1AAC"/>
    <w:rsid w:val="008E080A"/>
    <w:rsid w:val="00901237"/>
    <w:rsid w:val="009149D0"/>
    <w:rsid w:val="00917FE4"/>
    <w:rsid w:val="00924CC8"/>
    <w:rsid w:val="009265C5"/>
    <w:rsid w:val="00926DFF"/>
    <w:rsid w:val="00945836"/>
    <w:rsid w:val="00950472"/>
    <w:rsid w:val="00951A99"/>
    <w:rsid w:val="00952722"/>
    <w:rsid w:val="00965B21"/>
    <w:rsid w:val="00971F1F"/>
    <w:rsid w:val="00973802"/>
    <w:rsid w:val="00984F7B"/>
    <w:rsid w:val="00986149"/>
    <w:rsid w:val="0098626A"/>
    <w:rsid w:val="00986BC9"/>
    <w:rsid w:val="00991CD3"/>
    <w:rsid w:val="00992C96"/>
    <w:rsid w:val="009B751E"/>
    <w:rsid w:val="009C14CB"/>
    <w:rsid w:val="009D55AD"/>
    <w:rsid w:val="009E13DE"/>
    <w:rsid w:val="009E456C"/>
    <w:rsid w:val="009E6C91"/>
    <w:rsid w:val="009F3AF0"/>
    <w:rsid w:val="00A00E70"/>
    <w:rsid w:val="00A04AD8"/>
    <w:rsid w:val="00A13569"/>
    <w:rsid w:val="00A3225B"/>
    <w:rsid w:val="00A37C30"/>
    <w:rsid w:val="00A42EF8"/>
    <w:rsid w:val="00A6547B"/>
    <w:rsid w:val="00A73C84"/>
    <w:rsid w:val="00A74901"/>
    <w:rsid w:val="00A84BD1"/>
    <w:rsid w:val="00A96207"/>
    <w:rsid w:val="00AA1F43"/>
    <w:rsid w:val="00AD3198"/>
    <w:rsid w:val="00AE15B5"/>
    <w:rsid w:val="00AE2A92"/>
    <w:rsid w:val="00AF64C4"/>
    <w:rsid w:val="00AF6555"/>
    <w:rsid w:val="00B20256"/>
    <w:rsid w:val="00B2042C"/>
    <w:rsid w:val="00B322B7"/>
    <w:rsid w:val="00B366F0"/>
    <w:rsid w:val="00B45CE3"/>
    <w:rsid w:val="00B632F0"/>
    <w:rsid w:val="00B671B2"/>
    <w:rsid w:val="00B70C44"/>
    <w:rsid w:val="00B71FEE"/>
    <w:rsid w:val="00B722D4"/>
    <w:rsid w:val="00B727FC"/>
    <w:rsid w:val="00B923A5"/>
    <w:rsid w:val="00BA18F5"/>
    <w:rsid w:val="00BA50FA"/>
    <w:rsid w:val="00BD20FF"/>
    <w:rsid w:val="00BE1B0C"/>
    <w:rsid w:val="00BF31DC"/>
    <w:rsid w:val="00BF6376"/>
    <w:rsid w:val="00BF7993"/>
    <w:rsid w:val="00C015AD"/>
    <w:rsid w:val="00C03BE7"/>
    <w:rsid w:val="00C04E63"/>
    <w:rsid w:val="00C33B40"/>
    <w:rsid w:val="00C36B11"/>
    <w:rsid w:val="00C430B1"/>
    <w:rsid w:val="00C44E77"/>
    <w:rsid w:val="00C51C97"/>
    <w:rsid w:val="00C51E65"/>
    <w:rsid w:val="00C60A88"/>
    <w:rsid w:val="00C6314C"/>
    <w:rsid w:val="00C646A7"/>
    <w:rsid w:val="00C7552A"/>
    <w:rsid w:val="00C84E84"/>
    <w:rsid w:val="00C9107D"/>
    <w:rsid w:val="00C969C1"/>
    <w:rsid w:val="00CA1852"/>
    <w:rsid w:val="00CA2A81"/>
    <w:rsid w:val="00CB2009"/>
    <w:rsid w:val="00CB5797"/>
    <w:rsid w:val="00CD730C"/>
    <w:rsid w:val="00D0660C"/>
    <w:rsid w:val="00D11484"/>
    <w:rsid w:val="00D3008B"/>
    <w:rsid w:val="00D347D3"/>
    <w:rsid w:val="00D45F03"/>
    <w:rsid w:val="00D46DBE"/>
    <w:rsid w:val="00D9098A"/>
    <w:rsid w:val="00D943AC"/>
    <w:rsid w:val="00DA7C82"/>
    <w:rsid w:val="00DC155A"/>
    <w:rsid w:val="00DC1B09"/>
    <w:rsid w:val="00DF362A"/>
    <w:rsid w:val="00DF7735"/>
    <w:rsid w:val="00E14232"/>
    <w:rsid w:val="00E14DC2"/>
    <w:rsid w:val="00E22832"/>
    <w:rsid w:val="00E268DF"/>
    <w:rsid w:val="00E26A43"/>
    <w:rsid w:val="00E40359"/>
    <w:rsid w:val="00E451B4"/>
    <w:rsid w:val="00E51362"/>
    <w:rsid w:val="00E7166A"/>
    <w:rsid w:val="00E82B20"/>
    <w:rsid w:val="00E91800"/>
    <w:rsid w:val="00EA3B1D"/>
    <w:rsid w:val="00ED438A"/>
    <w:rsid w:val="00EE1F7E"/>
    <w:rsid w:val="00EE3F95"/>
    <w:rsid w:val="00EF07F5"/>
    <w:rsid w:val="00EF141D"/>
    <w:rsid w:val="00F02EA8"/>
    <w:rsid w:val="00F04425"/>
    <w:rsid w:val="00F04C0C"/>
    <w:rsid w:val="00F04F95"/>
    <w:rsid w:val="00F1550F"/>
    <w:rsid w:val="00F212B6"/>
    <w:rsid w:val="00F26346"/>
    <w:rsid w:val="00F4229F"/>
    <w:rsid w:val="00F50713"/>
    <w:rsid w:val="00F57908"/>
    <w:rsid w:val="00F57E13"/>
    <w:rsid w:val="00F65A25"/>
    <w:rsid w:val="00F75D97"/>
    <w:rsid w:val="00F7641C"/>
    <w:rsid w:val="00F87EBD"/>
    <w:rsid w:val="00FA0CBF"/>
    <w:rsid w:val="00FA1CB4"/>
    <w:rsid w:val="00FA3569"/>
    <w:rsid w:val="00FE1BA9"/>
    <w:rsid w:val="00FF32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C5B7D"/>
  <w15:docId w15:val="{338C60C9-E309-7B4E-ACD2-7B4A49E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16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25</cp:revision>
  <cp:lastPrinted>2025-05-17T08:24:00Z</cp:lastPrinted>
  <dcterms:created xsi:type="dcterms:W3CDTF">2025-05-17T08:24:00Z</dcterms:created>
  <dcterms:modified xsi:type="dcterms:W3CDTF">2025-05-17T08:58:00Z</dcterms:modified>
  <cp:category/>
</cp:coreProperties>
</file>