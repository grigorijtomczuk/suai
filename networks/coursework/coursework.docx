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F14A4D" w:rsidRDefault="00F14A4D" w:rsidP="00F14A4D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0"/>
      </w:pPr>
      <w:r>
        <w:t>КУРСОВАЯ РАБОТА</w:t>
      </w:r>
      <w:r>
        <w:br/>
        <w:t>ЗАЩИЩЕНА С ОЦЕНКОЙ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F14A4D" w:rsidTr="00EE796C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2E3E10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 w:rsidRPr="002E3E10">
              <w:rPr>
                <w:lang w:val="en-US"/>
              </w:rPr>
              <w:t>канд. техн. наук 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Pr="00F14A4D" w:rsidRDefault="00443E13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  <w:rPr>
                <w:lang w:val="en-US"/>
              </w:rPr>
            </w:pPr>
            <w:r>
              <w:t xml:space="preserve">В. М. </w:t>
            </w:r>
            <w:r w:rsidRPr="00443E13">
              <w:t>Смирнов</w:t>
            </w:r>
          </w:p>
        </w:tc>
      </w:tr>
      <w:tr w:rsidR="00F14A4D" w:rsidTr="00EE796C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pStyle w:val="BodyText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pStyle w:val="BodyText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F14A4D" w:rsidTr="00EE796C">
        <w:tc>
          <w:tcPr>
            <w:tcW w:w="9639" w:type="dxa"/>
          </w:tcPr>
          <w:p w:rsidR="00F14A4D" w:rsidRPr="007F4512" w:rsidRDefault="001F67A9" w:rsidP="00EE796C">
            <w:pPr>
              <w:pStyle w:val="Heading1"/>
              <w:spacing w:before="720" w:after="720" w:line="276" w:lineRule="auto"/>
              <w:rPr>
                <w:b w:val="0"/>
                <w:bCs w:val="0"/>
              </w:rPr>
            </w:pPr>
            <w:r w:rsidRPr="001F67A9">
              <w:rPr>
                <w:b w:val="0"/>
                <w:bCs w:val="0"/>
              </w:rPr>
              <w:t>СОЗДА</w:t>
            </w:r>
            <w:r>
              <w:rPr>
                <w:b w:val="0"/>
                <w:bCs w:val="0"/>
              </w:rPr>
              <w:t>НИЕ</w:t>
            </w:r>
            <w:r w:rsidRPr="001F67A9">
              <w:rPr>
                <w:b w:val="0"/>
                <w:bCs w:val="0"/>
              </w:rPr>
              <w:t xml:space="preserve"> МОДЕЛ</w:t>
            </w:r>
            <w:r>
              <w:rPr>
                <w:b w:val="0"/>
                <w:bCs w:val="0"/>
              </w:rPr>
              <w:t>И</w:t>
            </w:r>
            <w:r w:rsidRPr="001F67A9">
              <w:rPr>
                <w:b w:val="0"/>
                <w:bCs w:val="0"/>
              </w:rPr>
              <w:t xml:space="preserve"> СЕТИ НА СТЕНДЕ ПО ЗАДАННОЙ ТОПОЛОГИИ</w:t>
            </w:r>
          </w:p>
        </w:tc>
      </w:tr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>по дисциплине:</w:t>
            </w:r>
          </w:p>
          <w:p w:rsidR="00F14A4D" w:rsidRPr="00570D50" w:rsidRDefault="00024B39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  <w:rPr>
                <w:sz w:val="28"/>
                <w:szCs w:val="28"/>
              </w:rPr>
            </w:pPr>
            <w:r w:rsidRPr="00024B39">
              <w:rPr>
                <w:sz w:val="28"/>
                <w:szCs w:val="28"/>
              </w:rPr>
              <w:t>ИНФОКОММУНИКАЦИОННЫЕ СИСТЕМЫ И СЕТИ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F14A4D" w:rsidTr="00EE796C">
        <w:tc>
          <w:tcPr>
            <w:tcW w:w="2167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4326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Г. С. Томчук</w:t>
            </w:r>
          </w:p>
        </w:tc>
      </w:tr>
      <w:tr w:rsidR="00F14A4D" w:rsidTr="00EE796C">
        <w:tc>
          <w:tcPr>
            <w:tcW w:w="2167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F14A4D" w:rsidRDefault="00F14A4D" w:rsidP="00F14A4D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2025</w:t>
      </w:r>
    </w:p>
    <w:p w:rsidR="00F14A4D" w:rsidRPr="00F14A4D" w:rsidRDefault="00F14A4D" w:rsidP="00F14A4D">
      <w:pPr>
        <w:spacing w:after="200" w:line="276" w:lineRule="auto"/>
        <w:rPr>
          <w:lang w:val="en-US"/>
        </w:rPr>
        <w:sectPr w:rsidR="00F14A4D" w:rsidRPr="00F14A4D" w:rsidSect="00F14A4D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br w:type="page"/>
      </w:r>
    </w:p>
    <w:p w:rsidR="00413AAB" w:rsidRPr="00C72183" w:rsidRDefault="00810104" w:rsidP="00C72183">
      <w:pPr>
        <w:pStyle w:val="H1excluded"/>
      </w:pPr>
      <w:r w:rsidRPr="00C72183">
        <w:lastRenderedPageBreak/>
        <w:t>СОДЕРЖАНИЕ</w:t>
      </w:r>
    </w:p>
    <w:p w:rsidR="000542E2" w:rsidRDefault="007260EC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r>
        <w:fldChar w:fldCharType="begin"/>
      </w:r>
      <w:r>
        <w:instrText xml:space="preserve"> TOC \h \z \t "H1,1,DIV1,1,DIV2,2" </w:instrText>
      </w:r>
      <w:r>
        <w:fldChar w:fldCharType="separate"/>
      </w:r>
      <w:hyperlink w:anchor="_Toc216884815" w:history="1">
        <w:r w:rsidR="000542E2" w:rsidRPr="002D0416">
          <w:rPr>
            <w:rStyle w:val="Hyperlink"/>
          </w:rPr>
          <w:t>СПИСОК СОКРАЩЕНИЙ И СПЕЦИАЛЬНЫХ ТЕРИМНОВ</w:t>
        </w:r>
        <w:r w:rsidR="000542E2">
          <w:rPr>
            <w:webHidden/>
          </w:rPr>
          <w:tab/>
        </w:r>
        <w:r w:rsidR="000542E2">
          <w:rPr>
            <w:webHidden/>
          </w:rPr>
          <w:fldChar w:fldCharType="begin"/>
        </w:r>
        <w:r w:rsidR="000542E2">
          <w:rPr>
            <w:webHidden/>
          </w:rPr>
          <w:instrText xml:space="preserve"> PAGEREF _Toc216884815 \h </w:instrText>
        </w:r>
        <w:r w:rsidR="000542E2">
          <w:rPr>
            <w:webHidden/>
          </w:rPr>
        </w:r>
        <w:r w:rsidR="000542E2">
          <w:rPr>
            <w:webHidden/>
          </w:rPr>
          <w:fldChar w:fldCharType="separate"/>
        </w:r>
        <w:r w:rsidR="00B40645">
          <w:rPr>
            <w:webHidden/>
          </w:rPr>
          <w:t>3</w:t>
        </w:r>
        <w:r w:rsidR="000542E2">
          <w:rPr>
            <w:webHidden/>
          </w:rPr>
          <w:fldChar w:fldCharType="end"/>
        </w:r>
      </w:hyperlink>
    </w:p>
    <w:p w:rsidR="000542E2" w:rsidRDefault="000542E2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884816" w:history="1">
        <w:r w:rsidRPr="002D0416">
          <w:rPr>
            <w:rStyle w:val="Hyperlink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884817" w:history="1">
        <w:r w:rsidRPr="002D0416">
          <w:rPr>
            <w:rStyle w:val="Hyperlink"/>
          </w:rPr>
          <w:t>1 Техническое задание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884818" w:history="1">
        <w:r w:rsidRPr="002D0416">
          <w:rPr>
            <w:rStyle w:val="Hyperlink"/>
          </w:rPr>
          <w:t>2 Ход выполнения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884819" w:history="1">
        <w:r w:rsidRPr="002D0416">
          <w:rPr>
            <w:rStyle w:val="Hyperlink"/>
          </w:rPr>
          <w:t>2.1 Определение характеристик оборудования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884820" w:history="1">
        <w:r w:rsidRPr="002D0416">
          <w:rPr>
            <w:rStyle w:val="Hyperlink"/>
          </w:rPr>
          <w:t>2.2 Реализация карты сети на стенде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884821" w:history="1">
        <w:r w:rsidRPr="002D0416">
          <w:rPr>
            <w:rStyle w:val="Hyperlink"/>
            <w:lang w:val="en-US"/>
          </w:rPr>
          <w:t>2.3</w:t>
        </w:r>
        <w:r w:rsidRPr="002D0416">
          <w:rPr>
            <w:rStyle w:val="Hyperlink"/>
          </w:rPr>
          <w:t xml:space="preserve"> Настройка коммутаторов </w:t>
        </w:r>
        <w:r w:rsidRPr="002D0416">
          <w:rPr>
            <w:rStyle w:val="Hyperlink"/>
            <w:lang w:val="en-US"/>
          </w:rPr>
          <w:t>Cisco</w:t>
        </w:r>
        <w:r w:rsidRPr="002D0416">
          <w:rPr>
            <w:rStyle w:val="Hyperlink"/>
          </w:rPr>
          <w:t xml:space="preserve"> </w:t>
        </w:r>
        <w:r w:rsidRPr="002D0416">
          <w:rPr>
            <w:rStyle w:val="Hyperlink"/>
            <w:lang w:val="en-US"/>
          </w:rPr>
          <w:t>IOL</w:t>
        </w:r>
        <w:r w:rsidRPr="002D0416">
          <w:rPr>
            <w:rStyle w:val="Hyperlink"/>
          </w:rPr>
          <w:t xml:space="preserve"> </w:t>
        </w:r>
        <w:r w:rsidRPr="002D0416">
          <w:rPr>
            <w:rStyle w:val="Hyperlink"/>
            <w:lang w:val="en-US"/>
          </w:rPr>
          <w:t>Switch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884822" w:history="1">
        <w:r w:rsidRPr="002D0416">
          <w:rPr>
            <w:rStyle w:val="Hyperlink"/>
            <w:lang w:val="en-US"/>
          </w:rPr>
          <w:t>2.4</w:t>
        </w:r>
        <w:r w:rsidRPr="002D0416">
          <w:rPr>
            <w:rStyle w:val="Hyperlink"/>
          </w:rPr>
          <w:t xml:space="preserve"> Настройка маршрутизаторов </w:t>
        </w:r>
        <w:r w:rsidRPr="002D0416">
          <w:rPr>
            <w:rStyle w:val="Hyperlink"/>
            <w:lang w:val="en-US"/>
          </w:rPr>
          <w:t>Mikrotik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884823" w:history="1">
        <w:r w:rsidRPr="002D0416">
          <w:rPr>
            <w:rStyle w:val="Hyperlink"/>
          </w:rPr>
          <w:t xml:space="preserve">2.5 Настройка </w:t>
        </w:r>
        <w:r w:rsidRPr="002D0416">
          <w:rPr>
            <w:rStyle w:val="Hyperlink"/>
            <w:lang w:val="en-US"/>
          </w:rPr>
          <w:t>VPCS</w:t>
        </w:r>
        <w:r w:rsidRPr="002D0416">
          <w:rPr>
            <w:rStyle w:val="Hyperlink"/>
          </w:rPr>
          <w:t xml:space="preserve"> и проверка наличия связи между компонентами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884824" w:history="1">
        <w:r w:rsidRPr="002D0416">
          <w:rPr>
            <w:rStyle w:val="Hyperlink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0542E2" w:rsidRDefault="000542E2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884825" w:history="1">
        <w:r w:rsidRPr="002D0416">
          <w:rPr>
            <w:rStyle w:val="Hyperlink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_Toc216884825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40645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A3B1D" w:rsidRPr="008D017A" w:rsidRDefault="007260EC" w:rsidP="007260EC">
      <w:pPr>
        <w:pStyle w:val="MAINTEXT1"/>
        <w:ind w:firstLine="0"/>
        <w:rPr>
          <w:lang w:val="en-US"/>
        </w:rPr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:rsidR="00D46315" w:rsidRDefault="00D37FB2" w:rsidP="00D46315">
      <w:pPr>
        <w:pStyle w:val="H1"/>
      </w:pPr>
      <w:bookmarkStart w:id="1" w:name="_Toc216884815"/>
      <w:r>
        <w:lastRenderedPageBreak/>
        <w:t>СПИСОК СОКРАЩЕНИЙ И СПЕЦИАЛЬНЫХ ТЕРИМНОВ</w:t>
      </w:r>
      <w:bookmarkEnd w:id="1"/>
    </w:p>
    <w:p w:rsidR="005B0570" w:rsidRPr="006F0BC5" w:rsidRDefault="005B0570" w:rsidP="00D46315">
      <w:pPr>
        <w:pStyle w:val="LIST1"/>
      </w:pPr>
      <w:r>
        <w:rPr>
          <w:lang w:val="en-US"/>
        </w:rPr>
        <w:t>DHCP</w:t>
      </w:r>
      <w:r w:rsidR="00750817" w:rsidRPr="00DE78FE">
        <w:t xml:space="preserve"> (</w:t>
      </w:r>
      <w:r w:rsidR="00750817" w:rsidRPr="00750817">
        <w:rPr>
          <w:lang w:val="en-US"/>
        </w:rPr>
        <w:t>Dynamic</w:t>
      </w:r>
      <w:r w:rsidR="00750817" w:rsidRPr="00DE78FE">
        <w:t xml:space="preserve"> </w:t>
      </w:r>
      <w:r w:rsidR="00750817" w:rsidRPr="00750817">
        <w:rPr>
          <w:lang w:val="en-US"/>
        </w:rPr>
        <w:t>Host</w:t>
      </w:r>
      <w:r w:rsidR="00750817" w:rsidRPr="00DE78FE">
        <w:t xml:space="preserve"> </w:t>
      </w:r>
      <w:r w:rsidR="00750817" w:rsidRPr="00750817">
        <w:rPr>
          <w:lang w:val="en-US"/>
        </w:rPr>
        <w:t>Configuration</w:t>
      </w:r>
      <w:r w:rsidR="00750817" w:rsidRPr="00DE78FE">
        <w:t xml:space="preserve"> </w:t>
      </w:r>
      <w:r w:rsidR="00750817" w:rsidRPr="00750817">
        <w:rPr>
          <w:lang w:val="en-US"/>
        </w:rPr>
        <w:t>Protocol</w:t>
      </w:r>
      <w:r w:rsidR="00750817" w:rsidRPr="00DE78FE">
        <w:t>)</w:t>
      </w:r>
      <w:r w:rsidRPr="00DE78FE">
        <w:t xml:space="preserve"> — </w:t>
      </w:r>
      <w:r w:rsidR="00764A54" w:rsidRPr="00DE78FE">
        <w:t xml:space="preserve">протокол автоматической настройки, который позволяет сетевым устройствам (компьютерам, телефонам, принтерам) автоматически получать </w:t>
      </w:r>
      <w:r w:rsidR="00764A54" w:rsidRPr="00764A54">
        <w:rPr>
          <w:lang w:val="en-US"/>
        </w:rPr>
        <w:t>IP</w:t>
      </w:r>
      <w:r w:rsidR="00764A54" w:rsidRPr="00DE78FE">
        <w:t xml:space="preserve">-адреса и другие необходимые сетевые параметры (маску подсети, шлюз, </w:t>
      </w:r>
      <w:r w:rsidR="00764A54" w:rsidRPr="00764A54">
        <w:rPr>
          <w:lang w:val="en-US"/>
        </w:rPr>
        <w:t>DNS</w:t>
      </w:r>
      <w:r w:rsidR="00764A54" w:rsidRPr="00DE78FE">
        <w:t xml:space="preserve">-сервер) от </w:t>
      </w:r>
      <w:r w:rsidR="00764A54" w:rsidRPr="00764A54">
        <w:rPr>
          <w:lang w:val="en-US"/>
        </w:rPr>
        <w:t>DHCP</w:t>
      </w:r>
      <w:r w:rsidR="00764A54" w:rsidRPr="00DE78FE">
        <w:t>-сервера, избавляя администраторов от ручной настройки и предотвращая конфликты адресов.</w:t>
      </w:r>
    </w:p>
    <w:p w:rsidR="005B0570" w:rsidRPr="006F0BC5" w:rsidRDefault="005B0570" w:rsidP="00D46315">
      <w:pPr>
        <w:pStyle w:val="LIST1"/>
      </w:pPr>
      <w:r>
        <w:rPr>
          <w:lang w:val="en-US"/>
        </w:rPr>
        <w:t>NAT</w:t>
      </w:r>
      <w:r w:rsidR="004F1F1D" w:rsidRPr="008A02FD">
        <w:t xml:space="preserve"> (</w:t>
      </w:r>
      <w:r w:rsidR="004F1F1D" w:rsidRPr="004F1F1D">
        <w:rPr>
          <w:lang w:val="en-US"/>
        </w:rPr>
        <w:t>Network</w:t>
      </w:r>
      <w:r w:rsidR="004F1F1D" w:rsidRPr="008A02FD">
        <w:t xml:space="preserve"> </w:t>
      </w:r>
      <w:r w:rsidR="004F1F1D" w:rsidRPr="004F1F1D">
        <w:rPr>
          <w:lang w:val="en-US"/>
        </w:rPr>
        <w:t>Address</w:t>
      </w:r>
      <w:r w:rsidR="004F1F1D" w:rsidRPr="008A02FD">
        <w:t xml:space="preserve"> </w:t>
      </w:r>
      <w:r w:rsidR="004F1F1D" w:rsidRPr="004F1F1D">
        <w:rPr>
          <w:lang w:val="en-US"/>
        </w:rPr>
        <w:t>Translation</w:t>
      </w:r>
      <w:r w:rsidR="004F1F1D" w:rsidRPr="008A02FD">
        <w:t xml:space="preserve">) — </w:t>
      </w:r>
      <w:r w:rsidR="006C2C4F" w:rsidRPr="008A02FD">
        <w:t xml:space="preserve">технология в сетях </w:t>
      </w:r>
      <w:r w:rsidR="006C2C4F" w:rsidRPr="006C2C4F">
        <w:rPr>
          <w:lang w:val="en-US"/>
        </w:rPr>
        <w:t>TCP</w:t>
      </w:r>
      <w:r w:rsidR="006C2C4F" w:rsidRPr="008A02FD">
        <w:t>/</w:t>
      </w:r>
      <w:r w:rsidR="006C2C4F" w:rsidRPr="006C2C4F">
        <w:rPr>
          <w:lang w:val="en-US"/>
        </w:rPr>
        <w:t>IP</w:t>
      </w:r>
      <w:r w:rsidR="006C2C4F" w:rsidRPr="008A02FD">
        <w:t xml:space="preserve">, которая преобразует (маскирует) частные (локальные) </w:t>
      </w:r>
      <w:r w:rsidR="006C2C4F" w:rsidRPr="006C2C4F">
        <w:rPr>
          <w:lang w:val="en-US"/>
        </w:rPr>
        <w:t>IP</w:t>
      </w:r>
      <w:r w:rsidR="006C2C4F" w:rsidRPr="008A02FD">
        <w:t xml:space="preserve">-адреса устройств в один публичный (внешний) </w:t>
      </w:r>
      <w:r w:rsidR="006C2C4F" w:rsidRPr="006C2C4F">
        <w:rPr>
          <w:lang w:val="en-US"/>
        </w:rPr>
        <w:t>IP</w:t>
      </w:r>
      <w:r w:rsidR="006C2C4F" w:rsidRPr="008A02FD">
        <w:t xml:space="preserve">-адрес, позволяя множеству устройств в домашней или офисной сети одновременно выходить в Интернет, экономить </w:t>
      </w:r>
      <w:r w:rsidR="006C2C4F" w:rsidRPr="006C2C4F">
        <w:rPr>
          <w:lang w:val="en-US"/>
        </w:rPr>
        <w:t>IP</w:t>
      </w:r>
      <w:r w:rsidR="006C2C4F" w:rsidRPr="008A02FD">
        <w:t xml:space="preserve">-адреса и повышать безопасность, скрывая внутреннюю </w:t>
      </w:r>
      <w:r w:rsidR="006C2C4F" w:rsidRPr="006C2C4F">
        <w:rPr>
          <w:lang w:val="en-US"/>
        </w:rPr>
        <w:t>структуру сети</w:t>
      </w:r>
      <w:r w:rsidR="00D63F9E">
        <w:t>.</w:t>
      </w:r>
    </w:p>
    <w:p w:rsidR="005B0570" w:rsidRPr="00D46315" w:rsidRDefault="005B0570" w:rsidP="00D46315">
      <w:pPr>
        <w:pStyle w:val="LIST1"/>
      </w:pPr>
      <w:r>
        <w:rPr>
          <w:lang w:val="en-US"/>
        </w:rPr>
        <w:t>VLAN</w:t>
      </w:r>
      <w:r w:rsidR="00CE30DD">
        <w:t xml:space="preserve"> (</w:t>
      </w:r>
      <w:r w:rsidR="00CE30DD" w:rsidRPr="00CE30DD">
        <w:rPr>
          <w:lang w:val="en-US"/>
        </w:rPr>
        <w:t>Virtual</w:t>
      </w:r>
      <w:r w:rsidR="00CE30DD" w:rsidRPr="009B520D">
        <w:t xml:space="preserve"> </w:t>
      </w:r>
      <w:r w:rsidR="00CE30DD" w:rsidRPr="00CE30DD">
        <w:rPr>
          <w:lang w:val="en-US"/>
        </w:rPr>
        <w:t>Local</w:t>
      </w:r>
      <w:r w:rsidR="00CE30DD" w:rsidRPr="009B520D">
        <w:t xml:space="preserve"> </w:t>
      </w:r>
      <w:r w:rsidR="00CE30DD" w:rsidRPr="00CE30DD">
        <w:rPr>
          <w:lang w:val="en-US"/>
        </w:rPr>
        <w:t>Area</w:t>
      </w:r>
      <w:r w:rsidR="00CE30DD" w:rsidRPr="009B520D">
        <w:t xml:space="preserve"> </w:t>
      </w:r>
      <w:r w:rsidR="00CE30DD" w:rsidRPr="00CE30DD">
        <w:rPr>
          <w:lang w:val="en-US"/>
        </w:rPr>
        <w:t>Network</w:t>
      </w:r>
      <w:r w:rsidR="00CE30DD">
        <w:t>)</w:t>
      </w:r>
      <w:r w:rsidR="00AA0243">
        <w:t xml:space="preserve"> — </w:t>
      </w:r>
      <w:r w:rsidR="009B520D">
        <w:t>т</w:t>
      </w:r>
      <w:r w:rsidR="009B520D" w:rsidRPr="009B520D">
        <w:t>ехнология, которая позволяет логически разделить одну физическую сеть на несколько независимых виртуальных сетей (VLAN) для изоляции трафика, повышения безопасности и управляемости, не меняя физическую топологию</w:t>
      </w:r>
      <w:r w:rsidR="00763E77">
        <w:t>.</w:t>
      </w:r>
    </w:p>
    <w:p w:rsidR="005B0570" w:rsidRPr="00EE1243" w:rsidRDefault="005B0570" w:rsidP="00D46315">
      <w:pPr>
        <w:pStyle w:val="LIST1"/>
      </w:pPr>
      <w:r>
        <w:rPr>
          <w:lang w:val="en-US"/>
        </w:rPr>
        <w:t>VPCS</w:t>
      </w:r>
      <w:r w:rsidR="00915FDB" w:rsidRPr="009869BF">
        <w:t xml:space="preserve"> (</w:t>
      </w:r>
      <w:r w:rsidR="00915FDB" w:rsidRPr="00915FDB">
        <w:t>Virtual PC Simulator</w:t>
      </w:r>
      <w:r w:rsidR="00915FDB" w:rsidRPr="009869BF">
        <w:t xml:space="preserve">) — </w:t>
      </w:r>
      <w:r w:rsidR="00E75D97" w:rsidRPr="009869BF">
        <w:t xml:space="preserve">это легкий эмулятор виртуальных компьютеров/хостов, который позволяет быстро создавать узлы в топологиях для тестирования сетевых протоколов, скриптов и команд, предоставляя интерфейс командной строки, похожий на </w:t>
      </w:r>
      <w:r w:rsidR="00E75D97" w:rsidRPr="00E75D97">
        <w:rPr>
          <w:lang w:val="en-US"/>
        </w:rPr>
        <w:t>Cisco</w:t>
      </w:r>
      <w:r w:rsidR="00E75D97" w:rsidRPr="009869BF">
        <w:t xml:space="preserve"> </w:t>
      </w:r>
      <w:r w:rsidR="00E75D97" w:rsidRPr="00E75D97">
        <w:rPr>
          <w:lang w:val="en-US"/>
        </w:rPr>
        <w:t>IOS</w:t>
      </w:r>
      <w:r w:rsidR="00E75D97" w:rsidRPr="009869BF">
        <w:t>, но с упрощенным функционалом, чтобы не загружать ресурсы, как полноценная ОС, но имитировать работу хоста.</w:t>
      </w:r>
    </w:p>
    <w:p w:rsidR="005B0570" w:rsidRPr="00133F9E" w:rsidRDefault="005B0570" w:rsidP="00D46315">
      <w:pPr>
        <w:pStyle w:val="LIST1"/>
      </w:pPr>
      <w:r>
        <w:rPr>
          <w:lang w:val="en-US"/>
        </w:rPr>
        <w:t>VTP</w:t>
      </w:r>
      <w:r w:rsidR="009869BF" w:rsidRPr="00133F9E">
        <w:t xml:space="preserve"> (</w:t>
      </w:r>
      <w:r w:rsidR="00382862" w:rsidRPr="00382862">
        <w:rPr>
          <w:lang w:val="en-US"/>
        </w:rPr>
        <w:t>VLAN</w:t>
      </w:r>
      <w:r w:rsidR="00382862" w:rsidRPr="00133F9E">
        <w:t xml:space="preserve"> </w:t>
      </w:r>
      <w:r w:rsidR="00382862" w:rsidRPr="00382862">
        <w:rPr>
          <w:lang w:val="en-US"/>
        </w:rPr>
        <w:t>Trunking</w:t>
      </w:r>
      <w:r w:rsidR="00382862" w:rsidRPr="00133F9E">
        <w:t xml:space="preserve"> </w:t>
      </w:r>
      <w:r w:rsidR="00382862" w:rsidRPr="00382862">
        <w:rPr>
          <w:lang w:val="en-US"/>
        </w:rPr>
        <w:t>Protocol</w:t>
      </w:r>
      <w:r w:rsidR="009869BF" w:rsidRPr="00133F9E">
        <w:t>)</w:t>
      </w:r>
      <w:r w:rsidR="00382862" w:rsidRPr="00133F9E">
        <w:t xml:space="preserve"> — </w:t>
      </w:r>
      <w:r w:rsidR="002A41E3" w:rsidRPr="00133F9E">
        <w:t xml:space="preserve">проприетарный протокол компании </w:t>
      </w:r>
      <w:r w:rsidR="002A41E3" w:rsidRPr="002A41E3">
        <w:rPr>
          <w:lang w:val="en-US"/>
        </w:rPr>
        <w:t>Cisco</w:t>
      </w:r>
      <w:r w:rsidR="002A41E3" w:rsidRPr="00133F9E">
        <w:t>, используемый в локальных сетях</w:t>
      </w:r>
      <w:r w:rsidR="007A2DF2" w:rsidRPr="00133F9E">
        <w:t xml:space="preserve"> </w:t>
      </w:r>
      <w:r w:rsidR="002A41E3" w:rsidRPr="00133F9E">
        <w:t xml:space="preserve">для автоматической синхронизации информации о </w:t>
      </w:r>
      <w:r w:rsidR="002A41E3" w:rsidRPr="002A41E3">
        <w:rPr>
          <w:lang w:val="en-US"/>
        </w:rPr>
        <w:t>VLAN</w:t>
      </w:r>
      <w:r w:rsidR="002A41E3" w:rsidRPr="00133F9E">
        <w:t xml:space="preserve"> (виртуальных локальных сетях) между коммутаторами, что упрощает управление сетью, позволяя создавать и удалять </w:t>
      </w:r>
      <w:r w:rsidR="002A41E3" w:rsidRPr="002A41E3">
        <w:rPr>
          <w:lang w:val="en-US"/>
        </w:rPr>
        <w:t>VLAN</w:t>
      </w:r>
      <w:r w:rsidR="002A41E3" w:rsidRPr="00133F9E">
        <w:t xml:space="preserve"> централизованно, а не на каждом устройстве по отдельности</w:t>
      </w:r>
      <w:r w:rsidR="00DA0E7D" w:rsidRPr="00DA0E7D">
        <w:t>.</w:t>
      </w:r>
    </w:p>
    <w:p w:rsidR="00EA3B1D" w:rsidRPr="00C72183" w:rsidRDefault="00810104" w:rsidP="00C72183">
      <w:pPr>
        <w:pStyle w:val="H1"/>
      </w:pPr>
      <w:bookmarkStart w:id="2" w:name="_Toc216884816"/>
      <w:r w:rsidRPr="00C72183">
        <w:lastRenderedPageBreak/>
        <w:t>ВВЕДЕНИЕ</w:t>
      </w:r>
      <w:bookmarkEnd w:id="2"/>
    </w:p>
    <w:p w:rsidR="00304DD6" w:rsidRDefault="00304DD6" w:rsidP="00304DD6">
      <w:pPr>
        <w:pStyle w:val="MAINTEXT1"/>
      </w:pPr>
      <w:r>
        <w:t>Современные компьютерные сети являются основой функционирования информационных систем и сервисов, поэтому навыки их проектирования, настройки и анализа имеют ключевое значение для специалистов в области информационных технологий. Моделирование сетей в виртуальных средах позволяет воспроизвести работу реальной инфраструктуры, отработать различные сценарии взаимодействия оборудования и получить практический опыт без необходимости использования физического стенда.</w:t>
      </w:r>
    </w:p>
    <w:p w:rsidR="00304DD6" w:rsidRDefault="00304DD6" w:rsidP="00304DD6">
      <w:pPr>
        <w:pStyle w:val="MAINTEXT1"/>
      </w:pPr>
      <w:r>
        <w:t>Данная курсовая работа посвящена созданию модели компьютерной сети на стенде по заданной топологии. В процессе выполнения работы используется виртуальная среда EVE-NG, а также сетевое оборудование Cisco и Mikrotik. Особое внимание уделяется настройке коммутации, маршрутизации, разделению сети на VLAN, а также обеспечению корректного взаимодействия между узлами как внутри одного VLAN, так и между различными VLAN.</w:t>
      </w:r>
    </w:p>
    <w:p w:rsidR="00EA3B1D" w:rsidRPr="00BA77CE" w:rsidRDefault="00304DD6" w:rsidP="00304DD6">
      <w:pPr>
        <w:pStyle w:val="MAINTEXT1"/>
      </w:pPr>
      <w:r>
        <w:t>Целью работы является построение и настройка модели сети, обеспечивающей связность всех компонентов согласно заданной топологии, а также проверка доступа к сети Интернет. Для достижения поставленной цели выполняется подбор характеристик оборудования, реализация карты сети, настройка коммутаторов и маршрутизаторов, а также тестирование работоспособности сети с использованием виртуальных конечных устройств.</w:t>
      </w:r>
    </w:p>
    <w:p w:rsidR="00EA3B1D" w:rsidRDefault="00EA3B1D" w:rsidP="00F26346">
      <w:pPr>
        <w:widowControl w:val="0"/>
        <w:spacing w:after="200" w:line="276" w:lineRule="auto"/>
        <w:rPr>
          <w:sz w:val="28"/>
          <w:szCs w:val="28"/>
        </w:rPr>
      </w:pPr>
      <w:r>
        <w:br w:type="page"/>
      </w:r>
    </w:p>
    <w:p w:rsidR="008331DB" w:rsidRDefault="00DA2A70" w:rsidP="00C72183">
      <w:pPr>
        <w:pStyle w:val="DIV1"/>
      </w:pPr>
      <w:bookmarkStart w:id="3" w:name="_Toc216884817"/>
      <w:r>
        <w:lastRenderedPageBreak/>
        <w:t>Техническое задание</w:t>
      </w:r>
      <w:bookmarkEnd w:id="3"/>
    </w:p>
    <w:p w:rsidR="00BD3197" w:rsidRDefault="00BD3197" w:rsidP="00BD3197">
      <w:pPr>
        <w:pStyle w:val="MAINTEXT1"/>
      </w:pPr>
      <w:r>
        <w:t xml:space="preserve">Цель выполнения работы — </w:t>
      </w:r>
      <w:r w:rsidRPr="00BD3197">
        <w:t>создать модель сети на стенде по заданной топологии</w:t>
      </w:r>
      <w:r>
        <w:t>.</w:t>
      </w:r>
    </w:p>
    <w:p w:rsidR="00EA34EE" w:rsidRPr="00443E13" w:rsidRDefault="00EA34EE" w:rsidP="00EA34EE">
      <w:pPr>
        <w:pStyle w:val="MAINTEXT1"/>
      </w:pPr>
      <w:r>
        <w:t xml:space="preserve">Работа должна содержать </w:t>
      </w:r>
      <w:r w:rsidR="00DD1C73">
        <w:t>скриншоты</w:t>
      </w:r>
      <w:r>
        <w:t xml:space="preserve"> с настройкой всех компонентов, доказательства наличия связи компонентов внутри одного VLAN, между разными</w:t>
      </w:r>
      <w:r w:rsidR="007E407B">
        <w:t xml:space="preserve"> </w:t>
      </w:r>
      <w:r>
        <w:t>VLAN и интернетом.</w:t>
      </w:r>
    </w:p>
    <w:p w:rsidR="00526B65" w:rsidRDefault="00526B65" w:rsidP="00EA34EE">
      <w:pPr>
        <w:pStyle w:val="MAINTEXT1"/>
      </w:pPr>
      <w:r>
        <w:t xml:space="preserve">Вариант </w:t>
      </w:r>
      <w:r w:rsidR="00E147C2">
        <w:t>задания</w:t>
      </w:r>
      <w:r>
        <w:t>: 17 (7)</w:t>
      </w:r>
      <w:r w:rsidR="004806F2" w:rsidRPr="004806F2">
        <w:t xml:space="preserve">. </w:t>
      </w:r>
      <w:r w:rsidR="004806F2">
        <w:t>На рисунке 1 изображена заданная топология сети</w:t>
      </w:r>
      <w:r w:rsidR="00837CC0">
        <w:t xml:space="preserve"> по варианту</w:t>
      </w:r>
      <w:r w:rsidR="004806F2">
        <w:t>.</w:t>
      </w:r>
    </w:p>
    <w:p w:rsidR="00DF0551" w:rsidRDefault="00DF0551" w:rsidP="00DF0551">
      <w:pPr>
        <w:pStyle w:val="PICTURE"/>
      </w:pPr>
      <w:r>
        <w:drawing>
          <wp:inline distT="0" distB="0" distL="0" distR="0" wp14:anchorId="212D2302" wp14:editId="5BA4C716">
            <wp:extent cx="2881992" cy="3563061"/>
            <wp:effectExtent l="0" t="0" r="1270" b="5715"/>
            <wp:docPr id="77093767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37671" name="Graphic 1560823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7883" cy="35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51" w:rsidRPr="00FE4BF9" w:rsidRDefault="00DF0551" w:rsidP="00DF0551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924AED">
        <w:t>Топология сети</w:t>
      </w:r>
      <w:r w:rsidR="00730544">
        <w:t xml:space="preserve"> (вариант 7)</w:t>
      </w:r>
    </w:p>
    <w:p w:rsidR="0019280A" w:rsidRDefault="0019280A">
      <w:pPr>
        <w:spacing w:after="200" w:line="276" w:lineRule="auto"/>
        <w:rPr>
          <w:b/>
          <w:sz w:val="28"/>
        </w:rPr>
      </w:pPr>
      <w:r>
        <w:br w:type="page"/>
      </w:r>
    </w:p>
    <w:p w:rsidR="00433AEF" w:rsidRDefault="00433AEF" w:rsidP="00433AEF">
      <w:pPr>
        <w:pStyle w:val="DIV1"/>
      </w:pPr>
      <w:bookmarkStart w:id="4" w:name="_Toc216884818"/>
      <w:r>
        <w:lastRenderedPageBreak/>
        <w:t>Ход выполнения работы</w:t>
      </w:r>
      <w:bookmarkEnd w:id="4"/>
    </w:p>
    <w:p w:rsidR="00433AEF" w:rsidRDefault="0058268F" w:rsidP="00433AEF">
      <w:pPr>
        <w:pStyle w:val="DIV2"/>
      </w:pPr>
      <w:bookmarkStart w:id="5" w:name="_Toc216884819"/>
      <w:r>
        <w:t>Определение характеристик оборудования</w:t>
      </w:r>
      <w:bookmarkEnd w:id="5"/>
    </w:p>
    <w:p w:rsidR="008F13E9" w:rsidRPr="008F13E9" w:rsidRDefault="008F13E9" w:rsidP="008F13E9">
      <w:pPr>
        <w:pStyle w:val="MAINTEXT2"/>
        <w:ind w:left="401"/>
      </w:pPr>
      <w:r>
        <w:t>Для построения сети на стенде были выбраны следующие сетевые компоненты</w:t>
      </w:r>
      <w:r w:rsidR="004D38AD">
        <w:t xml:space="preserve"> с указанными характеристиками</w:t>
      </w:r>
      <w:r>
        <w:t xml:space="preserve">: </w:t>
      </w:r>
    </w:p>
    <w:p w:rsidR="0058268F" w:rsidRPr="00535799" w:rsidRDefault="0058268F" w:rsidP="0058268F">
      <w:pPr>
        <w:pStyle w:val="LIST2"/>
        <w:numPr>
          <w:ilvl w:val="3"/>
          <w:numId w:val="60"/>
        </w:numPr>
        <w:rPr>
          <w:lang w:val="en-US"/>
        </w:rPr>
      </w:pPr>
      <w:r w:rsidRPr="00461F76">
        <w:rPr>
          <w:lang w:val="en-US"/>
        </w:rPr>
        <w:t>Cisco IOL</w:t>
      </w:r>
      <w:r w:rsidR="00535799" w:rsidRPr="00535799">
        <w:rPr>
          <w:lang w:val="en-US"/>
        </w:rPr>
        <w:t xml:space="preserve"> </w:t>
      </w:r>
      <w:r w:rsidRPr="00461F76">
        <w:rPr>
          <w:lang w:val="en-US"/>
        </w:rPr>
        <w:t>Switch</w:t>
      </w:r>
      <w:r w:rsidR="00535799" w:rsidRPr="00535799">
        <w:rPr>
          <w:lang w:val="en-US"/>
        </w:rPr>
        <w:t xml:space="preserve"> (</w:t>
      </w:r>
      <w:r w:rsidR="00535799" w:rsidRPr="00535799">
        <w:t>образ</w:t>
      </w:r>
      <w:r w:rsidR="0085537C">
        <w:rPr>
          <w:lang w:val="en-US"/>
        </w:rPr>
        <w:t xml:space="preserve"> </w:t>
      </w:r>
      <w:r w:rsidR="0085537C" w:rsidRPr="0085537C">
        <w:rPr>
          <w:lang w:val="en-US"/>
        </w:rPr>
        <w:t>«L2-ADVENTERPRISE-M-15.1-20140814»</w:t>
      </w:r>
      <w:r w:rsidR="00535799" w:rsidRPr="00535799">
        <w:rPr>
          <w:lang w:val="en-US"/>
        </w:rPr>
        <w:t>)</w:t>
      </w:r>
      <w:r w:rsidRPr="00461F76">
        <w:rPr>
          <w:lang w:val="en-US"/>
        </w:rPr>
        <w:t>; RAM</w:t>
      </w:r>
      <w:r w:rsidR="00535799" w:rsidRPr="00535799">
        <w:rPr>
          <w:lang w:val="en-US"/>
        </w:rPr>
        <w:t>:</w:t>
      </w:r>
      <w:r w:rsidRPr="00461F76">
        <w:rPr>
          <w:lang w:val="en-US"/>
        </w:rPr>
        <w:t xml:space="preserve"> 512</w:t>
      </w:r>
      <w:r w:rsidR="005B7ABA" w:rsidRPr="005B7ABA">
        <w:rPr>
          <w:lang w:val="en-US"/>
        </w:rPr>
        <w:t xml:space="preserve"> </w:t>
      </w:r>
      <w:r w:rsidR="005B7ABA">
        <w:rPr>
          <w:lang w:val="en-US"/>
        </w:rPr>
        <w:t>M</w:t>
      </w:r>
      <w:r w:rsidR="007620D2">
        <w:rPr>
          <w:lang w:val="en-US"/>
        </w:rPr>
        <w:t>B</w:t>
      </w:r>
      <w:r w:rsidRPr="00461F76">
        <w:rPr>
          <w:lang w:val="en-US"/>
        </w:rPr>
        <w:t>, Ethernet portGroup</w:t>
      </w:r>
      <w:r w:rsidR="00535799" w:rsidRPr="00535799">
        <w:rPr>
          <w:lang w:val="en-US"/>
        </w:rPr>
        <w:t xml:space="preserve">: </w:t>
      </w:r>
      <w:r w:rsidRPr="00461F76">
        <w:rPr>
          <w:lang w:val="en-US"/>
        </w:rPr>
        <w:t xml:space="preserve">2. </w:t>
      </w:r>
      <w:r>
        <w:t>Количество</w:t>
      </w:r>
      <w:r w:rsidR="00535799" w:rsidRPr="005B7ABA">
        <w:rPr>
          <w:lang w:val="en-US"/>
        </w:rPr>
        <w:t xml:space="preserve">: </w:t>
      </w:r>
      <w:r w:rsidRPr="00461F76">
        <w:rPr>
          <w:lang w:val="en-US"/>
        </w:rPr>
        <w:t xml:space="preserve">4 </w:t>
      </w:r>
      <w:r>
        <w:t>шт</w:t>
      </w:r>
      <w:r w:rsidR="00FD79D3">
        <w:rPr>
          <w:lang w:val="en-US"/>
        </w:rPr>
        <w:t>.</w:t>
      </w:r>
      <w:r w:rsidR="001F058A">
        <w:rPr>
          <w:lang w:val="en-US"/>
        </w:rPr>
        <w:t>;</w:t>
      </w:r>
    </w:p>
    <w:p w:rsidR="0058268F" w:rsidRPr="00B123F2" w:rsidRDefault="0058268F" w:rsidP="0058268F">
      <w:pPr>
        <w:pStyle w:val="LIST2"/>
        <w:numPr>
          <w:ilvl w:val="3"/>
          <w:numId w:val="60"/>
        </w:numPr>
        <w:rPr>
          <w:lang w:val="en-US"/>
        </w:rPr>
      </w:pPr>
      <w:r w:rsidRPr="00461F76">
        <w:rPr>
          <w:lang w:val="en-US"/>
        </w:rPr>
        <w:t>Mikrotik</w:t>
      </w:r>
      <w:r w:rsidRPr="00B123F2">
        <w:rPr>
          <w:lang w:val="en-US"/>
        </w:rPr>
        <w:t xml:space="preserve"> </w:t>
      </w:r>
      <w:r w:rsidR="00B123F2" w:rsidRPr="00B123F2">
        <w:rPr>
          <w:lang w:val="en-US"/>
        </w:rPr>
        <w:t>(</w:t>
      </w:r>
      <w:r>
        <w:t>образ</w:t>
      </w:r>
      <w:r w:rsidRPr="00B123F2">
        <w:rPr>
          <w:lang w:val="en-US"/>
        </w:rPr>
        <w:t xml:space="preserve"> </w:t>
      </w:r>
      <w:r w:rsidR="002E7BFF" w:rsidRPr="00A33138">
        <w:rPr>
          <w:lang w:val="en-US"/>
        </w:rPr>
        <w:t>«</w:t>
      </w:r>
      <w:r w:rsidR="0000109C" w:rsidRPr="0000109C">
        <w:rPr>
          <w:lang w:val="en-US"/>
        </w:rPr>
        <w:t>mikrotik-6.49.19</w:t>
      </w:r>
      <w:r w:rsidR="002E7BFF" w:rsidRPr="00A33138">
        <w:rPr>
          <w:lang w:val="en-US"/>
        </w:rPr>
        <w:t>»</w:t>
      </w:r>
      <w:r w:rsidR="00B123F2" w:rsidRPr="00B123F2">
        <w:rPr>
          <w:lang w:val="en-US"/>
        </w:rPr>
        <w:t>)</w:t>
      </w:r>
      <w:r w:rsidRPr="00B123F2">
        <w:rPr>
          <w:lang w:val="en-US"/>
        </w:rPr>
        <w:t xml:space="preserve">; </w:t>
      </w:r>
      <w:r w:rsidRPr="00461F76">
        <w:rPr>
          <w:lang w:val="en-US"/>
        </w:rPr>
        <w:t>RAM</w:t>
      </w:r>
      <w:r w:rsidR="00CD367B" w:rsidRPr="00CD367B">
        <w:rPr>
          <w:lang w:val="en-US"/>
        </w:rPr>
        <w:t xml:space="preserve">: </w:t>
      </w:r>
      <w:r w:rsidRPr="00B123F2">
        <w:rPr>
          <w:lang w:val="en-US"/>
        </w:rPr>
        <w:t xml:space="preserve">256 </w:t>
      </w:r>
      <w:r w:rsidRPr="00461F76">
        <w:rPr>
          <w:lang w:val="en-US"/>
        </w:rPr>
        <w:t>M</w:t>
      </w:r>
      <w:r w:rsidR="00181B82">
        <w:rPr>
          <w:lang w:val="en-US"/>
        </w:rPr>
        <w:t>B</w:t>
      </w:r>
      <w:r w:rsidR="000E2F80">
        <w:rPr>
          <w:lang w:val="en-US"/>
        </w:rPr>
        <w:t>,</w:t>
      </w:r>
      <w:r w:rsidRPr="00B123F2">
        <w:rPr>
          <w:lang w:val="en-US"/>
        </w:rPr>
        <w:t xml:space="preserve"> </w:t>
      </w:r>
      <w:r w:rsidRPr="00461F76">
        <w:rPr>
          <w:lang w:val="en-US"/>
        </w:rPr>
        <w:t>Q</w:t>
      </w:r>
      <w:r w:rsidR="005D34D2">
        <w:rPr>
          <w:lang w:val="en-US"/>
        </w:rPr>
        <w:t>E</w:t>
      </w:r>
      <w:r w:rsidRPr="00461F76">
        <w:rPr>
          <w:lang w:val="en-US"/>
        </w:rPr>
        <w:t>MU</w:t>
      </w:r>
      <w:r w:rsidRPr="00B123F2">
        <w:rPr>
          <w:lang w:val="en-US"/>
        </w:rPr>
        <w:t xml:space="preserve"> </w:t>
      </w:r>
      <w:r w:rsidRPr="00461F76">
        <w:rPr>
          <w:lang w:val="en-US"/>
        </w:rPr>
        <w:t>Nic</w:t>
      </w:r>
      <w:r w:rsidR="00FF2346">
        <w:rPr>
          <w:lang w:val="en-US"/>
        </w:rPr>
        <w:t>:</w:t>
      </w:r>
      <w:r w:rsidR="00E32C0B">
        <w:rPr>
          <w:lang w:val="en-US"/>
        </w:rPr>
        <w:t xml:space="preserve"> </w:t>
      </w:r>
      <w:r w:rsidRPr="00461F76">
        <w:rPr>
          <w:lang w:val="en-US"/>
        </w:rPr>
        <w:t>e</w:t>
      </w:r>
      <w:r w:rsidRPr="00B123F2">
        <w:rPr>
          <w:lang w:val="en-US"/>
        </w:rPr>
        <w:t xml:space="preserve">1000. </w:t>
      </w:r>
      <w:r>
        <w:t>Количество</w:t>
      </w:r>
      <w:r w:rsidR="00A33138" w:rsidRPr="0000109C">
        <w:rPr>
          <w:lang w:val="en-US"/>
        </w:rPr>
        <w:t xml:space="preserve">: </w:t>
      </w:r>
      <w:r w:rsidRPr="00461F76">
        <w:rPr>
          <w:lang w:val="en-US"/>
        </w:rPr>
        <w:t xml:space="preserve">2 </w:t>
      </w:r>
      <w:r>
        <w:t>шт</w:t>
      </w:r>
      <w:r w:rsidR="00FD79D3">
        <w:rPr>
          <w:lang w:val="en-US"/>
        </w:rPr>
        <w:t>.</w:t>
      </w:r>
      <w:r w:rsidR="001F058A">
        <w:rPr>
          <w:lang w:val="en-US"/>
        </w:rPr>
        <w:t>;</w:t>
      </w:r>
    </w:p>
    <w:p w:rsidR="0058268F" w:rsidRDefault="0058268F" w:rsidP="0058268F">
      <w:pPr>
        <w:pStyle w:val="LIST2"/>
        <w:numPr>
          <w:ilvl w:val="3"/>
          <w:numId w:val="60"/>
        </w:numPr>
      </w:pPr>
      <w:r w:rsidRPr="00461F76">
        <w:rPr>
          <w:lang w:val="en-US"/>
        </w:rPr>
        <w:t>Virtual</w:t>
      </w:r>
      <w:r w:rsidRPr="00BE162F">
        <w:t xml:space="preserve"> </w:t>
      </w:r>
      <w:r w:rsidRPr="00461F76">
        <w:rPr>
          <w:lang w:val="en-US"/>
        </w:rPr>
        <w:t>PC</w:t>
      </w:r>
      <w:r w:rsidRPr="00BE162F">
        <w:t xml:space="preserve"> (</w:t>
      </w:r>
      <w:r w:rsidRPr="00461F76">
        <w:rPr>
          <w:lang w:val="en-US"/>
        </w:rPr>
        <w:t>VPCS</w:t>
      </w:r>
      <w:r w:rsidRPr="00BE162F">
        <w:t>)</w:t>
      </w:r>
      <w:r w:rsidR="00B1553A">
        <w:t>. К</w:t>
      </w:r>
      <w:r>
        <w:t>оличество</w:t>
      </w:r>
      <w:r w:rsidR="00B1553A">
        <w:t xml:space="preserve">: </w:t>
      </w:r>
      <w:r w:rsidRPr="00BE162F">
        <w:t xml:space="preserve">7 </w:t>
      </w:r>
      <w:r>
        <w:t>шт</w:t>
      </w:r>
      <w:r w:rsidR="001F058A" w:rsidRPr="00443E13">
        <w:t>.</w:t>
      </w:r>
    </w:p>
    <w:p w:rsidR="00981899" w:rsidRPr="00981899" w:rsidRDefault="00981899" w:rsidP="00981899">
      <w:pPr>
        <w:pStyle w:val="DIV2"/>
      </w:pPr>
      <w:bookmarkStart w:id="6" w:name="_Toc216884820"/>
      <w:r>
        <w:t>Реализация карты сети на стенде</w:t>
      </w:r>
      <w:bookmarkEnd w:id="6"/>
    </w:p>
    <w:p w:rsidR="0058268F" w:rsidRPr="00443E13" w:rsidRDefault="008F1B45" w:rsidP="00E610F2">
      <w:pPr>
        <w:pStyle w:val="MAINTEXT2"/>
        <w:ind w:left="401"/>
      </w:pPr>
      <w:r>
        <w:t>Первым делом была составлена</w:t>
      </w:r>
      <w:r w:rsidR="00934481" w:rsidRPr="00934481">
        <w:t xml:space="preserve"> </w:t>
      </w:r>
      <w:r w:rsidR="00934481">
        <w:t>и запущена</w:t>
      </w:r>
      <w:r>
        <w:t xml:space="preserve"> топологическая модель сети на стенде: узлы расположены согласно схеме и соединены между собой</w:t>
      </w:r>
      <w:r w:rsidR="00727C13" w:rsidRPr="00727C13">
        <w:t xml:space="preserve"> (</w:t>
      </w:r>
      <w:r w:rsidR="00727C13">
        <w:t>рисунок 2</w:t>
      </w:r>
      <w:r w:rsidR="00727C13" w:rsidRPr="00727C13">
        <w:t>)</w:t>
      </w:r>
      <w:r>
        <w:t>.</w:t>
      </w:r>
    </w:p>
    <w:p w:rsidR="007E6023" w:rsidRDefault="007E6023" w:rsidP="007E6023">
      <w:pPr>
        <w:pStyle w:val="PICTURE"/>
      </w:pPr>
      <w:r>
        <w:drawing>
          <wp:inline distT="0" distB="0" distL="0" distR="0" wp14:anchorId="736B1CDA" wp14:editId="6F3EDF7D">
            <wp:extent cx="2604655" cy="3875324"/>
            <wp:effectExtent l="0" t="0" r="0" b="0"/>
            <wp:docPr id="197432976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9764" name="Graphic 1560823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5378" cy="39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23" w:rsidRPr="00934481" w:rsidRDefault="007E6023" w:rsidP="007E6023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B40645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>Составленная модель сети</w:t>
      </w:r>
    </w:p>
    <w:p w:rsidR="00E61EAE" w:rsidRDefault="00E61EAE" w:rsidP="00E61EAE">
      <w:pPr>
        <w:pStyle w:val="DIV2"/>
        <w:rPr>
          <w:lang w:val="en-US"/>
        </w:rPr>
      </w:pPr>
      <w:bookmarkStart w:id="7" w:name="_Toc216884821"/>
      <w:r>
        <w:t xml:space="preserve">Настройка </w:t>
      </w:r>
      <w:r w:rsidR="00605C10">
        <w:t xml:space="preserve">коммутаторов </w:t>
      </w:r>
      <w:r w:rsidR="00605C10">
        <w:rPr>
          <w:lang w:val="en-US"/>
        </w:rPr>
        <w:t>Cisco</w:t>
      </w:r>
      <w:r w:rsidR="00605C10" w:rsidRPr="00605C10">
        <w:t xml:space="preserve"> </w:t>
      </w:r>
      <w:r w:rsidR="00605C10">
        <w:rPr>
          <w:lang w:val="en-US"/>
        </w:rPr>
        <w:t>IOL</w:t>
      </w:r>
      <w:r w:rsidR="00605C10" w:rsidRPr="00605C10">
        <w:t xml:space="preserve"> </w:t>
      </w:r>
      <w:r w:rsidR="00605C10">
        <w:rPr>
          <w:lang w:val="en-US"/>
        </w:rPr>
        <w:t>Switch</w:t>
      </w:r>
      <w:bookmarkEnd w:id="7"/>
    </w:p>
    <w:p w:rsidR="00EE72A9" w:rsidRPr="00430636" w:rsidRDefault="002074AD" w:rsidP="00EE72A9">
      <w:pPr>
        <w:pStyle w:val="MAINTEXT2"/>
        <w:ind w:left="401"/>
      </w:pPr>
      <w:r>
        <w:t xml:space="preserve">Далее была произведена настройка коммутаторов </w:t>
      </w:r>
      <w:r>
        <w:rPr>
          <w:lang w:val="en-US"/>
        </w:rPr>
        <w:t>Cisco</w:t>
      </w:r>
      <w:r w:rsidRPr="002074AD">
        <w:t xml:space="preserve"> </w:t>
      </w:r>
      <w:r>
        <w:rPr>
          <w:lang w:val="en-US"/>
        </w:rPr>
        <w:t>IOL</w:t>
      </w:r>
      <w:r w:rsidRPr="002074AD">
        <w:t xml:space="preserve"> </w:t>
      </w:r>
      <w:r>
        <w:rPr>
          <w:lang w:val="en-US"/>
        </w:rPr>
        <w:t>Switch</w:t>
      </w:r>
      <w:r w:rsidRPr="002074AD">
        <w:t>.</w:t>
      </w:r>
      <w:r w:rsidR="00641022" w:rsidRPr="00641022">
        <w:t xml:space="preserve"> </w:t>
      </w:r>
      <w:r w:rsidR="00641022">
        <w:lastRenderedPageBreak/>
        <w:t xml:space="preserve">В роли </w:t>
      </w:r>
      <w:r w:rsidR="00641022">
        <w:rPr>
          <w:lang w:val="en-US"/>
        </w:rPr>
        <w:t>VTP</w:t>
      </w:r>
      <w:r w:rsidR="00641022" w:rsidRPr="00641022">
        <w:t>-</w:t>
      </w:r>
      <w:r w:rsidR="00641022">
        <w:t>сервера</w:t>
      </w:r>
      <w:r w:rsidR="00D6048C">
        <w:t xml:space="preserve"> сети</w:t>
      </w:r>
      <w:r w:rsidR="00641022">
        <w:t xml:space="preserve"> был выбран коммутатор </w:t>
      </w:r>
      <w:r w:rsidR="00641022">
        <w:rPr>
          <w:lang w:val="en-US"/>
        </w:rPr>
        <w:t>Switch</w:t>
      </w:r>
      <w:r w:rsidR="00641022" w:rsidRPr="00CB255B">
        <w:t>2</w:t>
      </w:r>
      <w:r w:rsidR="00CB255B" w:rsidRPr="00CB255B">
        <w:t xml:space="preserve"> </w:t>
      </w:r>
      <w:r w:rsidR="00CB255B">
        <w:t xml:space="preserve">из-за своего центрального </w:t>
      </w:r>
      <w:r w:rsidR="004C54BA">
        <w:t>связу</w:t>
      </w:r>
      <w:r w:rsidR="00121FAC">
        <w:t>ю</w:t>
      </w:r>
      <w:r w:rsidR="004C54BA">
        <w:t xml:space="preserve">щего </w:t>
      </w:r>
      <w:r w:rsidR="00CB255B">
        <w:t>положения в топологии</w:t>
      </w:r>
      <w:r w:rsidR="00121FAC">
        <w:t>.</w:t>
      </w:r>
      <w:r w:rsidR="00430636">
        <w:t xml:space="preserve"> Сперва </w:t>
      </w:r>
      <w:r w:rsidR="000B69FD">
        <w:t xml:space="preserve">необходимо </w:t>
      </w:r>
      <w:r w:rsidR="00430636">
        <w:t>вручную определи</w:t>
      </w:r>
      <w:r w:rsidR="000B69FD">
        <w:t>ть</w:t>
      </w:r>
      <w:r w:rsidR="005E7412">
        <w:t xml:space="preserve"> все</w:t>
      </w:r>
      <w:r w:rsidR="00430636">
        <w:t xml:space="preserve"> </w:t>
      </w:r>
      <w:r w:rsidR="00430636">
        <w:rPr>
          <w:lang w:val="en-US"/>
        </w:rPr>
        <w:t>VLAN</w:t>
      </w:r>
      <w:r w:rsidR="00430636" w:rsidRPr="000B69FD">
        <w:t xml:space="preserve"> </w:t>
      </w:r>
      <w:r w:rsidR="00430636">
        <w:t>в создаваемой сети</w:t>
      </w:r>
      <w:r w:rsidR="0067395D">
        <w:t xml:space="preserve"> (рисунки 3–4)</w:t>
      </w:r>
      <w:r w:rsidR="00430636">
        <w:t>.</w:t>
      </w:r>
    </w:p>
    <w:p w:rsidR="001F4061" w:rsidRDefault="001F4061" w:rsidP="001F4061">
      <w:pPr>
        <w:pStyle w:val="PICTURE"/>
      </w:pPr>
      <w:r>
        <w:drawing>
          <wp:inline distT="0" distB="0" distL="0" distR="0" wp14:anchorId="62221C23" wp14:editId="519E44DA">
            <wp:extent cx="3934691" cy="2509526"/>
            <wp:effectExtent l="0" t="0" r="0" b="0"/>
            <wp:docPr id="124574634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46342" name="Graphic 1560823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540" cy="25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61" w:rsidRPr="00FC017B" w:rsidRDefault="001F4061" w:rsidP="001F4061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291133">
        <w:t xml:space="preserve">Добавление </w:t>
      </w:r>
      <w:r w:rsidR="00291133">
        <w:rPr>
          <w:lang w:val="en-US"/>
        </w:rPr>
        <w:t>VLAN</w:t>
      </w:r>
      <w:r w:rsidR="00291133">
        <w:t xml:space="preserve"> </w:t>
      </w:r>
      <w:r w:rsidR="00E76B2B">
        <w:t>на</w:t>
      </w:r>
      <w:r w:rsidR="00291133">
        <w:t xml:space="preserve"> </w:t>
      </w:r>
      <w:r w:rsidR="00291133">
        <w:rPr>
          <w:lang w:val="en-US"/>
        </w:rPr>
        <w:t>Switch</w:t>
      </w:r>
      <w:r w:rsidR="00291133" w:rsidRPr="00074E99">
        <w:t>2</w:t>
      </w:r>
    </w:p>
    <w:p w:rsidR="00074E99" w:rsidRDefault="00074E99" w:rsidP="00074E99">
      <w:pPr>
        <w:pStyle w:val="PICTURE"/>
      </w:pPr>
      <w:r>
        <w:drawing>
          <wp:inline distT="0" distB="0" distL="0" distR="0" wp14:anchorId="62D61BFF" wp14:editId="4AFCDE6D">
            <wp:extent cx="3953540" cy="2345144"/>
            <wp:effectExtent l="0" t="0" r="0" b="0"/>
            <wp:docPr id="69697708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7084" name="Graphic 15608236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540" cy="23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99" w:rsidRDefault="00074E99" w:rsidP="00074E99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3F3EDF">
        <w:t>Вывод конфигурации</w:t>
      </w:r>
      <w:r>
        <w:t xml:space="preserve"> </w:t>
      </w:r>
      <w:r>
        <w:rPr>
          <w:lang w:val="en-US"/>
        </w:rPr>
        <w:t>VLAN</w:t>
      </w:r>
      <w:r>
        <w:t xml:space="preserve"> </w:t>
      </w:r>
      <w:r w:rsidR="00295A39">
        <w:t>на</w:t>
      </w:r>
      <w:r>
        <w:t xml:space="preserve"> </w:t>
      </w:r>
      <w:r>
        <w:rPr>
          <w:lang w:val="en-US"/>
        </w:rPr>
        <w:t>Switch</w:t>
      </w:r>
      <w:r w:rsidRPr="00074E99">
        <w:t>2</w:t>
      </w:r>
    </w:p>
    <w:p w:rsidR="00392830" w:rsidRPr="00A51EBC" w:rsidRDefault="00392830" w:rsidP="00C35F86">
      <w:pPr>
        <w:pStyle w:val="MAINTEXT2"/>
        <w:ind w:left="401"/>
      </w:pPr>
      <w:r>
        <w:t xml:space="preserve">Затем </w:t>
      </w:r>
      <w:r w:rsidR="0013496B">
        <w:t>необходимо настроить порты коммутатора</w:t>
      </w:r>
      <w:r w:rsidR="00A273FE" w:rsidRPr="00A273FE">
        <w:t xml:space="preserve">: </w:t>
      </w:r>
      <w:r w:rsidR="00A273FE">
        <w:t>подписать подключенные к портам устройства, указать режим порта (</w:t>
      </w:r>
      <w:r w:rsidR="00A273FE">
        <w:rPr>
          <w:lang w:val="en-US"/>
        </w:rPr>
        <w:t>trunk</w:t>
      </w:r>
      <w:r w:rsidR="00A273FE" w:rsidRPr="00A273FE">
        <w:t xml:space="preserve"> </w:t>
      </w:r>
      <w:r w:rsidR="00A273FE">
        <w:t xml:space="preserve">или </w:t>
      </w:r>
      <w:r w:rsidR="00A273FE">
        <w:rPr>
          <w:lang w:val="en-US"/>
        </w:rPr>
        <w:t>access</w:t>
      </w:r>
      <w:r w:rsidR="00A273FE">
        <w:t>)</w:t>
      </w:r>
      <w:r w:rsidR="00F122C1" w:rsidRPr="00F122C1">
        <w:t xml:space="preserve">, </w:t>
      </w:r>
      <w:r w:rsidR="00F122C1">
        <w:t xml:space="preserve">и для тегируемого </w:t>
      </w:r>
      <w:r w:rsidR="00F122C1">
        <w:rPr>
          <w:lang w:val="en-US"/>
        </w:rPr>
        <w:t>trunk</w:t>
      </w:r>
      <w:r w:rsidR="00F122C1" w:rsidRPr="00F122C1">
        <w:t>-</w:t>
      </w:r>
      <w:r w:rsidR="00F122C1">
        <w:t>режима отключить автотегирование с помощью команды «</w:t>
      </w:r>
      <w:r w:rsidR="00C35F86">
        <w:t>switchport trunk encapsulation dot1q</w:t>
      </w:r>
      <w:r w:rsidR="00F122C1">
        <w:t>»</w:t>
      </w:r>
      <w:r w:rsidR="00C35F86">
        <w:t xml:space="preserve">, </w:t>
      </w:r>
      <w:r w:rsidR="001668D6">
        <w:t>в то время как для режима доступа (</w:t>
      </w:r>
      <w:r w:rsidR="001668D6">
        <w:rPr>
          <w:lang w:val="en-US"/>
        </w:rPr>
        <w:t>access</w:t>
      </w:r>
      <w:r w:rsidR="001668D6">
        <w:t>)</w:t>
      </w:r>
      <w:r w:rsidR="001668D6" w:rsidRPr="001668D6">
        <w:t xml:space="preserve"> </w:t>
      </w:r>
      <w:r w:rsidR="000709CC">
        <w:t xml:space="preserve">— </w:t>
      </w:r>
      <w:r w:rsidR="00A51EBC">
        <w:t xml:space="preserve">присвоить порту </w:t>
      </w:r>
      <w:r w:rsidR="00C4766A">
        <w:t xml:space="preserve">соответствующий </w:t>
      </w:r>
      <w:r w:rsidR="00A51EBC">
        <w:rPr>
          <w:lang w:val="en-US"/>
        </w:rPr>
        <w:t>VLAN</w:t>
      </w:r>
      <w:r w:rsidR="002130FA">
        <w:t xml:space="preserve"> с помощью команды «</w:t>
      </w:r>
      <w:r w:rsidR="00FF7891" w:rsidRPr="00FF7891">
        <w:t>switchport access vlan</w:t>
      </w:r>
      <w:r w:rsidR="00FF7891">
        <w:t xml:space="preserve"> </w:t>
      </w:r>
      <w:r w:rsidR="00FF7891">
        <w:rPr>
          <w:lang w:val="en-US"/>
        </w:rPr>
        <w:t>ID</w:t>
      </w:r>
      <w:r w:rsidR="002130FA">
        <w:t>»</w:t>
      </w:r>
      <w:r w:rsidR="005B566C" w:rsidRPr="005B566C">
        <w:t xml:space="preserve"> (</w:t>
      </w:r>
      <w:r w:rsidR="005B566C">
        <w:t>рисунки 5–6</w:t>
      </w:r>
      <w:r w:rsidR="005B566C" w:rsidRPr="005B566C">
        <w:t>)</w:t>
      </w:r>
      <w:r w:rsidR="00A51EBC" w:rsidRPr="00A51EBC">
        <w:t>.</w:t>
      </w:r>
    </w:p>
    <w:p w:rsidR="00D07E45" w:rsidRDefault="00D07E45" w:rsidP="00D07E45">
      <w:pPr>
        <w:pStyle w:val="PICTURE"/>
      </w:pPr>
      <w:r>
        <w:lastRenderedPageBreak/>
        <w:drawing>
          <wp:inline distT="0" distB="0" distL="0" distR="0" wp14:anchorId="4097B140" wp14:editId="1677CC2E">
            <wp:extent cx="3694546" cy="4252123"/>
            <wp:effectExtent l="0" t="0" r="0" b="0"/>
            <wp:docPr id="1532191094" name="Graphic 15608236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91094" name="Graphic 156082364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42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45" w:rsidRPr="00D07E45" w:rsidRDefault="00D07E45" w:rsidP="00D07E45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Настройка портов на </w:t>
      </w:r>
      <w:r>
        <w:rPr>
          <w:lang w:val="en-US"/>
        </w:rPr>
        <w:t>Switch</w:t>
      </w:r>
      <w:r w:rsidRPr="00D07E45">
        <w:t>2</w:t>
      </w:r>
    </w:p>
    <w:p w:rsidR="006940CA" w:rsidRDefault="006940CA" w:rsidP="006940CA">
      <w:pPr>
        <w:pStyle w:val="PICTURE"/>
      </w:pPr>
      <w:r>
        <w:drawing>
          <wp:inline distT="0" distB="0" distL="0" distR="0" wp14:anchorId="5AF4DF86" wp14:editId="7F2FF02B">
            <wp:extent cx="3713441" cy="2948335"/>
            <wp:effectExtent l="0" t="0" r="0" b="0"/>
            <wp:docPr id="71135428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54282" name="Graphic 1560823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9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CA" w:rsidRDefault="006940CA" w:rsidP="006940CA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2011C3">
        <w:t xml:space="preserve">Вывод конфигурации </w:t>
      </w:r>
      <w:r>
        <w:t xml:space="preserve">портов на </w:t>
      </w:r>
      <w:r>
        <w:rPr>
          <w:lang w:val="en-US"/>
        </w:rPr>
        <w:t>Switch</w:t>
      </w:r>
      <w:r w:rsidRPr="00D07E45">
        <w:t>2</w:t>
      </w:r>
    </w:p>
    <w:p w:rsidR="00514592" w:rsidRPr="00437F1F" w:rsidRDefault="00514592" w:rsidP="00514592">
      <w:pPr>
        <w:pStyle w:val="MAINTEXT2"/>
        <w:ind w:left="401"/>
      </w:pPr>
      <w:r>
        <w:t xml:space="preserve">После этого можно приступить к настройке </w:t>
      </w:r>
      <w:r>
        <w:rPr>
          <w:lang w:val="en-US"/>
        </w:rPr>
        <w:t>VTP</w:t>
      </w:r>
      <w:r w:rsidRPr="00514592">
        <w:t>-</w:t>
      </w:r>
      <w:r>
        <w:t>сервера на коммутаторе (рисунки 7–8)</w:t>
      </w:r>
      <w:r w:rsidR="00903BE0">
        <w:t>.</w:t>
      </w:r>
      <w:r w:rsidR="00B60281">
        <w:t xml:space="preserve"> После присвоения </w:t>
      </w:r>
      <w:r w:rsidR="00B60281">
        <w:rPr>
          <w:lang w:val="en-US"/>
        </w:rPr>
        <w:t>VTP</w:t>
      </w:r>
      <w:r w:rsidR="00B60281">
        <w:t>-серверу</w:t>
      </w:r>
      <w:r w:rsidR="00B60281" w:rsidRPr="00BF2321">
        <w:t xml:space="preserve"> </w:t>
      </w:r>
      <w:r w:rsidR="00B60281">
        <w:t xml:space="preserve">режима </w:t>
      </w:r>
      <w:r w:rsidR="00B60281">
        <w:rPr>
          <w:lang w:val="en-US"/>
        </w:rPr>
        <w:t>Primary</w:t>
      </w:r>
      <w:r w:rsidR="00BF2321">
        <w:t xml:space="preserve">, нужно настроить </w:t>
      </w:r>
      <w:r w:rsidR="00BF2321">
        <w:rPr>
          <w:lang w:val="en-US"/>
        </w:rPr>
        <w:t>VTP</w:t>
      </w:r>
      <w:r w:rsidR="00BF2321" w:rsidRPr="00BF2321">
        <w:t>-</w:t>
      </w:r>
      <w:r w:rsidR="00BF2321">
        <w:t xml:space="preserve">клиенты на всех остальных коммутаторах </w:t>
      </w:r>
      <w:r w:rsidR="00BF2321">
        <w:rPr>
          <w:lang w:val="en-US"/>
        </w:rPr>
        <w:t>Cisco</w:t>
      </w:r>
      <w:r w:rsidR="00437F1F" w:rsidRPr="00437F1F">
        <w:t xml:space="preserve"> (</w:t>
      </w:r>
      <w:r w:rsidR="00437F1F">
        <w:t>рисунки 9–11</w:t>
      </w:r>
      <w:r w:rsidR="00437F1F" w:rsidRPr="00437F1F">
        <w:t>)</w:t>
      </w:r>
      <w:r w:rsidR="00BF2321" w:rsidRPr="00437F1F">
        <w:t>.</w:t>
      </w:r>
    </w:p>
    <w:p w:rsidR="002C0A32" w:rsidRDefault="002C0A32" w:rsidP="002C0A32">
      <w:pPr>
        <w:pStyle w:val="PICTURE"/>
      </w:pPr>
      <w:r>
        <w:lastRenderedPageBreak/>
        <w:drawing>
          <wp:inline distT="0" distB="0" distL="0" distR="0" wp14:anchorId="09BE42EA" wp14:editId="6319C347">
            <wp:extent cx="3713441" cy="2534106"/>
            <wp:effectExtent l="0" t="0" r="0" b="0"/>
            <wp:docPr id="189489524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95244" name="Graphic 1560823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32" w:rsidRPr="00411995" w:rsidRDefault="002C0A32" w:rsidP="002C0A32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7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411995">
        <w:t xml:space="preserve">Настройка </w:t>
      </w:r>
      <w:r w:rsidR="00411995">
        <w:rPr>
          <w:lang w:val="en-US"/>
        </w:rPr>
        <w:t>VTP</w:t>
      </w:r>
      <w:r w:rsidR="00411995" w:rsidRPr="00411995">
        <w:t>-</w:t>
      </w:r>
      <w:r w:rsidR="00411995">
        <w:t xml:space="preserve">сервера на </w:t>
      </w:r>
      <w:r w:rsidR="00411995">
        <w:rPr>
          <w:lang w:val="en-US"/>
        </w:rPr>
        <w:t>Switch</w:t>
      </w:r>
      <w:r w:rsidR="00411995" w:rsidRPr="00411995">
        <w:t>2</w:t>
      </w:r>
    </w:p>
    <w:p w:rsidR="002C0A32" w:rsidRDefault="002C0A32" w:rsidP="002C0A32">
      <w:pPr>
        <w:pStyle w:val="PICTURE"/>
      </w:pPr>
      <w:r>
        <w:drawing>
          <wp:inline distT="0" distB="0" distL="0" distR="0" wp14:anchorId="09BE42EA" wp14:editId="6319C347">
            <wp:extent cx="3713441" cy="2534106"/>
            <wp:effectExtent l="0" t="0" r="0" b="0"/>
            <wp:docPr id="3978617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61769" name="Graphic 1560823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32" w:rsidRPr="002C0A32" w:rsidRDefault="002C0A32" w:rsidP="002C0A32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8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435081">
        <w:rPr>
          <w:lang w:val="en-US"/>
        </w:rPr>
        <w:t>VTP</w:t>
      </w:r>
      <w:r w:rsidR="00435081" w:rsidRPr="00B66DFF">
        <w:t>-</w:t>
      </w:r>
      <w:r w:rsidR="00435081">
        <w:t xml:space="preserve">сервера </w:t>
      </w:r>
      <w:r>
        <w:t xml:space="preserve">на </w:t>
      </w:r>
      <w:r>
        <w:rPr>
          <w:lang w:val="en-US"/>
        </w:rPr>
        <w:t>Switch</w:t>
      </w:r>
      <w:r w:rsidRPr="00D07E45">
        <w:t>2</w:t>
      </w:r>
    </w:p>
    <w:p w:rsidR="00B66DFF" w:rsidRDefault="00B66DFF" w:rsidP="00B66DFF">
      <w:pPr>
        <w:pStyle w:val="PICTURE"/>
      </w:pPr>
      <w:r>
        <w:drawing>
          <wp:inline distT="0" distB="0" distL="0" distR="0" wp14:anchorId="6471C3D7" wp14:editId="7B73045D">
            <wp:extent cx="3485539" cy="2534106"/>
            <wp:effectExtent l="0" t="0" r="0" b="0"/>
            <wp:docPr id="190017843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78431" name="Graphic 1560823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5539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FF" w:rsidRPr="002C0A32" w:rsidRDefault="00B66DFF" w:rsidP="00B66DFF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9</w:t>
        </w:r>
      </w:fldSimple>
      <w:r w:rsidRPr="000214A2">
        <w:t xml:space="preserve"> </w:t>
      </w:r>
      <w:r>
        <w:t xml:space="preserve">— Настройка </w:t>
      </w:r>
      <w:r>
        <w:rPr>
          <w:lang w:val="en-US"/>
        </w:rPr>
        <w:t>VTP</w:t>
      </w:r>
      <w:r w:rsidRPr="00B66DFF">
        <w:t>-</w:t>
      </w:r>
      <w:r>
        <w:t xml:space="preserve">клиента на </w:t>
      </w:r>
      <w:r>
        <w:rPr>
          <w:lang w:val="en-US"/>
        </w:rPr>
        <w:t>Switch</w:t>
      </w:r>
      <w:r>
        <w:t>1</w:t>
      </w:r>
    </w:p>
    <w:p w:rsidR="00B66DFF" w:rsidRDefault="00B66DFF" w:rsidP="00B66DFF">
      <w:pPr>
        <w:pStyle w:val="PICTURE"/>
      </w:pPr>
      <w:r>
        <w:lastRenderedPageBreak/>
        <w:drawing>
          <wp:inline distT="0" distB="0" distL="0" distR="0" wp14:anchorId="6471C3D7" wp14:editId="7B73045D">
            <wp:extent cx="3278909" cy="2383879"/>
            <wp:effectExtent l="0" t="0" r="0" b="0"/>
            <wp:docPr id="1519985767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85767" name="Graphic 1560823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352" cy="2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FF" w:rsidRPr="00FC017B" w:rsidRDefault="00B66DFF" w:rsidP="00B66DFF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10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>
        <w:rPr>
          <w:lang w:val="en-US"/>
        </w:rPr>
        <w:t>VTP</w:t>
      </w:r>
      <w:r w:rsidRPr="00B66DFF">
        <w:t>-</w:t>
      </w:r>
      <w:r w:rsidR="00D51A86">
        <w:t>клиента</w:t>
      </w:r>
      <w:r>
        <w:t xml:space="preserve"> на </w:t>
      </w:r>
      <w:r>
        <w:rPr>
          <w:lang w:val="en-US"/>
        </w:rPr>
        <w:t>Switch</w:t>
      </w:r>
      <w:r w:rsidR="00D51A86">
        <w:t>1</w:t>
      </w:r>
    </w:p>
    <w:p w:rsidR="003C1D45" w:rsidRDefault="003C1D45" w:rsidP="003C1D45">
      <w:pPr>
        <w:pStyle w:val="PICTURE"/>
      </w:pPr>
      <w:r>
        <w:drawing>
          <wp:inline distT="0" distB="0" distL="0" distR="0" wp14:anchorId="7A49C815" wp14:editId="7B8DD386">
            <wp:extent cx="3380105" cy="2004996"/>
            <wp:effectExtent l="0" t="0" r="0" b="0"/>
            <wp:docPr id="149200060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0608" name="Graphic 15608236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6861" cy="20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45" w:rsidRPr="00295A39" w:rsidRDefault="003C1D45" w:rsidP="003C1D45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11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B45213">
        <w:rPr>
          <w:lang w:val="en-US"/>
        </w:rPr>
        <w:t>VLAN</w:t>
      </w:r>
      <w:r>
        <w:t xml:space="preserve"> на </w:t>
      </w:r>
      <w:r>
        <w:rPr>
          <w:lang w:val="en-US"/>
        </w:rPr>
        <w:t>Switch</w:t>
      </w:r>
      <w:r>
        <w:t>1</w:t>
      </w:r>
      <w:r w:rsidR="005F5EC4">
        <w:t xml:space="preserve"> (</w:t>
      </w:r>
      <w:r w:rsidR="005F5EC4">
        <w:rPr>
          <w:lang w:val="en-US"/>
        </w:rPr>
        <w:t>VTP</w:t>
      </w:r>
      <w:r w:rsidR="005F5EC4" w:rsidRPr="005F5EC4">
        <w:t>-</w:t>
      </w:r>
      <w:r w:rsidR="005F5EC4">
        <w:t>клиент)</w:t>
      </w:r>
    </w:p>
    <w:p w:rsidR="00D07E45" w:rsidRPr="0051771D" w:rsidRDefault="00712156" w:rsidP="00BD2382">
      <w:pPr>
        <w:pStyle w:val="MAINTEXT2"/>
        <w:ind w:left="401"/>
      </w:pPr>
      <w:r>
        <w:t xml:space="preserve">Как видно на рисунке 11, </w:t>
      </w:r>
      <w:r>
        <w:rPr>
          <w:lang w:val="en-US"/>
        </w:rPr>
        <w:t>VTP</w:t>
      </w:r>
      <w:r w:rsidRPr="00712156">
        <w:t>-</w:t>
      </w:r>
      <w:r>
        <w:t xml:space="preserve">клиент успешно обнаружил созданные ранее </w:t>
      </w:r>
      <w:r>
        <w:rPr>
          <w:lang w:val="en-US"/>
        </w:rPr>
        <w:t>VLAN</w:t>
      </w:r>
      <w:r w:rsidRPr="00712156">
        <w:t xml:space="preserve">. </w:t>
      </w:r>
      <w:r w:rsidR="00BD2382">
        <w:t xml:space="preserve">Аналогичным образом </w:t>
      </w:r>
      <w:r w:rsidR="001D1063">
        <w:rPr>
          <w:lang w:val="en-US"/>
        </w:rPr>
        <w:t>VTP</w:t>
      </w:r>
      <w:r w:rsidR="001D1063" w:rsidRPr="001D1063">
        <w:t>-</w:t>
      </w:r>
      <w:r w:rsidR="001D1063">
        <w:t xml:space="preserve">клиенты </w:t>
      </w:r>
      <w:r w:rsidR="00BD2382">
        <w:t xml:space="preserve">были настроены </w:t>
      </w:r>
      <w:r w:rsidR="001D1063">
        <w:t xml:space="preserve">на </w:t>
      </w:r>
      <w:r w:rsidR="00BD2382">
        <w:t>коммутатор</w:t>
      </w:r>
      <w:r w:rsidR="001D1063">
        <w:t>ах</w:t>
      </w:r>
      <w:r w:rsidR="00BD2382">
        <w:t xml:space="preserve"> </w:t>
      </w:r>
      <w:r w:rsidR="00BD2382">
        <w:rPr>
          <w:lang w:val="en-US"/>
        </w:rPr>
        <w:t>Switch</w:t>
      </w:r>
      <w:r w:rsidR="00BD2382" w:rsidRPr="00BD2382">
        <w:t xml:space="preserve">3 </w:t>
      </w:r>
      <w:r w:rsidR="00BD2382">
        <w:t xml:space="preserve">и </w:t>
      </w:r>
      <w:r w:rsidR="00BD2382">
        <w:rPr>
          <w:lang w:val="en-US"/>
        </w:rPr>
        <w:t>Switch</w:t>
      </w:r>
      <w:r w:rsidR="00BD2382" w:rsidRPr="00BD2382">
        <w:t>4</w:t>
      </w:r>
      <w:r w:rsidR="00504B92" w:rsidRPr="00504B92">
        <w:t>.</w:t>
      </w:r>
      <w:r w:rsidR="00E26E49" w:rsidRPr="00E26E49">
        <w:t xml:space="preserve"> </w:t>
      </w:r>
      <w:r w:rsidR="00E26E49">
        <w:t xml:space="preserve">Теперь, когда все коммутаторы «знают» о всех существующих </w:t>
      </w:r>
      <w:r w:rsidR="00E26E49">
        <w:rPr>
          <w:lang w:val="en-US"/>
        </w:rPr>
        <w:t>VLAN</w:t>
      </w:r>
      <w:r w:rsidR="00E26E49" w:rsidRPr="00E26E49">
        <w:t xml:space="preserve">, </w:t>
      </w:r>
      <w:r w:rsidR="00E26E49">
        <w:t xml:space="preserve">необходимо настроить порты коммутаторов, подключенных непосредственно к </w:t>
      </w:r>
      <w:r w:rsidR="00E26E49">
        <w:rPr>
          <w:lang w:val="en-US"/>
        </w:rPr>
        <w:t>VPCS</w:t>
      </w:r>
      <w:r w:rsidR="0051771D" w:rsidRPr="0051771D">
        <w:t xml:space="preserve"> (</w:t>
      </w:r>
      <w:r w:rsidR="0051771D">
        <w:t>рисунки 12–13</w:t>
      </w:r>
      <w:r w:rsidR="0051771D" w:rsidRPr="0051771D">
        <w:t>)</w:t>
      </w:r>
      <w:r w:rsidR="00E26E49" w:rsidRPr="00C82CC8">
        <w:t>.</w:t>
      </w:r>
    </w:p>
    <w:p w:rsidR="00FC017B" w:rsidRDefault="00FC017B" w:rsidP="00FC017B">
      <w:pPr>
        <w:pStyle w:val="PICTURE"/>
      </w:pPr>
      <w:r>
        <w:drawing>
          <wp:inline distT="0" distB="0" distL="0" distR="0" wp14:anchorId="24F3F8B4" wp14:editId="3E98C744">
            <wp:extent cx="3485538" cy="2067537"/>
            <wp:effectExtent l="0" t="0" r="0" b="0"/>
            <wp:docPr id="2002423285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23285" name="Graphic 15608236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5538" cy="20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7B" w:rsidRPr="001A4951" w:rsidRDefault="00FC017B" w:rsidP="00FC017B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1A4951">
        <w:t xml:space="preserve">Настройка портов на </w:t>
      </w:r>
      <w:r w:rsidR="001A4951">
        <w:rPr>
          <w:lang w:val="en-US"/>
        </w:rPr>
        <w:t>Switch</w:t>
      </w:r>
      <w:r w:rsidR="001A4951" w:rsidRPr="001A4951">
        <w:t>1</w:t>
      </w:r>
    </w:p>
    <w:p w:rsidR="00C729C0" w:rsidRDefault="00C729C0" w:rsidP="00C729C0">
      <w:pPr>
        <w:pStyle w:val="PICTURE"/>
      </w:pPr>
      <w:r>
        <w:lastRenderedPageBreak/>
        <w:drawing>
          <wp:inline distT="0" distB="0" distL="0" distR="0" wp14:anchorId="2E9D2E14" wp14:editId="5EFD83CA">
            <wp:extent cx="3485538" cy="2067536"/>
            <wp:effectExtent l="0" t="0" r="0" b="0"/>
            <wp:docPr id="1767090940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0940" name="Graphic 15608236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5538" cy="206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C0" w:rsidRPr="00B24780" w:rsidRDefault="00C729C0" w:rsidP="00C729C0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13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портов на </w:t>
      </w:r>
      <w:r>
        <w:rPr>
          <w:lang w:val="en-US"/>
        </w:rPr>
        <w:t>Switch</w:t>
      </w:r>
      <w:r w:rsidRPr="001A4951">
        <w:t>1</w:t>
      </w:r>
    </w:p>
    <w:p w:rsidR="00FC017B" w:rsidRPr="00D04B87" w:rsidRDefault="00B24780" w:rsidP="00BD2382">
      <w:pPr>
        <w:pStyle w:val="MAINTEXT2"/>
        <w:ind w:left="401"/>
      </w:pPr>
      <w:r>
        <w:t xml:space="preserve">Аналогичным образом были настроены порты на коммутаторах </w:t>
      </w:r>
      <w:r>
        <w:rPr>
          <w:lang w:val="en-US"/>
        </w:rPr>
        <w:t>Switch</w:t>
      </w:r>
      <w:r w:rsidRPr="00B24780">
        <w:t xml:space="preserve">3 </w:t>
      </w:r>
      <w:r>
        <w:t xml:space="preserve">и </w:t>
      </w:r>
      <w:r>
        <w:rPr>
          <w:lang w:val="en-US"/>
        </w:rPr>
        <w:t>Switch</w:t>
      </w:r>
      <w:r w:rsidRPr="00494B7C">
        <w:t>4</w:t>
      </w:r>
      <w:r w:rsidR="00494B7C" w:rsidRPr="009E00ED">
        <w:t>.</w:t>
      </w:r>
      <w:r w:rsidR="003D600B">
        <w:t xml:space="preserve"> На рисунках 14–15 представлен</w:t>
      </w:r>
      <w:r w:rsidR="002A0F82">
        <w:t xml:space="preserve">а конфигурация портов и </w:t>
      </w:r>
      <w:r w:rsidR="002A0F82">
        <w:rPr>
          <w:lang w:val="en-US"/>
        </w:rPr>
        <w:t>VLAN</w:t>
      </w:r>
      <w:r w:rsidR="002A0F82" w:rsidRPr="002A0F82">
        <w:t xml:space="preserve"> </w:t>
      </w:r>
      <w:r w:rsidR="002A0F82">
        <w:t xml:space="preserve">на коммутаторе </w:t>
      </w:r>
      <w:r w:rsidR="002A0F82">
        <w:rPr>
          <w:lang w:val="en-US"/>
        </w:rPr>
        <w:t>Switch</w:t>
      </w:r>
      <w:r w:rsidR="002A0F82" w:rsidRPr="002A0F82">
        <w:t>4</w:t>
      </w:r>
      <w:r w:rsidR="002A0F82" w:rsidRPr="00D04B87">
        <w:t>.</w:t>
      </w:r>
    </w:p>
    <w:p w:rsidR="009E00ED" w:rsidRDefault="009E00ED" w:rsidP="009E00ED">
      <w:pPr>
        <w:pStyle w:val="PICTURE"/>
      </w:pPr>
      <w:r>
        <w:drawing>
          <wp:inline distT="0" distB="0" distL="0" distR="0" wp14:anchorId="30C2B28A" wp14:editId="38482BAE">
            <wp:extent cx="3347762" cy="2433937"/>
            <wp:effectExtent l="0" t="0" r="0" b="0"/>
            <wp:docPr id="173003464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4649" name="Graphic 15608236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4759" cy="243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ED" w:rsidRPr="009A6152" w:rsidRDefault="009E00ED" w:rsidP="009E00ED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14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портов на </w:t>
      </w:r>
      <w:r>
        <w:rPr>
          <w:lang w:val="en-US"/>
        </w:rPr>
        <w:t>Switch</w:t>
      </w:r>
      <w:r w:rsidR="009A6152" w:rsidRPr="009A6152">
        <w:t>4</w:t>
      </w:r>
    </w:p>
    <w:p w:rsidR="00BF7BFB" w:rsidRDefault="00BF7BFB" w:rsidP="00BF7BFB">
      <w:pPr>
        <w:pStyle w:val="PICTURE"/>
      </w:pPr>
      <w:r>
        <w:drawing>
          <wp:inline distT="0" distB="0" distL="0" distR="0" wp14:anchorId="1D546807" wp14:editId="4A27882B">
            <wp:extent cx="3354759" cy="1915118"/>
            <wp:effectExtent l="0" t="0" r="0" b="0"/>
            <wp:docPr id="102420930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306" name="Graphic 15608236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4759" cy="19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FB" w:rsidRPr="009A6152" w:rsidRDefault="00BF7BFB" w:rsidP="00BF7BFB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15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19069A">
        <w:rPr>
          <w:lang w:val="en-US"/>
        </w:rPr>
        <w:t>VLAN</w:t>
      </w:r>
      <w:r>
        <w:t xml:space="preserve"> на </w:t>
      </w:r>
      <w:r>
        <w:rPr>
          <w:lang w:val="en-US"/>
        </w:rPr>
        <w:t>Switch</w:t>
      </w:r>
      <w:r w:rsidRPr="009A6152">
        <w:t>4</w:t>
      </w:r>
    </w:p>
    <w:p w:rsidR="009E00ED" w:rsidRDefault="00285AE3" w:rsidP="00285AE3">
      <w:pPr>
        <w:pStyle w:val="DIV2"/>
        <w:rPr>
          <w:lang w:val="en-US"/>
        </w:rPr>
      </w:pPr>
      <w:bookmarkStart w:id="8" w:name="_Toc216884822"/>
      <w:r>
        <w:t xml:space="preserve">Настройка маршрутизаторов </w:t>
      </w:r>
      <w:r>
        <w:rPr>
          <w:lang w:val="en-US"/>
        </w:rPr>
        <w:t>Mikrotik</w:t>
      </w:r>
      <w:bookmarkEnd w:id="8"/>
    </w:p>
    <w:p w:rsidR="0042534F" w:rsidRPr="003E6A7D" w:rsidRDefault="00AC620C" w:rsidP="0042534F">
      <w:pPr>
        <w:pStyle w:val="MAINTEXT2"/>
        <w:ind w:left="401"/>
      </w:pPr>
      <w:r>
        <w:t xml:space="preserve">Сперва был настроен маршрутизатор </w:t>
      </w:r>
      <w:r>
        <w:rPr>
          <w:lang w:val="en-US"/>
        </w:rPr>
        <w:t>Mikrotik</w:t>
      </w:r>
      <w:r w:rsidRPr="00AC620C">
        <w:t>2.</w:t>
      </w:r>
      <w:r w:rsidR="00D04B87" w:rsidRPr="00D04B87">
        <w:t xml:space="preserve"> </w:t>
      </w:r>
      <w:r w:rsidR="00D04B87">
        <w:t xml:space="preserve">Вручную были </w:t>
      </w:r>
      <w:r w:rsidR="00D04B87">
        <w:lastRenderedPageBreak/>
        <w:t xml:space="preserve">добавлены все ранее созданные </w:t>
      </w:r>
      <w:r w:rsidR="00D04B87">
        <w:rPr>
          <w:lang w:val="en-US"/>
        </w:rPr>
        <w:t>VLAN</w:t>
      </w:r>
      <w:r w:rsidR="00D04B87" w:rsidRPr="00D04B87">
        <w:t xml:space="preserve">, </w:t>
      </w:r>
      <w:r w:rsidR="00D04B87">
        <w:t xml:space="preserve">а затем был создан мост между </w:t>
      </w:r>
      <w:r w:rsidR="00C623E1">
        <w:t xml:space="preserve">интерфейсом </w:t>
      </w:r>
      <w:r w:rsidR="00D04B87">
        <w:rPr>
          <w:lang w:val="en-US"/>
        </w:rPr>
        <w:t>VLAN</w:t>
      </w:r>
      <w:r w:rsidR="00D04B87" w:rsidRPr="00D04B87">
        <w:t xml:space="preserve">-10 </w:t>
      </w:r>
      <w:r w:rsidR="00D04B87">
        <w:t>и соответствующими портами маршрутизатора</w:t>
      </w:r>
      <w:r w:rsidR="00DB712E">
        <w:t xml:space="preserve"> (</w:t>
      </w:r>
      <w:r w:rsidR="00DB712E">
        <w:rPr>
          <w:lang w:val="en-US"/>
        </w:rPr>
        <w:t>eth</w:t>
      </w:r>
      <w:r w:rsidR="00DB712E" w:rsidRPr="00DB712E">
        <w:t xml:space="preserve">2, </w:t>
      </w:r>
      <w:r w:rsidR="00DB712E">
        <w:rPr>
          <w:lang w:val="en-US"/>
        </w:rPr>
        <w:t>eth</w:t>
      </w:r>
      <w:r w:rsidR="00DB712E" w:rsidRPr="00DB712E">
        <w:t xml:space="preserve">3, </w:t>
      </w:r>
      <w:r w:rsidR="00DB712E">
        <w:rPr>
          <w:lang w:val="en-US"/>
        </w:rPr>
        <w:t>eth</w:t>
      </w:r>
      <w:r w:rsidR="00DB712E" w:rsidRPr="00DB712E">
        <w:t>4</w:t>
      </w:r>
      <w:r w:rsidR="00DB712E">
        <w:t>)</w:t>
      </w:r>
      <w:r w:rsidR="003E6A7D" w:rsidRPr="003E6A7D">
        <w:t xml:space="preserve"> (</w:t>
      </w:r>
      <w:r w:rsidR="003E6A7D">
        <w:t>рисунок 16</w:t>
      </w:r>
      <w:r w:rsidR="003E6A7D" w:rsidRPr="003E6A7D">
        <w:t>)</w:t>
      </w:r>
      <w:r w:rsidR="00DB712E" w:rsidRPr="003E6A7D">
        <w:t>.</w:t>
      </w:r>
    </w:p>
    <w:p w:rsidR="00AC620C" w:rsidRDefault="00AC620C" w:rsidP="00AC620C">
      <w:pPr>
        <w:pStyle w:val="PICTURE"/>
      </w:pPr>
      <w:r>
        <w:drawing>
          <wp:inline distT="0" distB="0" distL="0" distR="0" wp14:anchorId="02CA2DB3" wp14:editId="2147CF8C">
            <wp:extent cx="3875045" cy="2298584"/>
            <wp:effectExtent l="0" t="0" r="0" b="0"/>
            <wp:docPr id="137768501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5012" name="Graphic 15608236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624" cy="23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0C" w:rsidRDefault="00AC620C" w:rsidP="00AC620C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16</w:t>
        </w:r>
      </w:fldSimple>
      <w:r w:rsidRPr="000214A2">
        <w:t xml:space="preserve"> </w:t>
      </w:r>
      <w:r>
        <w:t>—</w:t>
      </w:r>
      <w:r w:rsidR="00104297">
        <w:t xml:space="preserve"> Добавление </w:t>
      </w:r>
      <w:r w:rsidR="00104297">
        <w:rPr>
          <w:lang w:val="en-US"/>
        </w:rPr>
        <w:t>VLAN</w:t>
      </w:r>
      <w:r w:rsidR="00104297" w:rsidRPr="00104297">
        <w:t xml:space="preserve"> </w:t>
      </w:r>
      <w:r w:rsidR="00104297">
        <w:t xml:space="preserve">на </w:t>
      </w:r>
      <w:r w:rsidR="00104297">
        <w:rPr>
          <w:lang w:val="en-US"/>
        </w:rPr>
        <w:t>Mikrotik</w:t>
      </w:r>
      <w:r w:rsidR="00104297" w:rsidRPr="00104297">
        <w:t>2</w:t>
      </w:r>
      <w:r w:rsidR="009E6FF6" w:rsidRPr="009E6FF6">
        <w:t xml:space="preserve">. </w:t>
      </w:r>
      <w:r w:rsidR="009E6FF6">
        <w:t>Настройка</w:t>
      </w:r>
      <w:r w:rsidR="00F32696" w:rsidRPr="00D1596A">
        <w:br/>
      </w:r>
      <w:r w:rsidR="009E6FF6">
        <w:t xml:space="preserve">моста для </w:t>
      </w:r>
      <w:r w:rsidR="009E6FF6">
        <w:rPr>
          <w:lang w:val="en-US"/>
        </w:rPr>
        <w:t>VLAN</w:t>
      </w:r>
      <w:r w:rsidR="009E6FF6" w:rsidRPr="00443E13">
        <w:t>-10</w:t>
      </w:r>
    </w:p>
    <w:p w:rsidR="00B05DDE" w:rsidRPr="00B05DDE" w:rsidRDefault="00B05DDE" w:rsidP="00B05DDE">
      <w:pPr>
        <w:pStyle w:val="MAINTEXT2"/>
        <w:ind w:left="401"/>
      </w:pPr>
      <w:r>
        <w:t xml:space="preserve">Затем был удален ненужный </w:t>
      </w:r>
      <w:r>
        <w:rPr>
          <w:lang w:val="en-US"/>
        </w:rPr>
        <w:t>DHCP</w:t>
      </w:r>
      <w:r w:rsidRPr="00B05DDE">
        <w:t>-</w:t>
      </w:r>
      <w:r>
        <w:t>клиент и была выведена конфигурация устройства (рисунок 17).</w:t>
      </w:r>
    </w:p>
    <w:p w:rsidR="00B73F76" w:rsidRDefault="00B73F76" w:rsidP="00B73F76">
      <w:pPr>
        <w:pStyle w:val="PICTURE"/>
      </w:pPr>
      <w:r>
        <w:drawing>
          <wp:inline distT="0" distB="0" distL="0" distR="0" wp14:anchorId="29371D74" wp14:editId="4271C14F">
            <wp:extent cx="3971636" cy="3419152"/>
            <wp:effectExtent l="0" t="0" r="3810" b="0"/>
            <wp:docPr id="134457023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7023" name="Graphic 15608236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729" cy="34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76" w:rsidRPr="00E95787" w:rsidRDefault="00B73F76" w:rsidP="00B73F76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17</w:t>
        </w:r>
      </w:fldSimple>
      <w:r w:rsidRPr="000214A2">
        <w:t xml:space="preserve"> </w:t>
      </w:r>
      <w:r>
        <w:t xml:space="preserve">— </w:t>
      </w:r>
      <w:r w:rsidR="005509A7">
        <w:t xml:space="preserve">Удаление </w:t>
      </w:r>
      <w:r w:rsidR="005509A7">
        <w:rPr>
          <w:lang w:val="en-US"/>
        </w:rPr>
        <w:t>DHCP</w:t>
      </w:r>
      <w:r w:rsidR="005509A7" w:rsidRPr="005509A7">
        <w:t>-</w:t>
      </w:r>
      <w:r w:rsidR="005509A7">
        <w:t>клиента</w:t>
      </w:r>
      <w:r w:rsidRPr="00104297">
        <w:t xml:space="preserve"> </w:t>
      </w:r>
      <w:r>
        <w:t xml:space="preserve">на </w:t>
      </w:r>
      <w:r>
        <w:rPr>
          <w:lang w:val="en-US"/>
        </w:rPr>
        <w:t>Mikrotik</w:t>
      </w:r>
      <w:r w:rsidRPr="00104297">
        <w:t>2</w:t>
      </w:r>
      <w:r w:rsidRPr="009E6FF6">
        <w:t xml:space="preserve">. </w:t>
      </w:r>
      <w:r w:rsidR="00AC0872">
        <w:t>Вывод конфигурации</w:t>
      </w:r>
    </w:p>
    <w:p w:rsidR="00183431" w:rsidRPr="00CC22C9" w:rsidRDefault="00E95787" w:rsidP="0042534F">
      <w:pPr>
        <w:pStyle w:val="MAINTEXT2"/>
        <w:ind w:left="401"/>
      </w:pPr>
      <w:r>
        <w:t xml:space="preserve">Далее был настроен маршрутизатор </w:t>
      </w:r>
      <w:r>
        <w:rPr>
          <w:lang w:val="en-US"/>
        </w:rPr>
        <w:t>Mikrotik</w:t>
      </w:r>
      <w:r w:rsidRPr="00E95787">
        <w:t xml:space="preserve">1. </w:t>
      </w:r>
      <w:r>
        <w:t xml:space="preserve">Он </w:t>
      </w:r>
      <w:r w:rsidR="00CC22C9">
        <w:t>должен выполнять</w:t>
      </w:r>
      <w:r>
        <w:t xml:space="preserve"> роль </w:t>
      </w:r>
      <w:r>
        <w:rPr>
          <w:lang w:val="en-US"/>
        </w:rPr>
        <w:t>DHCP</w:t>
      </w:r>
      <w:r w:rsidRPr="00E95787">
        <w:t>-</w:t>
      </w:r>
      <w:r>
        <w:t>сервера</w:t>
      </w:r>
      <w:r w:rsidR="008E0648" w:rsidRPr="008E0648">
        <w:t xml:space="preserve">, </w:t>
      </w:r>
      <w:r w:rsidR="008E0648">
        <w:t xml:space="preserve">объединяющего все </w:t>
      </w:r>
      <w:r w:rsidR="008E0648">
        <w:rPr>
          <w:lang w:val="en-US"/>
        </w:rPr>
        <w:t>VLAN</w:t>
      </w:r>
      <w:r w:rsidR="008E0648">
        <w:t xml:space="preserve"> и предоставляющего </w:t>
      </w:r>
      <w:r w:rsidR="008E0648">
        <w:lastRenderedPageBreak/>
        <w:t>доступ в интернет</w:t>
      </w:r>
      <w:r w:rsidR="00CC22C9">
        <w:t xml:space="preserve"> (рисунки 18–19)</w:t>
      </w:r>
      <w:r w:rsidR="008E0648">
        <w:t>.</w:t>
      </w:r>
    </w:p>
    <w:p w:rsidR="00737523" w:rsidRDefault="00737523" w:rsidP="00737523">
      <w:pPr>
        <w:pStyle w:val="PICTURE"/>
      </w:pPr>
      <w:r>
        <w:drawing>
          <wp:inline distT="0" distB="0" distL="0" distR="0" wp14:anchorId="75972974" wp14:editId="431E3BA7">
            <wp:extent cx="4008729" cy="2467314"/>
            <wp:effectExtent l="0" t="0" r="0" b="0"/>
            <wp:docPr id="54748349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3491" name="Graphic 1560823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729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3" w:rsidRPr="00001A58" w:rsidRDefault="00737523" w:rsidP="00737523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18</w:t>
        </w:r>
      </w:fldSimple>
      <w:r w:rsidRPr="000214A2">
        <w:t xml:space="preserve"> </w:t>
      </w:r>
      <w:r>
        <w:t xml:space="preserve">— </w:t>
      </w:r>
      <w:r w:rsidR="009A3A17">
        <w:t xml:space="preserve">Добавление </w:t>
      </w:r>
      <w:r w:rsidR="009A3A17">
        <w:rPr>
          <w:lang w:val="en-US"/>
        </w:rPr>
        <w:t>VLAN</w:t>
      </w:r>
      <w:r w:rsidR="009A3A17" w:rsidRPr="009A3A17">
        <w:t xml:space="preserve"> </w:t>
      </w:r>
      <w:r w:rsidR="009A3A17">
        <w:t xml:space="preserve">на </w:t>
      </w:r>
      <w:r w:rsidR="009A3A17">
        <w:rPr>
          <w:lang w:val="en-US"/>
        </w:rPr>
        <w:t>Mikrotik</w:t>
      </w:r>
      <w:r w:rsidR="009A3A17" w:rsidRPr="009A3A17">
        <w:t xml:space="preserve">1. </w:t>
      </w:r>
      <w:r w:rsidR="009A3A17">
        <w:t xml:space="preserve">Настройка </w:t>
      </w:r>
      <w:r w:rsidR="00A80F03">
        <w:rPr>
          <w:lang w:val="en-US"/>
        </w:rPr>
        <w:t>Gateway</w:t>
      </w:r>
      <w:r w:rsidR="00A80F03" w:rsidRPr="00001A58">
        <w:t xml:space="preserve"> </w:t>
      </w:r>
      <w:r w:rsidR="009A3A17">
        <w:rPr>
          <w:lang w:val="en-US"/>
        </w:rPr>
        <w:t>IP</w:t>
      </w:r>
      <w:r w:rsidR="009A3A17" w:rsidRPr="00001A58">
        <w:t>-</w:t>
      </w:r>
      <w:r w:rsidR="009A3A17">
        <w:t>адресов</w:t>
      </w:r>
      <w:r w:rsidR="00A80F03" w:rsidRPr="00001A58">
        <w:t xml:space="preserve"> </w:t>
      </w:r>
      <w:r w:rsidR="00A80F03">
        <w:t xml:space="preserve">для каждого </w:t>
      </w:r>
      <w:r w:rsidR="00A80F03">
        <w:rPr>
          <w:lang w:val="en-US"/>
        </w:rPr>
        <w:t>VLAN</w:t>
      </w:r>
    </w:p>
    <w:p w:rsidR="009859EC" w:rsidRDefault="009859EC" w:rsidP="009859EC">
      <w:pPr>
        <w:pStyle w:val="PICTURE"/>
      </w:pPr>
      <w:r>
        <w:drawing>
          <wp:inline distT="0" distB="0" distL="0" distR="0" wp14:anchorId="7D0ABCEC" wp14:editId="1FFEA0B9">
            <wp:extent cx="3898232" cy="2747180"/>
            <wp:effectExtent l="0" t="0" r="0" b="0"/>
            <wp:docPr id="14506209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0969" name="Graphic 15608236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6508" cy="27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EC" w:rsidRPr="00443E13" w:rsidRDefault="009859EC" w:rsidP="009859EC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19</w:t>
        </w:r>
      </w:fldSimple>
      <w:r w:rsidRPr="000214A2">
        <w:t xml:space="preserve"> </w:t>
      </w:r>
      <w:r>
        <w:t xml:space="preserve">— Вывод конфигурации </w:t>
      </w:r>
      <w:r>
        <w:rPr>
          <w:lang w:val="en-US"/>
        </w:rPr>
        <w:t>Mikrotik</w:t>
      </w:r>
      <w:r w:rsidRPr="00443E13">
        <w:t>1</w:t>
      </w:r>
    </w:p>
    <w:p w:rsidR="00737523" w:rsidRDefault="00847D2B" w:rsidP="0042534F">
      <w:pPr>
        <w:pStyle w:val="MAINTEXT2"/>
        <w:ind w:left="401"/>
      </w:pPr>
      <w:r>
        <w:t xml:space="preserve">Теперь необходимо настроить непосредственно </w:t>
      </w:r>
      <w:r>
        <w:rPr>
          <w:lang w:val="en-US"/>
        </w:rPr>
        <w:t>DHCP</w:t>
      </w:r>
      <w:r w:rsidRPr="00847D2B">
        <w:t>-</w:t>
      </w:r>
      <w:r>
        <w:t xml:space="preserve">сервер на </w:t>
      </w:r>
      <w:r>
        <w:rPr>
          <w:lang w:val="en-US"/>
        </w:rPr>
        <w:t>Mikrotik</w:t>
      </w:r>
      <w:r w:rsidRPr="00847D2B">
        <w:t>1</w:t>
      </w:r>
      <w:r w:rsidRPr="009124CA">
        <w:t>.</w:t>
      </w:r>
      <w:r w:rsidR="009124CA" w:rsidRPr="009124CA">
        <w:t xml:space="preserve"> </w:t>
      </w:r>
      <w:r w:rsidR="009124CA">
        <w:t xml:space="preserve">Для начала </w:t>
      </w:r>
      <w:r w:rsidR="0098139F">
        <w:t xml:space="preserve">нужно было </w:t>
      </w:r>
      <w:r w:rsidR="009124CA">
        <w:t>настрои</w:t>
      </w:r>
      <w:r w:rsidR="0098139F">
        <w:t>ть</w:t>
      </w:r>
      <w:r w:rsidR="009124CA">
        <w:t xml:space="preserve"> и выве</w:t>
      </w:r>
      <w:r w:rsidR="0098139F">
        <w:t>сти</w:t>
      </w:r>
      <w:r w:rsidR="009124CA">
        <w:t xml:space="preserve"> настройки </w:t>
      </w:r>
      <w:r w:rsidR="009124CA">
        <w:rPr>
          <w:lang w:val="en-US"/>
        </w:rPr>
        <w:t>DHCP</w:t>
      </w:r>
      <w:r w:rsidR="009124CA" w:rsidRPr="004512A7">
        <w:t>-</w:t>
      </w:r>
      <w:r w:rsidR="009124CA">
        <w:t xml:space="preserve">клиента </w:t>
      </w:r>
      <w:r w:rsidR="009124CA">
        <w:rPr>
          <w:lang w:val="en-US"/>
        </w:rPr>
        <w:t>Mikrotik</w:t>
      </w:r>
      <w:r w:rsidR="009124CA" w:rsidRPr="004512A7">
        <w:t>1</w:t>
      </w:r>
      <w:r w:rsidR="009124CA">
        <w:t xml:space="preserve"> для доступа в интернет через локальную сеть домашнего роутера</w:t>
      </w:r>
      <w:r w:rsidR="000E693C">
        <w:t xml:space="preserve"> (рисунок 20)</w:t>
      </w:r>
      <w:r w:rsidR="009124CA">
        <w:t>.</w:t>
      </w:r>
    </w:p>
    <w:p w:rsidR="004512A7" w:rsidRDefault="004512A7" w:rsidP="004512A7">
      <w:pPr>
        <w:pStyle w:val="PICTURE"/>
      </w:pPr>
      <w:r>
        <w:lastRenderedPageBreak/>
        <w:drawing>
          <wp:inline distT="0" distB="0" distL="0" distR="0" wp14:anchorId="581DD6C2" wp14:editId="0BC4AE71">
            <wp:extent cx="3916508" cy="1886297"/>
            <wp:effectExtent l="0" t="0" r="0" b="0"/>
            <wp:docPr id="166014457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4571" name="Graphic 15608236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6508" cy="18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A7" w:rsidRDefault="004512A7" w:rsidP="004512A7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20</w:t>
        </w:r>
      </w:fldSimple>
      <w:r w:rsidRPr="000214A2">
        <w:t xml:space="preserve"> </w:t>
      </w:r>
      <w:r>
        <w:t xml:space="preserve">— </w:t>
      </w:r>
      <w:r w:rsidR="004B2CD1">
        <w:t xml:space="preserve">Вывод конфигурации </w:t>
      </w:r>
      <w:r w:rsidR="004B2CD1">
        <w:rPr>
          <w:lang w:val="en-US"/>
        </w:rPr>
        <w:t>DHCP</w:t>
      </w:r>
      <w:r w:rsidR="004B2CD1" w:rsidRPr="004B2CD1">
        <w:t>-</w:t>
      </w:r>
      <w:r w:rsidR="004B2CD1">
        <w:t xml:space="preserve">клиента и </w:t>
      </w:r>
      <w:r w:rsidR="004B2CD1">
        <w:rPr>
          <w:lang w:val="en-US"/>
        </w:rPr>
        <w:t>IP</w:t>
      </w:r>
      <w:r w:rsidR="004B2CD1" w:rsidRPr="00C7465C">
        <w:t>-</w:t>
      </w:r>
      <w:r w:rsidR="004B2CD1">
        <w:t xml:space="preserve">адресов </w:t>
      </w:r>
      <w:r w:rsidR="00784945">
        <w:t xml:space="preserve">на </w:t>
      </w:r>
      <w:r w:rsidR="004B2CD1">
        <w:rPr>
          <w:lang w:val="en-US"/>
        </w:rPr>
        <w:t>Mikrotik</w:t>
      </w:r>
      <w:r w:rsidR="004B2CD1" w:rsidRPr="004B2CD1">
        <w:t>1</w:t>
      </w:r>
    </w:p>
    <w:p w:rsidR="00C51687" w:rsidRPr="00B877B9" w:rsidRDefault="00C51687" w:rsidP="00C51687">
      <w:pPr>
        <w:pStyle w:val="MAINTEXT2"/>
        <w:ind w:left="401"/>
      </w:pPr>
      <w:r>
        <w:t xml:space="preserve">Далее, подключившись к маршрутизатору с помощью </w:t>
      </w:r>
      <w:r>
        <w:rPr>
          <w:lang w:val="en-US"/>
        </w:rPr>
        <w:t>WinBox</w:t>
      </w:r>
      <w:r w:rsidRPr="00C51687">
        <w:t>,</w:t>
      </w:r>
      <w:r>
        <w:t xml:space="preserve"> </w:t>
      </w:r>
      <w:r w:rsidR="00041495">
        <w:t xml:space="preserve">необходимо </w:t>
      </w:r>
      <w:r>
        <w:t>о</w:t>
      </w:r>
      <w:r w:rsidRPr="00C51687">
        <w:t>предели</w:t>
      </w:r>
      <w:r w:rsidR="00041495">
        <w:t>ть</w:t>
      </w:r>
      <w:r w:rsidRPr="00C51687">
        <w:t xml:space="preserve"> пул IP-адресов, которые можно раздавать</w:t>
      </w:r>
      <w:r w:rsidR="00773BA3" w:rsidRPr="00773BA3">
        <w:t xml:space="preserve"> (</w:t>
      </w:r>
      <w:r w:rsidR="00773BA3">
        <w:t>рисунок 21</w:t>
      </w:r>
      <w:r w:rsidR="00773BA3" w:rsidRPr="00773BA3">
        <w:t>)</w:t>
      </w:r>
      <w:r w:rsidR="00B877B9" w:rsidRPr="00B877B9">
        <w:t>.</w:t>
      </w:r>
    </w:p>
    <w:p w:rsidR="001C4D7D" w:rsidRDefault="001C4D7D" w:rsidP="001C4D7D">
      <w:pPr>
        <w:pStyle w:val="PICTURE"/>
      </w:pPr>
      <w:r>
        <w:drawing>
          <wp:inline distT="0" distB="0" distL="0" distR="0" wp14:anchorId="01717C79" wp14:editId="79C0ECF8">
            <wp:extent cx="2882685" cy="2082548"/>
            <wp:effectExtent l="0" t="0" r="635" b="635"/>
            <wp:docPr id="169256302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63029" name="Graphic 15608236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8986" cy="21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D7D" w:rsidRDefault="001C4D7D" w:rsidP="001C4D7D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21</w:t>
        </w:r>
      </w:fldSimple>
      <w:r w:rsidRPr="000214A2">
        <w:t xml:space="preserve"> </w:t>
      </w:r>
      <w:r>
        <w:t xml:space="preserve">— </w:t>
      </w:r>
      <w:r w:rsidR="00342101" w:rsidRPr="00342101">
        <w:t xml:space="preserve">Определение пула IP-адресов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F539B3" w:rsidRPr="001C4D7D" w:rsidRDefault="00F539B3" w:rsidP="00F539B3">
      <w:pPr>
        <w:pStyle w:val="MAINTEXT2"/>
        <w:ind w:left="401"/>
      </w:pPr>
      <w:r w:rsidRPr="00F539B3">
        <w:t>Далее необходимо указать, в каких сетях будут находиться DHCP- сервера (для каждой VLAN)</w:t>
      </w:r>
      <w:r w:rsidR="00E65D05">
        <w:t>, з</w:t>
      </w:r>
      <w:r w:rsidRPr="00F539B3">
        <w:t>атем созда</w:t>
      </w:r>
      <w:r w:rsidR="00E65D05">
        <w:t>ть</w:t>
      </w:r>
      <w:r w:rsidRPr="00F539B3">
        <w:t xml:space="preserve"> и включи</w:t>
      </w:r>
      <w:r w:rsidR="00E65D05">
        <w:t>ть</w:t>
      </w:r>
      <w:r w:rsidRPr="00F539B3">
        <w:t xml:space="preserve"> сами сервера (рисунки </w:t>
      </w:r>
      <w:r w:rsidR="0097102D">
        <w:t>22</w:t>
      </w:r>
      <w:r w:rsidRPr="00F539B3">
        <w:t>–</w:t>
      </w:r>
      <w:r w:rsidR="0097102D">
        <w:t>23</w:t>
      </w:r>
      <w:r w:rsidRPr="00F539B3">
        <w:t>).</w:t>
      </w:r>
    </w:p>
    <w:p w:rsidR="00D97F88" w:rsidRDefault="00D97F88" w:rsidP="00D97F88">
      <w:pPr>
        <w:pStyle w:val="PICTURE"/>
      </w:pPr>
      <w:r>
        <w:drawing>
          <wp:inline distT="0" distB="0" distL="0" distR="0" wp14:anchorId="5625F9FF" wp14:editId="09F49C68">
            <wp:extent cx="2867187" cy="2168988"/>
            <wp:effectExtent l="0" t="0" r="3175" b="3175"/>
            <wp:docPr id="192394370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43706" name="Graphic 1560823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807" cy="21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1C4D7D" w:rsidRDefault="00D97F88" w:rsidP="00D97F88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22</w:t>
        </w:r>
      </w:fldSimple>
      <w:r w:rsidRPr="000214A2">
        <w:t xml:space="preserve"> </w:t>
      </w:r>
      <w:r>
        <w:t xml:space="preserve">— </w:t>
      </w:r>
      <w:r w:rsidR="006561EE" w:rsidRPr="006561EE">
        <w:t>Настройка сетей DHCP-серверов</w:t>
      </w:r>
      <w:r w:rsidRPr="00342101">
        <w:t xml:space="preserve">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D97F88" w:rsidRDefault="00D97F88" w:rsidP="00D97F88">
      <w:pPr>
        <w:pStyle w:val="PICTURE"/>
      </w:pPr>
      <w:r>
        <w:lastRenderedPageBreak/>
        <w:drawing>
          <wp:inline distT="0" distB="0" distL="0" distR="0" wp14:anchorId="5625F9FF" wp14:editId="09F49C68">
            <wp:extent cx="3460181" cy="2095912"/>
            <wp:effectExtent l="0" t="0" r="0" b="0"/>
            <wp:docPr id="8207221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216" name="Graphic 15608236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0181" cy="2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Default="00D97F88" w:rsidP="00D97F88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23</w:t>
        </w:r>
      </w:fldSimple>
      <w:r w:rsidRPr="000214A2">
        <w:t xml:space="preserve"> </w:t>
      </w:r>
      <w:r>
        <w:t xml:space="preserve">— </w:t>
      </w:r>
      <w:r w:rsidR="00C11AF0" w:rsidRPr="00C11AF0">
        <w:t>Настройка DHCP-серверов</w:t>
      </w:r>
      <w:r w:rsidRPr="00342101">
        <w:t xml:space="preserve">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3C5B2C" w:rsidRPr="001C4D7D" w:rsidRDefault="00C32401" w:rsidP="003C5B2C">
      <w:pPr>
        <w:pStyle w:val="MAINTEXT2"/>
        <w:ind w:left="401"/>
      </w:pPr>
      <w:r>
        <w:t>Теперь для проверки корректности настройки надо было вывести</w:t>
      </w:r>
      <w:r w:rsidR="003C5B2C" w:rsidRPr="003C5B2C">
        <w:t xml:space="preserve"> полную конфигурацию Mikrotik1 в консоль</w:t>
      </w:r>
      <w:r w:rsidR="00F777D3">
        <w:t xml:space="preserve"> </w:t>
      </w:r>
      <w:r w:rsidR="007A0371">
        <w:t>(рисунок 24).</w:t>
      </w:r>
    </w:p>
    <w:p w:rsidR="00D97F88" w:rsidRDefault="00D97F88" w:rsidP="00D97F88">
      <w:pPr>
        <w:pStyle w:val="PICTURE"/>
      </w:pPr>
      <w:r>
        <w:drawing>
          <wp:inline distT="0" distB="0" distL="0" distR="0" wp14:anchorId="5625F9FF" wp14:editId="09F49C68">
            <wp:extent cx="3966653" cy="4122821"/>
            <wp:effectExtent l="0" t="0" r="0" b="0"/>
            <wp:docPr id="183437726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77261" name="Graphic 15608236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0539" cy="41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153F0F" w:rsidRDefault="00D97F88" w:rsidP="00D97F88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24</w:t>
        </w:r>
      </w:fldSimple>
      <w:r w:rsidRPr="000214A2">
        <w:t xml:space="preserve"> </w:t>
      </w:r>
      <w:r>
        <w:t xml:space="preserve">— </w:t>
      </w:r>
      <w:r w:rsidR="00F30E30">
        <w:t xml:space="preserve">Вывод конфигурации </w:t>
      </w:r>
      <w:r>
        <w:rPr>
          <w:lang w:val="en-US"/>
        </w:rPr>
        <w:t>Mikrotik</w:t>
      </w:r>
      <w:r w:rsidRPr="004B2CD1">
        <w:t>1</w:t>
      </w:r>
      <w:r w:rsidR="00153F0F">
        <w:t xml:space="preserve"> после</w:t>
      </w:r>
      <w:r w:rsidR="00F37D8C">
        <w:br/>
      </w:r>
      <w:r w:rsidR="00153F0F">
        <w:t xml:space="preserve">настройки </w:t>
      </w:r>
      <w:r w:rsidR="00153F0F">
        <w:rPr>
          <w:lang w:val="en-US"/>
        </w:rPr>
        <w:t>DHCP</w:t>
      </w:r>
      <w:r w:rsidR="00153F0F" w:rsidRPr="00153F0F">
        <w:t>-</w:t>
      </w:r>
      <w:r w:rsidR="00153F0F">
        <w:t>сервер</w:t>
      </w:r>
      <w:r w:rsidR="005F02E0">
        <w:t>ов</w:t>
      </w:r>
    </w:p>
    <w:p w:rsidR="004512A7" w:rsidRPr="00610F71" w:rsidRDefault="003248F7" w:rsidP="0042534F">
      <w:pPr>
        <w:pStyle w:val="MAINTEXT2"/>
        <w:ind w:left="401"/>
      </w:pPr>
      <w:r w:rsidRPr="003248F7">
        <w:t xml:space="preserve">Чтобы маршрутизатор Mikrotik1 знал, как обрабатывать трафик для раздачи доступа в интернет клиентам, </w:t>
      </w:r>
      <w:r w:rsidR="005A55E4">
        <w:t>необходимо настроить</w:t>
      </w:r>
      <w:r w:rsidRPr="003248F7">
        <w:t xml:space="preserve"> srcnat (Source NAT) NAT- правило</w:t>
      </w:r>
      <w:r w:rsidR="00A37749">
        <w:t xml:space="preserve"> </w:t>
      </w:r>
      <w:r w:rsidRPr="003248F7">
        <w:t>— правило, заменяющее IP-адрес отправителя пакета с локального на публичный (общедоступный)</w:t>
      </w:r>
      <w:r w:rsidR="00031B60">
        <w:t xml:space="preserve"> (рисунок 25)</w:t>
      </w:r>
      <w:r w:rsidRPr="003248F7">
        <w:t>.</w:t>
      </w:r>
    </w:p>
    <w:p w:rsidR="001E796F" w:rsidRDefault="001E796F" w:rsidP="001E796F">
      <w:pPr>
        <w:pStyle w:val="PICTURE"/>
      </w:pPr>
      <w:r>
        <w:lastRenderedPageBreak/>
        <w:drawing>
          <wp:inline distT="0" distB="0" distL="0" distR="0" wp14:anchorId="1EA3EF5A" wp14:editId="12221887">
            <wp:extent cx="3408842" cy="2823410"/>
            <wp:effectExtent l="0" t="0" r="0" b="0"/>
            <wp:docPr id="798878703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8703" name="Graphic 1560823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4073" cy="28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F" w:rsidRPr="00A030B9" w:rsidRDefault="001E796F" w:rsidP="001E796F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25</w:t>
        </w:r>
      </w:fldSimple>
      <w:r w:rsidRPr="000214A2">
        <w:t xml:space="preserve"> </w:t>
      </w:r>
      <w:r>
        <w:t xml:space="preserve">— </w:t>
      </w:r>
      <w:r w:rsidR="00CC447A" w:rsidRPr="00CC447A">
        <w:t>Добавленное NAT-правило на Mikrotik</w:t>
      </w:r>
      <w:r w:rsidR="00C50B35" w:rsidRPr="00A030B9">
        <w:t>1</w:t>
      </w:r>
    </w:p>
    <w:p w:rsidR="008F4A52" w:rsidRDefault="00064E5A" w:rsidP="00064E5A">
      <w:pPr>
        <w:pStyle w:val="DIV2"/>
      </w:pPr>
      <w:bookmarkStart w:id="9" w:name="_Toc216884823"/>
      <w:r>
        <w:t xml:space="preserve">Настройка </w:t>
      </w:r>
      <w:r>
        <w:rPr>
          <w:lang w:val="en-US"/>
        </w:rPr>
        <w:t>VPCS</w:t>
      </w:r>
      <w:r w:rsidRPr="00064E5A">
        <w:t xml:space="preserve"> </w:t>
      </w:r>
      <w:r>
        <w:t>и проверка наличия связи между компонентами</w:t>
      </w:r>
      <w:bookmarkEnd w:id="9"/>
    </w:p>
    <w:p w:rsidR="008B595B" w:rsidRPr="004C3754" w:rsidRDefault="006A48CD" w:rsidP="008B595B">
      <w:pPr>
        <w:pStyle w:val="MAINTEXT2"/>
        <w:ind w:left="401"/>
      </w:pPr>
      <w:r>
        <w:t xml:space="preserve">Для настройки </w:t>
      </w:r>
      <w:r>
        <w:rPr>
          <w:lang w:val="en-US"/>
        </w:rPr>
        <w:t>VPCS</w:t>
      </w:r>
      <w:r w:rsidRPr="006A48CD">
        <w:t xml:space="preserve"> </w:t>
      </w:r>
      <w:r>
        <w:t>достаточно поменять имя хоста каждой машины на соответствующее имя</w:t>
      </w:r>
      <w:r w:rsidR="007D322F">
        <w:t xml:space="preserve"> узла</w:t>
      </w:r>
      <w:r>
        <w:t xml:space="preserve">, а также запросить динамический </w:t>
      </w:r>
      <w:r>
        <w:rPr>
          <w:lang w:val="en-US"/>
        </w:rPr>
        <w:t>IP</w:t>
      </w:r>
      <w:r w:rsidRPr="006A48CD">
        <w:t>-</w:t>
      </w:r>
      <w:r>
        <w:t>адрес</w:t>
      </w:r>
      <w:r w:rsidR="00785828">
        <w:t xml:space="preserve"> у </w:t>
      </w:r>
      <w:r w:rsidR="00785828">
        <w:rPr>
          <w:lang w:val="en-US"/>
        </w:rPr>
        <w:t>DHCP</w:t>
      </w:r>
      <w:r w:rsidR="00785828" w:rsidRPr="004C3754">
        <w:t>-</w:t>
      </w:r>
      <w:r w:rsidR="00785828">
        <w:t xml:space="preserve">сервера </w:t>
      </w:r>
      <w:r w:rsidR="00785828">
        <w:rPr>
          <w:lang w:val="en-US"/>
        </w:rPr>
        <w:t>Mikrotik</w:t>
      </w:r>
      <w:r w:rsidR="00785828" w:rsidRPr="004C3754">
        <w:t>1</w:t>
      </w:r>
      <w:r w:rsidR="002B79CC">
        <w:t xml:space="preserve"> (рисунок 26)</w:t>
      </w:r>
      <w:r w:rsidR="00785828" w:rsidRPr="004C3754">
        <w:t>.</w:t>
      </w:r>
    </w:p>
    <w:p w:rsidR="008B595B" w:rsidRDefault="008B595B" w:rsidP="008B595B">
      <w:pPr>
        <w:pStyle w:val="PICTURE"/>
      </w:pPr>
      <w:r>
        <w:drawing>
          <wp:inline distT="0" distB="0" distL="0" distR="0" wp14:anchorId="2B3183EC" wp14:editId="259EC848">
            <wp:extent cx="4294909" cy="2355999"/>
            <wp:effectExtent l="0" t="0" r="0" b="0"/>
            <wp:docPr id="69230857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8574" name="Graphic 1560823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8878" cy="23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5B" w:rsidRPr="004C3754" w:rsidRDefault="008B595B" w:rsidP="008B595B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26</w:t>
        </w:r>
      </w:fldSimple>
      <w:r w:rsidRPr="000214A2">
        <w:t xml:space="preserve"> </w:t>
      </w:r>
      <w:r>
        <w:t xml:space="preserve">— </w:t>
      </w:r>
      <w:r w:rsidR="00143F70">
        <w:t xml:space="preserve">Настройка </w:t>
      </w:r>
      <w:r w:rsidR="00143F70">
        <w:rPr>
          <w:lang w:val="en-US"/>
        </w:rPr>
        <w:t>PC</w:t>
      </w:r>
      <w:r w:rsidR="00143F70" w:rsidRPr="004C3754">
        <w:t>1</w:t>
      </w:r>
    </w:p>
    <w:p w:rsidR="008B595B" w:rsidRPr="004172E1" w:rsidRDefault="004C3754" w:rsidP="008B595B">
      <w:pPr>
        <w:pStyle w:val="MAINTEXT2"/>
        <w:ind w:left="401"/>
      </w:pPr>
      <w:r>
        <w:t xml:space="preserve">Аналогичным образом были настроены </w:t>
      </w:r>
      <w:r>
        <w:rPr>
          <w:lang w:val="en-US"/>
        </w:rPr>
        <w:t>PC</w:t>
      </w:r>
      <w:r w:rsidRPr="004C3754">
        <w:t>2–</w:t>
      </w:r>
      <w:r>
        <w:rPr>
          <w:lang w:val="en-US"/>
        </w:rPr>
        <w:t>PC</w:t>
      </w:r>
      <w:r w:rsidRPr="00061313">
        <w:t>7</w:t>
      </w:r>
      <w:r w:rsidR="00061313" w:rsidRPr="00D27B98">
        <w:t>.</w:t>
      </w:r>
      <w:r w:rsidR="00D27B98" w:rsidRPr="00D27B98">
        <w:t xml:space="preserve"> </w:t>
      </w:r>
      <w:r w:rsidR="00BC65D8">
        <w:t xml:space="preserve">Наконец, необходимо убедиться в </w:t>
      </w:r>
      <w:r w:rsidR="00276518">
        <w:t>наличи</w:t>
      </w:r>
      <w:r w:rsidR="00BC65D8">
        <w:t>и</w:t>
      </w:r>
      <w:r w:rsidR="00276518">
        <w:t xml:space="preserve"> связи между </w:t>
      </w:r>
      <w:r w:rsidR="00276518">
        <w:rPr>
          <w:lang w:val="en-US"/>
        </w:rPr>
        <w:t>PC</w:t>
      </w:r>
      <w:r w:rsidR="00276518" w:rsidRPr="00276518">
        <w:t xml:space="preserve">4 </w:t>
      </w:r>
      <w:r w:rsidR="00276518">
        <w:t xml:space="preserve">и </w:t>
      </w:r>
      <w:r w:rsidR="00276518">
        <w:rPr>
          <w:lang w:val="en-US"/>
        </w:rPr>
        <w:t>PC</w:t>
      </w:r>
      <w:r w:rsidR="00276518" w:rsidRPr="00276518">
        <w:t xml:space="preserve">6 </w:t>
      </w:r>
      <w:r w:rsidR="00276518">
        <w:t xml:space="preserve">внутри </w:t>
      </w:r>
      <w:r w:rsidR="00276518">
        <w:rPr>
          <w:lang w:val="en-US"/>
        </w:rPr>
        <w:t>VLAN</w:t>
      </w:r>
      <w:r w:rsidR="00276518" w:rsidRPr="00276518">
        <w:t>-20</w:t>
      </w:r>
      <w:r w:rsidR="004172E1">
        <w:t xml:space="preserve"> (рисунок 27)</w:t>
      </w:r>
      <w:r w:rsidR="00276518" w:rsidRPr="00C33C51">
        <w:t>.</w:t>
      </w:r>
    </w:p>
    <w:p w:rsidR="00CC05DC" w:rsidRDefault="00CC05DC" w:rsidP="00CC05DC">
      <w:pPr>
        <w:pStyle w:val="PICTURE"/>
      </w:pPr>
      <w:r>
        <w:lastRenderedPageBreak/>
        <w:drawing>
          <wp:inline distT="0" distB="0" distL="0" distR="0" wp14:anchorId="255E8F40" wp14:editId="37AA4D50">
            <wp:extent cx="3795741" cy="2714601"/>
            <wp:effectExtent l="0" t="0" r="1905" b="3810"/>
            <wp:docPr id="14699933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93369" name="Graphic 15608236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7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DC" w:rsidRPr="001173FC" w:rsidRDefault="00CC05DC" w:rsidP="00CC05DC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27</w:t>
        </w:r>
      </w:fldSimple>
      <w:r w:rsidRPr="000214A2">
        <w:t xml:space="preserve"> </w:t>
      </w:r>
      <w:r>
        <w:t xml:space="preserve">— </w:t>
      </w:r>
      <w:r w:rsidR="00553891">
        <w:t xml:space="preserve">Проверка связи внутри </w:t>
      </w:r>
      <w:r w:rsidR="00553891">
        <w:rPr>
          <w:lang w:val="en-US"/>
        </w:rPr>
        <w:t>VLAN</w:t>
      </w:r>
      <w:r w:rsidR="00553891" w:rsidRPr="001173FC">
        <w:t>-20</w:t>
      </w:r>
    </w:p>
    <w:p w:rsidR="00CC05DC" w:rsidRPr="005134F4" w:rsidRDefault="001173FC" w:rsidP="008B595B">
      <w:pPr>
        <w:pStyle w:val="MAINTEXT2"/>
        <w:ind w:left="401"/>
      </w:pPr>
      <w:r>
        <w:t xml:space="preserve">Также </w:t>
      </w:r>
      <w:r w:rsidR="00074B51">
        <w:t xml:space="preserve">нужно </w:t>
      </w:r>
      <w:r>
        <w:t>провери</w:t>
      </w:r>
      <w:r w:rsidR="00074B51">
        <w:t>ть</w:t>
      </w:r>
      <w:r>
        <w:t xml:space="preserve"> связь между </w:t>
      </w:r>
      <w:r>
        <w:rPr>
          <w:lang w:val="en-US"/>
        </w:rPr>
        <w:t>PC</w:t>
      </w:r>
      <w:r w:rsidRPr="001173FC">
        <w:t xml:space="preserve">1 </w:t>
      </w:r>
      <w:r>
        <w:t xml:space="preserve">и </w:t>
      </w:r>
      <w:r>
        <w:rPr>
          <w:lang w:val="en-US"/>
        </w:rPr>
        <w:t>PC</w:t>
      </w:r>
      <w:r w:rsidRPr="001173FC">
        <w:t xml:space="preserve">3 </w:t>
      </w:r>
      <w:r>
        <w:t xml:space="preserve">внутри </w:t>
      </w:r>
      <w:r>
        <w:rPr>
          <w:lang w:val="en-US"/>
        </w:rPr>
        <w:t>VLAN</w:t>
      </w:r>
      <w:r w:rsidRPr="001173FC">
        <w:t>-10</w:t>
      </w:r>
      <w:r w:rsidR="00BD25B9">
        <w:t xml:space="preserve"> </w:t>
      </w:r>
      <w:r w:rsidR="00BD25B9" w:rsidRPr="00BD25B9">
        <w:t>(рисунок</w:t>
      </w:r>
      <w:r w:rsidR="00BD25B9">
        <w:t xml:space="preserve"> 28</w:t>
      </w:r>
      <w:r w:rsidR="00BD25B9" w:rsidRPr="00BD25B9">
        <w:t>)</w:t>
      </w:r>
      <w:r w:rsidR="003A5608" w:rsidRPr="003A5608">
        <w:t>.</w:t>
      </w:r>
    </w:p>
    <w:p w:rsidR="00897AEC" w:rsidRDefault="00897AEC" w:rsidP="00897AEC">
      <w:pPr>
        <w:pStyle w:val="PICTURE"/>
      </w:pPr>
      <w:r>
        <w:drawing>
          <wp:inline distT="0" distB="0" distL="0" distR="0" wp14:anchorId="62D0C5B7" wp14:editId="7E3DEB8C">
            <wp:extent cx="3806311" cy="2462907"/>
            <wp:effectExtent l="0" t="0" r="3810" b="1270"/>
            <wp:docPr id="14568119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1198" name="Graphic 15608236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4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EC" w:rsidRPr="001173FC" w:rsidRDefault="00897AEC" w:rsidP="00897AEC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28</w:t>
        </w:r>
      </w:fldSimple>
      <w:r w:rsidRPr="000214A2">
        <w:t xml:space="preserve"> </w:t>
      </w:r>
      <w:r>
        <w:t xml:space="preserve">— Проверка связи внутри </w:t>
      </w:r>
      <w:r>
        <w:rPr>
          <w:lang w:val="en-US"/>
        </w:rPr>
        <w:t>VLAN</w:t>
      </w:r>
      <w:r w:rsidRPr="001173FC">
        <w:t>-</w:t>
      </w:r>
      <w:r w:rsidR="009E3846" w:rsidRPr="002C53E7">
        <w:t>1</w:t>
      </w:r>
      <w:r w:rsidRPr="001173FC">
        <w:t>0</w:t>
      </w:r>
    </w:p>
    <w:p w:rsidR="00897AEC" w:rsidRPr="00280E21" w:rsidRDefault="002C53E7" w:rsidP="008B595B">
      <w:pPr>
        <w:pStyle w:val="MAINTEXT2"/>
        <w:ind w:left="401"/>
      </w:pPr>
      <w:r>
        <w:t xml:space="preserve">Далее </w:t>
      </w:r>
      <w:r w:rsidR="009578AF">
        <w:t xml:space="preserve">была проверена </w:t>
      </w:r>
      <w:r>
        <w:t>связ</w:t>
      </w:r>
      <w:r w:rsidR="009578AF">
        <w:t>ь</w:t>
      </w:r>
      <w:r>
        <w:t xml:space="preserve"> между</w:t>
      </w:r>
      <w:r w:rsidR="002B4AC3" w:rsidRPr="002B4AC3">
        <w:t xml:space="preserve"> </w:t>
      </w:r>
      <w:r w:rsidR="002B4AC3">
        <w:rPr>
          <w:lang w:val="en-US"/>
        </w:rPr>
        <w:t>PC</w:t>
      </w:r>
      <w:r w:rsidR="002B4AC3" w:rsidRPr="002B4AC3">
        <w:t>5</w:t>
      </w:r>
      <w:r w:rsidR="002B4AC3">
        <w:t xml:space="preserve"> в</w:t>
      </w:r>
      <w:r>
        <w:t xml:space="preserve"> </w:t>
      </w:r>
      <w:r>
        <w:rPr>
          <w:lang w:val="en-US"/>
        </w:rPr>
        <w:t>VLAN</w:t>
      </w:r>
      <w:r w:rsidRPr="002C53E7">
        <w:t xml:space="preserve">-30 </w:t>
      </w:r>
      <w:r>
        <w:t xml:space="preserve">и </w:t>
      </w:r>
      <w:r w:rsidR="002B4AC3">
        <w:rPr>
          <w:lang w:val="en-US"/>
        </w:rPr>
        <w:t>PC</w:t>
      </w:r>
      <w:r w:rsidR="002B4AC3" w:rsidRPr="002B4AC3">
        <w:t xml:space="preserve">7 </w:t>
      </w:r>
      <w:r w:rsidR="002B4AC3">
        <w:t xml:space="preserve">в </w:t>
      </w:r>
      <w:r>
        <w:rPr>
          <w:lang w:val="en-US"/>
        </w:rPr>
        <w:t>VLAN</w:t>
      </w:r>
      <w:r w:rsidRPr="002C53E7">
        <w:t>-40</w:t>
      </w:r>
      <w:r w:rsidR="001B74A1">
        <w:t xml:space="preserve"> </w:t>
      </w:r>
      <w:r w:rsidR="001B74A1" w:rsidRPr="001B74A1">
        <w:t xml:space="preserve">(рисунок </w:t>
      </w:r>
      <w:r w:rsidR="001B74A1">
        <w:t>29</w:t>
      </w:r>
      <w:r w:rsidR="001B74A1" w:rsidRPr="001B74A1">
        <w:t>)</w:t>
      </w:r>
      <w:r w:rsidR="00996F7C" w:rsidRPr="00596A6B">
        <w:t>.</w:t>
      </w:r>
    </w:p>
    <w:p w:rsidR="00596A6B" w:rsidRDefault="00596A6B" w:rsidP="00596A6B">
      <w:pPr>
        <w:pStyle w:val="PICTURE"/>
      </w:pPr>
      <w:r>
        <w:lastRenderedPageBreak/>
        <w:drawing>
          <wp:inline distT="0" distB="0" distL="0" distR="0" wp14:anchorId="008B4F8D" wp14:editId="7B777A48">
            <wp:extent cx="3806311" cy="2401027"/>
            <wp:effectExtent l="0" t="0" r="3810" b="0"/>
            <wp:docPr id="9067176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1768" name="Graphic 1560823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4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6B" w:rsidRPr="00E12EC8" w:rsidRDefault="00596A6B" w:rsidP="00596A6B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29</w:t>
        </w:r>
      </w:fldSimple>
      <w:r w:rsidRPr="000214A2">
        <w:t xml:space="preserve"> </w:t>
      </w:r>
      <w:r>
        <w:t xml:space="preserve">— Проверка связи </w:t>
      </w:r>
      <w:r w:rsidR="003D28AC">
        <w:t>между</w:t>
      </w:r>
      <w:r>
        <w:t xml:space="preserve"> </w:t>
      </w:r>
      <w:r>
        <w:rPr>
          <w:lang w:val="en-US"/>
        </w:rPr>
        <w:t>VLAN</w:t>
      </w:r>
      <w:r w:rsidRPr="001173FC">
        <w:t>-</w:t>
      </w:r>
      <w:r w:rsidR="003D28AC">
        <w:t>3</w:t>
      </w:r>
      <w:r w:rsidRPr="001173FC">
        <w:t>0</w:t>
      </w:r>
      <w:r w:rsidR="003D28AC">
        <w:t xml:space="preserve"> и </w:t>
      </w:r>
      <w:r w:rsidR="003D28AC">
        <w:rPr>
          <w:lang w:val="en-US"/>
        </w:rPr>
        <w:t>VLAN</w:t>
      </w:r>
      <w:r w:rsidR="003D28AC" w:rsidRPr="00E12EC8">
        <w:t>-40</w:t>
      </w:r>
    </w:p>
    <w:p w:rsidR="00596A6B" w:rsidRDefault="00E12EC8" w:rsidP="008B595B">
      <w:pPr>
        <w:pStyle w:val="MAINTEXT2"/>
        <w:ind w:left="401"/>
      </w:pPr>
      <w:r>
        <w:t xml:space="preserve">И наконец, </w:t>
      </w:r>
      <w:r w:rsidR="001544ED">
        <w:t>был</w:t>
      </w:r>
      <w:r w:rsidR="00D053D3">
        <w:t>о</w:t>
      </w:r>
      <w:r w:rsidR="001544ED">
        <w:t xml:space="preserve"> </w:t>
      </w:r>
      <w:r>
        <w:t>провер</w:t>
      </w:r>
      <w:r w:rsidR="001544ED">
        <w:t>ено</w:t>
      </w:r>
      <w:r>
        <w:t xml:space="preserve"> наличие связи </w:t>
      </w:r>
      <w:r>
        <w:rPr>
          <w:lang w:val="en-US"/>
        </w:rPr>
        <w:t>PC</w:t>
      </w:r>
      <w:r w:rsidRPr="00E12EC8">
        <w:t xml:space="preserve">2 </w:t>
      </w:r>
      <w:r>
        <w:t xml:space="preserve">в </w:t>
      </w:r>
      <w:r>
        <w:rPr>
          <w:lang w:val="en-US"/>
        </w:rPr>
        <w:t>VLAN</w:t>
      </w:r>
      <w:r w:rsidRPr="00E12EC8">
        <w:t>-10</w:t>
      </w:r>
      <w:r w:rsidR="008A3A89">
        <w:t xml:space="preserve">, </w:t>
      </w:r>
      <w:r w:rsidR="008A3A89" w:rsidRPr="008A3A89">
        <w:t>а также PC7 в VLAN-40</w:t>
      </w:r>
      <w:r w:rsidRPr="00E12EC8">
        <w:t xml:space="preserve"> </w:t>
      </w:r>
      <w:r>
        <w:t>с интернетом</w:t>
      </w:r>
      <w:r w:rsidR="00280E21">
        <w:t xml:space="preserve"> </w:t>
      </w:r>
      <w:r w:rsidR="00280E21" w:rsidRPr="00280E21">
        <w:t>(рисун</w:t>
      </w:r>
      <w:r w:rsidR="00280E21">
        <w:t>ки 30–31</w:t>
      </w:r>
      <w:r w:rsidR="00280E21" w:rsidRPr="00280E21">
        <w:t>)</w:t>
      </w:r>
      <w:r>
        <w:t>.</w:t>
      </w:r>
    </w:p>
    <w:p w:rsidR="00B347C4" w:rsidRDefault="00B347C4" w:rsidP="00B347C4">
      <w:pPr>
        <w:pStyle w:val="PICTURE"/>
      </w:pPr>
      <w:r>
        <w:drawing>
          <wp:inline distT="0" distB="0" distL="0" distR="0" wp14:anchorId="1D68AFE8" wp14:editId="543113AC">
            <wp:extent cx="4677226" cy="1939637"/>
            <wp:effectExtent l="0" t="0" r="0" b="0"/>
            <wp:docPr id="166252631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6318" name="Graphic 15608236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8310" cy="19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C4" w:rsidRPr="00AA0986" w:rsidRDefault="00B347C4" w:rsidP="00B347C4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30</w:t>
        </w:r>
      </w:fldSimple>
      <w:r w:rsidRPr="000214A2">
        <w:t xml:space="preserve"> </w:t>
      </w:r>
      <w:r>
        <w:t xml:space="preserve">— Проверка </w:t>
      </w:r>
      <w:r w:rsidR="00C139CA">
        <w:t xml:space="preserve">доступа в интернет из </w:t>
      </w:r>
      <w:r w:rsidR="00C139CA">
        <w:rPr>
          <w:lang w:val="en-US"/>
        </w:rPr>
        <w:t>VLAN</w:t>
      </w:r>
      <w:r w:rsidR="00C139CA" w:rsidRPr="00AA0986">
        <w:t>-10</w:t>
      </w:r>
    </w:p>
    <w:p w:rsidR="00B21715" w:rsidRDefault="00B21715" w:rsidP="00B21715">
      <w:pPr>
        <w:pStyle w:val="PICTURE"/>
      </w:pPr>
      <w:r>
        <w:drawing>
          <wp:inline distT="0" distB="0" distL="0" distR="0" wp14:anchorId="32EEA8EF" wp14:editId="08D39F56">
            <wp:extent cx="4698310" cy="1948380"/>
            <wp:effectExtent l="0" t="0" r="0" b="0"/>
            <wp:docPr id="825917357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7357" name="Graphic 15608236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8310" cy="19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15" w:rsidRPr="00AA0986" w:rsidRDefault="00B21715" w:rsidP="00B21715">
      <w:pPr>
        <w:pStyle w:val="PICTURECAPTION"/>
      </w:pPr>
      <w:r>
        <w:t xml:space="preserve">Рисунок </w:t>
      </w:r>
      <w:fldSimple w:instr=" SEQ Рисунок \* ARABIC ">
        <w:r w:rsidR="00B40645">
          <w:rPr>
            <w:noProof/>
          </w:rPr>
          <w:t>31</w:t>
        </w:r>
      </w:fldSimple>
      <w:r w:rsidRPr="000214A2">
        <w:t xml:space="preserve"> </w:t>
      </w:r>
      <w:r>
        <w:t xml:space="preserve">— Проверка доступа в интернет из </w:t>
      </w:r>
      <w:r>
        <w:rPr>
          <w:lang w:val="en-US"/>
        </w:rPr>
        <w:t>VLAN</w:t>
      </w:r>
      <w:r w:rsidRPr="00AA0986">
        <w:t>-</w:t>
      </w:r>
      <w:r w:rsidR="007F414F" w:rsidRPr="002074AD">
        <w:t>4</w:t>
      </w:r>
      <w:r w:rsidRPr="00AA0986">
        <w:t>0</w:t>
      </w:r>
    </w:p>
    <w:p w:rsidR="00AF124D" w:rsidRPr="00D07E45" w:rsidRDefault="00AF124D">
      <w:pPr>
        <w:spacing w:after="200" w:line="276" w:lineRule="auto"/>
        <w:rPr>
          <w:sz w:val="28"/>
          <w:szCs w:val="28"/>
        </w:rPr>
      </w:pPr>
      <w:r w:rsidRPr="00D07E45">
        <w:br w:type="page"/>
      </w:r>
    </w:p>
    <w:p w:rsidR="00AF124D" w:rsidRDefault="00AF124D" w:rsidP="00AF124D">
      <w:pPr>
        <w:pStyle w:val="H1"/>
      </w:pPr>
      <w:bookmarkStart w:id="10" w:name="_Toc211061122"/>
      <w:bookmarkStart w:id="11" w:name="_Toc216884824"/>
      <w:r w:rsidRPr="00810104">
        <w:lastRenderedPageBreak/>
        <w:t>ЗАКЛЮЧЕНИЕ</w:t>
      </w:r>
      <w:bookmarkEnd w:id="10"/>
      <w:bookmarkEnd w:id="11"/>
    </w:p>
    <w:p w:rsidR="00152173" w:rsidRDefault="00152173" w:rsidP="00152173">
      <w:pPr>
        <w:pStyle w:val="MAINTEXT1"/>
      </w:pPr>
      <w:r>
        <w:t>В ходе выполнения курсовой работы была создана модель компьютерной сети на виртуальном стенде в соответствии с заданной топологией. Были определены характеристики используемого сетевого оборудования и реализована карта сети, отражающая структуру соединений между коммутаторами, маршрутизаторами и конечными узлами.</w:t>
      </w:r>
    </w:p>
    <w:p w:rsidR="00152173" w:rsidRDefault="00152173" w:rsidP="00152173">
      <w:pPr>
        <w:pStyle w:val="MAINTEXT1"/>
      </w:pPr>
      <w:r>
        <w:t>В процессе работы были настроены коммутаторы Cisco IOL Switch, включая конфигурацию VLAN и параметров коммутации, а также маршрутизаторы Mikrotik, обеспечивающие маршрутизацию между сегментами сети и доступ к сети Интернет. Отдельное внимание было уделено корректной настройке сетевых интерфейсов и служб, необходимых для стабильного взаимодействия всех компонентов сети.</w:t>
      </w:r>
    </w:p>
    <w:p w:rsidR="00152173" w:rsidRDefault="00152173" w:rsidP="00152173">
      <w:pPr>
        <w:pStyle w:val="MAINTEXT1"/>
      </w:pPr>
      <w:r>
        <w:t>Для проверки работоспособности модели были использованы виртуальные узлы VPCS, с помощью которых была подтверждена наличие связи внутри одного VLAN, между различными VLAN, а также доступ к сети Интернет. Результаты тестирования показали, что все элементы сети функционируют корректно, а поставленная цель курсовой работы была полностью достигнута.</w:t>
      </w:r>
    </w:p>
    <w:p w:rsidR="00AF124D" w:rsidRDefault="00152173" w:rsidP="00152173">
      <w:pPr>
        <w:pStyle w:val="MAINTEXT1"/>
      </w:pPr>
      <w:r>
        <w:t>Выполнение данной работы позволило закрепить практические навыки проектирования и настройки локальных сетей, а также получить опыт работы с оборудованием Cisco и Mikrotik в условиях, приближенных к реальной сетевой инфраструктуре.</w:t>
      </w:r>
    </w:p>
    <w:p w:rsidR="00AF124D" w:rsidRPr="00FF2869" w:rsidRDefault="00AF124D" w:rsidP="00AF124D">
      <w:pPr>
        <w:pStyle w:val="MAINTEXT1"/>
      </w:pPr>
      <w:r w:rsidRPr="00314D60">
        <w:br w:type="page"/>
      </w:r>
    </w:p>
    <w:p w:rsidR="00AF124D" w:rsidRPr="00C72183" w:rsidRDefault="00AF124D" w:rsidP="00AF124D">
      <w:pPr>
        <w:pStyle w:val="H1"/>
      </w:pPr>
      <w:bookmarkStart w:id="12" w:name="_Toc211061123"/>
      <w:bookmarkStart w:id="13" w:name="_Toc216884825"/>
      <w:r w:rsidRPr="00C72183">
        <w:lastRenderedPageBreak/>
        <w:t>СПИСОК ИСПОЛЬЗОВАННЫХ ИСТОЧНИКОВ</w:t>
      </w:r>
      <w:bookmarkEnd w:id="12"/>
      <w:bookmarkEnd w:id="13"/>
    </w:p>
    <w:p w:rsidR="00F117C7" w:rsidRDefault="00F117C7" w:rsidP="00F117C7">
      <w:pPr>
        <w:pStyle w:val="RESOURCESLIST"/>
        <w:rPr>
          <w:sz w:val="24"/>
          <w:szCs w:val="24"/>
        </w:rPr>
      </w:pPr>
      <w:r>
        <w:t>Таненбаум, Э. С. Компьютерные сети / Э. С. Таненбаум, Д. Уэзеролл. — 5-е изд. — СПб.: Питер, 2016. — 960 с.</w:t>
      </w:r>
    </w:p>
    <w:p w:rsidR="00F117C7" w:rsidRPr="00F117C7" w:rsidRDefault="00F117C7" w:rsidP="00F117C7">
      <w:pPr>
        <w:pStyle w:val="RESOURCESLIST"/>
        <w:rPr>
          <w:lang w:val="en-US"/>
        </w:rPr>
      </w:pPr>
      <w:r w:rsidRPr="00F117C7">
        <w:rPr>
          <w:lang w:val="en-US"/>
        </w:rPr>
        <w:t>Odom, W. Cisco CCNA 200-301 Official Cert Guide. Volume 1 / W. Odom. — Indianapolis: Cisco Press, 2020. — 1024 p.</w:t>
      </w:r>
    </w:p>
    <w:p w:rsidR="00F117C7" w:rsidRDefault="00F117C7" w:rsidP="00F117C7">
      <w:pPr>
        <w:pStyle w:val="RESOURCESLIST"/>
      </w:pPr>
      <w:r>
        <w:t xml:space="preserve">Документация MikroTik: настройка маршрутизации, NAT и DHCP / MikroTik, 2024. — URL: </w:t>
      </w:r>
      <w:r w:rsidRPr="000542E2">
        <w:t>https://help.mikrotik.com/docs/</w:t>
      </w:r>
      <w:r>
        <w:t xml:space="preserve"> (дата обращения: </w:t>
      </w:r>
      <w:r w:rsidR="00FC2B18">
        <w:t>12</w:t>
      </w:r>
      <w:r>
        <w:t>.</w:t>
      </w:r>
      <w:r w:rsidR="00FC2B18">
        <w:t>12</w:t>
      </w:r>
      <w:r>
        <w:t>.2025)</w:t>
      </w:r>
    </w:p>
    <w:sectPr w:rsidR="00F117C7" w:rsidSect="00271C67">
      <w:footerReference w:type="default" r:id="rId40"/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E6BBF" w:rsidRDefault="009E6BBF" w:rsidP="0002180F">
      <w:r>
        <w:separator/>
      </w:r>
    </w:p>
  </w:endnote>
  <w:endnote w:type="continuationSeparator" w:id="0">
    <w:p w:rsidR="009E6BBF" w:rsidRDefault="009E6BBF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721997"/>
      <w:docPartObj>
        <w:docPartGallery w:val="Page Numbers (Bottom of Page)"/>
        <w:docPartUnique/>
      </w:docPartObj>
    </w:sdtPr>
    <w:sdtContent>
      <w:p w:rsidR="00F14A4D" w:rsidRDefault="00F14A4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E6BBF" w:rsidRDefault="009E6BBF" w:rsidP="0002180F">
      <w:r>
        <w:separator/>
      </w:r>
    </w:p>
  </w:footnote>
  <w:footnote w:type="continuationSeparator" w:id="0">
    <w:p w:rsidR="009E6BBF" w:rsidRDefault="009E6BBF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9E37FBE"/>
    <w:multiLevelType w:val="multilevel"/>
    <w:tmpl w:val="529A4F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D645768"/>
    <w:multiLevelType w:val="multilevel"/>
    <w:tmpl w:val="00D8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B17E6F"/>
    <w:multiLevelType w:val="multilevel"/>
    <w:tmpl w:val="72BE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9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0E65CBE"/>
    <w:multiLevelType w:val="multilevel"/>
    <w:tmpl w:val="12603E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pStyle w:val="LIST1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75B76D9"/>
    <w:multiLevelType w:val="multilevel"/>
    <w:tmpl w:val="72DE29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4D3D6EEE"/>
    <w:multiLevelType w:val="multilevel"/>
    <w:tmpl w:val="EA2C3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4E490509"/>
    <w:multiLevelType w:val="hybridMultilevel"/>
    <w:tmpl w:val="D354C37C"/>
    <w:lvl w:ilvl="0" w:tplc="127EB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5E14E0"/>
    <w:multiLevelType w:val="multilevel"/>
    <w:tmpl w:val="F3B4C8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539C47C1"/>
    <w:multiLevelType w:val="multilevel"/>
    <w:tmpl w:val="F646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0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1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2" w15:restartNumberingAfterBreak="0">
    <w:nsid w:val="7785044D"/>
    <w:multiLevelType w:val="multilevel"/>
    <w:tmpl w:val="5B044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4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5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6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35"/>
  </w:num>
  <w:num w:numId="2" w16cid:durableId="51000295">
    <w:abstractNumId w:val="13"/>
  </w:num>
  <w:num w:numId="3" w16cid:durableId="7803424">
    <w:abstractNumId w:val="4"/>
  </w:num>
  <w:num w:numId="4" w16cid:durableId="1588266987">
    <w:abstractNumId w:val="24"/>
  </w:num>
  <w:num w:numId="5" w16cid:durableId="1694988039">
    <w:abstractNumId w:val="22"/>
  </w:num>
  <w:num w:numId="6" w16cid:durableId="905725245">
    <w:abstractNumId w:val="54"/>
  </w:num>
  <w:num w:numId="7" w16cid:durableId="2087654054">
    <w:abstractNumId w:val="21"/>
  </w:num>
  <w:num w:numId="8" w16cid:durableId="99379667">
    <w:abstractNumId w:val="8"/>
  </w:num>
  <w:num w:numId="9" w16cid:durableId="286661867">
    <w:abstractNumId w:val="26"/>
  </w:num>
  <w:num w:numId="10" w16cid:durableId="1807970584">
    <w:abstractNumId w:val="31"/>
  </w:num>
  <w:num w:numId="11" w16cid:durableId="1580169564">
    <w:abstractNumId w:val="44"/>
  </w:num>
  <w:num w:numId="12" w16cid:durableId="1337418905">
    <w:abstractNumId w:val="11"/>
  </w:num>
  <w:num w:numId="13" w16cid:durableId="1602107157">
    <w:abstractNumId w:val="42"/>
  </w:num>
  <w:num w:numId="14" w16cid:durableId="878014083">
    <w:abstractNumId w:val="18"/>
  </w:num>
  <w:num w:numId="15" w16cid:durableId="1567036711">
    <w:abstractNumId w:val="14"/>
  </w:num>
  <w:num w:numId="16" w16cid:durableId="806313730">
    <w:abstractNumId w:val="17"/>
  </w:num>
  <w:num w:numId="17" w16cid:durableId="1398626414">
    <w:abstractNumId w:val="7"/>
  </w:num>
  <w:num w:numId="18" w16cid:durableId="1875539266">
    <w:abstractNumId w:val="55"/>
  </w:num>
  <w:num w:numId="19" w16cid:durableId="949632104">
    <w:abstractNumId w:val="23"/>
  </w:num>
  <w:num w:numId="20" w16cid:durableId="339623686">
    <w:abstractNumId w:val="9"/>
  </w:num>
  <w:num w:numId="21" w16cid:durableId="2036956411">
    <w:abstractNumId w:val="20"/>
  </w:num>
  <w:num w:numId="22" w16cid:durableId="1264530015">
    <w:abstractNumId w:val="40"/>
  </w:num>
  <w:num w:numId="23" w16cid:durableId="640966182">
    <w:abstractNumId w:val="29"/>
  </w:num>
  <w:num w:numId="24" w16cid:durableId="568002818">
    <w:abstractNumId w:val="25"/>
  </w:num>
  <w:num w:numId="25" w16cid:durableId="669990759">
    <w:abstractNumId w:val="47"/>
  </w:num>
  <w:num w:numId="26" w16cid:durableId="1588153943">
    <w:abstractNumId w:val="49"/>
  </w:num>
  <w:num w:numId="27" w16cid:durableId="1588611934">
    <w:abstractNumId w:val="15"/>
  </w:num>
  <w:num w:numId="28" w16cid:durableId="188178172">
    <w:abstractNumId w:val="45"/>
  </w:num>
  <w:num w:numId="29" w16cid:durableId="837769139">
    <w:abstractNumId w:val="39"/>
  </w:num>
  <w:num w:numId="30" w16cid:durableId="896745036">
    <w:abstractNumId w:val="0"/>
  </w:num>
  <w:num w:numId="31" w16cid:durableId="2041591886">
    <w:abstractNumId w:val="27"/>
  </w:num>
  <w:num w:numId="32" w16cid:durableId="1834759801">
    <w:abstractNumId w:val="36"/>
  </w:num>
  <w:num w:numId="33" w16cid:durableId="158811944">
    <w:abstractNumId w:val="38"/>
  </w:num>
  <w:num w:numId="34" w16cid:durableId="635914590">
    <w:abstractNumId w:val="37"/>
  </w:num>
  <w:num w:numId="35" w16cid:durableId="1211922188">
    <w:abstractNumId w:val="51"/>
  </w:num>
  <w:num w:numId="36" w16cid:durableId="623854524">
    <w:abstractNumId w:val="12"/>
  </w:num>
  <w:num w:numId="37" w16cid:durableId="456459562">
    <w:abstractNumId w:val="19"/>
  </w:num>
  <w:num w:numId="38" w16cid:durableId="474029193">
    <w:abstractNumId w:val="10"/>
  </w:num>
  <w:num w:numId="39" w16cid:durableId="133719902">
    <w:abstractNumId w:val="43"/>
  </w:num>
  <w:num w:numId="40" w16cid:durableId="670302458">
    <w:abstractNumId w:val="56"/>
  </w:num>
  <w:num w:numId="41" w16cid:durableId="1295334840">
    <w:abstractNumId w:val="53"/>
  </w:num>
  <w:num w:numId="42" w16cid:durableId="1760104189">
    <w:abstractNumId w:val="3"/>
  </w:num>
  <w:num w:numId="43" w16cid:durableId="507210303">
    <w:abstractNumId w:val="50"/>
  </w:num>
  <w:num w:numId="44" w16cid:durableId="163861233">
    <w:abstractNumId w:val="2"/>
  </w:num>
  <w:num w:numId="45" w16cid:durableId="1184436289">
    <w:abstractNumId w:val="46"/>
  </w:num>
  <w:num w:numId="46" w16cid:durableId="2061517125">
    <w:abstractNumId w:val="41"/>
  </w:num>
  <w:num w:numId="47" w16cid:durableId="1036538417">
    <w:abstractNumId w:val="48"/>
  </w:num>
  <w:num w:numId="48" w16cid:durableId="1769040316">
    <w:abstractNumId w:val="28"/>
  </w:num>
  <w:num w:numId="49" w16cid:durableId="981155648">
    <w:abstractNumId w:val="32"/>
  </w:num>
  <w:num w:numId="50" w16cid:durableId="406458465">
    <w:abstractNumId w:val="33"/>
  </w:num>
  <w:num w:numId="51" w16cid:durableId="313533192">
    <w:abstractNumId w:val="6"/>
  </w:num>
  <w:num w:numId="52" w16cid:durableId="1096248197">
    <w:abstractNumId w:val="30"/>
  </w:num>
  <w:num w:numId="53" w16cid:durableId="461847682">
    <w:abstractNumId w:val="52"/>
  </w:num>
  <w:num w:numId="54" w16cid:durableId="922952973">
    <w:abstractNumId w:val="5"/>
  </w:num>
  <w:num w:numId="55" w16cid:durableId="1417747817">
    <w:abstractNumId w:val="34"/>
  </w:num>
  <w:num w:numId="56" w16cid:durableId="10013958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74911519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48767085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448277069">
    <w:abstractNumId w:val="16"/>
  </w:num>
  <w:num w:numId="60" w16cid:durableId="1874152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4D"/>
    <w:rsid w:val="0000109C"/>
    <w:rsid w:val="00001A58"/>
    <w:rsid w:val="00014029"/>
    <w:rsid w:val="00016F54"/>
    <w:rsid w:val="000214A2"/>
    <w:rsid w:val="000215AF"/>
    <w:rsid w:val="0002172C"/>
    <w:rsid w:val="0002180F"/>
    <w:rsid w:val="000244B3"/>
    <w:rsid w:val="00024B39"/>
    <w:rsid w:val="00027828"/>
    <w:rsid w:val="00031B60"/>
    <w:rsid w:val="00033B0C"/>
    <w:rsid w:val="00041495"/>
    <w:rsid w:val="0004168B"/>
    <w:rsid w:val="00041E3D"/>
    <w:rsid w:val="0004484D"/>
    <w:rsid w:val="00053C7C"/>
    <w:rsid w:val="000542E2"/>
    <w:rsid w:val="00056C94"/>
    <w:rsid w:val="00061313"/>
    <w:rsid w:val="000616A3"/>
    <w:rsid w:val="00063CC3"/>
    <w:rsid w:val="00063FD9"/>
    <w:rsid w:val="00064E5A"/>
    <w:rsid w:val="000707C8"/>
    <w:rsid w:val="000709CC"/>
    <w:rsid w:val="0007382F"/>
    <w:rsid w:val="00074B51"/>
    <w:rsid w:val="00074E99"/>
    <w:rsid w:val="00081AFC"/>
    <w:rsid w:val="00090445"/>
    <w:rsid w:val="000928CE"/>
    <w:rsid w:val="000A2CF1"/>
    <w:rsid w:val="000A67BE"/>
    <w:rsid w:val="000B69FD"/>
    <w:rsid w:val="000C031F"/>
    <w:rsid w:val="000D2FB5"/>
    <w:rsid w:val="000E2F80"/>
    <w:rsid w:val="000E693C"/>
    <w:rsid w:val="000F019B"/>
    <w:rsid w:val="00104297"/>
    <w:rsid w:val="00112CBF"/>
    <w:rsid w:val="00115798"/>
    <w:rsid w:val="00116F39"/>
    <w:rsid w:val="00116F5E"/>
    <w:rsid w:val="001173FC"/>
    <w:rsid w:val="0012034B"/>
    <w:rsid w:val="00121FAC"/>
    <w:rsid w:val="00130CEB"/>
    <w:rsid w:val="0013212E"/>
    <w:rsid w:val="00133F9E"/>
    <w:rsid w:val="0013496B"/>
    <w:rsid w:val="00134EC0"/>
    <w:rsid w:val="00136236"/>
    <w:rsid w:val="00143F70"/>
    <w:rsid w:val="00146E7E"/>
    <w:rsid w:val="00152173"/>
    <w:rsid w:val="00153F0F"/>
    <w:rsid w:val="001544ED"/>
    <w:rsid w:val="00164280"/>
    <w:rsid w:val="00164B12"/>
    <w:rsid w:val="00166165"/>
    <w:rsid w:val="001668D6"/>
    <w:rsid w:val="00177559"/>
    <w:rsid w:val="00181B82"/>
    <w:rsid w:val="00183431"/>
    <w:rsid w:val="00186BEF"/>
    <w:rsid w:val="00187D39"/>
    <w:rsid w:val="0019069A"/>
    <w:rsid w:val="0019280A"/>
    <w:rsid w:val="00194A01"/>
    <w:rsid w:val="001A4951"/>
    <w:rsid w:val="001A6877"/>
    <w:rsid w:val="001B74A1"/>
    <w:rsid w:val="001C4D7D"/>
    <w:rsid w:val="001C63CC"/>
    <w:rsid w:val="001D1063"/>
    <w:rsid w:val="001D2DD5"/>
    <w:rsid w:val="001D654B"/>
    <w:rsid w:val="001D7ED5"/>
    <w:rsid w:val="001E796F"/>
    <w:rsid w:val="001F058A"/>
    <w:rsid w:val="001F4061"/>
    <w:rsid w:val="001F67A9"/>
    <w:rsid w:val="002011C3"/>
    <w:rsid w:val="002074AD"/>
    <w:rsid w:val="002130FA"/>
    <w:rsid w:val="00233B73"/>
    <w:rsid w:val="002368EC"/>
    <w:rsid w:val="00271C67"/>
    <w:rsid w:val="00274E8B"/>
    <w:rsid w:val="00276518"/>
    <w:rsid w:val="002775A1"/>
    <w:rsid w:val="00280E21"/>
    <w:rsid w:val="00284869"/>
    <w:rsid w:val="00285AE3"/>
    <w:rsid w:val="002877FA"/>
    <w:rsid w:val="00291133"/>
    <w:rsid w:val="00294A6B"/>
    <w:rsid w:val="002956BD"/>
    <w:rsid w:val="00295A39"/>
    <w:rsid w:val="002A0F82"/>
    <w:rsid w:val="002A41E3"/>
    <w:rsid w:val="002A6498"/>
    <w:rsid w:val="002A7B49"/>
    <w:rsid w:val="002B4AC3"/>
    <w:rsid w:val="002B4F79"/>
    <w:rsid w:val="002B57EB"/>
    <w:rsid w:val="002B6F58"/>
    <w:rsid w:val="002B79CC"/>
    <w:rsid w:val="002C0A32"/>
    <w:rsid w:val="002C53E7"/>
    <w:rsid w:val="002D5C30"/>
    <w:rsid w:val="002E3E10"/>
    <w:rsid w:val="002E7BFF"/>
    <w:rsid w:val="002F6184"/>
    <w:rsid w:val="00300DD1"/>
    <w:rsid w:val="00303E1E"/>
    <w:rsid w:val="00304DD6"/>
    <w:rsid w:val="00314D60"/>
    <w:rsid w:val="003248F7"/>
    <w:rsid w:val="00326699"/>
    <w:rsid w:val="00330C3C"/>
    <w:rsid w:val="00342101"/>
    <w:rsid w:val="00352422"/>
    <w:rsid w:val="00353F7B"/>
    <w:rsid w:val="003569F8"/>
    <w:rsid w:val="003730D2"/>
    <w:rsid w:val="00374808"/>
    <w:rsid w:val="00382862"/>
    <w:rsid w:val="00383988"/>
    <w:rsid w:val="00392830"/>
    <w:rsid w:val="003A026C"/>
    <w:rsid w:val="003A5608"/>
    <w:rsid w:val="003B3807"/>
    <w:rsid w:val="003B5393"/>
    <w:rsid w:val="003B75B7"/>
    <w:rsid w:val="003C1D45"/>
    <w:rsid w:val="003C2ABC"/>
    <w:rsid w:val="003C5B2C"/>
    <w:rsid w:val="003D28AC"/>
    <w:rsid w:val="003D2A5C"/>
    <w:rsid w:val="003D538D"/>
    <w:rsid w:val="003D600B"/>
    <w:rsid w:val="003E6A7D"/>
    <w:rsid w:val="003F3EDF"/>
    <w:rsid w:val="003F448A"/>
    <w:rsid w:val="003F669E"/>
    <w:rsid w:val="003F7F82"/>
    <w:rsid w:val="00404D15"/>
    <w:rsid w:val="00405D24"/>
    <w:rsid w:val="00411995"/>
    <w:rsid w:val="004137A2"/>
    <w:rsid w:val="00413AAB"/>
    <w:rsid w:val="004172E1"/>
    <w:rsid w:val="0042534F"/>
    <w:rsid w:val="00430636"/>
    <w:rsid w:val="00433AEF"/>
    <w:rsid w:val="00435081"/>
    <w:rsid w:val="00437F1F"/>
    <w:rsid w:val="0044395E"/>
    <w:rsid w:val="00443E13"/>
    <w:rsid w:val="004506A2"/>
    <w:rsid w:val="004512A7"/>
    <w:rsid w:val="00474DAE"/>
    <w:rsid w:val="0047521D"/>
    <w:rsid w:val="004806F2"/>
    <w:rsid w:val="004901CE"/>
    <w:rsid w:val="00490A54"/>
    <w:rsid w:val="00494B7C"/>
    <w:rsid w:val="004B05E5"/>
    <w:rsid w:val="004B2CD1"/>
    <w:rsid w:val="004C3754"/>
    <w:rsid w:val="004C54BA"/>
    <w:rsid w:val="004C5B2A"/>
    <w:rsid w:val="004C674A"/>
    <w:rsid w:val="004D38AD"/>
    <w:rsid w:val="004E7C23"/>
    <w:rsid w:val="004F1F1D"/>
    <w:rsid w:val="00504B92"/>
    <w:rsid w:val="00505D5D"/>
    <w:rsid w:val="00505D92"/>
    <w:rsid w:val="005134F4"/>
    <w:rsid w:val="00514592"/>
    <w:rsid w:val="0051771D"/>
    <w:rsid w:val="00524674"/>
    <w:rsid w:val="00526B65"/>
    <w:rsid w:val="00532BB5"/>
    <w:rsid w:val="00535799"/>
    <w:rsid w:val="005364DC"/>
    <w:rsid w:val="005378AF"/>
    <w:rsid w:val="005509A7"/>
    <w:rsid w:val="00552C4F"/>
    <w:rsid w:val="00553891"/>
    <w:rsid w:val="005558C8"/>
    <w:rsid w:val="0058268F"/>
    <w:rsid w:val="00594B7C"/>
    <w:rsid w:val="00596A6B"/>
    <w:rsid w:val="005A2A15"/>
    <w:rsid w:val="005A55E4"/>
    <w:rsid w:val="005B0570"/>
    <w:rsid w:val="005B566C"/>
    <w:rsid w:val="005B566D"/>
    <w:rsid w:val="005B7ABA"/>
    <w:rsid w:val="005C6680"/>
    <w:rsid w:val="005D34D2"/>
    <w:rsid w:val="005E3C66"/>
    <w:rsid w:val="005E3D88"/>
    <w:rsid w:val="005E7412"/>
    <w:rsid w:val="005F02E0"/>
    <w:rsid w:val="005F5EC4"/>
    <w:rsid w:val="00605C10"/>
    <w:rsid w:val="006101E0"/>
    <w:rsid w:val="00610F71"/>
    <w:rsid w:val="00615ECA"/>
    <w:rsid w:val="00616121"/>
    <w:rsid w:val="006222A4"/>
    <w:rsid w:val="0063010E"/>
    <w:rsid w:val="006375AF"/>
    <w:rsid w:val="00641022"/>
    <w:rsid w:val="00651F7A"/>
    <w:rsid w:val="0065491B"/>
    <w:rsid w:val="006561EE"/>
    <w:rsid w:val="00657326"/>
    <w:rsid w:val="006628A3"/>
    <w:rsid w:val="0067395D"/>
    <w:rsid w:val="006854F9"/>
    <w:rsid w:val="00690FF0"/>
    <w:rsid w:val="006940CA"/>
    <w:rsid w:val="006A42CB"/>
    <w:rsid w:val="006A48CD"/>
    <w:rsid w:val="006C2C4F"/>
    <w:rsid w:val="006C565E"/>
    <w:rsid w:val="006D0717"/>
    <w:rsid w:val="006E6356"/>
    <w:rsid w:val="006F09C3"/>
    <w:rsid w:val="006F0BC5"/>
    <w:rsid w:val="006F20BB"/>
    <w:rsid w:val="00707CB1"/>
    <w:rsid w:val="00707EE1"/>
    <w:rsid w:val="00712156"/>
    <w:rsid w:val="007151DF"/>
    <w:rsid w:val="00716D44"/>
    <w:rsid w:val="00724BD4"/>
    <w:rsid w:val="007260EC"/>
    <w:rsid w:val="00727C13"/>
    <w:rsid w:val="00730544"/>
    <w:rsid w:val="00734A65"/>
    <w:rsid w:val="00735A9B"/>
    <w:rsid w:val="00737523"/>
    <w:rsid w:val="00747212"/>
    <w:rsid w:val="00750817"/>
    <w:rsid w:val="00752B62"/>
    <w:rsid w:val="00761B49"/>
    <w:rsid w:val="007620D2"/>
    <w:rsid w:val="00762E38"/>
    <w:rsid w:val="00763B57"/>
    <w:rsid w:val="00763E77"/>
    <w:rsid w:val="00764548"/>
    <w:rsid w:val="00764A54"/>
    <w:rsid w:val="00766234"/>
    <w:rsid w:val="00773BA3"/>
    <w:rsid w:val="007741CC"/>
    <w:rsid w:val="0078448D"/>
    <w:rsid w:val="00784945"/>
    <w:rsid w:val="00785828"/>
    <w:rsid w:val="007A0371"/>
    <w:rsid w:val="007A2DF2"/>
    <w:rsid w:val="007B075E"/>
    <w:rsid w:val="007B2A9E"/>
    <w:rsid w:val="007B2FE4"/>
    <w:rsid w:val="007C55D8"/>
    <w:rsid w:val="007C6217"/>
    <w:rsid w:val="007D322F"/>
    <w:rsid w:val="007D6016"/>
    <w:rsid w:val="007E407B"/>
    <w:rsid w:val="007E6023"/>
    <w:rsid w:val="007F31BE"/>
    <w:rsid w:val="007F414F"/>
    <w:rsid w:val="00810104"/>
    <w:rsid w:val="00822BE1"/>
    <w:rsid w:val="008331DB"/>
    <w:rsid w:val="00837726"/>
    <w:rsid w:val="00837CC0"/>
    <w:rsid w:val="0084742F"/>
    <w:rsid w:val="00847D2B"/>
    <w:rsid w:val="0085537C"/>
    <w:rsid w:val="00855553"/>
    <w:rsid w:val="00856332"/>
    <w:rsid w:val="008671A7"/>
    <w:rsid w:val="008834AC"/>
    <w:rsid w:val="008836B3"/>
    <w:rsid w:val="00893ED9"/>
    <w:rsid w:val="00897AEC"/>
    <w:rsid w:val="008A02FD"/>
    <w:rsid w:val="008A3A89"/>
    <w:rsid w:val="008B595B"/>
    <w:rsid w:val="008C376C"/>
    <w:rsid w:val="008C7F36"/>
    <w:rsid w:val="008D017A"/>
    <w:rsid w:val="008D1AAC"/>
    <w:rsid w:val="008D56C1"/>
    <w:rsid w:val="008E0648"/>
    <w:rsid w:val="008E080A"/>
    <w:rsid w:val="008E4E5C"/>
    <w:rsid w:val="008F0013"/>
    <w:rsid w:val="008F13E9"/>
    <w:rsid w:val="008F1B45"/>
    <w:rsid w:val="008F4A52"/>
    <w:rsid w:val="00903BE0"/>
    <w:rsid w:val="009042D8"/>
    <w:rsid w:val="009049B0"/>
    <w:rsid w:val="009051C6"/>
    <w:rsid w:val="0091033A"/>
    <w:rsid w:val="009124CA"/>
    <w:rsid w:val="00915FDB"/>
    <w:rsid w:val="00924AED"/>
    <w:rsid w:val="009265C5"/>
    <w:rsid w:val="00926DFF"/>
    <w:rsid w:val="00934481"/>
    <w:rsid w:val="00945836"/>
    <w:rsid w:val="00950472"/>
    <w:rsid w:val="00951A99"/>
    <w:rsid w:val="00952893"/>
    <w:rsid w:val="00954E54"/>
    <w:rsid w:val="009578AF"/>
    <w:rsid w:val="009600E8"/>
    <w:rsid w:val="009604D9"/>
    <w:rsid w:val="0097102D"/>
    <w:rsid w:val="00975193"/>
    <w:rsid w:val="00975FE7"/>
    <w:rsid w:val="00977CEF"/>
    <w:rsid w:val="0098139F"/>
    <w:rsid w:val="00981899"/>
    <w:rsid w:val="00984913"/>
    <w:rsid w:val="009859EC"/>
    <w:rsid w:val="009869BF"/>
    <w:rsid w:val="00986BC9"/>
    <w:rsid w:val="00992C96"/>
    <w:rsid w:val="00996F7C"/>
    <w:rsid w:val="009A197B"/>
    <w:rsid w:val="009A3A17"/>
    <w:rsid w:val="009A6152"/>
    <w:rsid w:val="009A6312"/>
    <w:rsid w:val="009B520D"/>
    <w:rsid w:val="009B751E"/>
    <w:rsid w:val="009C14CB"/>
    <w:rsid w:val="009D2232"/>
    <w:rsid w:val="009D5483"/>
    <w:rsid w:val="009D55AD"/>
    <w:rsid w:val="009E00ED"/>
    <w:rsid w:val="009E13DE"/>
    <w:rsid w:val="009E3329"/>
    <w:rsid w:val="009E3846"/>
    <w:rsid w:val="009E6BBF"/>
    <w:rsid w:val="009E6FF6"/>
    <w:rsid w:val="009F3F79"/>
    <w:rsid w:val="00A00CBB"/>
    <w:rsid w:val="00A030B9"/>
    <w:rsid w:val="00A1691F"/>
    <w:rsid w:val="00A273EE"/>
    <w:rsid w:val="00A273FE"/>
    <w:rsid w:val="00A33138"/>
    <w:rsid w:val="00A37749"/>
    <w:rsid w:val="00A37C30"/>
    <w:rsid w:val="00A406D9"/>
    <w:rsid w:val="00A502C0"/>
    <w:rsid w:val="00A51EBC"/>
    <w:rsid w:val="00A552DE"/>
    <w:rsid w:val="00A73C84"/>
    <w:rsid w:val="00A74901"/>
    <w:rsid w:val="00A80F03"/>
    <w:rsid w:val="00AA0243"/>
    <w:rsid w:val="00AA0986"/>
    <w:rsid w:val="00AA0A2B"/>
    <w:rsid w:val="00AA2F07"/>
    <w:rsid w:val="00AC0872"/>
    <w:rsid w:val="00AC620C"/>
    <w:rsid w:val="00AD18DC"/>
    <w:rsid w:val="00AD1C04"/>
    <w:rsid w:val="00AD3198"/>
    <w:rsid w:val="00AE23B4"/>
    <w:rsid w:val="00AE637D"/>
    <w:rsid w:val="00AF124D"/>
    <w:rsid w:val="00AF6555"/>
    <w:rsid w:val="00B05DDE"/>
    <w:rsid w:val="00B123F2"/>
    <w:rsid w:val="00B14A16"/>
    <w:rsid w:val="00B1553A"/>
    <w:rsid w:val="00B20256"/>
    <w:rsid w:val="00B2042C"/>
    <w:rsid w:val="00B21715"/>
    <w:rsid w:val="00B220EC"/>
    <w:rsid w:val="00B24780"/>
    <w:rsid w:val="00B302CC"/>
    <w:rsid w:val="00B347C4"/>
    <w:rsid w:val="00B366F0"/>
    <w:rsid w:val="00B36ED2"/>
    <w:rsid w:val="00B4012D"/>
    <w:rsid w:val="00B4022C"/>
    <w:rsid w:val="00B40645"/>
    <w:rsid w:val="00B45213"/>
    <w:rsid w:val="00B45BF0"/>
    <w:rsid w:val="00B524AA"/>
    <w:rsid w:val="00B60281"/>
    <w:rsid w:val="00B613E6"/>
    <w:rsid w:val="00B632F0"/>
    <w:rsid w:val="00B66DFF"/>
    <w:rsid w:val="00B71FEE"/>
    <w:rsid w:val="00B727FC"/>
    <w:rsid w:val="00B73F76"/>
    <w:rsid w:val="00B845EC"/>
    <w:rsid w:val="00B877B9"/>
    <w:rsid w:val="00B923A5"/>
    <w:rsid w:val="00B95E61"/>
    <w:rsid w:val="00BA5009"/>
    <w:rsid w:val="00BA50FA"/>
    <w:rsid w:val="00BA77CE"/>
    <w:rsid w:val="00BC601E"/>
    <w:rsid w:val="00BC65D8"/>
    <w:rsid w:val="00BD2382"/>
    <w:rsid w:val="00BD25B9"/>
    <w:rsid w:val="00BD3197"/>
    <w:rsid w:val="00BD67EE"/>
    <w:rsid w:val="00BE65B7"/>
    <w:rsid w:val="00BE66A1"/>
    <w:rsid w:val="00BF2321"/>
    <w:rsid w:val="00BF7993"/>
    <w:rsid w:val="00BF7BFB"/>
    <w:rsid w:val="00C0244A"/>
    <w:rsid w:val="00C03BE7"/>
    <w:rsid w:val="00C11AF0"/>
    <w:rsid w:val="00C139CA"/>
    <w:rsid w:val="00C21B6C"/>
    <w:rsid w:val="00C32401"/>
    <w:rsid w:val="00C33C51"/>
    <w:rsid w:val="00C35F86"/>
    <w:rsid w:val="00C43CD4"/>
    <w:rsid w:val="00C44E77"/>
    <w:rsid w:val="00C4766A"/>
    <w:rsid w:val="00C50B35"/>
    <w:rsid w:val="00C51687"/>
    <w:rsid w:val="00C51E65"/>
    <w:rsid w:val="00C54451"/>
    <w:rsid w:val="00C573ED"/>
    <w:rsid w:val="00C60A88"/>
    <w:rsid w:val="00C60E62"/>
    <w:rsid w:val="00C623E1"/>
    <w:rsid w:val="00C626AF"/>
    <w:rsid w:val="00C6314C"/>
    <w:rsid w:val="00C72183"/>
    <w:rsid w:val="00C729C0"/>
    <w:rsid w:val="00C7465C"/>
    <w:rsid w:val="00C7552A"/>
    <w:rsid w:val="00C80C7F"/>
    <w:rsid w:val="00C82CC8"/>
    <w:rsid w:val="00C91D3A"/>
    <w:rsid w:val="00C969C1"/>
    <w:rsid w:val="00CA1852"/>
    <w:rsid w:val="00CA3ED9"/>
    <w:rsid w:val="00CB255B"/>
    <w:rsid w:val="00CB3625"/>
    <w:rsid w:val="00CB4CD7"/>
    <w:rsid w:val="00CC05DC"/>
    <w:rsid w:val="00CC22C9"/>
    <w:rsid w:val="00CC447A"/>
    <w:rsid w:val="00CC5551"/>
    <w:rsid w:val="00CD367B"/>
    <w:rsid w:val="00CD7325"/>
    <w:rsid w:val="00CE30DD"/>
    <w:rsid w:val="00D04B87"/>
    <w:rsid w:val="00D053D3"/>
    <w:rsid w:val="00D07E45"/>
    <w:rsid w:val="00D1596A"/>
    <w:rsid w:val="00D27B98"/>
    <w:rsid w:val="00D30160"/>
    <w:rsid w:val="00D347D3"/>
    <w:rsid w:val="00D36C22"/>
    <w:rsid w:val="00D37FB2"/>
    <w:rsid w:val="00D45F03"/>
    <w:rsid w:val="00D46315"/>
    <w:rsid w:val="00D51A86"/>
    <w:rsid w:val="00D5486C"/>
    <w:rsid w:val="00D6048C"/>
    <w:rsid w:val="00D63F9E"/>
    <w:rsid w:val="00D97F88"/>
    <w:rsid w:val="00DA0E7D"/>
    <w:rsid w:val="00DA2A70"/>
    <w:rsid w:val="00DA7C82"/>
    <w:rsid w:val="00DB712E"/>
    <w:rsid w:val="00DC1B09"/>
    <w:rsid w:val="00DC2C0B"/>
    <w:rsid w:val="00DC5930"/>
    <w:rsid w:val="00DD1C73"/>
    <w:rsid w:val="00DE6F3A"/>
    <w:rsid w:val="00DE78FE"/>
    <w:rsid w:val="00DF0551"/>
    <w:rsid w:val="00DF362A"/>
    <w:rsid w:val="00DF7735"/>
    <w:rsid w:val="00E01D70"/>
    <w:rsid w:val="00E10F0C"/>
    <w:rsid w:val="00E12EC8"/>
    <w:rsid w:val="00E14232"/>
    <w:rsid w:val="00E147C2"/>
    <w:rsid w:val="00E22832"/>
    <w:rsid w:val="00E26E49"/>
    <w:rsid w:val="00E32C0B"/>
    <w:rsid w:val="00E43A06"/>
    <w:rsid w:val="00E5027B"/>
    <w:rsid w:val="00E51362"/>
    <w:rsid w:val="00E610F2"/>
    <w:rsid w:val="00E61EAE"/>
    <w:rsid w:val="00E65D05"/>
    <w:rsid w:val="00E660BF"/>
    <w:rsid w:val="00E6784C"/>
    <w:rsid w:val="00E7252C"/>
    <w:rsid w:val="00E75D97"/>
    <w:rsid w:val="00E76ACF"/>
    <w:rsid w:val="00E76B2B"/>
    <w:rsid w:val="00E770DA"/>
    <w:rsid w:val="00E951CF"/>
    <w:rsid w:val="00E95787"/>
    <w:rsid w:val="00EA34EE"/>
    <w:rsid w:val="00EA3B1D"/>
    <w:rsid w:val="00ED40AF"/>
    <w:rsid w:val="00ED438A"/>
    <w:rsid w:val="00ED703C"/>
    <w:rsid w:val="00EE1243"/>
    <w:rsid w:val="00EE1F7E"/>
    <w:rsid w:val="00EE3B59"/>
    <w:rsid w:val="00EE3F95"/>
    <w:rsid w:val="00EE44B7"/>
    <w:rsid w:val="00EE68D7"/>
    <w:rsid w:val="00EE72A9"/>
    <w:rsid w:val="00EF07F5"/>
    <w:rsid w:val="00EF316E"/>
    <w:rsid w:val="00F04F95"/>
    <w:rsid w:val="00F117C7"/>
    <w:rsid w:val="00F122C1"/>
    <w:rsid w:val="00F1281B"/>
    <w:rsid w:val="00F14A4D"/>
    <w:rsid w:val="00F200CF"/>
    <w:rsid w:val="00F26346"/>
    <w:rsid w:val="00F2697A"/>
    <w:rsid w:val="00F30E30"/>
    <w:rsid w:val="00F32696"/>
    <w:rsid w:val="00F37D8C"/>
    <w:rsid w:val="00F44E5C"/>
    <w:rsid w:val="00F50713"/>
    <w:rsid w:val="00F539B3"/>
    <w:rsid w:val="00F53D84"/>
    <w:rsid w:val="00F57E13"/>
    <w:rsid w:val="00F6317F"/>
    <w:rsid w:val="00F631E2"/>
    <w:rsid w:val="00F65A25"/>
    <w:rsid w:val="00F727D9"/>
    <w:rsid w:val="00F777D3"/>
    <w:rsid w:val="00F809B4"/>
    <w:rsid w:val="00F871A4"/>
    <w:rsid w:val="00F87EBD"/>
    <w:rsid w:val="00F960C9"/>
    <w:rsid w:val="00FA1CB4"/>
    <w:rsid w:val="00FA3569"/>
    <w:rsid w:val="00FA4ABC"/>
    <w:rsid w:val="00FC017B"/>
    <w:rsid w:val="00FC0F27"/>
    <w:rsid w:val="00FC12B4"/>
    <w:rsid w:val="00FC2B18"/>
    <w:rsid w:val="00FC3B4D"/>
    <w:rsid w:val="00FD79D3"/>
    <w:rsid w:val="00FE1BA9"/>
    <w:rsid w:val="00FE4BF9"/>
    <w:rsid w:val="00FE6C37"/>
    <w:rsid w:val="00FF2346"/>
    <w:rsid w:val="00FF2869"/>
    <w:rsid w:val="00FF789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27918A3"/>
  <w15:docId w15:val="{8A184279-F724-1444-9709-2E9D98DA5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9869B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117C7"/>
    <w:pPr>
      <w:spacing w:before="100" w:beforeAutospacing="1" w:after="100" w:afterAutospacing="1"/>
    </w:pPr>
    <w:rPr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07CB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0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51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0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5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3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4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20</Pages>
  <Words>1974</Words>
  <Characters>11257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13205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2025-12-17T14:27:00Z</cp:lastPrinted>
  <dcterms:created xsi:type="dcterms:W3CDTF">2025-12-17T14:27:00Z</dcterms:created>
  <dcterms:modified xsi:type="dcterms:W3CDTF">2025-12-17T14:27:00Z</dcterms:modified>
  <cp:category/>
</cp:coreProperties>
</file>