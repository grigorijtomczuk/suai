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219D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EB58E52" w14:textId="47FBCD15" w:rsidR="00413AAB" w:rsidRPr="000D066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2F188E" w:rsidRPr="000D0669">
        <w:t>42</w:t>
      </w:r>
    </w:p>
    <w:p w14:paraId="66218B05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FDF379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C66F07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164E14B" w14:textId="412677D2" w:rsidR="00413AAB" w:rsidRPr="00AD3198" w:rsidRDefault="002F188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2F188E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3C5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5615A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E7B4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3C2B18E5" w14:textId="03DFCB99" w:rsidR="00413AAB" w:rsidRPr="002F188E" w:rsidRDefault="002F188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Д. Д. </w:t>
            </w:r>
            <w:r w:rsidRPr="002F188E">
              <w:t>Савельева</w:t>
            </w:r>
          </w:p>
        </w:tc>
      </w:tr>
      <w:tr w:rsidR="00413AAB" w14:paraId="1B46799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304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DC0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1FF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22775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9AB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9B27E92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BDC957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FAEB182" w14:textId="70C8365C" w:rsidR="00413AAB" w:rsidRPr="00701ADC" w:rsidRDefault="00413AAB" w:rsidP="008E080A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C0135">
              <w:rPr>
                <w:lang w:val="en-US"/>
              </w:rPr>
              <w:t xml:space="preserve"> </w:t>
            </w:r>
            <w:r w:rsidR="00FC0135">
              <w:t xml:space="preserve">№ </w:t>
            </w:r>
            <w:r w:rsidR="00E11D82">
              <w:t>4</w:t>
            </w:r>
          </w:p>
        </w:tc>
      </w:tr>
      <w:tr w:rsidR="00413AAB" w:rsidRPr="00D347AF" w14:paraId="5B2FDBB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5F4D93" w14:textId="0B210B1A" w:rsidR="00413AAB" w:rsidRPr="00D347AF" w:rsidRDefault="00E11D82" w:rsidP="00D347AF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E11D82">
              <w:rPr>
                <w:b w:val="0"/>
                <w:szCs w:val="32"/>
              </w:rPr>
              <w:t>КОММУТАЦИЯ. ПОСТРОЕНИЕ ЛОКАЛЬНОЙ СЕТИ. DHCP</w:t>
            </w:r>
          </w:p>
        </w:tc>
      </w:tr>
      <w:tr w:rsidR="00413AAB" w14:paraId="6A48F35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60DCB9C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0E8540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BAD32DF" w14:textId="3D415234" w:rsidR="00413AAB" w:rsidRDefault="002F188E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2F188E">
              <w:rPr>
                <w:sz w:val="28"/>
                <w:szCs w:val="28"/>
                <w:lang w:val="ru-RU"/>
              </w:rPr>
              <w:t>ИНФОКОММУНИКАЦИОННЫЕ СИСТЕМЫ И СЕТИ</w:t>
            </w:r>
          </w:p>
        </w:tc>
      </w:tr>
      <w:tr w:rsidR="00413AAB" w14:paraId="5CA6BB6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0FC289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36FB8F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ABD131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17495F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66AE75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F9C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65326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B4BD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980C0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B798FA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91AB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5EC1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97FB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E45B5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1726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74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88222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E930604" w14:textId="6DFB6E93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AD3E09">
        <w:t>2025</w:t>
      </w:r>
      <w:r w:rsidR="003B3807">
        <w:rPr>
          <w:lang w:val="en-US"/>
        </w:rPr>
        <w:br w:type="page"/>
      </w:r>
    </w:p>
    <w:p w14:paraId="4B1A7D83" w14:textId="2E23A52C" w:rsidR="008331DB" w:rsidRPr="00C72183" w:rsidRDefault="00467E23" w:rsidP="00C72183">
      <w:pPr>
        <w:pStyle w:val="DIV1"/>
      </w:pPr>
      <w:r w:rsidRPr="00467E23">
        <w:lastRenderedPageBreak/>
        <w:t>Цель работы</w:t>
      </w:r>
    </w:p>
    <w:p w14:paraId="524DE7CD" w14:textId="39290DE6" w:rsidR="00C72183" w:rsidRDefault="00F9799A" w:rsidP="007F61A7">
      <w:pPr>
        <w:pStyle w:val="MAINTEXT1"/>
      </w:pPr>
      <w:r>
        <w:t>Цель работы:</w:t>
      </w:r>
      <w:r w:rsidR="00D05E53" w:rsidRPr="00D05E53">
        <w:t xml:space="preserve"> </w:t>
      </w:r>
      <w:r w:rsidR="00D05E53">
        <w:t xml:space="preserve">изучить, как работают протоколы динамической маршрутизации, а также научиться конфигурировать работу данных протоколов на оборудовании Cisco и </w:t>
      </w:r>
      <w:proofErr w:type="spellStart"/>
      <w:r w:rsidR="00D05E53">
        <w:t>Mikrotik</w:t>
      </w:r>
      <w:proofErr w:type="spellEnd"/>
      <w:r w:rsidRPr="00F9799A">
        <w:t>.</w:t>
      </w:r>
    </w:p>
    <w:p w14:paraId="61A2C456" w14:textId="41C8274F" w:rsidR="00086D29" w:rsidRDefault="00FA0C21" w:rsidP="00086D29">
      <w:pPr>
        <w:pStyle w:val="DIV1"/>
        <w:rPr>
          <w:lang w:val="en-US"/>
        </w:rPr>
      </w:pPr>
      <w:r w:rsidRPr="00FA0C21">
        <w:t>Задание</w:t>
      </w:r>
    </w:p>
    <w:p w14:paraId="42C0D512" w14:textId="77777777" w:rsidR="00696F41" w:rsidRDefault="00696F41" w:rsidP="00E26349">
      <w:pPr>
        <w:pStyle w:val="LIST1"/>
      </w:pPr>
      <w:r>
        <w:t>Задание строится на основе выполненной лабораторной работы №3.</w:t>
      </w:r>
    </w:p>
    <w:p w14:paraId="6EB2C8D5" w14:textId="77777777" w:rsidR="00696F41" w:rsidRDefault="00696F41" w:rsidP="00E26349">
      <w:pPr>
        <w:pStyle w:val="LIST1"/>
      </w:pPr>
      <w:r>
        <w:t>На одном из коммутаторов создать 5 виртуальных частных сетей (VLAN-10, VLAN-20, VLAN-30, VLAN-40, VLAN-50). Назначить данный коммутатор сервером (Использовать протокол VTPv3).</w:t>
      </w:r>
    </w:p>
    <w:p w14:paraId="45F3A8B2" w14:textId="77777777" w:rsidR="00AA391E" w:rsidRDefault="00696F41" w:rsidP="00E26349">
      <w:pPr>
        <w:pStyle w:val="LIST1"/>
      </w:pPr>
      <w:r>
        <w:t xml:space="preserve">Настроить порты коммутаторов таким образом, чтобы между коммутаторами были в режиме тегирования траффика (TRUNK </w:t>
      </w:r>
      <w:proofErr w:type="spellStart"/>
      <w:r>
        <w:t>mode</w:t>
      </w:r>
      <w:proofErr w:type="spellEnd"/>
      <w:r>
        <w:t xml:space="preserve">), а к пользовательским устройствам – в режиме не тегированного трафика (Access </w:t>
      </w:r>
      <w:proofErr w:type="spellStart"/>
      <w:r>
        <w:t>mode</w:t>
      </w:r>
      <w:proofErr w:type="spellEnd"/>
      <w:r>
        <w:t>). Каждый порт – подключённый к конечному устройству должен быть настроен в соответствующем VLAN.</w:t>
      </w:r>
    </w:p>
    <w:p w14:paraId="78A04FA6" w14:textId="4FCB544E" w:rsidR="00E26349" w:rsidRPr="00E26349" w:rsidRDefault="00696F41" w:rsidP="00E26349">
      <w:pPr>
        <w:pStyle w:val="LIST1"/>
      </w:pPr>
      <w:r>
        <w:t>Настроить порт коммутатора, подключенного к маршрутизатору в режим TRUNК.</w:t>
      </w:r>
    </w:p>
    <w:p w14:paraId="756B3053" w14:textId="77777777" w:rsidR="00E26349" w:rsidRDefault="00E26349" w:rsidP="00E26349">
      <w:pPr>
        <w:pStyle w:val="PICTURE"/>
      </w:pPr>
      <w:r>
        <w:drawing>
          <wp:inline distT="0" distB="0" distL="0" distR="0" wp14:anchorId="5ECD0694" wp14:editId="18915B9C">
            <wp:extent cx="4639862" cy="2627963"/>
            <wp:effectExtent l="0" t="0" r="8890" b="1270"/>
            <wp:docPr id="14470158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5875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862" cy="26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E899" w14:textId="25632A61" w:rsidR="00E26349" w:rsidRPr="00024012" w:rsidRDefault="00E26349" w:rsidP="00E26349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67297" w:rsidRPr="00B67297">
        <w:t>Топология сети</w:t>
      </w:r>
    </w:p>
    <w:p w14:paraId="3E490406" w14:textId="0F07C5EE" w:rsidR="00AA4EE9" w:rsidRDefault="00AA4EE9" w:rsidP="00AA4EE9">
      <w:pPr>
        <w:pStyle w:val="DIV1"/>
        <w:rPr>
          <w:lang w:val="en-US"/>
        </w:rPr>
      </w:pPr>
      <w:r w:rsidRPr="00AA4EE9">
        <w:t>Характеристики оборудования</w:t>
      </w:r>
    </w:p>
    <w:p w14:paraId="272A60D9" w14:textId="77777777" w:rsidR="00A971E0" w:rsidRPr="00A971E0" w:rsidRDefault="00461F76" w:rsidP="00AA4EE9">
      <w:pPr>
        <w:pStyle w:val="LIST1"/>
        <w:numPr>
          <w:ilvl w:val="3"/>
          <w:numId w:val="50"/>
        </w:numPr>
      </w:pPr>
      <w:r w:rsidRPr="00461F76">
        <w:rPr>
          <w:lang w:val="en-US"/>
        </w:rPr>
        <w:t xml:space="preserve">Cisco IOL: Switch - L2 </w:t>
      </w:r>
      <w:r>
        <w:t>образ</w:t>
      </w:r>
      <w:r w:rsidRPr="00461F76">
        <w:rPr>
          <w:lang w:val="en-US"/>
        </w:rPr>
        <w:t xml:space="preserve">; RAM - 512mb, Ethernet </w:t>
      </w:r>
      <w:proofErr w:type="spellStart"/>
      <w:r w:rsidRPr="00461F76">
        <w:rPr>
          <w:lang w:val="en-US"/>
        </w:rPr>
        <w:t>portGroup</w:t>
      </w:r>
      <w:proofErr w:type="spellEnd"/>
      <w:r w:rsidRPr="00461F76">
        <w:rPr>
          <w:lang w:val="en-US"/>
        </w:rPr>
        <w:t xml:space="preserve"> - 2. </w:t>
      </w:r>
      <w:r>
        <w:t>Количество</w:t>
      </w:r>
      <w:r w:rsidRPr="00461F76">
        <w:rPr>
          <w:lang w:val="en-US"/>
        </w:rPr>
        <w:t xml:space="preserve"> - 4 </w:t>
      </w:r>
      <w:proofErr w:type="spellStart"/>
      <w:r>
        <w:t>шт</w:t>
      </w:r>
      <w:proofErr w:type="spellEnd"/>
      <w:r w:rsidRPr="00461F76">
        <w:rPr>
          <w:lang w:val="en-US"/>
        </w:rPr>
        <w:t>.</w:t>
      </w:r>
    </w:p>
    <w:p w14:paraId="09B52595" w14:textId="77777777" w:rsidR="00A971E0" w:rsidRPr="00A971E0" w:rsidRDefault="00461F76" w:rsidP="00AA4EE9">
      <w:pPr>
        <w:pStyle w:val="LIST1"/>
        <w:numPr>
          <w:ilvl w:val="3"/>
          <w:numId w:val="50"/>
        </w:numPr>
      </w:pPr>
      <w:proofErr w:type="spellStart"/>
      <w:r w:rsidRPr="00461F76">
        <w:rPr>
          <w:lang w:val="en-US"/>
        </w:rPr>
        <w:lastRenderedPageBreak/>
        <w:t>Mikrotik</w:t>
      </w:r>
      <w:proofErr w:type="spellEnd"/>
      <w:r w:rsidRPr="00A971E0">
        <w:t xml:space="preserve">: </w:t>
      </w:r>
      <w:r>
        <w:t>образ</w:t>
      </w:r>
      <w:r w:rsidRPr="00A971E0">
        <w:t xml:space="preserve"> - </w:t>
      </w:r>
      <w:proofErr w:type="spellStart"/>
      <w:r w:rsidRPr="00461F76">
        <w:rPr>
          <w:lang w:val="en-US"/>
        </w:rPr>
        <w:t>mikrotik</w:t>
      </w:r>
      <w:proofErr w:type="spellEnd"/>
      <w:r w:rsidRPr="00A971E0">
        <w:t>-6.47-</w:t>
      </w:r>
      <w:r w:rsidRPr="00461F76">
        <w:rPr>
          <w:lang w:val="en-US"/>
        </w:rPr>
        <w:t>cloud</w:t>
      </w:r>
      <w:r w:rsidRPr="00A971E0">
        <w:t xml:space="preserve">; </w:t>
      </w:r>
      <w:r w:rsidRPr="00461F76">
        <w:rPr>
          <w:lang w:val="en-US"/>
        </w:rPr>
        <w:t>RAM</w:t>
      </w:r>
      <w:r w:rsidRPr="00A971E0">
        <w:t xml:space="preserve"> – 256 </w:t>
      </w:r>
      <w:r w:rsidRPr="00461F76">
        <w:rPr>
          <w:lang w:val="en-US"/>
        </w:rPr>
        <w:t>Mb</w:t>
      </w:r>
      <w:r w:rsidRPr="00A971E0">
        <w:t xml:space="preserve">; </w:t>
      </w:r>
      <w:r w:rsidRPr="00461F76">
        <w:rPr>
          <w:lang w:val="en-US"/>
        </w:rPr>
        <w:t>QWMU</w:t>
      </w:r>
      <w:r w:rsidRPr="00A971E0">
        <w:t xml:space="preserve"> </w:t>
      </w:r>
      <w:r w:rsidRPr="00461F76">
        <w:rPr>
          <w:lang w:val="en-US"/>
        </w:rPr>
        <w:t>Nic</w:t>
      </w:r>
      <w:r w:rsidRPr="00A971E0">
        <w:t xml:space="preserve"> – </w:t>
      </w:r>
      <w:proofErr w:type="spellStart"/>
      <w:r w:rsidRPr="00461F76">
        <w:rPr>
          <w:lang w:val="en-US"/>
        </w:rPr>
        <w:t>tpl</w:t>
      </w:r>
      <w:proofErr w:type="spellEnd"/>
      <w:r w:rsidRPr="00A971E0">
        <w:t>(</w:t>
      </w:r>
      <w:r w:rsidRPr="00461F76">
        <w:rPr>
          <w:lang w:val="en-US"/>
        </w:rPr>
        <w:t>e</w:t>
      </w:r>
      <w:r w:rsidRPr="00A971E0">
        <w:t xml:space="preserve">1000). </w:t>
      </w:r>
      <w:r>
        <w:t>Количество</w:t>
      </w:r>
      <w:r w:rsidRPr="00461F76">
        <w:rPr>
          <w:lang w:val="en-US"/>
        </w:rPr>
        <w:t xml:space="preserve"> - 2 </w:t>
      </w:r>
      <w:proofErr w:type="spellStart"/>
      <w:r>
        <w:t>шт</w:t>
      </w:r>
      <w:proofErr w:type="spellEnd"/>
      <w:r w:rsidRPr="00461F76">
        <w:rPr>
          <w:lang w:val="en-US"/>
        </w:rPr>
        <w:t>.</w:t>
      </w:r>
    </w:p>
    <w:p w14:paraId="12EA5E2E" w14:textId="77777777" w:rsidR="00BE162F" w:rsidRDefault="00461F76" w:rsidP="00AA4EE9">
      <w:pPr>
        <w:pStyle w:val="LIST1"/>
        <w:numPr>
          <w:ilvl w:val="3"/>
          <w:numId w:val="50"/>
        </w:numPr>
      </w:pPr>
      <w:r w:rsidRPr="00461F76">
        <w:rPr>
          <w:lang w:val="en-US"/>
        </w:rPr>
        <w:t>Virtual</w:t>
      </w:r>
      <w:r w:rsidRPr="00BE162F">
        <w:t xml:space="preserve"> </w:t>
      </w:r>
      <w:r w:rsidRPr="00461F76">
        <w:rPr>
          <w:lang w:val="en-US"/>
        </w:rPr>
        <w:t>PC</w:t>
      </w:r>
      <w:r w:rsidRPr="00BE162F">
        <w:t xml:space="preserve"> (</w:t>
      </w:r>
      <w:r w:rsidRPr="00461F76">
        <w:rPr>
          <w:lang w:val="en-US"/>
        </w:rPr>
        <w:t>VPCS</w:t>
      </w:r>
      <w:r w:rsidRPr="00BE162F">
        <w:t xml:space="preserve">): </w:t>
      </w:r>
      <w:r>
        <w:t>количество</w:t>
      </w:r>
      <w:r w:rsidRPr="00BE162F">
        <w:t xml:space="preserve"> - 7 </w:t>
      </w:r>
      <w:r>
        <w:t>шт</w:t>
      </w:r>
      <w:r w:rsidRPr="00BE162F">
        <w:t>.</w:t>
      </w:r>
    </w:p>
    <w:p w14:paraId="036C3265" w14:textId="3FE34F56" w:rsidR="00461F76" w:rsidRPr="00AA4EE9" w:rsidRDefault="00461F76" w:rsidP="00072E4F">
      <w:pPr>
        <w:pStyle w:val="LIST1"/>
        <w:numPr>
          <w:ilvl w:val="3"/>
          <w:numId w:val="50"/>
        </w:numPr>
        <w:ind w:left="1135" w:hanging="415"/>
      </w:pPr>
      <w:r w:rsidRPr="00461F76">
        <w:rPr>
          <w:lang w:val="en-US"/>
        </w:rPr>
        <w:t>Linux</w:t>
      </w:r>
      <w:r w:rsidRPr="00F86197">
        <w:rPr>
          <w:lang w:val="en-US"/>
        </w:rPr>
        <w:t xml:space="preserve">: </w:t>
      </w:r>
      <w:r>
        <w:t>образ</w:t>
      </w:r>
      <w:r w:rsidRPr="00F86197">
        <w:rPr>
          <w:lang w:val="en-US"/>
        </w:rPr>
        <w:t xml:space="preserve"> - </w:t>
      </w:r>
      <w:r w:rsidRPr="00461F76">
        <w:rPr>
          <w:lang w:val="en-US"/>
        </w:rPr>
        <w:t>Linux</w:t>
      </w:r>
      <w:r w:rsidRPr="00F86197">
        <w:rPr>
          <w:lang w:val="en-US"/>
        </w:rPr>
        <w:t>-</w:t>
      </w:r>
      <w:r w:rsidRPr="00461F76">
        <w:rPr>
          <w:lang w:val="en-US"/>
        </w:rPr>
        <w:t>Kali</w:t>
      </w:r>
      <w:r w:rsidRPr="00F86197">
        <w:rPr>
          <w:lang w:val="en-US"/>
        </w:rPr>
        <w:t>-</w:t>
      </w:r>
      <w:r w:rsidRPr="00461F76">
        <w:rPr>
          <w:lang w:val="en-US"/>
        </w:rPr>
        <w:t>Full</w:t>
      </w:r>
      <w:r w:rsidRPr="00F86197">
        <w:rPr>
          <w:lang w:val="en-US"/>
        </w:rPr>
        <w:t xml:space="preserve">; </w:t>
      </w:r>
      <w:r w:rsidRPr="00461F76">
        <w:rPr>
          <w:lang w:val="en-US"/>
        </w:rPr>
        <w:t>CPU</w:t>
      </w:r>
      <w:r w:rsidRPr="00F86197">
        <w:rPr>
          <w:lang w:val="en-US"/>
        </w:rPr>
        <w:t xml:space="preserve"> – 2; </w:t>
      </w:r>
      <w:r w:rsidRPr="00461F76">
        <w:rPr>
          <w:lang w:val="en-US"/>
        </w:rPr>
        <w:t>RAM</w:t>
      </w:r>
      <w:r w:rsidRPr="00F86197">
        <w:rPr>
          <w:lang w:val="en-US"/>
        </w:rPr>
        <w:t xml:space="preserve"> - 4096</w:t>
      </w:r>
      <w:r w:rsidRPr="00461F76">
        <w:rPr>
          <w:lang w:val="en-US"/>
        </w:rPr>
        <w:t>mb</w:t>
      </w:r>
      <w:r w:rsidRPr="00F86197">
        <w:rPr>
          <w:lang w:val="en-US"/>
        </w:rPr>
        <w:t xml:space="preserve">; </w:t>
      </w:r>
      <w:r w:rsidRPr="00461F76">
        <w:rPr>
          <w:lang w:val="en-US"/>
        </w:rPr>
        <w:t>QWMU</w:t>
      </w:r>
      <w:r w:rsidRPr="00F86197">
        <w:rPr>
          <w:lang w:val="en-US"/>
        </w:rPr>
        <w:t xml:space="preserve"> </w:t>
      </w:r>
      <w:r w:rsidRPr="00461F76">
        <w:rPr>
          <w:lang w:val="en-US"/>
        </w:rPr>
        <w:t>Nic</w:t>
      </w:r>
      <w:r w:rsidRPr="00F86197">
        <w:rPr>
          <w:lang w:val="en-US"/>
        </w:rPr>
        <w:t xml:space="preserve"> – </w:t>
      </w:r>
      <w:r w:rsidRPr="00461F76">
        <w:rPr>
          <w:lang w:val="en-US"/>
        </w:rPr>
        <w:t>e</w:t>
      </w:r>
      <w:r w:rsidRPr="00F86197">
        <w:rPr>
          <w:lang w:val="en-US"/>
        </w:rPr>
        <w:t xml:space="preserve">1000. </w:t>
      </w:r>
      <w:r>
        <w:t>Количество - 1 шт.</w:t>
      </w:r>
    </w:p>
    <w:p w14:paraId="43BA1751" w14:textId="3CD69BB8" w:rsidR="00467E23" w:rsidRDefault="00FA0C21" w:rsidP="00D34330">
      <w:pPr>
        <w:pStyle w:val="DIV1"/>
        <w:rPr>
          <w:lang w:val="en-US"/>
        </w:rPr>
      </w:pPr>
      <w:r>
        <w:t>Ход</w:t>
      </w:r>
      <w:r w:rsidR="008E39EA">
        <w:t xml:space="preserve"> выполнения</w:t>
      </w:r>
      <w:r>
        <w:t xml:space="preserve"> работы</w:t>
      </w:r>
    </w:p>
    <w:p w14:paraId="42FB9EFB" w14:textId="16AF64C1" w:rsidR="009B089A" w:rsidRPr="002D3E8C" w:rsidRDefault="009A79D5" w:rsidP="009B089A">
      <w:pPr>
        <w:pStyle w:val="MAINTEXT1"/>
      </w:pPr>
      <w:r>
        <w:t>Сперва необходимо дополнить</w:t>
      </w:r>
      <w:r w:rsidR="00721240">
        <w:t xml:space="preserve"> </w:t>
      </w:r>
      <w:r w:rsidR="00403D50">
        <w:t>и запусти</w:t>
      </w:r>
      <w:r>
        <w:t>ть</w:t>
      </w:r>
      <w:r w:rsidR="00403D50">
        <w:t xml:space="preserve"> </w:t>
      </w:r>
      <w:r w:rsidR="00721240">
        <w:t>созданную в лабораторной работе № 3</w:t>
      </w:r>
      <w:r w:rsidR="00403D50">
        <w:t xml:space="preserve"> </w:t>
      </w:r>
      <w:r w:rsidR="002600AB" w:rsidRPr="002D3E8C">
        <w:t>модель сети,</w:t>
      </w:r>
      <w:r w:rsidR="00913AE7">
        <w:t xml:space="preserve"> с использованием которой</w:t>
      </w:r>
      <w:r w:rsidR="002600AB" w:rsidRPr="002D3E8C">
        <w:t xml:space="preserve"> </w:t>
      </w:r>
      <w:r w:rsidR="002D3E8C">
        <w:t xml:space="preserve">будет проводиться </w:t>
      </w:r>
      <w:r w:rsidR="002600AB" w:rsidRPr="002D3E8C">
        <w:t>настройк</w:t>
      </w:r>
      <w:r w:rsidR="002D3E8C">
        <w:t>а</w:t>
      </w:r>
      <w:r w:rsidR="00B45367">
        <w:t xml:space="preserve"> (рис</w:t>
      </w:r>
      <w:r w:rsidR="005D447F">
        <w:t>унок</w:t>
      </w:r>
      <w:r w:rsidR="00B45367">
        <w:t xml:space="preserve"> </w:t>
      </w:r>
      <w:r w:rsidR="00433D57">
        <w:t>2</w:t>
      </w:r>
      <w:r w:rsidR="00B45367">
        <w:t>)</w:t>
      </w:r>
      <w:r w:rsidR="002600AB" w:rsidRPr="002D3E8C">
        <w:t>.</w:t>
      </w:r>
    </w:p>
    <w:p w14:paraId="30DE7B60" w14:textId="77777777" w:rsidR="00B20FC6" w:rsidRDefault="00B20FC6" w:rsidP="00B20FC6">
      <w:pPr>
        <w:pStyle w:val="PICTURE"/>
      </w:pPr>
      <w:r>
        <w:drawing>
          <wp:inline distT="0" distB="0" distL="0" distR="0" wp14:anchorId="616774B0" wp14:editId="3F8DAFFC">
            <wp:extent cx="4331757" cy="2760399"/>
            <wp:effectExtent l="0" t="0" r="0" b="190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757" cy="27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1A74" w14:textId="456999C8" w:rsidR="00AF6BA2" w:rsidRDefault="00B20FC6" w:rsidP="00DF71B3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336EEB">
        <w:t>Построенная модель сети</w:t>
      </w:r>
    </w:p>
    <w:p w14:paraId="415746E3" w14:textId="34C98028" w:rsidR="0086020F" w:rsidRDefault="0086020F" w:rsidP="00DF71B3">
      <w:pPr>
        <w:pStyle w:val="MAINTEXT1"/>
      </w:pPr>
      <w:r w:rsidRPr="0086020F">
        <w:t>DHCP</w:t>
      </w:r>
      <w:r w:rsidR="005F1E0D">
        <w:t xml:space="preserve"> </w:t>
      </w:r>
      <w:r w:rsidR="00F1352D" w:rsidRPr="00F1352D">
        <w:t>(Dynamic Host Configuration Protocol)</w:t>
      </w:r>
      <w:r w:rsidRPr="0086020F">
        <w:t xml:space="preserve"> — это протокол динамической конфигурации узла, сетевой протокол, который автоматически назначает IP-адреса и другие сетевые настройки устройствам в сети, избавляя администраторов от ручной настройки и предотвращая конфликты IP-адресов, что упрощает управление сетью и подключение новых </w:t>
      </w:r>
      <w:proofErr w:type="spellStart"/>
      <w:r w:rsidRPr="0086020F">
        <w:t>устройств.</w:t>
      </w:r>
    </w:p>
    <w:p w14:paraId="13100FC0" w14:textId="535BEE90" w:rsidR="00DF71B3" w:rsidRPr="00A4642C" w:rsidRDefault="0086020F" w:rsidP="00DF71B3">
      <w:pPr>
        <w:pStyle w:val="MAINTEXT1"/>
      </w:pPr>
      <w:proofErr w:type="spellEnd"/>
      <w:r>
        <w:t xml:space="preserve">Необходимо </w:t>
      </w:r>
      <w:r w:rsidR="00167CEF">
        <w:t xml:space="preserve">настроить </w:t>
      </w:r>
      <w:r w:rsidR="0086616B">
        <w:rPr>
          <w:lang w:val="en-US"/>
        </w:rPr>
        <w:t>DHCP</w:t>
      </w:r>
      <w:r w:rsidR="0086616B" w:rsidRPr="00576ECE">
        <w:t>-</w:t>
      </w:r>
      <w:r w:rsidR="0086616B">
        <w:t xml:space="preserve">клиент маршрутизатора </w:t>
      </w:r>
      <w:proofErr w:type="spellStart"/>
      <w:r w:rsidR="0086616B">
        <w:rPr>
          <w:lang w:val="en-US"/>
        </w:rPr>
        <w:t>Mikrotik</w:t>
      </w:r>
      <w:proofErr w:type="spellEnd"/>
      <w:r w:rsidR="0086616B" w:rsidRPr="0086616B">
        <w:t xml:space="preserve">-1 </w:t>
      </w:r>
      <w:r w:rsidR="0086616B">
        <w:t xml:space="preserve">для </w:t>
      </w:r>
      <w:r w:rsidR="00576ECE">
        <w:t>доступа в интернет через локальную сет</w:t>
      </w:r>
      <w:r w:rsidR="00716D58">
        <w:t>ь</w:t>
      </w:r>
      <w:r w:rsidR="007A1DF3">
        <w:t xml:space="preserve"> домашнего роутера</w:t>
      </w:r>
      <w:r w:rsidR="00585858">
        <w:t>: надо указать порт «</w:t>
      </w:r>
      <w:r w:rsidR="00585858">
        <w:rPr>
          <w:lang w:val="en-US"/>
        </w:rPr>
        <w:t>ether</w:t>
      </w:r>
      <w:r w:rsidR="00585858" w:rsidRPr="00585858">
        <w:t>2</w:t>
      </w:r>
      <w:r w:rsidR="00585858">
        <w:t>»</w:t>
      </w:r>
      <w:r w:rsidR="00585858" w:rsidRPr="00585858">
        <w:t xml:space="preserve"> </w:t>
      </w:r>
      <w:r w:rsidR="00585858">
        <w:t xml:space="preserve">как </w:t>
      </w:r>
      <w:r w:rsidR="00585858">
        <w:rPr>
          <w:lang w:val="en-US"/>
        </w:rPr>
        <w:t>DHCP</w:t>
      </w:r>
      <w:r w:rsidR="00585858" w:rsidRPr="00585858">
        <w:t>-</w:t>
      </w:r>
      <w:r w:rsidR="00585858">
        <w:t>клиента</w:t>
      </w:r>
      <w:r w:rsidR="00516815">
        <w:t xml:space="preserve">. </w:t>
      </w:r>
      <w:r w:rsidR="00E3026B">
        <w:t>После этого б</w:t>
      </w:r>
      <w:r w:rsidR="00516815">
        <w:t xml:space="preserve">ыли выведены настройки </w:t>
      </w:r>
      <w:r w:rsidR="00516815">
        <w:rPr>
          <w:lang w:val="en-US"/>
        </w:rPr>
        <w:t>DHCP</w:t>
      </w:r>
      <w:r w:rsidR="00516815" w:rsidRPr="0047026E">
        <w:t>-</w:t>
      </w:r>
      <w:r w:rsidR="00516815">
        <w:t>клиента</w:t>
      </w:r>
      <w:r w:rsidR="0047026E">
        <w:t xml:space="preserve"> и изве</w:t>
      </w:r>
      <w:r w:rsidR="003B6E33">
        <w:t>с</w:t>
      </w:r>
      <w:r w:rsidR="0047026E">
        <w:t xml:space="preserve">тные </w:t>
      </w:r>
      <w:r w:rsidR="0047026E">
        <w:rPr>
          <w:lang w:val="en-US"/>
        </w:rPr>
        <w:t>IP</w:t>
      </w:r>
      <w:r w:rsidR="0047026E" w:rsidRPr="0047026E">
        <w:t>-</w:t>
      </w:r>
      <w:r w:rsidR="0047026E">
        <w:t>адреса</w:t>
      </w:r>
      <w:r w:rsidR="0023462C">
        <w:t xml:space="preserve">, среди которых был выданный </w:t>
      </w:r>
      <w:r w:rsidR="0023462C">
        <w:rPr>
          <w:lang w:val="en-US"/>
        </w:rPr>
        <w:t>DHCP</w:t>
      </w:r>
      <w:r w:rsidR="0023462C" w:rsidRPr="0023462C">
        <w:t>-</w:t>
      </w:r>
      <w:r w:rsidR="0023462C">
        <w:t xml:space="preserve">сервером роутера </w:t>
      </w:r>
      <w:r w:rsidR="006F2BCE">
        <w:t xml:space="preserve">динамический </w:t>
      </w:r>
      <w:r w:rsidR="0023462C">
        <w:rPr>
          <w:lang w:val="en-US"/>
        </w:rPr>
        <w:t>IP</w:t>
      </w:r>
      <w:r w:rsidR="0023462C" w:rsidRPr="0023462C">
        <w:t>-</w:t>
      </w:r>
      <w:r w:rsidR="0023462C">
        <w:t>адрес</w:t>
      </w:r>
      <w:r w:rsidR="009B05C1">
        <w:t xml:space="preserve"> (рисунок 3)</w:t>
      </w:r>
      <w:r w:rsidR="007271C2" w:rsidRPr="00E931E4">
        <w:t>.</w:t>
      </w:r>
    </w:p>
    <w:p w14:paraId="6A9F11AB" w14:textId="77777777" w:rsidR="008B4C8D" w:rsidRDefault="008B4C8D" w:rsidP="008B4C8D">
      <w:pPr>
        <w:pStyle w:val="PICTURE"/>
      </w:pPr>
      <w:r>
        <w:lastRenderedPageBreak/>
        <w:drawing>
          <wp:inline distT="0" distB="0" distL="0" distR="0" wp14:anchorId="05730772" wp14:editId="0F82D175">
            <wp:extent cx="4762500" cy="3675001"/>
            <wp:effectExtent l="0" t="0" r="0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378" w14:textId="6FAEA693" w:rsidR="008B4C8D" w:rsidRPr="00171DCF" w:rsidRDefault="008B4C8D" w:rsidP="008B4C8D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506C35">
        <w:t xml:space="preserve">Настройки </w:t>
      </w:r>
      <w:r w:rsidR="00620CB1">
        <w:rPr>
          <w:lang w:val="en-US"/>
        </w:rPr>
        <w:t>DHCP</w:t>
      </w:r>
      <w:r w:rsidR="00620CB1" w:rsidRPr="00516815">
        <w:t>-</w:t>
      </w:r>
      <w:r w:rsidR="00620CB1">
        <w:t xml:space="preserve">клиента </w:t>
      </w:r>
      <w:proofErr w:type="spellStart"/>
      <w:r w:rsidR="00506C35">
        <w:rPr>
          <w:lang w:val="en-US"/>
        </w:rPr>
        <w:t>Mikrotik</w:t>
      </w:r>
      <w:proofErr w:type="spellEnd"/>
      <w:r w:rsidR="00506C35" w:rsidRPr="0092465A">
        <w:t>-1</w:t>
      </w:r>
    </w:p>
    <w:p w14:paraId="2D6195DD" w14:textId="2C4F56FE" w:rsidR="00171DCF" w:rsidRPr="00EB7EAE" w:rsidRDefault="0020260D" w:rsidP="00171DCF">
      <w:pPr>
        <w:pStyle w:val="MAINTEXT1"/>
      </w:pPr>
      <w:r>
        <w:t>Далее нужно было настроить</w:t>
      </w:r>
      <w:r w:rsidR="00171DCF">
        <w:t xml:space="preserve"> </w:t>
      </w:r>
      <w:r w:rsidR="00171DCF">
        <w:rPr>
          <w:lang w:val="en-US"/>
        </w:rPr>
        <w:t>DHCP</w:t>
      </w:r>
      <w:r w:rsidR="00171DCF" w:rsidRPr="00171DCF">
        <w:t>-</w:t>
      </w:r>
      <w:r w:rsidR="00171DCF">
        <w:t xml:space="preserve">сервер маршрутизатора </w:t>
      </w:r>
      <w:proofErr w:type="spellStart"/>
      <w:r w:rsidR="00171DCF">
        <w:rPr>
          <w:lang w:val="en-US"/>
        </w:rPr>
        <w:t>Mikrotik</w:t>
      </w:r>
      <w:proofErr w:type="spellEnd"/>
      <w:r w:rsidR="00171DCF" w:rsidRPr="00171DCF">
        <w:t>-1</w:t>
      </w:r>
      <w:r w:rsidR="00EB7EAE" w:rsidRPr="00EB7EAE">
        <w:t xml:space="preserve">. </w:t>
      </w:r>
      <w:r w:rsidR="002B5EA2">
        <w:t xml:space="preserve">Сперва был определен </w:t>
      </w:r>
      <w:r w:rsidR="00EB7EAE">
        <w:t xml:space="preserve">пул </w:t>
      </w:r>
      <w:r w:rsidR="00EB7EAE">
        <w:rPr>
          <w:lang w:val="en-US"/>
        </w:rPr>
        <w:t>IP</w:t>
      </w:r>
      <w:r w:rsidR="00EB7EAE" w:rsidRPr="00EB7EAE">
        <w:t>-</w:t>
      </w:r>
      <w:r w:rsidR="00EB7EAE">
        <w:t>адресов, которые можно раздавать</w:t>
      </w:r>
      <w:r w:rsidR="00E77CAC">
        <w:t xml:space="preserve"> </w:t>
      </w:r>
      <w:r w:rsidR="00E77CAC">
        <w:rPr>
          <w:lang w:val="en-US"/>
        </w:rPr>
        <w:t>DHCP</w:t>
      </w:r>
      <w:r w:rsidR="00E77CAC" w:rsidRPr="00E77CAC">
        <w:t>-</w:t>
      </w:r>
      <w:r w:rsidR="00E77CAC">
        <w:t xml:space="preserve">клиентам </w:t>
      </w:r>
      <w:r w:rsidR="00EB7EAE">
        <w:t>(рисунок 4).</w:t>
      </w:r>
    </w:p>
    <w:p w14:paraId="1EB8BA55" w14:textId="77777777" w:rsidR="0092465A" w:rsidRDefault="0092465A" w:rsidP="0092465A">
      <w:pPr>
        <w:pStyle w:val="PICTURE"/>
      </w:pPr>
      <w:r>
        <w:drawing>
          <wp:inline distT="0" distB="0" distL="0" distR="0" wp14:anchorId="0544F5D5" wp14:editId="5CFE2603">
            <wp:extent cx="3771900" cy="2728912"/>
            <wp:effectExtent l="0" t="0" r="0" b="1905"/>
            <wp:docPr id="4692980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800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3794" cy="273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2353" w14:textId="07C201F9" w:rsidR="0092465A" w:rsidRDefault="0092465A" w:rsidP="0092465A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Определение пула </w:t>
      </w:r>
      <w:r>
        <w:rPr>
          <w:lang w:val="en-US"/>
        </w:rPr>
        <w:t>IP</w:t>
      </w:r>
      <w:r w:rsidRPr="0092465A">
        <w:t>-</w:t>
      </w:r>
      <w:r>
        <w:t xml:space="preserve">адресов на </w:t>
      </w:r>
      <w:proofErr w:type="spellStart"/>
      <w:r>
        <w:rPr>
          <w:lang w:val="en-US"/>
        </w:rPr>
        <w:t>Mikrotik</w:t>
      </w:r>
      <w:proofErr w:type="spellEnd"/>
      <w:r w:rsidRPr="0092465A">
        <w:t>-1</w:t>
      </w:r>
    </w:p>
    <w:p w14:paraId="6CDD8D52" w14:textId="5FB97B75" w:rsidR="0019212D" w:rsidRPr="00280560" w:rsidRDefault="0019212D" w:rsidP="0019212D">
      <w:pPr>
        <w:pStyle w:val="MAINTEXT1"/>
      </w:pPr>
      <w:r>
        <w:t xml:space="preserve">Далее </w:t>
      </w:r>
      <w:r w:rsidR="00F97E5E">
        <w:t xml:space="preserve">были </w:t>
      </w:r>
      <w:r>
        <w:t>указа</w:t>
      </w:r>
      <w:r w:rsidR="00F97E5E">
        <w:t xml:space="preserve">ны сети, в которых </w:t>
      </w:r>
      <w:r>
        <w:t xml:space="preserve">будут находиться </w:t>
      </w:r>
      <w:r>
        <w:rPr>
          <w:lang w:val="en-US"/>
        </w:rPr>
        <w:t>DHCP</w:t>
      </w:r>
      <w:r w:rsidRPr="0019212D">
        <w:t>-</w:t>
      </w:r>
      <w:r>
        <w:t xml:space="preserve">сервера (для каждой </w:t>
      </w:r>
      <w:r>
        <w:rPr>
          <w:lang w:val="en-US"/>
        </w:rPr>
        <w:t>VLAN</w:t>
      </w:r>
      <w:r>
        <w:t>)</w:t>
      </w:r>
      <w:r w:rsidR="00280560" w:rsidRPr="00280560">
        <w:t xml:space="preserve">. </w:t>
      </w:r>
      <w:r w:rsidR="00280560">
        <w:t xml:space="preserve">Затем </w:t>
      </w:r>
      <w:r w:rsidR="0070622C">
        <w:t xml:space="preserve">были </w:t>
      </w:r>
      <w:r w:rsidR="00280560">
        <w:t>созда</w:t>
      </w:r>
      <w:r w:rsidR="0070622C">
        <w:t>ны</w:t>
      </w:r>
      <w:r w:rsidR="00280560">
        <w:t xml:space="preserve"> и включ</w:t>
      </w:r>
      <w:r w:rsidR="0070622C">
        <w:t>ены</w:t>
      </w:r>
      <w:r w:rsidR="00280560">
        <w:t xml:space="preserve"> сами сервера (рисунки 5–6).</w:t>
      </w:r>
    </w:p>
    <w:p w14:paraId="1DF81700" w14:textId="77777777" w:rsidR="00E819CD" w:rsidRDefault="00E819CD" w:rsidP="00E819CD">
      <w:pPr>
        <w:pStyle w:val="PICTURE"/>
      </w:pPr>
      <w:r>
        <w:lastRenderedPageBreak/>
        <w:drawing>
          <wp:inline distT="0" distB="0" distL="0" distR="0" wp14:anchorId="2F68BE13" wp14:editId="6D43AB99">
            <wp:extent cx="4623510" cy="1428750"/>
            <wp:effectExtent l="0" t="0" r="0" b="0"/>
            <wp:docPr id="7751667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66769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601" cy="14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2B66" w14:textId="061B5293" w:rsidR="00E819CD" w:rsidRPr="001D63FE" w:rsidRDefault="00E819CD" w:rsidP="00E819CD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>Настройка сет</w:t>
      </w:r>
      <w:r w:rsidR="001D63FE">
        <w:t>ей</w:t>
      </w:r>
      <w:r>
        <w:t xml:space="preserve"> </w:t>
      </w:r>
      <w:r>
        <w:rPr>
          <w:lang w:val="en-US"/>
        </w:rPr>
        <w:t>DHCP</w:t>
      </w:r>
      <w:r w:rsidRPr="00E819CD">
        <w:t>-</w:t>
      </w:r>
      <w:r>
        <w:t>сервер</w:t>
      </w:r>
      <w:r w:rsidR="009D624D">
        <w:t>ов</w:t>
      </w:r>
      <w:r>
        <w:t xml:space="preserve"> на </w:t>
      </w:r>
      <w:proofErr w:type="spellStart"/>
      <w:r>
        <w:rPr>
          <w:lang w:val="en-US"/>
        </w:rPr>
        <w:t>Mikrotik</w:t>
      </w:r>
      <w:proofErr w:type="spellEnd"/>
      <w:r w:rsidRPr="001D63FE">
        <w:t>-1</w:t>
      </w:r>
    </w:p>
    <w:p w14:paraId="0802B4AC" w14:textId="77777777" w:rsidR="002D68B8" w:rsidRDefault="002D68B8" w:rsidP="002D68B8">
      <w:pPr>
        <w:pStyle w:val="PICTURE"/>
      </w:pPr>
      <w:r>
        <w:drawing>
          <wp:inline distT="0" distB="0" distL="0" distR="0" wp14:anchorId="431C586D" wp14:editId="455CA13B">
            <wp:extent cx="4560577" cy="1429705"/>
            <wp:effectExtent l="0" t="0" r="0" b="5715"/>
            <wp:docPr id="3960178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1781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577" cy="14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DDBC" w14:textId="4E0E9B3D" w:rsidR="002D68B8" w:rsidRDefault="002D68B8" w:rsidP="002D68B8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Настройка </w:t>
      </w:r>
      <w:r>
        <w:rPr>
          <w:lang w:val="en-US"/>
        </w:rPr>
        <w:t>DHCP</w:t>
      </w:r>
      <w:r w:rsidRPr="00E819CD">
        <w:t>-</w:t>
      </w:r>
      <w:r>
        <w:t>сервер</w:t>
      </w:r>
      <w:r w:rsidR="000439B5">
        <w:t>ов</w:t>
      </w:r>
      <w:r>
        <w:t xml:space="preserve"> на </w:t>
      </w:r>
      <w:proofErr w:type="spellStart"/>
      <w:r>
        <w:rPr>
          <w:lang w:val="en-US"/>
        </w:rPr>
        <w:t>Mikrotik</w:t>
      </w:r>
      <w:proofErr w:type="spellEnd"/>
      <w:r w:rsidRPr="001D63FE">
        <w:t>-1</w:t>
      </w:r>
    </w:p>
    <w:p w14:paraId="2D9BAB78" w14:textId="1249F689" w:rsidR="00267741" w:rsidRPr="001D63FE" w:rsidRDefault="00267741" w:rsidP="00267741">
      <w:pPr>
        <w:pStyle w:val="MAINTEXT1"/>
      </w:pPr>
      <w:r>
        <w:t>Для проверки работы DHCP-сервера с РС7</w:t>
      </w:r>
      <w:r w:rsidR="0037409C">
        <w:t xml:space="preserve"> и </w:t>
      </w:r>
      <w:r w:rsidR="0037409C">
        <w:rPr>
          <w:lang w:val="en-US"/>
        </w:rPr>
        <w:t>PC</w:t>
      </w:r>
      <w:r w:rsidR="0037409C" w:rsidRPr="0037409C">
        <w:t>12</w:t>
      </w:r>
      <w:r>
        <w:t xml:space="preserve"> </w:t>
      </w:r>
      <w:r w:rsidR="000B19B3" w:rsidRPr="000B19B3">
        <w:t>были запрошены</w:t>
      </w:r>
      <w:r w:rsidR="000B19B3">
        <w:t xml:space="preserve"> </w:t>
      </w:r>
      <w:r>
        <w:t>динамически</w:t>
      </w:r>
      <w:r w:rsidR="00DE4EF4">
        <w:t>е</w:t>
      </w:r>
      <w:r>
        <w:t xml:space="preserve"> IP-адрес</w:t>
      </w:r>
      <w:r w:rsidR="00DE4EF4">
        <w:t>а</w:t>
      </w:r>
      <w:r>
        <w:t xml:space="preserve"> и </w:t>
      </w:r>
      <w:r w:rsidR="006F35C5">
        <w:t xml:space="preserve">была </w:t>
      </w:r>
      <w:r>
        <w:t>провер</w:t>
      </w:r>
      <w:r w:rsidR="006F35C5">
        <w:t>ена</w:t>
      </w:r>
      <w:r>
        <w:t xml:space="preserve"> связь между </w:t>
      </w:r>
      <w:r w:rsidR="00A44116">
        <w:t>ними</w:t>
      </w:r>
      <w:r w:rsidR="00326BAD">
        <w:t xml:space="preserve"> (рисунок 7)</w:t>
      </w:r>
      <w:r w:rsidR="0033794E">
        <w:t>.</w:t>
      </w:r>
    </w:p>
    <w:p w14:paraId="79D2DE7F" w14:textId="77777777" w:rsidR="00A9664A" w:rsidRDefault="00A9664A" w:rsidP="00A9664A">
      <w:pPr>
        <w:pStyle w:val="PICTURE"/>
      </w:pPr>
      <w:r>
        <w:drawing>
          <wp:inline distT="0" distB="0" distL="0" distR="0" wp14:anchorId="2EB36226" wp14:editId="5C58BEAE">
            <wp:extent cx="4432098" cy="2162175"/>
            <wp:effectExtent l="0" t="0" r="635" b="0"/>
            <wp:docPr id="13204257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25751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439" cy="21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71B" w14:textId="7C97E5F1" w:rsidR="00A9664A" w:rsidRDefault="00A9664A" w:rsidP="00A9664A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7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Проверка связи между </w:t>
      </w:r>
      <w:r>
        <w:rPr>
          <w:lang w:val="en-US"/>
        </w:rPr>
        <w:t>VPCS</w:t>
      </w:r>
      <w:r w:rsidRPr="00A9664A">
        <w:t xml:space="preserve"> </w:t>
      </w:r>
      <w:r>
        <w:t xml:space="preserve">с динамическими </w:t>
      </w:r>
      <w:r>
        <w:rPr>
          <w:lang w:val="en-US"/>
        </w:rPr>
        <w:t>IP</w:t>
      </w:r>
      <w:r w:rsidRPr="00035E10">
        <w:t>-</w:t>
      </w:r>
      <w:r>
        <w:t>адресами</w:t>
      </w:r>
    </w:p>
    <w:p w14:paraId="27514F11" w14:textId="301B2795" w:rsidR="001E5D59" w:rsidRPr="001E5D59" w:rsidRDefault="00F32330" w:rsidP="001E5D59">
      <w:pPr>
        <w:pStyle w:val="MAINTEXT1"/>
      </w:pPr>
      <w:r>
        <w:t xml:space="preserve">Теперь необходимо убедиться в корректности настроек и вывести </w:t>
      </w:r>
      <w:r w:rsidR="001E5D59">
        <w:t>полн</w:t>
      </w:r>
      <w:r w:rsidR="00F4284C">
        <w:t xml:space="preserve">ую </w:t>
      </w:r>
      <w:r w:rsidR="001E5D59">
        <w:t>конфигураци</w:t>
      </w:r>
      <w:r w:rsidR="00F4284C">
        <w:t>ю</w:t>
      </w:r>
      <w:r w:rsidR="001E5D59">
        <w:t xml:space="preserve"> </w:t>
      </w:r>
      <w:proofErr w:type="spellStart"/>
      <w:r w:rsidR="001E5D59">
        <w:rPr>
          <w:lang w:val="en-US"/>
        </w:rPr>
        <w:t>Mikrotik</w:t>
      </w:r>
      <w:proofErr w:type="spellEnd"/>
      <w:r w:rsidR="001E5D59" w:rsidRPr="001E5D59">
        <w:t xml:space="preserve">-1 </w:t>
      </w:r>
      <w:r w:rsidR="001E5D59">
        <w:t>в консоль (рисунок 8)</w:t>
      </w:r>
      <w:r w:rsidR="00E72979">
        <w:t>.</w:t>
      </w:r>
    </w:p>
    <w:p w14:paraId="302AC4FB" w14:textId="77777777" w:rsidR="0000158A" w:rsidRDefault="0000158A" w:rsidP="0000158A">
      <w:pPr>
        <w:pStyle w:val="PICTURE"/>
      </w:pPr>
      <w:r>
        <w:lastRenderedPageBreak/>
        <w:drawing>
          <wp:inline distT="0" distB="0" distL="0" distR="0" wp14:anchorId="1746FA08" wp14:editId="6D007395">
            <wp:extent cx="3162300" cy="4203952"/>
            <wp:effectExtent l="0" t="0" r="0" b="0"/>
            <wp:docPr id="13207964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6467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416" cy="42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96A4" w14:textId="4FBEEDCB" w:rsidR="0000158A" w:rsidRDefault="0000158A" w:rsidP="0000158A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8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5F45C6">
        <w:t xml:space="preserve">Проверка настроек </w:t>
      </w:r>
      <w:proofErr w:type="spellStart"/>
      <w:r w:rsidR="005F45C6">
        <w:rPr>
          <w:lang w:val="en-US"/>
        </w:rPr>
        <w:t>Mikrotik</w:t>
      </w:r>
      <w:proofErr w:type="spellEnd"/>
      <w:r w:rsidR="005F45C6" w:rsidRPr="005F45C6">
        <w:t xml:space="preserve">-1 </w:t>
      </w:r>
      <w:r w:rsidR="005F45C6">
        <w:t>через консольный интерфейс</w:t>
      </w:r>
    </w:p>
    <w:p w14:paraId="2F7077D8" w14:textId="03BEBCDB" w:rsidR="004105FE" w:rsidRPr="004A18FA" w:rsidRDefault="004105FE" w:rsidP="004105FE">
      <w:pPr>
        <w:pStyle w:val="MAINTEXT1"/>
      </w:pPr>
      <w:r>
        <w:t xml:space="preserve">Теперь </w:t>
      </w:r>
      <w:r w:rsidR="00290F5F">
        <w:t>необходимо</w:t>
      </w:r>
      <w:r w:rsidR="00513B9E">
        <w:t xml:space="preserve"> настрои</w:t>
      </w:r>
      <w:r w:rsidR="00891DC9">
        <w:t>т</w:t>
      </w:r>
      <w:r w:rsidR="00513B9E">
        <w:t>ь</w:t>
      </w:r>
      <w:r>
        <w:t xml:space="preserve"> </w:t>
      </w:r>
      <w:r w:rsidR="00891DC9">
        <w:t xml:space="preserve">второй </w:t>
      </w:r>
      <w:r>
        <w:rPr>
          <w:lang w:val="en-US"/>
        </w:rPr>
        <w:t>DHCP</w:t>
      </w:r>
      <w:r w:rsidRPr="004105FE">
        <w:t>-</w:t>
      </w:r>
      <w:r>
        <w:t xml:space="preserve">сервер на </w:t>
      </w:r>
      <w:r>
        <w:rPr>
          <w:lang w:val="en-US"/>
        </w:rPr>
        <w:t>Cisco</w:t>
      </w:r>
      <w:r w:rsidRPr="004105FE">
        <w:t>-</w:t>
      </w:r>
      <w:r>
        <w:t>коммутаторе</w:t>
      </w:r>
      <w:r w:rsidRPr="004105FE">
        <w:t xml:space="preserve"> </w:t>
      </w:r>
      <w:r>
        <w:rPr>
          <w:lang w:val="en-US"/>
        </w:rPr>
        <w:t>Switch</w:t>
      </w:r>
      <w:r w:rsidRPr="004105FE">
        <w:t>3</w:t>
      </w:r>
      <w:r w:rsidR="004A18FA">
        <w:t>, а затем провери</w:t>
      </w:r>
      <w:r w:rsidR="00A63495">
        <w:t>ть</w:t>
      </w:r>
      <w:r w:rsidR="004A18FA">
        <w:t xml:space="preserve"> его работу при выключенном </w:t>
      </w:r>
      <w:r w:rsidR="004A18FA">
        <w:rPr>
          <w:lang w:val="en-US"/>
        </w:rPr>
        <w:t>DHCP</w:t>
      </w:r>
      <w:r w:rsidR="004A18FA" w:rsidRPr="004A18FA">
        <w:t>-</w:t>
      </w:r>
      <w:r w:rsidR="004A18FA">
        <w:t xml:space="preserve">сервере на </w:t>
      </w:r>
      <w:proofErr w:type="spellStart"/>
      <w:r w:rsidR="004A18FA">
        <w:rPr>
          <w:lang w:val="en-US"/>
        </w:rPr>
        <w:t>Mikrotik</w:t>
      </w:r>
      <w:proofErr w:type="spellEnd"/>
      <w:r w:rsidR="004A18FA" w:rsidRPr="004A18FA">
        <w:t>-1</w:t>
      </w:r>
      <w:r w:rsidR="00396B03">
        <w:t xml:space="preserve">. Аналогичным образом надо определить пулы </w:t>
      </w:r>
      <w:r w:rsidR="00396B03">
        <w:rPr>
          <w:lang w:val="en-US"/>
        </w:rPr>
        <w:t>IP</w:t>
      </w:r>
      <w:r w:rsidR="00396B03" w:rsidRPr="00396B03">
        <w:t>-</w:t>
      </w:r>
      <w:r w:rsidR="00396B03">
        <w:t xml:space="preserve">адресов, привязать их к соответствующим </w:t>
      </w:r>
      <w:r w:rsidR="00396B03">
        <w:rPr>
          <w:lang w:val="en-US"/>
        </w:rPr>
        <w:t>VLAN</w:t>
      </w:r>
      <w:r w:rsidR="00396B03" w:rsidRPr="00396B03">
        <w:t xml:space="preserve">, </w:t>
      </w:r>
      <w:r w:rsidR="00396B03">
        <w:t xml:space="preserve">а также исключить из диапазона адреса, присваиваемые </w:t>
      </w:r>
      <w:r w:rsidR="00396B03">
        <w:rPr>
          <w:lang w:val="en-US"/>
        </w:rPr>
        <w:t>DHCP</w:t>
      </w:r>
      <w:r w:rsidR="00396B03" w:rsidRPr="00396B03">
        <w:t>-</w:t>
      </w:r>
      <w:r w:rsidR="00396B03">
        <w:t xml:space="preserve">сервером </w:t>
      </w:r>
      <w:proofErr w:type="spellStart"/>
      <w:r w:rsidR="00396B03">
        <w:rPr>
          <w:lang w:val="en-US"/>
        </w:rPr>
        <w:t>Mikrotik</w:t>
      </w:r>
      <w:proofErr w:type="spellEnd"/>
      <w:r w:rsidR="00396B03" w:rsidRPr="00CF21BF">
        <w:t>-1</w:t>
      </w:r>
      <w:r w:rsidR="00396B03">
        <w:t xml:space="preserve"> </w:t>
      </w:r>
      <w:r w:rsidR="004A18FA" w:rsidRPr="004A18FA">
        <w:t xml:space="preserve"> (</w:t>
      </w:r>
      <w:r w:rsidR="004A18FA">
        <w:t>рисунки 9–12</w:t>
      </w:r>
      <w:r w:rsidR="004A18FA" w:rsidRPr="004A18FA">
        <w:t>).</w:t>
      </w:r>
    </w:p>
    <w:p w14:paraId="7577858A" w14:textId="77777777" w:rsidR="007B2A94" w:rsidRDefault="007B2A94" w:rsidP="007B2A94">
      <w:pPr>
        <w:pStyle w:val="PICTURE"/>
      </w:pPr>
      <w:r>
        <w:drawing>
          <wp:inline distT="0" distB="0" distL="0" distR="0" wp14:anchorId="268ED64F" wp14:editId="003C5BD9">
            <wp:extent cx="3611105" cy="2705960"/>
            <wp:effectExtent l="0" t="0" r="0" b="0"/>
            <wp:docPr id="31640547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5478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0358" cy="272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EDBB" w14:textId="685AE902" w:rsidR="007B2A94" w:rsidRPr="00843550" w:rsidRDefault="007B2A94" w:rsidP="007B2A94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9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843550">
        <w:t xml:space="preserve">Настройка </w:t>
      </w:r>
      <w:r w:rsidR="00843550">
        <w:rPr>
          <w:lang w:val="en-US"/>
        </w:rPr>
        <w:t>DHCP</w:t>
      </w:r>
      <w:r w:rsidR="00843550" w:rsidRPr="00843550">
        <w:t>-</w:t>
      </w:r>
      <w:r w:rsidR="00843550">
        <w:t xml:space="preserve">сервера на </w:t>
      </w:r>
      <w:r w:rsidR="00843550">
        <w:rPr>
          <w:lang w:val="en-US"/>
        </w:rPr>
        <w:t>Switch</w:t>
      </w:r>
      <w:r w:rsidR="00843550" w:rsidRPr="00843550">
        <w:t>3</w:t>
      </w:r>
    </w:p>
    <w:p w14:paraId="552B164C" w14:textId="77777777" w:rsidR="00C0690B" w:rsidRDefault="00C0690B" w:rsidP="00C0690B">
      <w:pPr>
        <w:pStyle w:val="PICTURE"/>
      </w:pPr>
      <w:r>
        <w:lastRenderedPageBreak/>
        <w:drawing>
          <wp:inline distT="0" distB="0" distL="0" distR="0" wp14:anchorId="235D2457" wp14:editId="62B4F9CA">
            <wp:extent cx="2694214" cy="3173185"/>
            <wp:effectExtent l="0" t="0" r="0" b="1905"/>
            <wp:docPr id="1851475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75498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0551" cy="31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6E0" w14:textId="013089F3" w:rsidR="00C0690B" w:rsidRPr="006B2EDF" w:rsidRDefault="00C0690B" w:rsidP="00C0690B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10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6B2EDF">
        <w:t xml:space="preserve">Вывод настроек </w:t>
      </w:r>
      <w:r w:rsidR="006B2EDF" w:rsidRPr="006B2EDF">
        <w:t>DHCP-сервера на Switch3</w:t>
      </w:r>
    </w:p>
    <w:p w14:paraId="0908318A" w14:textId="77777777" w:rsidR="00FB2237" w:rsidRDefault="00FB2237" w:rsidP="00FB2237">
      <w:pPr>
        <w:pStyle w:val="PICTURE"/>
      </w:pPr>
      <w:r>
        <w:drawing>
          <wp:inline distT="0" distB="0" distL="0" distR="0" wp14:anchorId="1C6B722D" wp14:editId="7AE41334">
            <wp:extent cx="2710551" cy="1636559"/>
            <wp:effectExtent l="0" t="0" r="0" b="1905"/>
            <wp:docPr id="6188405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0501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0551" cy="16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28EB" w14:textId="2C1DA892" w:rsidR="00FB2237" w:rsidRPr="00C878C3" w:rsidRDefault="00FB2237" w:rsidP="00FB2237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11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 xml:space="preserve">Вывод настроек </w:t>
      </w:r>
      <w:r w:rsidRPr="006B2EDF">
        <w:t>DHCP-сервера на Switch3</w:t>
      </w:r>
      <w:r w:rsidR="00C878C3" w:rsidRPr="00C878C3">
        <w:t xml:space="preserve">. </w:t>
      </w:r>
      <w:r w:rsidR="00C878C3">
        <w:t>Интерфейсы</w:t>
      </w:r>
    </w:p>
    <w:p w14:paraId="0F5089C3" w14:textId="77777777" w:rsidR="00E07F99" w:rsidRDefault="00E07F99" w:rsidP="00E07F99">
      <w:pPr>
        <w:pStyle w:val="PICTURE"/>
      </w:pPr>
      <w:r>
        <w:drawing>
          <wp:inline distT="0" distB="0" distL="0" distR="0" wp14:anchorId="67C73F0C" wp14:editId="02B2EB98">
            <wp:extent cx="3020785" cy="1997214"/>
            <wp:effectExtent l="0" t="0" r="1905" b="0"/>
            <wp:docPr id="2986149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1498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0201" cy="200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C5A0" w14:textId="48DD869F" w:rsidR="00E07F99" w:rsidRDefault="00E07F99" w:rsidP="00E07F99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12</w:t>
        </w:r>
      </w:fldSimple>
      <w:r w:rsidRPr="000214A2">
        <w:t xml:space="preserve"> </w:t>
      </w:r>
      <w:r>
        <w:t>—</w:t>
      </w:r>
      <w:r w:rsidR="001E34E4">
        <w:t xml:space="preserve"> </w:t>
      </w:r>
      <w:r w:rsidR="000E3BC4">
        <w:t xml:space="preserve">Проверка работы </w:t>
      </w:r>
      <w:r w:rsidRPr="006B2EDF">
        <w:t>DHCP-сервера на Switch3</w:t>
      </w:r>
    </w:p>
    <w:p w14:paraId="006E867F" w14:textId="4BC0BC70" w:rsidR="00504F0B" w:rsidRPr="00504F0B" w:rsidRDefault="00CF21BF" w:rsidP="00504F0B">
      <w:pPr>
        <w:pStyle w:val="MAINTEXT1"/>
      </w:pPr>
      <w:r>
        <w:t xml:space="preserve">Теперь необходимо было настроить </w:t>
      </w:r>
      <w:r w:rsidR="00504F0B">
        <w:t xml:space="preserve">интерфейс </w:t>
      </w:r>
      <w:r w:rsidR="00504F0B">
        <w:rPr>
          <w:lang w:val="en-US"/>
        </w:rPr>
        <w:t>Ethernet</w:t>
      </w:r>
      <w:r w:rsidR="00504F0B" w:rsidRPr="00504F0B">
        <w:t xml:space="preserve"> </w:t>
      </w:r>
      <w:r w:rsidR="00504F0B">
        <w:t xml:space="preserve">на </w:t>
      </w:r>
      <w:r w:rsidR="00504F0B">
        <w:rPr>
          <w:lang w:val="en-US"/>
        </w:rPr>
        <w:t>Switch</w:t>
      </w:r>
      <w:r w:rsidR="00504F0B" w:rsidRPr="00504F0B">
        <w:t>4</w:t>
      </w:r>
      <w:r w:rsidR="00504F0B">
        <w:t xml:space="preserve">, к которому </w:t>
      </w:r>
      <w:r w:rsidR="00FE2DCD">
        <w:t xml:space="preserve">был подключен новый клиент: </w:t>
      </w:r>
      <w:r w:rsidR="00504F0B">
        <w:rPr>
          <w:lang w:val="en-US"/>
        </w:rPr>
        <w:t>Linux</w:t>
      </w:r>
      <w:r w:rsidR="00504F0B" w:rsidRPr="00504F0B">
        <w:t>-</w:t>
      </w:r>
      <w:r w:rsidR="00504F0B">
        <w:t>машина</w:t>
      </w:r>
      <w:r w:rsidR="00786E76">
        <w:t xml:space="preserve"> (рисунки 13–14)</w:t>
      </w:r>
      <w:r w:rsidR="00001D82">
        <w:t>.</w:t>
      </w:r>
    </w:p>
    <w:p w14:paraId="50CD4BEA" w14:textId="77777777" w:rsidR="00C36C0B" w:rsidRDefault="00C36C0B" w:rsidP="00C36C0B">
      <w:pPr>
        <w:pStyle w:val="PICTURE"/>
      </w:pPr>
      <w:r>
        <w:lastRenderedPageBreak/>
        <w:drawing>
          <wp:inline distT="0" distB="0" distL="0" distR="0" wp14:anchorId="0F64758F" wp14:editId="14B08815">
            <wp:extent cx="3771900" cy="2742300"/>
            <wp:effectExtent l="0" t="0" r="0" b="0"/>
            <wp:docPr id="14062672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67277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241" cy="27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D4A" w14:textId="5F63B872" w:rsidR="00C36C0B" w:rsidRPr="008F7A93" w:rsidRDefault="00C36C0B" w:rsidP="00C36C0B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13</w:t>
        </w:r>
      </w:fldSimple>
      <w:r w:rsidRPr="000214A2">
        <w:t xml:space="preserve"> </w:t>
      </w:r>
      <w:r>
        <w:t xml:space="preserve">— </w:t>
      </w:r>
      <w:r w:rsidR="00656B61">
        <w:t xml:space="preserve">Настройка порта под </w:t>
      </w:r>
      <w:r w:rsidR="00656B61">
        <w:rPr>
          <w:lang w:val="en-US"/>
        </w:rPr>
        <w:t>Linux</w:t>
      </w:r>
      <w:r w:rsidR="00656B61" w:rsidRPr="00656B61">
        <w:t>-</w:t>
      </w:r>
      <w:r w:rsidR="00656B61">
        <w:t xml:space="preserve">машину на </w:t>
      </w:r>
      <w:r w:rsidR="00656B61">
        <w:rPr>
          <w:lang w:val="en-US"/>
        </w:rPr>
        <w:t>Switch</w:t>
      </w:r>
      <w:r w:rsidR="00656B61" w:rsidRPr="008F7A93">
        <w:t>4</w:t>
      </w:r>
    </w:p>
    <w:p w14:paraId="17850792" w14:textId="77777777" w:rsidR="00CD0C33" w:rsidRDefault="00CD0C33" w:rsidP="00CD0C33">
      <w:pPr>
        <w:pStyle w:val="PICTURE"/>
      </w:pPr>
      <w:r>
        <w:drawing>
          <wp:inline distT="0" distB="0" distL="0" distR="0" wp14:anchorId="0378EC43" wp14:editId="59B2DBE8">
            <wp:extent cx="2645228" cy="951355"/>
            <wp:effectExtent l="0" t="0" r="0" b="1270"/>
            <wp:docPr id="11132644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64434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444" cy="9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3B89" w14:textId="49C1ABF6" w:rsidR="00CD0C33" w:rsidRDefault="00CD0C33" w:rsidP="00CD0C33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14</w:t>
        </w:r>
      </w:fldSimple>
      <w:r w:rsidRPr="000214A2">
        <w:t xml:space="preserve"> </w:t>
      </w:r>
      <w:r>
        <w:t xml:space="preserve">— </w:t>
      </w:r>
      <w:r w:rsidR="00AE06DE">
        <w:t xml:space="preserve">Вывод настроек порта под </w:t>
      </w:r>
      <w:r w:rsidR="00AE06DE">
        <w:rPr>
          <w:lang w:val="en-US"/>
        </w:rPr>
        <w:t>Linux</w:t>
      </w:r>
      <w:r w:rsidR="00AE06DE" w:rsidRPr="00AE06DE">
        <w:t>-</w:t>
      </w:r>
      <w:r w:rsidR="00AE06DE">
        <w:t xml:space="preserve">машину на </w:t>
      </w:r>
      <w:r w:rsidR="00AE06DE">
        <w:rPr>
          <w:lang w:val="en-US"/>
        </w:rPr>
        <w:t>Switch</w:t>
      </w:r>
      <w:r w:rsidR="00AE06DE" w:rsidRPr="00AE06DE">
        <w:t>4</w:t>
      </w:r>
    </w:p>
    <w:p w14:paraId="31ACFC58" w14:textId="4EB66EE0" w:rsidR="00BC09EA" w:rsidRPr="00D74527" w:rsidRDefault="00F20EFA" w:rsidP="00BC09EA">
      <w:pPr>
        <w:pStyle w:val="MAINTEXT1"/>
      </w:pPr>
      <w:r>
        <w:t>Теперь появилась необходимость обно</w:t>
      </w:r>
      <w:r w:rsidR="008F608C">
        <w:t>в</w:t>
      </w:r>
      <w:r>
        <w:t xml:space="preserve">ить </w:t>
      </w:r>
      <w:r w:rsidR="00BC09EA">
        <w:t xml:space="preserve">конфигурацию </w:t>
      </w:r>
      <w:r w:rsidR="00BC09EA">
        <w:rPr>
          <w:lang w:val="en-US"/>
        </w:rPr>
        <w:t>DHCP</w:t>
      </w:r>
      <w:r w:rsidR="00BC09EA" w:rsidRPr="00BC09EA">
        <w:t>-</w:t>
      </w:r>
      <w:r w:rsidR="00BC09EA">
        <w:t xml:space="preserve">сервера на </w:t>
      </w:r>
      <w:r w:rsidR="00BC09EA">
        <w:rPr>
          <w:lang w:val="en-US"/>
        </w:rPr>
        <w:t>Switch</w:t>
      </w:r>
      <w:r w:rsidR="00BC09EA" w:rsidRPr="00BC09EA">
        <w:t xml:space="preserve">3 </w:t>
      </w:r>
      <w:r w:rsidR="00BC09EA">
        <w:t>— добави</w:t>
      </w:r>
      <w:r w:rsidR="001446B2">
        <w:t>ть</w:t>
      </w:r>
      <w:r w:rsidR="00BC09EA">
        <w:t xml:space="preserve"> поддержку </w:t>
      </w:r>
      <w:r w:rsidR="00BC09EA">
        <w:rPr>
          <w:lang w:val="en-US"/>
        </w:rPr>
        <w:t>VLAN</w:t>
      </w:r>
      <w:r w:rsidR="00BC09EA" w:rsidRPr="00BC09EA">
        <w:t>-50</w:t>
      </w:r>
      <w:r w:rsidR="00D74527" w:rsidRPr="00D74527">
        <w:t xml:space="preserve"> (</w:t>
      </w:r>
      <w:r w:rsidR="00D74527">
        <w:t>рисунок 15</w:t>
      </w:r>
      <w:r w:rsidR="00D74527" w:rsidRPr="00D74527">
        <w:t>).</w:t>
      </w:r>
    </w:p>
    <w:p w14:paraId="4EBC2845" w14:textId="77777777" w:rsidR="00793541" w:rsidRDefault="00793541" w:rsidP="00793541">
      <w:pPr>
        <w:pStyle w:val="PICTURE"/>
      </w:pPr>
      <w:r>
        <w:drawing>
          <wp:inline distT="0" distB="0" distL="0" distR="0" wp14:anchorId="75759FAB" wp14:editId="5CA2037C">
            <wp:extent cx="2833008" cy="855395"/>
            <wp:effectExtent l="0" t="0" r="0" b="0"/>
            <wp:docPr id="14990231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3140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8946" cy="8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AEA4" w14:textId="2396D10D" w:rsidR="00793541" w:rsidRDefault="00793541" w:rsidP="00793541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15</w:t>
        </w:r>
      </w:fldSimple>
      <w:r w:rsidRPr="000214A2">
        <w:t xml:space="preserve"> </w:t>
      </w:r>
      <w:r>
        <w:t>— Вывод настро</w:t>
      </w:r>
      <w:r w:rsidR="00344017">
        <w:t>йки</w:t>
      </w:r>
      <w:r>
        <w:t xml:space="preserve"> </w:t>
      </w:r>
      <w:r w:rsidR="00512BEC">
        <w:rPr>
          <w:lang w:val="en-US"/>
        </w:rPr>
        <w:t>DHCP</w:t>
      </w:r>
      <w:r w:rsidR="00512BEC" w:rsidRPr="00512BEC">
        <w:t>-</w:t>
      </w:r>
      <w:r w:rsidR="00512BEC">
        <w:t xml:space="preserve">сервера </w:t>
      </w:r>
      <w:r w:rsidR="00C84A14">
        <w:t xml:space="preserve">для </w:t>
      </w:r>
      <w:r w:rsidR="00C84A14">
        <w:rPr>
          <w:lang w:val="en-US"/>
        </w:rPr>
        <w:t>VLAN</w:t>
      </w:r>
      <w:r w:rsidR="00C84A14" w:rsidRPr="009B59DB">
        <w:t xml:space="preserve">-50 </w:t>
      </w:r>
      <w:r w:rsidR="00512BEC">
        <w:t xml:space="preserve">на </w:t>
      </w:r>
      <w:r w:rsidR="00512BEC">
        <w:rPr>
          <w:lang w:val="en-US"/>
        </w:rPr>
        <w:t>Switch</w:t>
      </w:r>
      <w:r w:rsidR="00512BEC" w:rsidRPr="00512BEC">
        <w:t>3</w:t>
      </w:r>
    </w:p>
    <w:p w14:paraId="2074EBD8" w14:textId="75095438" w:rsidR="002C6DEC" w:rsidRPr="002C6DEC" w:rsidRDefault="002222B3" w:rsidP="002C6DEC">
      <w:pPr>
        <w:pStyle w:val="MAINTEXT1"/>
      </w:pPr>
      <w:r>
        <w:t>Также надо убедиться в</w:t>
      </w:r>
      <w:r w:rsidR="002C6DEC">
        <w:t xml:space="preserve"> наличи</w:t>
      </w:r>
      <w:r>
        <w:t>и</w:t>
      </w:r>
      <w:r w:rsidR="00B46A23">
        <w:t xml:space="preserve"> </w:t>
      </w:r>
      <w:r w:rsidR="00DC6099">
        <w:rPr>
          <w:lang w:val="en-US"/>
        </w:rPr>
        <w:t>g</w:t>
      </w:r>
      <w:r w:rsidR="00B46A23">
        <w:rPr>
          <w:lang w:val="en-US"/>
        </w:rPr>
        <w:t>ateway</w:t>
      </w:r>
      <w:r w:rsidR="002C6DEC">
        <w:t xml:space="preserve"> </w:t>
      </w:r>
      <w:r w:rsidR="002C6DEC">
        <w:rPr>
          <w:lang w:val="en-US"/>
        </w:rPr>
        <w:t>IP</w:t>
      </w:r>
      <w:r w:rsidR="002C6DEC" w:rsidRPr="002C6DEC">
        <w:t>-</w:t>
      </w:r>
      <w:r w:rsidR="002C6DEC">
        <w:t>адреса и интерфейса</w:t>
      </w:r>
      <w:r w:rsidR="004D3764">
        <w:t xml:space="preserve"> </w:t>
      </w:r>
      <w:r w:rsidR="002C6DEC">
        <w:rPr>
          <w:lang w:val="en-US"/>
        </w:rPr>
        <w:t>VLAN</w:t>
      </w:r>
      <w:r w:rsidR="002C6DEC" w:rsidRPr="002C6DEC">
        <w:t xml:space="preserve">-50 </w:t>
      </w:r>
      <w:r w:rsidR="002C6DEC">
        <w:t xml:space="preserve">на </w:t>
      </w:r>
      <w:proofErr w:type="spellStart"/>
      <w:r w:rsidR="002C6DEC">
        <w:rPr>
          <w:lang w:val="en-US"/>
        </w:rPr>
        <w:t>Mikrotik</w:t>
      </w:r>
      <w:proofErr w:type="spellEnd"/>
      <w:r w:rsidR="002C6DEC" w:rsidRPr="002C6DEC">
        <w:t>-1 (</w:t>
      </w:r>
      <w:r w:rsidR="002C6DEC">
        <w:t>рисунки 16–17</w:t>
      </w:r>
      <w:r w:rsidR="002C6DEC" w:rsidRPr="002C6DEC">
        <w:t>)</w:t>
      </w:r>
      <w:r w:rsidR="002C6DEC">
        <w:t>.</w:t>
      </w:r>
    </w:p>
    <w:p w14:paraId="01AFFED1" w14:textId="77777777" w:rsidR="00C56A68" w:rsidRDefault="00C56A68" w:rsidP="00C56A68">
      <w:pPr>
        <w:pStyle w:val="PICTURE"/>
      </w:pPr>
      <w:r>
        <w:drawing>
          <wp:inline distT="0" distB="0" distL="0" distR="0" wp14:anchorId="48558B87" wp14:editId="05D2C936">
            <wp:extent cx="3320252" cy="1755322"/>
            <wp:effectExtent l="0" t="0" r="0" b="0"/>
            <wp:docPr id="15960893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9335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841" cy="17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750" w14:textId="3D516D38" w:rsidR="00C56A68" w:rsidRPr="008E1C5E" w:rsidRDefault="00C56A68" w:rsidP="00C56A68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16</w:t>
        </w:r>
      </w:fldSimple>
      <w:r w:rsidRPr="000214A2">
        <w:t xml:space="preserve"> </w:t>
      </w:r>
      <w:r>
        <w:t xml:space="preserve">— </w:t>
      </w:r>
      <w:r w:rsidR="008E1C5E">
        <w:t xml:space="preserve">Список интерфейсов на </w:t>
      </w:r>
      <w:proofErr w:type="spellStart"/>
      <w:r w:rsidR="008E1C5E">
        <w:rPr>
          <w:lang w:val="en-US"/>
        </w:rPr>
        <w:t>Mikrotik</w:t>
      </w:r>
      <w:proofErr w:type="spellEnd"/>
      <w:r w:rsidR="008E1C5E" w:rsidRPr="008E1C5E">
        <w:t>-1</w:t>
      </w:r>
    </w:p>
    <w:p w14:paraId="5E4A9349" w14:textId="77777777" w:rsidR="00A2743A" w:rsidRDefault="00A2743A" w:rsidP="00A2743A">
      <w:pPr>
        <w:pStyle w:val="PICTURE"/>
      </w:pPr>
      <w:r>
        <w:lastRenderedPageBreak/>
        <w:drawing>
          <wp:inline distT="0" distB="0" distL="0" distR="0" wp14:anchorId="40EBCFC8" wp14:editId="0AD992B6">
            <wp:extent cx="2612572" cy="2203445"/>
            <wp:effectExtent l="0" t="0" r="3810" b="0"/>
            <wp:docPr id="1804793095" name="Graphic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3095" name="Graphic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665" cy="22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3F71" w14:textId="402F8D9A" w:rsidR="00A2743A" w:rsidRPr="009A79D5" w:rsidRDefault="00A2743A" w:rsidP="00A2743A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17</w:t>
        </w:r>
      </w:fldSimple>
      <w:r w:rsidRPr="000214A2">
        <w:t xml:space="preserve"> </w:t>
      </w:r>
      <w:r>
        <w:t>— Список</w:t>
      </w:r>
      <w:r w:rsidR="00BA6FFE" w:rsidRPr="00BA6FFE">
        <w:t xml:space="preserve"> </w:t>
      </w:r>
      <w:r w:rsidR="00BA6FFE">
        <w:rPr>
          <w:lang w:val="en-US"/>
        </w:rPr>
        <w:t>Gateway</w:t>
      </w:r>
      <w:r>
        <w:t xml:space="preserve"> </w:t>
      </w:r>
      <w:r w:rsidR="00647716">
        <w:rPr>
          <w:lang w:val="en-US"/>
        </w:rPr>
        <w:t>IP</w:t>
      </w:r>
      <w:r w:rsidR="00647716" w:rsidRPr="00BA6FFE">
        <w:t>-</w:t>
      </w:r>
      <w:r w:rsidR="00647716">
        <w:t xml:space="preserve">адресов </w:t>
      </w:r>
      <w:r>
        <w:t xml:space="preserve">на </w:t>
      </w:r>
      <w:proofErr w:type="spellStart"/>
      <w:r>
        <w:rPr>
          <w:lang w:val="en-US"/>
        </w:rPr>
        <w:t>Mikrotik</w:t>
      </w:r>
      <w:proofErr w:type="spellEnd"/>
      <w:r w:rsidRPr="008E1C5E">
        <w:t>-1</w:t>
      </w:r>
    </w:p>
    <w:p w14:paraId="35238154" w14:textId="2744F9CA" w:rsidR="00B436D7" w:rsidRPr="00B436D7" w:rsidRDefault="003D4FB4" w:rsidP="00B436D7">
      <w:pPr>
        <w:pStyle w:val="MAINTEXT1"/>
      </w:pPr>
      <w:r>
        <w:t xml:space="preserve">Далее ради проверки работы </w:t>
      </w:r>
      <w:r>
        <w:rPr>
          <w:lang w:val="en-US"/>
        </w:rPr>
        <w:t>DHCP</w:t>
      </w:r>
      <w:r w:rsidRPr="003D4FB4">
        <w:t>-</w:t>
      </w:r>
      <w:r>
        <w:t xml:space="preserve">серверов </w:t>
      </w:r>
      <w:r w:rsidR="00920C99">
        <w:t>надо п</w:t>
      </w:r>
      <w:r w:rsidR="00B436D7">
        <w:t>одключи</w:t>
      </w:r>
      <w:r w:rsidR="00920C99">
        <w:t>ться</w:t>
      </w:r>
      <w:r w:rsidR="00B436D7">
        <w:t xml:space="preserve"> к </w:t>
      </w:r>
      <w:r w:rsidR="00B436D7">
        <w:rPr>
          <w:lang w:val="en-US"/>
        </w:rPr>
        <w:t>Linux</w:t>
      </w:r>
      <w:r w:rsidR="00B436D7" w:rsidRPr="00B436D7">
        <w:t>-</w:t>
      </w:r>
      <w:r w:rsidR="00B436D7">
        <w:t>машине и запроси</w:t>
      </w:r>
      <w:r w:rsidR="00B47748">
        <w:t>ть</w:t>
      </w:r>
      <w:r w:rsidR="00B436D7">
        <w:t xml:space="preserve"> у </w:t>
      </w:r>
      <w:r w:rsidR="00B436D7">
        <w:rPr>
          <w:lang w:val="en-US"/>
        </w:rPr>
        <w:t>DHCP</w:t>
      </w:r>
      <w:r w:rsidR="00B436D7" w:rsidRPr="00B436D7">
        <w:t>-</w:t>
      </w:r>
      <w:r w:rsidR="00B436D7">
        <w:t xml:space="preserve">сервера </w:t>
      </w:r>
      <w:r w:rsidR="00B92CB9">
        <w:t xml:space="preserve">динамический </w:t>
      </w:r>
      <w:r w:rsidR="00B436D7">
        <w:rPr>
          <w:lang w:val="en-US"/>
        </w:rPr>
        <w:t>IP</w:t>
      </w:r>
      <w:r w:rsidR="00B436D7" w:rsidRPr="00B436D7">
        <w:t>-</w:t>
      </w:r>
      <w:r w:rsidR="00B436D7">
        <w:t>адрес</w:t>
      </w:r>
      <w:r w:rsidR="001617F4">
        <w:t xml:space="preserve"> с помощью </w:t>
      </w:r>
      <w:r w:rsidR="007733FA">
        <w:t xml:space="preserve">команды </w:t>
      </w:r>
      <w:r w:rsidR="001617F4">
        <w:t>«</w:t>
      </w:r>
      <w:proofErr w:type="spellStart"/>
      <w:r w:rsidR="001617F4">
        <w:rPr>
          <w:lang w:val="en-US"/>
        </w:rPr>
        <w:t>dhclient</w:t>
      </w:r>
      <w:proofErr w:type="spellEnd"/>
      <w:r w:rsidR="001617F4">
        <w:t>»</w:t>
      </w:r>
      <w:r w:rsidR="008D3880">
        <w:t>, а затем вывести присвоенный адрес с «</w:t>
      </w:r>
      <w:proofErr w:type="spellStart"/>
      <w:r w:rsidR="008D3880">
        <w:rPr>
          <w:lang w:val="en-US"/>
        </w:rPr>
        <w:t>ip</w:t>
      </w:r>
      <w:proofErr w:type="spellEnd"/>
      <w:r w:rsidR="008D3880" w:rsidRPr="007C05B9">
        <w:t xml:space="preserve"> </w:t>
      </w:r>
      <w:r w:rsidR="008D3880">
        <w:rPr>
          <w:lang w:val="en-US"/>
        </w:rPr>
        <w:t>a</w:t>
      </w:r>
      <w:r w:rsidR="008D3880">
        <w:t>»</w:t>
      </w:r>
      <w:r w:rsidR="00342F34">
        <w:t xml:space="preserve"> (рисунок 18).</w:t>
      </w:r>
    </w:p>
    <w:p w14:paraId="59F2D237" w14:textId="77777777" w:rsidR="00E635BE" w:rsidRDefault="00E635BE" w:rsidP="00E635BE">
      <w:pPr>
        <w:pStyle w:val="PICTURE"/>
      </w:pPr>
      <w:r>
        <w:drawing>
          <wp:inline distT="0" distB="0" distL="0" distR="0" wp14:anchorId="2A575444" wp14:editId="02417F2D">
            <wp:extent cx="3899626" cy="2163536"/>
            <wp:effectExtent l="0" t="0" r="0" b="0"/>
            <wp:docPr id="11730304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0400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903" cy="21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F31" w14:textId="34629908" w:rsidR="00E635BE" w:rsidRDefault="00E635BE" w:rsidP="00E635BE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18</w:t>
        </w:r>
      </w:fldSimple>
      <w:r w:rsidRPr="000214A2">
        <w:t xml:space="preserve"> </w:t>
      </w:r>
      <w:r>
        <w:t xml:space="preserve">— </w:t>
      </w:r>
      <w:r w:rsidR="00573191">
        <w:t xml:space="preserve">Присвоенный </w:t>
      </w:r>
      <w:r w:rsidR="00573191">
        <w:rPr>
          <w:lang w:val="en-US"/>
        </w:rPr>
        <w:t>IP</w:t>
      </w:r>
      <w:r w:rsidR="00573191" w:rsidRPr="00573191">
        <w:t>-</w:t>
      </w:r>
      <w:r w:rsidR="00573191">
        <w:t xml:space="preserve">адрес на </w:t>
      </w:r>
      <w:r w:rsidR="00573191">
        <w:rPr>
          <w:lang w:val="en-US"/>
        </w:rPr>
        <w:t>Linux</w:t>
      </w:r>
      <w:r w:rsidR="00573191" w:rsidRPr="00573191">
        <w:t>-</w:t>
      </w:r>
      <w:r w:rsidR="00573191">
        <w:t>машине</w:t>
      </w:r>
    </w:p>
    <w:p w14:paraId="6F72AF67" w14:textId="55E6154F" w:rsidR="0040121C" w:rsidRPr="00AB79E7" w:rsidRDefault="0040121C" w:rsidP="0040121C">
      <w:pPr>
        <w:pStyle w:val="MAINTEXT1"/>
      </w:pPr>
      <w:r>
        <w:t xml:space="preserve">Чтобы маршрутизатор </w:t>
      </w:r>
      <w:proofErr w:type="spellStart"/>
      <w:r>
        <w:rPr>
          <w:lang w:val="en-US"/>
        </w:rPr>
        <w:t>Mikrotik</w:t>
      </w:r>
      <w:proofErr w:type="spellEnd"/>
      <w:r w:rsidRPr="0040121C">
        <w:t xml:space="preserve">-1 </w:t>
      </w:r>
      <w:r>
        <w:t>знал,</w:t>
      </w:r>
      <w:r w:rsidRPr="0040121C">
        <w:t xml:space="preserve"> </w:t>
      </w:r>
      <w:r>
        <w:t xml:space="preserve">как обрабатывать трафик для раздачи доступа в интернет клиентам, </w:t>
      </w:r>
      <w:r w:rsidR="007C05B9">
        <w:t>надо настроить</w:t>
      </w:r>
      <w:r>
        <w:t xml:space="preserve"> </w:t>
      </w:r>
      <w:proofErr w:type="spellStart"/>
      <w:r>
        <w:rPr>
          <w:lang w:val="en-US"/>
        </w:rPr>
        <w:t>srcnat</w:t>
      </w:r>
      <w:proofErr w:type="spellEnd"/>
      <w:r w:rsidR="00AB79E7" w:rsidRPr="00AB79E7">
        <w:t xml:space="preserve"> (</w:t>
      </w:r>
      <w:r w:rsidR="00AB79E7">
        <w:rPr>
          <w:lang w:val="en-US"/>
        </w:rPr>
        <w:t>Source</w:t>
      </w:r>
      <w:r w:rsidR="00AB79E7" w:rsidRPr="00AB79E7">
        <w:t xml:space="preserve"> </w:t>
      </w:r>
      <w:r w:rsidR="00AB79E7">
        <w:rPr>
          <w:lang w:val="en-US"/>
        </w:rPr>
        <w:t>NAT</w:t>
      </w:r>
      <w:r w:rsidR="00AB79E7" w:rsidRPr="00AB79E7">
        <w:t>)</w:t>
      </w:r>
      <w:r w:rsidRPr="00AB79E7">
        <w:t xml:space="preserve"> </w:t>
      </w:r>
      <w:r>
        <w:rPr>
          <w:lang w:val="en-US"/>
        </w:rPr>
        <w:t>NAT</w:t>
      </w:r>
      <w:r w:rsidRPr="0040121C">
        <w:t>-</w:t>
      </w:r>
      <w:r>
        <w:t>правило</w:t>
      </w:r>
      <w:r w:rsidR="00AB79E7" w:rsidRPr="002120CC">
        <w:t xml:space="preserve"> (</w:t>
      </w:r>
      <w:r w:rsidR="00AB79E7" w:rsidRPr="00AB79E7">
        <w:rPr>
          <w:lang w:val="en-US"/>
        </w:rPr>
        <w:t>Network</w:t>
      </w:r>
      <w:r w:rsidR="00AB79E7" w:rsidRPr="002120CC">
        <w:t xml:space="preserve"> </w:t>
      </w:r>
      <w:r w:rsidR="00AB79E7" w:rsidRPr="00AB79E7">
        <w:rPr>
          <w:lang w:val="en-US"/>
        </w:rPr>
        <w:t>Address</w:t>
      </w:r>
      <w:r w:rsidR="00AB79E7" w:rsidRPr="002120CC">
        <w:t xml:space="preserve"> </w:t>
      </w:r>
      <w:r w:rsidR="00AB79E7" w:rsidRPr="00AB79E7">
        <w:rPr>
          <w:lang w:val="en-US"/>
        </w:rPr>
        <w:t>Translation</w:t>
      </w:r>
      <w:r w:rsidR="00AB79E7" w:rsidRPr="002120CC">
        <w:t>)</w:t>
      </w:r>
      <w:r w:rsidR="002120CC" w:rsidRPr="002120CC">
        <w:t xml:space="preserve"> —</w:t>
      </w:r>
      <w:r w:rsidR="002120CC">
        <w:t xml:space="preserve"> правило, заменяющее </w:t>
      </w:r>
      <w:r w:rsidR="002120CC">
        <w:rPr>
          <w:lang w:val="en-US"/>
        </w:rPr>
        <w:t>IP</w:t>
      </w:r>
      <w:r w:rsidR="002120CC" w:rsidRPr="002120CC">
        <w:t>-</w:t>
      </w:r>
      <w:r w:rsidR="002120CC">
        <w:t>адрес отправителя пакета с локального на публичный (общедоступный)</w:t>
      </w:r>
      <w:r w:rsidR="00E65770" w:rsidRPr="00AB79E7">
        <w:t>.</w:t>
      </w:r>
    </w:p>
    <w:p w14:paraId="4B8F1123" w14:textId="77777777" w:rsidR="00C44055" w:rsidRDefault="00C44055" w:rsidP="00C44055">
      <w:pPr>
        <w:pStyle w:val="PICTURE"/>
      </w:pPr>
      <w:r>
        <w:drawing>
          <wp:inline distT="0" distB="0" distL="0" distR="0" wp14:anchorId="437F1ABD" wp14:editId="580F2DE8">
            <wp:extent cx="3912903" cy="1299083"/>
            <wp:effectExtent l="0" t="0" r="0" b="0"/>
            <wp:docPr id="20366858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85846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2903" cy="12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4E8C" w14:textId="1A785909" w:rsidR="00C44055" w:rsidRDefault="00C44055" w:rsidP="00C44055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19</w:t>
        </w:r>
      </w:fldSimple>
      <w:r w:rsidRPr="000214A2">
        <w:t xml:space="preserve"> </w:t>
      </w:r>
      <w:r>
        <w:t xml:space="preserve">— </w:t>
      </w:r>
      <w:r w:rsidR="0095025A">
        <w:t xml:space="preserve">Добавленное </w:t>
      </w:r>
      <w:r w:rsidR="0095025A">
        <w:rPr>
          <w:lang w:val="en-US"/>
        </w:rPr>
        <w:t>NAT</w:t>
      </w:r>
      <w:r w:rsidR="0095025A" w:rsidRPr="0095025A">
        <w:t>-</w:t>
      </w:r>
      <w:r w:rsidR="0095025A">
        <w:t xml:space="preserve">правило на </w:t>
      </w:r>
      <w:proofErr w:type="spellStart"/>
      <w:r w:rsidR="0095025A">
        <w:rPr>
          <w:lang w:val="en-US"/>
        </w:rPr>
        <w:t>Mikrotik</w:t>
      </w:r>
      <w:proofErr w:type="spellEnd"/>
      <w:r w:rsidR="0095025A" w:rsidRPr="003A18A8">
        <w:t>-1</w:t>
      </w:r>
    </w:p>
    <w:p w14:paraId="27B31D91" w14:textId="25E0392A" w:rsidR="006A600C" w:rsidRPr="006A600C" w:rsidRDefault="001216A4" w:rsidP="006A600C">
      <w:pPr>
        <w:pStyle w:val="MAINTEXT1"/>
      </w:pPr>
      <w:r>
        <w:lastRenderedPageBreak/>
        <w:t>Наконец, необходимо убедиться в</w:t>
      </w:r>
      <w:r w:rsidR="006A600C">
        <w:t xml:space="preserve"> доступ</w:t>
      </w:r>
      <w:r>
        <w:t>е</w:t>
      </w:r>
      <w:r w:rsidR="006A600C">
        <w:t xml:space="preserve"> в интернет из </w:t>
      </w:r>
      <w:r w:rsidR="006A600C">
        <w:rPr>
          <w:lang w:val="en-US"/>
        </w:rPr>
        <w:t>Linux</w:t>
      </w:r>
      <w:r w:rsidR="006A600C" w:rsidRPr="006A600C">
        <w:t>-</w:t>
      </w:r>
      <w:r w:rsidR="006A600C">
        <w:t>машины</w:t>
      </w:r>
      <w:r w:rsidR="006A600C" w:rsidRPr="006A600C">
        <w:t xml:space="preserve"> (</w:t>
      </w:r>
      <w:r w:rsidR="006A600C">
        <w:rPr>
          <w:lang w:val="en-US"/>
        </w:rPr>
        <w:t>VLAN</w:t>
      </w:r>
      <w:r w:rsidR="006A600C" w:rsidRPr="006A600C">
        <w:t>-50)</w:t>
      </w:r>
      <w:r w:rsidR="006A600C">
        <w:t xml:space="preserve"> и из </w:t>
      </w:r>
      <w:r w:rsidR="006A600C">
        <w:rPr>
          <w:lang w:val="en-US"/>
        </w:rPr>
        <w:t>PC</w:t>
      </w:r>
      <w:r w:rsidR="006A600C" w:rsidRPr="006A600C">
        <w:t>11 (</w:t>
      </w:r>
      <w:r w:rsidR="006A600C">
        <w:rPr>
          <w:lang w:val="en-US"/>
        </w:rPr>
        <w:t>VLAN</w:t>
      </w:r>
      <w:r w:rsidR="006A600C" w:rsidRPr="006A600C">
        <w:t>-40) (</w:t>
      </w:r>
      <w:r w:rsidR="006A600C">
        <w:t>рисунки 20–21</w:t>
      </w:r>
      <w:r w:rsidR="006A600C" w:rsidRPr="006A600C">
        <w:t>)</w:t>
      </w:r>
      <w:r w:rsidR="006A600C">
        <w:t>.</w:t>
      </w:r>
    </w:p>
    <w:p w14:paraId="18EE2395" w14:textId="77777777" w:rsidR="006E3A5E" w:rsidRDefault="006E3A5E" w:rsidP="006E3A5E">
      <w:pPr>
        <w:pStyle w:val="PICTURE"/>
      </w:pPr>
      <w:r>
        <w:drawing>
          <wp:inline distT="0" distB="0" distL="0" distR="0" wp14:anchorId="2BB1FB38" wp14:editId="5EE2299B">
            <wp:extent cx="3094892" cy="2514600"/>
            <wp:effectExtent l="0" t="0" r="4445" b="0"/>
            <wp:docPr id="12290923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92318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697" cy="25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BCC" w14:textId="04227D88" w:rsidR="006E3A5E" w:rsidRPr="00DC0D41" w:rsidRDefault="006E3A5E" w:rsidP="006E3A5E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20</w:t>
        </w:r>
      </w:fldSimple>
      <w:r w:rsidRPr="000214A2">
        <w:t xml:space="preserve"> </w:t>
      </w:r>
      <w:r>
        <w:t xml:space="preserve">— </w:t>
      </w:r>
      <w:r w:rsidR="00DC0D41">
        <w:t xml:space="preserve">Проверка доступа в интернет из </w:t>
      </w:r>
      <w:r w:rsidR="00DC0D41">
        <w:rPr>
          <w:lang w:val="en-US"/>
        </w:rPr>
        <w:t>Linux</w:t>
      </w:r>
      <w:r w:rsidR="00DC0D41" w:rsidRPr="00DC0D41">
        <w:t>-</w:t>
      </w:r>
      <w:r w:rsidR="00DC0D41">
        <w:t>ма</w:t>
      </w:r>
      <w:r w:rsidR="00B86C28">
        <w:t>ш</w:t>
      </w:r>
      <w:r w:rsidR="00DC0D41">
        <w:t>ины</w:t>
      </w:r>
    </w:p>
    <w:p w14:paraId="13854752" w14:textId="77777777" w:rsidR="006E3A5E" w:rsidRDefault="006E3A5E" w:rsidP="006E3A5E">
      <w:pPr>
        <w:pStyle w:val="PICTURE"/>
      </w:pPr>
      <w:r>
        <w:drawing>
          <wp:inline distT="0" distB="0" distL="0" distR="0" wp14:anchorId="5C2A3A77" wp14:editId="5070E9B9">
            <wp:extent cx="4407380" cy="2122715"/>
            <wp:effectExtent l="0" t="0" r="0" b="0"/>
            <wp:docPr id="12560048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04859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4910" cy="21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D17A" w14:textId="18D5D3B1" w:rsidR="006E3A5E" w:rsidRPr="00B3698D" w:rsidRDefault="006E3A5E" w:rsidP="006E3A5E">
      <w:pPr>
        <w:pStyle w:val="PICTURECAPTION"/>
      </w:pPr>
      <w:r>
        <w:t xml:space="preserve">Рисунок </w:t>
      </w:r>
      <w:fldSimple w:instr=" SEQ Рисунок \* ARABIC ">
        <w:r w:rsidR="00E31868">
          <w:rPr>
            <w:noProof/>
          </w:rPr>
          <w:t>21</w:t>
        </w:r>
      </w:fldSimple>
      <w:r w:rsidRPr="000214A2">
        <w:t xml:space="preserve"> </w:t>
      </w:r>
      <w:r>
        <w:t xml:space="preserve">— </w:t>
      </w:r>
      <w:r w:rsidR="00DB4755" w:rsidRPr="00DB4755">
        <w:t xml:space="preserve">Проверка доступа в интернет из </w:t>
      </w:r>
      <w:r w:rsidR="00DB4755">
        <w:rPr>
          <w:lang w:val="en-US"/>
        </w:rPr>
        <w:t>VLAN</w:t>
      </w:r>
      <w:r w:rsidR="00DB4755" w:rsidRPr="00DB4755">
        <w:t>-4</w:t>
      </w:r>
      <w:r w:rsidR="00DB4755" w:rsidRPr="00B3698D">
        <w:t>0</w:t>
      </w:r>
    </w:p>
    <w:p w14:paraId="40E8D4E9" w14:textId="2C3C04C4" w:rsidR="005C54BD" w:rsidRDefault="005C54BD" w:rsidP="005C54BD">
      <w:pPr>
        <w:pStyle w:val="DIV1"/>
        <w:rPr>
          <w:lang w:val="en-US"/>
        </w:rPr>
      </w:pPr>
      <w:r>
        <w:t>Выводы</w:t>
      </w:r>
    </w:p>
    <w:p w14:paraId="371570D5" w14:textId="77777777" w:rsidR="000938AA" w:rsidRDefault="000938AA" w:rsidP="000938AA">
      <w:pPr>
        <w:pStyle w:val="MAINTEXT1"/>
      </w:pPr>
      <w:r>
        <w:t>В ходе выполнения лабораторной работы была изучена организация коммутации и построение локальной вычислительной сети с использованием виртуальной среды EVE-NG. Была выполнена интеграция виртуальной сети с внешним интернет-подключением, что позволило смоделировать работу реальной корпоративной сети и проверить корректность взаимодействия сетевых устройств.</w:t>
      </w:r>
    </w:p>
    <w:p w14:paraId="4021F94A" w14:textId="77777777" w:rsidR="000938AA" w:rsidRDefault="000938AA" w:rsidP="000938AA">
      <w:pPr>
        <w:pStyle w:val="MAINTEXT1"/>
      </w:pPr>
      <w:r>
        <w:t xml:space="preserve">В рамках работы была настроена служба DHCP на маршрутизаторе </w:t>
      </w:r>
      <w:proofErr w:type="spellStart"/>
      <w:r>
        <w:t>Mikrotik</w:t>
      </w:r>
      <w:proofErr w:type="spellEnd"/>
      <w:r>
        <w:t xml:space="preserve">, обеспечивающая автоматическую выдачу IP-адресов клиентам сети. Дополнительно был сконфигурирован DHCP-сервер на коммутаторе Cisco </w:t>
      </w:r>
      <w:r>
        <w:lastRenderedPageBreak/>
        <w:t>IOL, что позволило изучить особенности работы нескольких DHCP-источников в одной сетевой инфраструктуре и их влияние на процесс адресации узлов.</w:t>
      </w:r>
    </w:p>
    <w:p w14:paraId="33DA3FF6" w14:textId="04C0D3CF" w:rsidR="000938AA" w:rsidRDefault="000938AA" w:rsidP="000938AA">
      <w:pPr>
        <w:pStyle w:val="MAINTEXT1"/>
      </w:pPr>
      <w:r>
        <w:t xml:space="preserve">Для проверки работы сети к локальному сегменту была подключена виртуальная машина </w:t>
      </w:r>
      <w:proofErr w:type="spellStart"/>
      <w:r>
        <w:t>Kali</w:t>
      </w:r>
      <w:proofErr w:type="spellEnd"/>
      <w:r>
        <w:t xml:space="preserve"> Linux, которая успешно получила сетевые параметры по DHCP. На маршрутизаторе </w:t>
      </w:r>
      <w:proofErr w:type="spellStart"/>
      <w:r>
        <w:t>Mikrotik</w:t>
      </w:r>
      <w:proofErr w:type="spellEnd"/>
      <w:r>
        <w:t xml:space="preserve"> было настроено правило трансляции сетевых адресов </w:t>
      </w:r>
      <w:proofErr w:type="spellStart"/>
      <w:r>
        <w:t>srcnat</w:t>
      </w:r>
      <w:proofErr w:type="spellEnd"/>
      <w:r>
        <w:t xml:space="preserve">, обеспечивающее доступ клиентов локальной сети к сети </w:t>
      </w:r>
      <w:r w:rsidR="00006D12">
        <w:t>и</w:t>
      </w:r>
      <w:r>
        <w:t>нтернет через внешний интерфейс маршрутизатора.</w:t>
      </w:r>
    </w:p>
    <w:p w14:paraId="0241C066" w14:textId="4A33A0F5" w:rsidR="00727E39" w:rsidRPr="00CC26BE" w:rsidRDefault="000938AA" w:rsidP="000938AA">
      <w:pPr>
        <w:pStyle w:val="MAINTEXT1"/>
      </w:pPr>
      <w:r>
        <w:t xml:space="preserve">В завершение лабораторной работы была проведена проверка доступности интернет-ресурсов с различных узлов сети, которая подтвердила корректность настроек DHCP, NAT и коммутации. Таким образом, цель лабораторной работы была достигнута: получены практические навыки настройки сетевых протоколов, служб адресации и взаимодействия оборудования Cisco и </w:t>
      </w:r>
      <w:proofErr w:type="spellStart"/>
      <w:r>
        <w:t>Mikrotik</w:t>
      </w:r>
      <w:proofErr w:type="spellEnd"/>
      <w:r>
        <w:t xml:space="preserve"> в составе локальной сети с выходом в </w:t>
      </w:r>
      <w:r w:rsidR="00485B31">
        <w:t>и</w:t>
      </w:r>
      <w:r>
        <w:t>нтернет.</w:t>
      </w:r>
    </w:p>
    <w:sectPr w:rsidR="00727E39" w:rsidRPr="00CC26B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A92532" w14:textId="77777777" w:rsidR="006B7D6D" w:rsidRDefault="006B7D6D" w:rsidP="0002180F">
      <w:r>
        <w:separator/>
      </w:r>
    </w:p>
  </w:endnote>
  <w:endnote w:type="continuationSeparator" w:id="0">
    <w:p w14:paraId="72F6E732" w14:textId="77777777" w:rsidR="006B7D6D" w:rsidRDefault="006B7D6D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4BC02DD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230E8" w14:textId="77777777" w:rsidR="006B7D6D" w:rsidRDefault="006B7D6D" w:rsidP="0002180F">
      <w:r>
        <w:separator/>
      </w:r>
    </w:p>
  </w:footnote>
  <w:footnote w:type="continuationSeparator" w:id="0">
    <w:p w14:paraId="6B2E9A62" w14:textId="77777777" w:rsidR="006B7D6D" w:rsidRDefault="006B7D6D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75B76D9"/>
    <w:multiLevelType w:val="multilevel"/>
    <w:tmpl w:val="72DE29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B7A5A5F"/>
    <w:multiLevelType w:val="multilevel"/>
    <w:tmpl w:val="66CC05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1855919353">
    <w:abstractNumId w:val="29"/>
  </w:num>
  <w:num w:numId="2" w16cid:durableId="156772632">
    <w:abstractNumId w:val="10"/>
  </w:num>
  <w:num w:numId="3" w16cid:durableId="781076541">
    <w:abstractNumId w:val="3"/>
  </w:num>
  <w:num w:numId="4" w16cid:durableId="89014524">
    <w:abstractNumId w:val="21"/>
  </w:num>
  <w:num w:numId="5" w16cid:durableId="1983727059">
    <w:abstractNumId w:val="19"/>
  </w:num>
  <w:num w:numId="6" w16cid:durableId="1544830082">
    <w:abstractNumId w:val="47"/>
  </w:num>
  <w:num w:numId="7" w16cid:durableId="2051877005">
    <w:abstractNumId w:val="18"/>
  </w:num>
  <w:num w:numId="8" w16cid:durableId="636297677">
    <w:abstractNumId w:val="5"/>
  </w:num>
  <w:num w:numId="9" w16cid:durableId="299191906">
    <w:abstractNumId w:val="23"/>
  </w:num>
  <w:num w:numId="10" w16cid:durableId="805854350">
    <w:abstractNumId w:val="28"/>
  </w:num>
  <w:num w:numId="11" w16cid:durableId="1791507459">
    <w:abstractNumId w:val="38"/>
  </w:num>
  <w:num w:numId="12" w16cid:durableId="1147012498">
    <w:abstractNumId w:val="8"/>
  </w:num>
  <w:num w:numId="13" w16cid:durableId="86199538">
    <w:abstractNumId w:val="36"/>
  </w:num>
  <w:num w:numId="14" w16cid:durableId="323241532">
    <w:abstractNumId w:val="15"/>
  </w:num>
  <w:num w:numId="15" w16cid:durableId="1071194100">
    <w:abstractNumId w:val="11"/>
  </w:num>
  <w:num w:numId="16" w16cid:durableId="622660141">
    <w:abstractNumId w:val="14"/>
  </w:num>
  <w:num w:numId="17" w16cid:durableId="417364327">
    <w:abstractNumId w:val="4"/>
  </w:num>
  <w:num w:numId="18" w16cid:durableId="1880390194">
    <w:abstractNumId w:val="48"/>
  </w:num>
  <w:num w:numId="19" w16cid:durableId="93984374">
    <w:abstractNumId w:val="20"/>
  </w:num>
  <w:num w:numId="20" w16cid:durableId="1612855526">
    <w:abstractNumId w:val="6"/>
  </w:num>
  <w:num w:numId="21" w16cid:durableId="218564187">
    <w:abstractNumId w:val="17"/>
  </w:num>
  <w:num w:numId="22" w16cid:durableId="1293636722">
    <w:abstractNumId w:val="34"/>
  </w:num>
  <w:num w:numId="23" w16cid:durableId="383145069">
    <w:abstractNumId w:val="26"/>
  </w:num>
  <w:num w:numId="24" w16cid:durableId="1933203393">
    <w:abstractNumId w:val="22"/>
  </w:num>
  <w:num w:numId="25" w16cid:durableId="186138790">
    <w:abstractNumId w:val="41"/>
  </w:num>
  <w:num w:numId="26" w16cid:durableId="1769694990">
    <w:abstractNumId w:val="43"/>
  </w:num>
  <w:num w:numId="27" w16cid:durableId="1268730806">
    <w:abstractNumId w:val="12"/>
  </w:num>
  <w:num w:numId="28" w16cid:durableId="1059788708">
    <w:abstractNumId w:val="39"/>
  </w:num>
  <w:num w:numId="29" w16cid:durableId="231963668">
    <w:abstractNumId w:val="33"/>
  </w:num>
  <w:num w:numId="30" w16cid:durableId="688067467">
    <w:abstractNumId w:val="0"/>
  </w:num>
  <w:num w:numId="31" w16cid:durableId="2034258642">
    <w:abstractNumId w:val="24"/>
  </w:num>
  <w:num w:numId="32" w16cid:durableId="890850158">
    <w:abstractNumId w:val="30"/>
  </w:num>
  <w:num w:numId="33" w16cid:durableId="1999141640">
    <w:abstractNumId w:val="32"/>
  </w:num>
  <w:num w:numId="34" w16cid:durableId="1496265240">
    <w:abstractNumId w:val="31"/>
  </w:num>
  <w:num w:numId="35" w16cid:durableId="2008090580">
    <w:abstractNumId w:val="45"/>
  </w:num>
  <w:num w:numId="36" w16cid:durableId="1507864966">
    <w:abstractNumId w:val="9"/>
  </w:num>
  <w:num w:numId="37" w16cid:durableId="899633723">
    <w:abstractNumId w:val="16"/>
  </w:num>
  <w:num w:numId="38" w16cid:durableId="1052536051">
    <w:abstractNumId w:val="7"/>
  </w:num>
  <w:num w:numId="39" w16cid:durableId="26418164">
    <w:abstractNumId w:val="37"/>
  </w:num>
  <w:num w:numId="40" w16cid:durableId="520050773">
    <w:abstractNumId w:val="49"/>
  </w:num>
  <w:num w:numId="41" w16cid:durableId="1370911759">
    <w:abstractNumId w:val="46"/>
  </w:num>
  <w:num w:numId="42" w16cid:durableId="539320671">
    <w:abstractNumId w:val="2"/>
  </w:num>
  <w:num w:numId="43" w16cid:durableId="1693023103">
    <w:abstractNumId w:val="44"/>
  </w:num>
  <w:num w:numId="44" w16cid:durableId="2103408548">
    <w:abstractNumId w:val="1"/>
  </w:num>
  <w:num w:numId="45" w16cid:durableId="759906059">
    <w:abstractNumId w:val="40"/>
  </w:num>
  <w:num w:numId="46" w16cid:durableId="1690831758">
    <w:abstractNumId w:val="35"/>
  </w:num>
  <w:num w:numId="47" w16cid:durableId="1754543593">
    <w:abstractNumId w:val="42"/>
  </w:num>
  <w:num w:numId="48" w16cid:durableId="2123574072">
    <w:abstractNumId w:val="25"/>
  </w:num>
  <w:num w:numId="49" w16cid:durableId="656343144">
    <w:abstractNumId w:val="27"/>
  </w:num>
  <w:num w:numId="50" w16cid:durableId="4482770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16"/>
    <w:rsid w:val="0000158A"/>
    <w:rsid w:val="00001D82"/>
    <w:rsid w:val="00003F73"/>
    <w:rsid w:val="00006B86"/>
    <w:rsid w:val="00006D12"/>
    <w:rsid w:val="0000745B"/>
    <w:rsid w:val="00016F54"/>
    <w:rsid w:val="0002120C"/>
    <w:rsid w:val="000214A2"/>
    <w:rsid w:val="000215AF"/>
    <w:rsid w:val="0002172C"/>
    <w:rsid w:val="0002180F"/>
    <w:rsid w:val="00024012"/>
    <w:rsid w:val="000244B3"/>
    <w:rsid w:val="00027B06"/>
    <w:rsid w:val="000308F9"/>
    <w:rsid w:val="00033227"/>
    <w:rsid w:val="00035E10"/>
    <w:rsid w:val="00035EB2"/>
    <w:rsid w:val="0004168B"/>
    <w:rsid w:val="00041DA1"/>
    <w:rsid w:val="000439B5"/>
    <w:rsid w:val="00047192"/>
    <w:rsid w:val="0005199D"/>
    <w:rsid w:val="00051D5E"/>
    <w:rsid w:val="00052F06"/>
    <w:rsid w:val="0006203D"/>
    <w:rsid w:val="0006240A"/>
    <w:rsid w:val="000625A0"/>
    <w:rsid w:val="00062E16"/>
    <w:rsid w:val="00066074"/>
    <w:rsid w:val="000707C8"/>
    <w:rsid w:val="00070938"/>
    <w:rsid w:val="00072E4F"/>
    <w:rsid w:val="00080549"/>
    <w:rsid w:val="0008075E"/>
    <w:rsid w:val="00081499"/>
    <w:rsid w:val="0008464A"/>
    <w:rsid w:val="00086D29"/>
    <w:rsid w:val="00090445"/>
    <w:rsid w:val="0009229F"/>
    <w:rsid w:val="000928CE"/>
    <w:rsid w:val="000938AA"/>
    <w:rsid w:val="000A24A7"/>
    <w:rsid w:val="000A2CF1"/>
    <w:rsid w:val="000A67BE"/>
    <w:rsid w:val="000A6AC3"/>
    <w:rsid w:val="000B0B76"/>
    <w:rsid w:val="000B19B3"/>
    <w:rsid w:val="000B2CDF"/>
    <w:rsid w:val="000B4EC6"/>
    <w:rsid w:val="000B62E0"/>
    <w:rsid w:val="000B721A"/>
    <w:rsid w:val="000C031F"/>
    <w:rsid w:val="000C1E9D"/>
    <w:rsid w:val="000C2FEA"/>
    <w:rsid w:val="000C669A"/>
    <w:rsid w:val="000C6C45"/>
    <w:rsid w:val="000C7152"/>
    <w:rsid w:val="000C759A"/>
    <w:rsid w:val="000D0669"/>
    <w:rsid w:val="000D0EF8"/>
    <w:rsid w:val="000D3622"/>
    <w:rsid w:val="000D39E6"/>
    <w:rsid w:val="000E184E"/>
    <w:rsid w:val="000E3183"/>
    <w:rsid w:val="000E320D"/>
    <w:rsid w:val="000E3BC4"/>
    <w:rsid w:val="000E70C5"/>
    <w:rsid w:val="000F019B"/>
    <w:rsid w:val="000F3466"/>
    <w:rsid w:val="000F3479"/>
    <w:rsid w:val="000F57BF"/>
    <w:rsid w:val="00103CBB"/>
    <w:rsid w:val="00105890"/>
    <w:rsid w:val="00106B52"/>
    <w:rsid w:val="0010769F"/>
    <w:rsid w:val="00111689"/>
    <w:rsid w:val="001124CA"/>
    <w:rsid w:val="00112CBF"/>
    <w:rsid w:val="00116F39"/>
    <w:rsid w:val="00120472"/>
    <w:rsid w:val="00120542"/>
    <w:rsid w:val="001216A4"/>
    <w:rsid w:val="0012509F"/>
    <w:rsid w:val="00126EB2"/>
    <w:rsid w:val="001304FC"/>
    <w:rsid w:val="001306E1"/>
    <w:rsid w:val="00131F6C"/>
    <w:rsid w:val="00132059"/>
    <w:rsid w:val="00136236"/>
    <w:rsid w:val="00136CA2"/>
    <w:rsid w:val="00140388"/>
    <w:rsid w:val="00143E90"/>
    <w:rsid w:val="00143F0A"/>
    <w:rsid w:val="001446B2"/>
    <w:rsid w:val="00146E7E"/>
    <w:rsid w:val="00150681"/>
    <w:rsid w:val="00152EAA"/>
    <w:rsid w:val="00153608"/>
    <w:rsid w:val="001617F4"/>
    <w:rsid w:val="0016253D"/>
    <w:rsid w:val="00164280"/>
    <w:rsid w:val="00166165"/>
    <w:rsid w:val="001666C0"/>
    <w:rsid w:val="00166EDE"/>
    <w:rsid w:val="00167CEF"/>
    <w:rsid w:val="00171DCF"/>
    <w:rsid w:val="00173BB3"/>
    <w:rsid w:val="00177559"/>
    <w:rsid w:val="001778FE"/>
    <w:rsid w:val="0017797D"/>
    <w:rsid w:val="00181DE4"/>
    <w:rsid w:val="0018282D"/>
    <w:rsid w:val="00187D39"/>
    <w:rsid w:val="0019212D"/>
    <w:rsid w:val="00192C63"/>
    <w:rsid w:val="00194A01"/>
    <w:rsid w:val="00195ACA"/>
    <w:rsid w:val="00196C1B"/>
    <w:rsid w:val="001A58D8"/>
    <w:rsid w:val="001A6DCD"/>
    <w:rsid w:val="001B5A1A"/>
    <w:rsid w:val="001C12C9"/>
    <w:rsid w:val="001C4464"/>
    <w:rsid w:val="001D1746"/>
    <w:rsid w:val="001D4B68"/>
    <w:rsid w:val="001D63FE"/>
    <w:rsid w:val="001D7ED5"/>
    <w:rsid w:val="001E34E4"/>
    <w:rsid w:val="001E3F8F"/>
    <w:rsid w:val="001E4F9D"/>
    <w:rsid w:val="001E5D59"/>
    <w:rsid w:val="001F2E9D"/>
    <w:rsid w:val="001F580D"/>
    <w:rsid w:val="00200D69"/>
    <w:rsid w:val="00201503"/>
    <w:rsid w:val="0020260D"/>
    <w:rsid w:val="00204820"/>
    <w:rsid w:val="00206FA7"/>
    <w:rsid w:val="002120CC"/>
    <w:rsid w:val="0021601F"/>
    <w:rsid w:val="002222B3"/>
    <w:rsid w:val="002224A9"/>
    <w:rsid w:val="00226879"/>
    <w:rsid w:val="00227A24"/>
    <w:rsid w:val="0023462C"/>
    <w:rsid w:val="00234B9E"/>
    <w:rsid w:val="00234FC9"/>
    <w:rsid w:val="00237CDE"/>
    <w:rsid w:val="00241DF9"/>
    <w:rsid w:val="002431EA"/>
    <w:rsid w:val="00246D66"/>
    <w:rsid w:val="00251008"/>
    <w:rsid w:val="00252044"/>
    <w:rsid w:val="002529BB"/>
    <w:rsid w:val="002533CF"/>
    <w:rsid w:val="002600AB"/>
    <w:rsid w:val="00263625"/>
    <w:rsid w:val="00267741"/>
    <w:rsid w:val="00271C67"/>
    <w:rsid w:val="00273F26"/>
    <w:rsid w:val="00280560"/>
    <w:rsid w:val="00280CA4"/>
    <w:rsid w:val="002816B2"/>
    <w:rsid w:val="00284869"/>
    <w:rsid w:val="0028603B"/>
    <w:rsid w:val="00287069"/>
    <w:rsid w:val="00290F5F"/>
    <w:rsid w:val="0029169A"/>
    <w:rsid w:val="002931CA"/>
    <w:rsid w:val="002956BD"/>
    <w:rsid w:val="002A350E"/>
    <w:rsid w:val="002A4030"/>
    <w:rsid w:val="002A772B"/>
    <w:rsid w:val="002A7B49"/>
    <w:rsid w:val="002B0085"/>
    <w:rsid w:val="002B2B81"/>
    <w:rsid w:val="002B4F79"/>
    <w:rsid w:val="002B5EA2"/>
    <w:rsid w:val="002B74A9"/>
    <w:rsid w:val="002B7C4C"/>
    <w:rsid w:val="002C07F3"/>
    <w:rsid w:val="002C30EF"/>
    <w:rsid w:val="002C4FB4"/>
    <w:rsid w:val="002C6DEC"/>
    <w:rsid w:val="002C7DB0"/>
    <w:rsid w:val="002D30D6"/>
    <w:rsid w:val="002D3B42"/>
    <w:rsid w:val="002D3E8C"/>
    <w:rsid w:val="002D5C30"/>
    <w:rsid w:val="002D5FF4"/>
    <w:rsid w:val="002D62AC"/>
    <w:rsid w:val="002D68B8"/>
    <w:rsid w:val="002E427E"/>
    <w:rsid w:val="002E4A44"/>
    <w:rsid w:val="002E6644"/>
    <w:rsid w:val="002E6A2D"/>
    <w:rsid w:val="002F188E"/>
    <w:rsid w:val="002F3E1B"/>
    <w:rsid w:val="002F6184"/>
    <w:rsid w:val="00300DD1"/>
    <w:rsid w:val="003038F0"/>
    <w:rsid w:val="00307772"/>
    <w:rsid w:val="0031385C"/>
    <w:rsid w:val="00314D60"/>
    <w:rsid w:val="0032656E"/>
    <w:rsid w:val="00326699"/>
    <w:rsid w:val="00326BAD"/>
    <w:rsid w:val="00326E2F"/>
    <w:rsid w:val="00330703"/>
    <w:rsid w:val="0033118B"/>
    <w:rsid w:val="00331822"/>
    <w:rsid w:val="00336EEB"/>
    <w:rsid w:val="0033718F"/>
    <w:rsid w:val="00337192"/>
    <w:rsid w:val="0033794E"/>
    <w:rsid w:val="00341382"/>
    <w:rsid w:val="00341CFF"/>
    <w:rsid w:val="00342A48"/>
    <w:rsid w:val="00342F34"/>
    <w:rsid w:val="00343E04"/>
    <w:rsid w:val="00344017"/>
    <w:rsid w:val="00352422"/>
    <w:rsid w:val="0035246C"/>
    <w:rsid w:val="00352752"/>
    <w:rsid w:val="00352C5F"/>
    <w:rsid w:val="00353F7B"/>
    <w:rsid w:val="003714E3"/>
    <w:rsid w:val="00372C70"/>
    <w:rsid w:val="0037409C"/>
    <w:rsid w:val="00374808"/>
    <w:rsid w:val="0037656B"/>
    <w:rsid w:val="00390A3C"/>
    <w:rsid w:val="0039405D"/>
    <w:rsid w:val="003969A3"/>
    <w:rsid w:val="00396B03"/>
    <w:rsid w:val="003A164B"/>
    <w:rsid w:val="003A18A8"/>
    <w:rsid w:val="003A5DE0"/>
    <w:rsid w:val="003A768D"/>
    <w:rsid w:val="003B1208"/>
    <w:rsid w:val="003B1D2B"/>
    <w:rsid w:val="003B31F7"/>
    <w:rsid w:val="003B3487"/>
    <w:rsid w:val="003B3807"/>
    <w:rsid w:val="003B6E33"/>
    <w:rsid w:val="003C7712"/>
    <w:rsid w:val="003C7B43"/>
    <w:rsid w:val="003D0127"/>
    <w:rsid w:val="003D2B1A"/>
    <w:rsid w:val="003D4FB4"/>
    <w:rsid w:val="003D538D"/>
    <w:rsid w:val="003D64AE"/>
    <w:rsid w:val="003D6586"/>
    <w:rsid w:val="003E49BA"/>
    <w:rsid w:val="003F228D"/>
    <w:rsid w:val="003F448A"/>
    <w:rsid w:val="003F5148"/>
    <w:rsid w:val="003F6703"/>
    <w:rsid w:val="0040121C"/>
    <w:rsid w:val="00403D50"/>
    <w:rsid w:val="00404D15"/>
    <w:rsid w:val="00405D24"/>
    <w:rsid w:val="004105FE"/>
    <w:rsid w:val="004110A6"/>
    <w:rsid w:val="0041350E"/>
    <w:rsid w:val="00413AAB"/>
    <w:rsid w:val="00413F28"/>
    <w:rsid w:val="00415897"/>
    <w:rsid w:val="0041714E"/>
    <w:rsid w:val="004213DA"/>
    <w:rsid w:val="004239AB"/>
    <w:rsid w:val="00424A87"/>
    <w:rsid w:val="00431493"/>
    <w:rsid w:val="00433D57"/>
    <w:rsid w:val="00445992"/>
    <w:rsid w:val="00445B42"/>
    <w:rsid w:val="00455B48"/>
    <w:rsid w:val="004614D0"/>
    <w:rsid w:val="00461F76"/>
    <w:rsid w:val="004623B0"/>
    <w:rsid w:val="00462B75"/>
    <w:rsid w:val="00463F33"/>
    <w:rsid w:val="00465993"/>
    <w:rsid w:val="00467E23"/>
    <w:rsid w:val="0047026E"/>
    <w:rsid w:val="00470306"/>
    <w:rsid w:val="0047051B"/>
    <w:rsid w:val="00474DAE"/>
    <w:rsid w:val="0047521D"/>
    <w:rsid w:val="004854B5"/>
    <w:rsid w:val="00485B31"/>
    <w:rsid w:val="00485C41"/>
    <w:rsid w:val="00486776"/>
    <w:rsid w:val="00490A54"/>
    <w:rsid w:val="004942CF"/>
    <w:rsid w:val="004950FB"/>
    <w:rsid w:val="004A18FA"/>
    <w:rsid w:val="004A1A48"/>
    <w:rsid w:val="004A3B0B"/>
    <w:rsid w:val="004A3B33"/>
    <w:rsid w:val="004B0FA2"/>
    <w:rsid w:val="004B6CFB"/>
    <w:rsid w:val="004C4AC1"/>
    <w:rsid w:val="004C674A"/>
    <w:rsid w:val="004D3764"/>
    <w:rsid w:val="004D6737"/>
    <w:rsid w:val="004D6C6A"/>
    <w:rsid w:val="004E32E3"/>
    <w:rsid w:val="004E42F5"/>
    <w:rsid w:val="004E686D"/>
    <w:rsid w:val="004E7C23"/>
    <w:rsid w:val="004F1C9F"/>
    <w:rsid w:val="005044B3"/>
    <w:rsid w:val="00504F0B"/>
    <w:rsid w:val="00506C35"/>
    <w:rsid w:val="00511A25"/>
    <w:rsid w:val="00512BEC"/>
    <w:rsid w:val="005132A1"/>
    <w:rsid w:val="00513B9E"/>
    <w:rsid w:val="005142FC"/>
    <w:rsid w:val="00516815"/>
    <w:rsid w:val="00520016"/>
    <w:rsid w:val="005201B7"/>
    <w:rsid w:val="005222DF"/>
    <w:rsid w:val="00524674"/>
    <w:rsid w:val="00527076"/>
    <w:rsid w:val="0053021E"/>
    <w:rsid w:val="00531769"/>
    <w:rsid w:val="00532113"/>
    <w:rsid w:val="005340AC"/>
    <w:rsid w:val="005347FA"/>
    <w:rsid w:val="005364DC"/>
    <w:rsid w:val="005401F2"/>
    <w:rsid w:val="00540A53"/>
    <w:rsid w:val="00540C7F"/>
    <w:rsid w:val="005433F5"/>
    <w:rsid w:val="005435B1"/>
    <w:rsid w:val="00544616"/>
    <w:rsid w:val="0054472D"/>
    <w:rsid w:val="00550B10"/>
    <w:rsid w:val="00552C4F"/>
    <w:rsid w:val="005538D9"/>
    <w:rsid w:val="00557A74"/>
    <w:rsid w:val="00557E4F"/>
    <w:rsid w:val="0056099C"/>
    <w:rsid w:val="00567557"/>
    <w:rsid w:val="00571F42"/>
    <w:rsid w:val="00573191"/>
    <w:rsid w:val="005733F9"/>
    <w:rsid w:val="00576ECE"/>
    <w:rsid w:val="00580FF5"/>
    <w:rsid w:val="0058416B"/>
    <w:rsid w:val="00585858"/>
    <w:rsid w:val="0059480B"/>
    <w:rsid w:val="00594EA9"/>
    <w:rsid w:val="005A0FE6"/>
    <w:rsid w:val="005A2A15"/>
    <w:rsid w:val="005A2F86"/>
    <w:rsid w:val="005A3E5C"/>
    <w:rsid w:val="005B46AB"/>
    <w:rsid w:val="005B566D"/>
    <w:rsid w:val="005C29D5"/>
    <w:rsid w:val="005C54BD"/>
    <w:rsid w:val="005C6680"/>
    <w:rsid w:val="005C720A"/>
    <w:rsid w:val="005C730B"/>
    <w:rsid w:val="005D17DF"/>
    <w:rsid w:val="005D2846"/>
    <w:rsid w:val="005D32D1"/>
    <w:rsid w:val="005D447F"/>
    <w:rsid w:val="005D4FAE"/>
    <w:rsid w:val="005E0103"/>
    <w:rsid w:val="005E1285"/>
    <w:rsid w:val="005E2B00"/>
    <w:rsid w:val="005E2E8F"/>
    <w:rsid w:val="005E3C66"/>
    <w:rsid w:val="005E4ECC"/>
    <w:rsid w:val="005E5FF9"/>
    <w:rsid w:val="005F1E0D"/>
    <w:rsid w:val="005F33CB"/>
    <w:rsid w:val="005F45C6"/>
    <w:rsid w:val="005F4DA1"/>
    <w:rsid w:val="00601D5A"/>
    <w:rsid w:val="006030CC"/>
    <w:rsid w:val="00603FAE"/>
    <w:rsid w:val="006127F5"/>
    <w:rsid w:val="00615ECA"/>
    <w:rsid w:val="00620CB1"/>
    <w:rsid w:val="00620DA9"/>
    <w:rsid w:val="00620E50"/>
    <w:rsid w:val="00625238"/>
    <w:rsid w:val="00625681"/>
    <w:rsid w:val="006259AE"/>
    <w:rsid w:val="00626564"/>
    <w:rsid w:val="00630131"/>
    <w:rsid w:val="0063320C"/>
    <w:rsid w:val="00634814"/>
    <w:rsid w:val="006375AF"/>
    <w:rsid w:val="00643503"/>
    <w:rsid w:val="00647603"/>
    <w:rsid w:val="00647716"/>
    <w:rsid w:val="006477FD"/>
    <w:rsid w:val="00651F7A"/>
    <w:rsid w:val="0065237C"/>
    <w:rsid w:val="00653160"/>
    <w:rsid w:val="00656B61"/>
    <w:rsid w:val="00656D15"/>
    <w:rsid w:val="00657326"/>
    <w:rsid w:val="00657FFC"/>
    <w:rsid w:val="00660079"/>
    <w:rsid w:val="00663D1A"/>
    <w:rsid w:val="00664E5B"/>
    <w:rsid w:val="00665522"/>
    <w:rsid w:val="0066628E"/>
    <w:rsid w:val="006775DC"/>
    <w:rsid w:val="00683E64"/>
    <w:rsid w:val="0068470A"/>
    <w:rsid w:val="006854F9"/>
    <w:rsid w:val="00690FF0"/>
    <w:rsid w:val="006938AF"/>
    <w:rsid w:val="0069490B"/>
    <w:rsid w:val="00696F41"/>
    <w:rsid w:val="006A0F1D"/>
    <w:rsid w:val="006A42CB"/>
    <w:rsid w:val="006A5021"/>
    <w:rsid w:val="006A600C"/>
    <w:rsid w:val="006B2EDF"/>
    <w:rsid w:val="006B5E93"/>
    <w:rsid w:val="006B6E63"/>
    <w:rsid w:val="006B7D6D"/>
    <w:rsid w:val="006C18DA"/>
    <w:rsid w:val="006C282F"/>
    <w:rsid w:val="006C565E"/>
    <w:rsid w:val="006D0397"/>
    <w:rsid w:val="006D075D"/>
    <w:rsid w:val="006D4656"/>
    <w:rsid w:val="006D7379"/>
    <w:rsid w:val="006E0E98"/>
    <w:rsid w:val="006E3A5E"/>
    <w:rsid w:val="006F20BB"/>
    <w:rsid w:val="006F2BCE"/>
    <w:rsid w:val="006F35C5"/>
    <w:rsid w:val="006F365F"/>
    <w:rsid w:val="006F3DD3"/>
    <w:rsid w:val="006F4F63"/>
    <w:rsid w:val="00701ADC"/>
    <w:rsid w:val="007049A4"/>
    <w:rsid w:val="0070622C"/>
    <w:rsid w:val="007077FC"/>
    <w:rsid w:val="00707EE1"/>
    <w:rsid w:val="00712182"/>
    <w:rsid w:val="00713699"/>
    <w:rsid w:val="007151DF"/>
    <w:rsid w:val="007162FC"/>
    <w:rsid w:val="00716D58"/>
    <w:rsid w:val="00721240"/>
    <w:rsid w:val="007242A0"/>
    <w:rsid w:val="007260EC"/>
    <w:rsid w:val="007271C2"/>
    <w:rsid w:val="00727E39"/>
    <w:rsid w:val="00731AB6"/>
    <w:rsid w:val="00734769"/>
    <w:rsid w:val="00734A36"/>
    <w:rsid w:val="00734F83"/>
    <w:rsid w:val="007358F8"/>
    <w:rsid w:val="00747212"/>
    <w:rsid w:val="00753C9E"/>
    <w:rsid w:val="00754AFA"/>
    <w:rsid w:val="00755256"/>
    <w:rsid w:val="00757B7F"/>
    <w:rsid w:val="00757EC1"/>
    <w:rsid w:val="00760887"/>
    <w:rsid w:val="007612C7"/>
    <w:rsid w:val="007628E7"/>
    <w:rsid w:val="00764548"/>
    <w:rsid w:val="00767314"/>
    <w:rsid w:val="007674B4"/>
    <w:rsid w:val="007715B6"/>
    <w:rsid w:val="007733FA"/>
    <w:rsid w:val="00773DDD"/>
    <w:rsid w:val="00776863"/>
    <w:rsid w:val="00777098"/>
    <w:rsid w:val="00777516"/>
    <w:rsid w:val="00785FF0"/>
    <w:rsid w:val="00786E76"/>
    <w:rsid w:val="007900CD"/>
    <w:rsid w:val="00790153"/>
    <w:rsid w:val="00793541"/>
    <w:rsid w:val="007A1DF3"/>
    <w:rsid w:val="007B2A94"/>
    <w:rsid w:val="007B2A9E"/>
    <w:rsid w:val="007B40EB"/>
    <w:rsid w:val="007B5D31"/>
    <w:rsid w:val="007C05B9"/>
    <w:rsid w:val="007C1E6C"/>
    <w:rsid w:val="007C55D8"/>
    <w:rsid w:val="007C5DD0"/>
    <w:rsid w:val="007D2F09"/>
    <w:rsid w:val="007D6812"/>
    <w:rsid w:val="007E0BB7"/>
    <w:rsid w:val="007E25B2"/>
    <w:rsid w:val="007E48FF"/>
    <w:rsid w:val="007E5BD0"/>
    <w:rsid w:val="007E6211"/>
    <w:rsid w:val="007E786B"/>
    <w:rsid w:val="007F0C11"/>
    <w:rsid w:val="007F31BE"/>
    <w:rsid w:val="007F3CD3"/>
    <w:rsid w:val="007F525E"/>
    <w:rsid w:val="007F61A7"/>
    <w:rsid w:val="00801374"/>
    <w:rsid w:val="00804BAB"/>
    <w:rsid w:val="00804DE9"/>
    <w:rsid w:val="00804F11"/>
    <w:rsid w:val="00810104"/>
    <w:rsid w:val="00813F2C"/>
    <w:rsid w:val="00815747"/>
    <w:rsid w:val="0082146E"/>
    <w:rsid w:val="00822BE1"/>
    <w:rsid w:val="008231F4"/>
    <w:rsid w:val="0082444F"/>
    <w:rsid w:val="00827174"/>
    <w:rsid w:val="008331DB"/>
    <w:rsid w:val="00837726"/>
    <w:rsid w:val="00837A4D"/>
    <w:rsid w:val="0084077C"/>
    <w:rsid w:val="00843550"/>
    <w:rsid w:val="00843CE2"/>
    <w:rsid w:val="00847744"/>
    <w:rsid w:val="0086020F"/>
    <w:rsid w:val="0086616B"/>
    <w:rsid w:val="00870D1E"/>
    <w:rsid w:val="00871F1E"/>
    <w:rsid w:val="00885657"/>
    <w:rsid w:val="00886CA6"/>
    <w:rsid w:val="00891DC9"/>
    <w:rsid w:val="008921DB"/>
    <w:rsid w:val="00895DD4"/>
    <w:rsid w:val="008A605C"/>
    <w:rsid w:val="008A68C2"/>
    <w:rsid w:val="008A7E3A"/>
    <w:rsid w:val="008B3684"/>
    <w:rsid w:val="008B4C8D"/>
    <w:rsid w:val="008B6083"/>
    <w:rsid w:val="008C376C"/>
    <w:rsid w:val="008C3C2F"/>
    <w:rsid w:val="008C7A8E"/>
    <w:rsid w:val="008C7F36"/>
    <w:rsid w:val="008D017A"/>
    <w:rsid w:val="008D1AAC"/>
    <w:rsid w:val="008D1B8A"/>
    <w:rsid w:val="008D2996"/>
    <w:rsid w:val="008D3880"/>
    <w:rsid w:val="008D63D8"/>
    <w:rsid w:val="008D6E5D"/>
    <w:rsid w:val="008E080A"/>
    <w:rsid w:val="008E19CD"/>
    <w:rsid w:val="008E1BD6"/>
    <w:rsid w:val="008E1C5E"/>
    <w:rsid w:val="008E39EA"/>
    <w:rsid w:val="008F194B"/>
    <w:rsid w:val="008F48AC"/>
    <w:rsid w:val="008F608C"/>
    <w:rsid w:val="008F7A93"/>
    <w:rsid w:val="0090027B"/>
    <w:rsid w:val="0090030E"/>
    <w:rsid w:val="00903FA3"/>
    <w:rsid w:val="009042D8"/>
    <w:rsid w:val="00913AE7"/>
    <w:rsid w:val="00913C6A"/>
    <w:rsid w:val="009148A8"/>
    <w:rsid w:val="00920C99"/>
    <w:rsid w:val="00921512"/>
    <w:rsid w:val="00921FBF"/>
    <w:rsid w:val="00922A2B"/>
    <w:rsid w:val="0092465A"/>
    <w:rsid w:val="0092570F"/>
    <w:rsid w:val="009265C5"/>
    <w:rsid w:val="00926DFF"/>
    <w:rsid w:val="00930FE9"/>
    <w:rsid w:val="00933196"/>
    <w:rsid w:val="009348D5"/>
    <w:rsid w:val="00934C58"/>
    <w:rsid w:val="0093698A"/>
    <w:rsid w:val="009456FB"/>
    <w:rsid w:val="00945836"/>
    <w:rsid w:val="009478AA"/>
    <w:rsid w:val="0095025A"/>
    <w:rsid w:val="00950472"/>
    <w:rsid w:val="00951A99"/>
    <w:rsid w:val="00952284"/>
    <w:rsid w:val="00954EF7"/>
    <w:rsid w:val="009600E8"/>
    <w:rsid w:val="009604D9"/>
    <w:rsid w:val="0096234D"/>
    <w:rsid w:val="00964914"/>
    <w:rsid w:val="00965BFC"/>
    <w:rsid w:val="00967A74"/>
    <w:rsid w:val="009715CB"/>
    <w:rsid w:val="00975193"/>
    <w:rsid w:val="009764C1"/>
    <w:rsid w:val="009770B0"/>
    <w:rsid w:val="0098058E"/>
    <w:rsid w:val="00981B45"/>
    <w:rsid w:val="00984913"/>
    <w:rsid w:val="00985EDC"/>
    <w:rsid w:val="009862E5"/>
    <w:rsid w:val="00986BC9"/>
    <w:rsid w:val="00986DFB"/>
    <w:rsid w:val="00987842"/>
    <w:rsid w:val="00990E37"/>
    <w:rsid w:val="00992C96"/>
    <w:rsid w:val="00993B8E"/>
    <w:rsid w:val="009941D9"/>
    <w:rsid w:val="00996453"/>
    <w:rsid w:val="00996E77"/>
    <w:rsid w:val="009A1DFC"/>
    <w:rsid w:val="009A55A0"/>
    <w:rsid w:val="009A6312"/>
    <w:rsid w:val="009A79D5"/>
    <w:rsid w:val="009B05C1"/>
    <w:rsid w:val="009B089A"/>
    <w:rsid w:val="009B120D"/>
    <w:rsid w:val="009B555B"/>
    <w:rsid w:val="009B5947"/>
    <w:rsid w:val="009B59DB"/>
    <w:rsid w:val="009B751E"/>
    <w:rsid w:val="009C14CB"/>
    <w:rsid w:val="009C4503"/>
    <w:rsid w:val="009D1A1F"/>
    <w:rsid w:val="009D2232"/>
    <w:rsid w:val="009D29D1"/>
    <w:rsid w:val="009D417C"/>
    <w:rsid w:val="009D5098"/>
    <w:rsid w:val="009D55AD"/>
    <w:rsid w:val="009D624D"/>
    <w:rsid w:val="009E1112"/>
    <w:rsid w:val="009E11AB"/>
    <w:rsid w:val="009E13DE"/>
    <w:rsid w:val="009E18F8"/>
    <w:rsid w:val="009E3329"/>
    <w:rsid w:val="009F3F79"/>
    <w:rsid w:val="009F406E"/>
    <w:rsid w:val="009F4E1B"/>
    <w:rsid w:val="009F6F6D"/>
    <w:rsid w:val="00A0685B"/>
    <w:rsid w:val="00A15374"/>
    <w:rsid w:val="00A1595E"/>
    <w:rsid w:val="00A17453"/>
    <w:rsid w:val="00A17BE2"/>
    <w:rsid w:val="00A24549"/>
    <w:rsid w:val="00A2743A"/>
    <w:rsid w:val="00A2784F"/>
    <w:rsid w:val="00A3101B"/>
    <w:rsid w:val="00A33900"/>
    <w:rsid w:val="00A36003"/>
    <w:rsid w:val="00A37C30"/>
    <w:rsid w:val="00A41C89"/>
    <w:rsid w:val="00A44116"/>
    <w:rsid w:val="00A44B9D"/>
    <w:rsid w:val="00A456C7"/>
    <w:rsid w:val="00A45B0F"/>
    <w:rsid w:val="00A4642C"/>
    <w:rsid w:val="00A46E6E"/>
    <w:rsid w:val="00A474A0"/>
    <w:rsid w:val="00A50B3E"/>
    <w:rsid w:val="00A54F2D"/>
    <w:rsid w:val="00A552DE"/>
    <w:rsid w:val="00A57D9F"/>
    <w:rsid w:val="00A628E0"/>
    <w:rsid w:val="00A63495"/>
    <w:rsid w:val="00A73C84"/>
    <w:rsid w:val="00A7478F"/>
    <w:rsid w:val="00A74901"/>
    <w:rsid w:val="00A80737"/>
    <w:rsid w:val="00A94035"/>
    <w:rsid w:val="00A9664A"/>
    <w:rsid w:val="00A971E0"/>
    <w:rsid w:val="00AA391E"/>
    <w:rsid w:val="00AA4EE9"/>
    <w:rsid w:val="00AA5382"/>
    <w:rsid w:val="00AB79E7"/>
    <w:rsid w:val="00AC437F"/>
    <w:rsid w:val="00AD0B0F"/>
    <w:rsid w:val="00AD1B6F"/>
    <w:rsid w:val="00AD1BFF"/>
    <w:rsid w:val="00AD3198"/>
    <w:rsid w:val="00AD3E09"/>
    <w:rsid w:val="00AD55D4"/>
    <w:rsid w:val="00AE06DE"/>
    <w:rsid w:val="00AE0D88"/>
    <w:rsid w:val="00AE2AD4"/>
    <w:rsid w:val="00AF006F"/>
    <w:rsid w:val="00AF6555"/>
    <w:rsid w:val="00AF6BA2"/>
    <w:rsid w:val="00B01549"/>
    <w:rsid w:val="00B04FE2"/>
    <w:rsid w:val="00B10DB1"/>
    <w:rsid w:val="00B14417"/>
    <w:rsid w:val="00B20256"/>
    <w:rsid w:val="00B2042C"/>
    <w:rsid w:val="00B20FC6"/>
    <w:rsid w:val="00B30C28"/>
    <w:rsid w:val="00B31B88"/>
    <w:rsid w:val="00B328EC"/>
    <w:rsid w:val="00B366F0"/>
    <w:rsid w:val="00B3698D"/>
    <w:rsid w:val="00B41F00"/>
    <w:rsid w:val="00B436D7"/>
    <w:rsid w:val="00B45367"/>
    <w:rsid w:val="00B46A23"/>
    <w:rsid w:val="00B47748"/>
    <w:rsid w:val="00B51C49"/>
    <w:rsid w:val="00B524AA"/>
    <w:rsid w:val="00B61191"/>
    <w:rsid w:val="00B613E6"/>
    <w:rsid w:val="00B61446"/>
    <w:rsid w:val="00B632F0"/>
    <w:rsid w:val="00B637EC"/>
    <w:rsid w:val="00B67297"/>
    <w:rsid w:val="00B70369"/>
    <w:rsid w:val="00B71FEE"/>
    <w:rsid w:val="00B727FC"/>
    <w:rsid w:val="00B73628"/>
    <w:rsid w:val="00B86C28"/>
    <w:rsid w:val="00B904C1"/>
    <w:rsid w:val="00B906D4"/>
    <w:rsid w:val="00B90CB5"/>
    <w:rsid w:val="00B90FDE"/>
    <w:rsid w:val="00B912B5"/>
    <w:rsid w:val="00B923A5"/>
    <w:rsid w:val="00B92CB9"/>
    <w:rsid w:val="00B93732"/>
    <w:rsid w:val="00BA28E9"/>
    <w:rsid w:val="00BA50FA"/>
    <w:rsid w:val="00BA6FFE"/>
    <w:rsid w:val="00BA7E8B"/>
    <w:rsid w:val="00BB3384"/>
    <w:rsid w:val="00BB55B8"/>
    <w:rsid w:val="00BC09EA"/>
    <w:rsid w:val="00BC14F4"/>
    <w:rsid w:val="00BE162F"/>
    <w:rsid w:val="00BE66A1"/>
    <w:rsid w:val="00BF13FF"/>
    <w:rsid w:val="00BF6DDD"/>
    <w:rsid w:val="00BF7993"/>
    <w:rsid w:val="00BF7D8B"/>
    <w:rsid w:val="00C012DB"/>
    <w:rsid w:val="00C01B0E"/>
    <w:rsid w:val="00C03BE7"/>
    <w:rsid w:val="00C0690B"/>
    <w:rsid w:val="00C11208"/>
    <w:rsid w:val="00C11FA2"/>
    <w:rsid w:val="00C209D5"/>
    <w:rsid w:val="00C21B6C"/>
    <w:rsid w:val="00C340F4"/>
    <w:rsid w:val="00C36C0B"/>
    <w:rsid w:val="00C42959"/>
    <w:rsid w:val="00C43EB0"/>
    <w:rsid w:val="00C44055"/>
    <w:rsid w:val="00C44C56"/>
    <w:rsid w:val="00C44E77"/>
    <w:rsid w:val="00C519B6"/>
    <w:rsid w:val="00C51E65"/>
    <w:rsid w:val="00C56A68"/>
    <w:rsid w:val="00C57EEF"/>
    <w:rsid w:val="00C60A88"/>
    <w:rsid w:val="00C615BB"/>
    <w:rsid w:val="00C6314C"/>
    <w:rsid w:val="00C66365"/>
    <w:rsid w:val="00C72183"/>
    <w:rsid w:val="00C736EC"/>
    <w:rsid w:val="00C7552A"/>
    <w:rsid w:val="00C755B2"/>
    <w:rsid w:val="00C771C4"/>
    <w:rsid w:val="00C849B5"/>
    <w:rsid w:val="00C84A14"/>
    <w:rsid w:val="00C87785"/>
    <w:rsid w:val="00C878C3"/>
    <w:rsid w:val="00C915FF"/>
    <w:rsid w:val="00C91D3A"/>
    <w:rsid w:val="00C94AE0"/>
    <w:rsid w:val="00C969C1"/>
    <w:rsid w:val="00C96B8E"/>
    <w:rsid w:val="00CA1852"/>
    <w:rsid w:val="00CA5451"/>
    <w:rsid w:val="00CA6C11"/>
    <w:rsid w:val="00CB75BC"/>
    <w:rsid w:val="00CC0524"/>
    <w:rsid w:val="00CC26BE"/>
    <w:rsid w:val="00CC4205"/>
    <w:rsid w:val="00CC5700"/>
    <w:rsid w:val="00CC6296"/>
    <w:rsid w:val="00CC7A40"/>
    <w:rsid w:val="00CD0C33"/>
    <w:rsid w:val="00CD231D"/>
    <w:rsid w:val="00CD2CB7"/>
    <w:rsid w:val="00CD3EB2"/>
    <w:rsid w:val="00CD5C73"/>
    <w:rsid w:val="00CD71AD"/>
    <w:rsid w:val="00CE4EF9"/>
    <w:rsid w:val="00CF21BF"/>
    <w:rsid w:val="00CF6056"/>
    <w:rsid w:val="00D00C64"/>
    <w:rsid w:val="00D02D4C"/>
    <w:rsid w:val="00D0475A"/>
    <w:rsid w:val="00D04B54"/>
    <w:rsid w:val="00D05E53"/>
    <w:rsid w:val="00D0654B"/>
    <w:rsid w:val="00D10F56"/>
    <w:rsid w:val="00D27F6E"/>
    <w:rsid w:val="00D34330"/>
    <w:rsid w:val="00D347AF"/>
    <w:rsid w:val="00D347D3"/>
    <w:rsid w:val="00D36C22"/>
    <w:rsid w:val="00D40C00"/>
    <w:rsid w:val="00D444E8"/>
    <w:rsid w:val="00D45F03"/>
    <w:rsid w:val="00D503DD"/>
    <w:rsid w:val="00D506B3"/>
    <w:rsid w:val="00D513E9"/>
    <w:rsid w:val="00D52101"/>
    <w:rsid w:val="00D570ED"/>
    <w:rsid w:val="00D622F2"/>
    <w:rsid w:val="00D62F75"/>
    <w:rsid w:val="00D644D5"/>
    <w:rsid w:val="00D7115D"/>
    <w:rsid w:val="00D7328A"/>
    <w:rsid w:val="00D73C36"/>
    <w:rsid w:val="00D74527"/>
    <w:rsid w:val="00D74DCE"/>
    <w:rsid w:val="00D75E88"/>
    <w:rsid w:val="00D7611D"/>
    <w:rsid w:val="00D801DC"/>
    <w:rsid w:val="00D82495"/>
    <w:rsid w:val="00D92CF8"/>
    <w:rsid w:val="00D940AA"/>
    <w:rsid w:val="00DA2F06"/>
    <w:rsid w:val="00DA3648"/>
    <w:rsid w:val="00DA7C82"/>
    <w:rsid w:val="00DB1AE3"/>
    <w:rsid w:val="00DB27AC"/>
    <w:rsid w:val="00DB4755"/>
    <w:rsid w:val="00DB4C04"/>
    <w:rsid w:val="00DC0D41"/>
    <w:rsid w:val="00DC1B09"/>
    <w:rsid w:val="00DC28DC"/>
    <w:rsid w:val="00DC6099"/>
    <w:rsid w:val="00DE4EF4"/>
    <w:rsid w:val="00DF0502"/>
    <w:rsid w:val="00DF362A"/>
    <w:rsid w:val="00DF71B3"/>
    <w:rsid w:val="00DF7735"/>
    <w:rsid w:val="00E00BA5"/>
    <w:rsid w:val="00E01D70"/>
    <w:rsid w:val="00E05E63"/>
    <w:rsid w:val="00E07F99"/>
    <w:rsid w:val="00E1107B"/>
    <w:rsid w:val="00E11D82"/>
    <w:rsid w:val="00E138A4"/>
    <w:rsid w:val="00E14232"/>
    <w:rsid w:val="00E20860"/>
    <w:rsid w:val="00E22284"/>
    <w:rsid w:val="00E22832"/>
    <w:rsid w:val="00E26349"/>
    <w:rsid w:val="00E3026B"/>
    <w:rsid w:val="00E30302"/>
    <w:rsid w:val="00E31868"/>
    <w:rsid w:val="00E36484"/>
    <w:rsid w:val="00E364DC"/>
    <w:rsid w:val="00E37720"/>
    <w:rsid w:val="00E47141"/>
    <w:rsid w:val="00E51362"/>
    <w:rsid w:val="00E60747"/>
    <w:rsid w:val="00E6129F"/>
    <w:rsid w:val="00E635BE"/>
    <w:rsid w:val="00E65770"/>
    <w:rsid w:val="00E7252C"/>
    <w:rsid w:val="00E72979"/>
    <w:rsid w:val="00E731AA"/>
    <w:rsid w:val="00E745F8"/>
    <w:rsid w:val="00E77CAC"/>
    <w:rsid w:val="00E819CD"/>
    <w:rsid w:val="00E829E7"/>
    <w:rsid w:val="00E83389"/>
    <w:rsid w:val="00E833BF"/>
    <w:rsid w:val="00E86426"/>
    <w:rsid w:val="00E931E4"/>
    <w:rsid w:val="00E951CF"/>
    <w:rsid w:val="00E957E4"/>
    <w:rsid w:val="00E97B45"/>
    <w:rsid w:val="00EA1148"/>
    <w:rsid w:val="00EA3B1D"/>
    <w:rsid w:val="00EA79BC"/>
    <w:rsid w:val="00EB350A"/>
    <w:rsid w:val="00EB7C38"/>
    <w:rsid w:val="00EB7EAE"/>
    <w:rsid w:val="00ED3575"/>
    <w:rsid w:val="00ED38CC"/>
    <w:rsid w:val="00ED438A"/>
    <w:rsid w:val="00ED56F0"/>
    <w:rsid w:val="00EE1F7E"/>
    <w:rsid w:val="00EE2E15"/>
    <w:rsid w:val="00EE366F"/>
    <w:rsid w:val="00EE3A23"/>
    <w:rsid w:val="00EE3B59"/>
    <w:rsid w:val="00EE3F95"/>
    <w:rsid w:val="00EF07F5"/>
    <w:rsid w:val="00EF118F"/>
    <w:rsid w:val="00EF2A3E"/>
    <w:rsid w:val="00F00113"/>
    <w:rsid w:val="00F0258F"/>
    <w:rsid w:val="00F04F95"/>
    <w:rsid w:val="00F05D8B"/>
    <w:rsid w:val="00F105F6"/>
    <w:rsid w:val="00F12388"/>
    <w:rsid w:val="00F1352D"/>
    <w:rsid w:val="00F20EFA"/>
    <w:rsid w:val="00F21530"/>
    <w:rsid w:val="00F22073"/>
    <w:rsid w:val="00F24318"/>
    <w:rsid w:val="00F2448E"/>
    <w:rsid w:val="00F26346"/>
    <w:rsid w:val="00F2757A"/>
    <w:rsid w:val="00F309E4"/>
    <w:rsid w:val="00F30A1A"/>
    <w:rsid w:val="00F30D07"/>
    <w:rsid w:val="00F32330"/>
    <w:rsid w:val="00F40534"/>
    <w:rsid w:val="00F4284C"/>
    <w:rsid w:val="00F42B55"/>
    <w:rsid w:val="00F50713"/>
    <w:rsid w:val="00F55D21"/>
    <w:rsid w:val="00F57E13"/>
    <w:rsid w:val="00F61395"/>
    <w:rsid w:val="00F62542"/>
    <w:rsid w:val="00F62EC3"/>
    <w:rsid w:val="00F6317F"/>
    <w:rsid w:val="00F631E2"/>
    <w:rsid w:val="00F657CF"/>
    <w:rsid w:val="00F65A25"/>
    <w:rsid w:val="00F65ADD"/>
    <w:rsid w:val="00F663B6"/>
    <w:rsid w:val="00F72944"/>
    <w:rsid w:val="00F74620"/>
    <w:rsid w:val="00F8456F"/>
    <w:rsid w:val="00F84D40"/>
    <w:rsid w:val="00F86197"/>
    <w:rsid w:val="00F8745B"/>
    <w:rsid w:val="00F87EBD"/>
    <w:rsid w:val="00F90E6C"/>
    <w:rsid w:val="00F95308"/>
    <w:rsid w:val="00F960C9"/>
    <w:rsid w:val="00F9799A"/>
    <w:rsid w:val="00F97E02"/>
    <w:rsid w:val="00F97E5E"/>
    <w:rsid w:val="00FA0C21"/>
    <w:rsid w:val="00FA1CB4"/>
    <w:rsid w:val="00FA3569"/>
    <w:rsid w:val="00FA396D"/>
    <w:rsid w:val="00FA4C6E"/>
    <w:rsid w:val="00FA7569"/>
    <w:rsid w:val="00FB2237"/>
    <w:rsid w:val="00FB3AFA"/>
    <w:rsid w:val="00FB6F1B"/>
    <w:rsid w:val="00FC00B7"/>
    <w:rsid w:val="00FC0135"/>
    <w:rsid w:val="00FC12B4"/>
    <w:rsid w:val="00FC2775"/>
    <w:rsid w:val="00FD0012"/>
    <w:rsid w:val="00FD299C"/>
    <w:rsid w:val="00FD2F84"/>
    <w:rsid w:val="00FD5EB8"/>
    <w:rsid w:val="00FE1BA9"/>
    <w:rsid w:val="00FE207A"/>
    <w:rsid w:val="00FE2DCD"/>
    <w:rsid w:val="00FE50E4"/>
    <w:rsid w:val="00FF08C8"/>
    <w:rsid w:val="00FF08F7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BD7BD4"/>
  <w15:docId w15:val="{481AA905-39C2-4D77-8513-BFB26C45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0</TotalTime>
  <Pages>11</Pages>
  <Words>1096</Words>
  <Characters>6248</Characters>
  <Application>Microsoft Office Word</Application>
  <DocSecurity>0</DocSecurity>
  <Lines>52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7330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2025-12-17T14:18:00Z</cp:lastPrinted>
  <dcterms:created xsi:type="dcterms:W3CDTF">2025-12-17T14:18:00Z</dcterms:created>
  <dcterms:modified xsi:type="dcterms:W3CDTF">2025-12-17T14:18:00Z</dcterms:modified>
  <cp:category/>
</cp:coreProperties>
</file>