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5219D3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0EB58E52" w14:textId="47FBCD15" w:rsidR="00413AAB" w:rsidRPr="000D0669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</w:t>
      </w:r>
      <w:r w:rsidRPr="009265C5">
        <w:t xml:space="preserve"> </w:t>
      </w:r>
      <w:r w:rsidR="002F188E" w:rsidRPr="000D0669">
        <w:t>42</w:t>
      </w:r>
    </w:p>
    <w:p w14:paraId="66218B05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2FDF379A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93"/>
        <w:gridCol w:w="2742"/>
        <w:gridCol w:w="284"/>
        <w:gridCol w:w="2976"/>
      </w:tblGrid>
      <w:tr w:rsidR="00413AAB" w14:paraId="5C66F071" w14:textId="77777777" w:rsidTr="008E080A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2164E14B" w14:textId="412677D2" w:rsidR="00413AAB" w:rsidRPr="00AD3198" w:rsidRDefault="002F188E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proofErr w:type="spellStart"/>
            <w:r w:rsidRPr="002F188E">
              <w:rPr>
                <w:lang w:val="en-US"/>
              </w:rPr>
              <w:t>ассистент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23C5A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15615AA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DE7B4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976" w:type="dxa"/>
            <w:tcBorders>
              <w:top w:val="nil"/>
              <w:left w:val="nil"/>
              <w:right w:val="nil"/>
            </w:tcBorders>
            <w:vAlign w:val="center"/>
          </w:tcPr>
          <w:p w14:paraId="3C2B18E5" w14:textId="03DFCB99" w:rsidR="00413AAB" w:rsidRPr="002F188E" w:rsidRDefault="002F188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 xml:space="preserve">Д. Д. </w:t>
            </w:r>
            <w:r w:rsidRPr="002F188E">
              <w:t>Савельева</w:t>
            </w:r>
          </w:p>
        </w:tc>
      </w:tr>
      <w:tr w:rsidR="00413AAB" w14:paraId="1B467991" w14:textId="77777777" w:rsidTr="008E080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3046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37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6DC09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7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81FF0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22775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49AB8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79B27E92" w14:textId="77777777" w:rsidR="00413AAB" w:rsidRDefault="00413AAB">
      <w:pPr>
        <w:pStyle w:val="BodyText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7BDC9579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4FAEB182" w14:textId="4E0DCB2B" w:rsidR="00413AAB" w:rsidRPr="00FC0135" w:rsidRDefault="00413AAB" w:rsidP="008E080A">
            <w:pPr>
              <w:pStyle w:val="BodyText"/>
              <w:spacing w:before="960"/>
            </w:pPr>
            <w:r>
              <w:t>ОТЧЕТ О ЛАБОРАТОРНОЙ РАБОТЕ</w:t>
            </w:r>
            <w:r w:rsidR="00FC0135">
              <w:rPr>
                <w:lang w:val="en-US"/>
              </w:rPr>
              <w:t xml:space="preserve"> </w:t>
            </w:r>
            <w:r w:rsidR="00FC0135">
              <w:t>№ 2</w:t>
            </w:r>
          </w:p>
        </w:tc>
      </w:tr>
      <w:tr w:rsidR="00413AAB" w:rsidRPr="00D347AF" w14:paraId="5B2FDBBD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85F4D93" w14:textId="242FF4D1" w:rsidR="00413AAB" w:rsidRPr="00D347AF" w:rsidRDefault="00D347AF" w:rsidP="00D347AF">
            <w:pPr>
              <w:pStyle w:val="Heading1"/>
              <w:spacing w:before="720" w:after="720"/>
              <w:rPr>
                <w:b w:val="0"/>
                <w:szCs w:val="32"/>
              </w:rPr>
            </w:pPr>
            <w:r w:rsidRPr="00D347AF">
              <w:rPr>
                <w:b w:val="0"/>
                <w:szCs w:val="32"/>
              </w:rPr>
              <w:t>АНАЛИЗ ТРАФИКА КОМПЬЮТЕРНЫХ СЕТЕЙ УТИЛИТОЙ</w:t>
            </w:r>
            <w:r>
              <w:rPr>
                <w:b w:val="0"/>
                <w:szCs w:val="32"/>
              </w:rPr>
              <w:t xml:space="preserve"> </w:t>
            </w:r>
            <w:r w:rsidRPr="00D347AF">
              <w:rPr>
                <w:b w:val="0"/>
                <w:szCs w:val="32"/>
                <w:lang w:val="en-US"/>
              </w:rPr>
              <w:t>WIRESHARK</w:t>
            </w:r>
          </w:p>
        </w:tc>
      </w:tr>
      <w:tr w:rsidR="00413AAB" w14:paraId="6A48F35D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60DCB9C" w14:textId="77777777" w:rsidR="00413AAB" w:rsidRPr="00AD3198" w:rsidRDefault="00413AAB" w:rsidP="008E080A">
            <w:pPr>
              <w:pStyle w:val="Heading3"/>
              <w:keepNext w:val="0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 курсу:</w:t>
            </w:r>
          </w:p>
        </w:tc>
      </w:tr>
      <w:tr w:rsidR="00413AAB" w14:paraId="0E8540B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BAD32DF" w14:textId="3D415234" w:rsidR="00413AAB" w:rsidRDefault="002F188E" w:rsidP="008E080A">
            <w:pPr>
              <w:pStyle w:val="Heading3"/>
              <w:keepNext w:val="0"/>
              <w:spacing w:before="240"/>
              <w:rPr>
                <w:sz w:val="28"/>
                <w:szCs w:val="28"/>
                <w:lang w:val="ru-RU"/>
              </w:rPr>
            </w:pPr>
            <w:r w:rsidRPr="002F188E">
              <w:rPr>
                <w:sz w:val="28"/>
                <w:szCs w:val="28"/>
                <w:lang w:val="ru-RU"/>
              </w:rPr>
              <w:t>ИНФОКОММУНИКАЦИОННЫЕ СИСТЕМЫ И СЕТИ</w:t>
            </w:r>
          </w:p>
        </w:tc>
      </w:tr>
      <w:tr w:rsidR="00413AAB" w14:paraId="5CA6BB6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90FC289" w14:textId="77777777" w:rsidR="00413AAB" w:rsidRDefault="00413AAB" w:rsidP="008E080A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036FB8F5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27"/>
        <w:gridCol w:w="1701"/>
        <w:gridCol w:w="283"/>
        <w:gridCol w:w="2693"/>
        <w:gridCol w:w="314"/>
        <w:gridCol w:w="2521"/>
      </w:tblGrid>
      <w:tr w:rsidR="00413AAB" w14:paraId="5ABD1313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017495F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866AE75" w14:textId="77777777" w:rsidR="00413AAB" w:rsidRPr="00AD3198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3F9C8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165326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4B4BD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DA980C0" w14:textId="77777777" w:rsidR="00413AAB" w:rsidRDefault="00AD31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Г. С. Томчук</w:t>
            </w:r>
          </w:p>
        </w:tc>
      </w:tr>
      <w:tr w:rsidR="00413AAB" w14:paraId="2B798FA3" w14:textId="77777777" w:rsidTr="008E080A"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91AB2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95EC1B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397FB0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FE45B5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91726C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DF743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71882226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0E930604" w14:textId="6DFB6E93" w:rsidR="00271C67" w:rsidRPr="006F20BB" w:rsidRDefault="00413AAB" w:rsidP="006F20BB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  <w:sectPr w:rsidR="00271C67" w:rsidRPr="006F20BB" w:rsidSect="00A552DE">
          <w:footerReference w:type="default" r:id="rId8"/>
          <w:type w:val="continuous"/>
          <w:pgSz w:w="11909" w:h="16834"/>
          <w:pgMar w:top="1134" w:right="851" w:bottom="1134" w:left="1701" w:header="720" w:footer="720" w:gutter="0"/>
          <w:pgNumType w:start="1"/>
          <w:cols w:space="720"/>
          <w:noEndnote/>
          <w:titlePg/>
          <w:docGrid w:linePitch="326"/>
        </w:sectPr>
      </w:pPr>
      <w:r>
        <w:t>Санкт-Петербург</w:t>
      </w:r>
      <w:r w:rsidR="005B566D">
        <w:rPr>
          <w:lang w:val="en-US"/>
        </w:rPr>
        <w:t xml:space="preserve"> </w:t>
      </w:r>
      <w:r w:rsidR="00AD3E09">
        <w:t>2025</w:t>
      </w:r>
      <w:r w:rsidR="003B3807">
        <w:rPr>
          <w:lang w:val="en-US"/>
        </w:rPr>
        <w:br w:type="page"/>
      </w:r>
    </w:p>
    <w:p w14:paraId="4B1A7D83" w14:textId="2E23A52C" w:rsidR="008331DB" w:rsidRPr="00C72183" w:rsidRDefault="00467E23" w:rsidP="00C72183">
      <w:pPr>
        <w:pStyle w:val="DIV1"/>
      </w:pPr>
      <w:r w:rsidRPr="00467E23">
        <w:lastRenderedPageBreak/>
        <w:t>Цель работы</w:t>
      </w:r>
    </w:p>
    <w:p w14:paraId="524DE7CD" w14:textId="0C45B3FF" w:rsidR="00C72183" w:rsidRDefault="00F9799A" w:rsidP="007F61A7">
      <w:pPr>
        <w:pStyle w:val="MAINTEXT1"/>
      </w:pPr>
      <w:r>
        <w:t xml:space="preserve">Цель работы: </w:t>
      </w:r>
      <w:r w:rsidR="007F61A7">
        <w:t xml:space="preserve">изучить структуру протокольных блоков данных, анализируя реальный трафик с помощью утилиты </w:t>
      </w:r>
      <w:proofErr w:type="spellStart"/>
      <w:r w:rsidR="007F61A7">
        <w:t>Wireshark</w:t>
      </w:r>
      <w:proofErr w:type="spellEnd"/>
      <w:r w:rsidRPr="00F9799A">
        <w:t>.</w:t>
      </w:r>
    </w:p>
    <w:p w14:paraId="34476CCE" w14:textId="3C0F68ED" w:rsidR="00467E23" w:rsidRDefault="00FA0C21" w:rsidP="00467E23">
      <w:pPr>
        <w:pStyle w:val="DIV1"/>
        <w:rPr>
          <w:lang w:val="en-US"/>
        </w:rPr>
      </w:pPr>
      <w:r w:rsidRPr="00FA0C21">
        <w:t>Задание</w:t>
      </w:r>
    </w:p>
    <w:p w14:paraId="3C19E98B" w14:textId="16D4E47D" w:rsidR="00664E5B" w:rsidRPr="00463F33" w:rsidRDefault="00664E5B" w:rsidP="00664E5B">
      <w:pPr>
        <w:pStyle w:val="MAINTEXT1"/>
      </w:pPr>
      <w:r w:rsidRPr="00664E5B">
        <w:t xml:space="preserve">В процессе выполнения лабораторной работы выполняются наблюдения за передаваемым трафиком с компьютера пользователя в Интернет и в обратном направлении. </w:t>
      </w:r>
      <w:r w:rsidRPr="00F40534">
        <w:t xml:space="preserve">Применение специализированной утилиты </w:t>
      </w:r>
      <w:r w:rsidRPr="00664E5B">
        <w:rPr>
          <w:lang w:val="en-US"/>
        </w:rPr>
        <w:t>Wireshark</w:t>
      </w:r>
      <w:r w:rsidRPr="00F40534">
        <w:t xml:space="preserve"> позволяет наблюдать структуру передаваемых кадров, пакетов и сегментов данных различных сетевых протоколов. Требуется анализировать последовательности команд и назначение служебных данных, используемых для организации обмена данными в следующих протоколах: </w:t>
      </w:r>
      <w:r w:rsidRPr="00664E5B">
        <w:rPr>
          <w:lang w:val="en-US"/>
        </w:rPr>
        <w:t>ARP</w:t>
      </w:r>
      <w:r w:rsidRPr="00F40534">
        <w:t xml:space="preserve">, </w:t>
      </w:r>
      <w:r w:rsidRPr="00664E5B">
        <w:rPr>
          <w:lang w:val="en-US"/>
        </w:rPr>
        <w:t>DNS</w:t>
      </w:r>
      <w:r w:rsidRPr="00F40534">
        <w:t xml:space="preserve">, </w:t>
      </w:r>
      <w:r w:rsidRPr="00664E5B">
        <w:rPr>
          <w:lang w:val="en-US"/>
        </w:rPr>
        <w:t>FTP</w:t>
      </w:r>
      <w:r w:rsidRPr="00F40534">
        <w:t xml:space="preserve">, </w:t>
      </w:r>
      <w:r w:rsidRPr="00664E5B">
        <w:rPr>
          <w:lang w:val="en-US"/>
        </w:rPr>
        <w:t>HTTP</w:t>
      </w:r>
      <w:r w:rsidRPr="00F40534">
        <w:t>.</w:t>
      </w:r>
    </w:p>
    <w:p w14:paraId="2A603745" w14:textId="2746D6BD" w:rsidR="009715CB" w:rsidRDefault="00F74620" w:rsidP="009715CB">
      <w:pPr>
        <w:pStyle w:val="MAINTEXT1"/>
      </w:pPr>
      <w:r w:rsidRPr="00F74620">
        <w:t>В качестве адреса сайта в заданиях следует использовать один из URL из первой лабораторной работы, свою страницу социальной сети или свой личный сайт.</w:t>
      </w:r>
      <w:r>
        <w:t xml:space="preserve"> </w:t>
      </w:r>
      <w:r w:rsidR="009715CB">
        <w:t>В таблице 1 представлен</w:t>
      </w:r>
      <w:r w:rsidR="00F40534">
        <w:t xml:space="preserve">ы адреса сайтов, </w:t>
      </w:r>
      <w:r w:rsidR="00463F33">
        <w:t>использованные</w:t>
      </w:r>
      <w:r w:rsidR="00F40534">
        <w:t xml:space="preserve"> в</w:t>
      </w:r>
      <w:r>
        <w:t xml:space="preserve"> </w:t>
      </w:r>
      <w:r w:rsidR="0065237C">
        <w:t xml:space="preserve">лабораторной </w:t>
      </w:r>
      <w:r>
        <w:t>работе № 1</w:t>
      </w:r>
      <w:r w:rsidR="009715CB">
        <w:t>.</w:t>
      </w:r>
    </w:p>
    <w:p w14:paraId="537AD8F1" w14:textId="20A5061B" w:rsidR="00E37720" w:rsidRPr="00463F33" w:rsidRDefault="00E37720" w:rsidP="00E37720">
      <w:pPr>
        <w:pStyle w:val="TABLECAPTION"/>
        <w:spacing w:after="40"/>
      </w:pPr>
      <w:r w:rsidRPr="000214A2">
        <w:t xml:space="preserve">Таблица </w:t>
      </w:r>
      <w:r w:rsidR="005D32D1">
        <w:fldChar w:fldCharType="begin"/>
      </w:r>
      <w:r w:rsidR="005D32D1">
        <w:instrText xml:space="preserve"> SEQ Таблица \* ARABIC </w:instrText>
      </w:r>
      <w:r w:rsidR="005D32D1">
        <w:fldChar w:fldCharType="separate"/>
      </w:r>
      <w:r w:rsidR="008D1B8A">
        <w:rPr>
          <w:noProof/>
        </w:rPr>
        <w:t>1</w:t>
      </w:r>
      <w:r w:rsidR="005D32D1"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t>Вариант</w:t>
      </w:r>
      <w:r w:rsidR="00F105F6">
        <w:t xml:space="preserve"> </w:t>
      </w:r>
      <w:r w:rsidR="00F105F6" w:rsidRPr="00F105F6">
        <w:t>работы</w:t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1907"/>
        <w:gridCol w:w="7440"/>
      </w:tblGrid>
      <w:tr w:rsidR="00F40534" w:rsidRPr="00C72183" w14:paraId="56E5747F" w14:textId="77777777" w:rsidTr="00F40534">
        <w:trPr>
          <w:tblHeader/>
          <w:jc w:val="center"/>
        </w:trPr>
        <w:tc>
          <w:tcPr>
            <w:tcW w:w="1020" w:type="pct"/>
            <w:vAlign w:val="center"/>
          </w:tcPr>
          <w:p w14:paraId="48E59B79" w14:textId="77777777" w:rsidR="00F40534" w:rsidRDefault="00F40534" w:rsidP="00990E37">
            <w:pPr>
              <w:pStyle w:val="TEXTPLAIN"/>
              <w:jc w:val="center"/>
            </w:pPr>
            <w:r>
              <w:t>№</w:t>
            </w:r>
          </w:p>
          <w:p w14:paraId="2AE1851F" w14:textId="2B8A4BD9" w:rsidR="00F40534" w:rsidRPr="00C72183" w:rsidRDefault="00F40534" w:rsidP="00990E37">
            <w:pPr>
              <w:pStyle w:val="TEXTPLAIN"/>
              <w:jc w:val="center"/>
            </w:pPr>
            <w:r>
              <w:t>Варианта</w:t>
            </w:r>
          </w:p>
        </w:tc>
        <w:tc>
          <w:tcPr>
            <w:tcW w:w="3980" w:type="pct"/>
            <w:vAlign w:val="center"/>
          </w:tcPr>
          <w:p w14:paraId="28BCBB7F" w14:textId="02522C02" w:rsidR="00F40534" w:rsidRPr="00C72183" w:rsidRDefault="00F40534" w:rsidP="006D7227">
            <w:pPr>
              <w:pStyle w:val="TEXTPLAIN"/>
              <w:jc w:val="center"/>
            </w:pPr>
            <w:r w:rsidRPr="00990E37">
              <w:t>Исследуемые узлы</w:t>
            </w:r>
          </w:p>
        </w:tc>
      </w:tr>
      <w:tr w:rsidR="00F40534" w:rsidRPr="00C72183" w14:paraId="406B4030" w14:textId="77777777" w:rsidTr="00F40534">
        <w:trPr>
          <w:tblHeader/>
          <w:jc w:val="center"/>
        </w:trPr>
        <w:tc>
          <w:tcPr>
            <w:tcW w:w="1020" w:type="pct"/>
            <w:vAlign w:val="center"/>
          </w:tcPr>
          <w:p w14:paraId="3BB30F31" w14:textId="61D11B1A" w:rsidR="00F40534" w:rsidRPr="00C72183" w:rsidRDefault="00F40534" w:rsidP="006D7227">
            <w:pPr>
              <w:pStyle w:val="TEXTPLAIN"/>
              <w:jc w:val="center"/>
            </w:pPr>
            <w:r w:rsidRPr="00C72183">
              <w:t>1</w:t>
            </w:r>
            <w:r>
              <w:t>7</w:t>
            </w:r>
          </w:p>
        </w:tc>
        <w:tc>
          <w:tcPr>
            <w:tcW w:w="3980" w:type="pct"/>
            <w:vAlign w:val="center"/>
          </w:tcPr>
          <w:p w14:paraId="3E3A45D5" w14:textId="0AECA3B3" w:rsidR="00F40534" w:rsidRDefault="00F40534" w:rsidP="003C7712">
            <w:pPr>
              <w:pStyle w:val="TEXTPLAIN"/>
            </w:pPr>
            <w:r>
              <w:t>www.accounts.google.com</w:t>
            </w:r>
          </w:p>
          <w:p w14:paraId="5C95C68E" w14:textId="77777777" w:rsidR="00F40534" w:rsidRDefault="00F40534" w:rsidP="003C7712">
            <w:pPr>
              <w:pStyle w:val="TEXTPLAIN"/>
            </w:pPr>
            <w:r>
              <w:t>www.coub.com</w:t>
            </w:r>
          </w:p>
          <w:p w14:paraId="5F5AA995" w14:textId="53F7C767" w:rsidR="00F40534" w:rsidRPr="00C72183" w:rsidRDefault="00F40534" w:rsidP="003C7712">
            <w:pPr>
              <w:pStyle w:val="TEXTPLAIN"/>
            </w:pPr>
            <w:r>
              <w:t>www.fstec.ru</w:t>
            </w:r>
          </w:p>
        </w:tc>
      </w:tr>
    </w:tbl>
    <w:p w14:paraId="4E1F3A05" w14:textId="77777777" w:rsidR="00E37720" w:rsidRPr="00C72183" w:rsidRDefault="00E37720" w:rsidP="00E37720">
      <w:pPr>
        <w:pStyle w:val="DIV2"/>
        <w:numPr>
          <w:ilvl w:val="0"/>
          <w:numId w:val="0"/>
        </w:numPr>
        <w:spacing w:line="160" w:lineRule="exact"/>
        <w:ind w:left="335"/>
      </w:pPr>
    </w:p>
    <w:p w14:paraId="1020BC5C" w14:textId="77777777" w:rsidR="0033118B" w:rsidRDefault="0033118B">
      <w:pPr>
        <w:spacing w:after="200" w:line="276" w:lineRule="auto"/>
        <w:rPr>
          <w:b/>
          <w:sz w:val="28"/>
        </w:rPr>
      </w:pPr>
      <w:r>
        <w:br w:type="page"/>
      </w:r>
    </w:p>
    <w:p w14:paraId="43BA1751" w14:textId="3CD69BB8" w:rsidR="00467E23" w:rsidRDefault="00FA0C21" w:rsidP="00D34330">
      <w:pPr>
        <w:pStyle w:val="DIV1"/>
      </w:pPr>
      <w:r>
        <w:lastRenderedPageBreak/>
        <w:t>Ход</w:t>
      </w:r>
      <w:r w:rsidR="008E39EA">
        <w:t xml:space="preserve"> выполнения</w:t>
      </w:r>
      <w:r>
        <w:t xml:space="preserve"> работы</w:t>
      </w:r>
    </w:p>
    <w:p w14:paraId="0FE53411" w14:textId="3DF63117" w:rsidR="00263625" w:rsidRDefault="00196C1B" w:rsidP="00263625">
      <w:pPr>
        <w:pStyle w:val="DIV2"/>
      </w:pPr>
      <w:r w:rsidRPr="00196C1B">
        <w:t xml:space="preserve">Анализ трафика утилиты </w:t>
      </w:r>
      <w:proofErr w:type="spellStart"/>
      <w:r w:rsidRPr="00196C1B">
        <w:t>ping</w:t>
      </w:r>
      <w:proofErr w:type="spellEnd"/>
    </w:p>
    <w:p w14:paraId="43FC0E79" w14:textId="14245E8A" w:rsidR="006938AF" w:rsidRPr="00006B86" w:rsidRDefault="00D62F75" w:rsidP="006938AF">
      <w:pPr>
        <w:pStyle w:val="MAINTEXT2"/>
        <w:ind w:left="401"/>
      </w:pPr>
      <w:r w:rsidRPr="00D62F75">
        <w:t xml:space="preserve">Был отслежен и проанализирован </w:t>
      </w:r>
      <w:r w:rsidR="00A57D9F" w:rsidRPr="00A57D9F">
        <w:t xml:space="preserve">утилитой </w:t>
      </w:r>
      <w:proofErr w:type="spellStart"/>
      <w:r w:rsidR="00A57D9F" w:rsidRPr="00A57D9F">
        <w:t>Wireshark</w:t>
      </w:r>
      <w:proofErr w:type="spellEnd"/>
      <w:r w:rsidR="00A57D9F" w:rsidRPr="00A57D9F">
        <w:t xml:space="preserve"> </w:t>
      </w:r>
      <w:r w:rsidRPr="00D62F75">
        <w:t xml:space="preserve">трафик, создаваемый утилитой </w:t>
      </w:r>
      <w:proofErr w:type="spellStart"/>
      <w:r w:rsidRPr="00D62F75">
        <w:t>ping</w:t>
      </w:r>
      <w:proofErr w:type="spellEnd"/>
      <w:r w:rsidR="007242A0">
        <w:t xml:space="preserve"> </w:t>
      </w:r>
      <w:r w:rsidRPr="00D62F75">
        <w:t>при запуске из командной строки. В качестве “</w:t>
      </w:r>
      <w:proofErr w:type="spellStart"/>
      <w:r w:rsidRPr="00D62F75">
        <w:t>размера_пакета</w:t>
      </w:r>
      <w:proofErr w:type="spellEnd"/>
      <w:r w:rsidRPr="00D62F75">
        <w:t>” были поочер</w:t>
      </w:r>
      <w:r w:rsidR="007E25B2">
        <w:t>е</w:t>
      </w:r>
      <w:r w:rsidRPr="00D62F75">
        <w:t>дно использованы значения от 100 до 8000. Не удалось выполнить команду с значением</w:t>
      </w:r>
      <w:r w:rsidR="00D40C00">
        <w:t>, превышающим 8000</w:t>
      </w:r>
      <w:r w:rsidRPr="00D62F75">
        <w:t>.</w:t>
      </w:r>
    </w:p>
    <w:p w14:paraId="30DE7B60" w14:textId="77777777" w:rsidR="00B20FC6" w:rsidRDefault="00B20FC6" w:rsidP="00B20FC6">
      <w:pPr>
        <w:pStyle w:val="PICTURE"/>
      </w:pPr>
      <w:r>
        <w:drawing>
          <wp:inline distT="0" distB="0" distL="0" distR="0" wp14:anchorId="616774B0" wp14:editId="760D5EAE">
            <wp:extent cx="4072467" cy="5056419"/>
            <wp:effectExtent l="0" t="0" r="444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6816" cy="506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DE13" w14:textId="076F0822" w:rsidR="00B20FC6" w:rsidRPr="005401F2" w:rsidRDefault="00B20FC6" w:rsidP="00B20FC6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D1B8A">
        <w:rPr>
          <w:noProof/>
        </w:rPr>
        <w:t>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 w:rsidR="00D52101">
        <w:rPr>
          <w:lang w:val="en-US"/>
        </w:rPr>
        <w:t>ping</w:t>
      </w:r>
      <w:r w:rsidR="00D52101" w:rsidRPr="007358F8">
        <w:t xml:space="preserve"> </w:t>
      </w:r>
      <w:r w:rsidR="00D52101">
        <w:t>с размером пакета 100</w:t>
      </w:r>
    </w:p>
    <w:p w14:paraId="670BD630" w14:textId="77777777" w:rsidR="00625238" w:rsidRDefault="00625238" w:rsidP="00625238">
      <w:pPr>
        <w:pStyle w:val="PICTURE"/>
      </w:pPr>
      <w:r>
        <w:lastRenderedPageBreak/>
        <w:drawing>
          <wp:inline distT="0" distB="0" distL="0" distR="0" wp14:anchorId="3F803E75" wp14:editId="43EDFC57">
            <wp:extent cx="3354996" cy="4165600"/>
            <wp:effectExtent l="0" t="0" r="0" b="0"/>
            <wp:docPr id="944468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686" name="Graphic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0243" cy="41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EC0B" w14:textId="03A66054" w:rsidR="00625238" w:rsidRPr="00D52101" w:rsidRDefault="00625238" w:rsidP="00625238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D1B8A">
        <w:rPr>
          <w:noProof/>
        </w:rPr>
        <w:t>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rPr>
          <w:lang w:val="en-US"/>
        </w:rPr>
        <w:t>ping</w:t>
      </w:r>
      <w:r w:rsidRPr="007358F8">
        <w:t xml:space="preserve"> </w:t>
      </w:r>
      <w:r>
        <w:t xml:space="preserve">с размером пакета </w:t>
      </w:r>
      <w:r w:rsidR="00126EB2">
        <w:t>5</w:t>
      </w:r>
      <w:r>
        <w:t>00</w:t>
      </w:r>
    </w:p>
    <w:p w14:paraId="0F3E8DE1" w14:textId="77777777" w:rsidR="00625238" w:rsidRDefault="00625238" w:rsidP="00625238">
      <w:pPr>
        <w:pStyle w:val="PICTURE"/>
      </w:pPr>
      <w:r>
        <w:drawing>
          <wp:inline distT="0" distB="0" distL="0" distR="0" wp14:anchorId="3A73A7D9" wp14:editId="1D801ADA">
            <wp:extent cx="3368634" cy="4182533"/>
            <wp:effectExtent l="0" t="0" r="0" b="0"/>
            <wp:docPr id="144963986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39865" name="Graphic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9247" cy="419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B452" w14:textId="16B10755" w:rsidR="00625238" w:rsidRPr="00D52101" w:rsidRDefault="00625238" w:rsidP="00625238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D1B8A">
        <w:rPr>
          <w:noProof/>
        </w:rPr>
        <w:t>3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rPr>
          <w:lang w:val="en-US"/>
        </w:rPr>
        <w:t>ping</w:t>
      </w:r>
      <w:r w:rsidRPr="007358F8">
        <w:t xml:space="preserve"> </w:t>
      </w:r>
      <w:r>
        <w:t>с размером пакета 100</w:t>
      </w:r>
      <w:r w:rsidR="005401F2">
        <w:t>0</w:t>
      </w:r>
    </w:p>
    <w:p w14:paraId="1613A425" w14:textId="77777777" w:rsidR="00625238" w:rsidRDefault="00625238" w:rsidP="00625238">
      <w:pPr>
        <w:pStyle w:val="PICTURE"/>
      </w:pPr>
      <w:r>
        <w:lastRenderedPageBreak/>
        <w:drawing>
          <wp:inline distT="0" distB="0" distL="0" distR="0" wp14:anchorId="564DF803" wp14:editId="01F80CAE">
            <wp:extent cx="3354996" cy="4165600"/>
            <wp:effectExtent l="0" t="0" r="0" b="0"/>
            <wp:docPr id="21169998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99837" name="Graphic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0766" cy="417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CAD5" w14:textId="0118277B" w:rsidR="00625238" w:rsidRPr="00D52101" w:rsidRDefault="00625238" w:rsidP="00625238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D1B8A">
        <w:rPr>
          <w:noProof/>
        </w:rPr>
        <w:t>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rPr>
          <w:lang w:val="en-US"/>
        </w:rPr>
        <w:t>ping</w:t>
      </w:r>
      <w:r w:rsidRPr="007358F8">
        <w:t xml:space="preserve"> </w:t>
      </w:r>
      <w:r>
        <w:t xml:space="preserve">с размером пакета </w:t>
      </w:r>
      <w:r w:rsidR="008231F4">
        <w:t>2000</w:t>
      </w:r>
    </w:p>
    <w:p w14:paraId="69B25FF3" w14:textId="77777777" w:rsidR="00625238" w:rsidRDefault="00625238" w:rsidP="00625238">
      <w:pPr>
        <w:pStyle w:val="PICTURE"/>
      </w:pPr>
      <w:r>
        <w:drawing>
          <wp:inline distT="0" distB="0" distL="0" distR="0" wp14:anchorId="5CEABCCA" wp14:editId="3C95FCC8">
            <wp:extent cx="3293624" cy="4089400"/>
            <wp:effectExtent l="0" t="0" r="0" b="0"/>
            <wp:docPr id="198025861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58616" name="Graphic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8383" cy="409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D8F2" w14:textId="4471E1F9" w:rsidR="00625238" w:rsidRPr="00D52101" w:rsidRDefault="00625238" w:rsidP="00625238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D1B8A">
        <w:rPr>
          <w:noProof/>
        </w:rPr>
        <w:t>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rPr>
          <w:lang w:val="en-US"/>
        </w:rPr>
        <w:t>ping</w:t>
      </w:r>
      <w:r w:rsidRPr="007358F8">
        <w:t xml:space="preserve"> </w:t>
      </w:r>
      <w:r>
        <w:t xml:space="preserve">с размером пакета </w:t>
      </w:r>
      <w:r w:rsidR="00C44C56">
        <w:t>4000</w:t>
      </w:r>
    </w:p>
    <w:p w14:paraId="1C232A03" w14:textId="77777777" w:rsidR="00625238" w:rsidRDefault="00625238" w:rsidP="00625238">
      <w:pPr>
        <w:pStyle w:val="PICTURE"/>
      </w:pPr>
      <w:r>
        <w:lastRenderedPageBreak/>
        <w:drawing>
          <wp:inline distT="0" distB="0" distL="0" distR="0" wp14:anchorId="4ACE7EF0" wp14:editId="43791648">
            <wp:extent cx="3368634" cy="4182533"/>
            <wp:effectExtent l="0" t="0" r="0" b="0"/>
            <wp:docPr id="187520495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04953" name="Graphic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9597" cy="419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8784" w14:textId="4D8BAF83" w:rsidR="00625238" w:rsidRPr="00D52101" w:rsidRDefault="00625238" w:rsidP="00625238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D1B8A">
        <w:rPr>
          <w:noProof/>
        </w:rPr>
        <w:t>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rPr>
          <w:lang w:val="en-US"/>
        </w:rPr>
        <w:t>ping</w:t>
      </w:r>
      <w:r w:rsidRPr="007358F8">
        <w:t xml:space="preserve"> </w:t>
      </w:r>
      <w:r>
        <w:t xml:space="preserve">с размером пакета </w:t>
      </w:r>
      <w:r w:rsidR="002A4030">
        <w:t>60</w:t>
      </w:r>
      <w:r>
        <w:t>00</w:t>
      </w:r>
    </w:p>
    <w:p w14:paraId="69CBF22C" w14:textId="77777777" w:rsidR="00625238" w:rsidRDefault="00625238" w:rsidP="00625238">
      <w:pPr>
        <w:pStyle w:val="PICTURE"/>
      </w:pPr>
      <w:r>
        <w:drawing>
          <wp:inline distT="0" distB="0" distL="0" distR="0" wp14:anchorId="08F50F7A" wp14:editId="05A99120">
            <wp:extent cx="3389091" cy="4207933"/>
            <wp:effectExtent l="0" t="0" r="1905" b="0"/>
            <wp:docPr id="191005848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58481" name="Graphic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6597" cy="421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778C" w14:textId="2F0F64BA" w:rsidR="00625238" w:rsidRDefault="00625238" w:rsidP="00625238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D1B8A">
        <w:rPr>
          <w:noProof/>
        </w:rPr>
        <w:t>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rPr>
          <w:lang w:val="en-US"/>
        </w:rPr>
        <w:t>ping</w:t>
      </w:r>
      <w:r w:rsidRPr="007358F8">
        <w:t xml:space="preserve"> </w:t>
      </w:r>
      <w:r>
        <w:t xml:space="preserve">с размером пакета </w:t>
      </w:r>
      <w:r w:rsidR="00C11FA2">
        <w:t>80</w:t>
      </w:r>
      <w:r>
        <w:t>00</w:t>
      </w:r>
    </w:p>
    <w:p w14:paraId="62ADE347" w14:textId="77777777" w:rsidR="000308F9" w:rsidRDefault="000308F9" w:rsidP="000308F9">
      <w:pPr>
        <w:pStyle w:val="PICTURE"/>
      </w:pPr>
      <w:r>
        <w:lastRenderedPageBreak/>
        <w:drawing>
          <wp:inline distT="0" distB="0" distL="0" distR="0" wp14:anchorId="2A2B3C10" wp14:editId="4CDBF3B6">
            <wp:extent cx="4702339" cy="1642533"/>
            <wp:effectExtent l="0" t="0" r="0" b="0"/>
            <wp:docPr id="85408825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8252" name="Graphic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9074" cy="164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0770" w14:textId="0AC167DF" w:rsidR="000308F9" w:rsidRDefault="000308F9" w:rsidP="000308F9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D1B8A">
        <w:rPr>
          <w:noProof/>
        </w:rPr>
        <w:t>8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0214A2">
        <w:t xml:space="preserve"> </w:t>
      </w:r>
      <w:r>
        <w:rPr>
          <w:lang w:val="en-US"/>
        </w:rPr>
        <w:t>ping</w:t>
      </w:r>
      <w:r w:rsidRPr="007358F8">
        <w:t xml:space="preserve"> </w:t>
      </w:r>
      <w:r>
        <w:t>с размером пакета 8</w:t>
      </w:r>
      <w:r w:rsidR="007D2F09">
        <w:t>5</w:t>
      </w:r>
      <w:r>
        <w:t>00</w:t>
      </w:r>
      <w:r w:rsidR="007D2F09">
        <w:t>, выдающий ошибку</w:t>
      </w:r>
    </w:p>
    <w:p w14:paraId="2BA37947" w14:textId="77777777" w:rsidR="002B74A9" w:rsidRDefault="002B74A9" w:rsidP="002B74A9">
      <w:pPr>
        <w:pStyle w:val="MAINTEXT2"/>
        <w:ind w:left="401"/>
        <w:rPr>
          <w:lang w:val="en-US"/>
        </w:rPr>
      </w:pPr>
      <w:r w:rsidRPr="002B74A9">
        <w:t xml:space="preserve">Структура наблюдаемых </w:t>
      </w:r>
      <w:r w:rsidRPr="002B74A9">
        <w:rPr>
          <w:lang w:val="en-US"/>
        </w:rPr>
        <w:t>PDU</w:t>
      </w:r>
      <w:r w:rsidRPr="002B74A9">
        <w:t>:</w:t>
      </w:r>
    </w:p>
    <w:p w14:paraId="26BFE6FF" w14:textId="190ACC8A" w:rsidR="002B74A9" w:rsidRDefault="002B74A9" w:rsidP="002B74A9">
      <w:pPr>
        <w:pStyle w:val="MAINTEXT2"/>
        <w:ind w:left="401"/>
        <w:rPr>
          <w:lang w:val="en-US"/>
        </w:rPr>
      </w:pPr>
      <w:r w:rsidRPr="002B74A9">
        <w:t xml:space="preserve">Канальный уровень (2) — </w:t>
      </w:r>
      <w:r w:rsidRPr="002B74A9">
        <w:rPr>
          <w:lang w:val="en-US"/>
        </w:rPr>
        <w:t>Ethernet</w:t>
      </w:r>
      <w:r w:rsidRPr="002B74A9">
        <w:t xml:space="preserve">-кадр с </w:t>
      </w:r>
      <w:r w:rsidRPr="002B74A9">
        <w:rPr>
          <w:lang w:val="en-US"/>
        </w:rPr>
        <w:t>MAC</w:t>
      </w:r>
      <w:r w:rsidRPr="002B74A9">
        <w:t xml:space="preserve">-адресами. Сетевой уровень (3)— </w:t>
      </w:r>
      <w:r w:rsidRPr="002B74A9">
        <w:rPr>
          <w:lang w:val="en-US"/>
        </w:rPr>
        <w:t>IP</w:t>
      </w:r>
      <w:r w:rsidRPr="002B74A9">
        <w:t xml:space="preserve">-пакет с </w:t>
      </w:r>
      <w:r w:rsidRPr="002B74A9">
        <w:rPr>
          <w:lang w:val="en-US"/>
        </w:rPr>
        <w:t>IP</w:t>
      </w:r>
      <w:r w:rsidRPr="002B74A9">
        <w:t>-адресами. Транспортный уровень (4) — протокол (</w:t>
      </w:r>
      <w:r w:rsidRPr="002B74A9">
        <w:rPr>
          <w:lang w:val="en-US"/>
        </w:rPr>
        <w:t>UDP</w:t>
      </w:r>
      <w:r w:rsidRPr="002B74A9">
        <w:t xml:space="preserve"> для</w:t>
      </w:r>
      <w:r w:rsidRPr="002B74A9">
        <w:rPr>
          <w:lang w:val="en-US"/>
        </w:rPr>
        <w:t>DHCP</w:t>
      </w:r>
      <w:r w:rsidRPr="002B74A9">
        <w:t xml:space="preserve">, </w:t>
      </w:r>
      <w:r w:rsidRPr="002B74A9">
        <w:rPr>
          <w:lang w:val="en-US"/>
        </w:rPr>
        <w:t>ICMP</w:t>
      </w:r>
      <w:r w:rsidRPr="002B74A9">
        <w:t xml:space="preserve"> для </w:t>
      </w:r>
      <w:r w:rsidRPr="002B74A9">
        <w:rPr>
          <w:lang w:val="en-US"/>
        </w:rPr>
        <w:t>ping</w:t>
      </w:r>
      <w:r w:rsidRPr="002B74A9">
        <w:t>). Прикладной уровень (7) — специфичные сообщения</w:t>
      </w:r>
      <w:r w:rsidR="002E427E">
        <w:rPr>
          <w:lang w:val="en-US"/>
        </w:rPr>
        <w:t xml:space="preserve"> </w:t>
      </w:r>
      <w:r w:rsidRPr="002B74A9">
        <w:t>(</w:t>
      </w:r>
      <w:r w:rsidRPr="002B74A9">
        <w:rPr>
          <w:lang w:val="en-US"/>
        </w:rPr>
        <w:t>DHCP</w:t>
      </w:r>
      <w:r w:rsidRPr="002B74A9">
        <w:t xml:space="preserve">, </w:t>
      </w:r>
      <w:r w:rsidRPr="002B74A9">
        <w:rPr>
          <w:lang w:val="en-US"/>
        </w:rPr>
        <w:t>ICMP</w:t>
      </w:r>
      <w:r w:rsidRPr="002B74A9">
        <w:t xml:space="preserve">-запросы). При фрагментации каждый фрагмент —самостоятельный </w:t>
      </w:r>
      <w:r w:rsidRPr="002B74A9">
        <w:rPr>
          <w:lang w:val="en-US"/>
        </w:rPr>
        <w:t>IP</w:t>
      </w:r>
      <w:r w:rsidRPr="002B74A9">
        <w:t>-пакет с данными транспортного уровня.</w:t>
      </w:r>
    </w:p>
    <w:p w14:paraId="48AE28C0" w14:textId="5AE54AA1" w:rsidR="008D63D8" w:rsidRPr="007049A4" w:rsidRDefault="002B74A9" w:rsidP="002B74A9">
      <w:pPr>
        <w:pStyle w:val="MAINTEXT2"/>
        <w:ind w:left="401"/>
      </w:pPr>
      <w:r w:rsidRPr="002B74A9">
        <w:t>1. Имеет ли место фрагментация исходного пакета, какое поле на это</w:t>
      </w:r>
      <w:r w:rsidR="007049A4" w:rsidRPr="007049A4">
        <w:t xml:space="preserve"> </w:t>
      </w:r>
      <w:r w:rsidRPr="002B74A9">
        <w:t>указывает?</w:t>
      </w:r>
    </w:p>
    <w:p w14:paraId="5055AC90" w14:textId="6434E261" w:rsidR="00192C63" w:rsidRPr="000C669A" w:rsidRDefault="000C669A" w:rsidP="002B74A9">
      <w:pPr>
        <w:pStyle w:val="MAINTEXT2"/>
        <w:ind w:left="401"/>
      </w:pPr>
      <w:r>
        <w:t>Да</w:t>
      </w:r>
      <w:r w:rsidR="00DB27AC">
        <w:t>, в</w:t>
      </w:r>
      <w:r>
        <w:t xml:space="preserve"> случае если</w:t>
      </w:r>
      <w:r w:rsidR="007C5DD0">
        <w:t xml:space="preserve"> размер пакета превышает </w:t>
      </w:r>
      <w:r w:rsidR="007C5DD0">
        <w:rPr>
          <w:lang w:val="en-US"/>
        </w:rPr>
        <w:t>MTU</w:t>
      </w:r>
      <w:r w:rsidR="007C5DD0" w:rsidRPr="007C5DD0">
        <w:t>.</w:t>
      </w:r>
      <w:r w:rsidR="00F55D21">
        <w:t xml:space="preserve"> </w:t>
      </w:r>
      <w:r w:rsidR="00F55D21" w:rsidRPr="00F55D21">
        <w:t>MTU (</w:t>
      </w:r>
      <w:proofErr w:type="spellStart"/>
      <w:r w:rsidR="00F55D21" w:rsidRPr="00F55D21">
        <w:t>Maximum</w:t>
      </w:r>
      <w:proofErr w:type="spellEnd"/>
      <w:r w:rsidR="00F55D21" w:rsidRPr="00F55D21">
        <w:t xml:space="preserve"> </w:t>
      </w:r>
      <w:proofErr w:type="spellStart"/>
      <w:r w:rsidR="00F55D21" w:rsidRPr="00F55D21">
        <w:t>Transmission</w:t>
      </w:r>
      <w:proofErr w:type="spellEnd"/>
      <w:r w:rsidR="00F55D21" w:rsidRPr="00F55D21">
        <w:t xml:space="preserve"> Unit) — максимальный размер блока данных, который может быть передан за один раз без фрагментации.</w:t>
      </w:r>
      <w:r w:rsidR="007C5DD0">
        <w:t xml:space="preserve"> </w:t>
      </w:r>
      <w:r w:rsidR="000F3479" w:rsidRPr="000F3479">
        <w:t xml:space="preserve">Фрагментация видна по флагу “More </w:t>
      </w:r>
      <w:proofErr w:type="spellStart"/>
      <w:r w:rsidR="000F3479" w:rsidRPr="000F3479">
        <w:t>fragments</w:t>
      </w:r>
      <w:proofErr w:type="spellEnd"/>
      <w:r w:rsidR="000F3479" w:rsidRPr="000F3479">
        <w:t xml:space="preserve">” и полю </w:t>
      </w:r>
      <w:proofErr w:type="spellStart"/>
      <w:r w:rsidR="000F3479" w:rsidRPr="000F3479">
        <w:t>Fragment</w:t>
      </w:r>
      <w:proofErr w:type="spellEnd"/>
      <w:r w:rsidR="000F3479" w:rsidRPr="000F3479">
        <w:t xml:space="preserve"> </w:t>
      </w:r>
      <w:proofErr w:type="spellStart"/>
      <w:r w:rsidR="000F3479" w:rsidRPr="000F3479">
        <w:t>offset</w:t>
      </w:r>
      <w:proofErr w:type="spellEnd"/>
      <w:r w:rsidR="000F3479" w:rsidRPr="000F3479">
        <w:t xml:space="preserve"> в заголовке IP.</w:t>
      </w:r>
      <w:r w:rsidR="007C5DD0" w:rsidRPr="000C669A">
        <w:t xml:space="preserve"> </w:t>
      </w:r>
    </w:p>
    <w:p w14:paraId="2241679E" w14:textId="296CE7A5" w:rsidR="008D63D8" w:rsidRPr="007049A4" w:rsidRDefault="002B74A9" w:rsidP="002B74A9">
      <w:pPr>
        <w:pStyle w:val="MAINTEXT2"/>
        <w:ind w:left="401"/>
      </w:pPr>
      <w:r w:rsidRPr="002B74A9">
        <w:t>2. Какая информация указывает, является ли фрагмент пакета последним</w:t>
      </w:r>
      <w:r w:rsidR="007049A4" w:rsidRPr="007049A4">
        <w:t xml:space="preserve"> </w:t>
      </w:r>
      <w:r w:rsidRPr="002B74A9">
        <w:t>или промежуточным?</w:t>
      </w:r>
    </w:p>
    <w:p w14:paraId="750E3460" w14:textId="2CAE77DC" w:rsidR="002B74A9" w:rsidRDefault="002B74A9" w:rsidP="002B74A9">
      <w:pPr>
        <w:pStyle w:val="MAINTEXT2"/>
        <w:ind w:left="401"/>
        <w:rPr>
          <w:lang w:val="en-US"/>
        </w:rPr>
      </w:pPr>
      <w:r w:rsidRPr="002B74A9">
        <w:t>Когда бит "</w:t>
      </w:r>
      <w:r w:rsidRPr="002B74A9">
        <w:rPr>
          <w:lang w:val="en-US"/>
        </w:rPr>
        <w:t>MF</w:t>
      </w:r>
      <w:r w:rsidRPr="002B74A9">
        <w:t>" установлен в 1, это свидетельствует о том, что текущий</w:t>
      </w:r>
      <w:r w:rsidR="007049A4" w:rsidRPr="007049A4">
        <w:t xml:space="preserve"> </w:t>
      </w:r>
      <w:r w:rsidRPr="002B74A9">
        <w:t xml:space="preserve">фрагмент является промежуточным, и в последующих фрагментах данного </w:t>
      </w:r>
      <w:r w:rsidRPr="002B74A9">
        <w:rPr>
          <w:lang w:val="en-US"/>
        </w:rPr>
        <w:t>IP</w:t>
      </w:r>
      <w:r w:rsidRPr="002B74A9">
        <w:t>-пакета будут содержаться дополнительные фрагменты данных. Установка бита"</w:t>
      </w:r>
      <w:r w:rsidRPr="002B74A9">
        <w:rPr>
          <w:lang w:val="en-US"/>
        </w:rPr>
        <w:t>MF</w:t>
      </w:r>
      <w:r w:rsidRPr="002B74A9">
        <w:t>" в 0 указывает на то, что данный фрагмент представляет собой</w:t>
      </w:r>
      <w:r w:rsidR="007049A4" w:rsidRPr="007049A4">
        <w:t xml:space="preserve"> </w:t>
      </w:r>
      <w:r w:rsidRPr="002B74A9">
        <w:t xml:space="preserve">завершающий фрагмент в последовательности фрагментов данного </w:t>
      </w:r>
      <w:r w:rsidRPr="002B74A9">
        <w:rPr>
          <w:lang w:val="en-US"/>
        </w:rPr>
        <w:t>IP</w:t>
      </w:r>
      <w:r w:rsidRPr="002B74A9">
        <w:t>-пакета.</w:t>
      </w:r>
      <w:r w:rsidR="007049A4" w:rsidRPr="00241DF9">
        <w:t xml:space="preserve"> </w:t>
      </w:r>
      <w:r w:rsidRPr="002B74A9">
        <w:t>Если бит "</w:t>
      </w:r>
      <w:r w:rsidRPr="002B74A9">
        <w:rPr>
          <w:lang w:val="en-US"/>
        </w:rPr>
        <w:t>DF</w:t>
      </w:r>
      <w:r w:rsidRPr="002B74A9">
        <w:t xml:space="preserve">" установлен в 1, это означает, что </w:t>
      </w:r>
      <w:r w:rsidRPr="002B74A9">
        <w:rPr>
          <w:lang w:val="en-US"/>
        </w:rPr>
        <w:t>IP</w:t>
      </w:r>
      <w:r w:rsidRPr="002B74A9">
        <w:t>-пакет не может быть фрагментирован в процессе передачи по сети. Если бит "</w:t>
      </w:r>
      <w:r w:rsidRPr="002B74A9">
        <w:rPr>
          <w:lang w:val="en-US"/>
        </w:rPr>
        <w:t>DF</w:t>
      </w:r>
      <w:r w:rsidRPr="002B74A9">
        <w:t xml:space="preserve">" равен 0, то </w:t>
      </w:r>
      <w:r w:rsidRPr="002B74A9">
        <w:rPr>
          <w:lang w:val="en-US"/>
        </w:rPr>
        <w:t>IP</w:t>
      </w:r>
      <w:r w:rsidRPr="002B74A9">
        <w:t xml:space="preserve">-пакет может быть </w:t>
      </w:r>
      <w:r w:rsidRPr="002B74A9">
        <w:lastRenderedPageBreak/>
        <w:t>фрагментирован, если это необходимо в процессе передачи.</w:t>
      </w:r>
    </w:p>
    <w:p w14:paraId="5C57421C" w14:textId="77777777" w:rsidR="00C519B6" w:rsidRDefault="00C519B6" w:rsidP="00C519B6">
      <w:pPr>
        <w:pStyle w:val="PICTURE"/>
      </w:pPr>
      <w:r>
        <w:drawing>
          <wp:inline distT="0" distB="0" distL="0" distR="0" wp14:anchorId="25E9A8BC" wp14:editId="5591059B">
            <wp:extent cx="3759833" cy="1648379"/>
            <wp:effectExtent l="0" t="0" r="0" b="3175"/>
            <wp:docPr id="49750897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08979" name="Graphic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9833" cy="164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1E5D" w14:textId="28FE6F6E" w:rsidR="00C519B6" w:rsidRPr="00F62542" w:rsidRDefault="00C519B6" w:rsidP="00C519B6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D1B8A">
        <w:rPr>
          <w:noProof/>
        </w:rPr>
        <w:t>9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="00815747" w:rsidRPr="00815747">
        <w:t xml:space="preserve"> </w:t>
      </w:r>
      <w:r w:rsidR="00815747">
        <w:rPr>
          <w:lang w:val="en-US"/>
        </w:rPr>
        <w:t>M</w:t>
      </w:r>
      <w:r w:rsidR="00B328EC">
        <w:rPr>
          <w:lang w:val="en-US"/>
        </w:rPr>
        <w:t>F</w:t>
      </w:r>
      <w:r w:rsidR="00B328EC" w:rsidRPr="00B328EC">
        <w:t xml:space="preserve">=1 </w:t>
      </w:r>
      <w:r w:rsidR="00815747">
        <w:t>для 2-го фрагмента из трех</w:t>
      </w:r>
    </w:p>
    <w:p w14:paraId="07A63E3E" w14:textId="3EEEF35E" w:rsidR="00870D1E" w:rsidRDefault="00870D1E" w:rsidP="00870D1E">
      <w:pPr>
        <w:pStyle w:val="MAINTEXT2"/>
        <w:ind w:left="401"/>
        <w:rPr>
          <w:lang w:val="en-US"/>
        </w:rPr>
      </w:pPr>
      <w:r w:rsidRPr="00870D1E">
        <w:t xml:space="preserve">3. Чему равно количество фрагментов при передаче </w:t>
      </w:r>
      <w:r w:rsidRPr="00870D1E">
        <w:rPr>
          <w:lang w:val="en-US"/>
        </w:rPr>
        <w:t>ping</w:t>
      </w:r>
      <w:r w:rsidRPr="00870D1E">
        <w:t>-пакетов?</w:t>
      </w:r>
    </w:p>
    <w:p w14:paraId="1AD36DA4" w14:textId="51353252" w:rsidR="00870D1E" w:rsidRDefault="00870D1E" w:rsidP="00870D1E">
      <w:pPr>
        <w:pStyle w:val="MAINTEXT2"/>
        <w:ind w:left="401"/>
      </w:pPr>
      <w:r>
        <w:t xml:space="preserve">В случае, если размер пакета превышает </w:t>
      </w:r>
      <w:r>
        <w:rPr>
          <w:lang w:val="en-US"/>
        </w:rPr>
        <w:t>MTU</w:t>
      </w:r>
      <w:r>
        <w:t xml:space="preserve"> и </w:t>
      </w:r>
      <w:r>
        <w:rPr>
          <w:lang w:val="en-US"/>
        </w:rPr>
        <w:t>DF</w:t>
      </w:r>
      <w:r w:rsidRPr="00870D1E">
        <w:t xml:space="preserve"> </w:t>
      </w:r>
      <w:r>
        <w:t xml:space="preserve">не равен 1, пакет будет поделен на фрагменты равные размеру установленного </w:t>
      </w:r>
      <w:r>
        <w:rPr>
          <w:lang w:val="en-US"/>
        </w:rPr>
        <w:t>MTU</w:t>
      </w:r>
      <w:r w:rsidRPr="00870D1E">
        <w:t xml:space="preserve"> (</w:t>
      </w:r>
      <w:r>
        <w:t>в данном случае 1500</w:t>
      </w:r>
      <w:r w:rsidRPr="00870D1E">
        <w:t>).</w:t>
      </w:r>
    </w:p>
    <w:p w14:paraId="28D6D384" w14:textId="79785E21" w:rsidR="00D02D4C" w:rsidRDefault="00D02D4C" w:rsidP="00D02D4C">
      <w:pPr>
        <w:pStyle w:val="MAINTEXT2"/>
        <w:ind w:left="401"/>
      </w:pPr>
      <w:r>
        <w:t xml:space="preserve">4. Построить график, в котором на оси абсцисс находится </w:t>
      </w:r>
      <w:proofErr w:type="spellStart"/>
      <w:r>
        <w:t>размер_пакета</w:t>
      </w:r>
      <w:proofErr w:type="spellEnd"/>
      <w:r>
        <w:t>, а</w:t>
      </w:r>
      <w:r>
        <w:t xml:space="preserve"> </w:t>
      </w:r>
      <w:r>
        <w:t>по оси ординат – количество фрагментов, на которое был разделён</w:t>
      </w:r>
      <w:r>
        <w:t xml:space="preserve"> </w:t>
      </w:r>
      <w:r>
        <w:t xml:space="preserve">каждый </w:t>
      </w:r>
      <w:proofErr w:type="spellStart"/>
      <w:r>
        <w:t>ping</w:t>
      </w:r>
      <w:proofErr w:type="spellEnd"/>
      <w:r>
        <w:t>-пакет.</w:t>
      </w:r>
    </w:p>
    <w:p w14:paraId="101D8A0B" w14:textId="77777777" w:rsidR="000D0EF8" w:rsidRDefault="000D0EF8" w:rsidP="000D0EF8">
      <w:pPr>
        <w:pStyle w:val="PICTURE"/>
      </w:pPr>
      <w:r>
        <w:drawing>
          <wp:inline distT="0" distB="0" distL="0" distR="0" wp14:anchorId="7B0F149A" wp14:editId="6F729852">
            <wp:extent cx="4440518" cy="2682302"/>
            <wp:effectExtent l="0" t="0" r="5080" b="0"/>
            <wp:docPr id="92523382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33828" name="Graphic 1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733" cy="27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710E" w14:textId="61BD98E4" w:rsidR="000D0EF8" w:rsidRPr="000D0EF8" w:rsidRDefault="000D0EF8" w:rsidP="000D0EF8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D1B8A">
        <w:rPr>
          <w:noProof/>
        </w:rPr>
        <w:t>10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815747">
        <w:t xml:space="preserve"> </w:t>
      </w:r>
      <w:r w:rsidR="00A94035" w:rsidRPr="00A94035">
        <w:t>График зависимости количеств</w:t>
      </w:r>
      <w:r w:rsidR="00A94035">
        <w:t>а</w:t>
      </w:r>
      <w:r w:rsidR="00A94035" w:rsidRPr="00A94035">
        <w:t xml:space="preserve"> фрагментов от размера пакета</w:t>
      </w:r>
    </w:p>
    <w:p w14:paraId="46F51901" w14:textId="77777777" w:rsidR="00CC5700" w:rsidRDefault="00CC5700" w:rsidP="00D02D4C">
      <w:pPr>
        <w:pStyle w:val="MAINTEXT2"/>
        <w:ind w:left="401"/>
      </w:pPr>
      <w:r w:rsidRPr="00CC5700">
        <w:t xml:space="preserve">5. Как изменить поле TTL с помощью утилиты </w:t>
      </w:r>
      <w:proofErr w:type="spellStart"/>
      <w:r w:rsidRPr="00CC5700">
        <w:t>ping</w:t>
      </w:r>
      <w:proofErr w:type="spellEnd"/>
      <w:r w:rsidRPr="00CC5700">
        <w:t>?</w:t>
      </w:r>
    </w:p>
    <w:p w14:paraId="1E874332" w14:textId="632646C4" w:rsidR="00CC5700" w:rsidRDefault="00CC5700" w:rsidP="00D02D4C">
      <w:pPr>
        <w:pStyle w:val="MAINTEXT2"/>
        <w:ind w:left="401"/>
      </w:pPr>
      <w:r w:rsidRPr="00CC5700">
        <w:t>Нужно добавить</w:t>
      </w:r>
      <w:r w:rsidR="005D17DF">
        <w:t xml:space="preserve"> аргумент </w:t>
      </w:r>
      <w:r w:rsidRPr="00CC5700">
        <w:t>–</w:t>
      </w:r>
      <w:proofErr w:type="spellStart"/>
      <w:r w:rsidR="005D17DF">
        <w:rPr>
          <w:lang w:val="en-US"/>
        </w:rPr>
        <w:t>i</w:t>
      </w:r>
      <w:proofErr w:type="spellEnd"/>
      <w:r w:rsidRPr="00CC5700">
        <w:t xml:space="preserve">, </w:t>
      </w:r>
      <w:r w:rsidR="005435B1">
        <w:t xml:space="preserve">значением </w:t>
      </w:r>
      <w:r w:rsidRPr="00CC5700">
        <w:t>которого будет срок жизни пакета в</w:t>
      </w:r>
      <w:r w:rsidR="00FF08F7">
        <w:t xml:space="preserve"> </w:t>
      </w:r>
      <w:r w:rsidRPr="00CC5700">
        <w:t>миллисекундах.</w:t>
      </w:r>
    </w:p>
    <w:p w14:paraId="2B5798B9" w14:textId="77777777" w:rsidR="00CC5700" w:rsidRDefault="00CC5700" w:rsidP="00D02D4C">
      <w:pPr>
        <w:pStyle w:val="MAINTEXT2"/>
        <w:ind w:left="401"/>
      </w:pPr>
      <w:r w:rsidRPr="00CC5700">
        <w:t xml:space="preserve">6. Что содержится в поле данных </w:t>
      </w:r>
      <w:proofErr w:type="spellStart"/>
      <w:r w:rsidRPr="00CC5700">
        <w:t>ping</w:t>
      </w:r>
      <w:proofErr w:type="spellEnd"/>
      <w:r w:rsidRPr="00CC5700">
        <w:t>-пакета?</w:t>
      </w:r>
    </w:p>
    <w:p w14:paraId="0A6BC98F" w14:textId="43EEAF98" w:rsidR="00415897" w:rsidRPr="002D30D6" w:rsidRDefault="00CC5700" w:rsidP="00D02D4C">
      <w:pPr>
        <w:pStyle w:val="MAINTEXT2"/>
        <w:ind w:left="401"/>
      </w:pPr>
      <w:r w:rsidRPr="00CC5700">
        <w:t xml:space="preserve">Содержимое поля данных в </w:t>
      </w:r>
      <w:proofErr w:type="spellStart"/>
      <w:r w:rsidRPr="00CC5700">
        <w:t>ping</w:t>
      </w:r>
      <w:proofErr w:type="spellEnd"/>
      <w:r w:rsidRPr="00CC5700">
        <w:t xml:space="preserve">-пакете представляет собой </w:t>
      </w:r>
      <w:r w:rsidRPr="00CC5700">
        <w:lastRenderedPageBreak/>
        <w:t>последовательность</w:t>
      </w:r>
      <w:r w:rsidR="00081499">
        <w:t xml:space="preserve"> </w:t>
      </w:r>
      <w:r w:rsidRPr="00CC5700">
        <w:t>букв английского алфавита, которая повторяется до достижения заданного</w:t>
      </w:r>
      <w:r w:rsidR="00081499">
        <w:t xml:space="preserve"> </w:t>
      </w:r>
      <w:r w:rsidRPr="00CC5700">
        <w:t>размера пакета.</w:t>
      </w:r>
    </w:p>
    <w:p w14:paraId="4C0565C9" w14:textId="2E48BFFF" w:rsidR="00F8745B" w:rsidRDefault="00F8745B" w:rsidP="00F8745B">
      <w:pPr>
        <w:pStyle w:val="DIV2"/>
      </w:pPr>
      <w:r w:rsidRPr="00F8745B">
        <w:t xml:space="preserve">Анализ трафика утилиты </w:t>
      </w:r>
      <w:proofErr w:type="spellStart"/>
      <w:r w:rsidRPr="00F8745B">
        <w:t>tracert</w:t>
      </w:r>
      <w:proofErr w:type="spellEnd"/>
      <w:r w:rsidR="00CD3EB2">
        <w:rPr>
          <w:lang w:val="en-US"/>
        </w:rPr>
        <w:t xml:space="preserve"> (</w:t>
      </w:r>
      <w:r w:rsidR="00CD3EB2" w:rsidRPr="00CD3EB2">
        <w:rPr>
          <w:lang w:val="en-US"/>
        </w:rPr>
        <w:t>traceroute</w:t>
      </w:r>
      <w:r w:rsidR="00CD3EB2">
        <w:rPr>
          <w:lang w:val="en-US"/>
        </w:rPr>
        <w:t>)</w:t>
      </w:r>
    </w:p>
    <w:p w14:paraId="6FEB6E30" w14:textId="089AB9C9" w:rsidR="0041714E" w:rsidRDefault="0041714E" w:rsidP="0041714E">
      <w:pPr>
        <w:pStyle w:val="MAINTEXT2"/>
        <w:ind w:left="401"/>
        <w:rPr>
          <w:lang w:val="en-US"/>
        </w:rPr>
      </w:pPr>
      <w:r>
        <w:t xml:space="preserve">Был отслежен и проанализирован трафик, создаваемый утилитой </w:t>
      </w:r>
      <w:proofErr w:type="spellStart"/>
      <w:r w:rsidR="00CD3EB2" w:rsidRPr="00CD3EB2">
        <w:t>traceroute</w:t>
      </w:r>
      <w:proofErr w:type="spellEnd"/>
      <w:r>
        <w:t>, при</w:t>
      </w:r>
      <w:r>
        <w:t xml:space="preserve"> </w:t>
      </w:r>
      <w:r>
        <w:t xml:space="preserve">её запуске </w:t>
      </w:r>
      <w:r>
        <w:t xml:space="preserve">из </w:t>
      </w:r>
      <w:r>
        <w:t>командной строки.</w:t>
      </w:r>
    </w:p>
    <w:p w14:paraId="722AB542" w14:textId="77777777" w:rsidR="00757EC1" w:rsidRDefault="00757EC1" w:rsidP="00757EC1">
      <w:pPr>
        <w:pStyle w:val="PICTURE"/>
      </w:pPr>
      <w:r>
        <w:drawing>
          <wp:inline distT="0" distB="0" distL="0" distR="0" wp14:anchorId="0B3DEBBA" wp14:editId="78F9F131">
            <wp:extent cx="3495229" cy="4339162"/>
            <wp:effectExtent l="0" t="0" r="0" b="4445"/>
            <wp:docPr id="188911097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10976" name="Graphic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3169" cy="437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901F" w14:textId="1222A1D6" w:rsidR="00757EC1" w:rsidRDefault="00757EC1" w:rsidP="00757EC1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D1B8A">
        <w:rPr>
          <w:noProof/>
        </w:rPr>
        <w:t>11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815747">
        <w:t xml:space="preserve"> </w:t>
      </w:r>
      <w:proofErr w:type="spellStart"/>
      <w:r w:rsidRPr="00757EC1">
        <w:t>traceroute</w:t>
      </w:r>
      <w:proofErr w:type="spellEnd"/>
      <w:r w:rsidRPr="00757EC1">
        <w:t xml:space="preserve"> -d fstec.ru</w:t>
      </w:r>
    </w:p>
    <w:p w14:paraId="3D85702C" w14:textId="77777777" w:rsidR="005B46AB" w:rsidRDefault="005B46AB" w:rsidP="005B46AB">
      <w:pPr>
        <w:pStyle w:val="PICTURE"/>
      </w:pPr>
      <w:r>
        <w:drawing>
          <wp:inline distT="0" distB="0" distL="0" distR="0" wp14:anchorId="338BE371" wp14:editId="66796B70">
            <wp:extent cx="3523169" cy="2239098"/>
            <wp:effectExtent l="0" t="0" r="0" b="0"/>
            <wp:docPr id="28134135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41357" name="Graphic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3169" cy="223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1503" w14:textId="50E10C72" w:rsidR="005B46AB" w:rsidRPr="00EE366F" w:rsidRDefault="005B46AB" w:rsidP="005B46AB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D1B8A">
        <w:rPr>
          <w:noProof/>
        </w:rPr>
        <w:t>12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815747">
        <w:t xml:space="preserve"> </w:t>
      </w:r>
      <w:r w:rsidR="00EE366F">
        <w:t xml:space="preserve">Структура </w:t>
      </w:r>
      <w:r w:rsidR="00EE366F">
        <w:rPr>
          <w:lang w:val="en-US"/>
        </w:rPr>
        <w:t>PDU</w:t>
      </w:r>
      <w:r w:rsidR="00EE366F" w:rsidRPr="00EE366F">
        <w:t xml:space="preserve"> </w:t>
      </w:r>
      <w:r w:rsidR="00EE366F">
        <w:t xml:space="preserve">сообщения </w:t>
      </w:r>
      <w:r w:rsidR="00EE366F" w:rsidRPr="00EE366F">
        <w:t>“</w:t>
      </w:r>
      <w:r w:rsidR="00EE366F">
        <w:rPr>
          <w:lang w:val="en-US"/>
        </w:rPr>
        <w:t>Time</w:t>
      </w:r>
      <w:r w:rsidR="00EE366F" w:rsidRPr="00EE366F">
        <w:t>-</w:t>
      </w:r>
      <w:r w:rsidR="00EE366F">
        <w:rPr>
          <w:lang w:val="en-US"/>
        </w:rPr>
        <w:t>to</w:t>
      </w:r>
      <w:r w:rsidR="00EE366F" w:rsidRPr="00EE366F">
        <w:t>-</w:t>
      </w:r>
      <w:r w:rsidR="00EE366F">
        <w:rPr>
          <w:lang w:val="en-US"/>
        </w:rPr>
        <w:t>live exceeded</w:t>
      </w:r>
      <w:r w:rsidR="00EE366F" w:rsidRPr="00EE366F">
        <w:t>”</w:t>
      </w:r>
    </w:p>
    <w:p w14:paraId="42BBE678" w14:textId="77777777" w:rsidR="005B46AB" w:rsidRPr="00EE366F" w:rsidRDefault="005B46AB" w:rsidP="00757EC1">
      <w:pPr>
        <w:pStyle w:val="PICTURECAPTION"/>
      </w:pPr>
    </w:p>
    <w:p w14:paraId="443DAFB6" w14:textId="77777777" w:rsidR="00CF6056" w:rsidRPr="00CF6056" w:rsidRDefault="00CF6056" w:rsidP="00CF6056">
      <w:pPr>
        <w:pStyle w:val="MAINTEXT2"/>
        <w:ind w:left="401"/>
      </w:pPr>
      <w:r w:rsidRPr="00CF6056">
        <w:lastRenderedPageBreak/>
        <w:t xml:space="preserve">Структура наблюдаемых </w:t>
      </w:r>
      <w:r w:rsidRPr="00CF6056">
        <w:rPr>
          <w:lang w:val="en-US"/>
        </w:rPr>
        <w:t>PDU</w:t>
      </w:r>
      <w:r w:rsidRPr="00CF6056">
        <w:t>:</w:t>
      </w:r>
    </w:p>
    <w:p w14:paraId="1D1A1184" w14:textId="77777777" w:rsidR="00CF6056" w:rsidRPr="00CF6056" w:rsidRDefault="00CF6056" w:rsidP="00CF6056">
      <w:pPr>
        <w:pStyle w:val="MAINTEXT2"/>
        <w:ind w:left="401"/>
      </w:pPr>
      <w:r w:rsidRPr="00CF6056">
        <w:t xml:space="preserve">В </w:t>
      </w:r>
      <w:r w:rsidRPr="00CF6056">
        <w:rPr>
          <w:lang w:val="en-US"/>
        </w:rPr>
        <w:t>ICMP</w:t>
      </w:r>
      <w:r w:rsidRPr="00CF6056">
        <w:t>-сообщении "</w:t>
      </w:r>
      <w:r w:rsidRPr="00CF6056">
        <w:rPr>
          <w:lang w:val="en-US"/>
        </w:rPr>
        <w:t>Time</w:t>
      </w:r>
      <w:r w:rsidRPr="00CF6056">
        <w:t>-</w:t>
      </w:r>
      <w:r w:rsidRPr="00CF6056">
        <w:rPr>
          <w:lang w:val="en-US"/>
        </w:rPr>
        <w:t>to</w:t>
      </w:r>
      <w:r w:rsidRPr="00CF6056">
        <w:t>-</w:t>
      </w:r>
      <w:r w:rsidRPr="00CF6056">
        <w:rPr>
          <w:lang w:val="en-US"/>
        </w:rPr>
        <w:t>live</w:t>
      </w:r>
      <w:r w:rsidRPr="00CF6056">
        <w:t xml:space="preserve"> </w:t>
      </w:r>
      <w:r w:rsidRPr="00CF6056">
        <w:rPr>
          <w:lang w:val="en-US"/>
        </w:rPr>
        <w:t>exceeded</w:t>
      </w:r>
      <w:r w:rsidRPr="00CF6056">
        <w:t xml:space="preserve">" структура уровней 2–3 </w:t>
      </w:r>
      <w:proofErr w:type="spellStart"/>
      <w:r w:rsidRPr="00CF6056">
        <w:t>аналогичнаобычным</w:t>
      </w:r>
      <w:proofErr w:type="spellEnd"/>
      <w:r w:rsidRPr="00CF6056">
        <w:t xml:space="preserve"> </w:t>
      </w:r>
      <w:r w:rsidRPr="00CF6056">
        <w:rPr>
          <w:lang w:val="en-US"/>
        </w:rPr>
        <w:t>ICMP</w:t>
      </w:r>
      <w:r w:rsidRPr="00CF6056">
        <w:t xml:space="preserve">-пакетам. На транспортном уровне содержится </w:t>
      </w:r>
      <w:r w:rsidRPr="00CF6056">
        <w:rPr>
          <w:lang w:val="en-US"/>
        </w:rPr>
        <w:t>ICMP</w:t>
      </w:r>
      <w:r w:rsidRPr="00CF6056">
        <w:t xml:space="preserve"> с </w:t>
      </w:r>
      <w:proofErr w:type="spellStart"/>
      <w:r w:rsidRPr="00CF6056">
        <w:t>даннымсообщением</w:t>
      </w:r>
      <w:proofErr w:type="spellEnd"/>
      <w:r w:rsidRPr="00CF6056">
        <w:t xml:space="preserve"> об ошибке, которое включает вложенный </w:t>
      </w:r>
      <w:r w:rsidRPr="00CF6056">
        <w:rPr>
          <w:lang w:val="en-US"/>
        </w:rPr>
        <w:t>IP</w:t>
      </w:r>
      <w:r w:rsidRPr="00CF6056">
        <w:t xml:space="preserve">-заголовок </w:t>
      </w:r>
      <w:proofErr w:type="spellStart"/>
      <w:r w:rsidRPr="00CF6056">
        <w:t>исходногопакета</w:t>
      </w:r>
      <w:proofErr w:type="spellEnd"/>
      <w:r w:rsidRPr="00CF6056">
        <w:t xml:space="preserve">. Это позволяет идентифицировать, на каком маршрутизаторе истёк </w:t>
      </w:r>
      <w:r w:rsidRPr="00CF6056">
        <w:rPr>
          <w:lang w:val="en-US"/>
        </w:rPr>
        <w:t>TTL</w:t>
      </w:r>
      <w:r w:rsidRPr="00CF6056">
        <w:t>и какой пакет был отправлен.</w:t>
      </w:r>
    </w:p>
    <w:p w14:paraId="0F4FF437" w14:textId="762EF5DA" w:rsidR="00CF6056" w:rsidRPr="004854B5" w:rsidRDefault="00CF6056" w:rsidP="00CF6056">
      <w:pPr>
        <w:pStyle w:val="MAINTEXT2"/>
        <w:ind w:left="401"/>
      </w:pPr>
      <w:r w:rsidRPr="004854B5">
        <w:t xml:space="preserve">1. Сколько байт содержится в заголовке </w:t>
      </w:r>
      <w:r w:rsidRPr="00CF6056">
        <w:rPr>
          <w:lang w:val="en-US"/>
        </w:rPr>
        <w:t>IP</w:t>
      </w:r>
      <w:r w:rsidRPr="004854B5">
        <w:t>? Сколько байт содержится в</w:t>
      </w:r>
      <w:r w:rsidR="004854B5" w:rsidRPr="008E19CD">
        <w:t xml:space="preserve"> </w:t>
      </w:r>
      <w:r w:rsidRPr="004854B5">
        <w:t>поле данных?</w:t>
      </w:r>
    </w:p>
    <w:p w14:paraId="1644354C" w14:textId="66272324" w:rsidR="00CF6056" w:rsidRPr="00F30D07" w:rsidRDefault="00CF6056" w:rsidP="00CF6056">
      <w:pPr>
        <w:pStyle w:val="MAINTEXT2"/>
        <w:ind w:left="401"/>
        <w:rPr>
          <w:lang w:val="en-US"/>
        </w:rPr>
      </w:pPr>
      <w:r w:rsidRPr="004854B5">
        <w:t xml:space="preserve">Заголовок </w:t>
      </w:r>
      <w:r w:rsidRPr="00CF6056">
        <w:rPr>
          <w:lang w:val="en-US"/>
        </w:rPr>
        <w:t>IP</w:t>
      </w:r>
      <w:r w:rsidRPr="004854B5">
        <w:t xml:space="preserve"> (</w:t>
      </w:r>
      <w:r w:rsidRPr="00CF6056">
        <w:rPr>
          <w:lang w:val="en-US"/>
        </w:rPr>
        <w:t>Internet</w:t>
      </w:r>
      <w:r w:rsidRPr="004854B5">
        <w:t xml:space="preserve"> </w:t>
      </w:r>
      <w:r w:rsidRPr="00CF6056">
        <w:rPr>
          <w:lang w:val="en-US"/>
        </w:rPr>
        <w:t>Protocol</w:t>
      </w:r>
      <w:r w:rsidRPr="004854B5">
        <w:t xml:space="preserve">) имеет фиксированный размер и состоит из 20байт (160 бит) для версии </w:t>
      </w:r>
      <w:proofErr w:type="spellStart"/>
      <w:r w:rsidRPr="00CF6056">
        <w:rPr>
          <w:lang w:val="en-US"/>
        </w:rPr>
        <w:t>IPv</w:t>
      </w:r>
      <w:proofErr w:type="spellEnd"/>
      <w:r w:rsidRPr="004854B5">
        <w:t xml:space="preserve">4. </w:t>
      </w:r>
      <w:r w:rsidR="00AD0B0F">
        <w:t>П</w:t>
      </w:r>
      <w:r w:rsidRPr="00F30D07">
        <w:t xml:space="preserve">оле данных </w:t>
      </w:r>
      <w:r w:rsidR="00AD0B0F">
        <w:t xml:space="preserve">имеет переменную длину, но для </w:t>
      </w:r>
      <w:r w:rsidR="00AD0B0F">
        <w:rPr>
          <w:lang w:val="en-US"/>
        </w:rPr>
        <w:t>ICMP</w:t>
      </w:r>
      <w:r w:rsidR="00AD0B0F" w:rsidRPr="00F30D07">
        <w:t xml:space="preserve"> </w:t>
      </w:r>
      <w:r w:rsidR="00AD0B0F">
        <w:t xml:space="preserve">обычно </w:t>
      </w:r>
      <w:r w:rsidRPr="00F30D07">
        <w:t xml:space="preserve">содержит </w:t>
      </w:r>
      <w:r w:rsidR="00AD0B0F">
        <w:t xml:space="preserve">32 </w:t>
      </w:r>
      <w:r w:rsidRPr="00F30D07">
        <w:t>байта.</w:t>
      </w:r>
    </w:p>
    <w:p w14:paraId="4786060D" w14:textId="77777777" w:rsidR="008E19CD" w:rsidRDefault="008E19CD" w:rsidP="008E19CD">
      <w:pPr>
        <w:pStyle w:val="PICTURE"/>
      </w:pPr>
      <w:r>
        <w:drawing>
          <wp:inline distT="0" distB="0" distL="0" distR="0" wp14:anchorId="36CC53FA" wp14:editId="1A0BDCD3">
            <wp:extent cx="4285431" cy="1903022"/>
            <wp:effectExtent l="0" t="0" r="0" b="2540"/>
            <wp:docPr id="125634147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41470" name="Graphic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5431" cy="190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FCE2" w14:textId="6F28418C" w:rsidR="008E19CD" w:rsidRPr="000B0B76" w:rsidRDefault="008E19CD" w:rsidP="008E19CD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D1B8A">
        <w:rPr>
          <w:noProof/>
        </w:rPr>
        <w:t>13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815747">
        <w:t xml:space="preserve"> </w:t>
      </w:r>
      <w:r w:rsidR="00653160">
        <w:t xml:space="preserve">Содержание пакета. Выделен заголовок </w:t>
      </w:r>
      <w:r w:rsidR="00653160">
        <w:rPr>
          <w:lang w:val="en-US"/>
        </w:rPr>
        <w:t>IP</w:t>
      </w:r>
    </w:p>
    <w:p w14:paraId="085D505E" w14:textId="77777777" w:rsidR="000B0B76" w:rsidRDefault="000B0B76" w:rsidP="00CF6056">
      <w:pPr>
        <w:pStyle w:val="MAINTEXT2"/>
        <w:ind w:left="401"/>
        <w:rPr>
          <w:lang w:val="en-US"/>
        </w:rPr>
      </w:pPr>
      <w:r w:rsidRPr="000B0B76">
        <w:t xml:space="preserve">2. Как и почему изменяется поле TTL в следующих друг за другом ICMP-пакетах </w:t>
      </w:r>
      <w:proofErr w:type="spellStart"/>
      <w:r w:rsidRPr="000B0B76">
        <w:t>tracert</w:t>
      </w:r>
      <w:proofErr w:type="spellEnd"/>
      <w:r w:rsidRPr="000B0B76">
        <w:t xml:space="preserve">? Для ответа на этот вопрос нужно проследить </w:t>
      </w:r>
      <w:proofErr w:type="spellStart"/>
      <w:r w:rsidRPr="000B0B76">
        <w:t>изменениеTTL</w:t>
      </w:r>
      <w:proofErr w:type="spellEnd"/>
      <w:r w:rsidRPr="000B0B76">
        <w:t xml:space="preserve"> при передаче по маршруту, состоящему из более чем двух </w:t>
      </w:r>
      <w:proofErr w:type="spellStart"/>
      <w:r w:rsidRPr="000B0B76">
        <w:t>хопов</w:t>
      </w:r>
      <w:proofErr w:type="spellEnd"/>
      <w:r w:rsidRPr="000B0B76">
        <w:t>.</w:t>
      </w:r>
    </w:p>
    <w:p w14:paraId="7576AB7B" w14:textId="6756CF58" w:rsidR="008E19CD" w:rsidRDefault="000B0B76" w:rsidP="00CF6056">
      <w:pPr>
        <w:pStyle w:val="MAINTEXT2"/>
        <w:ind w:left="401"/>
        <w:rPr>
          <w:lang w:val="en-US"/>
        </w:rPr>
      </w:pPr>
      <w:r w:rsidRPr="000B0B76">
        <w:t xml:space="preserve">Поле TTL изменяется для того, чтобы пакеты могли "прыгнуть" от </w:t>
      </w:r>
      <w:proofErr w:type="spellStart"/>
      <w:r w:rsidRPr="000B0B76">
        <w:t>одногомаршрутизатора</w:t>
      </w:r>
      <w:proofErr w:type="spellEnd"/>
      <w:r w:rsidRPr="000B0B76">
        <w:t xml:space="preserve"> к другому, и изменение TTL позволяет определить, </w:t>
      </w:r>
      <w:proofErr w:type="spellStart"/>
      <w:r w:rsidRPr="000B0B76">
        <w:t>сколькохопов</w:t>
      </w:r>
      <w:proofErr w:type="spellEnd"/>
      <w:r w:rsidRPr="000B0B76">
        <w:t xml:space="preserve"> включено в маршрут между исходным компьютером и </w:t>
      </w:r>
      <w:proofErr w:type="spellStart"/>
      <w:r w:rsidRPr="000B0B76">
        <w:t>конечнымпунктом</w:t>
      </w:r>
      <w:proofErr w:type="spellEnd"/>
      <w:r w:rsidRPr="000B0B76">
        <w:t xml:space="preserve"> назначения.</w:t>
      </w:r>
    </w:p>
    <w:p w14:paraId="0CF43836" w14:textId="77777777" w:rsidR="00F30D07" w:rsidRDefault="00F30D07" w:rsidP="00F30D07">
      <w:pPr>
        <w:pStyle w:val="PICTURE"/>
      </w:pPr>
      <w:r>
        <w:lastRenderedPageBreak/>
        <w:drawing>
          <wp:inline distT="0" distB="0" distL="0" distR="0" wp14:anchorId="46B03A39" wp14:editId="46429E54">
            <wp:extent cx="4349809" cy="4228981"/>
            <wp:effectExtent l="0" t="0" r="0" b="635"/>
            <wp:docPr id="10244902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90225" name="Graphic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0212" cy="42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14B6" w14:textId="73B8218D" w:rsidR="00F30D07" w:rsidRPr="00757B7F" w:rsidRDefault="00F30D07" w:rsidP="00F30D07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D1B8A">
        <w:rPr>
          <w:noProof/>
        </w:rPr>
        <w:t>14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815747">
        <w:t xml:space="preserve"> </w:t>
      </w:r>
      <w:r w:rsidR="00757B7F">
        <w:rPr>
          <w:lang w:val="en-US"/>
        </w:rPr>
        <w:t>TTL</w:t>
      </w:r>
      <w:r w:rsidR="00757B7F" w:rsidRPr="00757B7F">
        <w:t xml:space="preserve"> р</w:t>
      </w:r>
      <w:r w:rsidR="00757B7F">
        <w:t>авен 9 для исследования 9-го хопа</w:t>
      </w:r>
    </w:p>
    <w:p w14:paraId="1F6F16C3" w14:textId="77777777" w:rsidR="00567557" w:rsidRDefault="00567557" w:rsidP="00CF6056">
      <w:pPr>
        <w:pStyle w:val="MAINTEXT2"/>
        <w:ind w:left="401"/>
      </w:pPr>
      <w:r w:rsidRPr="00567557">
        <w:t xml:space="preserve">3. Чем отличаются ICMP-пакеты, генерируемые утилитой </w:t>
      </w:r>
      <w:proofErr w:type="spellStart"/>
      <w:r w:rsidRPr="00567557">
        <w:t>tracert</w:t>
      </w:r>
      <w:proofErr w:type="spellEnd"/>
      <w:r w:rsidRPr="00567557">
        <w:t xml:space="preserve">, от ICMP-пакетов, генерируемых утилитой </w:t>
      </w:r>
      <w:proofErr w:type="spellStart"/>
      <w:r w:rsidRPr="00567557">
        <w:t>ping</w:t>
      </w:r>
      <w:proofErr w:type="spellEnd"/>
      <w:r w:rsidRPr="00567557">
        <w:t xml:space="preserve"> (см. предыдущее задание).</w:t>
      </w:r>
    </w:p>
    <w:p w14:paraId="13A33478" w14:textId="77777777" w:rsidR="001F2E9D" w:rsidRDefault="00567557" w:rsidP="00CF6056">
      <w:pPr>
        <w:pStyle w:val="MAINTEXT2"/>
        <w:ind w:left="401"/>
      </w:pPr>
      <w:r w:rsidRPr="00567557">
        <w:t xml:space="preserve">Утилита </w:t>
      </w:r>
      <w:proofErr w:type="spellStart"/>
      <w:r w:rsidRPr="00567557">
        <w:t>ping</w:t>
      </w:r>
      <w:proofErr w:type="spellEnd"/>
      <w:r w:rsidRPr="00567557">
        <w:t xml:space="preserve"> использует ICMP </w:t>
      </w:r>
      <w:proofErr w:type="spellStart"/>
      <w:r w:rsidRPr="00567557">
        <w:t>Echo</w:t>
      </w:r>
      <w:proofErr w:type="spellEnd"/>
      <w:r w:rsidRPr="00567557">
        <w:t xml:space="preserve"> </w:t>
      </w:r>
      <w:proofErr w:type="spellStart"/>
      <w:r w:rsidRPr="00567557">
        <w:t>Request</w:t>
      </w:r>
      <w:proofErr w:type="spellEnd"/>
      <w:r w:rsidRPr="00567557">
        <w:t xml:space="preserve"> и </w:t>
      </w:r>
      <w:proofErr w:type="spellStart"/>
      <w:r w:rsidRPr="00567557">
        <w:t>Echo</w:t>
      </w:r>
      <w:proofErr w:type="spellEnd"/>
      <w:r w:rsidRPr="00567557">
        <w:t xml:space="preserve"> </w:t>
      </w:r>
      <w:proofErr w:type="spellStart"/>
      <w:r w:rsidRPr="00567557">
        <w:t>Reply</w:t>
      </w:r>
      <w:proofErr w:type="spellEnd"/>
      <w:r w:rsidRPr="00567557">
        <w:t xml:space="preserve"> для </w:t>
      </w:r>
      <w:proofErr w:type="spellStart"/>
      <w:r w:rsidRPr="00567557">
        <w:t>проверкидоступности</w:t>
      </w:r>
      <w:proofErr w:type="spellEnd"/>
      <w:r w:rsidRPr="00567557">
        <w:t xml:space="preserve"> узла и измерения времени отклика. В отличие </w:t>
      </w:r>
      <w:proofErr w:type="spellStart"/>
      <w:r w:rsidRPr="00567557">
        <w:t>отэтого</w:t>
      </w:r>
      <w:proofErr w:type="spellEnd"/>
      <w:r w:rsidRPr="00567557">
        <w:t xml:space="preserve">, </w:t>
      </w:r>
      <w:proofErr w:type="spellStart"/>
      <w:r w:rsidRPr="00567557">
        <w:t>tracert</w:t>
      </w:r>
      <w:proofErr w:type="spellEnd"/>
      <w:r w:rsidRPr="00567557">
        <w:t xml:space="preserve"> отправляет пакеты с постепенно увеличивающимся TTL, </w:t>
      </w:r>
      <w:proofErr w:type="spellStart"/>
      <w:r w:rsidRPr="00567557">
        <w:t>чтобыполучить</w:t>
      </w:r>
      <w:proofErr w:type="spellEnd"/>
      <w:r w:rsidRPr="00567557">
        <w:t xml:space="preserve"> от каждого промежуточного маршрутизатора ICMP-сообщение "</w:t>
      </w:r>
      <w:proofErr w:type="spellStart"/>
      <w:r w:rsidRPr="00567557">
        <w:t>TimeExceeded</w:t>
      </w:r>
      <w:proofErr w:type="spellEnd"/>
      <w:r w:rsidRPr="00567557">
        <w:t xml:space="preserve">". Таким образом, </w:t>
      </w:r>
      <w:proofErr w:type="spellStart"/>
      <w:r w:rsidRPr="00567557">
        <w:t>ping</w:t>
      </w:r>
      <w:proofErr w:type="spellEnd"/>
      <w:r w:rsidRPr="00567557">
        <w:t xml:space="preserve"> работает по принципу запрос-ответ </w:t>
      </w:r>
      <w:proofErr w:type="spellStart"/>
      <w:r w:rsidRPr="00567557">
        <w:t>дляпроверки</w:t>
      </w:r>
      <w:proofErr w:type="spellEnd"/>
      <w:r w:rsidRPr="00567557">
        <w:t xml:space="preserve"> связи, а </w:t>
      </w:r>
      <w:proofErr w:type="spellStart"/>
      <w:r w:rsidRPr="00567557">
        <w:t>tracert</w:t>
      </w:r>
      <w:proofErr w:type="spellEnd"/>
      <w:r w:rsidRPr="00567557">
        <w:t xml:space="preserve"> использует сообщения об ошибках для </w:t>
      </w:r>
      <w:proofErr w:type="spellStart"/>
      <w:r w:rsidRPr="00567557">
        <w:t>построениямаршрута</w:t>
      </w:r>
      <w:proofErr w:type="spellEnd"/>
      <w:r w:rsidRPr="00567557">
        <w:t xml:space="preserve"> следования пакетов.</w:t>
      </w:r>
    </w:p>
    <w:p w14:paraId="0B75914A" w14:textId="77777777" w:rsidR="003A768D" w:rsidRDefault="00567557" w:rsidP="00CF6056">
      <w:pPr>
        <w:pStyle w:val="MAINTEXT2"/>
        <w:ind w:left="401"/>
      </w:pPr>
      <w:r w:rsidRPr="00567557">
        <w:t xml:space="preserve">4. Чем отличаются полученные пакеты «ICMP </w:t>
      </w:r>
      <w:proofErr w:type="spellStart"/>
      <w:r w:rsidRPr="00567557">
        <w:t>reply</w:t>
      </w:r>
      <w:proofErr w:type="spellEnd"/>
      <w:r w:rsidRPr="00567557">
        <w:t xml:space="preserve">» от «ICMP </w:t>
      </w:r>
      <w:proofErr w:type="spellStart"/>
      <w:r w:rsidRPr="00567557">
        <w:t>error</w:t>
      </w:r>
      <w:proofErr w:type="spellEnd"/>
      <w:r w:rsidRPr="00567557">
        <w:t xml:space="preserve">» </w:t>
      </w:r>
      <w:proofErr w:type="spellStart"/>
      <w:r w:rsidRPr="00567557">
        <w:t>изачем</w:t>
      </w:r>
      <w:proofErr w:type="spellEnd"/>
      <w:r w:rsidRPr="00567557">
        <w:t xml:space="preserve"> нужны оба этих типа ответов?</w:t>
      </w:r>
    </w:p>
    <w:p w14:paraId="7E2434CF" w14:textId="77777777" w:rsidR="008A7E3A" w:rsidRDefault="00567557" w:rsidP="00CF6056">
      <w:pPr>
        <w:pStyle w:val="MAINTEXT2"/>
        <w:ind w:left="401"/>
      </w:pPr>
      <w:r w:rsidRPr="00567557">
        <w:t xml:space="preserve">Пакеты ICMP </w:t>
      </w:r>
      <w:proofErr w:type="spellStart"/>
      <w:r w:rsidRPr="00567557">
        <w:t>Reply</w:t>
      </w:r>
      <w:proofErr w:type="spellEnd"/>
      <w:r w:rsidRPr="00567557">
        <w:t xml:space="preserve"> являются нормальными ответами на корректные </w:t>
      </w:r>
      <w:proofErr w:type="gramStart"/>
      <w:r w:rsidRPr="00567557">
        <w:t>запросы(</w:t>
      </w:r>
      <w:proofErr w:type="gramEnd"/>
      <w:r w:rsidRPr="00567557">
        <w:t xml:space="preserve">например, </w:t>
      </w:r>
      <w:proofErr w:type="spellStart"/>
      <w:r w:rsidRPr="00567557">
        <w:t>Echo</w:t>
      </w:r>
      <w:proofErr w:type="spellEnd"/>
      <w:r w:rsidRPr="00567557">
        <w:t xml:space="preserve"> </w:t>
      </w:r>
      <w:proofErr w:type="spellStart"/>
      <w:r w:rsidRPr="00567557">
        <w:t>Reply</w:t>
      </w:r>
      <w:proofErr w:type="spellEnd"/>
      <w:r w:rsidRPr="00567557">
        <w:t xml:space="preserve"> на </w:t>
      </w:r>
      <w:proofErr w:type="spellStart"/>
      <w:r w:rsidRPr="00567557">
        <w:t>Echo</w:t>
      </w:r>
      <w:proofErr w:type="spellEnd"/>
      <w:r w:rsidRPr="00567557">
        <w:t xml:space="preserve"> </w:t>
      </w:r>
      <w:proofErr w:type="spellStart"/>
      <w:r w:rsidRPr="00567557">
        <w:t>Request</w:t>
      </w:r>
      <w:proofErr w:type="spellEnd"/>
      <w:r w:rsidRPr="00567557">
        <w:t xml:space="preserve"> в </w:t>
      </w:r>
      <w:proofErr w:type="spellStart"/>
      <w:r w:rsidRPr="00567557">
        <w:t>ping</w:t>
      </w:r>
      <w:proofErr w:type="spellEnd"/>
      <w:r w:rsidRPr="00567557">
        <w:t xml:space="preserve">), подтверждая доступность </w:t>
      </w:r>
      <w:proofErr w:type="spellStart"/>
      <w:r w:rsidRPr="00567557">
        <w:t>узла.ICMP</w:t>
      </w:r>
      <w:proofErr w:type="spellEnd"/>
      <w:r w:rsidRPr="00567557">
        <w:t xml:space="preserve"> </w:t>
      </w:r>
      <w:proofErr w:type="spellStart"/>
      <w:r w:rsidRPr="00567557">
        <w:t>Error</w:t>
      </w:r>
      <w:proofErr w:type="spellEnd"/>
      <w:r w:rsidRPr="00567557">
        <w:t xml:space="preserve"> сообщения генерируются при проблемах обработки пакета(недоступность порта, превышение TTL) и служат для </w:t>
      </w:r>
      <w:r w:rsidRPr="00567557">
        <w:lastRenderedPageBreak/>
        <w:t xml:space="preserve">диагностики </w:t>
      </w:r>
      <w:proofErr w:type="spellStart"/>
      <w:r w:rsidRPr="00567557">
        <w:t>сетевыхнеисправностей</w:t>
      </w:r>
      <w:proofErr w:type="spellEnd"/>
      <w:r w:rsidRPr="00567557">
        <w:t xml:space="preserve">. Таким образом, ICMP </w:t>
      </w:r>
      <w:proofErr w:type="spellStart"/>
      <w:r w:rsidRPr="00567557">
        <w:t>Reply</w:t>
      </w:r>
      <w:proofErr w:type="spellEnd"/>
      <w:r w:rsidRPr="00567557">
        <w:t xml:space="preserve"> обеспечивает проверку </w:t>
      </w:r>
      <w:proofErr w:type="spellStart"/>
      <w:proofErr w:type="gramStart"/>
      <w:r w:rsidRPr="00567557">
        <w:t>связности,а</w:t>
      </w:r>
      <w:proofErr w:type="spellEnd"/>
      <w:proofErr w:type="gramEnd"/>
      <w:r w:rsidRPr="00567557">
        <w:t xml:space="preserve"> ICMP </w:t>
      </w:r>
      <w:proofErr w:type="spellStart"/>
      <w:r w:rsidRPr="00567557">
        <w:t>Error</w:t>
      </w:r>
      <w:proofErr w:type="spellEnd"/>
      <w:r w:rsidRPr="00567557">
        <w:t xml:space="preserve"> — диагностику ошибок передачи данных, что в </w:t>
      </w:r>
      <w:proofErr w:type="spellStart"/>
      <w:r w:rsidRPr="00567557">
        <w:t>совокупностипозволяет</w:t>
      </w:r>
      <w:proofErr w:type="spellEnd"/>
      <w:r w:rsidRPr="00567557">
        <w:t xml:space="preserve"> эффективно анализировать работу сети.</w:t>
      </w:r>
    </w:p>
    <w:p w14:paraId="129212A3" w14:textId="77777777" w:rsidR="008A7E3A" w:rsidRDefault="00567557" w:rsidP="00CF6056">
      <w:pPr>
        <w:pStyle w:val="MAINTEXT2"/>
        <w:ind w:left="401"/>
      </w:pPr>
      <w:r w:rsidRPr="00567557">
        <w:t xml:space="preserve">5. Что изменится в работе </w:t>
      </w:r>
      <w:proofErr w:type="spellStart"/>
      <w:r w:rsidRPr="00567557">
        <w:t>tracert</w:t>
      </w:r>
      <w:proofErr w:type="spellEnd"/>
      <w:r w:rsidRPr="00567557">
        <w:t xml:space="preserve">, если убрать ключ “-d”? </w:t>
      </w:r>
      <w:proofErr w:type="spellStart"/>
      <w:r w:rsidRPr="00567557">
        <w:t>Какойдополнительный</w:t>
      </w:r>
      <w:proofErr w:type="spellEnd"/>
      <w:r w:rsidRPr="00567557">
        <w:t xml:space="preserve"> трафик при этом будет генерироваться?</w:t>
      </w:r>
    </w:p>
    <w:p w14:paraId="42E9587B" w14:textId="4E0AE222" w:rsidR="00F30D07" w:rsidRPr="00F30D07" w:rsidRDefault="00567557" w:rsidP="00CF6056">
      <w:pPr>
        <w:pStyle w:val="MAINTEXT2"/>
        <w:ind w:left="401"/>
      </w:pPr>
      <w:r w:rsidRPr="00567557">
        <w:t xml:space="preserve">Если убрать ключ -d, то </w:t>
      </w:r>
      <w:proofErr w:type="spellStart"/>
      <w:r w:rsidRPr="00567557">
        <w:t>traceroute</w:t>
      </w:r>
      <w:proofErr w:type="spellEnd"/>
      <w:r w:rsidRPr="00567557">
        <w:t xml:space="preserve"> будет пытаться разрешать имена хостов </w:t>
      </w:r>
      <w:proofErr w:type="spellStart"/>
      <w:r w:rsidRPr="00567557">
        <w:t>дляпромежуточных</w:t>
      </w:r>
      <w:proofErr w:type="spellEnd"/>
      <w:r w:rsidRPr="00567557">
        <w:t xml:space="preserve"> узлов в пути маршрутизации, что может </w:t>
      </w:r>
      <w:proofErr w:type="spellStart"/>
      <w:r w:rsidRPr="00567557">
        <w:t>добавитьдополнительный</w:t>
      </w:r>
      <w:proofErr w:type="spellEnd"/>
      <w:r w:rsidRPr="00567557">
        <w:t xml:space="preserve"> сетевой трафик и замедлить выполнение команды.</w:t>
      </w:r>
    </w:p>
    <w:p w14:paraId="061EADC3" w14:textId="08415224" w:rsidR="00F8745B" w:rsidRDefault="005433F5" w:rsidP="00F8745B">
      <w:pPr>
        <w:pStyle w:val="DIV2"/>
        <w:rPr>
          <w:lang w:val="en-US"/>
        </w:rPr>
      </w:pPr>
      <w:r w:rsidRPr="005433F5">
        <w:t>Анализ HTTP-трафика</w:t>
      </w:r>
    </w:p>
    <w:p w14:paraId="38A30C8A" w14:textId="6986BE49" w:rsidR="00F95308" w:rsidRPr="00D00C64" w:rsidRDefault="00F95308" w:rsidP="00F95308">
      <w:pPr>
        <w:pStyle w:val="MAINTEXT2"/>
        <w:ind w:left="401"/>
      </w:pPr>
      <w:r w:rsidRPr="004A3B0B">
        <w:t xml:space="preserve">Был отслежен и проанализирован </w:t>
      </w:r>
      <w:r w:rsidRPr="00F95308">
        <w:rPr>
          <w:lang w:val="en-US"/>
        </w:rPr>
        <w:t>HTTP</w:t>
      </w:r>
      <w:r w:rsidRPr="004A3B0B">
        <w:t>-трафик, создаваемый браузером при</w:t>
      </w:r>
      <w:r>
        <w:t xml:space="preserve"> </w:t>
      </w:r>
      <w:r w:rsidRPr="004A3B0B">
        <w:t xml:space="preserve">посещении Интернет-сайта </w:t>
      </w:r>
      <w:r w:rsidR="00D00C64" w:rsidRPr="00D00C64">
        <w:rPr>
          <w:lang w:val="en-US"/>
        </w:rPr>
        <w:t>http</w:t>
      </w:r>
      <w:r w:rsidR="00D00C64" w:rsidRPr="00D00C64">
        <w:t>://185.202.207.59/</w:t>
      </w:r>
    </w:p>
    <w:p w14:paraId="3853E6C8" w14:textId="263345FA" w:rsidR="00F95308" w:rsidRPr="004A3B0B" w:rsidRDefault="00F95308" w:rsidP="00F95308">
      <w:pPr>
        <w:pStyle w:val="MAINTEXT2"/>
        <w:ind w:left="401"/>
      </w:pPr>
      <w:r w:rsidRPr="004A3B0B">
        <w:t>В списке захваченных пакетов были проанализированы следующие пары</w:t>
      </w:r>
      <w:r>
        <w:t xml:space="preserve"> </w:t>
      </w:r>
      <w:r w:rsidRPr="00F95308">
        <w:rPr>
          <w:lang w:val="en-US"/>
        </w:rPr>
        <w:t>HTTP</w:t>
      </w:r>
      <w:r w:rsidRPr="004A3B0B">
        <w:t>-сообщений (запрос-ответ):</w:t>
      </w:r>
    </w:p>
    <w:p w14:paraId="05C95CFA" w14:textId="77777777" w:rsidR="00F95308" w:rsidRPr="004A3B0B" w:rsidRDefault="00F95308" w:rsidP="00F95308">
      <w:pPr>
        <w:pStyle w:val="MAINTEXT2"/>
        <w:ind w:left="401"/>
      </w:pPr>
      <w:r w:rsidRPr="004A3B0B">
        <w:t xml:space="preserve">• </w:t>
      </w:r>
      <w:r w:rsidRPr="00F95308">
        <w:rPr>
          <w:lang w:val="en-US"/>
        </w:rPr>
        <w:t>GET</w:t>
      </w:r>
      <w:r w:rsidRPr="004A3B0B">
        <w:t>-сообщение от клиента (браузера);</w:t>
      </w:r>
    </w:p>
    <w:p w14:paraId="2D41057A" w14:textId="19009FE4" w:rsidR="00F95308" w:rsidRDefault="00F95308" w:rsidP="00F95308">
      <w:pPr>
        <w:pStyle w:val="MAINTEXT2"/>
        <w:ind w:left="401"/>
      </w:pPr>
      <w:r w:rsidRPr="00F95308">
        <w:rPr>
          <w:lang w:val="en-US"/>
        </w:rPr>
        <w:t xml:space="preserve">• </w:t>
      </w:r>
      <w:proofErr w:type="spellStart"/>
      <w:r w:rsidRPr="00F95308">
        <w:rPr>
          <w:lang w:val="en-US"/>
        </w:rPr>
        <w:t>ответ</w:t>
      </w:r>
      <w:proofErr w:type="spellEnd"/>
      <w:r w:rsidRPr="00F95308">
        <w:rPr>
          <w:lang w:val="en-US"/>
        </w:rPr>
        <w:t xml:space="preserve"> </w:t>
      </w:r>
      <w:proofErr w:type="spellStart"/>
      <w:r w:rsidRPr="00F95308">
        <w:rPr>
          <w:lang w:val="en-US"/>
        </w:rPr>
        <w:t>сервера</w:t>
      </w:r>
      <w:proofErr w:type="spellEnd"/>
      <w:r w:rsidRPr="00F95308">
        <w:rPr>
          <w:lang w:val="en-US"/>
        </w:rPr>
        <w:t>.</w:t>
      </w:r>
    </w:p>
    <w:p w14:paraId="29288583" w14:textId="77777777" w:rsidR="004A3B0B" w:rsidRDefault="004A3B0B" w:rsidP="004A3B0B">
      <w:pPr>
        <w:pStyle w:val="PICTURE"/>
      </w:pPr>
      <w:r>
        <w:lastRenderedPageBreak/>
        <w:drawing>
          <wp:inline distT="0" distB="0" distL="0" distR="0" wp14:anchorId="3A1CD873" wp14:editId="17C7CAF6">
            <wp:extent cx="4380212" cy="4252931"/>
            <wp:effectExtent l="0" t="0" r="0" b="1905"/>
            <wp:docPr id="165577145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71457" name="Graphic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0212" cy="425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B14F" w14:textId="0E60AF17" w:rsidR="004A3B0B" w:rsidRDefault="004A3B0B" w:rsidP="004A3B0B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D1B8A">
        <w:rPr>
          <w:noProof/>
        </w:rPr>
        <w:t>15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815747">
        <w:t xml:space="preserve"> </w:t>
      </w:r>
      <w:r w:rsidR="001D1746">
        <w:t xml:space="preserve">Перехваченные </w:t>
      </w:r>
      <w:r w:rsidR="008B6083">
        <w:rPr>
          <w:lang w:val="en-US"/>
        </w:rPr>
        <w:t>GET</w:t>
      </w:r>
      <w:r w:rsidR="008B6083" w:rsidRPr="008B6083">
        <w:t>-</w:t>
      </w:r>
      <w:r w:rsidR="008B6083">
        <w:t>запросы и ответы на них</w:t>
      </w:r>
    </w:p>
    <w:p w14:paraId="4DB17E03" w14:textId="77777777" w:rsidR="006D0397" w:rsidRDefault="006D0397" w:rsidP="006D0397">
      <w:pPr>
        <w:pStyle w:val="PICTURE"/>
      </w:pPr>
      <w:r>
        <w:drawing>
          <wp:inline distT="0" distB="0" distL="0" distR="0" wp14:anchorId="7655931E" wp14:editId="568E3C18">
            <wp:extent cx="4380212" cy="2197546"/>
            <wp:effectExtent l="0" t="0" r="1905" b="0"/>
            <wp:docPr id="95320353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03532" name="Graphic 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0212" cy="219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1DF2" w14:textId="5DE37BAB" w:rsidR="006D0397" w:rsidRPr="006D0397" w:rsidRDefault="006D0397" w:rsidP="006D0397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D1B8A">
        <w:rPr>
          <w:noProof/>
        </w:rPr>
        <w:t>16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815747">
        <w:t xml:space="preserve"> </w:t>
      </w:r>
      <w:r>
        <w:t xml:space="preserve">Заголовки </w:t>
      </w:r>
      <w:r>
        <w:rPr>
          <w:lang w:val="en-US"/>
        </w:rPr>
        <w:t>GET-</w:t>
      </w:r>
      <w:r>
        <w:t>запроса</w:t>
      </w:r>
    </w:p>
    <w:p w14:paraId="4E1F980E" w14:textId="77777777" w:rsidR="006D0397" w:rsidRDefault="006D0397" w:rsidP="006D0397">
      <w:pPr>
        <w:pStyle w:val="PICTURE"/>
      </w:pPr>
      <w:r>
        <w:lastRenderedPageBreak/>
        <w:drawing>
          <wp:inline distT="0" distB="0" distL="0" distR="0" wp14:anchorId="3A5CAE97" wp14:editId="240ADB3C">
            <wp:extent cx="4380212" cy="2185151"/>
            <wp:effectExtent l="0" t="0" r="1905" b="0"/>
            <wp:docPr id="165080426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04263" name="Graphic 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0212" cy="21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303F" w14:textId="212B36BC" w:rsidR="006D0397" w:rsidRDefault="006D0397" w:rsidP="006D0397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D1B8A">
        <w:rPr>
          <w:noProof/>
        </w:rPr>
        <w:t>17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815747">
        <w:t xml:space="preserve"> </w:t>
      </w:r>
      <w:r w:rsidR="00712182">
        <w:t xml:space="preserve">Заголовки </w:t>
      </w:r>
      <w:r w:rsidR="00712182">
        <w:rPr>
          <w:lang w:val="en-US"/>
        </w:rPr>
        <w:t>HTTP</w:t>
      </w:r>
      <w:r w:rsidR="00F62542">
        <w:t>-о</w:t>
      </w:r>
      <w:r w:rsidR="00871F1E">
        <w:t>твета</w:t>
      </w:r>
      <w:r w:rsidR="00712182">
        <w:t xml:space="preserve"> с кодом </w:t>
      </w:r>
      <w:r w:rsidR="00712182" w:rsidRPr="00BF7D8B">
        <w:t>200</w:t>
      </w:r>
    </w:p>
    <w:p w14:paraId="5B28CD81" w14:textId="77777777" w:rsidR="004239AB" w:rsidRDefault="004239AB" w:rsidP="004239AB">
      <w:pPr>
        <w:pStyle w:val="PICTURE"/>
      </w:pPr>
      <w:r>
        <w:drawing>
          <wp:inline distT="0" distB="0" distL="0" distR="0" wp14:anchorId="66B48085" wp14:editId="32B799EA">
            <wp:extent cx="4355585" cy="2197546"/>
            <wp:effectExtent l="0" t="0" r="635" b="0"/>
            <wp:docPr id="73625900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59000" name="Graphic 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5585" cy="219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C6B9" w14:textId="40C24E72" w:rsidR="004239AB" w:rsidRPr="006D0397" w:rsidRDefault="004239AB" w:rsidP="004239AB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815747">
        <w:t xml:space="preserve"> </w:t>
      </w:r>
      <w:r>
        <w:t xml:space="preserve">Заголовки </w:t>
      </w:r>
      <w:r>
        <w:t xml:space="preserve">условного </w:t>
      </w:r>
      <w:r>
        <w:rPr>
          <w:lang w:val="en-US"/>
        </w:rPr>
        <w:t>GET</w:t>
      </w:r>
      <w:r w:rsidRPr="00AD55D4">
        <w:t>-</w:t>
      </w:r>
      <w:r>
        <w:t>запроса</w:t>
      </w:r>
    </w:p>
    <w:p w14:paraId="13F5AB9A" w14:textId="77777777" w:rsidR="00EB7C38" w:rsidRDefault="00EB7C38" w:rsidP="00EB7C38">
      <w:pPr>
        <w:pStyle w:val="PICTURE"/>
      </w:pPr>
      <w:r>
        <w:drawing>
          <wp:inline distT="0" distB="0" distL="0" distR="0" wp14:anchorId="69830F7A" wp14:editId="31138835">
            <wp:extent cx="4302168" cy="2185151"/>
            <wp:effectExtent l="0" t="0" r="3175" b="0"/>
            <wp:docPr id="172856843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68433" name="Graphic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2168" cy="21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F8A1" w14:textId="2CF22B4B" w:rsidR="00EB7C38" w:rsidRPr="00BF7D8B" w:rsidRDefault="00EB7C38" w:rsidP="00EB7C38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815747">
        <w:t xml:space="preserve"> </w:t>
      </w:r>
      <w:r>
        <w:t xml:space="preserve">Заголовки </w:t>
      </w:r>
      <w:r>
        <w:rPr>
          <w:lang w:val="en-US"/>
        </w:rPr>
        <w:t>HTTP</w:t>
      </w:r>
      <w:r>
        <w:t xml:space="preserve">-ответа с кодом </w:t>
      </w:r>
      <w:r w:rsidR="005C720A">
        <w:t>304</w:t>
      </w:r>
    </w:p>
    <w:p w14:paraId="76B6DAFC" w14:textId="77777777" w:rsidR="008D6E5D" w:rsidRDefault="008D6E5D" w:rsidP="008D6E5D">
      <w:pPr>
        <w:pStyle w:val="MAINTEXT2"/>
        <w:ind w:left="401"/>
      </w:pPr>
      <w:r>
        <w:t>Структура наблюдаемых PDU:</w:t>
      </w:r>
    </w:p>
    <w:p w14:paraId="5FFBDF0B" w14:textId="77777777" w:rsidR="008D6E5D" w:rsidRDefault="008D6E5D" w:rsidP="008D6E5D">
      <w:pPr>
        <w:pStyle w:val="MAINTEXT2"/>
        <w:ind w:left="401"/>
      </w:pPr>
      <w:r>
        <w:t>Структура пакета HTTP:</w:t>
      </w:r>
    </w:p>
    <w:p w14:paraId="5CA89F9B" w14:textId="77777777" w:rsidR="008D6E5D" w:rsidRDefault="008D6E5D" w:rsidP="008D6E5D">
      <w:pPr>
        <w:pStyle w:val="MAINTEXT2"/>
        <w:ind w:left="401"/>
      </w:pPr>
      <w:r>
        <w:t>• Уровень 2: Ethernet-кадр с MAC-адресами</w:t>
      </w:r>
    </w:p>
    <w:p w14:paraId="4BFFEBC1" w14:textId="77777777" w:rsidR="008D6E5D" w:rsidRDefault="008D6E5D" w:rsidP="008D6E5D">
      <w:pPr>
        <w:pStyle w:val="MAINTEXT2"/>
        <w:ind w:left="401"/>
      </w:pPr>
      <w:r>
        <w:t>• Уровень 3: IP-пакет с IP-адресами</w:t>
      </w:r>
    </w:p>
    <w:p w14:paraId="34041AEA" w14:textId="77777777" w:rsidR="008D6E5D" w:rsidRDefault="008D6E5D" w:rsidP="008D6E5D">
      <w:pPr>
        <w:pStyle w:val="MAINTEXT2"/>
        <w:ind w:left="401"/>
      </w:pPr>
      <w:r>
        <w:lastRenderedPageBreak/>
        <w:t>• Уровень 4: TCP-сегменты с портами</w:t>
      </w:r>
    </w:p>
    <w:p w14:paraId="1C8947A5" w14:textId="77777777" w:rsidR="008D6E5D" w:rsidRDefault="008D6E5D" w:rsidP="008D6E5D">
      <w:pPr>
        <w:pStyle w:val="MAINTEXT2"/>
        <w:ind w:left="401"/>
      </w:pPr>
      <w:r>
        <w:t>• Уровни 6-7: HTTP-запросы/ответы с заголовками и данными</w:t>
      </w:r>
    </w:p>
    <w:p w14:paraId="598E471A" w14:textId="77777777" w:rsidR="008D6E5D" w:rsidRDefault="008D6E5D" w:rsidP="008D6E5D">
      <w:pPr>
        <w:pStyle w:val="MAINTEXT2"/>
        <w:ind w:left="401"/>
      </w:pPr>
      <w:r>
        <w:t>Первичное посещение:</w:t>
      </w:r>
    </w:p>
    <w:p w14:paraId="424A9932" w14:textId="77777777" w:rsidR="008D6E5D" w:rsidRDefault="008D6E5D" w:rsidP="008D6E5D">
      <w:pPr>
        <w:pStyle w:val="MAINTEXT2"/>
        <w:ind w:left="401"/>
      </w:pPr>
      <w:r>
        <w:t>1. Установка TCP-соединения</w:t>
      </w:r>
    </w:p>
    <w:p w14:paraId="42E3EA75" w14:textId="77777777" w:rsidR="008D6E5D" w:rsidRDefault="008D6E5D" w:rsidP="008D6E5D">
      <w:pPr>
        <w:pStyle w:val="MAINTEXT2"/>
        <w:ind w:left="401"/>
      </w:pPr>
      <w:r>
        <w:t>2. HTTP GET-запрос с заголовками</w:t>
      </w:r>
    </w:p>
    <w:p w14:paraId="3CA6556F" w14:textId="77777777" w:rsidR="008D6E5D" w:rsidRDefault="008D6E5D" w:rsidP="008D6E5D">
      <w:pPr>
        <w:pStyle w:val="MAINTEXT2"/>
        <w:ind w:left="401"/>
      </w:pPr>
      <w:r>
        <w:t>3. Сервер формирует ответ (статус 200 OK + HTML)</w:t>
      </w:r>
    </w:p>
    <w:p w14:paraId="54284F60" w14:textId="77777777" w:rsidR="008D6E5D" w:rsidRDefault="008D6E5D" w:rsidP="008D6E5D">
      <w:pPr>
        <w:pStyle w:val="MAINTEXT2"/>
        <w:ind w:left="401"/>
      </w:pPr>
      <w:r>
        <w:t>4. Браузер отображает страницу</w:t>
      </w:r>
    </w:p>
    <w:p w14:paraId="2979FDBA" w14:textId="77777777" w:rsidR="008D6E5D" w:rsidRDefault="008D6E5D" w:rsidP="008D6E5D">
      <w:pPr>
        <w:pStyle w:val="MAINTEXT2"/>
        <w:ind w:left="401"/>
      </w:pPr>
      <w:r>
        <w:t>Вторичное посещение:</w:t>
      </w:r>
    </w:p>
    <w:p w14:paraId="480798F8" w14:textId="77777777" w:rsidR="008D6E5D" w:rsidRDefault="008D6E5D" w:rsidP="008D6E5D">
      <w:pPr>
        <w:pStyle w:val="MAINTEXT2"/>
        <w:ind w:left="401"/>
      </w:pPr>
      <w:r>
        <w:t>• Аналогично первичному, но сервер может вернуть статус 304 (</w:t>
      </w:r>
      <w:proofErr w:type="spellStart"/>
      <w:r>
        <w:t>Not</w:t>
      </w:r>
      <w:proofErr w:type="spellEnd"/>
    </w:p>
    <w:p w14:paraId="0999E31C" w14:textId="6684381C" w:rsidR="008D6E5D" w:rsidRPr="008B6083" w:rsidRDefault="008D6E5D" w:rsidP="008D6E5D">
      <w:pPr>
        <w:pStyle w:val="MAINTEXT2"/>
        <w:ind w:left="401"/>
      </w:pPr>
      <w:proofErr w:type="spellStart"/>
      <w:r>
        <w:t>Modified</w:t>
      </w:r>
      <w:proofErr w:type="spellEnd"/>
      <w:r>
        <w:t>) для использования кеша, если контент не изменился</w:t>
      </w:r>
    </w:p>
    <w:p w14:paraId="61FCBEDF" w14:textId="5547A950" w:rsidR="00F8745B" w:rsidRDefault="0047051B" w:rsidP="00F8745B">
      <w:pPr>
        <w:pStyle w:val="DIV2"/>
      </w:pPr>
      <w:r w:rsidRPr="0047051B">
        <w:t>Анализ DNS-трафика</w:t>
      </w:r>
    </w:p>
    <w:p w14:paraId="23A3F329" w14:textId="02348685" w:rsidR="00AD55D4" w:rsidRDefault="00AD55D4" w:rsidP="00AD55D4">
      <w:pPr>
        <w:pStyle w:val="MAINTEXT2"/>
        <w:ind w:left="401"/>
      </w:pPr>
      <w:r>
        <w:t>Был отслежен и проанализирован трафик протокола DNS, сгенерированный в</w:t>
      </w:r>
      <w:r>
        <w:t xml:space="preserve"> </w:t>
      </w:r>
      <w:r>
        <w:t>результате выполнения следующих действий:</w:t>
      </w:r>
    </w:p>
    <w:p w14:paraId="63B41E65" w14:textId="77777777" w:rsidR="00AD55D4" w:rsidRDefault="00AD55D4" w:rsidP="00AD55D4">
      <w:pPr>
        <w:pStyle w:val="MAINTEXT2"/>
        <w:ind w:left="401"/>
      </w:pPr>
      <w:r>
        <w:t xml:space="preserve">• настроить </w:t>
      </w:r>
      <w:proofErr w:type="spellStart"/>
      <w:r>
        <w:t>Wireshark</w:t>
      </w:r>
      <w:proofErr w:type="spellEnd"/>
      <w:r>
        <w:t>-фильтр: “</w:t>
      </w:r>
      <w:proofErr w:type="spellStart"/>
      <w:proofErr w:type="gramStart"/>
      <w:r>
        <w:t>ip.addr</w:t>
      </w:r>
      <w:proofErr w:type="spellEnd"/>
      <w:proofErr w:type="gramEnd"/>
      <w:r>
        <w:t xml:space="preserve"> == </w:t>
      </w:r>
      <w:proofErr w:type="spellStart"/>
      <w:r>
        <w:t>ваш_IP_адрес</w:t>
      </w:r>
      <w:proofErr w:type="spellEnd"/>
      <w:r>
        <w:t>”;</w:t>
      </w:r>
    </w:p>
    <w:p w14:paraId="42B7F0E3" w14:textId="40724350" w:rsidR="00AD55D4" w:rsidRDefault="00AD55D4" w:rsidP="00AD55D4">
      <w:pPr>
        <w:pStyle w:val="MAINTEXT2"/>
        <w:ind w:left="401"/>
      </w:pPr>
      <w:r>
        <w:t xml:space="preserve">• очистить кэш DNS с помощью команды </w:t>
      </w:r>
      <w:proofErr w:type="spellStart"/>
      <w:r>
        <w:t>ipconfig</w:t>
      </w:r>
      <w:proofErr w:type="spellEnd"/>
      <w:r>
        <w:t xml:space="preserve"> в командной</w:t>
      </w:r>
      <w:r>
        <w:t xml:space="preserve"> </w:t>
      </w:r>
      <w:r>
        <w:t>строке:</w:t>
      </w:r>
      <w:r>
        <w:t xml:space="preserve"> </w:t>
      </w:r>
      <w:proofErr w:type="spellStart"/>
      <w:r>
        <w:t>ipconfig</w:t>
      </w:r>
      <w:proofErr w:type="spellEnd"/>
      <w:r>
        <w:t xml:space="preserve"> /</w:t>
      </w:r>
      <w:proofErr w:type="spellStart"/>
      <w:r>
        <w:t>flushdns</w:t>
      </w:r>
      <w:proofErr w:type="spellEnd"/>
    </w:p>
    <w:p w14:paraId="25A0FDD2" w14:textId="77777777" w:rsidR="00AD55D4" w:rsidRDefault="00AD55D4" w:rsidP="00AD55D4">
      <w:pPr>
        <w:pStyle w:val="MAINTEXT2"/>
        <w:ind w:left="401"/>
      </w:pPr>
      <w:r>
        <w:t>• очистить кэш браузера;</w:t>
      </w:r>
    </w:p>
    <w:p w14:paraId="5BD52029" w14:textId="2C363476" w:rsidR="00AD55D4" w:rsidRDefault="00AD55D4" w:rsidP="00AD55D4">
      <w:pPr>
        <w:pStyle w:val="MAINTEXT2"/>
        <w:ind w:left="401"/>
      </w:pPr>
      <w:r>
        <w:t>• зайти на Интернет-сайт guap.ru.</w:t>
      </w:r>
    </w:p>
    <w:p w14:paraId="2C0166E9" w14:textId="77777777" w:rsidR="003038F0" w:rsidRDefault="003038F0" w:rsidP="003038F0">
      <w:pPr>
        <w:pStyle w:val="PICTURE"/>
      </w:pPr>
      <w:r>
        <w:lastRenderedPageBreak/>
        <w:drawing>
          <wp:inline distT="0" distB="0" distL="0" distR="0" wp14:anchorId="3FD6894A" wp14:editId="398B8A97">
            <wp:extent cx="4391973" cy="4264351"/>
            <wp:effectExtent l="0" t="0" r="0" b="3175"/>
            <wp:docPr id="135353144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31449" name="Graphic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5086" cy="428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C43F" w14:textId="383ADE0A" w:rsidR="003038F0" w:rsidRPr="00445992" w:rsidRDefault="003038F0" w:rsidP="003038F0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815747">
        <w:t xml:space="preserve"> </w:t>
      </w:r>
      <w:r w:rsidR="00E83389">
        <w:t xml:space="preserve">Трафик </w:t>
      </w:r>
      <w:r w:rsidR="00E83389">
        <w:rPr>
          <w:lang w:val="en-US"/>
        </w:rPr>
        <w:t>DNS</w:t>
      </w:r>
      <w:r w:rsidR="00445992">
        <w:t xml:space="preserve"> при заходе на сайт </w:t>
      </w:r>
      <w:proofErr w:type="spellStart"/>
      <w:r w:rsidR="00445992">
        <w:rPr>
          <w:lang w:val="en-US"/>
        </w:rPr>
        <w:t>fstec</w:t>
      </w:r>
      <w:r w:rsidR="00445992" w:rsidRPr="00445992">
        <w:t>.</w:t>
      </w:r>
      <w:r w:rsidR="00445992">
        <w:rPr>
          <w:lang w:val="en-US"/>
        </w:rPr>
        <w:t>ru</w:t>
      </w:r>
    </w:p>
    <w:p w14:paraId="029E00A0" w14:textId="77777777" w:rsidR="003038F0" w:rsidRDefault="003038F0" w:rsidP="003038F0">
      <w:pPr>
        <w:pStyle w:val="MAINTEXT2"/>
        <w:ind w:left="401"/>
      </w:pPr>
      <w:r>
        <w:t>Струк</w:t>
      </w:r>
      <w:proofErr w:type="spellEnd"/>
      <w:r>
        <w:t>тура наблюдаемых PDU:</w:t>
      </w:r>
    </w:p>
    <w:p w14:paraId="028AAF67" w14:textId="77777777" w:rsidR="003038F0" w:rsidRDefault="003038F0" w:rsidP="003038F0">
      <w:pPr>
        <w:pStyle w:val="MAINTEXT2"/>
        <w:ind w:left="401"/>
      </w:pPr>
      <w:r>
        <w:t>DNS-запрос:</w:t>
      </w:r>
    </w:p>
    <w:p w14:paraId="1D77BB85" w14:textId="77777777" w:rsidR="003038F0" w:rsidRDefault="003038F0" w:rsidP="003038F0">
      <w:pPr>
        <w:pStyle w:val="MAINTEXT2"/>
        <w:ind w:left="401"/>
      </w:pPr>
      <w:r>
        <w:t>• Ур. 2: Ethernet-кадр с MAC-адресами</w:t>
      </w:r>
    </w:p>
    <w:p w14:paraId="1561912A" w14:textId="77777777" w:rsidR="003038F0" w:rsidRDefault="003038F0" w:rsidP="003038F0">
      <w:pPr>
        <w:pStyle w:val="MAINTEXT2"/>
        <w:ind w:left="401"/>
      </w:pPr>
      <w:r>
        <w:t>• Ур. 3: IP-пакет с адресами отправителя и получателя</w:t>
      </w:r>
    </w:p>
    <w:p w14:paraId="5B0ABEC4" w14:textId="77777777" w:rsidR="003038F0" w:rsidRDefault="003038F0" w:rsidP="003038F0">
      <w:pPr>
        <w:pStyle w:val="MAINTEXT2"/>
        <w:ind w:left="401"/>
      </w:pPr>
      <w:r>
        <w:t>• Ур. 4: UDP-сегменты с портами</w:t>
      </w:r>
    </w:p>
    <w:p w14:paraId="69203FB6" w14:textId="56119158" w:rsidR="003038F0" w:rsidRDefault="003038F0" w:rsidP="003038F0">
      <w:pPr>
        <w:pStyle w:val="MAINTEXT2"/>
        <w:ind w:left="401"/>
      </w:pPr>
      <w:r>
        <w:t>• Ур. 7: DNS-запрос с идентификатором, доменным именем и типом записи</w:t>
      </w:r>
      <w:r w:rsidR="00F84D40">
        <w:t xml:space="preserve"> </w:t>
      </w:r>
      <w:r>
        <w:t>(A, AAAA и т.д.)</w:t>
      </w:r>
    </w:p>
    <w:p w14:paraId="153909C7" w14:textId="77777777" w:rsidR="003038F0" w:rsidRDefault="003038F0" w:rsidP="003038F0">
      <w:pPr>
        <w:pStyle w:val="MAINTEXT2"/>
        <w:ind w:left="401"/>
      </w:pPr>
      <w:r>
        <w:t>DNS-ответ:</w:t>
      </w:r>
    </w:p>
    <w:p w14:paraId="4838D6E8" w14:textId="77777777" w:rsidR="003038F0" w:rsidRDefault="003038F0" w:rsidP="003038F0">
      <w:pPr>
        <w:pStyle w:val="MAINTEXT2"/>
        <w:ind w:left="401"/>
      </w:pPr>
      <w:r>
        <w:t>Имеет аналогичную структуру, но на уровне 7 содержит запрошенные DNS-</w:t>
      </w:r>
    </w:p>
    <w:p w14:paraId="4799644A" w14:textId="77777777" w:rsidR="003038F0" w:rsidRDefault="003038F0" w:rsidP="003038F0">
      <w:pPr>
        <w:pStyle w:val="MAINTEXT2"/>
        <w:ind w:left="401"/>
      </w:pPr>
      <w:r>
        <w:t>записи (IP-адреса или другие данные).</w:t>
      </w:r>
    </w:p>
    <w:p w14:paraId="105CDA4D" w14:textId="447559E4" w:rsidR="003038F0" w:rsidRDefault="003038F0" w:rsidP="003038F0">
      <w:pPr>
        <w:pStyle w:val="MAINTEXT2"/>
        <w:ind w:left="401"/>
      </w:pPr>
      <w:r>
        <w:t>1. Почему адрес, на который отправлен DNS-запрос, не совпадает с адресом</w:t>
      </w:r>
      <w:r>
        <w:t xml:space="preserve"> </w:t>
      </w:r>
      <w:r>
        <w:t>посещаемого сайта?</w:t>
      </w:r>
    </w:p>
    <w:p w14:paraId="552F664E" w14:textId="77777777" w:rsidR="003038F0" w:rsidRDefault="003038F0" w:rsidP="003038F0">
      <w:pPr>
        <w:pStyle w:val="MAINTEXT2"/>
        <w:ind w:left="401"/>
      </w:pPr>
      <w:r>
        <w:t>• Распределенные DNS-системы</w:t>
      </w:r>
    </w:p>
    <w:p w14:paraId="1674B03B" w14:textId="77777777" w:rsidR="003038F0" w:rsidRDefault="003038F0" w:rsidP="003038F0">
      <w:pPr>
        <w:pStyle w:val="MAINTEXT2"/>
        <w:ind w:left="401"/>
      </w:pPr>
      <w:r>
        <w:t>• Балансировка нагрузки</w:t>
      </w:r>
    </w:p>
    <w:p w14:paraId="15997E82" w14:textId="77777777" w:rsidR="003038F0" w:rsidRDefault="003038F0" w:rsidP="003038F0">
      <w:pPr>
        <w:pStyle w:val="MAINTEXT2"/>
        <w:ind w:left="401"/>
      </w:pPr>
      <w:r>
        <w:lastRenderedPageBreak/>
        <w:t>• Скрытие инфраструктуры</w:t>
      </w:r>
    </w:p>
    <w:p w14:paraId="3C97081C" w14:textId="77777777" w:rsidR="003038F0" w:rsidRDefault="003038F0" w:rsidP="003038F0">
      <w:pPr>
        <w:pStyle w:val="MAINTEXT2"/>
        <w:ind w:left="401"/>
      </w:pPr>
      <w:r>
        <w:t>2. Какие бывают типы DNS-запросов?</w:t>
      </w:r>
    </w:p>
    <w:p w14:paraId="091EED92" w14:textId="77777777" w:rsidR="003038F0" w:rsidRDefault="003038F0" w:rsidP="003038F0">
      <w:pPr>
        <w:pStyle w:val="MAINTEXT2"/>
        <w:ind w:left="401"/>
      </w:pPr>
      <w:r>
        <w:t>• A — IPv4-адрес домена</w:t>
      </w:r>
    </w:p>
    <w:p w14:paraId="028CB3E3" w14:textId="77777777" w:rsidR="003038F0" w:rsidRDefault="003038F0" w:rsidP="003038F0">
      <w:pPr>
        <w:pStyle w:val="MAINTEXT2"/>
        <w:ind w:left="401"/>
      </w:pPr>
      <w:r>
        <w:t>• AAAA — IPv6-адрес</w:t>
      </w:r>
    </w:p>
    <w:p w14:paraId="6ADDC7A1" w14:textId="77777777" w:rsidR="003038F0" w:rsidRDefault="003038F0" w:rsidP="003038F0">
      <w:pPr>
        <w:pStyle w:val="MAINTEXT2"/>
        <w:ind w:left="401"/>
      </w:pPr>
      <w:r>
        <w:t>• MX — почтовые серверы домена</w:t>
      </w:r>
    </w:p>
    <w:p w14:paraId="59406639" w14:textId="77777777" w:rsidR="003038F0" w:rsidRDefault="003038F0" w:rsidP="003038F0">
      <w:pPr>
        <w:pStyle w:val="MAINTEXT2"/>
        <w:ind w:left="401"/>
      </w:pPr>
      <w:r>
        <w:t>• TXT — текстовая информация (SPF, DKIM)</w:t>
      </w:r>
    </w:p>
    <w:p w14:paraId="169E7758" w14:textId="77777777" w:rsidR="003038F0" w:rsidRDefault="003038F0" w:rsidP="003038F0">
      <w:pPr>
        <w:pStyle w:val="MAINTEXT2"/>
        <w:ind w:left="401"/>
      </w:pPr>
      <w:r>
        <w:t>• NS — DNS-серверы зоны</w:t>
      </w:r>
    </w:p>
    <w:p w14:paraId="58552E41" w14:textId="77777777" w:rsidR="003038F0" w:rsidRDefault="003038F0" w:rsidP="003038F0">
      <w:pPr>
        <w:pStyle w:val="MAINTEXT2"/>
        <w:ind w:left="401"/>
      </w:pPr>
      <w:r>
        <w:t>• PTR — обратное преобразование (IP → имя)</w:t>
      </w:r>
    </w:p>
    <w:p w14:paraId="56DC51CC" w14:textId="77777777" w:rsidR="003038F0" w:rsidRDefault="003038F0" w:rsidP="003038F0">
      <w:pPr>
        <w:pStyle w:val="MAINTEXT2"/>
        <w:ind w:left="401"/>
      </w:pPr>
      <w:r>
        <w:t>• SRV — нахождение сетевых сервисов</w:t>
      </w:r>
    </w:p>
    <w:p w14:paraId="377BFE9C" w14:textId="45768176" w:rsidR="003038F0" w:rsidRDefault="003038F0" w:rsidP="003038F0">
      <w:pPr>
        <w:pStyle w:val="MAINTEXT2"/>
        <w:ind w:left="401"/>
      </w:pPr>
      <w:r>
        <w:t>3. В какой ситуации нужно выполнять независимые DNS-запросы для</w:t>
      </w:r>
      <w:r>
        <w:t xml:space="preserve"> </w:t>
      </w:r>
      <w:r>
        <w:t>получения содержащихся на сайте изображений?</w:t>
      </w:r>
    </w:p>
    <w:p w14:paraId="2AE38AA1" w14:textId="77777777" w:rsidR="003038F0" w:rsidRDefault="003038F0" w:rsidP="003038F0">
      <w:pPr>
        <w:pStyle w:val="MAINTEXT2"/>
        <w:ind w:left="401"/>
      </w:pPr>
      <w:r>
        <w:t>• Параллельная загрузка</w:t>
      </w:r>
    </w:p>
    <w:p w14:paraId="764A01CD" w14:textId="77777777" w:rsidR="003038F0" w:rsidRDefault="003038F0" w:rsidP="003038F0">
      <w:pPr>
        <w:pStyle w:val="MAINTEXT2"/>
        <w:ind w:left="401"/>
      </w:pPr>
      <w:r>
        <w:t>• Кэширование</w:t>
      </w:r>
    </w:p>
    <w:p w14:paraId="0A60509E" w14:textId="103401F9" w:rsidR="003038F0" w:rsidRPr="00AD55D4" w:rsidRDefault="003038F0" w:rsidP="003038F0">
      <w:pPr>
        <w:pStyle w:val="MAINTEXT2"/>
        <w:ind w:left="401"/>
      </w:pPr>
      <w:r>
        <w:t>• Управление безопасностью</w:t>
      </w:r>
    </w:p>
    <w:p w14:paraId="38335138" w14:textId="7ED47D44" w:rsidR="00F8745B" w:rsidRDefault="00150681" w:rsidP="00F8745B">
      <w:pPr>
        <w:pStyle w:val="DIV2"/>
        <w:rPr>
          <w:lang w:val="en-US"/>
        </w:rPr>
      </w:pPr>
      <w:r w:rsidRPr="00150681">
        <w:t>Анализ ARP-трафика</w:t>
      </w:r>
    </w:p>
    <w:p w14:paraId="7BD5C71B" w14:textId="5C9CBD39" w:rsidR="00052F06" w:rsidRPr="007900CD" w:rsidRDefault="00052F06" w:rsidP="00052F06">
      <w:pPr>
        <w:pStyle w:val="MAINTEXT2"/>
        <w:ind w:left="401"/>
      </w:pPr>
      <w:r w:rsidRPr="007900CD">
        <w:t xml:space="preserve">Был отслежен и проанализирован трафик протокола </w:t>
      </w:r>
      <w:r w:rsidRPr="00052F06">
        <w:rPr>
          <w:lang w:val="en-US"/>
        </w:rPr>
        <w:t>ARP</w:t>
      </w:r>
      <w:r w:rsidRPr="007900CD">
        <w:t>, сгенерированный в</w:t>
      </w:r>
      <w:r w:rsidRPr="007900CD">
        <w:t xml:space="preserve"> </w:t>
      </w:r>
      <w:r w:rsidRPr="007900CD">
        <w:t>результате выполнения следующих действий:</w:t>
      </w:r>
    </w:p>
    <w:p w14:paraId="5344585C" w14:textId="77777777" w:rsidR="00052F06" w:rsidRPr="007900CD" w:rsidRDefault="00052F06" w:rsidP="00052F06">
      <w:pPr>
        <w:pStyle w:val="MAINTEXT2"/>
        <w:ind w:left="401"/>
      </w:pPr>
      <w:r w:rsidRPr="007900CD">
        <w:t xml:space="preserve">● очистить </w:t>
      </w:r>
      <w:r w:rsidRPr="00052F06">
        <w:rPr>
          <w:lang w:val="en-US"/>
        </w:rPr>
        <w:t>ARP</w:t>
      </w:r>
      <w:r w:rsidRPr="007900CD">
        <w:t>-таблицу командой “</w:t>
      </w:r>
      <w:proofErr w:type="spellStart"/>
      <w:r w:rsidRPr="00052F06">
        <w:rPr>
          <w:lang w:val="en-US"/>
        </w:rPr>
        <w:t>netsh</w:t>
      </w:r>
      <w:proofErr w:type="spellEnd"/>
      <w:r w:rsidRPr="007900CD">
        <w:t xml:space="preserve"> </w:t>
      </w:r>
      <w:r w:rsidRPr="00052F06">
        <w:rPr>
          <w:lang w:val="en-US"/>
        </w:rPr>
        <w:t>interface</w:t>
      </w:r>
      <w:r w:rsidRPr="007900CD">
        <w:t xml:space="preserve"> </w:t>
      </w:r>
      <w:proofErr w:type="spellStart"/>
      <w:r w:rsidRPr="00052F06">
        <w:rPr>
          <w:lang w:val="en-US"/>
        </w:rPr>
        <w:t>ip</w:t>
      </w:r>
      <w:proofErr w:type="spellEnd"/>
      <w:r w:rsidRPr="007900CD">
        <w:t xml:space="preserve"> </w:t>
      </w:r>
      <w:r w:rsidRPr="00052F06">
        <w:rPr>
          <w:lang w:val="en-US"/>
        </w:rPr>
        <w:t>delete</w:t>
      </w:r>
      <w:r w:rsidRPr="007900CD">
        <w:t xml:space="preserve"> </w:t>
      </w:r>
      <w:proofErr w:type="spellStart"/>
      <w:r w:rsidRPr="00052F06">
        <w:rPr>
          <w:lang w:val="en-US"/>
        </w:rPr>
        <w:t>arpcache</w:t>
      </w:r>
      <w:proofErr w:type="spellEnd"/>
      <w:r w:rsidRPr="007900CD">
        <w:t>”</w:t>
      </w:r>
    </w:p>
    <w:p w14:paraId="65ED6721" w14:textId="0414266D" w:rsidR="00052F06" w:rsidRPr="007900CD" w:rsidRDefault="00052F06" w:rsidP="00052F06">
      <w:pPr>
        <w:pStyle w:val="MAINTEXT2"/>
        <w:ind w:left="401"/>
      </w:pPr>
      <w:r w:rsidRPr="007900CD">
        <w:t xml:space="preserve">(проверить очистилась ли таблица можно с помощью команды </w:t>
      </w:r>
      <w:proofErr w:type="spellStart"/>
      <w:r w:rsidRPr="007900CD">
        <w:t>команды</w:t>
      </w:r>
      <w:proofErr w:type="spellEnd"/>
      <w:r w:rsidRPr="007900CD">
        <w:t xml:space="preserve"> “</w:t>
      </w:r>
      <w:proofErr w:type="spellStart"/>
      <w:r w:rsidRPr="00052F06">
        <w:rPr>
          <w:lang w:val="en-US"/>
        </w:rPr>
        <w:t>arp</w:t>
      </w:r>
      <w:proofErr w:type="spellEnd"/>
      <w:r w:rsidRPr="007900CD">
        <w:t xml:space="preserve"> -</w:t>
      </w:r>
      <w:r w:rsidRPr="00052F06">
        <w:rPr>
          <w:lang w:val="en-US"/>
        </w:rPr>
        <w:t>a</w:t>
      </w:r>
      <w:r w:rsidRPr="007900CD">
        <w:t>”, выводящей таблицу на экран);</w:t>
      </w:r>
    </w:p>
    <w:p w14:paraId="5F9A5433" w14:textId="77777777" w:rsidR="00052F06" w:rsidRPr="00052F06" w:rsidRDefault="00052F06" w:rsidP="00052F06">
      <w:pPr>
        <w:pStyle w:val="MAINTEXT2"/>
        <w:ind w:left="401"/>
        <w:rPr>
          <w:lang w:val="en-US"/>
        </w:rPr>
      </w:pPr>
      <w:r w:rsidRPr="00052F06">
        <w:rPr>
          <w:lang w:val="en-US"/>
        </w:rPr>
        <w:t xml:space="preserve">● </w:t>
      </w:r>
      <w:proofErr w:type="spellStart"/>
      <w:r w:rsidRPr="00052F06">
        <w:rPr>
          <w:lang w:val="en-US"/>
        </w:rPr>
        <w:t>очистить</w:t>
      </w:r>
      <w:proofErr w:type="spellEnd"/>
      <w:r w:rsidRPr="00052F06">
        <w:rPr>
          <w:lang w:val="en-US"/>
        </w:rPr>
        <w:t xml:space="preserve"> </w:t>
      </w:r>
      <w:proofErr w:type="spellStart"/>
      <w:r w:rsidRPr="00052F06">
        <w:rPr>
          <w:lang w:val="en-US"/>
        </w:rPr>
        <w:t>кэш</w:t>
      </w:r>
      <w:proofErr w:type="spellEnd"/>
      <w:r w:rsidRPr="00052F06">
        <w:rPr>
          <w:lang w:val="en-US"/>
        </w:rPr>
        <w:t xml:space="preserve"> </w:t>
      </w:r>
      <w:proofErr w:type="spellStart"/>
      <w:r w:rsidRPr="00052F06">
        <w:rPr>
          <w:lang w:val="en-US"/>
        </w:rPr>
        <w:t>браузера</w:t>
      </w:r>
      <w:proofErr w:type="spellEnd"/>
      <w:r w:rsidRPr="00052F06">
        <w:rPr>
          <w:lang w:val="en-US"/>
        </w:rPr>
        <w:t>;</w:t>
      </w:r>
    </w:p>
    <w:p w14:paraId="04C722A4" w14:textId="3E9D01FE" w:rsidR="00052F06" w:rsidRDefault="00052F06" w:rsidP="00052F06">
      <w:pPr>
        <w:pStyle w:val="MAINTEXT2"/>
        <w:ind w:left="401"/>
        <w:rPr>
          <w:lang w:val="en-US"/>
        </w:rPr>
      </w:pPr>
      <w:r w:rsidRPr="007900CD">
        <w:t xml:space="preserve">● зайти на Интернет-сайт </w:t>
      </w:r>
      <w:proofErr w:type="spellStart"/>
      <w:r w:rsidRPr="00052F06">
        <w:rPr>
          <w:lang w:val="en-US"/>
        </w:rPr>
        <w:t>guap</w:t>
      </w:r>
      <w:proofErr w:type="spellEnd"/>
      <w:r w:rsidRPr="007900CD">
        <w:t>.</w:t>
      </w:r>
      <w:proofErr w:type="spellStart"/>
      <w:r w:rsidRPr="00052F06">
        <w:rPr>
          <w:lang w:val="en-US"/>
        </w:rPr>
        <w:t>ru</w:t>
      </w:r>
      <w:proofErr w:type="spellEnd"/>
      <w:r w:rsidRPr="007900CD">
        <w:t>.</w:t>
      </w:r>
    </w:p>
    <w:p w14:paraId="60B60BB3" w14:textId="77777777" w:rsidR="007900CD" w:rsidRDefault="007900CD" w:rsidP="007900CD">
      <w:pPr>
        <w:pStyle w:val="PICTURE"/>
      </w:pPr>
      <w:r>
        <w:lastRenderedPageBreak/>
        <w:drawing>
          <wp:inline distT="0" distB="0" distL="0" distR="0" wp14:anchorId="6B491A7A" wp14:editId="6D099144">
            <wp:extent cx="4415086" cy="4286791"/>
            <wp:effectExtent l="0" t="0" r="0" b="0"/>
            <wp:docPr id="95521280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12808" name="Graphic 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5086" cy="42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CDF5" w14:textId="291E566C" w:rsidR="007900CD" w:rsidRPr="00445992" w:rsidRDefault="007900CD" w:rsidP="007900CD">
      <w:pPr>
        <w:pStyle w:val="PICTURE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 w:rsidRPr="000214A2">
        <w:t xml:space="preserve"> </w:t>
      </w:r>
      <w:r>
        <w:t>—</w:t>
      </w:r>
      <w:r w:rsidRPr="00815747">
        <w:t xml:space="preserve"> </w:t>
      </w:r>
      <w:r>
        <w:t xml:space="preserve">Трафик </w:t>
      </w:r>
      <w:r w:rsidR="00DA2F06">
        <w:rPr>
          <w:lang w:val="en-US"/>
        </w:rPr>
        <w:t>ARP</w:t>
      </w:r>
      <w:r>
        <w:t xml:space="preserve"> при заходе на сайт </w:t>
      </w:r>
      <w:proofErr w:type="spellStart"/>
      <w:r>
        <w:rPr>
          <w:lang w:val="en-US"/>
        </w:rPr>
        <w:t>fstec</w:t>
      </w:r>
      <w:proofErr w:type="spellEnd"/>
      <w:r w:rsidRPr="00445992">
        <w:t>.</w:t>
      </w:r>
      <w:proofErr w:type="spellStart"/>
      <w:r>
        <w:rPr>
          <w:lang w:val="en-US"/>
        </w:rPr>
        <w:t>ru</w:t>
      </w:r>
      <w:proofErr w:type="spellEnd"/>
    </w:p>
    <w:p w14:paraId="58551E2D" w14:textId="77777777" w:rsidR="00C755B2" w:rsidRDefault="007900CD" w:rsidP="00052F06">
      <w:pPr>
        <w:pStyle w:val="MAINTEXT2"/>
        <w:ind w:left="401"/>
        <w:rPr>
          <w:lang w:val="en-US"/>
        </w:rPr>
      </w:pPr>
      <w:r w:rsidRPr="007900CD">
        <w:t>Структура наблюдаемых PDU:</w:t>
      </w:r>
    </w:p>
    <w:p w14:paraId="71E45942" w14:textId="77777777" w:rsidR="00C755B2" w:rsidRDefault="007900CD" w:rsidP="00052F06">
      <w:pPr>
        <w:pStyle w:val="MAINTEXT2"/>
        <w:ind w:left="401"/>
        <w:rPr>
          <w:lang w:val="en-US"/>
        </w:rPr>
      </w:pPr>
      <w:r w:rsidRPr="007900CD">
        <w:t xml:space="preserve">Уровень 2 (Канальный): здесь мы видим Frame с информацией об </w:t>
      </w:r>
      <w:proofErr w:type="spellStart"/>
      <w:r w:rsidRPr="007900CD">
        <w:t>общемколичестве</w:t>
      </w:r>
      <w:proofErr w:type="spellEnd"/>
      <w:r w:rsidRPr="007900CD">
        <w:t xml:space="preserve"> данных в пакете, о сети, устройстве и протоколе, Ethernet-кадр </w:t>
      </w:r>
      <w:proofErr w:type="spellStart"/>
      <w:r w:rsidRPr="007900CD">
        <w:t>сMAC</w:t>
      </w:r>
      <w:proofErr w:type="spellEnd"/>
      <w:r w:rsidRPr="007900CD">
        <w:t>-адресами отправителя и получателя.</w:t>
      </w:r>
    </w:p>
    <w:p w14:paraId="3CE01DA3" w14:textId="77777777" w:rsidR="00C755B2" w:rsidRDefault="007900CD" w:rsidP="00052F06">
      <w:pPr>
        <w:pStyle w:val="MAINTEXT2"/>
        <w:ind w:left="401"/>
        <w:rPr>
          <w:lang w:val="en-US"/>
        </w:rPr>
      </w:pPr>
      <w:r w:rsidRPr="007900CD">
        <w:t xml:space="preserve">Уровень 3 (Сетевой): Информация о типе аппаратного обеспечения, </w:t>
      </w:r>
      <w:proofErr w:type="spellStart"/>
      <w:r w:rsidRPr="007900CD">
        <w:t>типепротокола</w:t>
      </w:r>
      <w:proofErr w:type="spellEnd"/>
      <w:r w:rsidRPr="007900CD">
        <w:t xml:space="preserve">, их размер, MAC и IP-адреса отправителя и получателя, тип </w:t>
      </w:r>
      <w:proofErr w:type="gramStart"/>
      <w:r w:rsidRPr="007900CD">
        <w:t>пакета(</w:t>
      </w:r>
      <w:proofErr w:type="spellStart"/>
      <w:proofErr w:type="gramEnd"/>
      <w:r w:rsidRPr="007900CD">
        <w:t>request</w:t>
      </w:r>
      <w:proofErr w:type="spellEnd"/>
      <w:r w:rsidRPr="007900CD">
        <w:t xml:space="preserve"> 1 или </w:t>
      </w:r>
      <w:proofErr w:type="spellStart"/>
      <w:r w:rsidRPr="007900CD">
        <w:t>reply</w:t>
      </w:r>
      <w:proofErr w:type="spellEnd"/>
      <w:r w:rsidRPr="007900CD">
        <w:t xml:space="preserve"> 2)</w:t>
      </w:r>
    </w:p>
    <w:p w14:paraId="63A624B7" w14:textId="77777777" w:rsidR="00C755B2" w:rsidRDefault="007900CD" w:rsidP="00052F06">
      <w:pPr>
        <w:pStyle w:val="MAINTEXT2"/>
        <w:ind w:left="401"/>
        <w:rPr>
          <w:lang w:val="en-US"/>
        </w:rPr>
      </w:pPr>
      <w:r w:rsidRPr="007900CD">
        <w:t xml:space="preserve">1. Какие МАС-адреса присутствуют в захваченных пакетах ARP-протокола? Что означают эти адреса? Какие устройства </w:t>
      </w:r>
      <w:proofErr w:type="spellStart"/>
      <w:r w:rsidRPr="007900CD">
        <w:t>ониидентифицируют</w:t>
      </w:r>
      <w:proofErr w:type="spellEnd"/>
      <w:r w:rsidRPr="007900CD">
        <w:t>?</w:t>
      </w:r>
    </w:p>
    <w:p w14:paraId="36A5FC22" w14:textId="77777777" w:rsidR="00C755B2" w:rsidRDefault="007900CD" w:rsidP="00052F06">
      <w:pPr>
        <w:pStyle w:val="MAINTEXT2"/>
        <w:ind w:left="401"/>
        <w:rPr>
          <w:lang w:val="en-US"/>
        </w:rPr>
      </w:pPr>
      <w:r w:rsidRPr="007900CD">
        <w:t xml:space="preserve">- </w:t>
      </w:r>
      <w:proofErr w:type="spellStart"/>
      <w:r w:rsidRPr="007900CD">
        <w:t>Sender</w:t>
      </w:r>
      <w:proofErr w:type="spellEnd"/>
      <w:r w:rsidRPr="007900CD">
        <w:t xml:space="preserve"> MAC Address (MAC-адрес отправителя): это устройство, </w:t>
      </w:r>
      <w:proofErr w:type="spellStart"/>
      <w:r w:rsidRPr="007900CD">
        <w:t>котороевыполнило</w:t>
      </w:r>
      <w:proofErr w:type="spellEnd"/>
      <w:r w:rsidRPr="007900CD">
        <w:t xml:space="preserve"> ARP-запрос или ответ. Это может быть компьютер, </w:t>
      </w:r>
      <w:proofErr w:type="spellStart"/>
      <w:proofErr w:type="gramStart"/>
      <w:r w:rsidRPr="007900CD">
        <w:t>маршрутизатор,сервер</w:t>
      </w:r>
      <w:proofErr w:type="spellEnd"/>
      <w:proofErr w:type="gramEnd"/>
      <w:r w:rsidRPr="007900CD">
        <w:t xml:space="preserve"> или любое другое сетевое устройство, которое участвует в </w:t>
      </w:r>
      <w:proofErr w:type="spellStart"/>
      <w:r w:rsidRPr="007900CD">
        <w:t>процессеразрешения</w:t>
      </w:r>
      <w:proofErr w:type="spellEnd"/>
      <w:r w:rsidRPr="007900CD">
        <w:t xml:space="preserve"> IP-адресов в МАС-адреса.</w:t>
      </w:r>
    </w:p>
    <w:p w14:paraId="12F5AB88" w14:textId="77777777" w:rsidR="00062E16" w:rsidRDefault="007900CD" w:rsidP="00052F06">
      <w:pPr>
        <w:pStyle w:val="MAINTEXT2"/>
        <w:ind w:left="401"/>
      </w:pPr>
      <w:r w:rsidRPr="007900CD">
        <w:t>- Target MAC Address (MAC-адрес получателя): В случае ARP-</w:t>
      </w:r>
      <w:r w:rsidRPr="007900CD">
        <w:lastRenderedPageBreak/>
        <w:t xml:space="preserve">запроса </w:t>
      </w:r>
      <w:proofErr w:type="spellStart"/>
      <w:r w:rsidRPr="007900CD">
        <w:t>это</w:t>
      </w:r>
      <w:r w:rsidR="00C755B2">
        <w:t xml:space="preserve"> </w:t>
      </w:r>
      <w:r w:rsidRPr="007900CD">
        <w:t>широковещательны</w:t>
      </w:r>
      <w:proofErr w:type="spellEnd"/>
      <w:r w:rsidRPr="007900CD">
        <w:t xml:space="preserve">й адрес, что означает, что запрос отправляется </w:t>
      </w:r>
      <w:proofErr w:type="spellStart"/>
      <w:r w:rsidRPr="007900CD">
        <w:t>всемустройствам</w:t>
      </w:r>
      <w:proofErr w:type="spellEnd"/>
      <w:r w:rsidRPr="007900CD">
        <w:t xml:space="preserve"> в сети. В случае ARP-ответа, это МАС-адрес устройства, </w:t>
      </w:r>
      <w:proofErr w:type="spellStart"/>
      <w:r w:rsidRPr="007900CD">
        <w:t>котороезапрашивало</w:t>
      </w:r>
      <w:proofErr w:type="spellEnd"/>
      <w:r w:rsidRPr="007900CD">
        <w:t xml:space="preserve"> соответствующий IP-адрес.</w:t>
      </w:r>
    </w:p>
    <w:p w14:paraId="04E20856" w14:textId="77777777" w:rsidR="0009229F" w:rsidRDefault="007900CD" w:rsidP="00052F06">
      <w:pPr>
        <w:pStyle w:val="MAINTEXT2"/>
        <w:ind w:left="401"/>
      </w:pPr>
      <w:r w:rsidRPr="007900CD">
        <w:t xml:space="preserve">2. Какие МАС-адреса присутствуют в захваченных HTTP-пакетах и </w:t>
      </w:r>
      <w:proofErr w:type="spellStart"/>
      <w:r w:rsidRPr="007900CD">
        <w:t>чтоозначают</w:t>
      </w:r>
      <w:proofErr w:type="spellEnd"/>
      <w:r w:rsidRPr="007900CD">
        <w:t xml:space="preserve"> эти адреса? Что означают эти адреса? Какие устройства </w:t>
      </w:r>
      <w:proofErr w:type="spellStart"/>
      <w:r w:rsidRPr="007900CD">
        <w:t>ониидентифицируют</w:t>
      </w:r>
      <w:proofErr w:type="spellEnd"/>
      <w:r w:rsidRPr="007900CD">
        <w:t>?</w:t>
      </w:r>
    </w:p>
    <w:p w14:paraId="3A32A9E6" w14:textId="158E0853" w:rsidR="00062E16" w:rsidRDefault="007900CD" w:rsidP="00052F06">
      <w:pPr>
        <w:pStyle w:val="MAINTEXT2"/>
        <w:ind w:left="401"/>
      </w:pPr>
      <w:r w:rsidRPr="007900CD">
        <w:t xml:space="preserve">В HTTP-пакетах присутствуют MAC-адреса, которые выполняют </w:t>
      </w:r>
      <w:proofErr w:type="spellStart"/>
      <w:r w:rsidRPr="007900CD">
        <w:t>функциюидентификации</w:t>
      </w:r>
      <w:proofErr w:type="spellEnd"/>
      <w:r w:rsidRPr="007900CD">
        <w:t xml:space="preserve"> отправителя и получателя данных пакетов. В данном </w:t>
      </w:r>
      <w:proofErr w:type="spellStart"/>
      <w:r w:rsidRPr="007900CD">
        <w:t>контекстена</w:t>
      </w:r>
      <w:proofErr w:type="spellEnd"/>
      <w:r w:rsidRPr="007900CD">
        <w:t xml:space="preserve"> обеих сторонах обмена можно наблюдать MAC-адреса </w:t>
      </w:r>
      <w:proofErr w:type="spellStart"/>
      <w:r w:rsidRPr="007900CD">
        <w:t>маршрутизаторавнутри</w:t>
      </w:r>
      <w:proofErr w:type="spellEnd"/>
      <w:r w:rsidRPr="007900CD">
        <w:t xml:space="preserve"> локальной сети и MAC-адрес компьютера. Эти MAC-адреса </w:t>
      </w:r>
      <w:proofErr w:type="spellStart"/>
      <w:proofErr w:type="gramStart"/>
      <w:r w:rsidRPr="007900CD">
        <w:t>указывают,от</w:t>
      </w:r>
      <w:proofErr w:type="spellEnd"/>
      <w:proofErr w:type="gramEnd"/>
      <w:r w:rsidRPr="007900CD">
        <w:t xml:space="preserve"> каких сетевых интерфейсов идут данные HTTP-пакеты и на какие </w:t>
      </w:r>
      <w:proofErr w:type="spellStart"/>
      <w:r w:rsidRPr="007900CD">
        <w:t>сетевыеустройства</w:t>
      </w:r>
      <w:proofErr w:type="spellEnd"/>
      <w:r w:rsidRPr="007900CD">
        <w:t xml:space="preserve"> они направлены.</w:t>
      </w:r>
    </w:p>
    <w:p w14:paraId="6B82D764" w14:textId="77777777" w:rsidR="0009229F" w:rsidRDefault="007900CD" w:rsidP="00052F06">
      <w:pPr>
        <w:pStyle w:val="MAINTEXT2"/>
        <w:ind w:left="401"/>
      </w:pPr>
      <w:r w:rsidRPr="007900CD">
        <w:t>3. Для чего ARP-запрос содержит IP-адрес источника?</w:t>
      </w:r>
    </w:p>
    <w:p w14:paraId="59BA720C" w14:textId="0967E235" w:rsidR="007900CD" w:rsidRDefault="007900CD" w:rsidP="00052F06">
      <w:pPr>
        <w:pStyle w:val="MAINTEXT2"/>
        <w:ind w:left="401"/>
        <w:rPr>
          <w:lang w:val="en-US"/>
        </w:rPr>
      </w:pPr>
      <w:r w:rsidRPr="007900CD">
        <w:t>IP-адрес источника в ARP-запросе используется для определения MAC-адреса</w:t>
      </w:r>
      <w:r w:rsidR="003714E3">
        <w:t xml:space="preserve"> </w:t>
      </w:r>
      <w:r w:rsidRPr="007900CD">
        <w:t>устройства, связанного с этим IP-адресом в локальной сети.</w:t>
      </w:r>
    </w:p>
    <w:p w14:paraId="40E8D4E9" w14:textId="2C3C04C4" w:rsidR="005C54BD" w:rsidRDefault="005C54BD" w:rsidP="005C54BD">
      <w:pPr>
        <w:pStyle w:val="DIV1"/>
      </w:pPr>
      <w:r>
        <w:t>Выводы</w:t>
      </w:r>
    </w:p>
    <w:p w14:paraId="743D4F58" w14:textId="090AF512" w:rsidR="005C54BD" w:rsidRDefault="005C54BD" w:rsidP="005C54BD">
      <w:pPr>
        <w:pStyle w:val="MAINTEXT1"/>
      </w:pPr>
      <w:r>
        <w:t>В ходе выполнения лабораторной работы была достигнута цель по изучению</w:t>
      </w:r>
      <w:r>
        <w:t xml:space="preserve"> </w:t>
      </w:r>
      <w:r>
        <w:t>структуры протокольных блоков данных через анализ реального сетевого</w:t>
      </w:r>
      <w:r>
        <w:t xml:space="preserve"> </w:t>
      </w:r>
      <w:r>
        <w:t xml:space="preserve">трафика с использованием </w:t>
      </w:r>
      <w:proofErr w:type="spellStart"/>
      <w:r>
        <w:t>Wireshark</w:t>
      </w:r>
      <w:proofErr w:type="spellEnd"/>
      <w:r>
        <w:t>. На практике исследованы ключевые</w:t>
      </w:r>
      <w:r>
        <w:t xml:space="preserve"> </w:t>
      </w:r>
      <w:r>
        <w:t>протоколы сетевого взаимодействия:</w:t>
      </w:r>
    </w:p>
    <w:p w14:paraId="69C880F3" w14:textId="66A7D475" w:rsidR="005C54BD" w:rsidRDefault="005C54BD" w:rsidP="00C615BB">
      <w:pPr>
        <w:pStyle w:val="LIST1"/>
      </w:pPr>
      <w:r>
        <w:t>ICMP (</w:t>
      </w:r>
      <w:proofErr w:type="spellStart"/>
      <w:r>
        <w:t>ping</w:t>
      </w:r>
      <w:proofErr w:type="spellEnd"/>
      <w:r>
        <w:t>/</w:t>
      </w:r>
      <w:proofErr w:type="spellStart"/>
      <w:r>
        <w:t>traceroute</w:t>
      </w:r>
      <w:proofErr w:type="spellEnd"/>
      <w:r>
        <w:t>): Установлены различия в механизмах работы</w:t>
      </w:r>
      <w:r>
        <w:t xml:space="preserve"> </w:t>
      </w:r>
      <w:r>
        <w:t xml:space="preserve">утилит </w:t>
      </w:r>
      <w:proofErr w:type="spellStart"/>
      <w:r>
        <w:t>ping</w:t>
      </w:r>
      <w:proofErr w:type="spellEnd"/>
      <w:r>
        <w:t xml:space="preserve"> (использующей запросы </w:t>
      </w:r>
      <w:proofErr w:type="spellStart"/>
      <w:r>
        <w:t>Echo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/</w:t>
      </w:r>
      <w:proofErr w:type="spellStart"/>
      <w:r>
        <w:t>Reply</w:t>
      </w:r>
      <w:proofErr w:type="spellEnd"/>
      <w:r>
        <w:t xml:space="preserve">) и </w:t>
      </w:r>
      <w:proofErr w:type="spellStart"/>
      <w:r>
        <w:t>traceroute</w:t>
      </w:r>
      <w:proofErr w:type="spellEnd"/>
      <w:r>
        <w:t xml:space="preserve"> </w:t>
      </w:r>
      <w:r>
        <w:t xml:space="preserve">(основанной на анализе ICMP-ошибок "Time </w:t>
      </w:r>
      <w:proofErr w:type="spellStart"/>
      <w:r>
        <w:t>Exceeded</w:t>
      </w:r>
      <w:proofErr w:type="spellEnd"/>
      <w:r>
        <w:t>"). Определены</w:t>
      </w:r>
      <w:r>
        <w:t xml:space="preserve"> </w:t>
      </w:r>
      <w:r>
        <w:t>условия фрагментации пакетов и зависимость количества фрагментов от</w:t>
      </w:r>
      <w:r>
        <w:t xml:space="preserve"> </w:t>
      </w:r>
      <w:r>
        <w:t>их размера.</w:t>
      </w:r>
    </w:p>
    <w:p w14:paraId="420D7226" w14:textId="6D407CF0" w:rsidR="005C54BD" w:rsidRDefault="005C54BD" w:rsidP="00C615BB">
      <w:pPr>
        <w:pStyle w:val="LIST1"/>
      </w:pPr>
      <w:r>
        <w:t>HTTP: Проанализирована структура HTTP-запросов и ответов, включая</w:t>
      </w:r>
      <w:r>
        <w:t xml:space="preserve"> </w:t>
      </w:r>
      <w:r>
        <w:t>процесс установки TCP-соединения и особенности кеширования при</w:t>
      </w:r>
      <w:r>
        <w:t xml:space="preserve"> </w:t>
      </w:r>
      <w:r>
        <w:t>повторных обращениях к ресурсу.</w:t>
      </w:r>
    </w:p>
    <w:p w14:paraId="14B5BECC" w14:textId="28E8F5F8" w:rsidR="005C54BD" w:rsidRDefault="005C54BD" w:rsidP="00C615BB">
      <w:pPr>
        <w:pStyle w:val="LIST1"/>
      </w:pPr>
      <w:r>
        <w:t>DNS: Изучены типы DNS-запросов (A, AAAA, MX и др.) и их роль в</w:t>
      </w:r>
      <w:r>
        <w:t xml:space="preserve"> </w:t>
      </w:r>
      <w:r>
        <w:t>преобразовании доменных имен в IP-адреса. Продемонстрирована</w:t>
      </w:r>
      <w:r>
        <w:t xml:space="preserve"> </w:t>
      </w:r>
      <w:r>
        <w:lastRenderedPageBreak/>
        <w:t>важность DNS-кэширования для оптимизации трафика.</w:t>
      </w:r>
    </w:p>
    <w:p w14:paraId="720EA279" w14:textId="5C18F920" w:rsidR="005C54BD" w:rsidRDefault="005C54BD" w:rsidP="00C615BB">
      <w:pPr>
        <w:pStyle w:val="LIST1"/>
      </w:pPr>
      <w:r>
        <w:t>ARP: Выявлен принцип разрешения IP-адресов в MAC-адреса в</w:t>
      </w:r>
      <w:r>
        <w:t xml:space="preserve"> </w:t>
      </w:r>
      <w:r>
        <w:t>локальной сети, а также роль широковещательных запросов в этом</w:t>
      </w:r>
      <w:r>
        <w:t xml:space="preserve"> </w:t>
      </w:r>
      <w:r>
        <w:t>процессе.</w:t>
      </w:r>
    </w:p>
    <w:p w14:paraId="40259C40" w14:textId="73722953" w:rsidR="005C54BD" w:rsidRPr="005C54BD" w:rsidRDefault="005C54BD" w:rsidP="005C54BD">
      <w:pPr>
        <w:pStyle w:val="MAINTEXT1"/>
      </w:pPr>
      <w:r>
        <w:t>Работа подтвердила, что анализ сетевого трафика позволяет наглядно изучать</w:t>
      </w:r>
      <w:r>
        <w:t xml:space="preserve"> </w:t>
      </w:r>
      <w:r>
        <w:t>архитектуру сетевых протоколов, диагностировать проблемы и оптимизировать</w:t>
      </w:r>
      <w:r>
        <w:t xml:space="preserve"> </w:t>
      </w:r>
      <w:r>
        <w:t xml:space="preserve">сетевое взаимодействие. Полученные навыки использования </w:t>
      </w:r>
      <w:proofErr w:type="spellStart"/>
      <w:r>
        <w:t>Wireshark</w:t>
      </w:r>
      <w:proofErr w:type="spellEnd"/>
      <w:r>
        <w:t xml:space="preserve"> </w:t>
      </w:r>
      <w:r>
        <w:t>являются основой для дальнейшего освоения методик мониторинга и</w:t>
      </w:r>
      <w:r>
        <w:t xml:space="preserve"> </w:t>
      </w:r>
      <w:r>
        <w:t>безопасности компьютерных сетей.</w:t>
      </w:r>
    </w:p>
    <w:sectPr w:rsidR="005C54BD" w:rsidRPr="005C54BD" w:rsidSect="00271C67">
      <w:type w:val="continuous"/>
      <w:pgSz w:w="11909" w:h="16834"/>
      <w:pgMar w:top="1134" w:right="851" w:bottom="1134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77D191" w14:textId="77777777" w:rsidR="00934C58" w:rsidRDefault="00934C58" w:rsidP="0002180F">
      <w:r>
        <w:separator/>
      </w:r>
    </w:p>
  </w:endnote>
  <w:endnote w:type="continuationSeparator" w:id="0">
    <w:p w14:paraId="2A387AF4" w14:textId="77777777" w:rsidR="00934C58" w:rsidRDefault="00934C58" w:rsidP="00021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418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04BC02DD" w14:textId="77777777" w:rsidR="0002180F" w:rsidRPr="00C72183" w:rsidRDefault="0002180F" w:rsidP="00C72183">
        <w:pPr>
          <w:pStyle w:val="Footer"/>
          <w:widowControl w:val="0"/>
          <w:jc w:val="center"/>
          <w:rPr>
            <w:sz w:val="28"/>
            <w:szCs w:val="28"/>
          </w:rPr>
        </w:pPr>
        <w:r w:rsidRPr="00C72183">
          <w:rPr>
            <w:sz w:val="28"/>
            <w:szCs w:val="28"/>
          </w:rPr>
          <w:fldChar w:fldCharType="begin"/>
        </w:r>
        <w:r w:rsidRPr="00C72183">
          <w:rPr>
            <w:sz w:val="28"/>
            <w:szCs w:val="28"/>
          </w:rPr>
          <w:instrText>PAGE   \* MERGEFORMAT</w:instrText>
        </w:r>
        <w:r w:rsidRPr="00C72183">
          <w:rPr>
            <w:sz w:val="28"/>
            <w:szCs w:val="28"/>
          </w:rPr>
          <w:fldChar w:fldCharType="separate"/>
        </w:r>
        <w:r w:rsidRPr="00C72183">
          <w:rPr>
            <w:sz w:val="28"/>
            <w:szCs w:val="28"/>
          </w:rPr>
          <w:t>2</w:t>
        </w:r>
        <w:r w:rsidRPr="00C72183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95FB98" w14:textId="77777777" w:rsidR="00934C58" w:rsidRDefault="00934C58" w:rsidP="0002180F">
      <w:r>
        <w:separator/>
      </w:r>
    </w:p>
  </w:footnote>
  <w:footnote w:type="continuationSeparator" w:id="0">
    <w:p w14:paraId="2D6895A1" w14:textId="77777777" w:rsidR="00934C58" w:rsidRDefault="00934C58" w:rsidP="000218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1186D"/>
    <w:multiLevelType w:val="multilevel"/>
    <w:tmpl w:val="15747C00"/>
    <w:styleLink w:val="CurrentList2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hanging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" w15:restartNumberingAfterBreak="0">
    <w:nsid w:val="0A5463D4"/>
    <w:multiLevelType w:val="multilevel"/>
    <w:tmpl w:val="59A48116"/>
    <w:styleLink w:val="CurrentList3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" w15:restartNumberingAfterBreak="0">
    <w:nsid w:val="0BC40701"/>
    <w:multiLevelType w:val="multilevel"/>
    <w:tmpl w:val="5FE42CB0"/>
    <w:styleLink w:val="CurrentList3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89" w:hanging="26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" w15:restartNumberingAfterBreak="0">
    <w:nsid w:val="0C4276D9"/>
    <w:multiLevelType w:val="hybridMultilevel"/>
    <w:tmpl w:val="4680EBB8"/>
    <w:lvl w:ilvl="0" w:tplc="790A116E">
      <w:start w:val="1"/>
      <w:numFmt w:val="decimal"/>
      <w:pStyle w:val="RESOURCESLIST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CB4AA1"/>
    <w:multiLevelType w:val="multilevel"/>
    <w:tmpl w:val="F88A751A"/>
    <w:styleLink w:val="CurrentList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5" w15:restartNumberingAfterBreak="0">
    <w:nsid w:val="0E5F1323"/>
    <w:multiLevelType w:val="multilevel"/>
    <w:tmpl w:val="55120116"/>
    <w:lvl w:ilvl="0">
      <w:start w:val="1"/>
      <w:numFmt w:val="decimal"/>
      <w:pStyle w:val="DIV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DIV2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6" w15:restartNumberingAfterBreak="0">
    <w:nsid w:val="0FCB7F39"/>
    <w:multiLevelType w:val="multilevel"/>
    <w:tmpl w:val="A6B05840"/>
    <w:styleLink w:val="CurrentList1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334" w:firstLine="375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7" w15:restartNumberingAfterBreak="0">
    <w:nsid w:val="13AF6449"/>
    <w:multiLevelType w:val="multilevel"/>
    <w:tmpl w:val="732A73B8"/>
    <w:styleLink w:val="CurrentList3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8" w15:restartNumberingAfterBreak="0">
    <w:nsid w:val="14B4780D"/>
    <w:multiLevelType w:val="multilevel"/>
    <w:tmpl w:val="641C174C"/>
    <w:styleLink w:val="CurrentList7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73918DE"/>
    <w:multiLevelType w:val="multilevel"/>
    <w:tmpl w:val="5E94C5D4"/>
    <w:styleLink w:val="CurrentList2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0" w15:restartNumberingAfterBreak="0">
    <w:nsid w:val="1DCD7FF8"/>
    <w:multiLevelType w:val="multilevel"/>
    <w:tmpl w:val="1FD6A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1DFF0783"/>
    <w:multiLevelType w:val="multilevel"/>
    <w:tmpl w:val="B53C57F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2" w15:restartNumberingAfterBreak="0">
    <w:nsid w:val="20E65CBE"/>
    <w:multiLevelType w:val="multilevel"/>
    <w:tmpl w:val="DF8CB8D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1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3" w15:restartNumberingAfterBreak="0">
    <w:nsid w:val="2960125A"/>
    <w:multiLevelType w:val="multilevel"/>
    <w:tmpl w:val="7FB81ED2"/>
    <w:styleLink w:val="CurrentList1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74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4" w15:restartNumberingAfterBreak="0">
    <w:nsid w:val="2A5C4BAB"/>
    <w:multiLevelType w:val="multilevel"/>
    <w:tmpl w:val="1190FD26"/>
    <w:styleLink w:val="CurrentList9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EEB2C81"/>
    <w:multiLevelType w:val="multilevel"/>
    <w:tmpl w:val="59A48116"/>
    <w:styleLink w:val="CurrentList2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6" w15:restartNumberingAfterBreak="0">
    <w:nsid w:val="2F593333"/>
    <w:multiLevelType w:val="multilevel"/>
    <w:tmpl w:val="5DFCF6AE"/>
    <w:styleLink w:val="CurrentList1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666" w:firstLine="43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7" w15:restartNumberingAfterBreak="0">
    <w:nsid w:val="31013E37"/>
    <w:multiLevelType w:val="multilevel"/>
    <w:tmpl w:val="DAC8D740"/>
    <w:styleLink w:val="CurrentList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8" w15:restartNumberingAfterBreak="0">
    <w:nsid w:val="33D062A7"/>
    <w:multiLevelType w:val="multilevel"/>
    <w:tmpl w:val="BD62DB8A"/>
    <w:styleLink w:val="CurrentList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19" w15:restartNumberingAfterBreak="0">
    <w:nsid w:val="35C15BA6"/>
    <w:multiLevelType w:val="multilevel"/>
    <w:tmpl w:val="6CAC7D6E"/>
    <w:styleLink w:val="CurrentList1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0" w15:restartNumberingAfterBreak="0">
    <w:nsid w:val="37894143"/>
    <w:multiLevelType w:val="multilevel"/>
    <w:tmpl w:val="9732F2CA"/>
    <w:styleLink w:val="CurrentList1"/>
    <w:lvl w:ilvl="0">
      <w:start w:val="1"/>
      <w:numFmt w:val="decimal"/>
      <w:lvlText w:val="%1"/>
      <w:lvlJc w:val="left"/>
      <w:pPr>
        <w:ind w:left="476" w:hanging="4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1" w15:restartNumberingAfterBreak="0">
    <w:nsid w:val="38375D7F"/>
    <w:multiLevelType w:val="multilevel"/>
    <w:tmpl w:val="34A61B02"/>
    <w:styleLink w:val="CurrentList1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2" w15:restartNumberingAfterBreak="0">
    <w:nsid w:val="399E1C6F"/>
    <w:multiLevelType w:val="multilevel"/>
    <w:tmpl w:val="45E28684"/>
    <w:styleLink w:val="CurrentList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3" w15:restartNumberingAfterBreak="0">
    <w:nsid w:val="3D6C06FE"/>
    <w:multiLevelType w:val="multilevel"/>
    <w:tmpl w:val="BB96DC46"/>
    <w:styleLink w:val="CurrentList2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4" w15:restartNumberingAfterBreak="0">
    <w:nsid w:val="47901D18"/>
    <w:multiLevelType w:val="multilevel"/>
    <w:tmpl w:val="DF8CB8D4"/>
    <w:styleLink w:val="CurrentList4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9" w:hanging="289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5" w15:restartNumberingAfterBreak="0">
    <w:nsid w:val="4AFF5315"/>
    <w:multiLevelType w:val="multilevel"/>
    <w:tmpl w:val="34A61B02"/>
    <w:styleLink w:val="CurrentList1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6" w15:restartNumberingAfterBreak="0">
    <w:nsid w:val="4B7A5A5F"/>
    <w:multiLevelType w:val="multilevel"/>
    <w:tmpl w:val="66CC05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009" w:hanging="289"/>
      </w:pPr>
      <w:rPr>
        <w:rFonts w:ascii="Symbol" w:hAnsi="Symbol"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7" w15:restartNumberingAfterBreak="0">
    <w:nsid w:val="4D741980"/>
    <w:multiLevelType w:val="multilevel"/>
    <w:tmpl w:val="45E28684"/>
    <w:styleLink w:val="CurrentList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8" w15:restartNumberingAfterBreak="0">
    <w:nsid w:val="57052BB6"/>
    <w:multiLevelType w:val="multilevel"/>
    <w:tmpl w:val="8DE2939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4" w:hanging="4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29" w15:restartNumberingAfterBreak="0">
    <w:nsid w:val="5B00686A"/>
    <w:multiLevelType w:val="multilevel"/>
    <w:tmpl w:val="4C7CB300"/>
    <w:styleLink w:val="CurrentList2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0" w15:restartNumberingAfterBreak="0">
    <w:nsid w:val="5BA63248"/>
    <w:multiLevelType w:val="multilevel"/>
    <w:tmpl w:val="428685D6"/>
    <w:styleLink w:val="CurrentList2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3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1" w15:restartNumberingAfterBreak="0">
    <w:nsid w:val="5E367F18"/>
    <w:multiLevelType w:val="multilevel"/>
    <w:tmpl w:val="D586EE46"/>
    <w:styleLink w:val="CurrentList2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2" w15:restartNumberingAfterBreak="0">
    <w:nsid w:val="5FBA4019"/>
    <w:multiLevelType w:val="multilevel"/>
    <w:tmpl w:val="862A619A"/>
    <w:styleLink w:val="CurrentList2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3" w15:restartNumberingAfterBreak="0">
    <w:nsid w:val="61FA02C4"/>
    <w:multiLevelType w:val="multilevel"/>
    <w:tmpl w:val="8CECAA42"/>
    <w:styleLink w:val="CurrentList1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4" w15:restartNumberingAfterBreak="0">
    <w:nsid w:val="62EF2B83"/>
    <w:multiLevelType w:val="multilevel"/>
    <w:tmpl w:val="B05677BE"/>
    <w:styleLink w:val="CurrentList3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5" w15:restartNumberingAfterBreak="0">
    <w:nsid w:val="635454D3"/>
    <w:multiLevelType w:val="multilevel"/>
    <w:tmpl w:val="290AE884"/>
    <w:styleLink w:val="CurrentList8"/>
    <w:lvl w:ilvl="0">
      <w:start w:val="1"/>
      <w:numFmt w:val="decimal"/>
      <w:lvlText w:val="%1."/>
      <w:lvlJc w:val="left"/>
      <w:pPr>
        <w:ind w:left="760" w:hanging="357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64AE2365"/>
    <w:multiLevelType w:val="multilevel"/>
    <w:tmpl w:val="FCA0400A"/>
    <w:styleLink w:val="CurrentList3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2121" w:hanging="100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7" w15:restartNumberingAfterBreak="0">
    <w:nsid w:val="651478DC"/>
    <w:multiLevelType w:val="multilevel"/>
    <w:tmpl w:val="641C174C"/>
    <w:styleLink w:val="CurrentList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580254C"/>
    <w:multiLevelType w:val="multilevel"/>
    <w:tmpl w:val="2CB47B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pStyle w:val="LIST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39" w15:restartNumberingAfterBreak="0">
    <w:nsid w:val="66453826"/>
    <w:multiLevelType w:val="multilevel"/>
    <w:tmpl w:val="98EC0A66"/>
    <w:styleLink w:val="CurrentList3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86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0" w15:restartNumberingAfterBreak="0">
    <w:nsid w:val="6B70767F"/>
    <w:multiLevelType w:val="multilevel"/>
    <w:tmpl w:val="34A61B02"/>
    <w:styleLink w:val="CurrentList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1" w15:restartNumberingAfterBreak="0">
    <w:nsid w:val="6B8F11A3"/>
    <w:multiLevelType w:val="multilevel"/>
    <w:tmpl w:val="2CB47BAA"/>
    <w:styleLink w:val="CurrentList3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06" w:hanging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2" w15:restartNumberingAfterBreak="0">
    <w:nsid w:val="6E480333"/>
    <w:multiLevelType w:val="multilevel"/>
    <w:tmpl w:val="9D8216A4"/>
    <w:styleLink w:val="CurrentList2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00" w:hanging="291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3" w15:restartNumberingAfterBreak="0">
    <w:nsid w:val="6FD639D3"/>
    <w:multiLevelType w:val="multilevel"/>
    <w:tmpl w:val="15BE940C"/>
    <w:styleLink w:val="CurrentList3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418" w:hanging="29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4" w15:restartNumberingAfterBreak="0">
    <w:nsid w:val="73501DBE"/>
    <w:multiLevelType w:val="multilevel"/>
    <w:tmpl w:val="D3166AD8"/>
    <w:styleLink w:val="CurrentList27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069" w:firstLine="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5" w15:restartNumberingAfterBreak="0">
    <w:nsid w:val="787E4A18"/>
    <w:multiLevelType w:val="multilevel"/>
    <w:tmpl w:val="6B3EA130"/>
    <w:styleLink w:val="CurrentList3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61" w:hanging="24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6" w15:restartNumberingAfterBreak="0">
    <w:nsid w:val="79807A8D"/>
    <w:multiLevelType w:val="multilevel"/>
    <w:tmpl w:val="3954D3D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10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" w:hanging="47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7" w15:restartNumberingAfterBreak="0">
    <w:nsid w:val="7CF47E10"/>
    <w:multiLevelType w:val="multilevel"/>
    <w:tmpl w:val="C5C0FDA6"/>
    <w:styleLink w:val="CurrentList1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09" w:firstLine="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abstractNum w:abstractNumId="48" w15:restartNumberingAfterBreak="0">
    <w:nsid w:val="7D38337E"/>
    <w:multiLevelType w:val="multilevel"/>
    <w:tmpl w:val="1D0CD264"/>
    <w:styleLink w:val="CurrentList3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35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476"/>
      </w:pPr>
      <w:rPr>
        <w:rFonts w:hint="default"/>
      </w:rPr>
    </w:lvl>
    <w:lvl w:ilvl="3">
      <w:start w:val="1"/>
      <w:numFmt w:val="decimal"/>
      <w:lvlRestart w:val="2"/>
      <w:suff w:val="space"/>
      <w:lvlText w:val="%4."/>
      <w:lvlJc w:val="left"/>
      <w:pPr>
        <w:ind w:left="1355" w:hanging="23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28" w:hanging="4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6" w:hanging="47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04" w:hanging="4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2" w:hanging="47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" w:hanging="476"/>
      </w:pPr>
      <w:rPr>
        <w:rFonts w:hint="default"/>
      </w:rPr>
    </w:lvl>
  </w:abstractNum>
  <w:num w:numId="1" w16cid:durableId="826550899">
    <w:abstractNumId w:val="28"/>
  </w:num>
  <w:num w:numId="2" w16cid:durableId="1778862918">
    <w:abstractNumId w:val="10"/>
  </w:num>
  <w:num w:numId="3" w16cid:durableId="1675188493">
    <w:abstractNumId w:val="3"/>
  </w:num>
  <w:num w:numId="4" w16cid:durableId="204874481">
    <w:abstractNumId w:val="20"/>
  </w:num>
  <w:num w:numId="5" w16cid:durableId="342320140">
    <w:abstractNumId w:val="18"/>
  </w:num>
  <w:num w:numId="6" w16cid:durableId="269241816">
    <w:abstractNumId w:val="46"/>
  </w:num>
  <w:num w:numId="7" w16cid:durableId="1427111972">
    <w:abstractNumId w:val="17"/>
  </w:num>
  <w:num w:numId="8" w16cid:durableId="1588534881">
    <w:abstractNumId w:val="5"/>
  </w:num>
  <w:num w:numId="9" w16cid:durableId="1081491719">
    <w:abstractNumId w:val="22"/>
  </w:num>
  <w:num w:numId="10" w16cid:durableId="1411538006">
    <w:abstractNumId w:val="27"/>
  </w:num>
  <w:num w:numId="11" w16cid:durableId="897278816">
    <w:abstractNumId w:val="37"/>
  </w:num>
  <w:num w:numId="12" w16cid:durableId="1840925302">
    <w:abstractNumId w:val="8"/>
  </w:num>
  <w:num w:numId="13" w16cid:durableId="474226712">
    <w:abstractNumId w:val="35"/>
  </w:num>
  <w:num w:numId="14" w16cid:durableId="1414813695">
    <w:abstractNumId w:val="14"/>
  </w:num>
  <w:num w:numId="15" w16cid:durableId="2029140421">
    <w:abstractNumId w:val="11"/>
  </w:num>
  <w:num w:numId="16" w16cid:durableId="1564606648">
    <w:abstractNumId w:val="13"/>
  </w:num>
  <w:num w:numId="17" w16cid:durableId="2144032533">
    <w:abstractNumId w:val="4"/>
  </w:num>
  <w:num w:numId="18" w16cid:durableId="593513759">
    <w:abstractNumId w:val="47"/>
  </w:num>
  <w:num w:numId="19" w16cid:durableId="1243103782">
    <w:abstractNumId w:val="19"/>
  </w:num>
  <w:num w:numId="20" w16cid:durableId="132602714">
    <w:abstractNumId w:val="6"/>
  </w:num>
  <w:num w:numId="21" w16cid:durableId="203757517">
    <w:abstractNumId w:val="16"/>
  </w:num>
  <w:num w:numId="22" w16cid:durableId="344332236">
    <w:abstractNumId w:val="33"/>
  </w:num>
  <w:num w:numId="23" w16cid:durableId="664553572">
    <w:abstractNumId w:val="25"/>
  </w:num>
  <w:num w:numId="24" w16cid:durableId="954361554">
    <w:abstractNumId w:val="21"/>
  </w:num>
  <w:num w:numId="25" w16cid:durableId="158230601">
    <w:abstractNumId w:val="40"/>
  </w:num>
  <w:num w:numId="26" w16cid:durableId="327175477">
    <w:abstractNumId w:val="42"/>
  </w:num>
  <w:num w:numId="27" w16cid:durableId="932670009">
    <w:abstractNumId w:val="12"/>
  </w:num>
  <w:num w:numId="28" w16cid:durableId="1737165703">
    <w:abstractNumId w:val="38"/>
  </w:num>
  <w:num w:numId="29" w16cid:durableId="1448044927">
    <w:abstractNumId w:val="32"/>
  </w:num>
  <w:num w:numId="30" w16cid:durableId="68162872">
    <w:abstractNumId w:val="0"/>
  </w:num>
  <w:num w:numId="31" w16cid:durableId="1430814511">
    <w:abstractNumId w:val="23"/>
  </w:num>
  <w:num w:numId="32" w16cid:durableId="2067561520">
    <w:abstractNumId w:val="29"/>
  </w:num>
  <w:num w:numId="33" w16cid:durableId="1569653063">
    <w:abstractNumId w:val="31"/>
  </w:num>
  <w:num w:numId="34" w16cid:durableId="2135099601">
    <w:abstractNumId w:val="30"/>
  </w:num>
  <w:num w:numId="35" w16cid:durableId="287586944">
    <w:abstractNumId w:val="44"/>
  </w:num>
  <w:num w:numId="36" w16cid:durableId="264965699">
    <w:abstractNumId w:val="9"/>
  </w:num>
  <w:num w:numId="37" w16cid:durableId="1424570135">
    <w:abstractNumId w:val="15"/>
  </w:num>
  <w:num w:numId="38" w16cid:durableId="672732105">
    <w:abstractNumId w:val="7"/>
  </w:num>
  <w:num w:numId="39" w16cid:durableId="82729610">
    <w:abstractNumId w:val="36"/>
  </w:num>
  <w:num w:numId="40" w16cid:durableId="2141655344">
    <w:abstractNumId w:val="48"/>
  </w:num>
  <w:num w:numId="41" w16cid:durableId="1222523718">
    <w:abstractNumId w:val="45"/>
  </w:num>
  <w:num w:numId="42" w16cid:durableId="1665860753">
    <w:abstractNumId w:val="2"/>
  </w:num>
  <w:num w:numId="43" w16cid:durableId="1005982998">
    <w:abstractNumId w:val="43"/>
  </w:num>
  <w:num w:numId="44" w16cid:durableId="1938445392">
    <w:abstractNumId w:val="1"/>
  </w:num>
  <w:num w:numId="45" w16cid:durableId="2029720033">
    <w:abstractNumId w:val="39"/>
  </w:num>
  <w:num w:numId="46" w16cid:durableId="1453280814">
    <w:abstractNumId w:val="34"/>
  </w:num>
  <w:num w:numId="47" w16cid:durableId="1804231978">
    <w:abstractNumId w:val="41"/>
  </w:num>
  <w:num w:numId="48" w16cid:durableId="241526797">
    <w:abstractNumId w:val="24"/>
  </w:num>
  <w:num w:numId="49" w16cid:durableId="166601444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27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516"/>
    <w:rsid w:val="00006B86"/>
    <w:rsid w:val="00016F54"/>
    <w:rsid w:val="000214A2"/>
    <w:rsid w:val="000215AF"/>
    <w:rsid w:val="0002172C"/>
    <w:rsid w:val="0002180F"/>
    <w:rsid w:val="000244B3"/>
    <w:rsid w:val="00027B06"/>
    <w:rsid w:val="000308F9"/>
    <w:rsid w:val="00033227"/>
    <w:rsid w:val="0004168B"/>
    <w:rsid w:val="0005199D"/>
    <w:rsid w:val="00051D5E"/>
    <w:rsid w:val="00052F06"/>
    <w:rsid w:val="00062E16"/>
    <w:rsid w:val="00066074"/>
    <w:rsid w:val="000707C8"/>
    <w:rsid w:val="0008075E"/>
    <w:rsid w:val="00081499"/>
    <w:rsid w:val="00090445"/>
    <w:rsid w:val="0009229F"/>
    <w:rsid w:val="000928CE"/>
    <w:rsid w:val="000A2CF1"/>
    <w:rsid w:val="000A67BE"/>
    <w:rsid w:val="000A6AC3"/>
    <w:rsid w:val="000B0B76"/>
    <w:rsid w:val="000B62E0"/>
    <w:rsid w:val="000C031F"/>
    <w:rsid w:val="000C2FEA"/>
    <w:rsid w:val="000C669A"/>
    <w:rsid w:val="000C6C45"/>
    <w:rsid w:val="000D0669"/>
    <w:rsid w:val="000D0EF8"/>
    <w:rsid w:val="000E320D"/>
    <w:rsid w:val="000F019B"/>
    <w:rsid w:val="000F3479"/>
    <w:rsid w:val="00105890"/>
    <w:rsid w:val="00106B52"/>
    <w:rsid w:val="00112CBF"/>
    <w:rsid w:val="00116F39"/>
    <w:rsid w:val="0012509F"/>
    <w:rsid w:val="00126EB2"/>
    <w:rsid w:val="001306E1"/>
    <w:rsid w:val="00131F6C"/>
    <w:rsid w:val="00132059"/>
    <w:rsid w:val="00136236"/>
    <w:rsid w:val="00140388"/>
    <w:rsid w:val="00146E7E"/>
    <w:rsid w:val="00150681"/>
    <w:rsid w:val="00152EAA"/>
    <w:rsid w:val="00164280"/>
    <w:rsid w:val="00166165"/>
    <w:rsid w:val="001666C0"/>
    <w:rsid w:val="00166EDE"/>
    <w:rsid w:val="00177559"/>
    <w:rsid w:val="001778FE"/>
    <w:rsid w:val="0017797D"/>
    <w:rsid w:val="00181DE4"/>
    <w:rsid w:val="00187D39"/>
    <w:rsid w:val="00192C63"/>
    <w:rsid w:val="00194A01"/>
    <w:rsid w:val="00195ACA"/>
    <w:rsid w:val="00196C1B"/>
    <w:rsid w:val="001B5A1A"/>
    <w:rsid w:val="001D1746"/>
    <w:rsid w:val="001D7ED5"/>
    <w:rsid w:val="001F2E9D"/>
    <w:rsid w:val="001F580D"/>
    <w:rsid w:val="00200D69"/>
    <w:rsid w:val="00226879"/>
    <w:rsid w:val="00237CDE"/>
    <w:rsid w:val="00241DF9"/>
    <w:rsid w:val="00246D66"/>
    <w:rsid w:val="00251008"/>
    <w:rsid w:val="002533CF"/>
    <w:rsid w:val="00263625"/>
    <w:rsid w:val="00271C67"/>
    <w:rsid w:val="002816B2"/>
    <w:rsid w:val="00284869"/>
    <w:rsid w:val="00287069"/>
    <w:rsid w:val="002931CA"/>
    <w:rsid w:val="002956BD"/>
    <w:rsid w:val="002A4030"/>
    <w:rsid w:val="002A7B49"/>
    <w:rsid w:val="002B0085"/>
    <w:rsid w:val="002B4F79"/>
    <w:rsid w:val="002B74A9"/>
    <w:rsid w:val="002C4FB4"/>
    <w:rsid w:val="002D30D6"/>
    <w:rsid w:val="002D3B42"/>
    <w:rsid w:val="002D5C30"/>
    <w:rsid w:val="002E427E"/>
    <w:rsid w:val="002E6644"/>
    <w:rsid w:val="002E6A2D"/>
    <w:rsid w:val="002F188E"/>
    <w:rsid w:val="002F6184"/>
    <w:rsid w:val="00300DD1"/>
    <w:rsid w:val="003038F0"/>
    <w:rsid w:val="0031385C"/>
    <w:rsid w:val="00314D60"/>
    <w:rsid w:val="0032656E"/>
    <w:rsid w:val="00326699"/>
    <w:rsid w:val="00330703"/>
    <w:rsid w:val="0033118B"/>
    <w:rsid w:val="00331822"/>
    <w:rsid w:val="00337192"/>
    <w:rsid w:val="00342A48"/>
    <w:rsid w:val="00352422"/>
    <w:rsid w:val="00352752"/>
    <w:rsid w:val="00353F7B"/>
    <w:rsid w:val="003714E3"/>
    <w:rsid w:val="00372C70"/>
    <w:rsid w:val="00374808"/>
    <w:rsid w:val="0037656B"/>
    <w:rsid w:val="003A164B"/>
    <w:rsid w:val="003A5DE0"/>
    <w:rsid w:val="003A768D"/>
    <w:rsid w:val="003B1D2B"/>
    <w:rsid w:val="003B3487"/>
    <w:rsid w:val="003B3807"/>
    <w:rsid w:val="003C7712"/>
    <w:rsid w:val="003C7B43"/>
    <w:rsid w:val="003D2B1A"/>
    <w:rsid w:val="003D538D"/>
    <w:rsid w:val="003D64AE"/>
    <w:rsid w:val="003E49BA"/>
    <w:rsid w:val="003F448A"/>
    <w:rsid w:val="00404D15"/>
    <w:rsid w:val="00405D24"/>
    <w:rsid w:val="00413AAB"/>
    <w:rsid w:val="00415897"/>
    <w:rsid w:val="0041714E"/>
    <w:rsid w:val="004239AB"/>
    <w:rsid w:val="00431493"/>
    <w:rsid w:val="00445992"/>
    <w:rsid w:val="00463F33"/>
    <w:rsid w:val="00467E23"/>
    <w:rsid w:val="0047051B"/>
    <w:rsid w:val="00474DAE"/>
    <w:rsid w:val="0047521D"/>
    <w:rsid w:val="004854B5"/>
    <w:rsid w:val="00486776"/>
    <w:rsid w:val="00490A54"/>
    <w:rsid w:val="004A3B0B"/>
    <w:rsid w:val="004B0FA2"/>
    <w:rsid w:val="004C4AC1"/>
    <w:rsid w:val="004C674A"/>
    <w:rsid w:val="004D6737"/>
    <w:rsid w:val="004D6C6A"/>
    <w:rsid w:val="004E686D"/>
    <w:rsid w:val="004E7C23"/>
    <w:rsid w:val="005132A1"/>
    <w:rsid w:val="00524674"/>
    <w:rsid w:val="00527076"/>
    <w:rsid w:val="0053021E"/>
    <w:rsid w:val="00532113"/>
    <w:rsid w:val="005364DC"/>
    <w:rsid w:val="005401F2"/>
    <w:rsid w:val="005433F5"/>
    <w:rsid w:val="005435B1"/>
    <w:rsid w:val="0054472D"/>
    <w:rsid w:val="00550B10"/>
    <w:rsid w:val="00552C4F"/>
    <w:rsid w:val="00557A74"/>
    <w:rsid w:val="00567557"/>
    <w:rsid w:val="005733F9"/>
    <w:rsid w:val="0059480B"/>
    <w:rsid w:val="005A2A15"/>
    <w:rsid w:val="005A3E5C"/>
    <w:rsid w:val="005B46AB"/>
    <w:rsid w:val="005B566D"/>
    <w:rsid w:val="005C54BD"/>
    <w:rsid w:val="005C6680"/>
    <w:rsid w:val="005C720A"/>
    <w:rsid w:val="005C730B"/>
    <w:rsid w:val="005D17DF"/>
    <w:rsid w:val="005D32D1"/>
    <w:rsid w:val="005E0103"/>
    <w:rsid w:val="005E3C66"/>
    <w:rsid w:val="005E5FF9"/>
    <w:rsid w:val="005F4DA1"/>
    <w:rsid w:val="006127F5"/>
    <w:rsid w:val="00615ECA"/>
    <w:rsid w:val="00625238"/>
    <w:rsid w:val="00630131"/>
    <w:rsid w:val="00634814"/>
    <w:rsid w:val="006375AF"/>
    <w:rsid w:val="00647603"/>
    <w:rsid w:val="00651F7A"/>
    <w:rsid w:val="0065237C"/>
    <w:rsid w:val="00653160"/>
    <w:rsid w:val="00656D15"/>
    <w:rsid w:val="00657326"/>
    <w:rsid w:val="00657FFC"/>
    <w:rsid w:val="00664E5B"/>
    <w:rsid w:val="00665522"/>
    <w:rsid w:val="0066628E"/>
    <w:rsid w:val="00683E64"/>
    <w:rsid w:val="006854F9"/>
    <w:rsid w:val="00690FF0"/>
    <w:rsid w:val="006938AF"/>
    <w:rsid w:val="006A42CB"/>
    <w:rsid w:val="006C282F"/>
    <w:rsid w:val="006C565E"/>
    <w:rsid w:val="006D0397"/>
    <w:rsid w:val="006F20BB"/>
    <w:rsid w:val="007049A4"/>
    <w:rsid w:val="00707EE1"/>
    <w:rsid w:val="00712182"/>
    <w:rsid w:val="007151DF"/>
    <w:rsid w:val="007242A0"/>
    <w:rsid w:val="007260EC"/>
    <w:rsid w:val="00734769"/>
    <w:rsid w:val="007358F8"/>
    <w:rsid w:val="00747212"/>
    <w:rsid w:val="00757B7F"/>
    <w:rsid w:val="00757EC1"/>
    <w:rsid w:val="007628E7"/>
    <w:rsid w:val="00764548"/>
    <w:rsid w:val="00777098"/>
    <w:rsid w:val="00777516"/>
    <w:rsid w:val="007900CD"/>
    <w:rsid w:val="007B2A9E"/>
    <w:rsid w:val="007C55D8"/>
    <w:rsid w:val="007C5DD0"/>
    <w:rsid w:val="007D2F09"/>
    <w:rsid w:val="007E25B2"/>
    <w:rsid w:val="007F0C11"/>
    <w:rsid w:val="007F31BE"/>
    <w:rsid w:val="007F3CD3"/>
    <w:rsid w:val="007F61A7"/>
    <w:rsid w:val="00801374"/>
    <w:rsid w:val="00804BAB"/>
    <w:rsid w:val="00810104"/>
    <w:rsid w:val="00813F2C"/>
    <w:rsid w:val="00815747"/>
    <w:rsid w:val="00822BE1"/>
    <w:rsid w:val="008231F4"/>
    <w:rsid w:val="00827174"/>
    <w:rsid w:val="008331DB"/>
    <w:rsid w:val="00837726"/>
    <w:rsid w:val="00837A4D"/>
    <w:rsid w:val="00847744"/>
    <w:rsid w:val="00870D1E"/>
    <w:rsid w:val="00871F1E"/>
    <w:rsid w:val="00895DD4"/>
    <w:rsid w:val="008A7E3A"/>
    <w:rsid w:val="008B6083"/>
    <w:rsid w:val="008C376C"/>
    <w:rsid w:val="008C7F36"/>
    <w:rsid w:val="008D017A"/>
    <w:rsid w:val="008D1AAC"/>
    <w:rsid w:val="008D1B8A"/>
    <w:rsid w:val="008D2996"/>
    <w:rsid w:val="008D63D8"/>
    <w:rsid w:val="008D6E5D"/>
    <w:rsid w:val="008E080A"/>
    <w:rsid w:val="008E19CD"/>
    <w:rsid w:val="008E39EA"/>
    <w:rsid w:val="008F48AC"/>
    <w:rsid w:val="0090030E"/>
    <w:rsid w:val="009042D8"/>
    <w:rsid w:val="009148A8"/>
    <w:rsid w:val="00921FBF"/>
    <w:rsid w:val="0092570F"/>
    <w:rsid w:val="009265C5"/>
    <w:rsid w:val="00926DFF"/>
    <w:rsid w:val="00930FE9"/>
    <w:rsid w:val="00933196"/>
    <w:rsid w:val="009348D5"/>
    <w:rsid w:val="00934C58"/>
    <w:rsid w:val="00945836"/>
    <w:rsid w:val="009478AA"/>
    <w:rsid w:val="00950472"/>
    <w:rsid w:val="00951A99"/>
    <w:rsid w:val="009600E8"/>
    <w:rsid w:val="009604D9"/>
    <w:rsid w:val="00964914"/>
    <w:rsid w:val="009715CB"/>
    <w:rsid w:val="00975193"/>
    <w:rsid w:val="00984913"/>
    <w:rsid w:val="00985EDC"/>
    <w:rsid w:val="00986BC9"/>
    <w:rsid w:val="00990E37"/>
    <w:rsid w:val="00992C96"/>
    <w:rsid w:val="00993B8E"/>
    <w:rsid w:val="00996453"/>
    <w:rsid w:val="00996E77"/>
    <w:rsid w:val="009A55A0"/>
    <w:rsid w:val="009A6312"/>
    <w:rsid w:val="009B751E"/>
    <w:rsid w:val="009C14CB"/>
    <w:rsid w:val="009C4503"/>
    <w:rsid w:val="009D2232"/>
    <w:rsid w:val="009D55AD"/>
    <w:rsid w:val="009E13DE"/>
    <w:rsid w:val="009E3329"/>
    <w:rsid w:val="009F3F79"/>
    <w:rsid w:val="009F406E"/>
    <w:rsid w:val="009F4E1B"/>
    <w:rsid w:val="009F6F6D"/>
    <w:rsid w:val="00A36003"/>
    <w:rsid w:val="00A37C30"/>
    <w:rsid w:val="00A44B9D"/>
    <w:rsid w:val="00A50B3E"/>
    <w:rsid w:val="00A552DE"/>
    <w:rsid w:val="00A57D9F"/>
    <w:rsid w:val="00A73C84"/>
    <w:rsid w:val="00A74901"/>
    <w:rsid w:val="00A94035"/>
    <w:rsid w:val="00AD0B0F"/>
    <w:rsid w:val="00AD3198"/>
    <w:rsid w:val="00AD3E09"/>
    <w:rsid w:val="00AD55D4"/>
    <w:rsid w:val="00AF6555"/>
    <w:rsid w:val="00B01549"/>
    <w:rsid w:val="00B10DB1"/>
    <w:rsid w:val="00B20256"/>
    <w:rsid w:val="00B2042C"/>
    <w:rsid w:val="00B20FC6"/>
    <w:rsid w:val="00B31B88"/>
    <w:rsid w:val="00B328EC"/>
    <w:rsid w:val="00B366F0"/>
    <w:rsid w:val="00B613E6"/>
    <w:rsid w:val="00B632F0"/>
    <w:rsid w:val="00B71FEE"/>
    <w:rsid w:val="00B727FC"/>
    <w:rsid w:val="00B904C1"/>
    <w:rsid w:val="00B923A5"/>
    <w:rsid w:val="00BA50FA"/>
    <w:rsid w:val="00BB3384"/>
    <w:rsid w:val="00BB55B8"/>
    <w:rsid w:val="00BC14F4"/>
    <w:rsid w:val="00BE66A1"/>
    <w:rsid w:val="00BF13FF"/>
    <w:rsid w:val="00BF7993"/>
    <w:rsid w:val="00BF7D8B"/>
    <w:rsid w:val="00C03BE7"/>
    <w:rsid w:val="00C11FA2"/>
    <w:rsid w:val="00C21B6C"/>
    <w:rsid w:val="00C44C56"/>
    <w:rsid w:val="00C44E77"/>
    <w:rsid w:val="00C519B6"/>
    <w:rsid w:val="00C51E65"/>
    <w:rsid w:val="00C60A88"/>
    <w:rsid w:val="00C615BB"/>
    <w:rsid w:val="00C6314C"/>
    <w:rsid w:val="00C72183"/>
    <w:rsid w:val="00C736EC"/>
    <w:rsid w:val="00C7552A"/>
    <w:rsid w:val="00C755B2"/>
    <w:rsid w:val="00C849B5"/>
    <w:rsid w:val="00C87785"/>
    <w:rsid w:val="00C915FF"/>
    <w:rsid w:val="00C91D3A"/>
    <w:rsid w:val="00C969C1"/>
    <w:rsid w:val="00C96B8E"/>
    <w:rsid w:val="00CA1852"/>
    <w:rsid w:val="00CA6C11"/>
    <w:rsid w:val="00CB75BC"/>
    <w:rsid w:val="00CC5700"/>
    <w:rsid w:val="00CD3EB2"/>
    <w:rsid w:val="00CD71AD"/>
    <w:rsid w:val="00CF6056"/>
    <w:rsid w:val="00D00C64"/>
    <w:rsid w:val="00D02D4C"/>
    <w:rsid w:val="00D0654B"/>
    <w:rsid w:val="00D10F56"/>
    <w:rsid w:val="00D34330"/>
    <w:rsid w:val="00D347AF"/>
    <w:rsid w:val="00D347D3"/>
    <w:rsid w:val="00D36C22"/>
    <w:rsid w:val="00D40C00"/>
    <w:rsid w:val="00D45F03"/>
    <w:rsid w:val="00D52101"/>
    <w:rsid w:val="00D570ED"/>
    <w:rsid w:val="00D62F75"/>
    <w:rsid w:val="00D7328A"/>
    <w:rsid w:val="00D73C36"/>
    <w:rsid w:val="00DA2F06"/>
    <w:rsid w:val="00DA7C82"/>
    <w:rsid w:val="00DB1AE3"/>
    <w:rsid w:val="00DB27AC"/>
    <w:rsid w:val="00DB4C04"/>
    <w:rsid w:val="00DC1B09"/>
    <w:rsid w:val="00DF362A"/>
    <w:rsid w:val="00DF7735"/>
    <w:rsid w:val="00E01D70"/>
    <w:rsid w:val="00E14232"/>
    <w:rsid w:val="00E22832"/>
    <w:rsid w:val="00E36484"/>
    <w:rsid w:val="00E364DC"/>
    <w:rsid w:val="00E37720"/>
    <w:rsid w:val="00E51362"/>
    <w:rsid w:val="00E6129F"/>
    <w:rsid w:val="00E7252C"/>
    <w:rsid w:val="00E745F8"/>
    <w:rsid w:val="00E83389"/>
    <w:rsid w:val="00E833BF"/>
    <w:rsid w:val="00E951CF"/>
    <w:rsid w:val="00E97B45"/>
    <w:rsid w:val="00EA3B1D"/>
    <w:rsid w:val="00EB7C38"/>
    <w:rsid w:val="00ED3575"/>
    <w:rsid w:val="00ED438A"/>
    <w:rsid w:val="00EE1F7E"/>
    <w:rsid w:val="00EE366F"/>
    <w:rsid w:val="00EE3B59"/>
    <w:rsid w:val="00EE3F95"/>
    <w:rsid w:val="00EF07F5"/>
    <w:rsid w:val="00EF118F"/>
    <w:rsid w:val="00F04F95"/>
    <w:rsid w:val="00F05D8B"/>
    <w:rsid w:val="00F105F6"/>
    <w:rsid w:val="00F26346"/>
    <w:rsid w:val="00F2757A"/>
    <w:rsid w:val="00F30D07"/>
    <w:rsid w:val="00F40534"/>
    <w:rsid w:val="00F42B55"/>
    <w:rsid w:val="00F50713"/>
    <w:rsid w:val="00F55D21"/>
    <w:rsid w:val="00F57E13"/>
    <w:rsid w:val="00F62542"/>
    <w:rsid w:val="00F6317F"/>
    <w:rsid w:val="00F631E2"/>
    <w:rsid w:val="00F65A25"/>
    <w:rsid w:val="00F74620"/>
    <w:rsid w:val="00F8456F"/>
    <w:rsid w:val="00F84D40"/>
    <w:rsid w:val="00F8745B"/>
    <w:rsid w:val="00F87EBD"/>
    <w:rsid w:val="00F95308"/>
    <w:rsid w:val="00F960C9"/>
    <w:rsid w:val="00F9799A"/>
    <w:rsid w:val="00FA0C21"/>
    <w:rsid w:val="00FA1CB4"/>
    <w:rsid w:val="00FA3569"/>
    <w:rsid w:val="00FB6F1B"/>
    <w:rsid w:val="00FC00B7"/>
    <w:rsid w:val="00FC0135"/>
    <w:rsid w:val="00FC12B4"/>
    <w:rsid w:val="00FE1BA9"/>
    <w:rsid w:val="00FE207A"/>
    <w:rsid w:val="00FF08F7"/>
    <w:rsid w:val="00FF2869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6BD7BD4"/>
  <w15:docId w15:val="{481AA905-39C2-4D77-8513-BFB26C459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5A2A15"/>
    <w:rPr>
      <w:rFonts w:cs="Times New Roman"/>
      <w:sz w:val="24"/>
      <w:szCs w:val="24"/>
    </w:rPr>
  </w:style>
  <w:style w:type="paragraph" w:customStyle="1" w:styleId="H1">
    <w:name w:val="H1"/>
    <w:basedOn w:val="Normal"/>
    <w:next w:val="MAINTEXT1"/>
    <w:link w:val="H10"/>
    <w:qFormat/>
    <w:rsid w:val="00F26346"/>
    <w:pPr>
      <w:widowControl w:val="0"/>
      <w:autoSpaceDE w:val="0"/>
      <w:autoSpaceDN w:val="0"/>
      <w:adjustRightInd w:val="0"/>
      <w:spacing w:line="360" w:lineRule="auto"/>
      <w:jc w:val="center"/>
      <w:outlineLvl w:val="0"/>
    </w:pPr>
    <w:rPr>
      <w:b/>
      <w:bCs/>
      <w:sz w:val="28"/>
      <w:szCs w:val="28"/>
    </w:rPr>
  </w:style>
  <w:style w:type="paragraph" w:customStyle="1" w:styleId="MAINTEXT1">
    <w:name w:val="MAIN TEXT 1"/>
    <w:basedOn w:val="H1"/>
    <w:link w:val="MAINTEXT1Char"/>
    <w:qFormat/>
    <w:rsid w:val="00C72183"/>
    <w:pPr>
      <w:ind w:firstLine="709"/>
      <w:jc w:val="both"/>
      <w:outlineLvl w:val="9"/>
    </w:pPr>
    <w:rPr>
      <w:b w:val="0"/>
      <w:bCs w:val="0"/>
    </w:rPr>
  </w:style>
  <w:style w:type="character" w:customStyle="1" w:styleId="H10">
    <w:name w:val="H1 Знак"/>
    <w:basedOn w:val="DefaultParagraphFont"/>
    <w:link w:val="H1"/>
    <w:rsid w:val="00F26346"/>
    <w:rPr>
      <w:b/>
      <w:bCs/>
      <w:sz w:val="28"/>
      <w:szCs w:val="28"/>
    </w:rPr>
  </w:style>
  <w:style w:type="character" w:customStyle="1" w:styleId="MAINTEXT1Char">
    <w:name w:val="MAIN TEXT 1 Char"/>
    <w:basedOn w:val="H10"/>
    <w:link w:val="MAINTEXT1"/>
    <w:rsid w:val="00C72183"/>
    <w:rPr>
      <w:b w:val="0"/>
      <w:bCs w:val="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sz w:val="24"/>
      <w:szCs w:val="24"/>
    </w:rPr>
  </w:style>
  <w:style w:type="paragraph" w:customStyle="1" w:styleId="DIV1">
    <w:name w:val="DIV1"/>
    <w:basedOn w:val="ListParagraph"/>
    <w:next w:val="MAINTEXT1"/>
    <w:qFormat/>
    <w:rsid w:val="00C72183"/>
    <w:pPr>
      <w:widowControl w:val="0"/>
      <w:numPr>
        <w:numId w:val="8"/>
      </w:numPr>
      <w:adjustRightInd w:val="0"/>
      <w:spacing w:line="360" w:lineRule="auto"/>
      <w:outlineLvl w:val="0"/>
    </w:pPr>
    <w:rPr>
      <w:b/>
      <w:sz w:val="28"/>
    </w:rPr>
  </w:style>
  <w:style w:type="paragraph" w:styleId="ListParagraph">
    <w:name w:val="List Paragraph"/>
    <w:basedOn w:val="Normal"/>
    <w:uiPriority w:val="34"/>
    <w:qFormat/>
    <w:rsid w:val="008331D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EE1F7E"/>
  </w:style>
  <w:style w:type="paragraph" w:customStyle="1" w:styleId="DIV2">
    <w:name w:val="DIV2"/>
    <w:basedOn w:val="ListParagraph"/>
    <w:next w:val="MAINTEXT2"/>
    <w:qFormat/>
    <w:rsid w:val="00C72183"/>
    <w:pPr>
      <w:widowControl w:val="0"/>
      <w:numPr>
        <w:ilvl w:val="1"/>
        <w:numId w:val="8"/>
      </w:numPr>
      <w:adjustRightInd w:val="0"/>
      <w:spacing w:line="360" w:lineRule="auto"/>
      <w:outlineLvl w:val="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locked/>
    <w:rsid w:val="00CA1852"/>
    <w:pPr>
      <w:spacing w:after="100"/>
      <w:ind w:left="480"/>
    </w:pPr>
    <w:rPr>
      <w:sz w:val="28"/>
    </w:rPr>
  </w:style>
  <w:style w:type="paragraph" w:styleId="TOC1">
    <w:name w:val="toc 1"/>
    <w:basedOn w:val="Normal"/>
    <w:next w:val="Normal"/>
    <w:autoRedefine/>
    <w:uiPriority w:val="39"/>
    <w:locked/>
    <w:rsid w:val="00374808"/>
    <w:pPr>
      <w:tabs>
        <w:tab w:val="right" w:leader="dot" w:pos="9347"/>
      </w:tabs>
      <w:spacing w:after="100"/>
    </w:pPr>
    <w:rPr>
      <w:noProof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747212"/>
    <w:pPr>
      <w:tabs>
        <w:tab w:val="left" w:pos="720"/>
        <w:tab w:val="right" w:leader="dot" w:pos="9347"/>
      </w:tabs>
      <w:spacing w:after="100"/>
      <w:ind w:left="24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03BE7"/>
    <w:rPr>
      <w:color w:val="0000FF" w:themeColor="hyperlink"/>
      <w:u w:val="single"/>
    </w:rPr>
  </w:style>
  <w:style w:type="paragraph" w:customStyle="1" w:styleId="H1excluded">
    <w:name w:val="H1 (excluded)"/>
    <w:basedOn w:val="H1"/>
    <w:next w:val="MAINTEXT1"/>
    <w:qFormat/>
    <w:rsid w:val="00F26346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D438A"/>
    <w:rPr>
      <w:color w:val="808080"/>
    </w:rPr>
  </w:style>
  <w:style w:type="table" w:styleId="TableGrid">
    <w:name w:val="Table Grid"/>
    <w:basedOn w:val="TableNormal"/>
    <w:locked/>
    <w:rsid w:val="0071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locked/>
    <w:rsid w:val="000214A2"/>
    <w:pPr>
      <w:keepNext/>
      <w:spacing w:after="200"/>
      <w:jc w:val="right"/>
    </w:pPr>
    <w:rPr>
      <w:iCs/>
      <w:color w:val="000000" w:themeColor="text1"/>
      <w:sz w:val="28"/>
      <w:szCs w:val="28"/>
    </w:rPr>
  </w:style>
  <w:style w:type="paragraph" w:styleId="TOC4">
    <w:name w:val="toc 4"/>
    <w:basedOn w:val="Normal"/>
    <w:next w:val="Normal"/>
    <w:autoRedefine/>
    <w:locked/>
    <w:rsid w:val="00CA1852"/>
    <w:pPr>
      <w:spacing w:after="100"/>
      <w:ind w:left="720"/>
    </w:pPr>
    <w:rPr>
      <w:sz w:val="28"/>
    </w:rPr>
  </w:style>
  <w:style w:type="numbering" w:customStyle="1" w:styleId="CurrentList1">
    <w:name w:val="Current List1"/>
    <w:uiPriority w:val="99"/>
    <w:rsid w:val="00C72183"/>
    <w:pPr>
      <w:numPr>
        <w:numId w:val="4"/>
      </w:numPr>
    </w:pPr>
  </w:style>
  <w:style w:type="numbering" w:customStyle="1" w:styleId="CurrentList2">
    <w:name w:val="Current List2"/>
    <w:uiPriority w:val="99"/>
    <w:rsid w:val="00C72183"/>
    <w:pPr>
      <w:numPr>
        <w:numId w:val="5"/>
      </w:numPr>
    </w:pPr>
  </w:style>
  <w:style w:type="numbering" w:customStyle="1" w:styleId="CurrentList3">
    <w:name w:val="Current List3"/>
    <w:uiPriority w:val="99"/>
    <w:rsid w:val="00C72183"/>
    <w:pPr>
      <w:numPr>
        <w:numId w:val="7"/>
      </w:numPr>
    </w:pPr>
  </w:style>
  <w:style w:type="numbering" w:customStyle="1" w:styleId="CurrentList4">
    <w:name w:val="Current List4"/>
    <w:uiPriority w:val="99"/>
    <w:rsid w:val="00C72183"/>
    <w:pPr>
      <w:numPr>
        <w:numId w:val="9"/>
      </w:numPr>
    </w:pPr>
  </w:style>
  <w:style w:type="numbering" w:customStyle="1" w:styleId="CurrentList5">
    <w:name w:val="Current List5"/>
    <w:uiPriority w:val="99"/>
    <w:rsid w:val="00C72183"/>
    <w:pPr>
      <w:numPr>
        <w:numId w:val="10"/>
      </w:numPr>
    </w:pPr>
  </w:style>
  <w:style w:type="paragraph" w:customStyle="1" w:styleId="MAINTEXT2">
    <w:name w:val="MAIN TEXT 2"/>
    <w:basedOn w:val="MAINTEXT1"/>
    <w:qFormat/>
    <w:rsid w:val="00C72183"/>
    <w:pPr>
      <w:ind w:leftChars="167" w:left="167"/>
    </w:pPr>
  </w:style>
  <w:style w:type="paragraph" w:customStyle="1" w:styleId="TABLECAPTION">
    <w:name w:val="TABL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left"/>
    </w:pPr>
  </w:style>
  <w:style w:type="paragraph" w:customStyle="1" w:styleId="TEXTPLAIN">
    <w:name w:val="TEXT PLAIN"/>
    <w:qFormat/>
    <w:rsid w:val="00C72183"/>
    <w:pPr>
      <w:widowControl w:val="0"/>
      <w:adjustRightInd w:val="0"/>
      <w:spacing w:before="80" w:after="80" w:line="240" w:lineRule="auto"/>
      <w:contextualSpacing/>
    </w:pPr>
    <w:rPr>
      <w:sz w:val="28"/>
      <w:szCs w:val="28"/>
    </w:rPr>
  </w:style>
  <w:style w:type="paragraph" w:customStyle="1" w:styleId="PICTURE">
    <w:name w:val="PICTURE"/>
    <w:basedOn w:val="MAINTEXT1"/>
    <w:qFormat/>
    <w:rsid w:val="00C72183"/>
    <w:pPr>
      <w:ind w:firstLine="0"/>
      <w:jc w:val="center"/>
    </w:pPr>
    <w:rPr>
      <w:noProof/>
      <w:lang w:val="en-US"/>
    </w:rPr>
  </w:style>
  <w:style w:type="paragraph" w:customStyle="1" w:styleId="PICTURECAPTION">
    <w:name w:val="PICTURE CAPTION"/>
    <w:basedOn w:val="Caption"/>
    <w:qFormat/>
    <w:rsid w:val="00C72183"/>
    <w:pPr>
      <w:keepNext w:val="0"/>
      <w:widowControl w:val="0"/>
      <w:adjustRightInd w:val="0"/>
      <w:spacing w:after="80" w:line="360" w:lineRule="auto"/>
      <w:jc w:val="center"/>
    </w:pPr>
  </w:style>
  <w:style w:type="numbering" w:customStyle="1" w:styleId="CurrentList6">
    <w:name w:val="Current List6"/>
    <w:uiPriority w:val="99"/>
    <w:rsid w:val="00C72183"/>
    <w:pPr>
      <w:numPr>
        <w:numId w:val="11"/>
      </w:numPr>
    </w:pPr>
  </w:style>
  <w:style w:type="numbering" w:customStyle="1" w:styleId="CurrentList7">
    <w:name w:val="Current List7"/>
    <w:uiPriority w:val="99"/>
    <w:rsid w:val="00C72183"/>
    <w:pPr>
      <w:numPr>
        <w:numId w:val="12"/>
      </w:numPr>
    </w:pPr>
  </w:style>
  <w:style w:type="numbering" w:customStyle="1" w:styleId="CurrentList8">
    <w:name w:val="Current List8"/>
    <w:uiPriority w:val="99"/>
    <w:rsid w:val="00C72183"/>
    <w:pPr>
      <w:numPr>
        <w:numId w:val="13"/>
      </w:numPr>
    </w:pPr>
  </w:style>
  <w:style w:type="paragraph" w:customStyle="1" w:styleId="RESOURCESLIST">
    <w:name w:val="RESOURCES LIST"/>
    <w:basedOn w:val="MAINTEXT1"/>
    <w:qFormat/>
    <w:rsid w:val="00F6317F"/>
    <w:pPr>
      <w:numPr>
        <w:numId w:val="3"/>
      </w:numPr>
      <w:ind w:left="0" w:firstLineChars="75" w:firstLine="210"/>
    </w:pPr>
  </w:style>
  <w:style w:type="numbering" w:customStyle="1" w:styleId="CurrentList9">
    <w:name w:val="Current List9"/>
    <w:uiPriority w:val="99"/>
    <w:rsid w:val="00177559"/>
    <w:pPr>
      <w:numPr>
        <w:numId w:val="14"/>
      </w:numPr>
    </w:pPr>
  </w:style>
  <w:style w:type="numbering" w:customStyle="1" w:styleId="CurrentList10">
    <w:name w:val="Current List10"/>
    <w:uiPriority w:val="99"/>
    <w:rsid w:val="009F3F79"/>
    <w:pPr>
      <w:numPr>
        <w:numId w:val="16"/>
      </w:numPr>
    </w:pPr>
  </w:style>
  <w:style w:type="numbering" w:customStyle="1" w:styleId="CurrentList11">
    <w:name w:val="Current List11"/>
    <w:uiPriority w:val="99"/>
    <w:rsid w:val="009F3F79"/>
    <w:pPr>
      <w:numPr>
        <w:numId w:val="17"/>
      </w:numPr>
    </w:pPr>
  </w:style>
  <w:style w:type="numbering" w:customStyle="1" w:styleId="CurrentList12">
    <w:name w:val="Current List12"/>
    <w:uiPriority w:val="99"/>
    <w:rsid w:val="009F3F79"/>
    <w:pPr>
      <w:numPr>
        <w:numId w:val="18"/>
      </w:numPr>
    </w:pPr>
  </w:style>
  <w:style w:type="numbering" w:customStyle="1" w:styleId="CurrentList13">
    <w:name w:val="Current List13"/>
    <w:uiPriority w:val="99"/>
    <w:rsid w:val="00975193"/>
    <w:pPr>
      <w:numPr>
        <w:numId w:val="19"/>
      </w:numPr>
    </w:pPr>
  </w:style>
  <w:style w:type="numbering" w:customStyle="1" w:styleId="CurrentList14">
    <w:name w:val="Current List14"/>
    <w:uiPriority w:val="99"/>
    <w:rsid w:val="00975193"/>
    <w:pPr>
      <w:numPr>
        <w:numId w:val="20"/>
      </w:numPr>
    </w:pPr>
  </w:style>
  <w:style w:type="numbering" w:customStyle="1" w:styleId="CurrentList15">
    <w:name w:val="Current List15"/>
    <w:uiPriority w:val="99"/>
    <w:rsid w:val="00975193"/>
    <w:pPr>
      <w:numPr>
        <w:numId w:val="21"/>
      </w:numPr>
    </w:pPr>
  </w:style>
  <w:style w:type="numbering" w:customStyle="1" w:styleId="CurrentList16">
    <w:name w:val="Current List16"/>
    <w:uiPriority w:val="99"/>
    <w:rsid w:val="00975193"/>
    <w:pPr>
      <w:numPr>
        <w:numId w:val="22"/>
      </w:numPr>
    </w:pPr>
  </w:style>
  <w:style w:type="paragraph" w:customStyle="1" w:styleId="LIST1">
    <w:name w:val="LIST1"/>
    <w:basedOn w:val="MAINTEXT1"/>
    <w:qFormat/>
    <w:rsid w:val="00984913"/>
    <w:pPr>
      <w:numPr>
        <w:ilvl w:val="3"/>
        <w:numId w:val="27"/>
      </w:numPr>
    </w:pPr>
  </w:style>
  <w:style w:type="numbering" w:customStyle="1" w:styleId="CurrentList17">
    <w:name w:val="Current List17"/>
    <w:uiPriority w:val="99"/>
    <w:rsid w:val="00F631E2"/>
    <w:pPr>
      <w:numPr>
        <w:numId w:val="23"/>
      </w:numPr>
    </w:pPr>
  </w:style>
  <w:style w:type="numbering" w:customStyle="1" w:styleId="CurrentList18">
    <w:name w:val="Current List18"/>
    <w:uiPriority w:val="99"/>
    <w:rsid w:val="00F631E2"/>
    <w:pPr>
      <w:numPr>
        <w:numId w:val="24"/>
      </w:numPr>
    </w:pPr>
  </w:style>
  <w:style w:type="numbering" w:customStyle="1" w:styleId="CurrentList19">
    <w:name w:val="Current List19"/>
    <w:uiPriority w:val="99"/>
    <w:rsid w:val="00F631E2"/>
    <w:pPr>
      <w:numPr>
        <w:numId w:val="25"/>
      </w:numPr>
    </w:pPr>
  </w:style>
  <w:style w:type="numbering" w:customStyle="1" w:styleId="CurrentList20">
    <w:name w:val="Current List20"/>
    <w:uiPriority w:val="99"/>
    <w:rsid w:val="00F631E2"/>
    <w:pPr>
      <w:numPr>
        <w:numId w:val="26"/>
      </w:numPr>
    </w:pPr>
  </w:style>
  <w:style w:type="numbering" w:customStyle="1" w:styleId="CurrentList21">
    <w:name w:val="Current List21"/>
    <w:uiPriority w:val="99"/>
    <w:rsid w:val="00F631E2"/>
    <w:pPr>
      <w:numPr>
        <w:numId w:val="29"/>
      </w:numPr>
    </w:pPr>
  </w:style>
  <w:style w:type="numbering" w:customStyle="1" w:styleId="CurrentList22">
    <w:name w:val="Current List22"/>
    <w:uiPriority w:val="99"/>
    <w:rsid w:val="00F631E2"/>
    <w:pPr>
      <w:numPr>
        <w:numId w:val="30"/>
      </w:numPr>
    </w:pPr>
  </w:style>
  <w:style w:type="numbering" w:customStyle="1" w:styleId="CurrentList23">
    <w:name w:val="Current List23"/>
    <w:uiPriority w:val="99"/>
    <w:rsid w:val="00F631E2"/>
    <w:pPr>
      <w:numPr>
        <w:numId w:val="31"/>
      </w:numPr>
    </w:pPr>
  </w:style>
  <w:style w:type="numbering" w:customStyle="1" w:styleId="CurrentList24">
    <w:name w:val="Current List24"/>
    <w:uiPriority w:val="99"/>
    <w:rsid w:val="00F631E2"/>
    <w:pPr>
      <w:numPr>
        <w:numId w:val="32"/>
      </w:numPr>
    </w:pPr>
  </w:style>
  <w:style w:type="numbering" w:customStyle="1" w:styleId="CurrentList25">
    <w:name w:val="Current List25"/>
    <w:uiPriority w:val="99"/>
    <w:rsid w:val="00F631E2"/>
    <w:pPr>
      <w:numPr>
        <w:numId w:val="33"/>
      </w:numPr>
    </w:pPr>
  </w:style>
  <w:style w:type="numbering" w:customStyle="1" w:styleId="CurrentList26">
    <w:name w:val="Current List26"/>
    <w:uiPriority w:val="99"/>
    <w:rsid w:val="00F631E2"/>
    <w:pPr>
      <w:numPr>
        <w:numId w:val="34"/>
      </w:numPr>
    </w:pPr>
  </w:style>
  <w:style w:type="numbering" w:customStyle="1" w:styleId="CurrentList27">
    <w:name w:val="Current List27"/>
    <w:uiPriority w:val="99"/>
    <w:rsid w:val="00F631E2"/>
    <w:pPr>
      <w:numPr>
        <w:numId w:val="35"/>
      </w:numPr>
    </w:pPr>
  </w:style>
  <w:style w:type="numbering" w:customStyle="1" w:styleId="CurrentList28">
    <w:name w:val="Current List28"/>
    <w:uiPriority w:val="99"/>
    <w:rsid w:val="00F631E2"/>
    <w:pPr>
      <w:numPr>
        <w:numId w:val="36"/>
      </w:numPr>
    </w:pPr>
  </w:style>
  <w:style w:type="numbering" w:customStyle="1" w:styleId="CurrentList29">
    <w:name w:val="Current List29"/>
    <w:uiPriority w:val="99"/>
    <w:rsid w:val="00F631E2"/>
    <w:pPr>
      <w:numPr>
        <w:numId w:val="37"/>
      </w:numPr>
    </w:pPr>
  </w:style>
  <w:style w:type="numbering" w:customStyle="1" w:styleId="CurrentList30">
    <w:name w:val="Current List30"/>
    <w:uiPriority w:val="99"/>
    <w:rsid w:val="00F631E2"/>
    <w:pPr>
      <w:numPr>
        <w:numId w:val="38"/>
      </w:numPr>
    </w:pPr>
  </w:style>
  <w:style w:type="numbering" w:customStyle="1" w:styleId="CurrentList31">
    <w:name w:val="Current List31"/>
    <w:uiPriority w:val="99"/>
    <w:rsid w:val="00F631E2"/>
    <w:pPr>
      <w:numPr>
        <w:numId w:val="39"/>
      </w:numPr>
    </w:pPr>
  </w:style>
  <w:style w:type="numbering" w:customStyle="1" w:styleId="CurrentList32">
    <w:name w:val="Current List32"/>
    <w:uiPriority w:val="99"/>
    <w:rsid w:val="00F631E2"/>
    <w:pPr>
      <w:numPr>
        <w:numId w:val="40"/>
      </w:numPr>
    </w:pPr>
  </w:style>
  <w:style w:type="numbering" w:customStyle="1" w:styleId="CurrentList33">
    <w:name w:val="Current List33"/>
    <w:uiPriority w:val="99"/>
    <w:rsid w:val="00F631E2"/>
    <w:pPr>
      <w:numPr>
        <w:numId w:val="41"/>
      </w:numPr>
    </w:pPr>
  </w:style>
  <w:style w:type="numbering" w:customStyle="1" w:styleId="CurrentList34">
    <w:name w:val="Current List34"/>
    <w:uiPriority w:val="99"/>
    <w:rsid w:val="00F631E2"/>
    <w:pPr>
      <w:numPr>
        <w:numId w:val="42"/>
      </w:numPr>
    </w:pPr>
  </w:style>
  <w:style w:type="numbering" w:customStyle="1" w:styleId="CurrentList35">
    <w:name w:val="Current List35"/>
    <w:uiPriority w:val="99"/>
    <w:rsid w:val="00F631E2"/>
    <w:pPr>
      <w:numPr>
        <w:numId w:val="43"/>
      </w:numPr>
    </w:pPr>
  </w:style>
  <w:style w:type="numbering" w:customStyle="1" w:styleId="CurrentList36">
    <w:name w:val="Current List36"/>
    <w:uiPriority w:val="99"/>
    <w:rsid w:val="00146E7E"/>
    <w:pPr>
      <w:numPr>
        <w:numId w:val="44"/>
      </w:numPr>
    </w:pPr>
  </w:style>
  <w:style w:type="numbering" w:customStyle="1" w:styleId="CurrentList37">
    <w:name w:val="Current List37"/>
    <w:uiPriority w:val="99"/>
    <w:rsid w:val="00146E7E"/>
    <w:pPr>
      <w:numPr>
        <w:numId w:val="45"/>
      </w:numPr>
    </w:pPr>
  </w:style>
  <w:style w:type="numbering" w:customStyle="1" w:styleId="CurrentList38">
    <w:name w:val="Current List38"/>
    <w:uiPriority w:val="99"/>
    <w:rsid w:val="00146E7E"/>
    <w:pPr>
      <w:numPr>
        <w:numId w:val="46"/>
      </w:numPr>
    </w:pPr>
  </w:style>
  <w:style w:type="paragraph" w:customStyle="1" w:styleId="LIST2">
    <w:name w:val="LIST2"/>
    <w:basedOn w:val="LIST1"/>
    <w:qFormat/>
    <w:rsid w:val="00984913"/>
    <w:pPr>
      <w:numPr>
        <w:numId w:val="28"/>
      </w:numPr>
    </w:pPr>
  </w:style>
  <w:style w:type="numbering" w:customStyle="1" w:styleId="CurrentList39">
    <w:name w:val="Current List39"/>
    <w:uiPriority w:val="99"/>
    <w:rsid w:val="00984913"/>
    <w:pPr>
      <w:numPr>
        <w:numId w:val="47"/>
      </w:numPr>
    </w:pPr>
  </w:style>
  <w:style w:type="numbering" w:customStyle="1" w:styleId="CurrentList40">
    <w:name w:val="Current List40"/>
    <w:uiPriority w:val="99"/>
    <w:rsid w:val="00FC12B4"/>
    <w:pPr>
      <w:numPr>
        <w:numId w:val="48"/>
      </w:numPr>
    </w:pPr>
  </w:style>
  <w:style w:type="paragraph" w:customStyle="1" w:styleId="LISTINGBODY">
    <w:name w:val="LISTING BODY"/>
    <w:next w:val="MAINTEXT1"/>
    <w:qFormat/>
    <w:rsid w:val="00FF2869"/>
    <w:pPr>
      <w:widowControl w:val="0"/>
      <w:adjustRightInd w:val="0"/>
      <w:spacing w:after="160" w:line="240" w:lineRule="auto"/>
      <w:contextualSpacing/>
    </w:pPr>
    <w:rPr>
      <w:rFonts w:ascii="Consolas" w:hAnsi="Consolas" w:cs="Consolas"/>
      <w:iCs/>
      <w:color w:val="000000" w:themeColor="text1"/>
      <w:sz w:val="20"/>
      <w:szCs w:val="20"/>
      <w:lang w:val="en-US"/>
    </w:rPr>
  </w:style>
  <w:style w:type="paragraph" w:customStyle="1" w:styleId="LISTINGCAPTION">
    <w:name w:val="LISTING CAPTION"/>
    <w:basedOn w:val="PICTURECAPTION"/>
    <w:next w:val="LISTINGBODY"/>
    <w:qFormat/>
    <w:rsid w:val="00FF2869"/>
    <w:pPr>
      <w:spacing w:after="4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igorijtomczuk\Desktop\suai\lab-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АВО10</b:Tag>
    <b:SourceType>Book</b:SourceType>
    <b:Guid>{C5283F51-4786-4FF8-8A63-406FB169ED75}</b:Guid>
    <b:Title>Мультимедиа в мире: контекст информатизации</b:Title>
    <b:Year>2010</b:Year>
    <b:City>СПб.</b:City>
    <b:Publisher>Издательский сервис</b:Publisher>
    <b:LCID>ru-RU</b:LCID>
    <b:Author>
      <b:Author>
        <b:NameList>
          <b:Person>
            <b:Last>Осинов</b:Last>
            <b:First>А.</b:First>
            <b:Middle>В.</b:Middle>
          </b:Person>
        </b:NameList>
      </b:Author>
    </b:Author>
    <b:Pages>320</b:Pages>
    <b:RefOrder>1</b:RefOrder>
  </b:Source>
  <b:Source>
    <b:Tag>АГИ17</b:Tag>
    <b:SourceType>Book</b:SourceType>
    <b:Guid>{430EBDA1-F173-4CC7-9683-DD01BB866477}</b:Guid>
    <b:Author>
      <b:Author>
        <b:NameList>
          <b:Person>
            <b:Last>А. Г. Игнатов</b:Last>
            <b:First>Р.</b:First>
            <b:Middle>А. Мишуков</b:Middle>
          </b:Person>
        </b:NameList>
      </b:Author>
    </b:Author>
    <b:Title>Принципы экономико-финансовой деятельности нефтегазовых компаний : учеб. пособие</b:Title>
    <b:Year>2017</b:Year>
    <b:City>СПб.</b:City>
    <b:Publisher>СПбГИМО</b:Publisher>
    <b:Pages>114</b:Pages>
    <b:RefOrder>2</b:RefOrder>
  </b:Source>
</b:Sources>
</file>

<file path=customXml/itemProps1.xml><?xml version="1.0" encoding="utf-8"?>
<ds:datastoreItem xmlns:ds="http://schemas.openxmlformats.org/officeDocument/2006/customXml" ds:itemID="{EFD262A2-1188-E54C-A6F8-00D507D6B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C:\Users\grigorijtomczuk\Desktop\suai\lab-template.dotx</Template>
  <TotalTime>78</TotalTime>
  <Pages>20</Pages>
  <Words>2009</Words>
  <Characters>11452</Characters>
  <Application>Microsoft Office Word</Application>
  <DocSecurity>0</DocSecurity>
  <Lines>95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13435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Tomchuk</dc:creator>
  <cp:keywords/>
  <dc:description/>
  <cp:lastModifiedBy>Grigory Tomchuk</cp:lastModifiedBy>
  <cp:revision>188</cp:revision>
  <cp:lastPrinted>2025-10-21T14:15:00Z</cp:lastPrinted>
  <dcterms:created xsi:type="dcterms:W3CDTF">2025-10-21T14:15:00Z</dcterms:created>
  <dcterms:modified xsi:type="dcterms:W3CDTF">2025-11-19T16:55:00Z</dcterms:modified>
  <cp:category/>
</cp:coreProperties>
</file>