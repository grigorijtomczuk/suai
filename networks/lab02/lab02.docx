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219D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EB58E52" w14:textId="47FBCD15" w:rsidR="00413AAB" w:rsidRPr="000D0669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2F188E" w:rsidRPr="000D0669">
        <w:t>42</w:t>
      </w:r>
    </w:p>
    <w:p w14:paraId="66218B05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FDF379A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5C66F071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2164E14B" w14:textId="412677D2" w:rsidR="00413AAB" w:rsidRPr="00AD3198" w:rsidRDefault="002F188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2F188E">
              <w:rPr>
                <w:lang w:val="en-US"/>
              </w:rPr>
              <w:t>ассистент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3C5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5615AA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E7B4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3C2B18E5" w14:textId="03DFCB99" w:rsidR="00413AAB" w:rsidRPr="002F188E" w:rsidRDefault="002F188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Д. Д. </w:t>
            </w:r>
            <w:r w:rsidRPr="002F188E">
              <w:t>Савельева</w:t>
            </w:r>
          </w:p>
        </w:tc>
      </w:tr>
      <w:tr w:rsidR="00413AAB" w14:paraId="1B467991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23046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DC09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1FF0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277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9AB8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B27E92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7BDC95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FAEB182" w14:textId="4E0DCB2B" w:rsidR="00413AAB" w:rsidRPr="00FC0135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FC0135">
              <w:rPr>
                <w:lang w:val="en-US"/>
              </w:rPr>
              <w:t xml:space="preserve"> </w:t>
            </w:r>
            <w:r w:rsidR="00FC0135">
              <w:t>№ 2</w:t>
            </w:r>
          </w:p>
        </w:tc>
      </w:tr>
      <w:tr w:rsidR="00413AAB" w:rsidRPr="00D347AF" w14:paraId="5B2FDBB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85F4D93" w14:textId="242FF4D1" w:rsidR="00413AAB" w:rsidRPr="00D347AF" w:rsidRDefault="00D347AF" w:rsidP="00D347AF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D347AF">
              <w:rPr>
                <w:b w:val="0"/>
                <w:szCs w:val="32"/>
              </w:rPr>
              <w:t>АНАЛИЗ ТРАФИКА КОМПЬЮТЕРНЫХ СЕТЕЙ УТИЛИТОЙ</w:t>
            </w:r>
            <w:r>
              <w:rPr>
                <w:b w:val="0"/>
                <w:szCs w:val="32"/>
              </w:rPr>
              <w:t xml:space="preserve"> </w:t>
            </w:r>
            <w:r w:rsidRPr="00D347AF">
              <w:rPr>
                <w:b w:val="0"/>
                <w:szCs w:val="32"/>
                <w:lang w:val="en-US"/>
              </w:rPr>
              <w:t>WIRESHARK</w:t>
            </w:r>
          </w:p>
        </w:tc>
      </w:tr>
      <w:tr w:rsidR="00413AAB" w14:paraId="6A48F35D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0DCB9C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0E8540B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BAD32DF" w14:textId="3D415234" w:rsidR="00413AAB" w:rsidRDefault="002F188E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2F188E">
              <w:rPr>
                <w:sz w:val="28"/>
                <w:szCs w:val="28"/>
                <w:lang w:val="ru-RU"/>
              </w:rPr>
              <w:t>ИНФОКОММУНИКАЦИОННЫЕ СИСТЕМЫ И СЕТИ</w:t>
            </w:r>
          </w:p>
        </w:tc>
      </w:tr>
      <w:tr w:rsidR="00413AAB" w14:paraId="5CA6BB63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90FC289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36FB8F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5ABD1313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7495F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6AE75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F9C8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65326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B4BD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A980C0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B798FA3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1AB2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EC1B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97FB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FE45B5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1726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F743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188222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E930604" w14:textId="6DFB6E93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A552DE">
          <w:footerReference w:type="default" r:id="rId8"/>
          <w:type w:val="continuous"/>
          <w:pgSz w:w="11909" w:h="16834"/>
          <w:pgMar w:top="1134" w:right="851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AD3E09">
        <w:t>2025</w:t>
      </w:r>
      <w:r w:rsidR="003B3807">
        <w:rPr>
          <w:lang w:val="en-US"/>
        </w:rPr>
        <w:br w:type="page"/>
      </w:r>
    </w:p>
    <w:p w14:paraId="4B1A7D83" w14:textId="2E23A52C" w:rsidR="008331DB" w:rsidRPr="00C72183" w:rsidRDefault="00467E23" w:rsidP="00C72183">
      <w:pPr>
        <w:pStyle w:val="DIV1"/>
      </w:pPr>
      <w:r w:rsidRPr="00467E23">
        <w:lastRenderedPageBreak/>
        <w:t>Цель работы</w:t>
      </w:r>
    </w:p>
    <w:p w14:paraId="524DE7CD" w14:textId="0C45B3FF" w:rsidR="00C72183" w:rsidRDefault="00F9799A" w:rsidP="007F61A7">
      <w:pPr>
        <w:pStyle w:val="MAINTEXT1"/>
      </w:pPr>
      <w:r>
        <w:t xml:space="preserve">Цель работы: </w:t>
      </w:r>
      <w:r w:rsidR="007F61A7">
        <w:t>изучить структуру протокольных блоков данных, анализируя</w:t>
      </w:r>
      <w:r w:rsidR="007F61A7">
        <w:t xml:space="preserve"> </w:t>
      </w:r>
      <w:r w:rsidR="007F61A7">
        <w:t xml:space="preserve">реальный трафик с помощью утилиты </w:t>
      </w:r>
      <w:proofErr w:type="spellStart"/>
      <w:r w:rsidR="007F61A7">
        <w:t>Wireshark</w:t>
      </w:r>
      <w:proofErr w:type="spellEnd"/>
      <w:r w:rsidRPr="00F9799A">
        <w:t>.</w:t>
      </w:r>
    </w:p>
    <w:p w14:paraId="34476CCE" w14:textId="3C0F68ED" w:rsidR="00467E23" w:rsidRDefault="00FA0C21" w:rsidP="00467E23">
      <w:pPr>
        <w:pStyle w:val="DIV1"/>
      </w:pPr>
      <w:r w:rsidRPr="00FA0C21">
        <w:t>Задание</w:t>
      </w:r>
    </w:p>
    <w:p w14:paraId="363915C1" w14:textId="15727B58" w:rsidR="00964914" w:rsidRPr="00964914" w:rsidRDefault="0053021E" w:rsidP="00964914">
      <w:pPr>
        <w:pStyle w:val="MAINTEXT1"/>
      </w:pPr>
      <w:r>
        <w:t>По заданию работы было необходимо</w:t>
      </w:r>
      <w:r w:rsidR="00964914">
        <w:t>:</w:t>
      </w:r>
    </w:p>
    <w:p w14:paraId="3325DAE7" w14:textId="6C1381D8" w:rsidR="00467E23" w:rsidRDefault="005A3E5C" w:rsidP="00964914">
      <w:pPr>
        <w:pStyle w:val="LIST1"/>
        <w:numPr>
          <w:ilvl w:val="3"/>
          <w:numId w:val="49"/>
        </w:numPr>
      </w:pPr>
      <w:r>
        <w:t xml:space="preserve">С помощью утилиты </w:t>
      </w:r>
      <w:proofErr w:type="spellStart"/>
      <w:r>
        <w:t>ping</w:t>
      </w:r>
      <w:proofErr w:type="spellEnd"/>
      <w:r>
        <w:t xml:space="preserve"> проверить состояние связи с узлами, заданными в таблице 1. Число отправляемых запросов N берется из таблицы. Результат выполнения сохранить для отчета. По результатам составить таблицу.</w:t>
      </w:r>
    </w:p>
    <w:p w14:paraId="43693BBF" w14:textId="766538C1" w:rsidR="005A3E5C" w:rsidRDefault="005A3E5C" w:rsidP="00964914">
      <w:pPr>
        <w:pStyle w:val="LIST1"/>
        <w:numPr>
          <w:ilvl w:val="3"/>
          <w:numId w:val="49"/>
        </w:numPr>
      </w:pPr>
      <w:r>
        <w:t xml:space="preserve">При помощи утилиты </w:t>
      </w:r>
      <w:proofErr w:type="spellStart"/>
      <w:r>
        <w:t>traceroute</w:t>
      </w:r>
      <w:proofErr w:type="spellEnd"/>
      <w:r>
        <w:t>/</w:t>
      </w:r>
      <w:proofErr w:type="spellStart"/>
      <w:r>
        <w:t>tracert</w:t>
      </w:r>
      <w:proofErr w:type="spellEnd"/>
      <w:r>
        <w:t xml:space="preserve"> произвести трассировку узлов, заданных в таблице 1. Результаты протоколировать в файл. По результатам составить графики времени прохождения шлюзов для каждого узла (для 3-х пакетов), указать наиболее узкие места в </w:t>
      </w:r>
      <w:proofErr w:type="gramStart"/>
      <w:r>
        <w:t>сети</w:t>
      </w:r>
      <w:proofErr w:type="gramEnd"/>
      <w:r>
        <w:t xml:space="preserve"> Получить маршрут прохождения пакетов до одного из заданных узлов при помощи утилиты </w:t>
      </w:r>
      <w:proofErr w:type="spellStart"/>
      <w:r>
        <w:t>ping</w:t>
      </w:r>
      <w:proofErr w:type="spellEnd"/>
      <w:r>
        <w:t>. Результаты протоколировать в файл.</w:t>
      </w:r>
    </w:p>
    <w:p w14:paraId="243F4B70" w14:textId="4C77C8D3" w:rsidR="005A3E5C" w:rsidRDefault="005A3E5C" w:rsidP="00964914">
      <w:pPr>
        <w:pStyle w:val="LIST1"/>
        <w:numPr>
          <w:ilvl w:val="3"/>
          <w:numId w:val="49"/>
        </w:numPr>
      </w:pPr>
      <w:r>
        <w:t xml:space="preserve">Определить маршрут прохождения пакетов до узла, выбранного в предыдущем пункте при помощи утилиты </w:t>
      </w:r>
      <w:proofErr w:type="spellStart"/>
      <w:r>
        <w:t>mtr</w:t>
      </w:r>
      <w:proofErr w:type="spellEnd"/>
      <w:r>
        <w:t>/</w:t>
      </w:r>
      <w:proofErr w:type="spellStart"/>
      <w:r>
        <w:t>WinMTR</w:t>
      </w:r>
      <w:proofErr w:type="spellEnd"/>
      <w:r>
        <w:t>.</w:t>
      </w:r>
    </w:p>
    <w:p w14:paraId="2A603745" w14:textId="5AB7F798" w:rsidR="009715CB" w:rsidRDefault="009715CB" w:rsidP="009715CB">
      <w:pPr>
        <w:pStyle w:val="MAINTEXT1"/>
      </w:pPr>
      <w:r>
        <w:t>В таблице 1 представлен вариант работы.</w:t>
      </w:r>
    </w:p>
    <w:p w14:paraId="537AD8F1" w14:textId="05135EB8" w:rsidR="00E37720" w:rsidRPr="00C72183" w:rsidRDefault="00E37720" w:rsidP="00E37720">
      <w:pPr>
        <w:pStyle w:val="TABLECAPTION"/>
        <w:spacing w:after="40"/>
        <w:rPr>
          <w:lang w:val="en-US"/>
        </w:rPr>
      </w:pPr>
      <w:r w:rsidRPr="000214A2">
        <w:t xml:space="preserve">Таблица </w:t>
      </w:r>
      <w:fldSimple w:instr=" SEQ Таблица \* ARABIC ">
        <w:r w:rsidR="005D32D1">
          <w:rPr>
            <w:noProof/>
          </w:rPr>
          <w:t>1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Вариант</w:t>
      </w:r>
      <w:r w:rsidR="00F105F6">
        <w:t xml:space="preserve"> </w:t>
      </w:r>
      <w:r w:rsidR="00F105F6" w:rsidRPr="00F105F6">
        <w:t>работы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15"/>
        <w:gridCol w:w="6300"/>
        <w:gridCol w:w="1432"/>
      </w:tblGrid>
      <w:tr w:rsidR="00E833BF" w:rsidRPr="00C72183" w14:paraId="56E5747F" w14:textId="77777777" w:rsidTr="00106B52">
        <w:trPr>
          <w:tblHeader/>
          <w:jc w:val="center"/>
        </w:trPr>
        <w:tc>
          <w:tcPr>
            <w:tcW w:w="864" w:type="pct"/>
            <w:vAlign w:val="center"/>
          </w:tcPr>
          <w:p w14:paraId="48E59B79" w14:textId="77777777" w:rsidR="00E833BF" w:rsidRDefault="00E833BF" w:rsidP="00990E37">
            <w:pPr>
              <w:pStyle w:val="TEXTPLAIN"/>
              <w:jc w:val="center"/>
            </w:pPr>
            <w:r>
              <w:t>№</w:t>
            </w:r>
          </w:p>
          <w:p w14:paraId="2AE1851F" w14:textId="2B8A4BD9" w:rsidR="00E833BF" w:rsidRPr="00C72183" w:rsidRDefault="00E833BF" w:rsidP="00990E37">
            <w:pPr>
              <w:pStyle w:val="TEXTPLAIN"/>
              <w:jc w:val="center"/>
            </w:pPr>
            <w:r>
              <w:t>Варианта</w:t>
            </w:r>
          </w:p>
        </w:tc>
        <w:tc>
          <w:tcPr>
            <w:tcW w:w="3370" w:type="pct"/>
            <w:vAlign w:val="center"/>
          </w:tcPr>
          <w:p w14:paraId="28BCBB7F" w14:textId="02522C02" w:rsidR="00E833BF" w:rsidRPr="00C72183" w:rsidRDefault="00E833BF" w:rsidP="006D7227">
            <w:pPr>
              <w:pStyle w:val="TEXTPLAIN"/>
              <w:jc w:val="center"/>
            </w:pPr>
            <w:r w:rsidRPr="00990E37">
              <w:t>Исследуемые узлы</w:t>
            </w:r>
          </w:p>
        </w:tc>
        <w:tc>
          <w:tcPr>
            <w:tcW w:w="766" w:type="pct"/>
            <w:vAlign w:val="center"/>
          </w:tcPr>
          <w:p w14:paraId="12222F67" w14:textId="77777777" w:rsidR="00E833BF" w:rsidRDefault="00E833BF" w:rsidP="00990E37">
            <w:pPr>
              <w:pStyle w:val="TEXTPLAIN"/>
              <w:jc w:val="center"/>
            </w:pPr>
            <w:r>
              <w:t>Число</w:t>
            </w:r>
          </w:p>
          <w:p w14:paraId="6B71CAAE" w14:textId="44813FC9" w:rsidR="00E833BF" w:rsidRPr="00C72183" w:rsidRDefault="00E833BF" w:rsidP="00990E37">
            <w:pPr>
              <w:pStyle w:val="TEXTPLAIN"/>
              <w:jc w:val="center"/>
            </w:pPr>
            <w:r>
              <w:t>пакетов</w:t>
            </w:r>
          </w:p>
        </w:tc>
      </w:tr>
      <w:tr w:rsidR="00E833BF" w:rsidRPr="00C72183" w14:paraId="406B4030" w14:textId="77777777" w:rsidTr="00106B52">
        <w:trPr>
          <w:tblHeader/>
          <w:jc w:val="center"/>
        </w:trPr>
        <w:tc>
          <w:tcPr>
            <w:tcW w:w="864" w:type="pct"/>
            <w:vAlign w:val="center"/>
          </w:tcPr>
          <w:p w14:paraId="3BB30F31" w14:textId="61D11B1A" w:rsidR="00E833BF" w:rsidRPr="00C72183" w:rsidRDefault="00E833BF" w:rsidP="006D7227">
            <w:pPr>
              <w:pStyle w:val="TEXTPLAIN"/>
              <w:jc w:val="center"/>
            </w:pPr>
            <w:r w:rsidRPr="00C72183">
              <w:t>1</w:t>
            </w:r>
            <w:r>
              <w:t>7</w:t>
            </w:r>
          </w:p>
        </w:tc>
        <w:tc>
          <w:tcPr>
            <w:tcW w:w="3370" w:type="pct"/>
            <w:vAlign w:val="center"/>
          </w:tcPr>
          <w:p w14:paraId="3E3A45D5" w14:textId="0AECA3B3" w:rsidR="00E833BF" w:rsidRDefault="00E833BF" w:rsidP="003C7712">
            <w:pPr>
              <w:pStyle w:val="TEXTPLAIN"/>
            </w:pPr>
            <w:r>
              <w:t>www.accounts.google.com</w:t>
            </w:r>
          </w:p>
          <w:p w14:paraId="5C95C68E" w14:textId="77777777" w:rsidR="00E833BF" w:rsidRDefault="00E833BF" w:rsidP="003C7712">
            <w:pPr>
              <w:pStyle w:val="TEXTPLAIN"/>
            </w:pPr>
            <w:r>
              <w:t>www.coub.com</w:t>
            </w:r>
          </w:p>
          <w:p w14:paraId="5F5AA995" w14:textId="53F7C767" w:rsidR="00E833BF" w:rsidRPr="00C72183" w:rsidRDefault="00E833BF" w:rsidP="003C7712">
            <w:pPr>
              <w:pStyle w:val="TEXTPLAIN"/>
            </w:pPr>
            <w:r>
              <w:t>www.fstec.ru</w:t>
            </w:r>
          </w:p>
        </w:tc>
        <w:tc>
          <w:tcPr>
            <w:tcW w:w="766" w:type="pct"/>
            <w:vAlign w:val="center"/>
          </w:tcPr>
          <w:p w14:paraId="3428B0B7" w14:textId="7B89DB11" w:rsidR="00E833BF" w:rsidRPr="00C72183" w:rsidRDefault="00E833BF" w:rsidP="006D7227">
            <w:pPr>
              <w:pStyle w:val="TEXTPLAIN"/>
              <w:jc w:val="center"/>
            </w:pPr>
            <w:r>
              <w:t>6</w:t>
            </w:r>
          </w:p>
        </w:tc>
      </w:tr>
    </w:tbl>
    <w:p w14:paraId="4E1F3A05" w14:textId="77777777" w:rsidR="00E37720" w:rsidRPr="00C72183" w:rsidRDefault="00E37720" w:rsidP="00E37720">
      <w:pPr>
        <w:pStyle w:val="DIV2"/>
        <w:numPr>
          <w:ilvl w:val="0"/>
          <w:numId w:val="0"/>
        </w:numPr>
        <w:spacing w:line="160" w:lineRule="exact"/>
        <w:ind w:left="335"/>
      </w:pPr>
    </w:p>
    <w:p w14:paraId="1020BC5C" w14:textId="77777777" w:rsidR="0033118B" w:rsidRDefault="0033118B">
      <w:pPr>
        <w:spacing w:after="200" w:line="276" w:lineRule="auto"/>
        <w:rPr>
          <w:b/>
          <w:sz w:val="28"/>
        </w:rPr>
      </w:pPr>
      <w:r>
        <w:br w:type="page"/>
      </w:r>
    </w:p>
    <w:p w14:paraId="43BA1751" w14:textId="3CD69BB8" w:rsidR="00467E23" w:rsidRDefault="00FA0C21" w:rsidP="00D34330">
      <w:pPr>
        <w:pStyle w:val="DIV1"/>
      </w:pPr>
      <w:r>
        <w:lastRenderedPageBreak/>
        <w:t>Ход</w:t>
      </w:r>
      <w:r w:rsidR="008E39EA">
        <w:t xml:space="preserve"> выполнения</w:t>
      </w:r>
      <w:r>
        <w:t xml:space="preserve"> работы</w:t>
      </w:r>
    </w:p>
    <w:p w14:paraId="11C27BD1" w14:textId="5184FF8C" w:rsidR="00926DFF" w:rsidRPr="00C72183" w:rsidRDefault="00342A48" w:rsidP="00C72183">
      <w:pPr>
        <w:pStyle w:val="DIV2"/>
      </w:pPr>
      <w:r>
        <w:t>Р</w:t>
      </w:r>
      <w:r w:rsidRPr="00342A48">
        <w:t>езультат</w:t>
      </w:r>
      <w:r>
        <w:t>ы</w:t>
      </w:r>
      <w:r w:rsidRPr="00342A48">
        <w:t xml:space="preserve"> исследований при использовании утилиты </w:t>
      </w:r>
      <w:proofErr w:type="spellStart"/>
      <w:r w:rsidRPr="00342A48">
        <w:t>ping</w:t>
      </w:r>
      <w:proofErr w:type="spellEnd"/>
    </w:p>
    <w:p w14:paraId="6D14BA52" w14:textId="4175D014" w:rsidR="00F631E2" w:rsidRPr="003A5DE0" w:rsidRDefault="003A5DE0" w:rsidP="009042D8">
      <w:pPr>
        <w:pStyle w:val="MAINTEXT2"/>
        <w:ind w:left="401"/>
      </w:pPr>
      <w:r>
        <w:t xml:space="preserve">По результатам исследования работы команды </w:t>
      </w:r>
      <w:r>
        <w:rPr>
          <w:lang w:val="en-US"/>
        </w:rPr>
        <w:t>ping</w:t>
      </w:r>
      <w:r w:rsidRPr="003A5DE0">
        <w:t xml:space="preserve"> </w:t>
      </w:r>
      <w:r>
        <w:t>была составлена таблица 2.</w:t>
      </w:r>
    </w:p>
    <w:p w14:paraId="55D9ADB2" w14:textId="0F87ED3E" w:rsidR="00933196" w:rsidRPr="00827174" w:rsidRDefault="00933196" w:rsidP="00933196">
      <w:pPr>
        <w:pStyle w:val="TABLECAPTION"/>
        <w:spacing w:after="40"/>
      </w:pPr>
      <w:r w:rsidRPr="000214A2">
        <w:t xml:space="preserve">Таблица </w:t>
      </w:r>
      <w:fldSimple w:instr=" SEQ Таблица \* ARABIC ">
        <w:r w:rsidR="005D32D1">
          <w:rPr>
            <w:noProof/>
          </w:rPr>
          <w:t>2</w:t>
        </w:r>
      </w:fldSimple>
      <w:r w:rsidRPr="000214A2">
        <w:t xml:space="preserve"> </w:t>
      </w:r>
      <w:r>
        <w:t>—</w:t>
      </w:r>
      <w:r w:rsidR="00827174">
        <w:t xml:space="preserve"> </w:t>
      </w:r>
      <w:r w:rsidR="00827174" w:rsidRPr="00827174">
        <w:t xml:space="preserve">Результаты исследований при использовании утилиты </w:t>
      </w:r>
      <w:proofErr w:type="spellStart"/>
      <w:r w:rsidR="00827174" w:rsidRPr="00827174">
        <w:t>ping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3"/>
        <w:gridCol w:w="1596"/>
        <w:gridCol w:w="943"/>
        <w:gridCol w:w="1552"/>
        <w:gridCol w:w="1777"/>
        <w:gridCol w:w="656"/>
      </w:tblGrid>
      <w:tr w:rsidR="00CB75BC" w:rsidRPr="00CB75BC" w14:paraId="7AC07BC7" w14:textId="07FDABA5" w:rsidTr="00CB75BC">
        <w:trPr>
          <w:tblHeader/>
          <w:jc w:val="center"/>
        </w:trPr>
        <w:tc>
          <w:tcPr>
            <w:tcW w:w="0" w:type="auto"/>
            <w:vAlign w:val="center"/>
          </w:tcPr>
          <w:p w14:paraId="0DCA0430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Доменное</w:t>
            </w:r>
          </w:p>
          <w:p w14:paraId="1AE96A38" w14:textId="24C74ADA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имя</w:t>
            </w:r>
          </w:p>
        </w:tc>
        <w:tc>
          <w:tcPr>
            <w:tcW w:w="0" w:type="auto"/>
            <w:vAlign w:val="center"/>
          </w:tcPr>
          <w:p w14:paraId="079CB70C" w14:textId="2381DC0A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IP-адрес</w:t>
            </w:r>
          </w:p>
        </w:tc>
        <w:tc>
          <w:tcPr>
            <w:tcW w:w="0" w:type="auto"/>
            <w:vAlign w:val="center"/>
          </w:tcPr>
          <w:p w14:paraId="2226EC87" w14:textId="70C1A868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Страна</w:t>
            </w:r>
          </w:p>
        </w:tc>
        <w:tc>
          <w:tcPr>
            <w:tcW w:w="0" w:type="auto"/>
            <w:vAlign w:val="center"/>
          </w:tcPr>
          <w:p w14:paraId="65118F46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Число потерянных</w:t>
            </w:r>
          </w:p>
          <w:p w14:paraId="4A4CAE1D" w14:textId="6DB2683D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запросов</w:t>
            </w:r>
          </w:p>
        </w:tc>
        <w:tc>
          <w:tcPr>
            <w:tcW w:w="0" w:type="auto"/>
            <w:vAlign w:val="center"/>
          </w:tcPr>
          <w:p w14:paraId="689C4B45" w14:textId="77777777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Среднее время</w:t>
            </w:r>
          </w:p>
          <w:p w14:paraId="316795B5" w14:textId="4F008B1B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прохождения запроса, мс</w:t>
            </w:r>
          </w:p>
        </w:tc>
        <w:tc>
          <w:tcPr>
            <w:tcW w:w="0" w:type="auto"/>
            <w:vAlign w:val="center"/>
          </w:tcPr>
          <w:p w14:paraId="29AE8A19" w14:textId="45929A3F" w:rsidR="00985EDC" w:rsidRPr="00CB75BC" w:rsidRDefault="00985EDC" w:rsidP="00801374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TTL</w:t>
            </w:r>
          </w:p>
        </w:tc>
      </w:tr>
      <w:tr w:rsidR="00CB75BC" w:rsidRPr="00CB75BC" w14:paraId="23DD2EC1" w14:textId="77777777" w:rsidTr="00CB75BC">
        <w:trPr>
          <w:tblHeader/>
          <w:jc w:val="center"/>
        </w:trPr>
        <w:tc>
          <w:tcPr>
            <w:tcW w:w="0" w:type="auto"/>
            <w:vAlign w:val="center"/>
          </w:tcPr>
          <w:p w14:paraId="61B9CA50" w14:textId="1E8D0B82" w:rsidR="00331822" w:rsidRPr="00CB75BC" w:rsidRDefault="00331822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www.accounts.google.com</w:t>
            </w:r>
          </w:p>
        </w:tc>
        <w:tc>
          <w:tcPr>
            <w:tcW w:w="0" w:type="auto"/>
            <w:vAlign w:val="center"/>
          </w:tcPr>
          <w:p w14:paraId="2F9352AE" w14:textId="42AE3EBA" w:rsidR="00331822" w:rsidRPr="00CB75BC" w:rsidRDefault="00431493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64.233.163.84</w:t>
            </w:r>
          </w:p>
        </w:tc>
        <w:tc>
          <w:tcPr>
            <w:tcW w:w="0" w:type="auto"/>
            <w:vAlign w:val="center"/>
          </w:tcPr>
          <w:p w14:paraId="41D79B1A" w14:textId="43237532" w:rsidR="00331822" w:rsidRPr="00CB75BC" w:rsidRDefault="00E745F8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США</w:t>
            </w:r>
          </w:p>
        </w:tc>
        <w:tc>
          <w:tcPr>
            <w:tcW w:w="0" w:type="auto"/>
            <w:vAlign w:val="center"/>
          </w:tcPr>
          <w:p w14:paraId="07660FA3" w14:textId="3479C78B" w:rsidR="00331822" w:rsidRPr="00CB75BC" w:rsidRDefault="0028706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17295DC" w14:textId="631639BB" w:rsidR="00331822" w:rsidRPr="00CB75BC" w:rsidRDefault="003C7B43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339</w:t>
            </w:r>
          </w:p>
        </w:tc>
        <w:tc>
          <w:tcPr>
            <w:tcW w:w="0" w:type="auto"/>
            <w:vAlign w:val="center"/>
          </w:tcPr>
          <w:p w14:paraId="53EC1B39" w14:textId="56A27CBD" w:rsidR="00331822" w:rsidRPr="00CB75BC" w:rsidRDefault="002E6644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  <w:tr w:rsidR="00CB75BC" w:rsidRPr="00CB75BC" w14:paraId="15CE4187" w14:textId="77777777" w:rsidTr="00CB75BC">
        <w:trPr>
          <w:tblHeader/>
          <w:jc w:val="center"/>
        </w:trPr>
        <w:tc>
          <w:tcPr>
            <w:tcW w:w="0" w:type="auto"/>
            <w:vAlign w:val="center"/>
          </w:tcPr>
          <w:p w14:paraId="010D5556" w14:textId="37F3857B" w:rsidR="00331822" w:rsidRPr="00CB75BC" w:rsidRDefault="00331822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www.coub.com</w:t>
            </w:r>
          </w:p>
        </w:tc>
        <w:tc>
          <w:tcPr>
            <w:tcW w:w="0" w:type="auto"/>
            <w:vAlign w:val="center"/>
          </w:tcPr>
          <w:p w14:paraId="778F6489" w14:textId="5C3C7C45" w:rsidR="00331822" w:rsidRPr="00CB75BC" w:rsidRDefault="00431493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95.213.253.85</w:t>
            </w:r>
          </w:p>
        </w:tc>
        <w:tc>
          <w:tcPr>
            <w:tcW w:w="0" w:type="auto"/>
            <w:vAlign w:val="center"/>
          </w:tcPr>
          <w:p w14:paraId="5310C0A0" w14:textId="73C0ED73" w:rsidR="00331822" w:rsidRPr="00CB75BC" w:rsidRDefault="005733F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РФ</w:t>
            </w:r>
          </w:p>
        </w:tc>
        <w:tc>
          <w:tcPr>
            <w:tcW w:w="0" w:type="auto"/>
            <w:vAlign w:val="center"/>
          </w:tcPr>
          <w:p w14:paraId="44BA8BDF" w14:textId="3EE8E182" w:rsidR="00331822" w:rsidRPr="00CB75BC" w:rsidRDefault="00287069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94CA5F" w14:textId="66E339FA" w:rsidR="00331822" w:rsidRPr="00CB75BC" w:rsidRDefault="002E6A2D" w:rsidP="006D7227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</w:tcPr>
          <w:p w14:paraId="3E24689E" w14:textId="4CB2048C" w:rsidR="00331822" w:rsidRPr="00CB75BC" w:rsidRDefault="002E6644" w:rsidP="006D7227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  <w:tr w:rsidR="00CB75BC" w:rsidRPr="00CB75BC" w14:paraId="622516EC" w14:textId="27F49A8E" w:rsidTr="00CB75BC">
        <w:trPr>
          <w:tblHeader/>
          <w:jc w:val="center"/>
        </w:trPr>
        <w:tc>
          <w:tcPr>
            <w:tcW w:w="0" w:type="auto"/>
          </w:tcPr>
          <w:p w14:paraId="45597B0D" w14:textId="77ACD1C7" w:rsidR="00331822" w:rsidRPr="00CB75BC" w:rsidRDefault="00331822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www.fstec.ru</w:t>
            </w:r>
          </w:p>
        </w:tc>
        <w:tc>
          <w:tcPr>
            <w:tcW w:w="0" w:type="auto"/>
          </w:tcPr>
          <w:p w14:paraId="14D28202" w14:textId="414D54AC" w:rsidR="00331822" w:rsidRPr="00CB75BC" w:rsidRDefault="003A164B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95.173.157.32</w:t>
            </w:r>
          </w:p>
        </w:tc>
        <w:tc>
          <w:tcPr>
            <w:tcW w:w="0" w:type="auto"/>
          </w:tcPr>
          <w:p w14:paraId="6AD249DC" w14:textId="37AFE149" w:rsidR="00331822" w:rsidRPr="00CB75BC" w:rsidRDefault="005733F9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РФ</w:t>
            </w:r>
          </w:p>
        </w:tc>
        <w:tc>
          <w:tcPr>
            <w:tcW w:w="0" w:type="auto"/>
          </w:tcPr>
          <w:p w14:paraId="20687389" w14:textId="0720130B" w:rsidR="00331822" w:rsidRPr="00CB75BC" w:rsidRDefault="00287069" w:rsidP="00331822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</w:tcPr>
          <w:p w14:paraId="5689842A" w14:textId="06AB6DEE" w:rsidR="00331822" w:rsidRPr="00CB75BC" w:rsidRDefault="000C2FEA" w:rsidP="00331822">
            <w:pPr>
              <w:pStyle w:val="TEXTPLAIN"/>
              <w:jc w:val="center"/>
              <w:rPr>
                <w:sz w:val="24"/>
                <w:szCs w:val="24"/>
                <w:lang w:val="en-US"/>
              </w:rPr>
            </w:pPr>
            <w:r w:rsidRPr="00CB75BC">
              <w:rPr>
                <w:sz w:val="24"/>
                <w:szCs w:val="24"/>
              </w:rPr>
              <w:t>166</w:t>
            </w:r>
          </w:p>
        </w:tc>
        <w:tc>
          <w:tcPr>
            <w:tcW w:w="0" w:type="auto"/>
          </w:tcPr>
          <w:p w14:paraId="6DD9F946" w14:textId="21DDE36A" w:rsidR="00331822" w:rsidRPr="00CB75BC" w:rsidRDefault="009F4E1B" w:rsidP="00331822">
            <w:pPr>
              <w:pStyle w:val="TEXTPLAIN"/>
              <w:jc w:val="center"/>
              <w:rPr>
                <w:sz w:val="24"/>
                <w:szCs w:val="24"/>
              </w:rPr>
            </w:pPr>
            <w:r w:rsidRPr="00CB75BC">
              <w:rPr>
                <w:sz w:val="24"/>
                <w:szCs w:val="24"/>
              </w:rPr>
              <w:t>128</w:t>
            </w:r>
          </w:p>
        </w:tc>
      </w:tr>
    </w:tbl>
    <w:p w14:paraId="645D9B07" w14:textId="77777777" w:rsidR="00933196" w:rsidRPr="00C72183" w:rsidRDefault="00933196" w:rsidP="00933196">
      <w:pPr>
        <w:pStyle w:val="DIV2"/>
        <w:numPr>
          <w:ilvl w:val="0"/>
          <w:numId w:val="0"/>
        </w:numPr>
        <w:spacing w:line="160" w:lineRule="exact"/>
        <w:ind w:left="335"/>
      </w:pPr>
    </w:p>
    <w:p w14:paraId="24D5A300" w14:textId="23AA3D8F" w:rsidR="003E49BA" w:rsidRPr="00C72183" w:rsidRDefault="00BB3384" w:rsidP="003E49BA">
      <w:pPr>
        <w:pStyle w:val="DIV2"/>
      </w:pPr>
      <w:r w:rsidRPr="00BB3384">
        <w:t>Листинги результатов работы для первого узла</w:t>
      </w:r>
    </w:p>
    <w:p w14:paraId="32DAFBDC" w14:textId="37ED5D54" w:rsidR="003E49BA" w:rsidRPr="005E5FF9" w:rsidRDefault="005E5FF9" w:rsidP="003E49BA">
      <w:pPr>
        <w:pStyle w:val="MAINTEXT2"/>
        <w:ind w:left="401"/>
      </w:pPr>
      <w:r>
        <w:t xml:space="preserve">На листингах 1–4 представлены выводы консоли после выполнения </w:t>
      </w:r>
      <w:r w:rsidR="003D64AE">
        <w:t xml:space="preserve">нужных </w:t>
      </w:r>
      <w:r w:rsidR="00996E77">
        <w:t xml:space="preserve">по заданию </w:t>
      </w:r>
      <w:r>
        <w:t>коман</w:t>
      </w:r>
      <w:r w:rsidR="003D64AE">
        <w:t>д</w:t>
      </w:r>
      <w:r>
        <w:t>.</w:t>
      </w:r>
    </w:p>
    <w:p w14:paraId="5B71A056" w14:textId="36D5638A" w:rsidR="007F3CD3" w:rsidRPr="009A15DC" w:rsidRDefault="007F3CD3" w:rsidP="007F3CD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1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532113" w:rsidRPr="00532113">
        <w:t xml:space="preserve">Листинг </w:t>
      </w:r>
      <w:r w:rsidR="00027B06" w:rsidRPr="00532113">
        <w:t>результатов,</w:t>
      </w:r>
      <w:r w:rsidR="00532113" w:rsidRPr="00532113">
        <w:t xml:space="preserve"> полученных при работе с утилитой </w:t>
      </w:r>
      <w:proofErr w:type="spellStart"/>
      <w:r w:rsidR="00532113" w:rsidRPr="00532113">
        <w:t>ping</w:t>
      </w:r>
      <w:proofErr w:type="spellEnd"/>
    </w:p>
    <w:p w14:paraId="0AEFDD4C" w14:textId="77777777" w:rsidR="000D0669" w:rsidRDefault="000D0669" w:rsidP="000D0669">
      <w:pPr>
        <w:pStyle w:val="LISTINGBODY"/>
      </w:pPr>
      <w:r>
        <w:t>PS C:\Users\grigorijtomczuk&gt; ping accounts.google.com -n 6</w:t>
      </w:r>
    </w:p>
    <w:p w14:paraId="2F095359" w14:textId="77777777" w:rsidR="000D0669" w:rsidRDefault="000D0669" w:rsidP="000D0669">
      <w:pPr>
        <w:pStyle w:val="LISTINGBODY"/>
      </w:pPr>
    </w:p>
    <w:p w14:paraId="13CF53A7" w14:textId="77777777" w:rsidR="000D0669" w:rsidRDefault="000D0669" w:rsidP="000D0669">
      <w:pPr>
        <w:pStyle w:val="LISTINGBODY"/>
      </w:pPr>
      <w:r>
        <w:t>Pinging accounts.google.com [64.233.163.84] with 32 bytes of data:</w:t>
      </w:r>
    </w:p>
    <w:p w14:paraId="13C8EABD" w14:textId="77777777" w:rsidR="000D0669" w:rsidRDefault="000D0669" w:rsidP="000D0669">
      <w:pPr>
        <w:pStyle w:val="LISTINGBODY"/>
      </w:pPr>
      <w:r>
        <w:t>Reply from 64.233.163.84: bytes=32 time=110ms TTL=128</w:t>
      </w:r>
    </w:p>
    <w:p w14:paraId="1DE20990" w14:textId="77777777" w:rsidR="000D0669" w:rsidRDefault="000D0669" w:rsidP="000D0669">
      <w:pPr>
        <w:pStyle w:val="LISTINGBODY"/>
      </w:pPr>
      <w:r>
        <w:t>Reply from 64.233.163.84: bytes=32 time=145ms TTL=128</w:t>
      </w:r>
    </w:p>
    <w:p w14:paraId="039595EF" w14:textId="77777777" w:rsidR="000D0669" w:rsidRDefault="000D0669" w:rsidP="000D0669">
      <w:pPr>
        <w:pStyle w:val="LISTINGBODY"/>
      </w:pPr>
      <w:r>
        <w:t>Reply from 64.233.163.84: bytes=32 time=157ms TTL=128</w:t>
      </w:r>
    </w:p>
    <w:p w14:paraId="1CA5A348" w14:textId="77777777" w:rsidR="000D0669" w:rsidRDefault="000D0669" w:rsidP="000D0669">
      <w:pPr>
        <w:pStyle w:val="LISTINGBODY"/>
      </w:pPr>
      <w:r>
        <w:t>Reply from 64.233.163.84: bytes=32 time=400ms TTL=128</w:t>
      </w:r>
    </w:p>
    <w:p w14:paraId="1975B024" w14:textId="77777777" w:rsidR="000D0669" w:rsidRDefault="000D0669" w:rsidP="000D0669">
      <w:pPr>
        <w:pStyle w:val="LISTINGBODY"/>
      </w:pPr>
      <w:r>
        <w:t>Reply from 64.233.163.84: bytes=32 time=832ms TTL=128</w:t>
      </w:r>
    </w:p>
    <w:p w14:paraId="52F30448" w14:textId="77777777" w:rsidR="000D0669" w:rsidRDefault="000D0669" w:rsidP="000D0669">
      <w:pPr>
        <w:pStyle w:val="LISTINGBODY"/>
      </w:pPr>
      <w:r>
        <w:t>Reply from 64.233.163.84: bytes=32 time=393ms TTL=128</w:t>
      </w:r>
    </w:p>
    <w:p w14:paraId="4FF828A1" w14:textId="77777777" w:rsidR="000D0669" w:rsidRDefault="000D0669" w:rsidP="000D0669">
      <w:pPr>
        <w:pStyle w:val="LISTINGBODY"/>
      </w:pPr>
    </w:p>
    <w:p w14:paraId="7E3B8698" w14:textId="77777777" w:rsidR="000D0669" w:rsidRDefault="000D0669" w:rsidP="000D0669">
      <w:pPr>
        <w:pStyle w:val="LISTINGBODY"/>
      </w:pPr>
      <w:r>
        <w:t>Ping statistics for 64.233.163.84:</w:t>
      </w:r>
    </w:p>
    <w:p w14:paraId="4CA77AD1" w14:textId="77777777" w:rsidR="000D0669" w:rsidRDefault="000D0669" w:rsidP="000D0669">
      <w:pPr>
        <w:pStyle w:val="LISTINGBODY"/>
      </w:pPr>
      <w:r>
        <w:t xml:space="preserve">    Packets: Sent = 6, Received = 6, Lost = 0 (0% loss),</w:t>
      </w:r>
    </w:p>
    <w:p w14:paraId="501F78AB" w14:textId="77777777" w:rsidR="000D0669" w:rsidRDefault="000D0669" w:rsidP="000D0669">
      <w:pPr>
        <w:pStyle w:val="LISTINGBODY"/>
      </w:pPr>
      <w:r>
        <w:t>Approximate round trip times in milli-seconds:</w:t>
      </w:r>
    </w:p>
    <w:p w14:paraId="7F2F6476" w14:textId="2EED8DE5" w:rsidR="007F3CD3" w:rsidRPr="00FC0135" w:rsidRDefault="000D0669" w:rsidP="007F3CD3">
      <w:pPr>
        <w:pStyle w:val="LISTINGBODY"/>
      </w:pPr>
      <w:r>
        <w:t xml:space="preserve">    Minimum = 110ms, Maximum = 832ms, Average = 339ms</w:t>
      </w:r>
    </w:p>
    <w:p w14:paraId="3A061190" w14:textId="52823664" w:rsidR="00996453" w:rsidRPr="009A15DC" w:rsidRDefault="00996453" w:rsidP="0099645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2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372C70" w:rsidRPr="00372C70">
        <w:t xml:space="preserve">Листинг </w:t>
      </w:r>
      <w:r w:rsidR="00027B06" w:rsidRPr="00372C70">
        <w:t>результатов,</w:t>
      </w:r>
      <w:r w:rsidR="00372C70" w:rsidRPr="00372C70">
        <w:t xml:space="preserve"> полученных при работе с утилитой</w:t>
      </w:r>
      <w:r w:rsidR="00BF13FF">
        <w:t xml:space="preserve"> </w:t>
      </w:r>
      <w:proofErr w:type="spellStart"/>
      <w:r w:rsidR="00A44B9D" w:rsidRPr="00A44B9D">
        <w:t>tracert</w:t>
      </w:r>
      <w:proofErr w:type="spellEnd"/>
    </w:p>
    <w:p w14:paraId="6ECAFF0F" w14:textId="77777777" w:rsidR="0032656E" w:rsidRDefault="0032656E" w:rsidP="0032656E">
      <w:pPr>
        <w:pStyle w:val="LISTINGBODY"/>
      </w:pPr>
      <w:r>
        <w:t xml:space="preserve">PS C:\Users\grigorijtomczuk&gt; </w:t>
      </w:r>
      <w:proofErr w:type="spellStart"/>
      <w:r>
        <w:t>tracert</w:t>
      </w:r>
      <w:proofErr w:type="spellEnd"/>
      <w:r>
        <w:t xml:space="preserve"> -d -h 30 -w 500 accounts.google.com</w:t>
      </w:r>
    </w:p>
    <w:p w14:paraId="7CA7D89C" w14:textId="77777777" w:rsidR="0032656E" w:rsidRDefault="0032656E" w:rsidP="0032656E">
      <w:pPr>
        <w:pStyle w:val="LISTINGBODY"/>
      </w:pPr>
    </w:p>
    <w:p w14:paraId="4E2DC3BE" w14:textId="77777777" w:rsidR="0032656E" w:rsidRDefault="0032656E" w:rsidP="0032656E">
      <w:pPr>
        <w:pStyle w:val="LISTINGBODY"/>
      </w:pPr>
      <w:r>
        <w:t>Tracing route to accounts.google.com [64.233.163.84]</w:t>
      </w:r>
    </w:p>
    <w:p w14:paraId="4CBB3F97" w14:textId="77777777" w:rsidR="0032656E" w:rsidRDefault="0032656E" w:rsidP="0032656E">
      <w:pPr>
        <w:pStyle w:val="LISTINGBODY"/>
      </w:pPr>
      <w:r>
        <w:t>over a maximum of 30 hops:</w:t>
      </w:r>
    </w:p>
    <w:p w14:paraId="46836F74" w14:textId="77777777" w:rsidR="0032656E" w:rsidRDefault="0032656E" w:rsidP="0032656E">
      <w:pPr>
        <w:pStyle w:val="LISTINGBODY"/>
      </w:pPr>
    </w:p>
    <w:p w14:paraId="3B5788B0" w14:textId="77777777" w:rsidR="0032656E" w:rsidRDefault="0032656E" w:rsidP="0032656E">
      <w:pPr>
        <w:pStyle w:val="LISTINGBODY"/>
      </w:pPr>
      <w:r>
        <w:t xml:space="preserve">  1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192.168.57.2</w:t>
      </w:r>
      <w:proofErr w:type="gramEnd"/>
    </w:p>
    <w:p w14:paraId="28238FB8" w14:textId="77777777" w:rsidR="0032656E" w:rsidRDefault="0032656E" w:rsidP="0032656E">
      <w:pPr>
        <w:pStyle w:val="LISTINGBODY"/>
      </w:pPr>
      <w:r>
        <w:t xml:space="preserve">  2     *      105 </w:t>
      </w:r>
      <w:proofErr w:type="spellStart"/>
      <w:r>
        <w:t>ms</w:t>
      </w:r>
      <w:proofErr w:type="spellEnd"/>
      <w:r>
        <w:t xml:space="preserve">   165 </w:t>
      </w:r>
      <w:proofErr w:type="spellStart"/>
      <w:proofErr w:type="gramStart"/>
      <w:r>
        <w:t>ms</w:t>
      </w:r>
      <w:proofErr w:type="spellEnd"/>
      <w:r>
        <w:t xml:space="preserve">  10.8.1.0</w:t>
      </w:r>
      <w:proofErr w:type="gramEnd"/>
    </w:p>
    <w:p w14:paraId="774D6021" w14:textId="77777777" w:rsidR="0032656E" w:rsidRDefault="0032656E" w:rsidP="0032656E">
      <w:pPr>
        <w:pStyle w:val="LISTINGBODY"/>
      </w:pPr>
      <w:r>
        <w:t xml:space="preserve">  3    80 </w:t>
      </w:r>
      <w:proofErr w:type="spellStart"/>
      <w:r>
        <w:t>ms</w:t>
      </w:r>
      <w:proofErr w:type="spellEnd"/>
      <w:r>
        <w:t xml:space="preserve">    95 </w:t>
      </w:r>
      <w:proofErr w:type="spellStart"/>
      <w:r>
        <w:t>ms</w:t>
      </w:r>
      <w:proofErr w:type="spellEnd"/>
      <w:r>
        <w:t xml:space="preserve">   106 </w:t>
      </w:r>
      <w:proofErr w:type="spellStart"/>
      <w:proofErr w:type="gramStart"/>
      <w:r>
        <w:t>ms</w:t>
      </w:r>
      <w:proofErr w:type="spellEnd"/>
      <w:r>
        <w:t xml:space="preserve">  172.29.172.1</w:t>
      </w:r>
      <w:proofErr w:type="gramEnd"/>
    </w:p>
    <w:p w14:paraId="6E6DCD78" w14:textId="77777777" w:rsidR="0032656E" w:rsidRDefault="0032656E" w:rsidP="0032656E">
      <w:pPr>
        <w:pStyle w:val="LISTINGBODY"/>
      </w:pPr>
      <w:r>
        <w:t xml:space="preserve">  4     *      118 </w:t>
      </w:r>
      <w:proofErr w:type="spellStart"/>
      <w:r>
        <w:t>ms</w:t>
      </w:r>
      <w:proofErr w:type="spellEnd"/>
      <w:r>
        <w:t xml:space="preserve">   229 </w:t>
      </w:r>
      <w:proofErr w:type="spellStart"/>
      <w:proofErr w:type="gramStart"/>
      <w:r>
        <w:t>ms</w:t>
      </w:r>
      <w:proofErr w:type="spellEnd"/>
      <w:r>
        <w:t xml:space="preserve">  185.202.207.1</w:t>
      </w:r>
      <w:proofErr w:type="gramEnd"/>
    </w:p>
    <w:p w14:paraId="05705BA0" w14:textId="77777777" w:rsidR="0032656E" w:rsidRDefault="0032656E" w:rsidP="0032656E">
      <w:pPr>
        <w:pStyle w:val="LISTINGBODY"/>
      </w:pPr>
      <w:r>
        <w:t xml:space="preserve">  5   175 </w:t>
      </w:r>
      <w:proofErr w:type="spellStart"/>
      <w:r>
        <w:t>ms</w:t>
      </w:r>
      <w:proofErr w:type="spellEnd"/>
      <w:r>
        <w:t xml:space="preserve">   144 </w:t>
      </w:r>
      <w:proofErr w:type="spellStart"/>
      <w:r>
        <w:t>ms</w:t>
      </w:r>
      <w:proofErr w:type="spellEnd"/>
      <w:r>
        <w:t xml:space="preserve">     *     37.143.129.1</w:t>
      </w:r>
    </w:p>
    <w:p w14:paraId="4277B34F" w14:textId="77777777" w:rsidR="0032656E" w:rsidRDefault="0032656E" w:rsidP="0032656E">
      <w:pPr>
        <w:pStyle w:val="LISTINGBODY"/>
      </w:pPr>
      <w:r>
        <w:t xml:space="preserve">  6     *       82 </w:t>
      </w:r>
      <w:proofErr w:type="spellStart"/>
      <w:r>
        <w:t>ms</w:t>
      </w:r>
      <w:proofErr w:type="spellEnd"/>
      <w:r>
        <w:t xml:space="preserve">    95 </w:t>
      </w:r>
      <w:proofErr w:type="spellStart"/>
      <w:proofErr w:type="gramStart"/>
      <w:r>
        <w:t>ms</w:t>
      </w:r>
      <w:proofErr w:type="spellEnd"/>
      <w:r>
        <w:t xml:space="preserve">  184.104.192.98</w:t>
      </w:r>
      <w:proofErr w:type="gramEnd"/>
    </w:p>
    <w:p w14:paraId="0526C1A8" w14:textId="77777777" w:rsidR="0032656E" w:rsidRDefault="0032656E" w:rsidP="0032656E">
      <w:pPr>
        <w:pStyle w:val="LISTINGBODY"/>
      </w:pPr>
      <w:r>
        <w:t xml:space="preserve">  7   155 </w:t>
      </w:r>
      <w:proofErr w:type="spellStart"/>
      <w:r>
        <w:t>ms</w:t>
      </w:r>
      <w:proofErr w:type="spellEnd"/>
      <w:r>
        <w:t xml:space="preserve">   170 </w:t>
      </w:r>
      <w:proofErr w:type="spellStart"/>
      <w:r>
        <w:t>ms</w:t>
      </w:r>
      <w:proofErr w:type="spellEnd"/>
      <w:r>
        <w:t xml:space="preserve">     *     184.104.192.82</w:t>
      </w:r>
    </w:p>
    <w:p w14:paraId="3AE00959" w14:textId="77777777" w:rsidR="0032656E" w:rsidRDefault="0032656E" w:rsidP="0032656E">
      <w:pPr>
        <w:pStyle w:val="LISTINGBODY"/>
      </w:pPr>
      <w:r>
        <w:t xml:space="preserve">  8     *        *        *     Request timed out.</w:t>
      </w:r>
    </w:p>
    <w:p w14:paraId="3FD36177" w14:textId="77777777" w:rsidR="0032656E" w:rsidRDefault="0032656E" w:rsidP="0032656E">
      <w:pPr>
        <w:pStyle w:val="LISTINGBODY"/>
      </w:pPr>
      <w:r>
        <w:t xml:space="preserve">  9     *        *        *     Request timed out.</w:t>
      </w:r>
    </w:p>
    <w:p w14:paraId="2B4EECAC" w14:textId="77777777" w:rsidR="0032656E" w:rsidRDefault="0032656E" w:rsidP="0032656E">
      <w:pPr>
        <w:pStyle w:val="LISTINGBODY"/>
      </w:pPr>
      <w:r>
        <w:t xml:space="preserve"> 10   364 </w:t>
      </w:r>
      <w:proofErr w:type="spellStart"/>
      <w:r>
        <w:t>ms</w:t>
      </w:r>
      <w:proofErr w:type="spellEnd"/>
      <w:r>
        <w:t xml:space="preserve">     *      465 </w:t>
      </w:r>
      <w:proofErr w:type="spellStart"/>
      <w:proofErr w:type="gramStart"/>
      <w:r>
        <w:t>ms</w:t>
      </w:r>
      <w:proofErr w:type="spellEnd"/>
      <w:r>
        <w:t xml:space="preserve">  192.178.241.234</w:t>
      </w:r>
      <w:proofErr w:type="gramEnd"/>
    </w:p>
    <w:p w14:paraId="0DDA3F2E" w14:textId="77777777" w:rsidR="0032656E" w:rsidRDefault="0032656E" w:rsidP="0032656E">
      <w:pPr>
        <w:pStyle w:val="LISTINGBODY"/>
      </w:pPr>
      <w:r>
        <w:t xml:space="preserve"> 11     *        *        *     Request timed out.</w:t>
      </w:r>
    </w:p>
    <w:p w14:paraId="08B68023" w14:textId="77777777" w:rsidR="0032656E" w:rsidRDefault="0032656E" w:rsidP="0032656E">
      <w:pPr>
        <w:pStyle w:val="LISTINGBODY"/>
      </w:pPr>
      <w:r>
        <w:t xml:space="preserve"> 12     *        *        *     Request timed out.</w:t>
      </w:r>
    </w:p>
    <w:p w14:paraId="5C5E6993" w14:textId="77777777" w:rsidR="0032656E" w:rsidRDefault="0032656E" w:rsidP="0032656E">
      <w:pPr>
        <w:pStyle w:val="LISTINGBODY"/>
      </w:pPr>
      <w:r>
        <w:lastRenderedPageBreak/>
        <w:t xml:space="preserve"> 13     *        *        *     Request timed out.</w:t>
      </w:r>
    </w:p>
    <w:p w14:paraId="2D050259" w14:textId="77777777" w:rsidR="0032656E" w:rsidRDefault="0032656E" w:rsidP="0032656E">
      <w:pPr>
        <w:pStyle w:val="LISTINGBODY"/>
      </w:pPr>
      <w:r>
        <w:t xml:space="preserve"> 14     *        *        *     Request timed out.</w:t>
      </w:r>
    </w:p>
    <w:p w14:paraId="3437D0EC" w14:textId="77777777" w:rsidR="0032656E" w:rsidRDefault="0032656E" w:rsidP="0032656E">
      <w:pPr>
        <w:pStyle w:val="LISTINGBODY"/>
      </w:pPr>
      <w:r>
        <w:t xml:space="preserve"> 15     *        *        *     Request timed out.</w:t>
      </w:r>
    </w:p>
    <w:p w14:paraId="5C56B73D" w14:textId="77777777" w:rsidR="0032656E" w:rsidRDefault="0032656E" w:rsidP="0032656E">
      <w:pPr>
        <w:pStyle w:val="LISTINGBODY"/>
      </w:pPr>
      <w:r>
        <w:t xml:space="preserve"> 16     *        *        *     Request timed out.</w:t>
      </w:r>
    </w:p>
    <w:p w14:paraId="05C08045" w14:textId="77777777" w:rsidR="0032656E" w:rsidRDefault="0032656E" w:rsidP="0032656E">
      <w:pPr>
        <w:pStyle w:val="LISTINGBODY"/>
      </w:pPr>
      <w:r>
        <w:t xml:space="preserve"> 17     *        *        *     Request timed out.</w:t>
      </w:r>
    </w:p>
    <w:p w14:paraId="45059A21" w14:textId="77777777" w:rsidR="0032656E" w:rsidRDefault="0032656E" w:rsidP="0032656E">
      <w:pPr>
        <w:pStyle w:val="LISTINGBODY"/>
      </w:pPr>
      <w:r>
        <w:t xml:space="preserve"> 18     *        *        *     Request timed out.</w:t>
      </w:r>
    </w:p>
    <w:p w14:paraId="02F6AD46" w14:textId="77777777" w:rsidR="0032656E" w:rsidRDefault="0032656E" w:rsidP="0032656E">
      <w:pPr>
        <w:pStyle w:val="LISTINGBODY"/>
      </w:pPr>
      <w:r>
        <w:t xml:space="preserve"> 19     *        *        *     Request timed out.</w:t>
      </w:r>
    </w:p>
    <w:p w14:paraId="4C61FC45" w14:textId="77777777" w:rsidR="0032656E" w:rsidRDefault="0032656E" w:rsidP="0032656E">
      <w:pPr>
        <w:pStyle w:val="LISTINGBODY"/>
      </w:pPr>
      <w:r>
        <w:t xml:space="preserve"> 20     *        *        *     Request timed out.</w:t>
      </w:r>
    </w:p>
    <w:p w14:paraId="6617B27E" w14:textId="77777777" w:rsidR="0032656E" w:rsidRDefault="0032656E" w:rsidP="0032656E">
      <w:pPr>
        <w:pStyle w:val="LISTINGBODY"/>
      </w:pPr>
      <w:r>
        <w:t xml:space="preserve"> 21     *        *        *     Request timed out.</w:t>
      </w:r>
    </w:p>
    <w:p w14:paraId="36276AEF" w14:textId="77777777" w:rsidR="0032656E" w:rsidRDefault="0032656E" w:rsidP="0032656E">
      <w:pPr>
        <w:pStyle w:val="LISTINGBODY"/>
      </w:pPr>
      <w:r>
        <w:t xml:space="preserve"> 22     *        *        *     Request timed out.</w:t>
      </w:r>
    </w:p>
    <w:p w14:paraId="213E2087" w14:textId="77777777" w:rsidR="0032656E" w:rsidRDefault="0032656E" w:rsidP="0032656E">
      <w:pPr>
        <w:pStyle w:val="LISTINGBODY"/>
      </w:pPr>
      <w:r>
        <w:t xml:space="preserve"> 23   268 </w:t>
      </w:r>
      <w:proofErr w:type="spellStart"/>
      <w:r>
        <w:t>ms</w:t>
      </w:r>
      <w:proofErr w:type="spellEnd"/>
      <w:r>
        <w:t xml:space="preserve">   104 </w:t>
      </w:r>
      <w:proofErr w:type="spellStart"/>
      <w:r>
        <w:t>ms</w:t>
      </w:r>
      <w:proofErr w:type="spellEnd"/>
      <w:r>
        <w:t xml:space="preserve">     *     64.233.163.84</w:t>
      </w:r>
    </w:p>
    <w:p w14:paraId="67729C61" w14:textId="77777777" w:rsidR="0032656E" w:rsidRDefault="0032656E" w:rsidP="0032656E">
      <w:pPr>
        <w:pStyle w:val="LISTINGBODY"/>
      </w:pPr>
      <w:r>
        <w:t xml:space="preserve"> 24   341 </w:t>
      </w:r>
      <w:proofErr w:type="spellStart"/>
      <w:r>
        <w:t>ms</w:t>
      </w:r>
      <w:proofErr w:type="spellEnd"/>
      <w:r>
        <w:t xml:space="preserve">     *        *     64.233.163.84</w:t>
      </w:r>
    </w:p>
    <w:p w14:paraId="32E61E10" w14:textId="77777777" w:rsidR="0032656E" w:rsidRDefault="0032656E" w:rsidP="0032656E">
      <w:pPr>
        <w:pStyle w:val="LISTINGBODY"/>
      </w:pPr>
      <w:r>
        <w:t xml:space="preserve"> 25   345 </w:t>
      </w:r>
      <w:proofErr w:type="spellStart"/>
      <w:r>
        <w:t>ms</w:t>
      </w:r>
      <w:proofErr w:type="spellEnd"/>
      <w:r>
        <w:t xml:space="preserve">     *        *     64.233.163.84</w:t>
      </w:r>
    </w:p>
    <w:p w14:paraId="411C2A13" w14:textId="77777777" w:rsidR="0032656E" w:rsidRDefault="0032656E" w:rsidP="0032656E">
      <w:pPr>
        <w:pStyle w:val="LISTINGBODY"/>
      </w:pPr>
      <w:r>
        <w:t xml:space="preserve"> 26   113 </w:t>
      </w:r>
      <w:proofErr w:type="spellStart"/>
      <w:r>
        <w:t>ms</w:t>
      </w:r>
      <w:proofErr w:type="spellEnd"/>
      <w:r>
        <w:t xml:space="preserve">    95 </w:t>
      </w:r>
      <w:proofErr w:type="spellStart"/>
      <w:r>
        <w:t>ms</w:t>
      </w:r>
      <w:proofErr w:type="spellEnd"/>
      <w:r>
        <w:t xml:space="preserve">   101 </w:t>
      </w:r>
      <w:proofErr w:type="spellStart"/>
      <w:proofErr w:type="gramStart"/>
      <w:r>
        <w:t>ms</w:t>
      </w:r>
      <w:proofErr w:type="spellEnd"/>
      <w:r>
        <w:t xml:space="preserve">  64.233.163.84</w:t>
      </w:r>
      <w:proofErr w:type="gramEnd"/>
    </w:p>
    <w:p w14:paraId="7086E1B5" w14:textId="77777777" w:rsidR="0032656E" w:rsidRDefault="0032656E" w:rsidP="0032656E">
      <w:pPr>
        <w:pStyle w:val="LISTINGBODY"/>
      </w:pPr>
    </w:p>
    <w:p w14:paraId="15DC8A5F" w14:textId="018DCF8C" w:rsidR="00996453" w:rsidRDefault="0032656E" w:rsidP="0032656E">
      <w:pPr>
        <w:pStyle w:val="LISTINGBODY"/>
        <w:rPr>
          <w:lang w:val="ru-RU"/>
        </w:rPr>
      </w:pPr>
      <w:r>
        <w:t>Trace</w:t>
      </w:r>
      <w:r w:rsidRPr="00FC0135">
        <w:rPr>
          <w:lang w:val="ru-RU"/>
        </w:rPr>
        <w:t xml:space="preserve"> </w:t>
      </w:r>
      <w:r>
        <w:t>complete</w:t>
      </w:r>
      <w:r w:rsidRPr="00FC0135">
        <w:rPr>
          <w:lang w:val="ru-RU"/>
        </w:rPr>
        <w:t>.</w:t>
      </w:r>
    </w:p>
    <w:p w14:paraId="0D0FDCD7" w14:textId="3E86C81E" w:rsidR="00105890" w:rsidRPr="00105890" w:rsidRDefault="00105890" w:rsidP="00105890">
      <w:pPr>
        <w:pStyle w:val="MAINTEXT1"/>
      </w:pPr>
      <w:r>
        <w:t xml:space="preserve">На рисунке 1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1A9F25DF" w14:textId="77777777" w:rsidR="00F42B55" w:rsidRDefault="00F42B55" w:rsidP="00F42B55">
      <w:pPr>
        <w:pStyle w:val="PICTURE"/>
      </w:pPr>
      <w:r>
        <w:drawing>
          <wp:inline distT="0" distB="0" distL="0" distR="0" wp14:anchorId="53BBFE87" wp14:editId="6F317469">
            <wp:extent cx="5882154" cy="2662518"/>
            <wp:effectExtent l="0" t="0" r="0" b="508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5508" cy="270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CDB2" w14:textId="561B23C2" w:rsidR="00996453" w:rsidRDefault="00F42B55" w:rsidP="00F42B55">
      <w:pPr>
        <w:pStyle w:val="PICTURECAPTION"/>
      </w:pPr>
      <w:r>
        <w:t xml:space="preserve">Рисунок </w:t>
      </w:r>
      <w:fldSimple w:instr=" SEQ Рисунок \* ARABIC ">
        <w:r w:rsidR="005D32D1">
          <w:rPr>
            <w:noProof/>
          </w:rPr>
          <w:t>1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5624EF12" w14:textId="420513DA" w:rsidR="00996453" w:rsidRPr="009A15DC" w:rsidRDefault="00996453" w:rsidP="001778FE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3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="001778FE">
        <w:t xml:space="preserve">Листинг </w:t>
      </w:r>
      <w:r w:rsidR="00C736EC">
        <w:t>результатов,</w:t>
      </w:r>
      <w:r w:rsidR="001778FE">
        <w:t xml:space="preserve"> полученных при определении маршрута прохождения пакетов утилитой </w:t>
      </w:r>
      <w:proofErr w:type="spellStart"/>
      <w:r w:rsidR="001778FE">
        <w:t>ping</w:t>
      </w:r>
      <w:proofErr w:type="spellEnd"/>
    </w:p>
    <w:p w14:paraId="6343B610" w14:textId="77777777" w:rsidR="002931CA" w:rsidRDefault="002931CA" w:rsidP="002931CA">
      <w:pPr>
        <w:pStyle w:val="LISTINGBODY"/>
      </w:pPr>
      <w:r>
        <w:t>PS C:\Users\grigorijtomczuk&gt; ping accounts.google.com -n 1 -r 9</w:t>
      </w:r>
    </w:p>
    <w:p w14:paraId="37AC734E" w14:textId="77777777" w:rsidR="002931CA" w:rsidRDefault="002931CA" w:rsidP="002931CA">
      <w:pPr>
        <w:pStyle w:val="LISTINGBODY"/>
      </w:pPr>
    </w:p>
    <w:p w14:paraId="6DD05BF6" w14:textId="77777777" w:rsidR="002931CA" w:rsidRDefault="002931CA" w:rsidP="002931CA">
      <w:pPr>
        <w:pStyle w:val="LISTINGBODY"/>
      </w:pPr>
      <w:r>
        <w:t>Pinging accounts.google.com [64.233.163.84] with 32 bytes of data:</w:t>
      </w:r>
    </w:p>
    <w:p w14:paraId="6D64EA65" w14:textId="77777777" w:rsidR="002931CA" w:rsidRDefault="002931CA" w:rsidP="002931CA">
      <w:pPr>
        <w:pStyle w:val="LISTINGBODY"/>
      </w:pPr>
      <w:r>
        <w:t>Reply from 64.233.163.84: bytes=32 time=143ms TTL=128</w:t>
      </w:r>
    </w:p>
    <w:p w14:paraId="53811276" w14:textId="77777777" w:rsidR="002931CA" w:rsidRDefault="002931CA" w:rsidP="002931CA">
      <w:pPr>
        <w:pStyle w:val="LISTINGBODY"/>
      </w:pPr>
    </w:p>
    <w:p w14:paraId="19AE16C1" w14:textId="77777777" w:rsidR="002931CA" w:rsidRDefault="002931CA" w:rsidP="002931CA">
      <w:pPr>
        <w:pStyle w:val="LISTINGBODY"/>
      </w:pPr>
      <w:r>
        <w:t>Ping statistics for 64.233.163.84:</w:t>
      </w:r>
    </w:p>
    <w:p w14:paraId="46ABB471" w14:textId="77777777" w:rsidR="002931CA" w:rsidRDefault="002931CA" w:rsidP="002931CA">
      <w:pPr>
        <w:pStyle w:val="LISTINGBODY"/>
      </w:pPr>
      <w:r>
        <w:t xml:space="preserve">    Packets: Sent = 1, Received = 1, Lost = 0 (0% loss),</w:t>
      </w:r>
    </w:p>
    <w:p w14:paraId="44363415" w14:textId="77777777" w:rsidR="002931CA" w:rsidRDefault="002931CA" w:rsidP="002931CA">
      <w:pPr>
        <w:pStyle w:val="LISTINGBODY"/>
      </w:pPr>
      <w:r>
        <w:t>Approximate round trip times in milli-seconds:</w:t>
      </w:r>
    </w:p>
    <w:p w14:paraId="61F459F2" w14:textId="6E78EC15" w:rsidR="00996453" w:rsidRDefault="002931CA" w:rsidP="002931CA">
      <w:pPr>
        <w:pStyle w:val="LISTINGBODY"/>
      </w:pPr>
      <w:r>
        <w:t xml:space="preserve">    Minimum = 143ms, Maximum = 143ms, Average = 143ms</w:t>
      </w:r>
    </w:p>
    <w:p w14:paraId="33BD232C" w14:textId="77777777" w:rsidR="008F48AC" w:rsidRPr="00FC0135" w:rsidRDefault="008F48AC">
      <w:pPr>
        <w:spacing w:after="200" w:line="276" w:lineRule="auto"/>
        <w:rPr>
          <w:iCs/>
          <w:color w:val="000000" w:themeColor="text1"/>
          <w:sz w:val="28"/>
          <w:szCs w:val="28"/>
          <w:lang w:val="en-US"/>
        </w:rPr>
      </w:pPr>
      <w:r w:rsidRPr="00FC0135">
        <w:rPr>
          <w:lang w:val="en-US"/>
        </w:rPr>
        <w:br w:type="page"/>
      </w:r>
    </w:p>
    <w:p w14:paraId="4541E32F" w14:textId="4DE80F93" w:rsidR="00996453" w:rsidRPr="009A15DC" w:rsidRDefault="00996453" w:rsidP="0099645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4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 xml:space="preserve">Листинг </w:t>
      </w:r>
      <w:r w:rsidR="00C736EC" w:rsidRPr="00996453">
        <w:t>результатов,</w:t>
      </w:r>
      <w:r w:rsidRPr="00996453">
        <w:t xml:space="preserve"> полученных при работе с утилитой </w:t>
      </w:r>
      <w:proofErr w:type="spellStart"/>
      <w:r w:rsidRPr="00996453">
        <w:t>mtr</w:t>
      </w:r>
      <w:proofErr w:type="spellEnd"/>
    </w:p>
    <w:p w14:paraId="11AC6BCB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1EB014A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     </w:t>
      </w:r>
      <w:proofErr w:type="spellStart"/>
      <w:r w:rsidRPr="00066074">
        <w:rPr>
          <w:sz w:val="18"/>
          <w:szCs w:val="18"/>
        </w:rPr>
        <w:t>WinMTR</w:t>
      </w:r>
      <w:proofErr w:type="spellEnd"/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statistics</w:t>
      </w:r>
      <w:r w:rsidRPr="00066074">
        <w:rPr>
          <w:sz w:val="18"/>
          <w:szCs w:val="18"/>
          <w:lang w:val="ru-RU"/>
        </w:rPr>
        <w:t xml:space="preserve">                                   |</w:t>
      </w:r>
    </w:p>
    <w:p w14:paraId="64141BB5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</w:t>
      </w:r>
      <w:r w:rsidRPr="00066074">
        <w:rPr>
          <w:sz w:val="18"/>
          <w:szCs w:val="18"/>
        </w:rPr>
        <w:t>Host</w:t>
      </w:r>
      <w:r w:rsidRPr="00066074">
        <w:rPr>
          <w:sz w:val="18"/>
          <w:szCs w:val="18"/>
          <w:lang w:val="ru-RU"/>
        </w:rPr>
        <w:t xml:space="preserve">              -   </w:t>
      </w:r>
      <w:proofErr w:type="gramStart"/>
      <w:r w:rsidRPr="00066074">
        <w:rPr>
          <w:sz w:val="18"/>
          <w:szCs w:val="18"/>
          <w:lang w:val="ru-RU"/>
        </w:rPr>
        <w:t>%  |</w:t>
      </w:r>
      <w:proofErr w:type="gramEnd"/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Sent</w:t>
      </w:r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Recv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Best</w:t>
      </w:r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Avrg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Wrst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Last</w:t>
      </w:r>
      <w:r w:rsidRPr="00066074">
        <w:rPr>
          <w:sz w:val="18"/>
          <w:szCs w:val="18"/>
          <w:lang w:val="ru-RU"/>
        </w:rPr>
        <w:t xml:space="preserve"> |</w:t>
      </w:r>
    </w:p>
    <w:p w14:paraId="7277E9E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7D566756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192.168.57.2 -    0 |   32 |   32 |    0 |    0 |    1 |    0 |</w:t>
      </w:r>
    </w:p>
    <w:p w14:paraId="76C755A2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10.8.1.0 -    9 |   24 |   22 |    0 </w:t>
      </w:r>
      <w:proofErr w:type="gramStart"/>
      <w:r w:rsidRPr="00066074">
        <w:rPr>
          <w:sz w:val="18"/>
          <w:szCs w:val="18"/>
          <w:lang w:val="ru-RU"/>
        </w:rPr>
        <w:t>|  102</w:t>
      </w:r>
      <w:proofErr w:type="gramEnd"/>
      <w:r w:rsidRPr="00066074">
        <w:rPr>
          <w:sz w:val="18"/>
          <w:szCs w:val="18"/>
          <w:lang w:val="ru-RU"/>
        </w:rPr>
        <w:t xml:space="preserve"> |  143 |   68 |</w:t>
      </w:r>
    </w:p>
    <w:p w14:paraId="582D30B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172.29.172.1 -   25 |   16 |   12 |   72 </w:t>
      </w:r>
      <w:proofErr w:type="gramStart"/>
      <w:r w:rsidRPr="00066074">
        <w:rPr>
          <w:sz w:val="18"/>
          <w:szCs w:val="18"/>
          <w:lang w:val="ru-RU"/>
        </w:rPr>
        <w:t>|  114</w:t>
      </w:r>
      <w:proofErr w:type="gramEnd"/>
      <w:r w:rsidRPr="00066074">
        <w:rPr>
          <w:sz w:val="18"/>
          <w:szCs w:val="18"/>
          <w:lang w:val="ru-RU"/>
        </w:rPr>
        <w:t xml:space="preserve"> |  145 |  101 |</w:t>
      </w:r>
    </w:p>
    <w:p w14:paraId="58B3E3D4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</w:t>
      </w:r>
      <w:r w:rsidRPr="00066074">
        <w:rPr>
          <w:sz w:val="18"/>
          <w:szCs w:val="18"/>
        </w:rPr>
        <w:t>gateway</w:t>
      </w:r>
      <w:r w:rsidRPr="00066074">
        <w:rPr>
          <w:sz w:val="18"/>
          <w:szCs w:val="18"/>
          <w:lang w:val="ru-RU"/>
        </w:rPr>
        <w:t xml:space="preserve"> -   15 |   20 |   17 |   72 </w:t>
      </w:r>
      <w:proofErr w:type="gramStart"/>
      <w:r w:rsidRPr="00066074">
        <w:rPr>
          <w:sz w:val="18"/>
          <w:szCs w:val="18"/>
          <w:lang w:val="ru-RU"/>
        </w:rPr>
        <w:t>|  113</w:t>
      </w:r>
      <w:proofErr w:type="gramEnd"/>
      <w:r w:rsidRPr="00066074">
        <w:rPr>
          <w:sz w:val="18"/>
          <w:szCs w:val="18"/>
          <w:lang w:val="ru-RU"/>
        </w:rPr>
        <w:t xml:space="preserve"> |  155 |  100 |</w:t>
      </w:r>
    </w:p>
    <w:p w14:paraId="0838310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37.143.129.1 -   25 |   16 |   12 </w:t>
      </w:r>
      <w:proofErr w:type="gramStart"/>
      <w:r w:rsidRPr="00066074">
        <w:rPr>
          <w:sz w:val="18"/>
          <w:szCs w:val="18"/>
          <w:lang w:val="ru-RU"/>
        </w:rPr>
        <w:t>|  101</w:t>
      </w:r>
      <w:proofErr w:type="gramEnd"/>
      <w:r w:rsidRPr="00066074">
        <w:rPr>
          <w:sz w:val="18"/>
          <w:szCs w:val="18"/>
          <w:lang w:val="ru-RU"/>
        </w:rPr>
        <w:t xml:space="preserve"> |  122 |  165 |  101 |</w:t>
      </w:r>
    </w:p>
    <w:p w14:paraId="6EBEB548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</w:t>
      </w:r>
      <w:proofErr w:type="spellStart"/>
      <w:r w:rsidRPr="00066074">
        <w:rPr>
          <w:sz w:val="18"/>
          <w:szCs w:val="18"/>
        </w:rPr>
        <w:t>ve</w:t>
      </w:r>
      <w:proofErr w:type="spellEnd"/>
      <w:r w:rsidRPr="00066074">
        <w:rPr>
          <w:sz w:val="18"/>
          <w:szCs w:val="18"/>
          <w:lang w:val="ru-RU"/>
        </w:rPr>
        <w:t>952.</w:t>
      </w:r>
      <w:r w:rsidRPr="00066074">
        <w:rPr>
          <w:sz w:val="18"/>
          <w:szCs w:val="18"/>
        </w:rPr>
        <w:t>core</w:t>
      </w:r>
      <w:r w:rsidRPr="00066074">
        <w:rPr>
          <w:sz w:val="18"/>
          <w:szCs w:val="18"/>
          <w:lang w:val="ru-RU"/>
        </w:rPr>
        <w:t>2.</w:t>
      </w:r>
      <w:proofErr w:type="spellStart"/>
      <w:r w:rsidRPr="00066074">
        <w:rPr>
          <w:sz w:val="18"/>
          <w:szCs w:val="18"/>
        </w:rPr>
        <w:t>hel</w:t>
      </w:r>
      <w:proofErr w:type="spellEnd"/>
      <w:r w:rsidRPr="00066074">
        <w:rPr>
          <w:sz w:val="18"/>
          <w:szCs w:val="18"/>
          <w:lang w:val="ru-RU"/>
        </w:rPr>
        <w:t>1.</w:t>
      </w:r>
      <w:r w:rsidRPr="00066074">
        <w:rPr>
          <w:sz w:val="18"/>
          <w:szCs w:val="18"/>
        </w:rPr>
        <w:t>he</w:t>
      </w:r>
      <w:r w:rsidRPr="00066074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net</w:t>
      </w:r>
      <w:r w:rsidRPr="00066074">
        <w:rPr>
          <w:sz w:val="18"/>
          <w:szCs w:val="18"/>
          <w:lang w:val="ru-RU"/>
        </w:rPr>
        <w:t xml:space="preserve"> -   14 |   23 |   20 |   70 </w:t>
      </w:r>
      <w:proofErr w:type="gramStart"/>
      <w:r w:rsidRPr="00066074">
        <w:rPr>
          <w:sz w:val="18"/>
          <w:szCs w:val="18"/>
          <w:lang w:val="ru-RU"/>
        </w:rPr>
        <w:t>|  116</w:t>
      </w:r>
      <w:proofErr w:type="gramEnd"/>
      <w:r w:rsidRPr="00066074">
        <w:rPr>
          <w:sz w:val="18"/>
          <w:szCs w:val="18"/>
          <w:lang w:val="ru-RU"/>
        </w:rPr>
        <w:t xml:space="preserve"> |  136 |  118 |</w:t>
      </w:r>
    </w:p>
    <w:p w14:paraId="253D8B23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port-channel4.core2.tll1.he.net -   25 |   16 |   12 |   90 </w:t>
      </w:r>
      <w:proofErr w:type="gramStart"/>
      <w:r w:rsidRPr="00066074">
        <w:rPr>
          <w:sz w:val="18"/>
          <w:szCs w:val="18"/>
        </w:rPr>
        <w:t>|  117</w:t>
      </w:r>
      <w:proofErr w:type="gramEnd"/>
      <w:r w:rsidRPr="00066074">
        <w:rPr>
          <w:sz w:val="18"/>
          <w:szCs w:val="18"/>
        </w:rPr>
        <w:t xml:space="preserve"> |  137 |  117 |</w:t>
      </w:r>
    </w:p>
    <w:p w14:paraId="450F7A7B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7DDAA66F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    192.178.241.181 -   25 |   16 |   12 |   99 </w:t>
      </w:r>
      <w:proofErr w:type="gramStart"/>
      <w:r w:rsidRPr="00066074">
        <w:rPr>
          <w:sz w:val="18"/>
          <w:szCs w:val="18"/>
        </w:rPr>
        <w:t>|  131</w:t>
      </w:r>
      <w:proofErr w:type="gramEnd"/>
      <w:r w:rsidRPr="00066074">
        <w:rPr>
          <w:sz w:val="18"/>
          <w:szCs w:val="18"/>
        </w:rPr>
        <w:t xml:space="preserve"> |  158 |   99 |</w:t>
      </w:r>
    </w:p>
    <w:p w14:paraId="482FE3CA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    192.178.241.148 -    9 |   24 |   22 |   86 </w:t>
      </w:r>
      <w:proofErr w:type="gramStart"/>
      <w:r w:rsidRPr="00066074">
        <w:rPr>
          <w:sz w:val="18"/>
          <w:szCs w:val="18"/>
        </w:rPr>
        <w:t>|  127</w:t>
      </w:r>
      <w:proofErr w:type="gramEnd"/>
      <w:r w:rsidRPr="00066074">
        <w:rPr>
          <w:sz w:val="18"/>
          <w:szCs w:val="18"/>
        </w:rPr>
        <w:t xml:space="preserve"> |  169 |  125 |</w:t>
      </w:r>
    </w:p>
    <w:p w14:paraId="704292C6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     209.85.255.136 -   67 |    9 |    3 </w:t>
      </w:r>
      <w:proofErr w:type="gramStart"/>
      <w:r w:rsidRPr="00066074">
        <w:rPr>
          <w:sz w:val="18"/>
          <w:szCs w:val="18"/>
        </w:rPr>
        <w:t>|  108</w:t>
      </w:r>
      <w:proofErr w:type="gramEnd"/>
      <w:r w:rsidRPr="00066074">
        <w:rPr>
          <w:sz w:val="18"/>
          <w:szCs w:val="18"/>
        </w:rPr>
        <w:t xml:space="preserve"> |  137 |  154 |  151 |</w:t>
      </w:r>
    </w:p>
    <w:p w14:paraId="4505A054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      72.14.238.168 -   14 |   23 |   20 |   90 </w:t>
      </w:r>
      <w:proofErr w:type="gramStart"/>
      <w:r w:rsidRPr="00066074">
        <w:rPr>
          <w:sz w:val="18"/>
          <w:szCs w:val="18"/>
        </w:rPr>
        <w:t>|  136</w:t>
      </w:r>
      <w:proofErr w:type="gramEnd"/>
      <w:r w:rsidRPr="00066074">
        <w:rPr>
          <w:sz w:val="18"/>
          <w:szCs w:val="18"/>
        </w:rPr>
        <w:t xml:space="preserve"> |  167 |  144 |</w:t>
      </w:r>
    </w:p>
    <w:p w14:paraId="03E48DA9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    108.170.233.163 -   25 |   16 |   12 </w:t>
      </w:r>
      <w:proofErr w:type="gramStart"/>
      <w:r w:rsidRPr="00066074">
        <w:rPr>
          <w:sz w:val="18"/>
          <w:szCs w:val="18"/>
        </w:rPr>
        <w:t>|  113</w:t>
      </w:r>
      <w:proofErr w:type="gramEnd"/>
      <w:r w:rsidRPr="00066074">
        <w:rPr>
          <w:sz w:val="18"/>
          <w:szCs w:val="18"/>
        </w:rPr>
        <w:t xml:space="preserve"> |  136 |  168 |  113 |</w:t>
      </w:r>
    </w:p>
    <w:p w14:paraId="721B4962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1BDB2F43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42B0DE27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16475C95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4AB76E82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7A175BC5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6D28A001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4A8F47EA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75C6B817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No response from host </w:t>
      </w:r>
      <w:proofErr w:type="gramStart"/>
      <w:r w:rsidRPr="00066074">
        <w:rPr>
          <w:sz w:val="18"/>
          <w:szCs w:val="18"/>
        </w:rPr>
        <w:t>-  100</w:t>
      </w:r>
      <w:proofErr w:type="gramEnd"/>
      <w:r w:rsidRPr="00066074">
        <w:rPr>
          <w:sz w:val="18"/>
          <w:szCs w:val="18"/>
        </w:rPr>
        <w:t xml:space="preserve"> |    7 |    0 |    0 |    0 |    0 |    0 |</w:t>
      </w:r>
    </w:p>
    <w:p w14:paraId="6391539F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|                     li-in-f84.1e100.net -   15 |   21 |   18 |   97 </w:t>
      </w:r>
      <w:proofErr w:type="gramStart"/>
      <w:r w:rsidRPr="00066074">
        <w:rPr>
          <w:sz w:val="18"/>
          <w:szCs w:val="18"/>
        </w:rPr>
        <w:t>|  127</w:t>
      </w:r>
      <w:proofErr w:type="gramEnd"/>
      <w:r w:rsidRPr="00066074">
        <w:rPr>
          <w:sz w:val="18"/>
          <w:szCs w:val="18"/>
        </w:rPr>
        <w:t xml:space="preserve"> |  153 |  121 |</w:t>
      </w:r>
    </w:p>
    <w:p w14:paraId="5941F1F9" w14:textId="77777777" w:rsidR="00066074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>|________________________________________________|______|______|______|______|______|______|</w:t>
      </w:r>
    </w:p>
    <w:p w14:paraId="0BB569A1" w14:textId="51ECB6EC" w:rsidR="00996453" w:rsidRPr="00066074" w:rsidRDefault="00066074" w:rsidP="00066074">
      <w:pPr>
        <w:pStyle w:val="LISTINGBODY"/>
        <w:rPr>
          <w:sz w:val="18"/>
          <w:szCs w:val="18"/>
        </w:rPr>
      </w:pPr>
      <w:r w:rsidRPr="00066074">
        <w:rPr>
          <w:sz w:val="18"/>
          <w:szCs w:val="18"/>
        </w:rPr>
        <w:t xml:space="preserve">   </w:t>
      </w:r>
      <w:proofErr w:type="spellStart"/>
      <w:r w:rsidRPr="00066074">
        <w:rPr>
          <w:sz w:val="18"/>
          <w:szCs w:val="18"/>
        </w:rPr>
        <w:t>WinMTR</w:t>
      </w:r>
      <w:proofErr w:type="spellEnd"/>
      <w:r w:rsidRPr="00066074">
        <w:rPr>
          <w:sz w:val="18"/>
          <w:szCs w:val="18"/>
        </w:rPr>
        <w:t xml:space="preserve"> v0.92 GPL V2 by </w:t>
      </w:r>
      <w:proofErr w:type="spellStart"/>
      <w:r w:rsidRPr="00066074">
        <w:rPr>
          <w:sz w:val="18"/>
          <w:szCs w:val="18"/>
        </w:rPr>
        <w:t>Appnor</w:t>
      </w:r>
      <w:proofErr w:type="spellEnd"/>
      <w:r w:rsidRPr="00066074">
        <w:rPr>
          <w:sz w:val="18"/>
          <w:szCs w:val="18"/>
        </w:rPr>
        <w:t xml:space="preserve"> MSP - Fully Managed Hosting &amp; Cloud Provider</w:t>
      </w:r>
    </w:p>
    <w:p w14:paraId="15FCFDFE" w14:textId="076637D4" w:rsidR="003E49BA" w:rsidRPr="00C72183" w:rsidRDefault="00647603" w:rsidP="003E49BA">
      <w:pPr>
        <w:pStyle w:val="DIV2"/>
      </w:pPr>
      <w:r w:rsidRPr="00BB3384">
        <w:t xml:space="preserve">Листинги результатов работы для </w:t>
      </w:r>
      <w:r>
        <w:t xml:space="preserve">второго </w:t>
      </w:r>
      <w:r w:rsidRPr="00BB3384">
        <w:t>узла</w:t>
      </w:r>
    </w:p>
    <w:p w14:paraId="1EFA1F52" w14:textId="5C8F1934" w:rsidR="00A36003" w:rsidRDefault="001F580D" w:rsidP="00A36003">
      <w:pPr>
        <w:pStyle w:val="MAINTEXT2"/>
        <w:ind w:left="401"/>
      </w:pPr>
      <w:r w:rsidRPr="001F580D">
        <w:t xml:space="preserve">На листингах </w:t>
      </w:r>
      <w:r>
        <w:t>5</w:t>
      </w:r>
      <w:r w:rsidRPr="001F580D">
        <w:t>–</w:t>
      </w:r>
      <w:r>
        <w:t>8</w:t>
      </w:r>
      <w:r w:rsidRPr="001F580D">
        <w:t xml:space="preserve"> представлены выводы консоли после выполнения нужных по заданию команд.</w:t>
      </w:r>
    </w:p>
    <w:p w14:paraId="7C904F3F" w14:textId="33632439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5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532113">
        <w:t xml:space="preserve">Листинг </w:t>
      </w:r>
      <w:r w:rsidR="00C736EC" w:rsidRPr="00532113">
        <w:t>результатов,</w:t>
      </w:r>
      <w:r w:rsidRPr="00532113">
        <w:t xml:space="preserve"> полученных при работе с утилитой </w:t>
      </w:r>
      <w:proofErr w:type="spellStart"/>
      <w:r w:rsidRPr="00532113">
        <w:t>ping</w:t>
      </w:r>
      <w:proofErr w:type="spellEnd"/>
    </w:p>
    <w:p w14:paraId="0D406F47" w14:textId="77777777" w:rsidR="00B10DB1" w:rsidRDefault="00B10DB1" w:rsidP="00B10DB1">
      <w:pPr>
        <w:pStyle w:val="LISTINGBODY"/>
      </w:pPr>
      <w:r>
        <w:t>PS C:\Users\grigorijtomczuk&gt; ping coub.com -n 6</w:t>
      </w:r>
    </w:p>
    <w:p w14:paraId="7BF9AE9C" w14:textId="77777777" w:rsidR="00B10DB1" w:rsidRDefault="00B10DB1" w:rsidP="00B10DB1">
      <w:pPr>
        <w:pStyle w:val="LISTINGBODY"/>
      </w:pPr>
    </w:p>
    <w:p w14:paraId="34ACA33D" w14:textId="77777777" w:rsidR="00B10DB1" w:rsidRDefault="00B10DB1" w:rsidP="00B10DB1">
      <w:pPr>
        <w:pStyle w:val="LISTINGBODY"/>
      </w:pPr>
      <w:r>
        <w:t>Pinging coub.com [95.213.253.85] with 32 bytes of data:</w:t>
      </w:r>
    </w:p>
    <w:p w14:paraId="5DFF2BB5" w14:textId="77777777" w:rsidR="00B10DB1" w:rsidRDefault="00B10DB1" w:rsidP="00B10DB1">
      <w:pPr>
        <w:pStyle w:val="LISTINGBODY"/>
      </w:pPr>
      <w:r>
        <w:t>Reply from 95.213.253.85: bytes=32 time=75ms TTL=128</w:t>
      </w:r>
    </w:p>
    <w:p w14:paraId="213CA2B6" w14:textId="77777777" w:rsidR="00B10DB1" w:rsidRDefault="00B10DB1" w:rsidP="00B10DB1">
      <w:pPr>
        <w:pStyle w:val="LISTINGBODY"/>
      </w:pPr>
      <w:r>
        <w:t>Reply from 95.213.253.85: bytes=32 time=116ms TTL=128</w:t>
      </w:r>
    </w:p>
    <w:p w14:paraId="2E3ADF6F" w14:textId="77777777" w:rsidR="00B10DB1" w:rsidRDefault="00B10DB1" w:rsidP="00B10DB1">
      <w:pPr>
        <w:pStyle w:val="LISTINGBODY"/>
      </w:pPr>
      <w:r>
        <w:t>Reply from 95.213.253.85: bytes=32 time=66ms TTL=128</w:t>
      </w:r>
    </w:p>
    <w:p w14:paraId="239A6B76" w14:textId="77777777" w:rsidR="00B10DB1" w:rsidRDefault="00B10DB1" w:rsidP="00B10DB1">
      <w:pPr>
        <w:pStyle w:val="LISTINGBODY"/>
      </w:pPr>
      <w:r>
        <w:t>Reply from 95.213.253.85: bytes=32 time=151ms TTL=128</w:t>
      </w:r>
    </w:p>
    <w:p w14:paraId="761941F0" w14:textId="77777777" w:rsidR="00B10DB1" w:rsidRDefault="00B10DB1" w:rsidP="00B10DB1">
      <w:pPr>
        <w:pStyle w:val="LISTINGBODY"/>
      </w:pPr>
      <w:r>
        <w:t>Reply from 95.213.253.85: bytes=32 time=119ms TTL=128</w:t>
      </w:r>
    </w:p>
    <w:p w14:paraId="42039D9B" w14:textId="77777777" w:rsidR="00B10DB1" w:rsidRDefault="00B10DB1" w:rsidP="00B10DB1">
      <w:pPr>
        <w:pStyle w:val="LISTINGBODY"/>
      </w:pPr>
      <w:r>
        <w:t>Reply from 95.213.253.85: bytes=32 time=261ms TTL=128</w:t>
      </w:r>
    </w:p>
    <w:p w14:paraId="1FC22218" w14:textId="77777777" w:rsidR="00B10DB1" w:rsidRDefault="00B10DB1" w:rsidP="00B10DB1">
      <w:pPr>
        <w:pStyle w:val="LISTINGBODY"/>
      </w:pPr>
    </w:p>
    <w:p w14:paraId="75A2C3F0" w14:textId="77777777" w:rsidR="00B10DB1" w:rsidRDefault="00B10DB1" w:rsidP="00B10DB1">
      <w:pPr>
        <w:pStyle w:val="LISTINGBODY"/>
      </w:pPr>
      <w:r>
        <w:t>Ping statistics for 95.213.253.85:</w:t>
      </w:r>
    </w:p>
    <w:p w14:paraId="0043CA7F" w14:textId="77777777" w:rsidR="00B10DB1" w:rsidRDefault="00B10DB1" w:rsidP="00B10DB1">
      <w:pPr>
        <w:pStyle w:val="LISTINGBODY"/>
      </w:pPr>
      <w:r>
        <w:t xml:space="preserve">    Packets: Sent = 6, Received = 6, Lost = 0 (0% loss),</w:t>
      </w:r>
    </w:p>
    <w:p w14:paraId="43BC2ACD" w14:textId="77777777" w:rsidR="00B10DB1" w:rsidRDefault="00B10DB1" w:rsidP="00B10DB1">
      <w:pPr>
        <w:pStyle w:val="LISTINGBODY"/>
      </w:pPr>
      <w:r>
        <w:t>Approximate round trip times in milli-seconds:</w:t>
      </w:r>
    </w:p>
    <w:p w14:paraId="473D2882" w14:textId="24C2CAF3" w:rsidR="00A36003" w:rsidRDefault="00B10DB1" w:rsidP="00B10DB1">
      <w:pPr>
        <w:pStyle w:val="LISTINGBODY"/>
      </w:pPr>
      <w:r>
        <w:t xml:space="preserve">    Minimum = 66ms, Maximum = 261ms, Average = 131ms</w:t>
      </w:r>
    </w:p>
    <w:p w14:paraId="28F7CE23" w14:textId="0F48DA36" w:rsidR="00A36003" w:rsidRPr="00DB4C04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6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372C70">
        <w:t xml:space="preserve">Листинг </w:t>
      </w:r>
      <w:r w:rsidR="00C736EC" w:rsidRPr="00372C70">
        <w:t>результатов,</w:t>
      </w:r>
      <w:r w:rsidRPr="00372C70">
        <w:t xml:space="preserve"> полученных при работе с утилитой</w:t>
      </w:r>
      <w:r>
        <w:t xml:space="preserve"> </w:t>
      </w:r>
      <w:proofErr w:type="spellStart"/>
      <w:r w:rsidRPr="00372C70">
        <w:t>tracer</w:t>
      </w:r>
      <w:proofErr w:type="spellEnd"/>
      <w:r w:rsidR="00DB4C04">
        <w:rPr>
          <w:lang w:val="en-US"/>
        </w:rPr>
        <w:t>t</w:t>
      </w:r>
    </w:p>
    <w:p w14:paraId="68F69463" w14:textId="77777777" w:rsidR="00ED3575" w:rsidRDefault="00ED3575" w:rsidP="00ED3575">
      <w:pPr>
        <w:pStyle w:val="LISTINGBODY"/>
      </w:pPr>
      <w:r>
        <w:t xml:space="preserve">PS C:\Users\grigorijtomczuk&gt; </w:t>
      </w:r>
      <w:proofErr w:type="spellStart"/>
      <w:r>
        <w:t>tracert</w:t>
      </w:r>
      <w:proofErr w:type="spellEnd"/>
      <w:r>
        <w:t xml:space="preserve"> -d -h 30 -w 500 coub.com</w:t>
      </w:r>
    </w:p>
    <w:p w14:paraId="56A77766" w14:textId="77777777" w:rsidR="00ED3575" w:rsidRDefault="00ED3575" w:rsidP="00ED3575">
      <w:pPr>
        <w:pStyle w:val="LISTINGBODY"/>
      </w:pPr>
    </w:p>
    <w:p w14:paraId="719C714C" w14:textId="77777777" w:rsidR="00ED3575" w:rsidRDefault="00ED3575" w:rsidP="00ED3575">
      <w:pPr>
        <w:pStyle w:val="LISTINGBODY"/>
      </w:pPr>
      <w:r>
        <w:t>Tracing route to coub.com [95.213.253.92]</w:t>
      </w:r>
    </w:p>
    <w:p w14:paraId="19B36A5F" w14:textId="77777777" w:rsidR="00ED3575" w:rsidRDefault="00ED3575" w:rsidP="00ED3575">
      <w:pPr>
        <w:pStyle w:val="LISTINGBODY"/>
      </w:pPr>
      <w:r>
        <w:t>over a maximum of 30 hops:</w:t>
      </w:r>
    </w:p>
    <w:p w14:paraId="1304786F" w14:textId="77777777" w:rsidR="00ED3575" w:rsidRDefault="00ED3575" w:rsidP="00ED3575">
      <w:pPr>
        <w:pStyle w:val="LISTINGBODY"/>
      </w:pPr>
    </w:p>
    <w:p w14:paraId="2D8CFD76" w14:textId="77777777" w:rsidR="00ED3575" w:rsidRDefault="00ED3575" w:rsidP="00ED3575">
      <w:pPr>
        <w:pStyle w:val="LISTINGBODY"/>
      </w:pPr>
      <w:r>
        <w:t xml:space="preserve">  1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192.168.57.2</w:t>
      </w:r>
      <w:proofErr w:type="gramEnd"/>
    </w:p>
    <w:p w14:paraId="14E4681E" w14:textId="77777777" w:rsidR="00ED3575" w:rsidRDefault="00ED3575" w:rsidP="00ED3575">
      <w:pPr>
        <w:pStyle w:val="LISTINGBODY"/>
      </w:pPr>
      <w:r>
        <w:t xml:space="preserve">  2     *      105 </w:t>
      </w:r>
      <w:proofErr w:type="spellStart"/>
      <w:r>
        <w:t>ms</w:t>
      </w:r>
      <w:proofErr w:type="spellEnd"/>
      <w:r>
        <w:t xml:space="preserve">    73 </w:t>
      </w:r>
      <w:proofErr w:type="spellStart"/>
      <w:proofErr w:type="gramStart"/>
      <w:r>
        <w:t>ms</w:t>
      </w:r>
      <w:proofErr w:type="spellEnd"/>
      <w:r>
        <w:t xml:space="preserve">  10.8.1.0</w:t>
      </w:r>
      <w:proofErr w:type="gramEnd"/>
    </w:p>
    <w:p w14:paraId="197B0EFB" w14:textId="77777777" w:rsidR="00ED3575" w:rsidRDefault="00ED3575" w:rsidP="00ED3575">
      <w:pPr>
        <w:pStyle w:val="LISTINGBODY"/>
      </w:pPr>
      <w:r>
        <w:lastRenderedPageBreak/>
        <w:t xml:space="preserve">  3    98 </w:t>
      </w:r>
      <w:proofErr w:type="spellStart"/>
      <w:r>
        <w:t>ms</w:t>
      </w:r>
      <w:proofErr w:type="spellEnd"/>
      <w:r>
        <w:t xml:space="preserve">    66 </w:t>
      </w:r>
      <w:proofErr w:type="spellStart"/>
      <w:r>
        <w:t>ms</w:t>
      </w:r>
      <w:proofErr w:type="spellEnd"/>
      <w:r>
        <w:t xml:space="preserve">    58 </w:t>
      </w:r>
      <w:proofErr w:type="spellStart"/>
      <w:proofErr w:type="gramStart"/>
      <w:r>
        <w:t>ms</w:t>
      </w:r>
      <w:proofErr w:type="spellEnd"/>
      <w:r>
        <w:t xml:space="preserve">  172.29.172.1</w:t>
      </w:r>
      <w:proofErr w:type="gramEnd"/>
    </w:p>
    <w:p w14:paraId="20FA82FC" w14:textId="77777777" w:rsidR="00ED3575" w:rsidRDefault="00ED3575" w:rsidP="00ED3575">
      <w:pPr>
        <w:pStyle w:val="LISTINGBODY"/>
      </w:pPr>
      <w:r>
        <w:t xml:space="preserve">  4    79 </w:t>
      </w:r>
      <w:proofErr w:type="spellStart"/>
      <w:r>
        <w:t>ms</w:t>
      </w:r>
      <w:proofErr w:type="spellEnd"/>
      <w:r>
        <w:t xml:space="preserve">    62 </w:t>
      </w:r>
      <w:proofErr w:type="spellStart"/>
      <w:r>
        <w:t>ms</w:t>
      </w:r>
      <w:proofErr w:type="spellEnd"/>
      <w:r>
        <w:t xml:space="preserve">    54 </w:t>
      </w:r>
      <w:proofErr w:type="spellStart"/>
      <w:proofErr w:type="gramStart"/>
      <w:r>
        <w:t>ms</w:t>
      </w:r>
      <w:proofErr w:type="spellEnd"/>
      <w:r>
        <w:t xml:space="preserve">  185.202.207.1</w:t>
      </w:r>
      <w:proofErr w:type="gramEnd"/>
    </w:p>
    <w:p w14:paraId="457FC22E" w14:textId="77777777" w:rsidR="00ED3575" w:rsidRDefault="00ED3575" w:rsidP="00ED3575">
      <w:pPr>
        <w:pStyle w:val="LISTINGBODY"/>
      </w:pPr>
      <w:r>
        <w:t xml:space="preserve">  5     *       70 </w:t>
      </w:r>
      <w:proofErr w:type="spellStart"/>
      <w:r>
        <w:t>ms</w:t>
      </w:r>
      <w:proofErr w:type="spellEnd"/>
      <w:r>
        <w:t xml:space="preserve">    60 </w:t>
      </w:r>
      <w:proofErr w:type="spellStart"/>
      <w:proofErr w:type="gramStart"/>
      <w:r>
        <w:t>ms</w:t>
      </w:r>
      <w:proofErr w:type="spellEnd"/>
      <w:r>
        <w:t xml:space="preserve">  37.143.129.1</w:t>
      </w:r>
      <w:proofErr w:type="gramEnd"/>
    </w:p>
    <w:p w14:paraId="5149473C" w14:textId="77777777" w:rsidR="00ED3575" w:rsidRDefault="00ED3575" w:rsidP="00ED3575">
      <w:pPr>
        <w:pStyle w:val="LISTINGBODY"/>
      </w:pPr>
      <w:r>
        <w:t xml:space="preserve">  6     *       98 </w:t>
      </w:r>
      <w:proofErr w:type="spellStart"/>
      <w:r>
        <w:t>ms</w:t>
      </w:r>
      <w:proofErr w:type="spellEnd"/>
      <w:r>
        <w:t xml:space="preserve">    63 </w:t>
      </w:r>
      <w:proofErr w:type="spellStart"/>
      <w:proofErr w:type="gramStart"/>
      <w:r>
        <w:t>ms</w:t>
      </w:r>
      <w:proofErr w:type="spellEnd"/>
      <w:r>
        <w:t xml:space="preserve">  213.248.96.170</w:t>
      </w:r>
      <w:proofErr w:type="gramEnd"/>
    </w:p>
    <w:p w14:paraId="033EB18D" w14:textId="77777777" w:rsidR="00ED3575" w:rsidRDefault="00ED3575" w:rsidP="00ED3575">
      <w:pPr>
        <w:pStyle w:val="LISTINGBODY"/>
      </w:pPr>
      <w:r>
        <w:t xml:space="preserve">  7    95 </w:t>
      </w:r>
      <w:proofErr w:type="spellStart"/>
      <w:r>
        <w:t>ms</w:t>
      </w:r>
      <w:proofErr w:type="spellEnd"/>
      <w:r>
        <w:t xml:space="preserve">    98 </w:t>
      </w:r>
      <w:proofErr w:type="spellStart"/>
      <w:r>
        <w:t>ms</w:t>
      </w:r>
      <w:proofErr w:type="spellEnd"/>
      <w:r>
        <w:t xml:space="preserve">    71 </w:t>
      </w:r>
      <w:proofErr w:type="spellStart"/>
      <w:proofErr w:type="gramStart"/>
      <w:r>
        <w:t>ms</w:t>
      </w:r>
      <w:proofErr w:type="spellEnd"/>
      <w:r>
        <w:t xml:space="preserve">  62.115.115.251</w:t>
      </w:r>
      <w:proofErr w:type="gramEnd"/>
    </w:p>
    <w:p w14:paraId="172E1F27" w14:textId="77777777" w:rsidR="00ED3575" w:rsidRDefault="00ED3575" w:rsidP="00ED3575">
      <w:pPr>
        <w:pStyle w:val="LISTINGBODY"/>
      </w:pPr>
      <w:r>
        <w:t xml:space="preserve">  8    97 </w:t>
      </w:r>
      <w:proofErr w:type="spellStart"/>
      <w:r>
        <w:t>ms</w:t>
      </w:r>
      <w:proofErr w:type="spellEnd"/>
      <w:r>
        <w:t xml:space="preserve">    60 </w:t>
      </w:r>
      <w:proofErr w:type="spellStart"/>
      <w:r>
        <w:t>ms</w:t>
      </w:r>
      <w:proofErr w:type="spellEnd"/>
      <w:r>
        <w:t xml:space="preserve">     *     92.53.93.184</w:t>
      </w:r>
    </w:p>
    <w:p w14:paraId="5F6DE619" w14:textId="77777777" w:rsidR="00ED3575" w:rsidRDefault="00ED3575" w:rsidP="00ED3575">
      <w:pPr>
        <w:pStyle w:val="LISTINGBODY"/>
      </w:pPr>
      <w:r>
        <w:t xml:space="preserve">  9     *       72 </w:t>
      </w:r>
      <w:proofErr w:type="spellStart"/>
      <w:r>
        <w:t>ms</w:t>
      </w:r>
      <w:proofErr w:type="spellEnd"/>
      <w:r>
        <w:t xml:space="preserve">    63 </w:t>
      </w:r>
      <w:proofErr w:type="spellStart"/>
      <w:proofErr w:type="gramStart"/>
      <w:r>
        <w:t>ms</w:t>
      </w:r>
      <w:proofErr w:type="spellEnd"/>
      <w:r>
        <w:t xml:space="preserve">  92.53.93.73</w:t>
      </w:r>
      <w:proofErr w:type="gramEnd"/>
    </w:p>
    <w:p w14:paraId="16213024" w14:textId="77777777" w:rsidR="00ED3575" w:rsidRDefault="00ED3575" w:rsidP="00ED3575">
      <w:pPr>
        <w:pStyle w:val="LISTINGBODY"/>
      </w:pPr>
      <w:r>
        <w:t xml:space="preserve"> 10   107 </w:t>
      </w:r>
      <w:proofErr w:type="spellStart"/>
      <w:r>
        <w:t>ms</w:t>
      </w:r>
      <w:proofErr w:type="spellEnd"/>
      <w:r>
        <w:t xml:space="preserve">    77 </w:t>
      </w:r>
      <w:proofErr w:type="spellStart"/>
      <w:r>
        <w:t>ms</w:t>
      </w:r>
      <w:proofErr w:type="spellEnd"/>
      <w:r>
        <w:t xml:space="preserve">    88 </w:t>
      </w:r>
      <w:proofErr w:type="spellStart"/>
      <w:proofErr w:type="gramStart"/>
      <w:r>
        <w:t>ms</w:t>
      </w:r>
      <w:proofErr w:type="spellEnd"/>
      <w:r>
        <w:t xml:space="preserve">  95.213.253.92</w:t>
      </w:r>
      <w:proofErr w:type="gramEnd"/>
    </w:p>
    <w:p w14:paraId="12408D81" w14:textId="77777777" w:rsidR="00ED3575" w:rsidRDefault="00ED3575" w:rsidP="00ED3575">
      <w:pPr>
        <w:pStyle w:val="LISTINGBODY"/>
      </w:pPr>
    </w:p>
    <w:p w14:paraId="45ABE1F7" w14:textId="518138B9" w:rsidR="00A36003" w:rsidRPr="00FC0135" w:rsidRDefault="00ED3575" w:rsidP="00ED3575">
      <w:pPr>
        <w:pStyle w:val="LISTINGBODY"/>
        <w:rPr>
          <w:lang w:val="ru-RU"/>
        </w:rPr>
      </w:pPr>
      <w:r>
        <w:t>Trace</w:t>
      </w:r>
      <w:r w:rsidRPr="00FC0135">
        <w:rPr>
          <w:lang w:val="ru-RU"/>
        </w:rPr>
        <w:t xml:space="preserve"> </w:t>
      </w:r>
      <w:r>
        <w:t>complete</w:t>
      </w:r>
      <w:r w:rsidRPr="00FC0135">
        <w:rPr>
          <w:lang w:val="ru-RU"/>
        </w:rPr>
        <w:t>.</w:t>
      </w:r>
    </w:p>
    <w:p w14:paraId="59A92933" w14:textId="64EFF4A1" w:rsidR="009F406E" w:rsidRPr="00105890" w:rsidRDefault="009F406E" w:rsidP="009F406E">
      <w:pPr>
        <w:pStyle w:val="MAINTEXT1"/>
      </w:pPr>
      <w:r>
        <w:t xml:space="preserve">На рисунке 2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499E73B3" w14:textId="77777777" w:rsidR="009F406E" w:rsidRDefault="009F406E" w:rsidP="009F406E">
      <w:pPr>
        <w:pStyle w:val="PICTURE"/>
      </w:pPr>
      <w:r>
        <w:drawing>
          <wp:inline distT="0" distB="0" distL="0" distR="0" wp14:anchorId="73A523D7" wp14:editId="45EAFB5B">
            <wp:extent cx="5833766" cy="2653553"/>
            <wp:effectExtent l="0" t="0" r="0" b="1270"/>
            <wp:docPr id="1421192023" name="Graphic 142119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2023" name="Graphic 14211920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5" cy="26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82A0" w14:textId="771601AD" w:rsidR="009F406E" w:rsidRDefault="009F406E" w:rsidP="009F406E">
      <w:pPr>
        <w:pStyle w:val="PICTURECAPTION"/>
      </w:pPr>
      <w:r>
        <w:t xml:space="preserve">Рисунок </w:t>
      </w:r>
      <w:fldSimple w:instr=" SEQ Рисунок \* ARABIC ">
        <w:r w:rsidR="005D32D1">
          <w:rPr>
            <w:noProof/>
          </w:rPr>
          <w:t>2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21DD3263" w14:textId="4D81FBE2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7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>
        <w:t xml:space="preserve">Листинг </w:t>
      </w:r>
      <w:r w:rsidR="009348D5">
        <w:t>результатов,</w:t>
      </w:r>
      <w:r>
        <w:t xml:space="preserve"> полученных при определении маршрута прохождения пакетов утилитой </w:t>
      </w:r>
      <w:proofErr w:type="spellStart"/>
      <w:r>
        <w:t>ping</w:t>
      </w:r>
      <w:proofErr w:type="spellEnd"/>
    </w:p>
    <w:p w14:paraId="58532171" w14:textId="77777777" w:rsidR="00140388" w:rsidRDefault="00140388" w:rsidP="00140388">
      <w:pPr>
        <w:pStyle w:val="LISTINGBODY"/>
      </w:pPr>
      <w:r>
        <w:t>PS C:\Users\grigorijtomczuk&gt; ping coub.com -n 1 -r 9</w:t>
      </w:r>
    </w:p>
    <w:p w14:paraId="0836C359" w14:textId="77777777" w:rsidR="00140388" w:rsidRDefault="00140388" w:rsidP="00140388">
      <w:pPr>
        <w:pStyle w:val="LISTINGBODY"/>
      </w:pPr>
    </w:p>
    <w:p w14:paraId="37F0D1E6" w14:textId="77777777" w:rsidR="00140388" w:rsidRDefault="00140388" w:rsidP="00140388">
      <w:pPr>
        <w:pStyle w:val="LISTINGBODY"/>
      </w:pPr>
      <w:r>
        <w:t>Pinging coub.com [95.213.253.85] with 32 bytes of data:</w:t>
      </w:r>
    </w:p>
    <w:p w14:paraId="2CB1309C" w14:textId="77777777" w:rsidR="00140388" w:rsidRDefault="00140388" w:rsidP="00140388">
      <w:pPr>
        <w:pStyle w:val="LISTINGBODY"/>
      </w:pPr>
      <w:r>
        <w:t>Reply from 95.213.253.85: bytes=32 time=122ms TTL=128</w:t>
      </w:r>
    </w:p>
    <w:p w14:paraId="24A29229" w14:textId="77777777" w:rsidR="00140388" w:rsidRDefault="00140388" w:rsidP="00140388">
      <w:pPr>
        <w:pStyle w:val="LISTINGBODY"/>
      </w:pPr>
    </w:p>
    <w:p w14:paraId="0BCDFF4C" w14:textId="77777777" w:rsidR="00140388" w:rsidRDefault="00140388" w:rsidP="00140388">
      <w:pPr>
        <w:pStyle w:val="LISTINGBODY"/>
      </w:pPr>
      <w:r>
        <w:t>Ping statistics for 95.213.253.85:</w:t>
      </w:r>
    </w:p>
    <w:p w14:paraId="78C7B643" w14:textId="77777777" w:rsidR="00140388" w:rsidRDefault="00140388" w:rsidP="00140388">
      <w:pPr>
        <w:pStyle w:val="LISTINGBODY"/>
      </w:pPr>
      <w:r>
        <w:t xml:space="preserve">    Packets: Sent = 1, Received = 1, Lost = 0 (0% loss),</w:t>
      </w:r>
    </w:p>
    <w:p w14:paraId="20A81643" w14:textId="77777777" w:rsidR="00140388" w:rsidRDefault="00140388" w:rsidP="00140388">
      <w:pPr>
        <w:pStyle w:val="LISTINGBODY"/>
      </w:pPr>
      <w:r>
        <w:t>Approximate round trip times in milli-seconds:</w:t>
      </w:r>
    </w:p>
    <w:p w14:paraId="3DE2BC82" w14:textId="6B6ACDCC" w:rsidR="00A36003" w:rsidRDefault="00140388" w:rsidP="00140388">
      <w:pPr>
        <w:pStyle w:val="LISTINGBODY"/>
      </w:pPr>
      <w:r>
        <w:t xml:space="preserve">    Minimum = 122ms, Maximum = 122ms, Average = 122ms</w:t>
      </w:r>
    </w:p>
    <w:p w14:paraId="5F11A20D" w14:textId="77777777" w:rsidR="00152EAA" w:rsidRPr="00FC0135" w:rsidRDefault="00152EAA">
      <w:pPr>
        <w:spacing w:after="200" w:line="276" w:lineRule="auto"/>
        <w:rPr>
          <w:iCs/>
          <w:color w:val="000000" w:themeColor="text1"/>
          <w:sz w:val="28"/>
          <w:szCs w:val="28"/>
          <w:lang w:val="en-US"/>
        </w:rPr>
      </w:pPr>
      <w:r w:rsidRPr="00FC0135">
        <w:rPr>
          <w:lang w:val="en-US"/>
        </w:rPr>
        <w:br w:type="page"/>
      </w:r>
    </w:p>
    <w:p w14:paraId="3E669813" w14:textId="4FCA7064" w:rsidR="00A36003" w:rsidRPr="009A15DC" w:rsidRDefault="00A36003" w:rsidP="00A3600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8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>Листинг результатов</w:t>
      </w:r>
      <w:r w:rsidR="009348D5">
        <w:t>,</w:t>
      </w:r>
      <w:r w:rsidRPr="00996453">
        <w:t xml:space="preserve"> полученных при работе с утилитой </w:t>
      </w:r>
      <w:proofErr w:type="spellStart"/>
      <w:r w:rsidRPr="00996453">
        <w:t>mtr</w:t>
      </w:r>
      <w:proofErr w:type="spellEnd"/>
    </w:p>
    <w:p w14:paraId="7A9881E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47BB8E32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     </w:t>
      </w:r>
      <w:proofErr w:type="spellStart"/>
      <w:r w:rsidRPr="00066074">
        <w:rPr>
          <w:sz w:val="18"/>
          <w:szCs w:val="18"/>
        </w:rPr>
        <w:t>WinMTR</w:t>
      </w:r>
      <w:proofErr w:type="spellEnd"/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statistics</w:t>
      </w:r>
      <w:r w:rsidRPr="00066074">
        <w:rPr>
          <w:sz w:val="18"/>
          <w:szCs w:val="18"/>
          <w:lang w:val="ru-RU"/>
        </w:rPr>
        <w:t xml:space="preserve">                                   |</w:t>
      </w:r>
    </w:p>
    <w:p w14:paraId="014AFEF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</w:t>
      </w:r>
      <w:r w:rsidRPr="00066074">
        <w:rPr>
          <w:sz w:val="18"/>
          <w:szCs w:val="18"/>
        </w:rPr>
        <w:t>Host</w:t>
      </w:r>
      <w:r w:rsidRPr="00066074">
        <w:rPr>
          <w:sz w:val="18"/>
          <w:szCs w:val="18"/>
          <w:lang w:val="ru-RU"/>
        </w:rPr>
        <w:t xml:space="preserve">              -   </w:t>
      </w:r>
      <w:proofErr w:type="gramStart"/>
      <w:r w:rsidRPr="00066074">
        <w:rPr>
          <w:sz w:val="18"/>
          <w:szCs w:val="18"/>
          <w:lang w:val="ru-RU"/>
        </w:rPr>
        <w:t>%  |</w:t>
      </w:r>
      <w:proofErr w:type="gramEnd"/>
      <w:r w:rsidRPr="00066074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Sent</w:t>
      </w:r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Recv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Best</w:t>
      </w:r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Avrg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proofErr w:type="spellStart"/>
      <w:r w:rsidRPr="00066074">
        <w:rPr>
          <w:sz w:val="18"/>
          <w:szCs w:val="18"/>
        </w:rPr>
        <w:t>Wrst</w:t>
      </w:r>
      <w:proofErr w:type="spellEnd"/>
      <w:r w:rsidRPr="00066074">
        <w:rPr>
          <w:sz w:val="18"/>
          <w:szCs w:val="18"/>
          <w:lang w:val="ru-RU"/>
        </w:rPr>
        <w:t xml:space="preserve"> | </w:t>
      </w:r>
      <w:r w:rsidRPr="00066074">
        <w:rPr>
          <w:sz w:val="18"/>
          <w:szCs w:val="18"/>
        </w:rPr>
        <w:t>Last</w:t>
      </w:r>
      <w:r w:rsidRPr="00066074">
        <w:rPr>
          <w:sz w:val="18"/>
          <w:szCs w:val="18"/>
          <w:lang w:val="ru-RU"/>
        </w:rPr>
        <w:t xml:space="preserve"> |</w:t>
      </w:r>
    </w:p>
    <w:p w14:paraId="352310C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1D48A3F4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>|                            192.168.57.2 -    0 |    7 |    7 |    0 |    0 |    1 |    1 |</w:t>
      </w:r>
    </w:p>
    <w:p w14:paraId="06C682F3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10.8.1.0 -   34 |    3 |    2 |    0 </w:t>
      </w:r>
      <w:proofErr w:type="gramStart"/>
      <w:r w:rsidRPr="00066074">
        <w:rPr>
          <w:sz w:val="18"/>
          <w:szCs w:val="18"/>
          <w:lang w:val="ru-RU"/>
        </w:rPr>
        <w:t>|  135</w:t>
      </w:r>
      <w:proofErr w:type="gramEnd"/>
      <w:r w:rsidRPr="00066074">
        <w:rPr>
          <w:sz w:val="18"/>
          <w:szCs w:val="18"/>
          <w:lang w:val="ru-RU"/>
        </w:rPr>
        <w:t xml:space="preserve"> |  155 |  155 |</w:t>
      </w:r>
    </w:p>
    <w:p w14:paraId="089A620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172.29.172.1 -   34 |    3 |    2 </w:t>
      </w:r>
      <w:proofErr w:type="gramStart"/>
      <w:r w:rsidRPr="00066074">
        <w:rPr>
          <w:sz w:val="18"/>
          <w:szCs w:val="18"/>
          <w:lang w:val="ru-RU"/>
        </w:rPr>
        <w:t>|  124</w:t>
      </w:r>
      <w:proofErr w:type="gramEnd"/>
      <w:r w:rsidRPr="00066074">
        <w:rPr>
          <w:sz w:val="18"/>
          <w:szCs w:val="18"/>
          <w:lang w:val="ru-RU"/>
        </w:rPr>
        <w:t xml:space="preserve"> |  135 |  146 |  124 |</w:t>
      </w:r>
    </w:p>
    <w:p w14:paraId="25B0970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     </w:t>
      </w:r>
      <w:r w:rsidRPr="00066074">
        <w:rPr>
          <w:sz w:val="18"/>
          <w:szCs w:val="18"/>
        </w:rPr>
        <w:t>gateway</w:t>
      </w:r>
      <w:r w:rsidRPr="00066074">
        <w:rPr>
          <w:sz w:val="18"/>
          <w:szCs w:val="18"/>
          <w:lang w:val="ru-RU"/>
        </w:rPr>
        <w:t xml:space="preserve"> -    0 |    7 |    7 |   83 </w:t>
      </w:r>
      <w:proofErr w:type="gramStart"/>
      <w:r w:rsidRPr="00066074">
        <w:rPr>
          <w:sz w:val="18"/>
          <w:szCs w:val="18"/>
          <w:lang w:val="ru-RU"/>
        </w:rPr>
        <w:t>|  126</w:t>
      </w:r>
      <w:proofErr w:type="gramEnd"/>
      <w:r w:rsidRPr="00066074">
        <w:rPr>
          <w:sz w:val="18"/>
          <w:szCs w:val="18"/>
          <w:lang w:val="ru-RU"/>
        </w:rPr>
        <w:t xml:space="preserve"> |  146 |  141 |</w:t>
      </w:r>
    </w:p>
    <w:p w14:paraId="029DD061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               37.143.129.1 -   34 |    3 |    2 </w:t>
      </w:r>
      <w:proofErr w:type="gramStart"/>
      <w:r w:rsidRPr="00066074">
        <w:rPr>
          <w:sz w:val="18"/>
          <w:szCs w:val="18"/>
          <w:lang w:val="ru-RU"/>
        </w:rPr>
        <w:t>|  124</w:t>
      </w:r>
      <w:proofErr w:type="gramEnd"/>
      <w:r w:rsidRPr="00066074">
        <w:rPr>
          <w:sz w:val="18"/>
          <w:szCs w:val="18"/>
          <w:lang w:val="ru-RU"/>
        </w:rPr>
        <w:t xml:space="preserve"> |  135 |  146 |  124 |</w:t>
      </w:r>
    </w:p>
    <w:p w14:paraId="7B4FCE3F" w14:textId="77777777" w:rsidR="00066074" w:rsidRPr="00066074" w:rsidRDefault="00066074" w:rsidP="00066074">
      <w:pPr>
        <w:pStyle w:val="LISTINGBODY"/>
        <w:rPr>
          <w:sz w:val="18"/>
          <w:szCs w:val="18"/>
          <w:lang w:val="ru-RU"/>
        </w:rPr>
      </w:pPr>
      <w:r w:rsidRPr="00066074">
        <w:rPr>
          <w:sz w:val="18"/>
          <w:szCs w:val="18"/>
          <w:lang w:val="ru-RU"/>
        </w:rPr>
        <w:t xml:space="preserve">|             </w:t>
      </w:r>
      <w:proofErr w:type="spellStart"/>
      <w:r w:rsidRPr="00066074">
        <w:rPr>
          <w:sz w:val="18"/>
          <w:szCs w:val="18"/>
        </w:rPr>
        <w:t>hls</w:t>
      </w:r>
      <w:proofErr w:type="spellEnd"/>
      <w:r w:rsidRPr="00066074">
        <w:rPr>
          <w:sz w:val="18"/>
          <w:szCs w:val="18"/>
          <w:lang w:val="ru-RU"/>
        </w:rPr>
        <w:t>-</w:t>
      </w:r>
      <w:r w:rsidRPr="00066074">
        <w:rPr>
          <w:sz w:val="18"/>
          <w:szCs w:val="18"/>
        </w:rPr>
        <w:t>b</w:t>
      </w:r>
      <w:r w:rsidRPr="00066074">
        <w:rPr>
          <w:sz w:val="18"/>
          <w:szCs w:val="18"/>
          <w:lang w:val="ru-RU"/>
        </w:rPr>
        <w:t>4-</w:t>
      </w:r>
      <w:r w:rsidRPr="00066074">
        <w:rPr>
          <w:sz w:val="18"/>
          <w:szCs w:val="18"/>
        </w:rPr>
        <w:t>link</w:t>
      </w:r>
      <w:r w:rsidRPr="00066074">
        <w:rPr>
          <w:sz w:val="18"/>
          <w:szCs w:val="18"/>
          <w:lang w:val="ru-RU"/>
        </w:rPr>
        <w:t>.</w:t>
      </w:r>
      <w:proofErr w:type="spellStart"/>
      <w:r w:rsidRPr="00066074">
        <w:rPr>
          <w:sz w:val="18"/>
          <w:szCs w:val="18"/>
        </w:rPr>
        <w:t>ip</w:t>
      </w:r>
      <w:proofErr w:type="spellEnd"/>
      <w:r w:rsidRPr="00066074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twelve</w:t>
      </w:r>
      <w:r w:rsidRPr="00066074">
        <w:rPr>
          <w:sz w:val="18"/>
          <w:szCs w:val="18"/>
          <w:lang w:val="ru-RU"/>
        </w:rPr>
        <w:t>99.</w:t>
      </w:r>
      <w:r w:rsidRPr="00066074">
        <w:rPr>
          <w:sz w:val="18"/>
          <w:szCs w:val="18"/>
        </w:rPr>
        <w:t>net</w:t>
      </w:r>
      <w:r w:rsidRPr="00066074">
        <w:rPr>
          <w:sz w:val="18"/>
          <w:szCs w:val="18"/>
          <w:lang w:val="ru-RU"/>
        </w:rPr>
        <w:t xml:space="preserve"> -   34 |    3 |    2 </w:t>
      </w:r>
      <w:proofErr w:type="gramStart"/>
      <w:r w:rsidRPr="00066074">
        <w:rPr>
          <w:sz w:val="18"/>
          <w:szCs w:val="18"/>
          <w:lang w:val="ru-RU"/>
        </w:rPr>
        <w:t>|  124</w:t>
      </w:r>
      <w:proofErr w:type="gramEnd"/>
      <w:r w:rsidRPr="00066074">
        <w:rPr>
          <w:sz w:val="18"/>
          <w:szCs w:val="18"/>
          <w:lang w:val="ru-RU"/>
        </w:rPr>
        <w:t xml:space="preserve"> |  135 |  146 |  124 |</w:t>
      </w:r>
    </w:p>
    <w:p w14:paraId="3FA84781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</w:t>
      </w:r>
      <w:r w:rsidRPr="00066074">
        <w:rPr>
          <w:sz w:val="18"/>
          <w:szCs w:val="18"/>
        </w:rPr>
        <w:t>sap</w:t>
      </w:r>
      <w:r w:rsidRPr="00195ACA">
        <w:rPr>
          <w:sz w:val="18"/>
          <w:szCs w:val="18"/>
          <w:lang w:val="ru-RU"/>
        </w:rPr>
        <w:t>-</w:t>
      </w:r>
      <w:r w:rsidRPr="00066074">
        <w:rPr>
          <w:sz w:val="18"/>
          <w:szCs w:val="18"/>
        </w:rPr>
        <w:t>b</w:t>
      </w:r>
      <w:r w:rsidRPr="00195ACA">
        <w:rPr>
          <w:sz w:val="18"/>
          <w:szCs w:val="18"/>
          <w:lang w:val="ru-RU"/>
        </w:rPr>
        <w:t>4-</w:t>
      </w:r>
      <w:r w:rsidRPr="00066074">
        <w:rPr>
          <w:sz w:val="18"/>
          <w:szCs w:val="18"/>
        </w:rPr>
        <w:t>link</w:t>
      </w:r>
      <w:r w:rsidRPr="00195ACA">
        <w:rPr>
          <w:sz w:val="18"/>
          <w:szCs w:val="18"/>
          <w:lang w:val="ru-RU"/>
        </w:rPr>
        <w:t>.</w:t>
      </w:r>
      <w:proofErr w:type="spellStart"/>
      <w:r w:rsidRPr="00066074">
        <w:rPr>
          <w:sz w:val="18"/>
          <w:szCs w:val="18"/>
        </w:rPr>
        <w:t>ip</w:t>
      </w:r>
      <w:proofErr w:type="spellEnd"/>
      <w:r w:rsidRPr="00195ACA">
        <w:rPr>
          <w:sz w:val="18"/>
          <w:szCs w:val="18"/>
          <w:lang w:val="ru-RU"/>
        </w:rPr>
        <w:t>.</w:t>
      </w:r>
      <w:r w:rsidRPr="00066074">
        <w:rPr>
          <w:sz w:val="18"/>
          <w:szCs w:val="18"/>
        </w:rPr>
        <w:t>twelve</w:t>
      </w:r>
      <w:r w:rsidRPr="00195ACA">
        <w:rPr>
          <w:sz w:val="18"/>
          <w:szCs w:val="18"/>
          <w:lang w:val="ru-RU"/>
        </w:rPr>
        <w:t>99.</w:t>
      </w:r>
      <w:r w:rsidRPr="00066074">
        <w:rPr>
          <w:sz w:val="18"/>
          <w:szCs w:val="18"/>
        </w:rPr>
        <w:t>net</w:t>
      </w:r>
      <w:r w:rsidRPr="00195ACA">
        <w:rPr>
          <w:sz w:val="18"/>
          <w:szCs w:val="18"/>
          <w:lang w:val="ru-RU"/>
        </w:rPr>
        <w:t xml:space="preserve"> -   34 |    3 |    2 </w:t>
      </w:r>
      <w:proofErr w:type="gramStart"/>
      <w:r w:rsidRPr="00195ACA">
        <w:rPr>
          <w:sz w:val="18"/>
          <w:szCs w:val="18"/>
          <w:lang w:val="ru-RU"/>
        </w:rPr>
        <w:t>|  125</w:t>
      </w:r>
      <w:proofErr w:type="gramEnd"/>
      <w:r w:rsidRPr="00195ACA">
        <w:rPr>
          <w:sz w:val="18"/>
          <w:szCs w:val="18"/>
          <w:lang w:val="ru-RU"/>
        </w:rPr>
        <w:t xml:space="preserve"> |  135 |  145 |  125 |</w:t>
      </w:r>
    </w:p>
    <w:p w14:paraId="35CBF55B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     92.53.93.184 -   34 |    3 |    2 </w:t>
      </w:r>
      <w:proofErr w:type="gramStart"/>
      <w:r w:rsidRPr="00195ACA">
        <w:rPr>
          <w:sz w:val="18"/>
          <w:szCs w:val="18"/>
          <w:lang w:val="ru-RU"/>
        </w:rPr>
        <w:t>|  125</w:t>
      </w:r>
      <w:proofErr w:type="gramEnd"/>
      <w:r w:rsidRPr="00195ACA">
        <w:rPr>
          <w:sz w:val="18"/>
          <w:szCs w:val="18"/>
          <w:lang w:val="ru-RU"/>
        </w:rPr>
        <w:t xml:space="preserve"> |  135 |  145 |  125 |</w:t>
      </w:r>
    </w:p>
    <w:p w14:paraId="6C908790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      92.53.93.73 -   34 |    3 |    2 </w:t>
      </w:r>
      <w:proofErr w:type="gramStart"/>
      <w:r w:rsidRPr="00195ACA">
        <w:rPr>
          <w:sz w:val="18"/>
          <w:szCs w:val="18"/>
          <w:lang w:val="ru-RU"/>
        </w:rPr>
        <w:t>|  127</w:t>
      </w:r>
      <w:proofErr w:type="gramEnd"/>
      <w:r w:rsidRPr="00195ACA">
        <w:rPr>
          <w:sz w:val="18"/>
          <w:szCs w:val="18"/>
          <w:lang w:val="ru-RU"/>
        </w:rPr>
        <w:t xml:space="preserve"> |  136 |  145 |  127 |</w:t>
      </w:r>
    </w:p>
    <w:p w14:paraId="7FAD818A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    95.213.253.92 -   34 |    3 |    2 </w:t>
      </w:r>
      <w:proofErr w:type="gramStart"/>
      <w:r w:rsidRPr="00195ACA">
        <w:rPr>
          <w:sz w:val="18"/>
          <w:szCs w:val="18"/>
          <w:lang w:val="ru-RU"/>
        </w:rPr>
        <w:t>|  125</w:t>
      </w:r>
      <w:proofErr w:type="gramEnd"/>
      <w:r w:rsidRPr="00195ACA">
        <w:rPr>
          <w:sz w:val="18"/>
          <w:szCs w:val="18"/>
          <w:lang w:val="ru-RU"/>
        </w:rPr>
        <w:t xml:space="preserve"> |  135 |  145 |  125 |</w:t>
      </w:r>
    </w:p>
    <w:p w14:paraId="3E4F906E" w14:textId="77777777" w:rsidR="00066074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|________________________________________________|______|______|______|______|______|______|</w:t>
      </w:r>
    </w:p>
    <w:p w14:paraId="00E4EA5F" w14:textId="0D64AB33" w:rsidR="00A36003" w:rsidRPr="00195ACA" w:rsidRDefault="00066074" w:rsidP="00066074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   </w:t>
      </w:r>
      <w:proofErr w:type="spellStart"/>
      <w:r w:rsidRPr="00066074">
        <w:rPr>
          <w:sz w:val="18"/>
          <w:szCs w:val="18"/>
        </w:rPr>
        <w:t>WinMTR</w:t>
      </w:r>
      <w:proofErr w:type="spellEnd"/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v</w:t>
      </w:r>
      <w:r w:rsidRPr="00195ACA">
        <w:rPr>
          <w:sz w:val="18"/>
          <w:szCs w:val="18"/>
          <w:lang w:val="ru-RU"/>
        </w:rPr>
        <w:t xml:space="preserve">0.92 </w:t>
      </w:r>
      <w:r w:rsidRPr="00066074">
        <w:rPr>
          <w:sz w:val="18"/>
          <w:szCs w:val="18"/>
        </w:rPr>
        <w:t>GPL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V</w:t>
      </w:r>
      <w:r w:rsidRPr="00195ACA">
        <w:rPr>
          <w:sz w:val="18"/>
          <w:szCs w:val="18"/>
          <w:lang w:val="ru-RU"/>
        </w:rPr>
        <w:t xml:space="preserve">2 </w:t>
      </w:r>
      <w:r w:rsidRPr="00066074">
        <w:rPr>
          <w:sz w:val="18"/>
          <w:szCs w:val="18"/>
        </w:rPr>
        <w:t>by</w:t>
      </w:r>
      <w:r w:rsidRPr="00195ACA">
        <w:rPr>
          <w:sz w:val="18"/>
          <w:szCs w:val="18"/>
          <w:lang w:val="ru-RU"/>
        </w:rPr>
        <w:t xml:space="preserve"> </w:t>
      </w:r>
      <w:proofErr w:type="spellStart"/>
      <w:r w:rsidRPr="00066074">
        <w:rPr>
          <w:sz w:val="18"/>
          <w:szCs w:val="18"/>
        </w:rPr>
        <w:t>Appnor</w:t>
      </w:r>
      <w:proofErr w:type="spellEnd"/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MSP</w:t>
      </w:r>
      <w:r w:rsidRPr="00195ACA">
        <w:rPr>
          <w:sz w:val="18"/>
          <w:szCs w:val="18"/>
          <w:lang w:val="ru-RU"/>
        </w:rPr>
        <w:t xml:space="preserve"> - </w:t>
      </w:r>
      <w:r w:rsidRPr="00066074">
        <w:rPr>
          <w:sz w:val="18"/>
          <w:szCs w:val="18"/>
        </w:rPr>
        <w:t>Fully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Managed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Hosting</w:t>
      </w:r>
      <w:r w:rsidRPr="00195ACA">
        <w:rPr>
          <w:sz w:val="18"/>
          <w:szCs w:val="18"/>
          <w:lang w:val="ru-RU"/>
        </w:rPr>
        <w:t xml:space="preserve"> &amp; </w:t>
      </w:r>
      <w:r w:rsidRPr="00066074">
        <w:rPr>
          <w:sz w:val="18"/>
          <w:szCs w:val="18"/>
        </w:rPr>
        <w:t>Cloud</w:t>
      </w:r>
      <w:r w:rsidRPr="00195ACA">
        <w:rPr>
          <w:sz w:val="18"/>
          <w:szCs w:val="18"/>
          <w:lang w:val="ru-RU"/>
        </w:rPr>
        <w:t xml:space="preserve"> </w:t>
      </w:r>
      <w:r w:rsidRPr="00066074">
        <w:rPr>
          <w:sz w:val="18"/>
          <w:szCs w:val="18"/>
        </w:rPr>
        <w:t>Provider</w:t>
      </w:r>
    </w:p>
    <w:p w14:paraId="5359CF06" w14:textId="4B4E1E9A" w:rsidR="003E49BA" w:rsidRPr="00C72183" w:rsidRDefault="004C4AC1" w:rsidP="003E49BA">
      <w:pPr>
        <w:pStyle w:val="DIV2"/>
      </w:pPr>
      <w:r w:rsidRPr="00BB3384">
        <w:t xml:space="preserve">Листинги результатов работы для </w:t>
      </w:r>
      <w:r>
        <w:t xml:space="preserve">третьего </w:t>
      </w:r>
      <w:r w:rsidRPr="00BB3384">
        <w:t>узла</w:t>
      </w:r>
    </w:p>
    <w:p w14:paraId="30941382" w14:textId="3CFEC26A" w:rsidR="00A36003" w:rsidRDefault="005E0103" w:rsidP="00A36003">
      <w:pPr>
        <w:pStyle w:val="MAINTEXT2"/>
        <w:ind w:left="401"/>
      </w:pPr>
      <w:r w:rsidRPr="005E0103">
        <w:t xml:space="preserve">На листингах </w:t>
      </w:r>
      <w:r>
        <w:t>9</w:t>
      </w:r>
      <w:r w:rsidRPr="005E0103">
        <w:t>–</w:t>
      </w:r>
      <w:r>
        <w:t>12</w:t>
      </w:r>
      <w:r w:rsidRPr="005E0103">
        <w:t xml:space="preserve"> представлены выводы консоли после выполнения нужных по заданию команд.</w:t>
      </w:r>
    </w:p>
    <w:p w14:paraId="3BBD20DE" w14:textId="1EEB9891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9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532113">
        <w:t xml:space="preserve">Листинг </w:t>
      </w:r>
      <w:r w:rsidR="00C87785" w:rsidRPr="00532113">
        <w:t>результатов,</w:t>
      </w:r>
      <w:r w:rsidRPr="00532113">
        <w:t xml:space="preserve"> полученных при работе с утилитой </w:t>
      </w:r>
      <w:proofErr w:type="spellStart"/>
      <w:r w:rsidRPr="00532113">
        <w:t>ping</w:t>
      </w:r>
      <w:proofErr w:type="spellEnd"/>
    </w:p>
    <w:p w14:paraId="1A0FE477" w14:textId="77777777" w:rsidR="00B01549" w:rsidRDefault="00B01549" w:rsidP="00B01549">
      <w:pPr>
        <w:pStyle w:val="LISTINGBODY"/>
      </w:pPr>
      <w:r>
        <w:t>PS C:\Users\grigorijtomczuk&gt; ping fstec.ru -n 6</w:t>
      </w:r>
    </w:p>
    <w:p w14:paraId="6EBC74C1" w14:textId="77777777" w:rsidR="00B01549" w:rsidRDefault="00B01549" w:rsidP="00B01549">
      <w:pPr>
        <w:pStyle w:val="LISTINGBODY"/>
      </w:pPr>
    </w:p>
    <w:p w14:paraId="4ED813E9" w14:textId="77777777" w:rsidR="00B01549" w:rsidRDefault="00B01549" w:rsidP="00B01549">
      <w:pPr>
        <w:pStyle w:val="LISTINGBODY"/>
      </w:pPr>
      <w:r>
        <w:t>Pinging fstec.ru [95.173.157.32] with 32 bytes of data:</w:t>
      </w:r>
    </w:p>
    <w:p w14:paraId="5280BEF7" w14:textId="77777777" w:rsidR="00B01549" w:rsidRDefault="00B01549" w:rsidP="00B01549">
      <w:pPr>
        <w:pStyle w:val="LISTINGBODY"/>
      </w:pPr>
      <w:r>
        <w:t>Reply from 95.173.157.32: bytes=32 time=558ms TTL=128</w:t>
      </w:r>
    </w:p>
    <w:p w14:paraId="302AE418" w14:textId="77777777" w:rsidR="00B01549" w:rsidRDefault="00B01549" w:rsidP="00B01549">
      <w:pPr>
        <w:pStyle w:val="LISTINGBODY"/>
      </w:pPr>
      <w:r>
        <w:t>Reply from 95.173.157.32: bytes=32 time=178ms TTL=128</w:t>
      </w:r>
    </w:p>
    <w:p w14:paraId="787D48CD" w14:textId="77777777" w:rsidR="00B01549" w:rsidRDefault="00B01549" w:rsidP="00B01549">
      <w:pPr>
        <w:pStyle w:val="LISTINGBODY"/>
      </w:pPr>
      <w:r>
        <w:t>Reply from 95.173.157.32: bytes=32 time=98ms TTL=128</w:t>
      </w:r>
    </w:p>
    <w:p w14:paraId="795EE9BD" w14:textId="77777777" w:rsidR="00B01549" w:rsidRDefault="00B01549" w:rsidP="00B01549">
      <w:pPr>
        <w:pStyle w:val="LISTINGBODY"/>
      </w:pPr>
      <w:r>
        <w:t>Reply from 95.173.157.32: bytes=32 time=61ms TTL=128</w:t>
      </w:r>
    </w:p>
    <w:p w14:paraId="4939EEDF" w14:textId="77777777" w:rsidR="00B01549" w:rsidRDefault="00B01549" w:rsidP="00B01549">
      <w:pPr>
        <w:pStyle w:val="LISTINGBODY"/>
      </w:pPr>
      <w:r>
        <w:t>Reply from 95.173.157.32: bytes=32 time=39ms TTL=128</w:t>
      </w:r>
    </w:p>
    <w:p w14:paraId="4E8DBA8D" w14:textId="77777777" w:rsidR="00B01549" w:rsidRDefault="00B01549" w:rsidP="00B01549">
      <w:pPr>
        <w:pStyle w:val="LISTINGBODY"/>
      </w:pPr>
      <w:r>
        <w:t>Reply from 95.173.157.32: bytes=32 time=66ms TTL=128</w:t>
      </w:r>
    </w:p>
    <w:p w14:paraId="2E3A8F63" w14:textId="77777777" w:rsidR="00B01549" w:rsidRDefault="00B01549" w:rsidP="00B01549">
      <w:pPr>
        <w:pStyle w:val="LISTINGBODY"/>
      </w:pPr>
    </w:p>
    <w:p w14:paraId="179B8C7A" w14:textId="77777777" w:rsidR="00B01549" w:rsidRDefault="00B01549" w:rsidP="00B01549">
      <w:pPr>
        <w:pStyle w:val="LISTINGBODY"/>
      </w:pPr>
      <w:r>
        <w:t>Ping statistics for 95.173.157.32:</w:t>
      </w:r>
    </w:p>
    <w:p w14:paraId="4568F10C" w14:textId="77777777" w:rsidR="00B01549" w:rsidRDefault="00B01549" w:rsidP="00B01549">
      <w:pPr>
        <w:pStyle w:val="LISTINGBODY"/>
      </w:pPr>
      <w:r>
        <w:t xml:space="preserve">    Packets: Sent = 6, Received = 6, Lost = 0 (0% loss),</w:t>
      </w:r>
    </w:p>
    <w:p w14:paraId="65F43332" w14:textId="77777777" w:rsidR="00B01549" w:rsidRDefault="00B01549" w:rsidP="00B01549">
      <w:pPr>
        <w:pStyle w:val="LISTINGBODY"/>
      </w:pPr>
      <w:r>
        <w:t>Approximate round trip times in milli-seconds:</w:t>
      </w:r>
    </w:p>
    <w:p w14:paraId="61A2B8CB" w14:textId="645CFD33" w:rsidR="00A36003" w:rsidRDefault="00B01549" w:rsidP="00B01549">
      <w:pPr>
        <w:pStyle w:val="LISTINGBODY"/>
      </w:pPr>
      <w:r>
        <w:t xml:space="preserve">    Minimum = 39ms, Maximum = 558ms, Average = 166ms</w:t>
      </w:r>
    </w:p>
    <w:p w14:paraId="5B9D1648" w14:textId="2F2E4EB7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10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372C70">
        <w:t xml:space="preserve">Листинг </w:t>
      </w:r>
      <w:r w:rsidR="00C87785" w:rsidRPr="00372C70">
        <w:t>результатов,</w:t>
      </w:r>
      <w:r w:rsidRPr="00372C70">
        <w:t xml:space="preserve"> полученных при работе с утилитой</w:t>
      </w:r>
      <w:r>
        <w:t xml:space="preserve"> </w:t>
      </w:r>
      <w:proofErr w:type="spellStart"/>
      <w:r w:rsidR="00BC14F4" w:rsidRPr="00BC14F4">
        <w:t>tracert</w:t>
      </w:r>
      <w:proofErr w:type="spellEnd"/>
    </w:p>
    <w:p w14:paraId="148C265B" w14:textId="77777777" w:rsidR="00CA6C11" w:rsidRDefault="00CA6C11" w:rsidP="00CA6C11">
      <w:pPr>
        <w:pStyle w:val="LISTINGBODY"/>
      </w:pPr>
      <w:r>
        <w:t xml:space="preserve">PS C:\Users\grigorijtomczuk&gt; </w:t>
      </w:r>
      <w:proofErr w:type="spellStart"/>
      <w:r>
        <w:t>tracert</w:t>
      </w:r>
      <w:proofErr w:type="spellEnd"/>
      <w:r>
        <w:t xml:space="preserve"> -d -h 30 -w 500 fstec.ru</w:t>
      </w:r>
    </w:p>
    <w:p w14:paraId="5FA820F0" w14:textId="77777777" w:rsidR="00CA6C11" w:rsidRDefault="00CA6C11" w:rsidP="00CA6C11">
      <w:pPr>
        <w:pStyle w:val="LISTINGBODY"/>
      </w:pPr>
    </w:p>
    <w:p w14:paraId="500473A6" w14:textId="77777777" w:rsidR="00CA6C11" w:rsidRDefault="00CA6C11" w:rsidP="00CA6C11">
      <w:pPr>
        <w:pStyle w:val="LISTINGBODY"/>
      </w:pPr>
      <w:r>
        <w:t>Tracing route to fstec.ru [95.173.157.32]</w:t>
      </w:r>
    </w:p>
    <w:p w14:paraId="55D586B0" w14:textId="77777777" w:rsidR="00CA6C11" w:rsidRDefault="00CA6C11" w:rsidP="00CA6C11">
      <w:pPr>
        <w:pStyle w:val="LISTINGBODY"/>
      </w:pPr>
      <w:r>
        <w:t>over a maximum of 30 hops:</w:t>
      </w:r>
    </w:p>
    <w:p w14:paraId="7B9CF08A" w14:textId="77777777" w:rsidR="00CA6C11" w:rsidRDefault="00CA6C11" w:rsidP="00CA6C11">
      <w:pPr>
        <w:pStyle w:val="LISTINGBODY"/>
      </w:pPr>
    </w:p>
    <w:p w14:paraId="4EC4DFD5" w14:textId="77777777" w:rsidR="00CA6C11" w:rsidRDefault="00CA6C11" w:rsidP="00CA6C11">
      <w:pPr>
        <w:pStyle w:val="LISTINGBODY"/>
      </w:pPr>
      <w:r>
        <w:t xml:space="preserve">  1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r>
        <w:t>ms</w:t>
      </w:r>
      <w:proofErr w:type="spellEnd"/>
      <w:r>
        <w:t xml:space="preserve">    &lt;1 </w:t>
      </w:r>
      <w:proofErr w:type="spellStart"/>
      <w:proofErr w:type="gramStart"/>
      <w:r>
        <w:t>ms</w:t>
      </w:r>
      <w:proofErr w:type="spellEnd"/>
      <w:r>
        <w:t xml:space="preserve">  192.168.57.2</w:t>
      </w:r>
      <w:proofErr w:type="gramEnd"/>
    </w:p>
    <w:p w14:paraId="71CBD866" w14:textId="77777777" w:rsidR="00CA6C11" w:rsidRDefault="00CA6C11" w:rsidP="00CA6C11">
      <w:pPr>
        <w:pStyle w:val="LISTINGBODY"/>
      </w:pPr>
      <w:r>
        <w:t xml:space="preserve">  2     5 </w:t>
      </w:r>
      <w:proofErr w:type="spellStart"/>
      <w:r>
        <w:t>ms</w:t>
      </w:r>
      <w:proofErr w:type="spellEnd"/>
      <w:r>
        <w:t xml:space="preserve">     4 </w:t>
      </w:r>
      <w:proofErr w:type="spellStart"/>
      <w:r>
        <w:t>ms</w:t>
      </w:r>
      <w:proofErr w:type="spellEnd"/>
      <w:r>
        <w:t xml:space="preserve">     4 </w:t>
      </w:r>
      <w:proofErr w:type="spellStart"/>
      <w:proofErr w:type="gramStart"/>
      <w:r>
        <w:t>ms</w:t>
      </w:r>
      <w:proofErr w:type="spellEnd"/>
      <w:r>
        <w:t xml:space="preserve">  172.20.10.1</w:t>
      </w:r>
      <w:proofErr w:type="gramEnd"/>
    </w:p>
    <w:p w14:paraId="3439C215" w14:textId="77777777" w:rsidR="00CA6C11" w:rsidRDefault="00CA6C11" w:rsidP="00CA6C11">
      <w:pPr>
        <w:pStyle w:val="LISTINGBODY"/>
      </w:pPr>
      <w:r>
        <w:t xml:space="preserve">  3     *        *        *     Request timed out.</w:t>
      </w:r>
    </w:p>
    <w:p w14:paraId="26D7713A" w14:textId="77777777" w:rsidR="00CA6C11" w:rsidRDefault="00CA6C11" w:rsidP="00CA6C11">
      <w:pPr>
        <w:pStyle w:val="LISTINGBODY"/>
      </w:pPr>
      <w:r>
        <w:t xml:space="preserve">  4    36 </w:t>
      </w:r>
      <w:proofErr w:type="spellStart"/>
      <w:r>
        <w:t>ms</w:t>
      </w:r>
      <w:proofErr w:type="spellEnd"/>
      <w:r>
        <w:t xml:space="preserve">    35 </w:t>
      </w:r>
      <w:proofErr w:type="spellStart"/>
      <w:r>
        <w:t>ms</w:t>
      </w:r>
      <w:proofErr w:type="spellEnd"/>
      <w:r>
        <w:t xml:space="preserve">    29 </w:t>
      </w:r>
      <w:proofErr w:type="spellStart"/>
      <w:proofErr w:type="gramStart"/>
      <w:r>
        <w:t>ms</w:t>
      </w:r>
      <w:proofErr w:type="spellEnd"/>
      <w:r>
        <w:t xml:space="preserve">  10.226.137.129</w:t>
      </w:r>
      <w:proofErr w:type="gramEnd"/>
    </w:p>
    <w:p w14:paraId="321F907E" w14:textId="77777777" w:rsidR="00CA6C11" w:rsidRDefault="00CA6C11" w:rsidP="00CA6C11">
      <w:pPr>
        <w:pStyle w:val="LISTINGBODY"/>
      </w:pPr>
      <w:r>
        <w:t xml:space="preserve">  5    48 </w:t>
      </w:r>
      <w:proofErr w:type="spellStart"/>
      <w:r>
        <w:t>ms</w:t>
      </w:r>
      <w:proofErr w:type="spellEnd"/>
      <w:r>
        <w:t xml:space="preserve">    36 </w:t>
      </w:r>
      <w:proofErr w:type="spellStart"/>
      <w:r>
        <w:t>ms</w:t>
      </w:r>
      <w:proofErr w:type="spellEnd"/>
      <w:r>
        <w:t xml:space="preserve">    40 </w:t>
      </w:r>
      <w:proofErr w:type="spellStart"/>
      <w:proofErr w:type="gramStart"/>
      <w:r>
        <w:t>ms</w:t>
      </w:r>
      <w:proofErr w:type="spellEnd"/>
      <w:r>
        <w:t xml:space="preserve">  10.163.123.69</w:t>
      </w:r>
      <w:proofErr w:type="gramEnd"/>
    </w:p>
    <w:p w14:paraId="7FF7041E" w14:textId="77777777" w:rsidR="00CA6C11" w:rsidRDefault="00CA6C11" w:rsidP="00CA6C11">
      <w:pPr>
        <w:pStyle w:val="LISTINGBODY"/>
      </w:pPr>
      <w:r>
        <w:t xml:space="preserve">  6    57 </w:t>
      </w:r>
      <w:proofErr w:type="spellStart"/>
      <w:r>
        <w:t>ms</w:t>
      </w:r>
      <w:proofErr w:type="spellEnd"/>
      <w:r>
        <w:t xml:space="preserve">    53 </w:t>
      </w:r>
      <w:proofErr w:type="spellStart"/>
      <w:r>
        <w:t>ms</w:t>
      </w:r>
      <w:proofErr w:type="spellEnd"/>
      <w:r>
        <w:t xml:space="preserve">    38 </w:t>
      </w:r>
      <w:proofErr w:type="spellStart"/>
      <w:proofErr w:type="gramStart"/>
      <w:r>
        <w:t>ms</w:t>
      </w:r>
      <w:proofErr w:type="spellEnd"/>
      <w:r>
        <w:t xml:space="preserve">  10.163.123.64</w:t>
      </w:r>
      <w:proofErr w:type="gramEnd"/>
    </w:p>
    <w:p w14:paraId="4265E4A4" w14:textId="77777777" w:rsidR="00CA6C11" w:rsidRDefault="00CA6C11" w:rsidP="00CA6C11">
      <w:pPr>
        <w:pStyle w:val="LISTINGBODY"/>
      </w:pPr>
      <w:r>
        <w:t xml:space="preserve">  7    38 </w:t>
      </w:r>
      <w:proofErr w:type="spellStart"/>
      <w:r>
        <w:t>ms</w:t>
      </w:r>
      <w:proofErr w:type="spellEnd"/>
      <w:r>
        <w:t xml:space="preserve">    36 </w:t>
      </w:r>
      <w:proofErr w:type="spellStart"/>
      <w:r>
        <w:t>ms</w:t>
      </w:r>
      <w:proofErr w:type="spellEnd"/>
      <w:r>
        <w:t xml:space="preserve">    29 </w:t>
      </w:r>
      <w:proofErr w:type="spellStart"/>
      <w:proofErr w:type="gramStart"/>
      <w:r>
        <w:t>ms</w:t>
      </w:r>
      <w:proofErr w:type="spellEnd"/>
      <w:r>
        <w:t xml:space="preserve">  10.163.122.145</w:t>
      </w:r>
      <w:proofErr w:type="gramEnd"/>
    </w:p>
    <w:p w14:paraId="5A013713" w14:textId="77777777" w:rsidR="00CA6C11" w:rsidRDefault="00CA6C11" w:rsidP="00CA6C11">
      <w:pPr>
        <w:pStyle w:val="LISTINGBODY"/>
      </w:pPr>
      <w:r>
        <w:t xml:space="preserve">  8     *        *        *     Request timed out.</w:t>
      </w:r>
    </w:p>
    <w:p w14:paraId="7BAAC963" w14:textId="77777777" w:rsidR="00CA6C11" w:rsidRDefault="00CA6C11" w:rsidP="00CA6C11">
      <w:pPr>
        <w:pStyle w:val="LISTINGBODY"/>
      </w:pPr>
      <w:r>
        <w:t xml:space="preserve">  9    52 </w:t>
      </w:r>
      <w:proofErr w:type="spellStart"/>
      <w:r>
        <w:t>ms</w:t>
      </w:r>
      <w:proofErr w:type="spellEnd"/>
      <w:r>
        <w:t xml:space="preserve">    31 </w:t>
      </w:r>
      <w:proofErr w:type="spellStart"/>
      <w:r>
        <w:t>ms</w:t>
      </w:r>
      <w:proofErr w:type="spellEnd"/>
      <w:r>
        <w:t xml:space="preserve">    36 </w:t>
      </w:r>
      <w:proofErr w:type="spellStart"/>
      <w:proofErr w:type="gramStart"/>
      <w:r>
        <w:t>ms</w:t>
      </w:r>
      <w:proofErr w:type="spellEnd"/>
      <w:r>
        <w:t xml:space="preserve">  94.25.4.45</w:t>
      </w:r>
      <w:proofErr w:type="gramEnd"/>
    </w:p>
    <w:p w14:paraId="61FCD3F9" w14:textId="77777777" w:rsidR="00CA6C11" w:rsidRDefault="00CA6C11" w:rsidP="00CA6C11">
      <w:pPr>
        <w:pStyle w:val="LISTINGBODY"/>
      </w:pPr>
      <w:r>
        <w:t xml:space="preserve"> 10    43 </w:t>
      </w:r>
      <w:proofErr w:type="spellStart"/>
      <w:r>
        <w:t>ms</w:t>
      </w:r>
      <w:proofErr w:type="spellEnd"/>
      <w:r>
        <w:t xml:space="preserve">    44 </w:t>
      </w:r>
      <w:proofErr w:type="spellStart"/>
      <w:r>
        <w:t>ms</w:t>
      </w:r>
      <w:proofErr w:type="spellEnd"/>
      <w:r>
        <w:t xml:space="preserve">    30 </w:t>
      </w:r>
      <w:proofErr w:type="spellStart"/>
      <w:proofErr w:type="gramStart"/>
      <w:r>
        <w:t>ms</w:t>
      </w:r>
      <w:proofErr w:type="spellEnd"/>
      <w:r>
        <w:t xml:space="preserve">  185.140.151.247</w:t>
      </w:r>
      <w:proofErr w:type="gramEnd"/>
    </w:p>
    <w:p w14:paraId="3B5CDEC9" w14:textId="77777777" w:rsidR="00CA6C11" w:rsidRDefault="00CA6C11" w:rsidP="00CA6C11">
      <w:pPr>
        <w:pStyle w:val="LISTINGBODY"/>
      </w:pPr>
      <w:r>
        <w:t xml:space="preserve"> 11    53 </w:t>
      </w:r>
      <w:proofErr w:type="spellStart"/>
      <w:r>
        <w:t>ms</w:t>
      </w:r>
      <w:proofErr w:type="spellEnd"/>
      <w:r>
        <w:t xml:space="preserve">    31 </w:t>
      </w:r>
      <w:proofErr w:type="spellStart"/>
      <w:r>
        <w:t>ms</w:t>
      </w:r>
      <w:proofErr w:type="spellEnd"/>
      <w:r>
        <w:t xml:space="preserve">    36 </w:t>
      </w:r>
      <w:proofErr w:type="spellStart"/>
      <w:proofErr w:type="gramStart"/>
      <w:r>
        <w:t>ms</w:t>
      </w:r>
      <w:proofErr w:type="spellEnd"/>
      <w:r>
        <w:t xml:space="preserve">  95.167.52.2</w:t>
      </w:r>
      <w:proofErr w:type="gramEnd"/>
    </w:p>
    <w:p w14:paraId="74DB8B00" w14:textId="77777777" w:rsidR="00CA6C11" w:rsidRDefault="00CA6C11" w:rsidP="00CA6C11">
      <w:pPr>
        <w:pStyle w:val="LISTINGBODY"/>
      </w:pPr>
      <w:r>
        <w:t xml:space="preserve"> 12    32 </w:t>
      </w:r>
      <w:proofErr w:type="spellStart"/>
      <w:r>
        <w:t>ms</w:t>
      </w:r>
      <w:proofErr w:type="spellEnd"/>
      <w:r>
        <w:t xml:space="preserve">    36 </w:t>
      </w:r>
      <w:proofErr w:type="spellStart"/>
      <w:r>
        <w:t>ms</w:t>
      </w:r>
      <w:proofErr w:type="spellEnd"/>
      <w:r>
        <w:t xml:space="preserve">    38 </w:t>
      </w:r>
      <w:proofErr w:type="spellStart"/>
      <w:proofErr w:type="gramStart"/>
      <w:r>
        <w:t>ms</w:t>
      </w:r>
      <w:proofErr w:type="spellEnd"/>
      <w:r>
        <w:t xml:space="preserve">  10.232.0.97</w:t>
      </w:r>
      <w:proofErr w:type="gramEnd"/>
    </w:p>
    <w:p w14:paraId="257071DE" w14:textId="77777777" w:rsidR="00CA6C11" w:rsidRDefault="00CA6C11" w:rsidP="00CA6C11">
      <w:pPr>
        <w:pStyle w:val="LISTINGBODY"/>
      </w:pPr>
      <w:r>
        <w:lastRenderedPageBreak/>
        <w:t xml:space="preserve"> 13    58 </w:t>
      </w:r>
      <w:proofErr w:type="spellStart"/>
      <w:r>
        <w:t>ms</w:t>
      </w:r>
      <w:proofErr w:type="spellEnd"/>
      <w:r>
        <w:t xml:space="preserve">    30 </w:t>
      </w:r>
      <w:proofErr w:type="spellStart"/>
      <w:r>
        <w:t>ms</w:t>
      </w:r>
      <w:proofErr w:type="spellEnd"/>
      <w:r>
        <w:t xml:space="preserve">    38 </w:t>
      </w:r>
      <w:proofErr w:type="spellStart"/>
      <w:proofErr w:type="gramStart"/>
      <w:r>
        <w:t>ms</w:t>
      </w:r>
      <w:proofErr w:type="spellEnd"/>
      <w:r>
        <w:t xml:space="preserve">  95.173.157.32</w:t>
      </w:r>
      <w:proofErr w:type="gramEnd"/>
    </w:p>
    <w:p w14:paraId="65CD16A8" w14:textId="77777777" w:rsidR="00CA6C11" w:rsidRDefault="00CA6C11" w:rsidP="00CA6C11">
      <w:pPr>
        <w:pStyle w:val="LISTINGBODY"/>
      </w:pPr>
    </w:p>
    <w:p w14:paraId="346CB733" w14:textId="07EB100A" w:rsidR="00A36003" w:rsidRDefault="00CA6C11" w:rsidP="00CA6C11">
      <w:pPr>
        <w:pStyle w:val="LISTINGBODY"/>
      </w:pPr>
      <w:r>
        <w:t>Trace complete.</w:t>
      </w:r>
    </w:p>
    <w:p w14:paraId="11A1CCC1" w14:textId="004E23F3" w:rsidR="001306E1" w:rsidRPr="00105890" w:rsidRDefault="001306E1" w:rsidP="001306E1">
      <w:pPr>
        <w:pStyle w:val="MAINTEXT1"/>
      </w:pPr>
      <w:r>
        <w:t xml:space="preserve">На рисунке 3 изображен график </w:t>
      </w:r>
      <w:r w:rsidRPr="00105890">
        <w:t>времени прохождения шлюзов (для 3-х пакетов) с указанием наиболее узких мест в сети</w:t>
      </w:r>
      <w:r>
        <w:t>.</w:t>
      </w:r>
    </w:p>
    <w:p w14:paraId="0738B779" w14:textId="77777777" w:rsidR="001306E1" w:rsidRDefault="001306E1" w:rsidP="001306E1">
      <w:pPr>
        <w:pStyle w:val="PICTURE"/>
      </w:pPr>
      <w:r>
        <w:drawing>
          <wp:inline distT="0" distB="0" distL="0" distR="0" wp14:anchorId="1B669173" wp14:editId="0E254AAB">
            <wp:extent cx="5738395" cy="2590800"/>
            <wp:effectExtent l="0" t="0" r="2540" b="0"/>
            <wp:docPr id="1928464269" name="Graphic 192846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4269" name="Graphic 1928464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052" cy="2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48A4" w14:textId="5191AEFD" w:rsidR="001306E1" w:rsidRDefault="001306E1" w:rsidP="001306E1">
      <w:pPr>
        <w:pStyle w:val="PICTURECAPTION"/>
      </w:pPr>
      <w:r>
        <w:t xml:space="preserve">Рисунок </w:t>
      </w:r>
      <w:fldSimple w:instr=" SEQ Рисунок \* ARABIC ">
        <w:r w:rsidR="005D32D1">
          <w:rPr>
            <w:noProof/>
          </w:rPr>
          <w:t>3</w:t>
        </w:r>
      </w:fldSimple>
      <w:r w:rsidRPr="000214A2">
        <w:t xml:space="preserve"> </w:t>
      </w:r>
      <w:r>
        <w:t>—</w:t>
      </w:r>
      <w:r w:rsidRPr="000214A2">
        <w:t xml:space="preserve"> </w:t>
      </w:r>
      <w:r>
        <w:t>График времени прохождения шлюзов</w:t>
      </w:r>
    </w:p>
    <w:p w14:paraId="596546F6" w14:textId="5877145A" w:rsidR="00A36003" w:rsidRPr="009A15DC" w:rsidRDefault="00A36003" w:rsidP="00A36003">
      <w:pPr>
        <w:pStyle w:val="LISTINGCAPTION"/>
      </w:pPr>
      <w:r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11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>
        <w:t xml:space="preserve">Листинг </w:t>
      </w:r>
      <w:r w:rsidR="004E686D">
        <w:t>результатов,</w:t>
      </w:r>
      <w:r>
        <w:t xml:space="preserve"> полученных при определении маршрута прохождения пакетов утилитой </w:t>
      </w:r>
      <w:proofErr w:type="spellStart"/>
      <w:r>
        <w:t>ping</w:t>
      </w:r>
      <w:proofErr w:type="spellEnd"/>
    </w:p>
    <w:p w14:paraId="1E5B893D" w14:textId="77777777" w:rsidR="009F6F6D" w:rsidRDefault="009F6F6D" w:rsidP="009F6F6D">
      <w:pPr>
        <w:pStyle w:val="LISTINGBODY"/>
      </w:pPr>
      <w:r>
        <w:t>PS C:\Users\grigorijtomczuk&gt; ping fstec.ru -n 1 -r 9</w:t>
      </w:r>
    </w:p>
    <w:p w14:paraId="38ACA867" w14:textId="77777777" w:rsidR="009F6F6D" w:rsidRDefault="009F6F6D" w:rsidP="009F6F6D">
      <w:pPr>
        <w:pStyle w:val="LISTINGBODY"/>
      </w:pPr>
    </w:p>
    <w:p w14:paraId="52C53695" w14:textId="77777777" w:rsidR="009F6F6D" w:rsidRDefault="009F6F6D" w:rsidP="009F6F6D">
      <w:pPr>
        <w:pStyle w:val="LISTINGBODY"/>
      </w:pPr>
      <w:r>
        <w:t>Pinging fstec.ru [95.173.157.32] with 32 bytes of data:</w:t>
      </w:r>
    </w:p>
    <w:p w14:paraId="72CBD0B0" w14:textId="77777777" w:rsidR="009F6F6D" w:rsidRDefault="009F6F6D" w:rsidP="009F6F6D">
      <w:pPr>
        <w:pStyle w:val="LISTINGBODY"/>
      </w:pPr>
      <w:r>
        <w:t>Request timed out.</w:t>
      </w:r>
    </w:p>
    <w:p w14:paraId="1011D29F" w14:textId="77777777" w:rsidR="009F6F6D" w:rsidRDefault="009F6F6D" w:rsidP="009F6F6D">
      <w:pPr>
        <w:pStyle w:val="LISTINGBODY"/>
      </w:pPr>
    </w:p>
    <w:p w14:paraId="16C9D9C8" w14:textId="77777777" w:rsidR="009F6F6D" w:rsidRDefault="009F6F6D" w:rsidP="009F6F6D">
      <w:pPr>
        <w:pStyle w:val="LISTINGBODY"/>
      </w:pPr>
      <w:r>
        <w:t>Ping statistics for 95.173.157.32:</w:t>
      </w:r>
    </w:p>
    <w:p w14:paraId="1D603E62" w14:textId="58B49416" w:rsidR="00A36003" w:rsidRDefault="009F6F6D" w:rsidP="009F6F6D">
      <w:pPr>
        <w:pStyle w:val="LISTINGBODY"/>
      </w:pPr>
      <w:r>
        <w:t xml:space="preserve">    Packets: Sent = 1, Received = 0, Lost = 1 (100% loss),</w:t>
      </w:r>
    </w:p>
    <w:p w14:paraId="2A2BF795" w14:textId="77777777" w:rsidR="006127F5" w:rsidRPr="00FC0135" w:rsidRDefault="006127F5">
      <w:pPr>
        <w:spacing w:after="200" w:line="276" w:lineRule="auto"/>
        <w:rPr>
          <w:iCs/>
          <w:color w:val="000000" w:themeColor="text1"/>
          <w:sz w:val="28"/>
          <w:szCs w:val="28"/>
          <w:lang w:val="en-US"/>
        </w:rPr>
      </w:pPr>
      <w:r w:rsidRPr="00FC0135">
        <w:rPr>
          <w:lang w:val="en-US"/>
        </w:rPr>
        <w:br w:type="page"/>
      </w:r>
    </w:p>
    <w:p w14:paraId="1046087A" w14:textId="34CE5653" w:rsidR="00A36003" w:rsidRPr="009A15DC" w:rsidRDefault="00A36003" w:rsidP="00A36003">
      <w:pPr>
        <w:pStyle w:val="LISTINGCAPTION"/>
      </w:pPr>
      <w:r>
        <w:lastRenderedPageBreak/>
        <w:t>Листинг</w:t>
      </w:r>
      <w:r w:rsidRPr="0016609C">
        <w:t xml:space="preserve"> </w:t>
      </w:r>
      <w:r>
        <w:fldChar w:fldCharType="begin"/>
      </w:r>
      <w:r w:rsidRPr="0016609C">
        <w:instrText xml:space="preserve"> </w:instrText>
      </w:r>
      <w:r w:rsidRPr="0016609C">
        <w:rPr>
          <w:lang w:val="en-US"/>
        </w:rPr>
        <w:instrText>SEQ</w:instrText>
      </w:r>
      <w:r w:rsidRPr="0016609C">
        <w:instrText xml:space="preserve"> </w:instrText>
      </w:r>
      <w:r>
        <w:instrText>Листинг</w:instrText>
      </w:r>
      <w:r w:rsidRPr="0016609C">
        <w:instrText xml:space="preserve"> \* </w:instrText>
      </w:r>
      <w:r w:rsidRPr="0016609C">
        <w:rPr>
          <w:lang w:val="en-US"/>
        </w:rPr>
        <w:instrText>ARABIC</w:instrText>
      </w:r>
      <w:r w:rsidRPr="0016609C">
        <w:instrText xml:space="preserve"> </w:instrText>
      </w:r>
      <w:r>
        <w:fldChar w:fldCharType="separate"/>
      </w:r>
      <w:r w:rsidR="005D32D1" w:rsidRPr="00FC0135">
        <w:rPr>
          <w:noProof/>
        </w:rPr>
        <w:t>12</w:t>
      </w:r>
      <w:r>
        <w:fldChar w:fldCharType="end"/>
      </w:r>
      <w:r w:rsidRPr="0016609C">
        <w:t xml:space="preserve"> </w:t>
      </w:r>
      <w:r>
        <w:t>—</w:t>
      </w:r>
      <w:r w:rsidRPr="0016609C">
        <w:t xml:space="preserve"> </w:t>
      </w:r>
      <w:r w:rsidRPr="00996453">
        <w:t xml:space="preserve">Листинг </w:t>
      </w:r>
      <w:r w:rsidR="004E686D" w:rsidRPr="00996453">
        <w:t>результатов,</w:t>
      </w:r>
      <w:r w:rsidRPr="00996453">
        <w:t xml:space="preserve"> полученных при работе с утилитой </w:t>
      </w:r>
      <w:proofErr w:type="spellStart"/>
      <w:r w:rsidRPr="00996453">
        <w:t>mtr</w:t>
      </w:r>
      <w:proofErr w:type="spellEnd"/>
    </w:p>
    <w:p w14:paraId="2FCF2E4D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>|------------------------------------------------------------------------------------------|</w:t>
      </w:r>
    </w:p>
    <w:p w14:paraId="3A30086E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               </w:t>
      </w:r>
      <w:proofErr w:type="spellStart"/>
      <w:r w:rsidRPr="00195ACA">
        <w:rPr>
          <w:sz w:val="18"/>
          <w:szCs w:val="18"/>
        </w:rPr>
        <w:t>WinMTR</w:t>
      </w:r>
      <w:proofErr w:type="spellEnd"/>
      <w:r w:rsidRPr="00195ACA">
        <w:rPr>
          <w:sz w:val="18"/>
          <w:szCs w:val="18"/>
          <w:lang w:val="ru-RU"/>
        </w:rPr>
        <w:t xml:space="preserve"> </w:t>
      </w:r>
      <w:r w:rsidRPr="00195ACA">
        <w:rPr>
          <w:sz w:val="18"/>
          <w:szCs w:val="18"/>
        </w:rPr>
        <w:t>statistics</w:t>
      </w:r>
      <w:r w:rsidRPr="00195ACA">
        <w:rPr>
          <w:sz w:val="18"/>
          <w:szCs w:val="18"/>
          <w:lang w:val="ru-RU"/>
        </w:rPr>
        <w:t xml:space="preserve">                                   |</w:t>
      </w:r>
    </w:p>
    <w:p w14:paraId="5FC0303C" w14:textId="77777777" w:rsidR="00195ACA" w:rsidRPr="00195ACA" w:rsidRDefault="00195ACA" w:rsidP="00195ACA">
      <w:pPr>
        <w:pStyle w:val="LISTINGBODY"/>
        <w:rPr>
          <w:sz w:val="18"/>
          <w:szCs w:val="18"/>
          <w:lang w:val="ru-RU"/>
        </w:rPr>
      </w:pPr>
      <w:r w:rsidRPr="00195ACA">
        <w:rPr>
          <w:sz w:val="18"/>
          <w:szCs w:val="18"/>
          <w:lang w:val="ru-RU"/>
        </w:rPr>
        <w:t xml:space="preserve">|                       </w:t>
      </w:r>
      <w:r w:rsidRPr="00195ACA">
        <w:rPr>
          <w:sz w:val="18"/>
          <w:szCs w:val="18"/>
        </w:rPr>
        <w:t>Host</w:t>
      </w:r>
      <w:r w:rsidRPr="00195ACA">
        <w:rPr>
          <w:sz w:val="18"/>
          <w:szCs w:val="18"/>
          <w:lang w:val="ru-RU"/>
        </w:rPr>
        <w:t xml:space="preserve">              -   </w:t>
      </w:r>
      <w:proofErr w:type="gramStart"/>
      <w:r w:rsidRPr="00195ACA">
        <w:rPr>
          <w:sz w:val="18"/>
          <w:szCs w:val="18"/>
          <w:lang w:val="ru-RU"/>
        </w:rPr>
        <w:t>%  |</w:t>
      </w:r>
      <w:proofErr w:type="gramEnd"/>
      <w:r w:rsidRPr="00195ACA">
        <w:rPr>
          <w:sz w:val="18"/>
          <w:szCs w:val="18"/>
          <w:lang w:val="ru-RU"/>
        </w:rPr>
        <w:t xml:space="preserve"> </w:t>
      </w:r>
      <w:r w:rsidRPr="00195ACA">
        <w:rPr>
          <w:sz w:val="18"/>
          <w:szCs w:val="18"/>
        </w:rPr>
        <w:t>Sent</w:t>
      </w:r>
      <w:r w:rsidRPr="00195ACA">
        <w:rPr>
          <w:sz w:val="18"/>
          <w:szCs w:val="18"/>
          <w:lang w:val="ru-RU"/>
        </w:rPr>
        <w:t xml:space="preserve"> | </w:t>
      </w:r>
      <w:proofErr w:type="spellStart"/>
      <w:r w:rsidRPr="00195ACA">
        <w:rPr>
          <w:sz w:val="18"/>
          <w:szCs w:val="18"/>
        </w:rPr>
        <w:t>Recv</w:t>
      </w:r>
      <w:proofErr w:type="spellEnd"/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Best</w:t>
      </w:r>
      <w:r w:rsidRPr="00195ACA">
        <w:rPr>
          <w:sz w:val="18"/>
          <w:szCs w:val="18"/>
          <w:lang w:val="ru-RU"/>
        </w:rPr>
        <w:t xml:space="preserve"> | </w:t>
      </w:r>
      <w:proofErr w:type="spellStart"/>
      <w:r w:rsidRPr="00195ACA">
        <w:rPr>
          <w:sz w:val="18"/>
          <w:szCs w:val="18"/>
        </w:rPr>
        <w:t>Avrg</w:t>
      </w:r>
      <w:proofErr w:type="spellEnd"/>
      <w:r w:rsidRPr="00195ACA">
        <w:rPr>
          <w:sz w:val="18"/>
          <w:szCs w:val="18"/>
          <w:lang w:val="ru-RU"/>
        </w:rPr>
        <w:t xml:space="preserve"> | </w:t>
      </w:r>
      <w:proofErr w:type="spellStart"/>
      <w:r w:rsidRPr="00195ACA">
        <w:rPr>
          <w:sz w:val="18"/>
          <w:szCs w:val="18"/>
        </w:rPr>
        <w:t>Wrst</w:t>
      </w:r>
      <w:proofErr w:type="spellEnd"/>
      <w:r w:rsidRPr="00195ACA">
        <w:rPr>
          <w:sz w:val="18"/>
          <w:szCs w:val="18"/>
          <w:lang w:val="ru-RU"/>
        </w:rPr>
        <w:t xml:space="preserve"> | </w:t>
      </w:r>
      <w:r w:rsidRPr="00195ACA">
        <w:rPr>
          <w:sz w:val="18"/>
          <w:szCs w:val="18"/>
        </w:rPr>
        <w:t>Last</w:t>
      </w:r>
      <w:r w:rsidRPr="00195ACA">
        <w:rPr>
          <w:sz w:val="18"/>
          <w:szCs w:val="18"/>
          <w:lang w:val="ru-RU"/>
        </w:rPr>
        <w:t xml:space="preserve"> |</w:t>
      </w:r>
    </w:p>
    <w:p w14:paraId="6B076A8D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|------------------------------------------------|------|------|------|------|------|------|</w:t>
      </w:r>
    </w:p>
    <w:p w14:paraId="168F8DA0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>|                            192.168.57.2 -    0 |   10 |   10 |    0 |    0 |    4 |    1 |</w:t>
      </w:r>
    </w:p>
    <w:p w14:paraId="1C38E3E8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               10.8.1.0 -   50 |    2 |    1 </w:t>
      </w:r>
      <w:proofErr w:type="gramStart"/>
      <w:r w:rsidRPr="008F48AC">
        <w:rPr>
          <w:sz w:val="18"/>
          <w:szCs w:val="18"/>
          <w:lang w:val="ru-RU"/>
        </w:rPr>
        <w:t>|  248</w:t>
      </w:r>
      <w:proofErr w:type="gramEnd"/>
      <w:r w:rsidRPr="008F48AC">
        <w:rPr>
          <w:sz w:val="18"/>
          <w:szCs w:val="18"/>
          <w:lang w:val="ru-RU"/>
        </w:rPr>
        <w:t xml:space="preserve"> |  248 |  248 |  248 |</w:t>
      </w:r>
    </w:p>
    <w:p w14:paraId="4D8BF846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           172.29.172.1 -   20 |    5 |    4 </w:t>
      </w:r>
      <w:proofErr w:type="gramStart"/>
      <w:r w:rsidRPr="008F48AC">
        <w:rPr>
          <w:sz w:val="18"/>
          <w:szCs w:val="18"/>
          <w:lang w:val="ru-RU"/>
        </w:rPr>
        <w:t>|  127</w:t>
      </w:r>
      <w:proofErr w:type="gramEnd"/>
      <w:r w:rsidRPr="008F48AC">
        <w:rPr>
          <w:sz w:val="18"/>
          <w:szCs w:val="18"/>
          <w:lang w:val="ru-RU"/>
        </w:rPr>
        <w:t xml:space="preserve"> |  164 |  248 |  149 |</w:t>
      </w:r>
    </w:p>
    <w:p w14:paraId="0DC069BA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                </w:t>
      </w:r>
      <w:r w:rsidRPr="00195ACA">
        <w:rPr>
          <w:sz w:val="18"/>
          <w:szCs w:val="18"/>
        </w:rPr>
        <w:t>gateway</w:t>
      </w:r>
      <w:r w:rsidRPr="008F48AC">
        <w:rPr>
          <w:sz w:val="18"/>
          <w:szCs w:val="18"/>
          <w:lang w:val="ru-RU"/>
        </w:rPr>
        <w:t xml:space="preserve"> -    0 |    7 |    7 </w:t>
      </w:r>
      <w:proofErr w:type="gramStart"/>
      <w:r w:rsidRPr="008F48AC">
        <w:rPr>
          <w:sz w:val="18"/>
          <w:szCs w:val="18"/>
          <w:lang w:val="ru-RU"/>
        </w:rPr>
        <w:t>|  103</w:t>
      </w:r>
      <w:proofErr w:type="gramEnd"/>
      <w:r w:rsidRPr="008F48AC">
        <w:rPr>
          <w:sz w:val="18"/>
          <w:szCs w:val="18"/>
          <w:lang w:val="ru-RU"/>
        </w:rPr>
        <w:t xml:space="preserve"> |  142 |  248 |  103 |</w:t>
      </w:r>
    </w:p>
    <w:p w14:paraId="29A4C54F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           37.143.129.1 -    0 |    9 |    9 </w:t>
      </w:r>
      <w:proofErr w:type="gramStart"/>
      <w:r w:rsidRPr="008F48AC">
        <w:rPr>
          <w:sz w:val="18"/>
          <w:szCs w:val="18"/>
          <w:lang w:val="ru-RU"/>
        </w:rPr>
        <w:t>|  100</w:t>
      </w:r>
      <w:proofErr w:type="gramEnd"/>
      <w:r w:rsidRPr="008F48AC">
        <w:rPr>
          <w:sz w:val="18"/>
          <w:szCs w:val="18"/>
          <w:lang w:val="ru-RU"/>
        </w:rPr>
        <w:t xml:space="preserve"> |  131 |  248 |  121 |</w:t>
      </w:r>
    </w:p>
    <w:p w14:paraId="31323F24" w14:textId="77777777" w:rsidR="00195ACA" w:rsidRPr="008F48AC" w:rsidRDefault="00195ACA" w:rsidP="00195ACA">
      <w:pPr>
        <w:pStyle w:val="LISTINGBODY"/>
        <w:rPr>
          <w:sz w:val="18"/>
          <w:szCs w:val="18"/>
          <w:lang w:val="ru-RU"/>
        </w:rPr>
      </w:pPr>
      <w:r w:rsidRPr="008F48AC">
        <w:rPr>
          <w:sz w:val="18"/>
          <w:szCs w:val="18"/>
          <w:lang w:val="ru-RU"/>
        </w:rPr>
        <w:t xml:space="preserve">|                 </w:t>
      </w:r>
      <w:proofErr w:type="spellStart"/>
      <w:r w:rsidRPr="00195ACA">
        <w:rPr>
          <w:sz w:val="18"/>
          <w:szCs w:val="18"/>
        </w:rPr>
        <w:t>ve</w:t>
      </w:r>
      <w:proofErr w:type="spellEnd"/>
      <w:r w:rsidRPr="008F48AC">
        <w:rPr>
          <w:sz w:val="18"/>
          <w:szCs w:val="18"/>
          <w:lang w:val="ru-RU"/>
        </w:rPr>
        <w:t>952.</w:t>
      </w:r>
      <w:r w:rsidRPr="00195ACA">
        <w:rPr>
          <w:sz w:val="18"/>
          <w:szCs w:val="18"/>
        </w:rPr>
        <w:t>core</w:t>
      </w:r>
      <w:r w:rsidRPr="008F48AC">
        <w:rPr>
          <w:sz w:val="18"/>
          <w:szCs w:val="18"/>
          <w:lang w:val="ru-RU"/>
        </w:rPr>
        <w:t>2.</w:t>
      </w:r>
      <w:proofErr w:type="spellStart"/>
      <w:r w:rsidRPr="00195ACA">
        <w:rPr>
          <w:sz w:val="18"/>
          <w:szCs w:val="18"/>
        </w:rPr>
        <w:t>hel</w:t>
      </w:r>
      <w:proofErr w:type="spellEnd"/>
      <w:r w:rsidRPr="008F48AC">
        <w:rPr>
          <w:sz w:val="18"/>
          <w:szCs w:val="18"/>
          <w:lang w:val="ru-RU"/>
        </w:rPr>
        <w:t>1.</w:t>
      </w:r>
      <w:r w:rsidRPr="00195ACA">
        <w:rPr>
          <w:sz w:val="18"/>
          <w:szCs w:val="18"/>
        </w:rPr>
        <w:t>he</w:t>
      </w:r>
      <w:r w:rsidRPr="008F48AC">
        <w:rPr>
          <w:sz w:val="18"/>
          <w:szCs w:val="18"/>
          <w:lang w:val="ru-RU"/>
        </w:rPr>
        <w:t>.</w:t>
      </w:r>
      <w:r w:rsidRPr="00195ACA">
        <w:rPr>
          <w:sz w:val="18"/>
          <w:szCs w:val="18"/>
        </w:rPr>
        <w:t>net</w:t>
      </w:r>
      <w:r w:rsidRPr="008F48AC">
        <w:rPr>
          <w:sz w:val="18"/>
          <w:szCs w:val="18"/>
          <w:lang w:val="ru-RU"/>
        </w:rPr>
        <w:t xml:space="preserve"> -   34 |    3 |    2 </w:t>
      </w:r>
      <w:proofErr w:type="gramStart"/>
      <w:r w:rsidRPr="008F48AC">
        <w:rPr>
          <w:sz w:val="18"/>
          <w:szCs w:val="18"/>
          <w:lang w:val="ru-RU"/>
        </w:rPr>
        <w:t>|  109</w:t>
      </w:r>
      <w:proofErr w:type="gramEnd"/>
      <w:r w:rsidRPr="008F48AC">
        <w:rPr>
          <w:sz w:val="18"/>
          <w:szCs w:val="18"/>
          <w:lang w:val="ru-RU"/>
        </w:rPr>
        <w:t xml:space="preserve"> |  177 |  245 |  109 |</w:t>
      </w:r>
    </w:p>
    <w:p w14:paraId="6FAD20F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FD5A7B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22904CE2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      188.128.126.243 -    0 |    6 |    6 </w:t>
      </w:r>
      <w:proofErr w:type="gramStart"/>
      <w:r w:rsidRPr="00195ACA">
        <w:rPr>
          <w:sz w:val="18"/>
          <w:szCs w:val="18"/>
        </w:rPr>
        <w:t>|  115</w:t>
      </w:r>
      <w:proofErr w:type="gramEnd"/>
      <w:r w:rsidRPr="00195ACA">
        <w:rPr>
          <w:sz w:val="18"/>
          <w:szCs w:val="18"/>
        </w:rPr>
        <w:t xml:space="preserve"> |  153 |  247 |  115 |</w:t>
      </w:r>
    </w:p>
    <w:p w14:paraId="14E24A6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        188.128.72.50 -   17 |    6 |    5 |    0 </w:t>
      </w:r>
      <w:proofErr w:type="gramStart"/>
      <w:r w:rsidRPr="00195ACA">
        <w:rPr>
          <w:sz w:val="18"/>
          <w:szCs w:val="18"/>
        </w:rPr>
        <w:t>|  141</w:t>
      </w:r>
      <w:proofErr w:type="gramEnd"/>
      <w:r w:rsidRPr="00195ACA">
        <w:rPr>
          <w:sz w:val="18"/>
          <w:szCs w:val="18"/>
        </w:rPr>
        <w:t xml:space="preserve"> |  172 |  135 |</w:t>
      </w:r>
    </w:p>
    <w:p w14:paraId="484E06A6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7461D9F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68F45D8E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01B5F5A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3C9E55DF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2151210F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406E0D26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8FB3655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3860385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E5D424E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3AC5A418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4B350CE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4D3DC2A1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5606EDB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6F89B5A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1109B4D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3C6A4270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383A957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7D04429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277BD92D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|                   No response from host </w:t>
      </w:r>
      <w:proofErr w:type="gramStart"/>
      <w:r w:rsidRPr="00195ACA">
        <w:rPr>
          <w:sz w:val="18"/>
          <w:szCs w:val="18"/>
        </w:rPr>
        <w:t>-  100</w:t>
      </w:r>
      <w:proofErr w:type="gramEnd"/>
      <w:r w:rsidRPr="00195ACA">
        <w:rPr>
          <w:sz w:val="18"/>
          <w:szCs w:val="18"/>
        </w:rPr>
        <w:t xml:space="preserve"> |    2 |    0 |    0 |    0 |    0 |    0 |</w:t>
      </w:r>
    </w:p>
    <w:p w14:paraId="554754E9" w14:textId="77777777" w:rsidR="00195ACA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>|________________________________________________|______|______|______|______|______|______|</w:t>
      </w:r>
    </w:p>
    <w:p w14:paraId="69BFDFBF" w14:textId="2C914603" w:rsidR="00A36003" w:rsidRPr="00195ACA" w:rsidRDefault="00195ACA" w:rsidP="00195ACA">
      <w:pPr>
        <w:pStyle w:val="LISTINGBODY"/>
        <w:rPr>
          <w:sz w:val="18"/>
          <w:szCs w:val="18"/>
        </w:rPr>
      </w:pPr>
      <w:r w:rsidRPr="00195ACA">
        <w:rPr>
          <w:sz w:val="18"/>
          <w:szCs w:val="18"/>
        </w:rPr>
        <w:t xml:space="preserve">   </w:t>
      </w:r>
      <w:proofErr w:type="spellStart"/>
      <w:r w:rsidRPr="00195ACA">
        <w:rPr>
          <w:sz w:val="18"/>
          <w:szCs w:val="18"/>
        </w:rPr>
        <w:t>WinMTR</w:t>
      </w:r>
      <w:proofErr w:type="spellEnd"/>
      <w:r w:rsidRPr="00195ACA">
        <w:rPr>
          <w:sz w:val="18"/>
          <w:szCs w:val="18"/>
        </w:rPr>
        <w:t xml:space="preserve"> v0.92 GPL V2 by </w:t>
      </w:r>
      <w:proofErr w:type="spellStart"/>
      <w:r w:rsidRPr="00195ACA">
        <w:rPr>
          <w:sz w:val="18"/>
          <w:szCs w:val="18"/>
        </w:rPr>
        <w:t>Appnor</w:t>
      </w:r>
      <w:proofErr w:type="spellEnd"/>
      <w:r w:rsidRPr="00195ACA">
        <w:rPr>
          <w:sz w:val="18"/>
          <w:szCs w:val="18"/>
        </w:rPr>
        <w:t xml:space="preserve"> MSP - Fully Managed Hosting &amp; Cloud Provider</w:t>
      </w:r>
    </w:p>
    <w:sectPr w:rsidR="00A36003" w:rsidRPr="00195ACA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D7534" w14:textId="77777777" w:rsidR="005C730B" w:rsidRDefault="005C730B" w:rsidP="0002180F">
      <w:r>
        <w:separator/>
      </w:r>
    </w:p>
  </w:endnote>
  <w:endnote w:type="continuationSeparator" w:id="0">
    <w:p w14:paraId="4DC94792" w14:textId="77777777" w:rsidR="005C730B" w:rsidRDefault="005C730B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4BC02DD" w14:textId="77777777" w:rsidR="0002180F" w:rsidRPr="00C72183" w:rsidRDefault="0002180F" w:rsidP="00C72183">
        <w:pPr>
          <w:pStyle w:val="Footer"/>
          <w:widowControl w:val="0"/>
          <w:jc w:val="center"/>
          <w:rPr>
            <w:sz w:val="28"/>
            <w:szCs w:val="28"/>
          </w:rPr>
        </w:pPr>
        <w:r w:rsidRPr="00C72183">
          <w:rPr>
            <w:sz w:val="28"/>
            <w:szCs w:val="28"/>
          </w:rPr>
          <w:fldChar w:fldCharType="begin"/>
        </w:r>
        <w:r w:rsidRPr="00C72183">
          <w:rPr>
            <w:sz w:val="28"/>
            <w:szCs w:val="28"/>
          </w:rPr>
          <w:instrText>PAGE   \* MERGEFORMAT</w:instrText>
        </w:r>
        <w:r w:rsidRPr="00C72183">
          <w:rPr>
            <w:sz w:val="28"/>
            <w:szCs w:val="28"/>
          </w:rPr>
          <w:fldChar w:fldCharType="separate"/>
        </w:r>
        <w:r w:rsidRPr="00C72183">
          <w:rPr>
            <w:sz w:val="28"/>
            <w:szCs w:val="28"/>
          </w:rPr>
          <w:t>2</w:t>
        </w:r>
        <w:r w:rsidRPr="00C72183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3EFCC" w14:textId="77777777" w:rsidR="005C730B" w:rsidRDefault="005C730B" w:rsidP="0002180F">
      <w:r>
        <w:separator/>
      </w:r>
    </w:p>
  </w:footnote>
  <w:footnote w:type="continuationSeparator" w:id="0">
    <w:p w14:paraId="61BE51FC" w14:textId="77777777" w:rsidR="005C730B" w:rsidRDefault="005C730B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86D"/>
    <w:multiLevelType w:val="multilevel"/>
    <w:tmpl w:val="15747C00"/>
    <w:styleLink w:val="CurrentList2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hanging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A5463D4"/>
    <w:multiLevelType w:val="multilevel"/>
    <w:tmpl w:val="59A48116"/>
    <w:styleLink w:val="CurrentList3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" w15:restartNumberingAfterBreak="0">
    <w:nsid w:val="0BC40701"/>
    <w:multiLevelType w:val="multilevel"/>
    <w:tmpl w:val="5FE42CB0"/>
    <w:styleLink w:val="CurrentList3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89" w:hanging="26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" w15:restartNumberingAfterBreak="0">
    <w:nsid w:val="0C4276D9"/>
    <w:multiLevelType w:val="hybridMultilevel"/>
    <w:tmpl w:val="4680EBB8"/>
    <w:lvl w:ilvl="0" w:tplc="790A116E">
      <w:start w:val="1"/>
      <w:numFmt w:val="decimal"/>
      <w:pStyle w:val="RESOURCESLIST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CB4AA1"/>
    <w:multiLevelType w:val="multilevel"/>
    <w:tmpl w:val="F88A751A"/>
    <w:styleLink w:val="CurrentList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0E5F1323"/>
    <w:multiLevelType w:val="multilevel"/>
    <w:tmpl w:val="55120116"/>
    <w:lvl w:ilvl="0">
      <w:start w:val="1"/>
      <w:numFmt w:val="decimal"/>
      <w:pStyle w:val="DIV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IV2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6" w15:restartNumberingAfterBreak="0">
    <w:nsid w:val="0FCB7F39"/>
    <w:multiLevelType w:val="multilevel"/>
    <w:tmpl w:val="A6B05840"/>
    <w:styleLink w:val="CurrentList1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334" w:firstLine="375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7" w15:restartNumberingAfterBreak="0">
    <w:nsid w:val="13AF6449"/>
    <w:multiLevelType w:val="multilevel"/>
    <w:tmpl w:val="732A73B8"/>
    <w:styleLink w:val="CurrentList3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14B4780D"/>
    <w:multiLevelType w:val="multilevel"/>
    <w:tmpl w:val="641C174C"/>
    <w:styleLink w:val="CurrentList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3918DE"/>
    <w:multiLevelType w:val="multilevel"/>
    <w:tmpl w:val="5E94C5D4"/>
    <w:styleLink w:val="CurrentList2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DFF0783"/>
    <w:multiLevelType w:val="multilevel"/>
    <w:tmpl w:val="B53C57F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2" w15:restartNumberingAfterBreak="0">
    <w:nsid w:val="20E65CBE"/>
    <w:multiLevelType w:val="multilevel"/>
    <w:tmpl w:val="DF8CB8D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1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3" w15:restartNumberingAfterBreak="0">
    <w:nsid w:val="2960125A"/>
    <w:multiLevelType w:val="multilevel"/>
    <w:tmpl w:val="7FB81ED2"/>
    <w:styleLink w:val="CurrentList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4" w15:restartNumberingAfterBreak="0">
    <w:nsid w:val="2A5C4BAB"/>
    <w:multiLevelType w:val="multilevel"/>
    <w:tmpl w:val="1190FD26"/>
    <w:styleLink w:val="CurrentList9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B2C81"/>
    <w:multiLevelType w:val="multilevel"/>
    <w:tmpl w:val="59A48116"/>
    <w:styleLink w:val="CurrentList2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6" w15:restartNumberingAfterBreak="0">
    <w:nsid w:val="2F593333"/>
    <w:multiLevelType w:val="multilevel"/>
    <w:tmpl w:val="5DFCF6AE"/>
    <w:styleLink w:val="CurrentList1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666" w:firstLine="43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7" w15:restartNumberingAfterBreak="0">
    <w:nsid w:val="31013E37"/>
    <w:multiLevelType w:val="multilevel"/>
    <w:tmpl w:val="DAC8D740"/>
    <w:styleLink w:val="CurrentList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8" w15:restartNumberingAfterBreak="0">
    <w:nsid w:val="33D062A7"/>
    <w:multiLevelType w:val="multilevel"/>
    <w:tmpl w:val="BD62DB8A"/>
    <w:styleLink w:val="CurrentList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9" w15:restartNumberingAfterBreak="0">
    <w:nsid w:val="35C15BA6"/>
    <w:multiLevelType w:val="multilevel"/>
    <w:tmpl w:val="6CAC7D6E"/>
    <w:styleLink w:val="CurrentList1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0" w15:restartNumberingAfterBreak="0">
    <w:nsid w:val="37894143"/>
    <w:multiLevelType w:val="multilevel"/>
    <w:tmpl w:val="9732F2CA"/>
    <w:styleLink w:val="CurrentList1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1" w15:restartNumberingAfterBreak="0">
    <w:nsid w:val="38375D7F"/>
    <w:multiLevelType w:val="multilevel"/>
    <w:tmpl w:val="34A61B02"/>
    <w:styleLink w:val="CurrentList1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2" w15:restartNumberingAfterBreak="0">
    <w:nsid w:val="399E1C6F"/>
    <w:multiLevelType w:val="multilevel"/>
    <w:tmpl w:val="45E28684"/>
    <w:styleLink w:val="CurrentList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3" w15:restartNumberingAfterBreak="0">
    <w:nsid w:val="3D6C06FE"/>
    <w:multiLevelType w:val="multilevel"/>
    <w:tmpl w:val="BB96DC46"/>
    <w:styleLink w:val="CurrentList2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4" w15:restartNumberingAfterBreak="0">
    <w:nsid w:val="47901D18"/>
    <w:multiLevelType w:val="multilevel"/>
    <w:tmpl w:val="DF8CB8D4"/>
    <w:styleLink w:val="CurrentList4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9" w:hanging="289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5" w15:restartNumberingAfterBreak="0">
    <w:nsid w:val="4AFF5315"/>
    <w:multiLevelType w:val="multilevel"/>
    <w:tmpl w:val="34A61B02"/>
    <w:styleLink w:val="CurrentList1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6" w15:restartNumberingAfterBreak="0">
    <w:nsid w:val="4B7A5A5F"/>
    <w:multiLevelType w:val="multilevel"/>
    <w:tmpl w:val="66CC05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09" w:hanging="289"/>
      </w:pPr>
      <w:rPr>
        <w:rFonts w:ascii="Symbol" w:hAnsi="Symbol"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7" w15:restartNumberingAfterBreak="0">
    <w:nsid w:val="4D741980"/>
    <w:multiLevelType w:val="multilevel"/>
    <w:tmpl w:val="45E28684"/>
    <w:styleLink w:val="CurrentList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8" w15:restartNumberingAfterBreak="0">
    <w:nsid w:val="57052BB6"/>
    <w:multiLevelType w:val="multilevel"/>
    <w:tmpl w:val="8DE2939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29" w15:restartNumberingAfterBreak="0">
    <w:nsid w:val="5B00686A"/>
    <w:multiLevelType w:val="multilevel"/>
    <w:tmpl w:val="4C7CB300"/>
    <w:styleLink w:val="CurrentList2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0" w15:restartNumberingAfterBreak="0">
    <w:nsid w:val="5BA63248"/>
    <w:multiLevelType w:val="multilevel"/>
    <w:tmpl w:val="428685D6"/>
    <w:styleLink w:val="CurrentList2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3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1" w15:restartNumberingAfterBreak="0">
    <w:nsid w:val="5E367F18"/>
    <w:multiLevelType w:val="multilevel"/>
    <w:tmpl w:val="D586EE46"/>
    <w:styleLink w:val="CurrentList2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2" w15:restartNumberingAfterBreak="0">
    <w:nsid w:val="5FBA4019"/>
    <w:multiLevelType w:val="multilevel"/>
    <w:tmpl w:val="862A619A"/>
    <w:styleLink w:val="CurrentList2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69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3" w15:restartNumberingAfterBreak="0">
    <w:nsid w:val="61FA02C4"/>
    <w:multiLevelType w:val="multilevel"/>
    <w:tmpl w:val="8CECAA42"/>
    <w:styleLink w:val="CurrentList1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4" w15:restartNumberingAfterBreak="0">
    <w:nsid w:val="62EF2B83"/>
    <w:multiLevelType w:val="multilevel"/>
    <w:tmpl w:val="B05677BE"/>
    <w:styleLink w:val="CurrentList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5" w15:restartNumberingAfterBreak="0">
    <w:nsid w:val="635454D3"/>
    <w:multiLevelType w:val="multilevel"/>
    <w:tmpl w:val="290AE884"/>
    <w:styleLink w:val="CurrentList8"/>
    <w:lvl w:ilvl="0">
      <w:start w:val="1"/>
      <w:numFmt w:val="decimal"/>
      <w:lvlText w:val="%1."/>
      <w:lvlJc w:val="left"/>
      <w:pPr>
        <w:ind w:left="760" w:hanging="357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4AE2365"/>
    <w:multiLevelType w:val="multilevel"/>
    <w:tmpl w:val="FCA0400A"/>
    <w:styleLink w:val="CurrentList3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2121" w:hanging="100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7" w15:restartNumberingAfterBreak="0">
    <w:nsid w:val="651478DC"/>
    <w:multiLevelType w:val="multilevel"/>
    <w:tmpl w:val="641C174C"/>
    <w:styleLink w:val="CurrentList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80254C"/>
    <w:multiLevelType w:val="multilevel"/>
    <w:tmpl w:val="2CB47B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pStyle w:val="LIST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39" w15:restartNumberingAfterBreak="0">
    <w:nsid w:val="66453826"/>
    <w:multiLevelType w:val="multilevel"/>
    <w:tmpl w:val="98EC0A66"/>
    <w:styleLink w:val="CurrentList3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86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0" w15:restartNumberingAfterBreak="0">
    <w:nsid w:val="6B70767F"/>
    <w:multiLevelType w:val="multilevel"/>
    <w:tmpl w:val="34A61B02"/>
    <w:styleLink w:val="CurrentList1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1" w15:restartNumberingAfterBreak="0">
    <w:nsid w:val="6B8F11A3"/>
    <w:multiLevelType w:val="multilevel"/>
    <w:tmpl w:val="2CB47BAA"/>
    <w:styleLink w:val="CurrentList39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06" w:hanging="28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2" w15:restartNumberingAfterBreak="0">
    <w:nsid w:val="6E480333"/>
    <w:multiLevelType w:val="multilevel"/>
    <w:tmpl w:val="9D8216A4"/>
    <w:styleLink w:val="CurrentList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00" w:hanging="291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3" w15:restartNumberingAfterBreak="0">
    <w:nsid w:val="6FD639D3"/>
    <w:multiLevelType w:val="multilevel"/>
    <w:tmpl w:val="15BE940C"/>
    <w:styleLink w:val="CurrentList35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418" w:hanging="29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4" w15:restartNumberingAfterBreak="0">
    <w:nsid w:val="73501DBE"/>
    <w:multiLevelType w:val="multilevel"/>
    <w:tmpl w:val="D3166AD8"/>
    <w:styleLink w:val="CurrentList27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069" w:firstLine="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5" w15:restartNumberingAfterBreak="0">
    <w:nsid w:val="787E4A18"/>
    <w:multiLevelType w:val="multilevel"/>
    <w:tmpl w:val="6B3EA130"/>
    <w:styleLink w:val="CurrentList3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61" w:hanging="24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6" w15:restartNumberingAfterBreak="0">
    <w:nsid w:val="79807A8D"/>
    <w:multiLevelType w:val="multilevel"/>
    <w:tmpl w:val="3954D3D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40" w:hanging="10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7" w15:restartNumberingAfterBreak="0">
    <w:nsid w:val="7CF47E10"/>
    <w:multiLevelType w:val="multilevel"/>
    <w:tmpl w:val="C5C0FDA6"/>
    <w:styleLink w:val="CurrentList1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firstLine="0"/>
      </w:pPr>
      <w:rPr>
        <w:rFonts w:hint="default"/>
        <w:b w:val="0"/>
        <w:bCs w:val="0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48" w15:restartNumberingAfterBreak="0">
    <w:nsid w:val="7D38337E"/>
    <w:multiLevelType w:val="multilevel"/>
    <w:tmpl w:val="1D0CD264"/>
    <w:styleLink w:val="CurrentList3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35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Restart w:val="2"/>
      <w:suff w:val="space"/>
      <w:lvlText w:val="%4."/>
      <w:lvlJc w:val="left"/>
      <w:pPr>
        <w:ind w:left="1355" w:hanging="2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 w16cid:durableId="826550899">
    <w:abstractNumId w:val="28"/>
  </w:num>
  <w:num w:numId="2" w16cid:durableId="1778862918">
    <w:abstractNumId w:val="10"/>
  </w:num>
  <w:num w:numId="3" w16cid:durableId="1675188493">
    <w:abstractNumId w:val="3"/>
  </w:num>
  <w:num w:numId="4" w16cid:durableId="204874481">
    <w:abstractNumId w:val="20"/>
  </w:num>
  <w:num w:numId="5" w16cid:durableId="342320140">
    <w:abstractNumId w:val="18"/>
  </w:num>
  <w:num w:numId="6" w16cid:durableId="269241816">
    <w:abstractNumId w:val="46"/>
  </w:num>
  <w:num w:numId="7" w16cid:durableId="1427111972">
    <w:abstractNumId w:val="17"/>
  </w:num>
  <w:num w:numId="8" w16cid:durableId="1588534881">
    <w:abstractNumId w:val="5"/>
  </w:num>
  <w:num w:numId="9" w16cid:durableId="1081491719">
    <w:abstractNumId w:val="22"/>
  </w:num>
  <w:num w:numId="10" w16cid:durableId="1411538006">
    <w:abstractNumId w:val="27"/>
  </w:num>
  <w:num w:numId="11" w16cid:durableId="897278816">
    <w:abstractNumId w:val="37"/>
  </w:num>
  <w:num w:numId="12" w16cid:durableId="1840925302">
    <w:abstractNumId w:val="8"/>
  </w:num>
  <w:num w:numId="13" w16cid:durableId="474226712">
    <w:abstractNumId w:val="35"/>
  </w:num>
  <w:num w:numId="14" w16cid:durableId="1414813695">
    <w:abstractNumId w:val="14"/>
  </w:num>
  <w:num w:numId="15" w16cid:durableId="2029140421">
    <w:abstractNumId w:val="11"/>
  </w:num>
  <w:num w:numId="16" w16cid:durableId="1564606648">
    <w:abstractNumId w:val="13"/>
  </w:num>
  <w:num w:numId="17" w16cid:durableId="2144032533">
    <w:abstractNumId w:val="4"/>
  </w:num>
  <w:num w:numId="18" w16cid:durableId="593513759">
    <w:abstractNumId w:val="47"/>
  </w:num>
  <w:num w:numId="19" w16cid:durableId="1243103782">
    <w:abstractNumId w:val="19"/>
  </w:num>
  <w:num w:numId="20" w16cid:durableId="132602714">
    <w:abstractNumId w:val="6"/>
  </w:num>
  <w:num w:numId="21" w16cid:durableId="203757517">
    <w:abstractNumId w:val="16"/>
  </w:num>
  <w:num w:numId="22" w16cid:durableId="344332236">
    <w:abstractNumId w:val="33"/>
  </w:num>
  <w:num w:numId="23" w16cid:durableId="664553572">
    <w:abstractNumId w:val="25"/>
  </w:num>
  <w:num w:numId="24" w16cid:durableId="954361554">
    <w:abstractNumId w:val="21"/>
  </w:num>
  <w:num w:numId="25" w16cid:durableId="158230601">
    <w:abstractNumId w:val="40"/>
  </w:num>
  <w:num w:numId="26" w16cid:durableId="327175477">
    <w:abstractNumId w:val="42"/>
  </w:num>
  <w:num w:numId="27" w16cid:durableId="932670009">
    <w:abstractNumId w:val="12"/>
  </w:num>
  <w:num w:numId="28" w16cid:durableId="1737165703">
    <w:abstractNumId w:val="38"/>
  </w:num>
  <w:num w:numId="29" w16cid:durableId="1448044927">
    <w:abstractNumId w:val="32"/>
  </w:num>
  <w:num w:numId="30" w16cid:durableId="68162872">
    <w:abstractNumId w:val="0"/>
  </w:num>
  <w:num w:numId="31" w16cid:durableId="1430814511">
    <w:abstractNumId w:val="23"/>
  </w:num>
  <w:num w:numId="32" w16cid:durableId="2067561520">
    <w:abstractNumId w:val="29"/>
  </w:num>
  <w:num w:numId="33" w16cid:durableId="1569653063">
    <w:abstractNumId w:val="31"/>
  </w:num>
  <w:num w:numId="34" w16cid:durableId="2135099601">
    <w:abstractNumId w:val="30"/>
  </w:num>
  <w:num w:numId="35" w16cid:durableId="287586944">
    <w:abstractNumId w:val="44"/>
  </w:num>
  <w:num w:numId="36" w16cid:durableId="264965699">
    <w:abstractNumId w:val="9"/>
  </w:num>
  <w:num w:numId="37" w16cid:durableId="1424570135">
    <w:abstractNumId w:val="15"/>
  </w:num>
  <w:num w:numId="38" w16cid:durableId="672732105">
    <w:abstractNumId w:val="7"/>
  </w:num>
  <w:num w:numId="39" w16cid:durableId="82729610">
    <w:abstractNumId w:val="36"/>
  </w:num>
  <w:num w:numId="40" w16cid:durableId="2141655344">
    <w:abstractNumId w:val="48"/>
  </w:num>
  <w:num w:numId="41" w16cid:durableId="1222523718">
    <w:abstractNumId w:val="45"/>
  </w:num>
  <w:num w:numId="42" w16cid:durableId="1665860753">
    <w:abstractNumId w:val="2"/>
  </w:num>
  <w:num w:numId="43" w16cid:durableId="1005982998">
    <w:abstractNumId w:val="43"/>
  </w:num>
  <w:num w:numId="44" w16cid:durableId="1938445392">
    <w:abstractNumId w:val="1"/>
  </w:num>
  <w:num w:numId="45" w16cid:durableId="2029720033">
    <w:abstractNumId w:val="39"/>
  </w:num>
  <w:num w:numId="46" w16cid:durableId="1453280814">
    <w:abstractNumId w:val="34"/>
  </w:num>
  <w:num w:numId="47" w16cid:durableId="1804231978">
    <w:abstractNumId w:val="41"/>
  </w:num>
  <w:num w:numId="48" w16cid:durableId="241526797">
    <w:abstractNumId w:val="24"/>
  </w:num>
  <w:num w:numId="49" w16cid:durableId="16660144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6"/>
    <w:rsid w:val="00016F54"/>
    <w:rsid w:val="000214A2"/>
    <w:rsid w:val="000215AF"/>
    <w:rsid w:val="0002172C"/>
    <w:rsid w:val="0002180F"/>
    <w:rsid w:val="000244B3"/>
    <w:rsid w:val="00027B06"/>
    <w:rsid w:val="00033227"/>
    <w:rsid w:val="0004168B"/>
    <w:rsid w:val="00066074"/>
    <w:rsid w:val="000707C8"/>
    <w:rsid w:val="0008075E"/>
    <w:rsid w:val="00090445"/>
    <w:rsid w:val="000928CE"/>
    <w:rsid w:val="000A2CF1"/>
    <w:rsid w:val="000A67BE"/>
    <w:rsid w:val="000A6AC3"/>
    <w:rsid w:val="000B62E0"/>
    <w:rsid w:val="000C031F"/>
    <w:rsid w:val="000C2FEA"/>
    <w:rsid w:val="000D0669"/>
    <w:rsid w:val="000E320D"/>
    <w:rsid w:val="000F019B"/>
    <w:rsid w:val="00105890"/>
    <w:rsid w:val="00106B52"/>
    <w:rsid w:val="00112CBF"/>
    <w:rsid w:val="00116F39"/>
    <w:rsid w:val="0012509F"/>
    <w:rsid w:val="001306E1"/>
    <w:rsid w:val="00132059"/>
    <w:rsid w:val="00136236"/>
    <w:rsid w:val="00140388"/>
    <w:rsid w:val="00146E7E"/>
    <w:rsid w:val="00152EAA"/>
    <w:rsid w:val="00164280"/>
    <w:rsid w:val="00166165"/>
    <w:rsid w:val="001666C0"/>
    <w:rsid w:val="00177559"/>
    <w:rsid w:val="001778FE"/>
    <w:rsid w:val="00187D39"/>
    <w:rsid w:val="00194A01"/>
    <w:rsid w:val="00195ACA"/>
    <w:rsid w:val="001D7ED5"/>
    <w:rsid w:val="001F580D"/>
    <w:rsid w:val="00271C67"/>
    <w:rsid w:val="00284869"/>
    <w:rsid w:val="00287069"/>
    <w:rsid w:val="002931CA"/>
    <w:rsid w:val="002956BD"/>
    <w:rsid w:val="002A7B49"/>
    <w:rsid w:val="002B4F79"/>
    <w:rsid w:val="002C4FB4"/>
    <w:rsid w:val="002D3B42"/>
    <w:rsid w:val="002D5C30"/>
    <w:rsid w:val="002E6644"/>
    <w:rsid w:val="002E6A2D"/>
    <w:rsid w:val="002F188E"/>
    <w:rsid w:val="002F6184"/>
    <w:rsid w:val="00300DD1"/>
    <w:rsid w:val="0031385C"/>
    <w:rsid w:val="00314D60"/>
    <w:rsid w:val="0032656E"/>
    <w:rsid w:val="00326699"/>
    <w:rsid w:val="00330703"/>
    <w:rsid w:val="0033118B"/>
    <w:rsid w:val="00331822"/>
    <w:rsid w:val="00342A48"/>
    <w:rsid w:val="00352422"/>
    <w:rsid w:val="00353F7B"/>
    <w:rsid w:val="00372C70"/>
    <w:rsid w:val="00374808"/>
    <w:rsid w:val="0037656B"/>
    <w:rsid w:val="003A164B"/>
    <w:rsid w:val="003A5DE0"/>
    <w:rsid w:val="003B3487"/>
    <w:rsid w:val="003B3807"/>
    <w:rsid w:val="003C7712"/>
    <w:rsid w:val="003C7B43"/>
    <w:rsid w:val="003D538D"/>
    <w:rsid w:val="003D64AE"/>
    <w:rsid w:val="003E49BA"/>
    <w:rsid w:val="003F448A"/>
    <w:rsid w:val="00404D15"/>
    <w:rsid w:val="00405D24"/>
    <w:rsid w:val="00413AAB"/>
    <w:rsid w:val="00431493"/>
    <w:rsid w:val="00467E23"/>
    <w:rsid w:val="00474DAE"/>
    <w:rsid w:val="0047521D"/>
    <w:rsid w:val="00490A54"/>
    <w:rsid w:val="004B0FA2"/>
    <w:rsid w:val="004C4AC1"/>
    <w:rsid w:val="004C674A"/>
    <w:rsid w:val="004D6737"/>
    <w:rsid w:val="004D6C6A"/>
    <w:rsid w:val="004E686D"/>
    <w:rsid w:val="004E7C23"/>
    <w:rsid w:val="00524674"/>
    <w:rsid w:val="0053021E"/>
    <w:rsid w:val="00532113"/>
    <w:rsid w:val="005364DC"/>
    <w:rsid w:val="00550B10"/>
    <w:rsid w:val="00552C4F"/>
    <w:rsid w:val="00557A74"/>
    <w:rsid w:val="005733F9"/>
    <w:rsid w:val="005A2A15"/>
    <w:rsid w:val="005A3E5C"/>
    <w:rsid w:val="005B566D"/>
    <w:rsid w:val="005C6680"/>
    <w:rsid w:val="005C730B"/>
    <w:rsid w:val="005D32D1"/>
    <w:rsid w:val="005E0103"/>
    <w:rsid w:val="005E3C66"/>
    <w:rsid w:val="005E5FF9"/>
    <w:rsid w:val="005F4DA1"/>
    <w:rsid w:val="006127F5"/>
    <w:rsid w:val="00615ECA"/>
    <w:rsid w:val="00630131"/>
    <w:rsid w:val="00634814"/>
    <w:rsid w:val="006375AF"/>
    <w:rsid w:val="00647603"/>
    <w:rsid w:val="00651F7A"/>
    <w:rsid w:val="00657326"/>
    <w:rsid w:val="00665522"/>
    <w:rsid w:val="00683E64"/>
    <w:rsid w:val="006854F9"/>
    <w:rsid w:val="00690FF0"/>
    <w:rsid w:val="006A42CB"/>
    <w:rsid w:val="006C565E"/>
    <w:rsid w:val="006F20BB"/>
    <w:rsid w:val="00707EE1"/>
    <w:rsid w:val="007151DF"/>
    <w:rsid w:val="007260EC"/>
    <w:rsid w:val="00747212"/>
    <w:rsid w:val="00764548"/>
    <w:rsid w:val="00777098"/>
    <w:rsid w:val="00777516"/>
    <w:rsid w:val="007B2A9E"/>
    <w:rsid w:val="007C55D8"/>
    <w:rsid w:val="007F31BE"/>
    <w:rsid w:val="007F3CD3"/>
    <w:rsid w:val="007F61A7"/>
    <w:rsid w:val="00801374"/>
    <w:rsid w:val="00810104"/>
    <w:rsid w:val="00822BE1"/>
    <w:rsid w:val="00827174"/>
    <w:rsid w:val="008331DB"/>
    <w:rsid w:val="00837726"/>
    <w:rsid w:val="00847744"/>
    <w:rsid w:val="008C376C"/>
    <w:rsid w:val="008C7F36"/>
    <w:rsid w:val="008D017A"/>
    <w:rsid w:val="008D1AAC"/>
    <w:rsid w:val="008E080A"/>
    <w:rsid w:val="008E39EA"/>
    <w:rsid w:val="008F48AC"/>
    <w:rsid w:val="009042D8"/>
    <w:rsid w:val="0092570F"/>
    <w:rsid w:val="009265C5"/>
    <w:rsid w:val="00926DFF"/>
    <w:rsid w:val="00933196"/>
    <w:rsid w:val="009348D5"/>
    <w:rsid w:val="00945836"/>
    <w:rsid w:val="009478AA"/>
    <w:rsid w:val="00950472"/>
    <w:rsid w:val="00951A99"/>
    <w:rsid w:val="009600E8"/>
    <w:rsid w:val="009604D9"/>
    <w:rsid w:val="00964914"/>
    <w:rsid w:val="009715CB"/>
    <w:rsid w:val="00975193"/>
    <w:rsid w:val="00984913"/>
    <w:rsid w:val="00985EDC"/>
    <w:rsid w:val="00986BC9"/>
    <w:rsid w:val="00990E37"/>
    <w:rsid w:val="00992C96"/>
    <w:rsid w:val="00993B8E"/>
    <w:rsid w:val="00996453"/>
    <w:rsid w:val="00996E77"/>
    <w:rsid w:val="009A6312"/>
    <w:rsid w:val="009B751E"/>
    <w:rsid w:val="009C14CB"/>
    <w:rsid w:val="009C4503"/>
    <w:rsid w:val="009D2232"/>
    <w:rsid w:val="009D55AD"/>
    <w:rsid w:val="009E13DE"/>
    <w:rsid w:val="009E3329"/>
    <w:rsid w:val="009F3F79"/>
    <w:rsid w:val="009F406E"/>
    <w:rsid w:val="009F4E1B"/>
    <w:rsid w:val="009F6F6D"/>
    <w:rsid w:val="00A36003"/>
    <w:rsid w:val="00A37C30"/>
    <w:rsid w:val="00A44B9D"/>
    <w:rsid w:val="00A50B3E"/>
    <w:rsid w:val="00A552DE"/>
    <w:rsid w:val="00A73C84"/>
    <w:rsid w:val="00A74901"/>
    <w:rsid w:val="00AD3198"/>
    <w:rsid w:val="00AD3E09"/>
    <w:rsid w:val="00AF6555"/>
    <w:rsid w:val="00B01549"/>
    <w:rsid w:val="00B10DB1"/>
    <w:rsid w:val="00B20256"/>
    <w:rsid w:val="00B2042C"/>
    <w:rsid w:val="00B31B88"/>
    <w:rsid w:val="00B366F0"/>
    <w:rsid w:val="00B613E6"/>
    <w:rsid w:val="00B632F0"/>
    <w:rsid w:val="00B71FEE"/>
    <w:rsid w:val="00B727FC"/>
    <w:rsid w:val="00B923A5"/>
    <w:rsid w:val="00BA50FA"/>
    <w:rsid w:val="00BB3384"/>
    <w:rsid w:val="00BC14F4"/>
    <w:rsid w:val="00BE66A1"/>
    <w:rsid w:val="00BF13FF"/>
    <w:rsid w:val="00BF7993"/>
    <w:rsid w:val="00C03BE7"/>
    <w:rsid w:val="00C21B6C"/>
    <w:rsid w:val="00C44E77"/>
    <w:rsid w:val="00C51E65"/>
    <w:rsid w:val="00C60A88"/>
    <w:rsid w:val="00C6314C"/>
    <w:rsid w:val="00C72183"/>
    <w:rsid w:val="00C736EC"/>
    <w:rsid w:val="00C7552A"/>
    <w:rsid w:val="00C87785"/>
    <w:rsid w:val="00C91D3A"/>
    <w:rsid w:val="00C969C1"/>
    <w:rsid w:val="00CA1852"/>
    <w:rsid w:val="00CA6C11"/>
    <w:rsid w:val="00CB75BC"/>
    <w:rsid w:val="00D0654B"/>
    <w:rsid w:val="00D10F56"/>
    <w:rsid w:val="00D34330"/>
    <w:rsid w:val="00D347AF"/>
    <w:rsid w:val="00D347D3"/>
    <w:rsid w:val="00D36C22"/>
    <w:rsid w:val="00D45F03"/>
    <w:rsid w:val="00D570ED"/>
    <w:rsid w:val="00D7328A"/>
    <w:rsid w:val="00DA7C82"/>
    <w:rsid w:val="00DB4C04"/>
    <w:rsid w:val="00DC1B09"/>
    <w:rsid w:val="00DF362A"/>
    <w:rsid w:val="00DF7735"/>
    <w:rsid w:val="00E01D70"/>
    <w:rsid w:val="00E14232"/>
    <w:rsid w:val="00E22832"/>
    <w:rsid w:val="00E36484"/>
    <w:rsid w:val="00E37720"/>
    <w:rsid w:val="00E51362"/>
    <w:rsid w:val="00E6129F"/>
    <w:rsid w:val="00E7252C"/>
    <w:rsid w:val="00E745F8"/>
    <w:rsid w:val="00E833BF"/>
    <w:rsid w:val="00E951CF"/>
    <w:rsid w:val="00E97B45"/>
    <w:rsid w:val="00EA3B1D"/>
    <w:rsid w:val="00ED3575"/>
    <w:rsid w:val="00ED438A"/>
    <w:rsid w:val="00EE1F7E"/>
    <w:rsid w:val="00EE3B59"/>
    <w:rsid w:val="00EE3F95"/>
    <w:rsid w:val="00EF07F5"/>
    <w:rsid w:val="00EF118F"/>
    <w:rsid w:val="00F04F95"/>
    <w:rsid w:val="00F05D8B"/>
    <w:rsid w:val="00F105F6"/>
    <w:rsid w:val="00F26346"/>
    <w:rsid w:val="00F42B55"/>
    <w:rsid w:val="00F50713"/>
    <w:rsid w:val="00F57E13"/>
    <w:rsid w:val="00F6317F"/>
    <w:rsid w:val="00F631E2"/>
    <w:rsid w:val="00F65A25"/>
    <w:rsid w:val="00F87EBD"/>
    <w:rsid w:val="00F960C9"/>
    <w:rsid w:val="00F9799A"/>
    <w:rsid w:val="00FA0C21"/>
    <w:rsid w:val="00FA1CB4"/>
    <w:rsid w:val="00FA3569"/>
    <w:rsid w:val="00FB6F1B"/>
    <w:rsid w:val="00FC0135"/>
    <w:rsid w:val="00FC12B4"/>
    <w:rsid w:val="00FE1BA9"/>
    <w:rsid w:val="00FF28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D7BD4"/>
  <w15:docId w15:val="{481AA905-39C2-4D77-8513-BFB26C45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next w:val="MAINTEXT1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1">
    <w:name w:val="MAIN TEXT 1"/>
    <w:basedOn w:val="H1"/>
    <w:link w:val="MAINTEXT1Char"/>
    <w:qFormat/>
    <w:rsid w:val="00C72183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1Char">
    <w:name w:val="MAIN TEXT 1 Char"/>
    <w:basedOn w:val="H10"/>
    <w:link w:val="MAINTEXT1"/>
    <w:rsid w:val="00C72183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next w:val="MAINTEXT1"/>
    <w:qFormat/>
    <w:rsid w:val="00C72183"/>
    <w:pPr>
      <w:widowControl w:val="0"/>
      <w:numPr>
        <w:numId w:val="8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next w:val="MAINTEXT2"/>
    <w:qFormat/>
    <w:rsid w:val="00C72183"/>
    <w:pPr>
      <w:widowControl w:val="0"/>
      <w:numPr>
        <w:ilvl w:val="1"/>
        <w:numId w:val="8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next w:val="MAINTEXT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numbering" w:customStyle="1" w:styleId="CurrentList1">
    <w:name w:val="Current List1"/>
    <w:uiPriority w:val="99"/>
    <w:rsid w:val="00C72183"/>
    <w:pPr>
      <w:numPr>
        <w:numId w:val="4"/>
      </w:numPr>
    </w:pPr>
  </w:style>
  <w:style w:type="numbering" w:customStyle="1" w:styleId="CurrentList2">
    <w:name w:val="Current List2"/>
    <w:uiPriority w:val="99"/>
    <w:rsid w:val="00C72183"/>
    <w:pPr>
      <w:numPr>
        <w:numId w:val="5"/>
      </w:numPr>
    </w:pPr>
  </w:style>
  <w:style w:type="numbering" w:customStyle="1" w:styleId="CurrentList3">
    <w:name w:val="Current List3"/>
    <w:uiPriority w:val="99"/>
    <w:rsid w:val="00C72183"/>
    <w:pPr>
      <w:numPr>
        <w:numId w:val="7"/>
      </w:numPr>
    </w:pPr>
  </w:style>
  <w:style w:type="numbering" w:customStyle="1" w:styleId="CurrentList4">
    <w:name w:val="Current List4"/>
    <w:uiPriority w:val="99"/>
    <w:rsid w:val="00C72183"/>
    <w:pPr>
      <w:numPr>
        <w:numId w:val="9"/>
      </w:numPr>
    </w:pPr>
  </w:style>
  <w:style w:type="numbering" w:customStyle="1" w:styleId="CurrentList5">
    <w:name w:val="Current List5"/>
    <w:uiPriority w:val="99"/>
    <w:rsid w:val="00C72183"/>
    <w:pPr>
      <w:numPr>
        <w:numId w:val="10"/>
      </w:numPr>
    </w:pPr>
  </w:style>
  <w:style w:type="paragraph" w:customStyle="1" w:styleId="MAINTEXT2">
    <w:name w:val="MAIN TEXT 2"/>
    <w:basedOn w:val="MAINTEXT1"/>
    <w:qFormat/>
    <w:rsid w:val="00C72183"/>
    <w:pPr>
      <w:ind w:leftChars="167" w:left="167"/>
    </w:pPr>
  </w:style>
  <w:style w:type="paragraph" w:customStyle="1" w:styleId="TABLECAPTION">
    <w:name w:val="TABL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left"/>
    </w:pPr>
  </w:style>
  <w:style w:type="paragraph" w:customStyle="1" w:styleId="TEXTPLAIN">
    <w:name w:val="TEXT PLAIN"/>
    <w:qFormat/>
    <w:rsid w:val="00C72183"/>
    <w:pPr>
      <w:widowControl w:val="0"/>
      <w:adjustRightInd w:val="0"/>
      <w:spacing w:before="80" w:after="80" w:line="240" w:lineRule="auto"/>
      <w:contextualSpacing/>
    </w:pPr>
    <w:rPr>
      <w:sz w:val="28"/>
      <w:szCs w:val="28"/>
    </w:rPr>
  </w:style>
  <w:style w:type="paragraph" w:customStyle="1" w:styleId="PICTURE">
    <w:name w:val="PICTURE"/>
    <w:basedOn w:val="MAINTEXT1"/>
    <w:qFormat/>
    <w:rsid w:val="00C72183"/>
    <w:pPr>
      <w:ind w:firstLine="0"/>
      <w:jc w:val="center"/>
    </w:pPr>
    <w:rPr>
      <w:noProof/>
      <w:lang w:val="en-US"/>
    </w:rPr>
  </w:style>
  <w:style w:type="paragraph" w:customStyle="1" w:styleId="PICTURECAPTION">
    <w:name w:val="PICTURE CAPTION"/>
    <w:basedOn w:val="Caption"/>
    <w:qFormat/>
    <w:rsid w:val="00C72183"/>
    <w:pPr>
      <w:keepNext w:val="0"/>
      <w:widowControl w:val="0"/>
      <w:adjustRightInd w:val="0"/>
      <w:spacing w:after="80" w:line="360" w:lineRule="auto"/>
      <w:jc w:val="center"/>
    </w:pPr>
  </w:style>
  <w:style w:type="numbering" w:customStyle="1" w:styleId="CurrentList6">
    <w:name w:val="Current List6"/>
    <w:uiPriority w:val="99"/>
    <w:rsid w:val="00C72183"/>
    <w:pPr>
      <w:numPr>
        <w:numId w:val="11"/>
      </w:numPr>
    </w:pPr>
  </w:style>
  <w:style w:type="numbering" w:customStyle="1" w:styleId="CurrentList7">
    <w:name w:val="Current List7"/>
    <w:uiPriority w:val="99"/>
    <w:rsid w:val="00C72183"/>
    <w:pPr>
      <w:numPr>
        <w:numId w:val="12"/>
      </w:numPr>
    </w:pPr>
  </w:style>
  <w:style w:type="numbering" w:customStyle="1" w:styleId="CurrentList8">
    <w:name w:val="Current List8"/>
    <w:uiPriority w:val="99"/>
    <w:rsid w:val="00C72183"/>
    <w:pPr>
      <w:numPr>
        <w:numId w:val="13"/>
      </w:numPr>
    </w:pPr>
  </w:style>
  <w:style w:type="paragraph" w:customStyle="1" w:styleId="RESOURCESLIST">
    <w:name w:val="RESOURCES LIST"/>
    <w:basedOn w:val="MAINTEXT1"/>
    <w:qFormat/>
    <w:rsid w:val="00F6317F"/>
    <w:pPr>
      <w:numPr>
        <w:numId w:val="3"/>
      </w:numPr>
      <w:ind w:left="0" w:firstLineChars="75" w:firstLine="210"/>
    </w:pPr>
  </w:style>
  <w:style w:type="numbering" w:customStyle="1" w:styleId="CurrentList9">
    <w:name w:val="Current List9"/>
    <w:uiPriority w:val="99"/>
    <w:rsid w:val="00177559"/>
    <w:pPr>
      <w:numPr>
        <w:numId w:val="14"/>
      </w:numPr>
    </w:pPr>
  </w:style>
  <w:style w:type="numbering" w:customStyle="1" w:styleId="CurrentList10">
    <w:name w:val="Current List10"/>
    <w:uiPriority w:val="99"/>
    <w:rsid w:val="009F3F79"/>
    <w:pPr>
      <w:numPr>
        <w:numId w:val="16"/>
      </w:numPr>
    </w:pPr>
  </w:style>
  <w:style w:type="numbering" w:customStyle="1" w:styleId="CurrentList11">
    <w:name w:val="Current List11"/>
    <w:uiPriority w:val="99"/>
    <w:rsid w:val="009F3F79"/>
    <w:pPr>
      <w:numPr>
        <w:numId w:val="17"/>
      </w:numPr>
    </w:pPr>
  </w:style>
  <w:style w:type="numbering" w:customStyle="1" w:styleId="CurrentList12">
    <w:name w:val="Current List12"/>
    <w:uiPriority w:val="99"/>
    <w:rsid w:val="009F3F79"/>
    <w:pPr>
      <w:numPr>
        <w:numId w:val="18"/>
      </w:numPr>
    </w:pPr>
  </w:style>
  <w:style w:type="numbering" w:customStyle="1" w:styleId="CurrentList13">
    <w:name w:val="Current List13"/>
    <w:uiPriority w:val="99"/>
    <w:rsid w:val="00975193"/>
    <w:pPr>
      <w:numPr>
        <w:numId w:val="19"/>
      </w:numPr>
    </w:pPr>
  </w:style>
  <w:style w:type="numbering" w:customStyle="1" w:styleId="CurrentList14">
    <w:name w:val="Current List14"/>
    <w:uiPriority w:val="99"/>
    <w:rsid w:val="00975193"/>
    <w:pPr>
      <w:numPr>
        <w:numId w:val="20"/>
      </w:numPr>
    </w:pPr>
  </w:style>
  <w:style w:type="numbering" w:customStyle="1" w:styleId="CurrentList15">
    <w:name w:val="Current List15"/>
    <w:uiPriority w:val="99"/>
    <w:rsid w:val="00975193"/>
    <w:pPr>
      <w:numPr>
        <w:numId w:val="21"/>
      </w:numPr>
    </w:pPr>
  </w:style>
  <w:style w:type="numbering" w:customStyle="1" w:styleId="CurrentList16">
    <w:name w:val="Current List16"/>
    <w:uiPriority w:val="99"/>
    <w:rsid w:val="00975193"/>
    <w:pPr>
      <w:numPr>
        <w:numId w:val="22"/>
      </w:numPr>
    </w:pPr>
  </w:style>
  <w:style w:type="paragraph" w:customStyle="1" w:styleId="LIST1">
    <w:name w:val="LIST1"/>
    <w:basedOn w:val="MAINTEXT1"/>
    <w:qFormat/>
    <w:rsid w:val="00984913"/>
    <w:pPr>
      <w:numPr>
        <w:ilvl w:val="3"/>
        <w:numId w:val="27"/>
      </w:numPr>
    </w:pPr>
  </w:style>
  <w:style w:type="numbering" w:customStyle="1" w:styleId="CurrentList17">
    <w:name w:val="Current List17"/>
    <w:uiPriority w:val="99"/>
    <w:rsid w:val="00F631E2"/>
    <w:pPr>
      <w:numPr>
        <w:numId w:val="23"/>
      </w:numPr>
    </w:pPr>
  </w:style>
  <w:style w:type="numbering" w:customStyle="1" w:styleId="CurrentList18">
    <w:name w:val="Current List18"/>
    <w:uiPriority w:val="99"/>
    <w:rsid w:val="00F631E2"/>
    <w:pPr>
      <w:numPr>
        <w:numId w:val="24"/>
      </w:numPr>
    </w:pPr>
  </w:style>
  <w:style w:type="numbering" w:customStyle="1" w:styleId="CurrentList19">
    <w:name w:val="Current List19"/>
    <w:uiPriority w:val="99"/>
    <w:rsid w:val="00F631E2"/>
    <w:pPr>
      <w:numPr>
        <w:numId w:val="25"/>
      </w:numPr>
    </w:pPr>
  </w:style>
  <w:style w:type="numbering" w:customStyle="1" w:styleId="CurrentList20">
    <w:name w:val="Current List20"/>
    <w:uiPriority w:val="99"/>
    <w:rsid w:val="00F631E2"/>
    <w:pPr>
      <w:numPr>
        <w:numId w:val="26"/>
      </w:numPr>
    </w:pPr>
  </w:style>
  <w:style w:type="numbering" w:customStyle="1" w:styleId="CurrentList21">
    <w:name w:val="Current List21"/>
    <w:uiPriority w:val="99"/>
    <w:rsid w:val="00F631E2"/>
    <w:pPr>
      <w:numPr>
        <w:numId w:val="29"/>
      </w:numPr>
    </w:pPr>
  </w:style>
  <w:style w:type="numbering" w:customStyle="1" w:styleId="CurrentList22">
    <w:name w:val="Current List22"/>
    <w:uiPriority w:val="99"/>
    <w:rsid w:val="00F631E2"/>
    <w:pPr>
      <w:numPr>
        <w:numId w:val="30"/>
      </w:numPr>
    </w:pPr>
  </w:style>
  <w:style w:type="numbering" w:customStyle="1" w:styleId="CurrentList23">
    <w:name w:val="Current List23"/>
    <w:uiPriority w:val="99"/>
    <w:rsid w:val="00F631E2"/>
    <w:pPr>
      <w:numPr>
        <w:numId w:val="31"/>
      </w:numPr>
    </w:pPr>
  </w:style>
  <w:style w:type="numbering" w:customStyle="1" w:styleId="CurrentList24">
    <w:name w:val="Current List24"/>
    <w:uiPriority w:val="99"/>
    <w:rsid w:val="00F631E2"/>
    <w:pPr>
      <w:numPr>
        <w:numId w:val="32"/>
      </w:numPr>
    </w:pPr>
  </w:style>
  <w:style w:type="numbering" w:customStyle="1" w:styleId="CurrentList25">
    <w:name w:val="Current List25"/>
    <w:uiPriority w:val="99"/>
    <w:rsid w:val="00F631E2"/>
    <w:pPr>
      <w:numPr>
        <w:numId w:val="33"/>
      </w:numPr>
    </w:pPr>
  </w:style>
  <w:style w:type="numbering" w:customStyle="1" w:styleId="CurrentList26">
    <w:name w:val="Current List26"/>
    <w:uiPriority w:val="99"/>
    <w:rsid w:val="00F631E2"/>
    <w:pPr>
      <w:numPr>
        <w:numId w:val="34"/>
      </w:numPr>
    </w:pPr>
  </w:style>
  <w:style w:type="numbering" w:customStyle="1" w:styleId="CurrentList27">
    <w:name w:val="Current List27"/>
    <w:uiPriority w:val="99"/>
    <w:rsid w:val="00F631E2"/>
    <w:pPr>
      <w:numPr>
        <w:numId w:val="35"/>
      </w:numPr>
    </w:pPr>
  </w:style>
  <w:style w:type="numbering" w:customStyle="1" w:styleId="CurrentList28">
    <w:name w:val="Current List28"/>
    <w:uiPriority w:val="99"/>
    <w:rsid w:val="00F631E2"/>
    <w:pPr>
      <w:numPr>
        <w:numId w:val="36"/>
      </w:numPr>
    </w:pPr>
  </w:style>
  <w:style w:type="numbering" w:customStyle="1" w:styleId="CurrentList29">
    <w:name w:val="Current List29"/>
    <w:uiPriority w:val="99"/>
    <w:rsid w:val="00F631E2"/>
    <w:pPr>
      <w:numPr>
        <w:numId w:val="37"/>
      </w:numPr>
    </w:pPr>
  </w:style>
  <w:style w:type="numbering" w:customStyle="1" w:styleId="CurrentList30">
    <w:name w:val="Current List30"/>
    <w:uiPriority w:val="99"/>
    <w:rsid w:val="00F631E2"/>
    <w:pPr>
      <w:numPr>
        <w:numId w:val="38"/>
      </w:numPr>
    </w:pPr>
  </w:style>
  <w:style w:type="numbering" w:customStyle="1" w:styleId="CurrentList31">
    <w:name w:val="Current List31"/>
    <w:uiPriority w:val="99"/>
    <w:rsid w:val="00F631E2"/>
    <w:pPr>
      <w:numPr>
        <w:numId w:val="39"/>
      </w:numPr>
    </w:pPr>
  </w:style>
  <w:style w:type="numbering" w:customStyle="1" w:styleId="CurrentList32">
    <w:name w:val="Current List32"/>
    <w:uiPriority w:val="99"/>
    <w:rsid w:val="00F631E2"/>
    <w:pPr>
      <w:numPr>
        <w:numId w:val="40"/>
      </w:numPr>
    </w:pPr>
  </w:style>
  <w:style w:type="numbering" w:customStyle="1" w:styleId="CurrentList33">
    <w:name w:val="Current List33"/>
    <w:uiPriority w:val="99"/>
    <w:rsid w:val="00F631E2"/>
    <w:pPr>
      <w:numPr>
        <w:numId w:val="41"/>
      </w:numPr>
    </w:pPr>
  </w:style>
  <w:style w:type="numbering" w:customStyle="1" w:styleId="CurrentList34">
    <w:name w:val="Current List34"/>
    <w:uiPriority w:val="99"/>
    <w:rsid w:val="00F631E2"/>
    <w:pPr>
      <w:numPr>
        <w:numId w:val="42"/>
      </w:numPr>
    </w:pPr>
  </w:style>
  <w:style w:type="numbering" w:customStyle="1" w:styleId="CurrentList35">
    <w:name w:val="Current List35"/>
    <w:uiPriority w:val="99"/>
    <w:rsid w:val="00F631E2"/>
    <w:pPr>
      <w:numPr>
        <w:numId w:val="43"/>
      </w:numPr>
    </w:pPr>
  </w:style>
  <w:style w:type="numbering" w:customStyle="1" w:styleId="CurrentList36">
    <w:name w:val="Current List36"/>
    <w:uiPriority w:val="99"/>
    <w:rsid w:val="00146E7E"/>
    <w:pPr>
      <w:numPr>
        <w:numId w:val="44"/>
      </w:numPr>
    </w:pPr>
  </w:style>
  <w:style w:type="numbering" w:customStyle="1" w:styleId="CurrentList37">
    <w:name w:val="Current List37"/>
    <w:uiPriority w:val="99"/>
    <w:rsid w:val="00146E7E"/>
    <w:pPr>
      <w:numPr>
        <w:numId w:val="45"/>
      </w:numPr>
    </w:pPr>
  </w:style>
  <w:style w:type="numbering" w:customStyle="1" w:styleId="CurrentList38">
    <w:name w:val="Current List38"/>
    <w:uiPriority w:val="99"/>
    <w:rsid w:val="00146E7E"/>
    <w:pPr>
      <w:numPr>
        <w:numId w:val="46"/>
      </w:numPr>
    </w:pPr>
  </w:style>
  <w:style w:type="paragraph" w:customStyle="1" w:styleId="LIST2">
    <w:name w:val="LIST2"/>
    <w:basedOn w:val="LIST1"/>
    <w:qFormat/>
    <w:rsid w:val="00984913"/>
    <w:pPr>
      <w:numPr>
        <w:numId w:val="28"/>
      </w:numPr>
    </w:pPr>
  </w:style>
  <w:style w:type="numbering" w:customStyle="1" w:styleId="CurrentList39">
    <w:name w:val="Current List39"/>
    <w:uiPriority w:val="99"/>
    <w:rsid w:val="00984913"/>
    <w:pPr>
      <w:numPr>
        <w:numId w:val="47"/>
      </w:numPr>
    </w:pPr>
  </w:style>
  <w:style w:type="numbering" w:customStyle="1" w:styleId="CurrentList40">
    <w:name w:val="Current List40"/>
    <w:uiPriority w:val="99"/>
    <w:rsid w:val="00FC12B4"/>
    <w:pPr>
      <w:numPr>
        <w:numId w:val="48"/>
      </w:numPr>
    </w:pPr>
  </w:style>
  <w:style w:type="paragraph" w:customStyle="1" w:styleId="LISTINGBODY">
    <w:name w:val="LISTING BODY"/>
    <w:next w:val="MAINTEXT1"/>
    <w:qFormat/>
    <w:rsid w:val="00FF2869"/>
    <w:pPr>
      <w:widowControl w:val="0"/>
      <w:adjustRightInd w:val="0"/>
      <w:spacing w:after="160" w:line="240" w:lineRule="auto"/>
      <w:contextualSpacing/>
    </w:pPr>
    <w:rPr>
      <w:rFonts w:ascii="Consolas" w:hAnsi="Consolas" w:cs="Consolas"/>
      <w:iCs/>
      <w:color w:val="000000" w:themeColor="text1"/>
      <w:sz w:val="20"/>
      <w:szCs w:val="20"/>
      <w:lang w:val="en-US"/>
    </w:rPr>
  </w:style>
  <w:style w:type="paragraph" w:customStyle="1" w:styleId="LISTINGCAPTION">
    <w:name w:val="LISTING CAPTION"/>
    <w:basedOn w:val="PICTURECAPTION"/>
    <w:next w:val="LISTINGBODY"/>
    <w:qFormat/>
    <w:rsid w:val="00FF2869"/>
    <w:pPr>
      <w:spacing w:after="4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EFD262A2-1188-E54C-A6F8-00D507D6B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C:\Users\grigorijtomczuk\Desktop\suai\lab-template.dotx</Template>
  <TotalTime>2</TotalTime>
  <Pages>9</Pages>
  <Words>2583</Words>
  <Characters>14728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17277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7</cp:revision>
  <cp:lastPrinted>2025-10-21T14:15:00Z</cp:lastPrinted>
  <dcterms:created xsi:type="dcterms:W3CDTF">2025-10-21T14:15:00Z</dcterms:created>
  <dcterms:modified xsi:type="dcterms:W3CDTF">2025-10-21T14:20:00Z</dcterms:modified>
  <cp:category/>
</cp:coreProperties>
</file>