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5A8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4E8F97" w14:textId="0CC0CB43" w:rsidR="00413AAB" w:rsidRPr="009D557D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B30EC8" w:rsidRPr="009D557D">
        <w:t>42</w:t>
      </w:r>
    </w:p>
    <w:p w14:paraId="1AE73D3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244B03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72D00DDA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F5E8F5F" w14:textId="4DE72AF2" w:rsidR="00413AAB" w:rsidRPr="009F318B" w:rsidRDefault="00B30EC8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B30EC8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F35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9827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8509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0C780121" w14:textId="35CE1ED0" w:rsidR="00413AAB" w:rsidRPr="00AD3198" w:rsidRDefault="00B30E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Д. Д. </w:t>
            </w:r>
            <w:r w:rsidRPr="00B30EC8">
              <w:t>Савельева</w:t>
            </w:r>
            <w:r w:rsidR="00AD3198">
              <w:t xml:space="preserve"> </w:t>
            </w:r>
          </w:p>
        </w:tc>
      </w:tr>
      <w:tr w:rsidR="00413AAB" w14:paraId="218ABC16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04D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036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49E7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0E6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FFB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5E4C4A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323F2E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A1AAD8" w14:textId="2E0780BB" w:rsidR="00413AAB" w:rsidRPr="00B20C42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18B">
              <w:t xml:space="preserve"> № </w:t>
            </w:r>
            <w:r w:rsidR="00B20C42">
              <w:rPr>
                <w:lang w:val="en-US"/>
              </w:rPr>
              <w:t>4</w:t>
            </w:r>
          </w:p>
        </w:tc>
      </w:tr>
      <w:tr w:rsidR="00413AAB" w14:paraId="139674B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29E72C" w14:textId="75EC95E0" w:rsidR="00413AAB" w:rsidRPr="009F318B" w:rsidRDefault="00B20C42" w:rsidP="00B20C42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B20C42">
              <w:rPr>
                <w:b w:val="0"/>
                <w:szCs w:val="32"/>
              </w:rPr>
              <w:t>МОДЕЛИРОВАНИЕ С ПОМОЩЬЮ UML. ПОСТРОЕНИЕ ДИАГРАММ ПРЕЦЕДЕНТОВ И ДИАГРАММ ДЕЯТЕЛЬНОСТИ</w:t>
            </w:r>
          </w:p>
        </w:tc>
      </w:tr>
      <w:tr w:rsidR="00413AAB" w14:paraId="039628A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08D313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2BBB5AA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A2D468" w14:textId="22FE4CC5" w:rsidR="00413AAB" w:rsidRDefault="008D6783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8D6783">
              <w:rPr>
                <w:sz w:val="28"/>
                <w:szCs w:val="28"/>
                <w:lang w:val="ru-RU"/>
              </w:rPr>
              <w:t>АРХИТЕКТУРА ИНФОРМАЦИОННЫХ СИСТЕМ</w:t>
            </w:r>
          </w:p>
        </w:tc>
      </w:tr>
      <w:tr w:rsidR="00413AAB" w14:paraId="7D67FA1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923780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8F3623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07FA7D09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A86B5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9B3B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5F9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671B4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D90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DE79FC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40389A5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767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DB0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25B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9BE26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A92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741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C45FA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697366E" w14:textId="79E5A797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650F55">
        <w:t>2025</w:t>
      </w:r>
      <w:r w:rsidR="00650F55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B854291" w14:textId="4F5B47D1" w:rsidR="008331DB" w:rsidRDefault="00010620" w:rsidP="00F26346">
      <w:pPr>
        <w:pStyle w:val="DIV1"/>
      </w:pPr>
      <w:r w:rsidRPr="00010620">
        <w:lastRenderedPageBreak/>
        <w:t>Цель выполнения работы</w:t>
      </w:r>
      <w:r>
        <w:t xml:space="preserve"> и н</w:t>
      </w:r>
      <w:r w:rsidRPr="00010620">
        <w:t>омер варианта</w:t>
      </w:r>
    </w:p>
    <w:p w14:paraId="34F16BF3" w14:textId="7378EA18" w:rsidR="005A2E98" w:rsidRDefault="00A950E4" w:rsidP="00182DF2">
      <w:pPr>
        <w:pStyle w:val="MAINTEXT"/>
      </w:pPr>
      <w:r w:rsidRPr="00A950E4">
        <w:t xml:space="preserve">Цель работы: </w:t>
      </w:r>
      <w:r w:rsidR="00182DF2">
        <w:t>получить навыки спецификации функциональных требований</w:t>
      </w:r>
      <w:r w:rsidR="00182DF2" w:rsidRPr="00182DF2">
        <w:t xml:space="preserve"> </w:t>
      </w:r>
      <w:r w:rsidR="00182DF2">
        <w:t>с помощью прецедентов использования и моделирования прецедентов с помощью</w:t>
      </w:r>
      <w:r w:rsidR="00182DF2" w:rsidRPr="00182DF2">
        <w:t xml:space="preserve"> </w:t>
      </w:r>
      <w:r w:rsidR="00182DF2">
        <w:t>диаграмм деятельности.</w:t>
      </w:r>
    </w:p>
    <w:p w14:paraId="4BE01F35" w14:textId="15B483BB" w:rsidR="00C36E89" w:rsidRPr="006D1B79" w:rsidRDefault="0053308F" w:rsidP="00C36E89">
      <w:pPr>
        <w:pStyle w:val="MAINTEXT"/>
      </w:pPr>
      <w:r>
        <w:t>Работа была выполнена по в</w:t>
      </w:r>
      <w:r w:rsidR="00A950E4">
        <w:t>ариант</w:t>
      </w:r>
      <w:r>
        <w:t xml:space="preserve">у </w:t>
      </w:r>
      <w:r w:rsidR="00A950E4">
        <w:t>№ 19.</w:t>
      </w:r>
    </w:p>
    <w:p w14:paraId="1FAA8BA3" w14:textId="649AA095" w:rsidR="000D2405" w:rsidRDefault="001C6A2E" w:rsidP="000D2405">
      <w:pPr>
        <w:pStyle w:val="DIV1"/>
      </w:pPr>
      <w:r w:rsidRPr="001C6A2E">
        <w:t>Краткое описание задания</w:t>
      </w:r>
    </w:p>
    <w:p w14:paraId="03CB8AEC" w14:textId="77777777" w:rsidR="009A51AE" w:rsidRDefault="009A51AE" w:rsidP="009A51AE">
      <w:pPr>
        <w:pStyle w:val="MAINTEXT"/>
      </w:pPr>
      <w:r>
        <w:t>Необходимо разработать спецификацию функциональных требований для информационной системы туристического клуба с использованием метода UML. Для этого требуется:</w:t>
      </w:r>
    </w:p>
    <w:p w14:paraId="50D711EA" w14:textId="77777777" w:rsidR="009A51AE" w:rsidRDefault="009A51AE" w:rsidP="008D392C">
      <w:pPr>
        <w:pStyle w:val="MAINTEXT"/>
        <w:numPr>
          <w:ilvl w:val="0"/>
          <w:numId w:val="14"/>
        </w:numPr>
      </w:pPr>
      <w:r>
        <w:t>Описать текстовую спецификацию одного прецедента использования, включающую основной сценарий и минимум один альтернативный поток.</w:t>
      </w:r>
    </w:p>
    <w:p w14:paraId="0741F6F0" w14:textId="4516EBEF" w:rsidR="009A51AE" w:rsidRDefault="009A51AE" w:rsidP="008D392C">
      <w:pPr>
        <w:pStyle w:val="MAINTEXT"/>
        <w:numPr>
          <w:ilvl w:val="0"/>
          <w:numId w:val="14"/>
        </w:numPr>
      </w:pPr>
      <w:r>
        <w:t>Построить диаграмму прецедентов использования для выбранного прецедента, отразив взаимодействие акт</w:t>
      </w:r>
      <w:r w:rsidR="006E3622">
        <w:t>е</w:t>
      </w:r>
      <w:r>
        <w:t>ров и системы.</w:t>
      </w:r>
    </w:p>
    <w:p w14:paraId="3FBDDE07" w14:textId="27581253" w:rsidR="00CA6DCF" w:rsidRPr="00260CC6" w:rsidRDefault="009A51AE" w:rsidP="008D392C">
      <w:pPr>
        <w:pStyle w:val="MAINTEXT"/>
        <w:numPr>
          <w:ilvl w:val="0"/>
          <w:numId w:val="14"/>
        </w:numPr>
      </w:pPr>
      <w:r>
        <w:t>Представить процесс выполнения прецедента с помощью диаграммы деятельности, детализировав последовательность действий и возможные альтернативные потоки.</w:t>
      </w:r>
      <w:r w:rsidR="00CA6DCF">
        <w:br w:type="page"/>
      </w:r>
    </w:p>
    <w:p w14:paraId="748E1F1C" w14:textId="3887BDA6" w:rsidR="000D2405" w:rsidRDefault="004271C4" w:rsidP="000D2405">
      <w:pPr>
        <w:pStyle w:val="DIV1"/>
      </w:pPr>
      <w:r w:rsidRPr="004271C4">
        <w:lastRenderedPageBreak/>
        <w:t>Текстовое описание прецедента</w:t>
      </w:r>
    </w:p>
    <w:p w14:paraId="311698CD" w14:textId="4F7D3ADB" w:rsidR="00663489" w:rsidRPr="00663489" w:rsidRDefault="00663489" w:rsidP="00720173">
      <w:pPr>
        <w:pStyle w:val="MAINTEXT"/>
      </w:pPr>
      <w:r w:rsidRPr="00663489">
        <w:t xml:space="preserve">Прецедент: </w:t>
      </w:r>
      <w:r w:rsidR="00B023D4">
        <w:t>«</w:t>
      </w:r>
      <w:r w:rsidRPr="00663489">
        <w:t>Получить список туристов из группы, которые ходили по определенному маршруту со своим тренером в качестве инструктора</w:t>
      </w:r>
      <w:r w:rsidR="00B023D4">
        <w:t>».</w:t>
      </w:r>
      <w:r w:rsidR="00720173">
        <w:br/>
      </w:r>
      <w:r w:rsidRPr="00663489">
        <w:t>Основной акт</w:t>
      </w:r>
      <w:r>
        <w:t>е</w:t>
      </w:r>
      <w:r w:rsidRPr="00663489">
        <w:t>р</w:t>
      </w:r>
      <w:r w:rsidR="00EB5C08">
        <w:t xml:space="preserve"> (</w:t>
      </w:r>
      <w:r w:rsidR="00EB5C08" w:rsidRPr="00EB5C08">
        <w:t>действующее лицо</w:t>
      </w:r>
      <w:r w:rsidR="00EB5C08">
        <w:t>)</w:t>
      </w:r>
      <w:r w:rsidRPr="00663489">
        <w:t xml:space="preserve">: </w:t>
      </w:r>
      <w:r w:rsidR="00151B46">
        <w:t>р</w:t>
      </w:r>
      <w:r w:rsidRPr="00663489">
        <w:t>уководитель секции</w:t>
      </w:r>
      <w:r w:rsidR="00785084">
        <w:t>.</w:t>
      </w:r>
    </w:p>
    <w:p w14:paraId="4AF0C644" w14:textId="51490CAF" w:rsidR="00663489" w:rsidRPr="00663489" w:rsidRDefault="00663489" w:rsidP="00720173">
      <w:pPr>
        <w:pStyle w:val="MAINTEXT"/>
        <w:ind w:firstLine="0"/>
      </w:pPr>
      <w:r w:rsidRPr="00663489">
        <w:t xml:space="preserve">Предусловия: </w:t>
      </w:r>
      <w:r w:rsidR="00720173">
        <w:t>р</w:t>
      </w:r>
      <w:r w:rsidRPr="00663489">
        <w:t>уководитель секции авторизован в системе</w:t>
      </w:r>
      <w:r w:rsidR="004C68F8">
        <w:t>.</w:t>
      </w:r>
    </w:p>
    <w:p w14:paraId="11F2F7B9" w14:textId="3F3ECA5C" w:rsidR="00663489" w:rsidRPr="00663489" w:rsidRDefault="00663489" w:rsidP="00D85BE0">
      <w:pPr>
        <w:pStyle w:val="MAINTEXT"/>
      </w:pPr>
      <w:r w:rsidRPr="00663489">
        <w:t>Основной сценарий</w:t>
      </w:r>
      <w:r w:rsidR="00B023D4">
        <w:t>:</w:t>
      </w:r>
    </w:p>
    <w:p w14:paraId="31161F97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Руководитель секции сообщает системе о желании получить список туристов, ходивших по определенному маршруту со своим тренером.</w:t>
      </w:r>
    </w:p>
    <w:p w14:paraId="38C6C437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Система запрашивает выбор группы.</w:t>
      </w:r>
    </w:p>
    <w:p w14:paraId="3C623C16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Руководитель секции выбирает группу.</w:t>
      </w:r>
    </w:p>
    <w:p w14:paraId="1FA7E41F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Система запрашивает выбор маршрута.</w:t>
      </w:r>
    </w:p>
    <w:p w14:paraId="06E741B9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Руководитель секции выбирает маршрут.</w:t>
      </w:r>
    </w:p>
    <w:p w14:paraId="70D0FC1E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Система формирует и отображает список туристов, удовлетворяющих заданным условиям.</w:t>
      </w:r>
    </w:p>
    <w:p w14:paraId="1C6507A8" w14:textId="77777777" w:rsidR="00663489" w:rsidRPr="00663489" w:rsidRDefault="00663489" w:rsidP="00D85BE0">
      <w:pPr>
        <w:pStyle w:val="MAINTEXT"/>
        <w:numPr>
          <w:ilvl w:val="0"/>
          <w:numId w:val="11"/>
        </w:numPr>
      </w:pPr>
      <w:r w:rsidRPr="00663489">
        <w:t>Конец основного процесса.</w:t>
      </w:r>
    </w:p>
    <w:p w14:paraId="6AE37C24" w14:textId="24988BB9" w:rsidR="00663489" w:rsidRPr="00663489" w:rsidRDefault="00663489" w:rsidP="00D85BE0">
      <w:pPr>
        <w:pStyle w:val="MAINTEXT"/>
      </w:pPr>
      <w:r w:rsidRPr="00663489">
        <w:t xml:space="preserve">Альтернативный поток A1: </w:t>
      </w:r>
      <w:r w:rsidR="00B906F7">
        <w:t>«</w:t>
      </w:r>
      <w:r w:rsidRPr="00663489">
        <w:t>Нет данных по указанному маршруту для выбранной группы</w:t>
      </w:r>
      <w:r w:rsidR="00B906F7">
        <w:t>»:</w:t>
      </w:r>
    </w:p>
    <w:p w14:paraId="341E4F30" w14:textId="5695FC8C" w:rsidR="00663489" w:rsidRDefault="00663489" w:rsidP="00D85BE0">
      <w:pPr>
        <w:pStyle w:val="MAINTEXT"/>
        <w:numPr>
          <w:ilvl w:val="0"/>
          <w:numId w:val="12"/>
        </w:numPr>
      </w:pPr>
      <w:r w:rsidRPr="00663489">
        <w:t>Система сообщает об отсутствии данных.</w:t>
      </w:r>
    </w:p>
    <w:p w14:paraId="73A65256" w14:textId="38F61992" w:rsidR="002A63FC" w:rsidRPr="00663489" w:rsidRDefault="002A63FC" w:rsidP="00D85BE0">
      <w:pPr>
        <w:pStyle w:val="MAINTEXT"/>
        <w:numPr>
          <w:ilvl w:val="0"/>
          <w:numId w:val="12"/>
        </w:numPr>
      </w:pPr>
      <w:r w:rsidRPr="002A63FC">
        <w:t xml:space="preserve">Возврат к шагу </w:t>
      </w:r>
      <w:r w:rsidR="00CC5994">
        <w:t>2</w:t>
      </w:r>
      <w:r w:rsidRPr="002A63FC">
        <w:t xml:space="preserve"> основного процесса.</w:t>
      </w:r>
    </w:p>
    <w:p w14:paraId="28EF7228" w14:textId="3E9BF092" w:rsidR="00663489" w:rsidRPr="00663489" w:rsidRDefault="00663489" w:rsidP="002A63FC">
      <w:pPr>
        <w:pStyle w:val="MAINTEXT"/>
        <w:numPr>
          <w:ilvl w:val="0"/>
          <w:numId w:val="12"/>
        </w:numPr>
      </w:pPr>
      <w:r w:rsidRPr="00663489">
        <w:t>Руководитель секции выбирает другую группу или маршрут.</w:t>
      </w:r>
    </w:p>
    <w:p w14:paraId="04FB25C0" w14:textId="59DBBC81" w:rsidR="00663489" w:rsidRPr="00663489" w:rsidRDefault="00663489" w:rsidP="00D85BE0">
      <w:pPr>
        <w:pStyle w:val="MAINTEXT"/>
      </w:pPr>
      <w:r w:rsidRPr="00663489">
        <w:t xml:space="preserve">Альтернативный поток A2: </w:t>
      </w:r>
      <w:r w:rsidR="00B906F7">
        <w:t>«</w:t>
      </w:r>
      <w:r w:rsidRPr="00663489">
        <w:t>Руководитель секции отменяет выполнение прецедента</w:t>
      </w:r>
      <w:r w:rsidR="00B906F7">
        <w:t>»:</w:t>
      </w:r>
    </w:p>
    <w:p w14:paraId="31E3F996" w14:textId="77777777" w:rsidR="00663489" w:rsidRPr="00663489" w:rsidRDefault="00663489" w:rsidP="00D85BE0">
      <w:pPr>
        <w:pStyle w:val="MAINTEXT"/>
        <w:numPr>
          <w:ilvl w:val="0"/>
          <w:numId w:val="13"/>
        </w:numPr>
      </w:pPr>
      <w:r w:rsidRPr="00663489">
        <w:t>Система прекращает выполнение прецедента и восстанавливает главное меню.</w:t>
      </w:r>
    </w:p>
    <w:p w14:paraId="11EACA3C" w14:textId="3A8A9FA6" w:rsidR="00663489" w:rsidRDefault="00663489" w:rsidP="00D85BE0">
      <w:pPr>
        <w:pStyle w:val="MAINTEXT"/>
        <w:numPr>
          <w:ilvl w:val="0"/>
          <w:numId w:val="13"/>
        </w:numPr>
      </w:pPr>
      <w:r w:rsidRPr="00663489">
        <w:t>Конец прецедента.</w:t>
      </w:r>
    </w:p>
    <w:p w14:paraId="731B6A8F" w14:textId="31CBA46C" w:rsidR="004E174B" w:rsidRDefault="004E174B">
      <w:pPr>
        <w:spacing w:after="200" w:line="276" w:lineRule="auto"/>
        <w:rPr>
          <w:sz w:val="28"/>
          <w:szCs w:val="28"/>
        </w:rPr>
      </w:pPr>
      <w:r>
        <w:br w:type="page"/>
      </w:r>
    </w:p>
    <w:p w14:paraId="76C451A2" w14:textId="35B55E91" w:rsidR="00D33480" w:rsidRDefault="00EE0D09" w:rsidP="00D33480">
      <w:pPr>
        <w:pStyle w:val="DIV1"/>
      </w:pPr>
      <w:r>
        <w:lastRenderedPageBreak/>
        <w:t>Д</w:t>
      </w:r>
      <w:r w:rsidRPr="00EE0D09">
        <w:t>иаграмм</w:t>
      </w:r>
      <w:r>
        <w:t>а</w:t>
      </w:r>
      <w:r w:rsidRPr="00EE0D09">
        <w:t xml:space="preserve"> прецедентов использования</w:t>
      </w:r>
    </w:p>
    <w:p w14:paraId="09F9BB6B" w14:textId="282A7A1D" w:rsidR="00C56EFD" w:rsidRDefault="00475D5D" w:rsidP="00C56EFD">
      <w:pPr>
        <w:pStyle w:val="MAINTEXT"/>
      </w:pPr>
      <w:r>
        <w:t>На рис.</w:t>
      </w:r>
      <w:r w:rsidR="00BC5938">
        <w:t xml:space="preserve"> 1 изображена диаграмма прецедентов использования.</w:t>
      </w:r>
    </w:p>
    <w:p w14:paraId="37CD44B5" w14:textId="77777777" w:rsidR="00C56EFD" w:rsidRDefault="00C56EFD" w:rsidP="00C56EFD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B151EE5" wp14:editId="77ADB556">
            <wp:extent cx="4492323" cy="2355434"/>
            <wp:effectExtent l="0" t="0" r="3810" b="698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323" cy="2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384" w14:textId="407B7797" w:rsidR="00C56EFD" w:rsidRPr="00702DBF" w:rsidRDefault="00C56EFD" w:rsidP="00C56EFD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70720C">
          <w:rPr>
            <w:noProof/>
          </w:rPr>
          <w:t>1</w:t>
        </w:r>
      </w:fldSimple>
      <w:r w:rsidRPr="000214A2">
        <w:t xml:space="preserve"> – </w:t>
      </w:r>
      <w:r w:rsidR="00665591" w:rsidRPr="00665591">
        <w:t>Диаграмма прецедентов использования</w:t>
      </w:r>
    </w:p>
    <w:p w14:paraId="647CA48B" w14:textId="4BAAB13D" w:rsidR="00D33480" w:rsidRDefault="008B2E3B" w:rsidP="00D33480">
      <w:pPr>
        <w:pStyle w:val="DIV1"/>
      </w:pPr>
      <w:r>
        <w:t>Д</w:t>
      </w:r>
      <w:r w:rsidRPr="008B2E3B">
        <w:t>иаграмм</w:t>
      </w:r>
      <w:r>
        <w:t>а</w:t>
      </w:r>
      <w:r w:rsidRPr="008B2E3B">
        <w:t xml:space="preserve"> деятельности</w:t>
      </w:r>
    </w:p>
    <w:p w14:paraId="26C424C8" w14:textId="4FE674E1" w:rsidR="00796583" w:rsidRDefault="00860C80" w:rsidP="00796583">
      <w:pPr>
        <w:pStyle w:val="MAINTEXT"/>
      </w:pPr>
      <w:r>
        <w:t xml:space="preserve">На рис. </w:t>
      </w:r>
      <w:r w:rsidR="003538FD">
        <w:t xml:space="preserve">2 изображена диаграмма </w:t>
      </w:r>
      <w:r w:rsidR="003538FD" w:rsidRPr="003538FD">
        <w:t>деятельности</w:t>
      </w:r>
      <w:r w:rsidR="003538FD">
        <w:t>.</w:t>
      </w:r>
      <w:r>
        <w:t xml:space="preserve"> </w:t>
      </w:r>
    </w:p>
    <w:p w14:paraId="1C4FB726" w14:textId="77777777" w:rsidR="00B93B0F" w:rsidRDefault="00B93B0F" w:rsidP="00B93B0F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975FBD4" wp14:editId="3A2C3456">
            <wp:extent cx="4308047" cy="4188586"/>
            <wp:effectExtent l="0" t="0" r="0" b="2540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47" cy="41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048" w14:textId="188915A5" w:rsidR="00B93B0F" w:rsidRPr="00702DBF" w:rsidRDefault="00B93B0F" w:rsidP="00B93B0F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70720C">
          <w:rPr>
            <w:noProof/>
          </w:rPr>
          <w:t>2</w:t>
        </w:r>
      </w:fldSimple>
      <w:r w:rsidRPr="000214A2">
        <w:t xml:space="preserve"> – </w:t>
      </w:r>
      <w:r w:rsidRPr="00665591">
        <w:t xml:space="preserve">Диаграмма </w:t>
      </w:r>
      <w:r w:rsidR="00103D95" w:rsidRPr="00103D95">
        <w:t>деятельности</w:t>
      </w:r>
    </w:p>
    <w:p w14:paraId="43A36124" w14:textId="77777777" w:rsidR="00010317" w:rsidRDefault="00010317">
      <w:pPr>
        <w:spacing w:after="200" w:line="276" w:lineRule="auto"/>
        <w:rPr>
          <w:b/>
          <w:sz w:val="28"/>
        </w:rPr>
      </w:pPr>
      <w:r>
        <w:br w:type="page"/>
      </w:r>
    </w:p>
    <w:p w14:paraId="0BF85B63" w14:textId="3A755DFC" w:rsidR="000D2405" w:rsidRDefault="00340116" w:rsidP="000D2405">
      <w:pPr>
        <w:pStyle w:val="DIV1"/>
      </w:pPr>
      <w:r w:rsidRPr="00340116">
        <w:lastRenderedPageBreak/>
        <w:t>Вывод</w:t>
      </w:r>
    </w:p>
    <w:p w14:paraId="6A5374C4" w14:textId="77777777" w:rsidR="00ED72DD" w:rsidRDefault="00ED72DD" w:rsidP="00ED72DD">
      <w:pPr>
        <w:pStyle w:val="MAINTEXT"/>
      </w:pPr>
      <w:r>
        <w:t>В ходе выполнения работы были получены практические навыки спецификации функциональных требований информационной системы с использованием диаграмм прецедентов использования и диаграмм деятельности на языке UML.</w:t>
      </w:r>
    </w:p>
    <w:p w14:paraId="1EB378D8" w14:textId="77777777" w:rsidR="00ED72DD" w:rsidRDefault="00ED72DD" w:rsidP="00ED72DD">
      <w:pPr>
        <w:pStyle w:val="MAINTEXT"/>
      </w:pPr>
      <w:r>
        <w:t>Были разработаны текстовое описание прецедента использования, диаграмма прецедентов и диаграмма деятельности, описывающие процесс получения списка туристов, участвовавших в походе по определенному маршруту с тренером в роли инструктора.</w:t>
      </w:r>
    </w:p>
    <w:p w14:paraId="662FB0B0" w14:textId="77777777" w:rsidR="00ED72DD" w:rsidRDefault="00ED72DD" w:rsidP="00ED72DD">
      <w:pPr>
        <w:pStyle w:val="MAINTEXT"/>
      </w:pPr>
      <w:r>
        <w:t>Использование диаграмм UML позволило наглядно представить роли пользователей, их взаимодействие с системой, основные и альтернативные сценарии выполнения процесса.</w:t>
      </w:r>
    </w:p>
    <w:p w14:paraId="51D6AD0C" w14:textId="4E9A2EF2" w:rsidR="000D2405" w:rsidRPr="00CA1852" w:rsidRDefault="00ED72DD" w:rsidP="00ED72DD">
      <w:pPr>
        <w:pStyle w:val="MAINTEXT"/>
      </w:pPr>
      <w:r>
        <w:t>Методология UML доказала свою эффективность как инструмент формализации требований и визуализации бизнес-процессов системы.</w:t>
      </w:r>
    </w:p>
    <w:sectPr w:rsidR="000D2405" w:rsidRPr="00CA185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2CD5" w14:textId="77777777" w:rsidR="00590ABC" w:rsidRDefault="00590ABC" w:rsidP="0002180F">
      <w:r>
        <w:separator/>
      </w:r>
    </w:p>
  </w:endnote>
  <w:endnote w:type="continuationSeparator" w:id="0">
    <w:p w14:paraId="506E1C03" w14:textId="77777777" w:rsidR="00590ABC" w:rsidRDefault="00590AB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59492B72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9811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7AA4" w14:textId="77777777" w:rsidR="00590ABC" w:rsidRDefault="00590ABC" w:rsidP="0002180F">
      <w:r>
        <w:separator/>
      </w:r>
    </w:p>
  </w:footnote>
  <w:footnote w:type="continuationSeparator" w:id="0">
    <w:p w14:paraId="663EF1FA" w14:textId="77777777" w:rsidR="00590ABC" w:rsidRDefault="00590AB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945"/>
    <w:multiLevelType w:val="hybridMultilevel"/>
    <w:tmpl w:val="776608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32C7D"/>
    <w:multiLevelType w:val="hybridMultilevel"/>
    <w:tmpl w:val="C55A9CAA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735FC"/>
    <w:multiLevelType w:val="multilevel"/>
    <w:tmpl w:val="93CA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573930"/>
    <w:multiLevelType w:val="hybridMultilevel"/>
    <w:tmpl w:val="6428C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E785D"/>
    <w:multiLevelType w:val="hybridMultilevel"/>
    <w:tmpl w:val="C94284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875AF"/>
    <w:multiLevelType w:val="hybridMultilevel"/>
    <w:tmpl w:val="324620C8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6B461D"/>
    <w:multiLevelType w:val="multilevel"/>
    <w:tmpl w:val="2506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5DDA4A48"/>
    <w:multiLevelType w:val="hybridMultilevel"/>
    <w:tmpl w:val="024EAC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4E6F77"/>
    <w:multiLevelType w:val="hybridMultilevel"/>
    <w:tmpl w:val="E61ED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80528"/>
    <w:multiLevelType w:val="hybridMultilevel"/>
    <w:tmpl w:val="150A72F0"/>
    <w:lvl w:ilvl="0" w:tplc="103C13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672300"/>
    <w:multiLevelType w:val="multilevel"/>
    <w:tmpl w:val="C8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34AF6"/>
    <w:multiLevelType w:val="multilevel"/>
    <w:tmpl w:val="F08E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8"/>
    <w:rsid w:val="00010317"/>
    <w:rsid w:val="00010620"/>
    <w:rsid w:val="000127F6"/>
    <w:rsid w:val="00014F5D"/>
    <w:rsid w:val="00016D5F"/>
    <w:rsid w:val="00016FB0"/>
    <w:rsid w:val="000214A2"/>
    <w:rsid w:val="0002180F"/>
    <w:rsid w:val="000244B3"/>
    <w:rsid w:val="0002489C"/>
    <w:rsid w:val="00031A57"/>
    <w:rsid w:val="00033132"/>
    <w:rsid w:val="000359ED"/>
    <w:rsid w:val="0004168B"/>
    <w:rsid w:val="00041F41"/>
    <w:rsid w:val="00045C20"/>
    <w:rsid w:val="000464D5"/>
    <w:rsid w:val="0004721A"/>
    <w:rsid w:val="00062D13"/>
    <w:rsid w:val="000668EE"/>
    <w:rsid w:val="000707C8"/>
    <w:rsid w:val="000733E9"/>
    <w:rsid w:val="00086585"/>
    <w:rsid w:val="00090445"/>
    <w:rsid w:val="000925A1"/>
    <w:rsid w:val="000928CE"/>
    <w:rsid w:val="000A2CF1"/>
    <w:rsid w:val="000A67BE"/>
    <w:rsid w:val="000C031F"/>
    <w:rsid w:val="000C18CA"/>
    <w:rsid w:val="000D2405"/>
    <w:rsid w:val="000F300E"/>
    <w:rsid w:val="00103D95"/>
    <w:rsid w:val="001126F4"/>
    <w:rsid w:val="00116F39"/>
    <w:rsid w:val="001440B9"/>
    <w:rsid w:val="00151B46"/>
    <w:rsid w:val="001567B9"/>
    <w:rsid w:val="00171DDA"/>
    <w:rsid w:val="00182DF2"/>
    <w:rsid w:val="00187D39"/>
    <w:rsid w:val="00194A01"/>
    <w:rsid w:val="001B47FA"/>
    <w:rsid w:val="001B7AB9"/>
    <w:rsid w:val="001C6A2E"/>
    <w:rsid w:val="001D3162"/>
    <w:rsid w:val="001D4D88"/>
    <w:rsid w:val="001D7ED5"/>
    <w:rsid w:val="002105D0"/>
    <w:rsid w:val="00217444"/>
    <w:rsid w:val="0023216E"/>
    <w:rsid w:val="002413D8"/>
    <w:rsid w:val="00257394"/>
    <w:rsid w:val="00260CC6"/>
    <w:rsid w:val="00263F59"/>
    <w:rsid w:val="00271C67"/>
    <w:rsid w:val="002751E6"/>
    <w:rsid w:val="00284869"/>
    <w:rsid w:val="002A0C4B"/>
    <w:rsid w:val="002A63FC"/>
    <w:rsid w:val="002C3B8A"/>
    <w:rsid w:val="002C4667"/>
    <w:rsid w:val="002E4E36"/>
    <w:rsid w:val="002F07ED"/>
    <w:rsid w:val="002F1FC7"/>
    <w:rsid w:val="002F45DF"/>
    <w:rsid w:val="00300DD1"/>
    <w:rsid w:val="0032132F"/>
    <w:rsid w:val="00322A2B"/>
    <w:rsid w:val="00326699"/>
    <w:rsid w:val="00340116"/>
    <w:rsid w:val="00341EBE"/>
    <w:rsid w:val="00352422"/>
    <w:rsid w:val="003538FD"/>
    <w:rsid w:val="00353F7B"/>
    <w:rsid w:val="00374808"/>
    <w:rsid w:val="00386765"/>
    <w:rsid w:val="003A09AD"/>
    <w:rsid w:val="003B3807"/>
    <w:rsid w:val="003C2A25"/>
    <w:rsid w:val="003D59E9"/>
    <w:rsid w:val="003E053E"/>
    <w:rsid w:val="003E120D"/>
    <w:rsid w:val="003F37B4"/>
    <w:rsid w:val="003F448A"/>
    <w:rsid w:val="003F468F"/>
    <w:rsid w:val="004036FA"/>
    <w:rsid w:val="00404D15"/>
    <w:rsid w:val="00405D24"/>
    <w:rsid w:val="0040745A"/>
    <w:rsid w:val="00413AAB"/>
    <w:rsid w:val="004146E7"/>
    <w:rsid w:val="004271C4"/>
    <w:rsid w:val="00427B74"/>
    <w:rsid w:val="00450238"/>
    <w:rsid w:val="00460ED8"/>
    <w:rsid w:val="004611C6"/>
    <w:rsid w:val="004657F1"/>
    <w:rsid w:val="00470F26"/>
    <w:rsid w:val="00474DAE"/>
    <w:rsid w:val="00475D5D"/>
    <w:rsid w:val="00490A54"/>
    <w:rsid w:val="004C2456"/>
    <w:rsid w:val="004C4427"/>
    <w:rsid w:val="004C674A"/>
    <w:rsid w:val="004C68F8"/>
    <w:rsid w:val="004E0AB4"/>
    <w:rsid w:val="004E174B"/>
    <w:rsid w:val="004E7C23"/>
    <w:rsid w:val="00506B80"/>
    <w:rsid w:val="00520044"/>
    <w:rsid w:val="00524155"/>
    <w:rsid w:val="00524674"/>
    <w:rsid w:val="0053308F"/>
    <w:rsid w:val="005364DC"/>
    <w:rsid w:val="005452B0"/>
    <w:rsid w:val="00552C4F"/>
    <w:rsid w:val="00560653"/>
    <w:rsid w:val="00590ABC"/>
    <w:rsid w:val="0059317D"/>
    <w:rsid w:val="005A2A15"/>
    <w:rsid w:val="005A2E98"/>
    <w:rsid w:val="005B566D"/>
    <w:rsid w:val="005C6680"/>
    <w:rsid w:val="005D1579"/>
    <w:rsid w:val="005D7166"/>
    <w:rsid w:val="005D7FD7"/>
    <w:rsid w:val="005E3C66"/>
    <w:rsid w:val="005F5338"/>
    <w:rsid w:val="005F6709"/>
    <w:rsid w:val="0061394E"/>
    <w:rsid w:val="00621104"/>
    <w:rsid w:val="00623BA8"/>
    <w:rsid w:val="00627C9F"/>
    <w:rsid w:val="006375AF"/>
    <w:rsid w:val="00650F55"/>
    <w:rsid w:val="00651F7A"/>
    <w:rsid w:val="00657326"/>
    <w:rsid w:val="006577B9"/>
    <w:rsid w:val="00663489"/>
    <w:rsid w:val="00665591"/>
    <w:rsid w:val="0066640B"/>
    <w:rsid w:val="00673C38"/>
    <w:rsid w:val="00680B33"/>
    <w:rsid w:val="006854F9"/>
    <w:rsid w:val="006A42CB"/>
    <w:rsid w:val="006B0176"/>
    <w:rsid w:val="006D1B79"/>
    <w:rsid w:val="006E060A"/>
    <w:rsid w:val="006E3622"/>
    <w:rsid w:val="006E726D"/>
    <w:rsid w:val="006F20BB"/>
    <w:rsid w:val="00702DBF"/>
    <w:rsid w:val="00707092"/>
    <w:rsid w:val="0070720C"/>
    <w:rsid w:val="00707EE1"/>
    <w:rsid w:val="007151DF"/>
    <w:rsid w:val="00720173"/>
    <w:rsid w:val="00725E36"/>
    <w:rsid w:val="007334B9"/>
    <w:rsid w:val="0073377F"/>
    <w:rsid w:val="00744636"/>
    <w:rsid w:val="00747212"/>
    <w:rsid w:val="007569E5"/>
    <w:rsid w:val="00761551"/>
    <w:rsid w:val="00766BEE"/>
    <w:rsid w:val="007819E5"/>
    <w:rsid w:val="00783B30"/>
    <w:rsid w:val="00785084"/>
    <w:rsid w:val="007912CD"/>
    <w:rsid w:val="0079151F"/>
    <w:rsid w:val="00796583"/>
    <w:rsid w:val="007B2A9E"/>
    <w:rsid w:val="007C55D8"/>
    <w:rsid w:val="007D6A99"/>
    <w:rsid w:val="007E4B51"/>
    <w:rsid w:val="00801289"/>
    <w:rsid w:val="00810104"/>
    <w:rsid w:val="00824A62"/>
    <w:rsid w:val="008331DB"/>
    <w:rsid w:val="00840314"/>
    <w:rsid w:val="0085062C"/>
    <w:rsid w:val="00856964"/>
    <w:rsid w:val="00860C80"/>
    <w:rsid w:val="008B2E3B"/>
    <w:rsid w:val="008C7F36"/>
    <w:rsid w:val="008D1AAC"/>
    <w:rsid w:val="008D392C"/>
    <w:rsid w:val="008D6783"/>
    <w:rsid w:val="008E080A"/>
    <w:rsid w:val="00916A95"/>
    <w:rsid w:val="0092345E"/>
    <w:rsid w:val="009265C5"/>
    <w:rsid w:val="00926DFF"/>
    <w:rsid w:val="00927B13"/>
    <w:rsid w:val="00950472"/>
    <w:rsid w:val="00950BBB"/>
    <w:rsid w:val="00951A99"/>
    <w:rsid w:val="009539D2"/>
    <w:rsid w:val="00975C49"/>
    <w:rsid w:val="00986BC9"/>
    <w:rsid w:val="00992C96"/>
    <w:rsid w:val="00996101"/>
    <w:rsid w:val="009A51AE"/>
    <w:rsid w:val="009B2B5C"/>
    <w:rsid w:val="009B751E"/>
    <w:rsid w:val="009C14CB"/>
    <w:rsid w:val="009C6749"/>
    <w:rsid w:val="009D557D"/>
    <w:rsid w:val="009D55AD"/>
    <w:rsid w:val="009E13DE"/>
    <w:rsid w:val="009E4610"/>
    <w:rsid w:val="009F318B"/>
    <w:rsid w:val="009F7B06"/>
    <w:rsid w:val="00A243E8"/>
    <w:rsid w:val="00A37C30"/>
    <w:rsid w:val="00A42A31"/>
    <w:rsid w:val="00A540B5"/>
    <w:rsid w:val="00A73C84"/>
    <w:rsid w:val="00A74901"/>
    <w:rsid w:val="00A950E4"/>
    <w:rsid w:val="00AA6DE3"/>
    <w:rsid w:val="00AD1BD1"/>
    <w:rsid w:val="00AD3198"/>
    <w:rsid w:val="00AD38C0"/>
    <w:rsid w:val="00AE5029"/>
    <w:rsid w:val="00AF3855"/>
    <w:rsid w:val="00AF6555"/>
    <w:rsid w:val="00B023D4"/>
    <w:rsid w:val="00B12A19"/>
    <w:rsid w:val="00B20256"/>
    <w:rsid w:val="00B2042C"/>
    <w:rsid w:val="00B20C42"/>
    <w:rsid w:val="00B30EC8"/>
    <w:rsid w:val="00B36685"/>
    <w:rsid w:val="00B366F0"/>
    <w:rsid w:val="00B4239D"/>
    <w:rsid w:val="00B632F0"/>
    <w:rsid w:val="00B71FEE"/>
    <w:rsid w:val="00B727FC"/>
    <w:rsid w:val="00B75E6C"/>
    <w:rsid w:val="00B906F7"/>
    <w:rsid w:val="00B923A5"/>
    <w:rsid w:val="00B93B0F"/>
    <w:rsid w:val="00BA50FA"/>
    <w:rsid w:val="00BB275A"/>
    <w:rsid w:val="00BC0F5E"/>
    <w:rsid w:val="00BC5938"/>
    <w:rsid w:val="00BD0F91"/>
    <w:rsid w:val="00BE7C04"/>
    <w:rsid w:val="00BF7993"/>
    <w:rsid w:val="00C03BE7"/>
    <w:rsid w:val="00C22E5B"/>
    <w:rsid w:val="00C30C0E"/>
    <w:rsid w:val="00C36E89"/>
    <w:rsid w:val="00C44E77"/>
    <w:rsid w:val="00C51E65"/>
    <w:rsid w:val="00C56EFD"/>
    <w:rsid w:val="00C60A88"/>
    <w:rsid w:val="00C6314C"/>
    <w:rsid w:val="00C7552A"/>
    <w:rsid w:val="00C7718B"/>
    <w:rsid w:val="00C969C1"/>
    <w:rsid w:val="00CA1852"/>
    <w:rsid w:val="00CA27D1"/>
    <w:rsid w:val="00CA6DCF"/>
    <w:rsid w:val="00CB2843"/>
    <w:rsid w:val="00CB568F"/>
    <w:rsid w:val="00CC5994"/>
    <w:rsid w:val="00D2517C"/>
    <w:rsid w:val="00D33480"/>
    <w:rsid w:val="00D347D3"/>
    <w:rsid w:val="00D40E82"/>
    <w:rsid w:val="00D4429D"/>
    <w:rsid w:val="00D45F03"/>
    <w:rsid w:val="00D817FC"/>
    <w:rsid w:val="00D85BE0"/>
    <w:rsid w:val="00DA7C82"/>
    <w:rsid w:val="00DB1EC7"/>
    <w:rsid w:val="00DB2C4D"/>
    <w:rsid w:val="00DB5506"/>
    <w:rsid w:val="00DC0CA9"/>
    <w:rsid w:val="00DC1B09"/>
    <w:rsid w:val="00DD4150"/>
    <w:rsid w:val="00DF362A"/>
    <w:rsid w:val="00DF7735"/>
    <w:rsid w:val="00E14232"/>
    <w:rsid w:val="00E22832"/>
    <w:rsid w:val="00E455B8"/>
    <w:rsid w:val="00E51362"/>
    <w:rsid w:val="00E66636"/>
    <w:rsid w:val="00E75655"/>
    <w:rsid w:val="00E90028"/>
    <w:rsid w:val="00E922A5"/>
    <w:rsid w:val="00EA3B1D"/>
    <w:rsid w:val="00EB3E20"/>
    <w:rsid w:val="00EB5C08"/>
    <w:rsid w:val="00ED438A"/>
    <w:rsid w:val="00ED72DD"/>
    <w:rsid w:val="00EE0D09"/>
    <w:rsid w:val="00EE1F7E"/>
    <w:rsid w:val="00EE3F95"/>
    <w:rsid w:val="00EF07F5"/>
    <w:rsid w:val="00EF2A7F"/>
    <w:rsid w:val="00EF315B"/>
    <w:rsid w:val="00F04F95"/>
    <w:rsid w:val="00F1684E"/>
    <w:rsid w:val="00F26346"/>
    <w:rsid w:val="00F446D8"/>
    <w:rsid w:val="00F45359"/>
    <w:rsid w:val="00F50713"/>
    <w:rsid w:val="00F57E13"/>
    <w:rsid w:val="00F65A25"/>
    <w:rsid w:val="00F77AFD"/>
    <w:rsid w:val="00F77BAC"/>
    <w:rsid w:val="00F81A10"/>
    <w:rsid w:val="00F87EBD"/>
    <w:rsid w:val="00FA1CB4"/>
    <w:rsid w:val="00FA3569"/>
    <w:rsid w:val="00FA5CDE"/>
    <w:rsid w:val="00FD1F05"/>
    <w:rsid w:val="00FD6BFA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6CE1A"/>
  <w15:docId w15:val="{72880834-0F84-413F-8C92-88E7BB1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313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158</cp:revision>
  <cp:lastPrinted>2025-04-30T15:27:00Z</cp:lastPrinted>
  <dcterms:created xsi:type="dcterms:W3CDTF">2025-04-09T15:52:00Z</dcterms:created>
  <dcterms:modified xsi:type="dcterms:W3CDTF">2025-04-30T15:28:00Z</dcterms:modified>
  <cp:category/>
</cp:coreProperties>
</file>